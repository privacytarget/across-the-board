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46FD0" w14:textId="1B187D67" w:rsidR="00D12384" w:rsidRDefault="00511D0B">
      <w:pPr>
        <w:pStyle w:val="Date"/>
      </w:pPr>
      <w:r>
        <w:t>02/20/2024</w:t>
      </w:r>
    </w:p>
    <w:p w14:paraId="34607C55" w14:textId="77777777" w:rsidR="00511D0B" w:rsidRDefault="00511D0B" w:rsidP="00511D0B">
      <w:pPr>
        <w:pStyle w:val="Title"/>
      </w:pPr>
      <w:r>
        <w:t>&lt;!DOCTYPE html&gt;</w:t>
      </w:r>
    </w:p>
    <w:p w14:paraId="748E94FC" w14:textId="2DAE884C" w:rsidR="00511D0B" w:rsidRDefault="00511D0B" w:rsidP="00511D0B">
      <w:pPr>
        <w:pStyle w:val="Title"/>
      </w:pPr>
      <w:r>
        <w:t>&lt;html lang=”en”&gt;</w:t>
      </w:r>
    </w:p>
    <w:p w14:paraId="1CF67E3C" w14:textId="77777777" w:rsidR="00511D0B" w:rsidRDefault="00511D0B" w:rsidP="00511D0B">
      <w:pPr>
        <w:pStyle w:val="Title"/>
      </w:pPr>
      <w:r>
        <w:t xml:space="preserve">    &lt;head&gt;</w:t>
      </w:r>
    </w:p>
    <w:p w14:paraId="375592D9" w14:textId="209F1C86" w:rsidR="00511D0B" w:rsidRDefault="00511D0B" w:rsidP="00511D0B">
      <w:pPr>
        <w:pStyle w:val="Title"/>
      </w:pPr>
      <w:r>
        <w:t xml:space="preserve">        &lt;base href=”/content/”&gt;</w:t>
      </w:r>
    </w:p>
    <w:p w14:paraId="68EF5A82" w14:textId="6D0AFE0F" w:rsidR="00511D0B" w:rsidRDefault="00511D0B" w:rsidP="00511D0B">
      <w:pPr>
        <w:pStyle w:val="Title"/>
      </w:pPr>
      <w:r>
        <w:t xml:space="preserve">        &lt;meta charset=”utf-8”&gt;</w:t>
      </w:r>
    </w:p>
    <w:p w14:paraId="41701899" w14:textId="77777777" w:rsidR="00511D0B" w:rsidRDefault="00511D0B" w:rsidP="00511D0B">
      <w:pPr>
        <w:pStyle w:val="Title"/>
      </w:pPr>
      <w:r>
        <w:t xml:space="preserve">        &lt;title&gt;SAM.gov | Home&lt;/title&gt;</w:t>
      </w:r>
    </w:p>
    <w:p w14:paraId="046C8A97" w14:textId="4A4495DD" w:rsidR="00511D0B" w:rsidRDefault="00511D0B" w:rsidP="00511D0B">
      <w:pPr>
        <w:pStyle w:val="Title"/>
      </w:pPr>
      <w:r>
        <w:t xml:space="preserve">        &lt;meta name=”google-site-verification” content=”xE0DDLEdhn7JcYFfoRocOPDm6K0kvCOXsjwFLJjBwWY”&gt;</w:t>
      </w:r>
    </w:p>
    <w:p w14:paraId="530D70A3" w14:textId="41E594E8" w:rsidR="00511D0B" w:rsidRDefault="00511D0B" w:rsidP="00511D0B">
      <w:pPr>
        <w:pStyle w:val="Title"/>
      </w:pPr>
      <w:r>
        <w:t xml:space="preserve">        &lt;meta name=”viewport” content=”width=device-width, initial-scale=1”&gt;</w:t>
      </w:r>
    </w:p>
    <w:p w14:paraId="45A6F661" w14:textId="5060024A" w:rsidR="00511D0B" w:rsidRDefault="00511D0B" w:rsidP="00511D0B">
      <w:pPr>
        <w:pStyle w:val="Title"/>
      </w:pPr>
      <w:r>
        <w:t xml:space="preserve">        &lt;link rel=”icon” type=”image/x-icon” href=”favicon.ico”&gt;</w:t>
      </w:r>
    </w:p>
    <w:p w14:paraId="3146C6EC" w14:textId="274B96ED" w:rsidR="00511D0B" w:rsidRDefault="00511D0B" w:rsidP="00511D0B">
      <w:pPr>
        <w:pStyle w:val="Title"/>
      </w:pPr>
      <w:r>
        <w:t xml:space="preserve">        &lt;script async=”” type=”text/javascript” src=</w:t>
      </w:r>
      <w:hyperlink r:id="rId7" w:history="1">
        <w:r w:rsidRPr="00305173">
          <w:rPr>
            <w:rStyle w:val="Hyperlink"/>
          </w:rPr>
          <w:t>https://dap.digitalgov.gov/Universal-Federated-Analytics-Min.js?agency=GSA</w:t>
        </w:r>
      </w:hyperlink>
      <w:r>
        <w:t xml:space="preserve"> id=”_fed_an_ua_tag”&gt;&lt;/script&gt;</w:t>
      </w:r>
    </w:p>
    <w:p w14:paraId="034A23DB" w14:textId="63EBDDDE" w:rsidR="00511D0B" w:rsidRDefault="00511D0B" w:rsidP="00511D0B">
      <w:pPr>
        <w:pStyle w:val="Title"/>
      </w:pPr>
      <w:r>
        <w:t xml:space="preserve">        &lt;!—Google Tag Manager </w:t>
      </w:r>
      <w:r>
        <w:sym w:font="Wingdings" w:char="F0E0"/>
      </w:r>
    </w:p>
    <w:p w14:paraId="4E4E2D0C" w14:textId="77777777" w:rsidR="00511D0B" w:rsidRDefault="00511D0B" w:rsidP="00511D0B">
      <w:pPr>
        <w:pStyle w:val="Title"/>
      </w:pPr>
      <w:r>
        <w:t xml:space="preserve">        &lt;script&gt;</w:t>
      </w:r>
    </w:p>
    <w:p w14:paraId="282310D0" w14:textId="77777777" w:rsidR="00511D0B" w:rsidRDefault="00511D0B" w:rsidP="00511D0B">
      <w:pPr>
        <w:pStyle w:val="Title"/>
      </w:pPr>
      <w:r>
        <w:t xml:space="preserve">            (function(w, d, s, l, i) {</w:t>
      </w:r>
    </w:p>
    <w:p w14:paraId="6448B1CF" w14:textId="77777777" w:rsidR="00511D0B" w:rsidRDefault="00511D0B" w:rsidP="00511D0B">
      <w:pPr>
        <w:pStyle w:val="Title"/>
      </w:pPr>
      <w:r>
        <w:t xml:space="preserve">                w[l] = w[l] || [];</w:t>
      </w:r>
    </w:p>
    <w:p w14:paraId="53DA3F85" w14:textId="77777777" w:rsidR="00511D0B" w:rsidRDefault="00511D0B" w:rsidP="00511D0B">
      <w:pPr>
        <w:pStyle w:val="Title"/>
      </w:pPr>
      <w:r>
        <w:t xml:space="preserve">                w[l].push({</w:t>
      </w:r>
    </w:p>
    <w:p w14:paraId="76C3ABAD" w14:textId="2639E778" w:rsidR="00511D0B" w:rsidRDefault="00511D0B" w:rsidP="00511D0B">
      <w:pPr>
        <w:pStyle w:val="Title"/>
      </w:pPr>
      <w:r>
        <w:t xml:space="preserve">                    ‘gtm.start’: new Date().getTime(),</w:t>
      </w:r>
    </w:p>
    <w:p w14:paraId="4B9E0E4C" w14:textId="631BECD8" w:rsidR="00511D0B" w:rsidRDefault="00511D0B" w:rsidP="00511D0B">
      <w:pPr>
        <w:pStyle w:val="Title"/>
      </w:pPr>
      <w:r>
        <w:t xml:space="preserve">                    event: ‘gtm.js’</w:t>
      </w:r>
    </w:p>
    <w:p w14:paraId="09975C98" w14:textId="77777777" w:rsidR="00511D0B" w:rsidRDefault="00511D0B" w:rsidP="00511D0B">
      <w:pPr>
        <w:pStyle w:val="Title"/>
      </w:pPr>
      <w:r>
        <w:t xml:space="preserve">                });</w:t>
      </w:r>
    </w:p>
    <w:p w14:paraId="0EC7E4AD" w14:textId="77777777" w:rsidR="00511D0B" w:rsidRDefault="00511D0B" w:rsidP="00511D0B">
      <w:pPr>
        <w:pStyle w:val="Title"/>
      </w:pPr>
      <w:r>
        <w:t xml:space="preserve">                var f = d.getElementsByTagName(s)[0]</w:t>
      </w:r>
    </w:p>
    <w:p w14:paraId="259C6FD4" w14:textId="77777777" w:rsidR="00511D0B" w:rsidRDefault="00511D0B" w:rsidP="00511D0B">
      <w:pPr>
        <w:pStyle w:val="Title"/>
      </w:pPr>
      <w:r>
        <w:t xml:space="preserve">                  , j = d.createElement(s)</w:t>
      </w:r>
    </w:p>
    <w:p w14:paraId="7D7AED95" w14:textId="220154EA" w:rsidR="00511D0B" w:rsidRDefault="00511D0B" w:rsidP="00511D0B">
      <w:pPr>
        <w:pStyle w:val="Title"/>
      </w:pPr>
      <w:r>
        <w:t xml:space="preserve">                  , dl = l != ‘dataLayer’ ? ‘&amp;l=’ + l : ‘’;</w:t>
      </w:r>
    </w:p>
    <w:p w14:paraId="6FF95799" w14:textId="77777777" w:rsidR="00511D0B" w:rsidRDefault="00511D0B" w:rsidP="00511D0B">
      <w:pPr>
        <w:pStyle w:val="Title"/>
      </w:pPr>
      <w:r>
        <w:t xml:space="preserve">                j.async = true;</w:t>
      </w:r>
    </w:p>
    <w:p w14:paraId="4BA28D21" w14:textId="41073CAE" w:rsidR="00511D0B" w:rsidRDefault="00511D0B" w:rsidP="00511D0B">
      <w:pPr>
        <w:pStyle w:val="Title"/>
      </w:pPr>
      <w:r>
        <w:t xml:space="preserve">                j.src = ‘https://www.googletagmanager.com/gtm.js?id=’ + i + dl + ‘&amp;gtm_auth=DjMg-2NFJIfVCk2lXDRUdA&amp;gtm_preview=env-1&amp;gtm_cookies_win=x’;</w:t>
      </w:r>
    </w:p>
    <w:p w14:paraId="360D1144" w14:textId="77777777" w:rsidR="00511D0B" w:rsidRDefault="00511D0B" w:rsidP="00511D0B">
      <w:pPr>
        <w:pStyle w:val="Title"/>
      </w:pPr>
      <w:r>
        <w:t xml:space="preserve">                f.parentNode.insertBefore(j, f);</w:t>
      </w:r>
    </w:p>
    <w:p w14:paraId="2E5C3539" w14:textId="77777777" w:rsidR="00511D0B" w:rsidRDefault="00511D0B" w:rsidP="00511D0B">
      <w:pPr>
        <w:pStyle w:val="Title"/>
      </w:pPr>
      <w:r>
        <w:t xml:space="preserve">            }</w:t>
      </w:r>
    </w:p>
    <w:p w14:paraId="2272852E" w14:textId="593DE4AB" w:rsidR="00511D0B" w:rsidRDefault="00511D0B" w:rsidP="00511D0B">
      <w:pPr>
        <w:pStyle w:val="Title"/>
      </w:pPr>
      <w:r>
        <w:t xml:space="preserve">            )(window, document, ‘script’, ‘dataLayer’, ‘GTM-MM985ZZ’);</w:t>
      </w:r>
    </w:p>
    <w:p w14:paraId="1E6BF567" w14:textId="77777777" w:rsidR="00511D0B" w:rsidRDefault="00511D0B" w:rsidP="00511D0B">
      <w:pPr>
        <w:pStyle w:val="Title"/>
      </w:pPr>
      <w:r>
        <w:t xml:space="preserve">        &lt;/script&gt;</w:t>
      </w:r>
    </w:p>
    <w:p w14:paraId="2EB23308" w14:textId="77A4212D" w:rsidR="00511D0B" w:rsidRDefault="00511D0B" w:rsidP="00511D0B">
      <w:pPr>
        <w:pStyle w:val="Title"/>
      </w:pPr>
      <w:r>
        <w:t xml:space="preserve">        &lt;!—End Google Tag Manager </w:t>
      </w:r>
      <w:r>
        <w:sym w:font="Wingdings" w:char="F0E0"/>
      </w:r>
    </w:p>
    <w:p w14:paraId="055C7FBE" w14:textId="77777777" w:rsidR="00511D0B" w:rsidRDefault="00511D0B" w:rsidP="00511D0B">
      <w:pPr>
        <w:pStyle w:val="Title"/>
      </w:pPr>
      <w:r>
        <w:t xml:space="preserve">        &lt;style&gt;</w:t>
      </w:r>
    </w:p>
    <w:p w14:paraId="489D5A97" w14:textId="515F0333" w:rsidR="00511D0B" w:rsidRDefault="00511D0B" w:rsidP="00511D0B">
      <w:pPr>
        <w:pStyle w:val="Title"/>
      </w:pPr>
      <w:r>
        <w:t xml:space="preserve">            @charset “UTF-8”;html {</w:t>
      </w:r>
    </w:p>
    <w:p w14:paraId="57A92008" w14:textId="77777777" w:rsidR="00511D0B" w:rsidRDefault="00511D0B" w:rsidP="00511D0B">
      <w:pPr>
        <w:pStyle w:val="Title"/>
      </w:pPr>
      <w:r>
        <w:t xml:space="preserve">                line-height: 1.15;</w:t>
      </w:r>
    </w:p>
    <w:p w14:paraId="0E3EB032" w14:textId="77777777" w:rsidR="00511D0B" w:rsidRDefault="00511D0B" w:rsidP="00511D0B">
      <w:pPr>
        <w:pStyle w:val="Title"/>
      </w:pPr>
      <w:r>
        <w:t xml:space="preserve">                -webkit-text-size-adjust: 100%</w:t>
      </w:r>
    </w:p>
    <w:p w14:paraId="15FA271D" w14:textId="77777777" w:rsidR="00511D0B" w:rsidRDefault="00511D0B" w:rsidP="00511D0B">
      <w:pPr>
        <w:pStyle w:val="Title"/>
      </w:pPr>
      <w:r>
        <w:t xml:space="preserve">            }</w:t>
      </w:r>
    </w:p>
    <w:p w14:paraId="38BB38CF" w14:textId="77777777" w:rsidR="00511D0B" w:rsidRDefault="00511D0B" w:rsidP="00511D0B">
      <w:pPr>
        <w:pStyle w:val="Title"/>
      </w:pPr>
    </w:p>
    <w:p w14:paraId="017F3CA9" w14:textId="77777777" w:rsidR="00511D0B" w:rsidRDefault="00511D0B" w:rsidP="00511D0B">
      <w:pPr>
        <w:pStyle w:val="Title"/>
      </w:pPr>
      <w:r>
        <w:t xml:space="preserve">            body {</w:t>
      </w:r>
    </w:p>
    <w:p w14:paraId="0946E29C" w14:textId="77777777" w:rsidR="00511D0B" w:rsidRDefault="00511D0B" w:rsidP="00511D0B">
      <w:pPr>
        <w:pStyle w:val="Title"/>
      </w:pPr>
      <w:r>
        <w:t xml:space="preserve">                margin: 0</w:t>
      </w:r>
    </w:p>
    <w:p w14:paraId="7F702B86" w14:textId="77777777" w:rsidR="00511D0B" w:rsidRDefault="00511D0B" w:rsidP="00511D0B">
      <w:pPr>
        <w:pStyle w:val="Title"/>
      </w:pPr>
      <w:r>
        <w:t xml:space="preserve">            }</w:t>
      </w:r>
    </w:p>
    <w:p w14:paraId="0D42A982" w14:textId="77777777" w:rsidR="00511D0B" w:rsidRDefault="00511D0B" w:rsidP="00511D0B">
      <w:pPr>
        <w:pStyle w:val="Title"/>
      </w:pPr>
    </w:p>
    <w:p w14:paraId="516D98A6" w14:textId="77777777" w:rsidR="00511D0B" w:rsidRDefault="00511D0B" w:rsidP="00511D0B">
      <w:pPr>
        <w:pStyle w:val="Title"/>
      </w:pPr>
      <w:r>
        <w:t xml:space="preserve">            @font-face {</w:t>
      </w:r>
    </w:p>
    <w:p w14:paraId="7485E986" w14:textId="77777777" w:rsidR="00511D0B" w:rsidRDefault="00511D0B" w:rsidP="00511D0B">
      <w:pPr>
        <w:pStyle w:val="Title"/>
      </w:pPr>
      <w:r>
        <w:t xml:space="preserve">                font-family: Source Sans Pro Web;</w:t>
      </w:r>
    </w:p>
    <w:p w14:paraId="505CB5FC" w14:textId="77777777" w:rsidR="00511D0B" w:rsidRDefault="00511D0B" w:rsidP="00511D0B">
      <w:pPr>
        <w:pStyle w:val="Title"/>
      </w:pPr>
      <w:r>
        <w:t xml:space="preserve">                font-style: normal;</w:t>
      </w:r>
    </w:p>
    <w:p w14:paraId="0FBE6B94" w14:textId="77777777" w:rsidR="00511D0B" w:rsidRDefault="00511D0B" w:rsidP="00511D0B">
      <w:pPr>
        <w:pStyle w:val="Title"/>
      </w:pPr>
      <w:r>
        <w:t xml:space="preserve">                font-weight: 200;</w:t>
      </w:r>
    </w:p>
    <w:p w14:paraId="1731B6E1" w14:textId="77777777" w:rsidR="00511D0B" w:rsidRDefault="00511D0B" w:rsidP="00511D0B">
      <w:pPr>
        <w:pStyle w:val="Title"/>
      </w:pPr>
      <w:r>
        <w:t xml:space="preserve">                font-display: fallback;</w:t>
      </w:r>
    </w:p>
    <w:p w14:paraId="69418C5C" w14:textId="78625DC5" w:rsidR="00511D0B" w:rsidRDefault="00511D0B" w:rsidP="00511D0B">
      <w:pPr>
        <w:pStyle w:val="Title"/>
      </w:pPr>
      <w:r>
        <w:t xml:space="preserve">                src: url(/content/assets/uswds/fonts/source-sans-pro/sourcesanspro-extralight-webfont.woff2) format(“woff2”)</w:t>
      </w:r>
    </w:p>
    <w:p w14:paraId="12B28F39" w14:textId="77777777" w:rsidR="00511D0B" w:rsidRDefault="00511D0B" w:rsidP="00511D0B">
      <w:pPr>
        <w:pStyle w:val="Title"/>
      </w:pPr>
      <w:r>
        <w:t xml:space="preserve">            }</w:t>
      </w:r>
    </w:p>
    <w:p w14:paraId="672D4377" w14:textId="77777777" w:rsidR="00511D0B" w:rsidRDefault="00511D0B" w:rsidP="00511D0B">
      <w:pPr>
        <w:pStyle w:val="Title"/>
      </w:pPr>
    </w:p>
    <w:p w14:paraId="4E820A31" w14:textId="77777777" w:rsidR="00511D0B" w:rsidRDefault="00511D0B" w:rsidP="00511D0B">
      <w:pPr>
        <w:pStyle w:val="Title"/>
      </w:pPr>
      <w:r>
        <w:t xml:space="preserve">            @font-face {</w:t>
      </w:r>
    </w:p>
    <w:p w14:paraId="6DCDCB18" w14:textId="77777777" w:rsidR="00511D0B" w:rsidRDefault="00511D0B" w:rsidP="00511D0B">
      <w:pPr>
        <w:pStyle w:val="Title"/>
      </w:pPr>
      <w:r>
        <w:t xml:space="preserve">                font-family: Source Sans Pro Web;</w:t>
      </w:r>
    </w:p>
    <w:p w14:paraId="0AF55AFF" w14:textId="77777777" w:rsidR="00511D0B" w:rsidRDefault="00511D0B" w:rsidP="00511D0B">
      <w:pPr>
        <w:pStyle w:val="Title"/>
      </w:pPr>
      <w:r>
        <w:t xml:space="preserve">                font-style: normal;</w:t>
      </w:r>
    </w:p>
    <w:p w14:paraId="01B0A51C" w14:textId="77777777" w:rsidR="00511D0B" w:rsidRDefault="00511D0B" w:rsidP="00511D0B">
      <w:pPr>
        <w:pStyle w:val="Title"/>
      </w:pPr>
      <w:r>
        <w:t xml:space="preserve">                font-weight: 300;</w:t>
      </w:r>
    </w:p>
    <w:p w14:paraId="70BAC6AF" w14:textId="77777777" w:rsidR="00511D0B" w:rsidRDefault="00511D0B" w:rsidP="00511D0B">
      <w:pPr>
        <w:pStyle w:val="Title"/>
      </w:pPr>
      <w:r>
        <w:t xml:space="preserve">                font-display: fallback;</w:t>
      </w:r>
    </w:p>
    <w:p w14:paraId="48652B86" w14:textId="5510C4F6" w:rsidR="00511D0B" w:rsidRDefault="00511D0B" w:rsidP="00511D0B">
      <w:pPr>
        <w:pStyle w:val="Title"/>
      </w:pPr>
      <w:r>
        <w:t xml:space="preserve">                src: url(/content/assets/uswds/fonts/source-sans-pro/sourcesanspro-light-webfont.woff2) format(“woff2”)</w:t>
      </w:r>
    </w:p>
    <w:p w14:paraId="6C439F80" w14:textId="77777777" w:rsidR="00511D0B" w:rsidRDefault="00511D0B" w:rsidP="00511D0B">
      <w:pPr>
        <w:pStyle w:val="Title"/>
      </w:pPr>
      <w:r>
        <w:t xml:space="preserve">            }</w:t>
      </w:r>
    </w:p>
    <w:p w14:paraId="794AD9F2" w14:textId="77777777" w:rsidR="00511D0B" w:rsidRDefault="00511D0B" w:rsidP="00511D0B">
      <w:pPr>
        <w:pStyle w:val="Title"/>
      </w:pPr>
    </w:p>
    <w:p w14:paraId="4798210F" w14:textId="77777777" w:rsidR="00511D0B" w:rsidRDefault="00511D0B" w:rsidP="00511D0B">
      <w:pPr>
        <w:pStyle w:val="Title"/>
      </w:pPr>
      <w:r>
        <w:t xml:space="preserve">            @font-face {</w:t>
      </w:r>
    </w:p>
    <w:p w14:paraId="323917F0" w14:textId="77777777" w:rsidR="00511D0B" w:rsidRDefault="00511D0B" w:rsidP="00511D0B">
      <w:pPr>
        <w:pStyle w:val="Title"/>
      </w:pPr>
      <w:r>
        <w:t xml:space="preserve">                font-family: Source Sans Pro Web;</w:t>
      </w:r>
    </w:p>
    <w:p w14:paraId="535823B5" w14:textId="77777777" w:rsidR="00511D0B" w:rsidRDefault="00511D0B" w:rsidP="00511D0B">
      <w:pPr>
        <w:pStyle w:val="Title"/>
      </w:pPr>
      <w:r>
        <w:t xml:space="preserve">                font-style: normal;</w:t>
      </w:r>
    </w:p>
    <w:p w14:paraId="775EC891" w14:textId="77777777" w:rsidR="00511D0B" w:rsidRDefault="00511D0B" w:rsidP="00511D0B">
      <w:pPr>
        <w:pStyle w:val="Title"/>
      </w:pPr>
      <w:r>
        <w:t xml:space="preserve">                font-weight: 400;</w:t>
      </w:r>
    </w:p>
    <w:p w14:paraId="0A415F83" w14:textId="77777777" w:rsidR="00511D0B" w:rsidRDefault="00511D0B" w:rsidP="00511D0B">
      <w:pPr>
        <w:pStyle w:val="Title"/>
      </w:pPr>
      <w:r>
        <w:t xml:space="preserve">                font-display: fallback;</w:t>
      </w:r>
    </w:p>
    <w:p w14:paraId="08F9C93C" w14:textId="0C81A68D" w:rsidR="00511D0B" w:rsidRDefault="00511D0B" w:rsidP="00511D0B">
      <w:pPr>
        <w:pStyle w:val="Title"/>
      </w:pPr>
      <w:r>
        <w:t xml:space="preserve">                src: url(/content/assets/uswds/fonts/source-sans-pro/sourcesanspro-regular-webfont.woff2) format(“woff2”)</w:t>
      </w:r>
    </w:p>
    <w:p w14:paraId="71A9AF74" w14:textId="77777777" w:rsidR="00511D0B" w:rsidRDefault="00511D0B" w:rsidP="00511D0B">
      <w:pPr>
        <w:pStyle w:val="Title"/>
      </w:pPr>
      <w:r>
        <w:t xml:space="preserve">            }</w:t>
      </w:r>
    </w:p>
    <w:p w14:paraId="15BCD8E0" w14:textId="77777777" w:rsidR="00511D0B" w:rsidRDefault="00511D0B" w:rsidP="00511D0B">
      <w:pPr>
        <w:pStyle w:val="Title"/>
      </w:pPr>
    </w:p>
    <w:p w14:paraId="08D8B3DD" w14:textId="77777777" w:rsidR="00511D0B" w:rsidRDefault="00511D0B" w:rsidP="00511D0B">
      <w:pPr>
        <w:pStyle w:val="Title"/>
      </w:pPr>
      <w:r>
        <w:t xml:space="preserve">            @font-face {</w:t>
      </w:r>
    </w:p>
    <w:p w14:paraId="7C78D862" w14:textId="77777777" w:rsidR="00511D0B" w:rsidRDefault="00511D0B" w:rsidP="00511D0B">
      <w:pPr>
        <w:pStyle w:val="Title"/>
      </w:pPr>
      <w:r>
        <w:t xml:space="preserve">                font-family: Source Sans Pro Web;</w:t>
      </w:r>
    </w:p>
    <w:p w14:paraId="43122329" w14:textId="77777777" w:rsidR="00511D0B" w:rsidRDefault="00511D0B" w:rsidP="00511D0B">
      <w:pPr>
        <w:pStyle w:val="Title"/>
      </w:pPr>
      <w:r>
        <w:t xml:space="preserve">                font-style: normal;</w:t>
      </w:r>
    </w:p>
    <w:p w14:paraId="29DBA39A" w14:textId="77777777" w:rsidR="00511D0B" w:rsidRDefault="00511D0B" w:rsidP="00511D0B">
      <w:pPr>
        <w:pStyle w:val="Title"/>
      </w:pPr>
      <w:r>
        <w:t xml:space="preserve">                font-weight: 600;</w:t>
      </w:r>
    </w:p>
    <w:p w14:paraId="6A201E43" w14:textId="77777777" w:rsidR="00511D0B" w:rsidRDefault="00511D0B" w:rsidP="00511D0B">
      <w:pPr>
        <w:pStyle w:val="Title"/>
      </w:pPr>
      <w:r>
        <w:t xml:space="preserve">                font-display: fallback;</w:t>
      </w:r>
    </w:p>
    <w:p w14:paraId="6D35EFF1" w14:textId="4E9A93C0" w:rsidR="00511D0B" w:rsidRDefault="00511D0B" w:rsidP="00511D0B">
      <w:pPr>
        <w:pStyle w:val="Title"/>
      </w:pPr>
      <w:r>
        <w:t xml:space="preserve">                src: url(/content/assets/uswds/fonts/source-sans-pro/sourcesanspro-semibold-webfont.woff2) format(“woff2”)</w:t>
      </w:r>
    </w:p>
    <w:p w14:paraId="4942D734" w14:textId="77777777" w:rsidR="00511D0B" w:rsidRDefault="00511D0B" w:rsidP="00511D0B">
      <w:pPr>
        <w:pStyle w:val="Title"/>
      </w:pPr>
      <w:r>
        <w:t xml:space="preserve">            }</w:t>
      </w:r>
    </w:p>
    <w:p w14:paraId="2446B9E3" w14:textId="77777777" w:rsidR="00511D0B" w:rsidRDefault="00511D0B" w:rsidP="00511D0B">
      <w:pPr>
        <w:pStyle w:val="Title"/>
      </w:pPr>
    </w:p>
    <w:p w14:paraId="485604B1" w14:textId="77777777" w:rsidR="00511D0B" w:rsidRDefault="00511D0B" w:rsidP="00511D0B">
      <w:pPr>
        <w:pStyle w:val="Title"/>
      </w:pPr>
      <w:r>
        <w:t xml:space="preserve">            @font-face {</w:t>
      </w:r>
    </w:p>
    <w:p w14:paraId="26FEE23A" w14:textId="77777777" w:rsidR="00511D0B" w:rsidRDefault="00511D0B" w:rsidP="00511D0B">
      <w:pPr>
        <w:pStyle w:val="Title"/>
      </w:pPr>
      <w:r>
        <w:t xml:space="preserve">                font-family: Source Sans Pro Web;</w:t>
      </w:r>
    </w:p>
    <w:p w14:paraId="1B39A270" w14:textId="77777777" w:rsidR="00511D0B" w:rsidRDefault="00511D0B" w:rsidP="00511D0B">
      <w:pPr>
        <w:pStyle w:val="Title"/>
      </w:pPr>
      <w:r>
        <w:t xml:space="preserve">                font-style: normal;</w:t>
      </w:r>
    </w:p>
    <w:p w14:paraId="0D197496" w14:textId="77777777" w:rsidR="00511D0B" w:rsidRDefault="00511D0B" w:rsidP="00511D0B">
      <w:pPr>
        <w:pStyle w:val="Title"/>
      </w:pPr>
      <w:r>
        <w:t xml:space="preserve">                font-weight: 700;</w:t>
      </w:r>
    </w:p>
    <w:p w14:paraId="249A666D" w14:textId="77777777" w:rsidR="00511D0B" w:rsidRDefault="00511D0B" w:rsidP="00511D0B">
      <w:pPr>
        <w:pStyle w:val="Title"/>
      </w:pPr>
      <w:r>
        <w:t xml:space="preserve">                font-display: fallback;</w:t>
      </w:r>
    </w:p>
    <w:p w14:paraId="52582575" w14:textId="7A156803" w:rsidR="00511D0B" w:rsidRDefault="00511D0B" w:rsidP="00511D0B">
      <w:pPr>
        <w:pStyle w:val="Title"/>
      </w:pPr>
      <w:r>
        <w:t xml:space="preserve">                src: url(/content/assets/uswds/fonts/source-sans-pro/sourcesanspro-bold-webfont.woff2) format(“woff2”)</w:t>
      </w:r>
    </w:p>
    <w:p w14:paraId="1AA1ECBF" w14:textId="77777777" w:rsidR="00511D0B" w:rsidRDefault="00511D0B" w:rsidP="00511D0B">
      <w:pPr>
        <w:pStyle w:val="Title"/>
      </w:pPr>
      <w:r>
        <w:t xml:space="preserve">            }</w:t>
      </w:r>
    </w:p>
    <w:p w14:paraId="51041CCC" w14:textId="77777777" w:rsidR="00511D0B" w:rsidRDefault="00511D0B" w:rsidP="00511D0B">
      <w:pPr>
        <w:pStyle w:val="Title"/>
      </w:pPr>
    </w:p>
    <w:p w14:paraId="25D1ADE8" w14:textId="77777777" w:rsidR="00511D0B" w:rsidRDefault="00511D0B" w:rsidP="00511D0B">
      <w:pPr>
        <w:pStyle w:val="Title"/>
      </w:pPr>
      <w:r>
        <w:t xml:space="preserve">            @font-face {</w:t>
      </w:r>
    </w:p>
    <w:p w14:paraId="7809510E" w14:textId="77777777" w:rsidR="00511D0B" w:rsidRDefault="00511D0B" w:rsidP="00511D0B">
      <w:pPr>
        <w:pStyle w:val="Title"/>
      </w:pPr>
      <w:r>
        <w:t xml:space="preserve">                font-family: Source Sans Pro Web;</w:t>
      </w:r>
    </w:p>
    <w:p w14:paraId="187773A2" w14:textId="77777777" w:rsidR="00511D0B" w:rsidRDefault="00511D0B" w:rsidP="00511D0B">
      <w:pPr>
        <w:pStyle w:val="Title"/>
      </w:pPr>
      <w:r>
        <w:t xml:space="preserve">                font-style: normal;</w:t>
      </w:r>
    </w:p>
    <w:p w14:paraId="399BD6C2" w14:textId="77777777" w:rsidR="00511D0B" w:rsidRDefault="00511D0B" w:rsidP="00511D0B">
      <w:pPr>
        <w:pStyle w:val="Title"/>
      </w:pPr>
      <w:r>
        <w:t xml:space="preserve">                font-weight: 900;</w:t>
      </w:r>
    </w:p>
    <w:p w14:paraId="2A8AA034" w14:textId="77777777" w:rsidR="00511D0B" w:rsidRDefault="00511D0B" w:rsidP="00511D0B">
      <w:pPr>
        <w:pStyle w:val="Title"/>
      </w:pPr>
      <w:r>
        <w:t xml:space="preserve">                font-display: fallback;</w:t>
      </w:r>
    </w:p>
    <w:p w14:paraId="2330A88F" w14:textId="717F934C" w:rsidR="00511D0B" w:rsidRDefault="00511D0B" w:rsidP="00511D0B">
      <w:pPr>
        <w:pStyle w:val="Title"/>
      </w:pPr>
      <w:r>
        <w:t xml:space="preserve">                src: url(/content/assets/uswds/fonts/source-sans-pro/sourcesanspro-black-webfont.woff2) format(“woff2”)</w:t>
      </w:r>
    </w:p>
    <w:p w14:paraId="1CBF3C3C" w14:textId="77777777" w:rsidR="00511D0B" w:rsidRDefault="00511D0B" w:rsidP="00511D0B">
      <w:pPr>
        <w:pStyle w:val="Title"/>
      </w:pPr>
      <w:r>
        <w:t xml:space="preserve">            }</w:t>
      </w:r>
    </w:p>
    <w:p w14:paraId="6F768BCE" w14:textId="77777777" w:rsidR="00511D0B" w:rsidRDefault="00511D0B" w:rsidP="00511D0B">
      <w:pPr>
        <w:pStyle w:val="Title"/>
      </w:pPr>
    </w:p>
    <w:p w14:paraId="31DE5F03" w14:textId="77777777" w:rsidR="00511D0B" w:rsidRDefault="00511D0B" w:rsidP="00511D0B">
      <w:pPr>
        <w:pStyle w:val="Title"/>
      </w:pPr>
      <w:r>
        <w:t xml:space="preserve">            @font-face {</w:t>
      </w:r>
    </w:p>
    <w:p w14:paraId="3AEFD5A0" w14:textId="77777777" w:rsidR="00511D0B" w:rsidRDefault="00511D0B" w:rsidP="00511D0B">
      <w:pPr>
        <w:pStyle w:val="Title"/>
      </w:pPr>
      <w:r>
        <w:t xml:space="preserve">                font-family: Source Sans Pro Web;</w:t>
      </w:r>
    </w:p>
    <w:p w14:paraId="1DE3254E" w14:textId="77777777" w:rsidR="00511D0B" w:rsidRDefault="00511D0B" w:rsidP="00511D0B">
      <w:pPr>
        <w:pStyle w:val="Title"/>
      </w:pPr>
      <w:r>
        <w:t xml:space="preserve">                font-style: italic;</w:t>
      </w:r>
    </w:p>
    <w:p w14:paraId="2E1AF46F" w14:textId="77777777" w:rsidR="00511D0B" w:rsidRDefault="00511D0B" w:rsidP="00511D0B">
      <w:pPr>
        <w:pStyle w:val="Title"/>
      </w:pPr>
      <w:r>
        <w:t xml:space="preserve">                font-weight: 200;</w:t>
      </w:r>
    </w:p>
    <w:p w14:paraId="5B200AA8" w14:textId="77777777" w:rsidR="00511D0B" w:rsidRDefault="00511D0B" w:rsidP="00511D0B">
      <w:pPr>
        <w:pStyle w:val="Title"/>
      </w:pPr>
      <w:r>
        <w:t xml:space="preserve">                font-display: fallback;</w:t>
      </w:r>
    </w:p>
    <w:p w14:paraId="7745C20B" w14:textId="61C7CAC9" w:rsidR="00511D0B" w:rsidRDefault="00511D0B" w:rsidP="00511D0B">
      <w:pPr>
        <w:pStyle w:val="Title"/>
      </w:pPr>
      <w:r>
        <w:t xml:space="preserve">                src: url(/content/assets/uswds/fonts/source-sans-pro/sourcesanspro-extralightitalic-webfont.woff2) format(“woff2”)</w:t>
      </w:r>
    </w:p>
    <w:p w14:paraId="4A32193B" w14:textId="77777777" w:rsidR="00511D0B" w:rsidRDefault="00511D0B" w:rsidP="00511D0B">
      <w:pPr>
        <w:pStyle w:val="Title"/>
      </w:pPr>
      <w:r>
        <w:t xml:space="preserve">            }</w:t>
      </w:r>
    </w:p>
    <w:p w14:paraId="7EFEC239" w14:textId="77777777" w:rsidR="00511D0B" w:rsidRDefault="00511D0B" w:rsidP="00511D0B">
      <w:pPr>
        <w:pStyle w:val="Title"/>
      </w:pPr>
    </w:p>
    <w:p w14:paraId="0E6E0417" w14:textId="77777777" w:rsidR="00511D0B" w:rsidRDefault="00511D0B" w:rsidP="00511D0B">
      <w:pPr>
        <w:pStyle w:val="Title"/>
      </w:pPr>
      <w:r>
        <w:t xml:space="preserve">            @font-face {</w:t>
      </w:r>
    </w:p>
    <w:p w14:paraId="2D9F91BE" w14:textId="77777777" w:rsidR="00511D0B" w:rsidRDefault="00511D0B" w:rsidP="00511D0B">
      <w:pPr>
        <w:pStyle w:val="Title"/>
      </w:pPr>
      <w:r>
        <w:t xml:space="preserve">                font-family: Source Sans Pro Web;</w:t>
      </w:r>
    </w:p>
    <w:p w14:paraId="5DA6E004" w14:textId="77777777" w:rsidR="00511D0B" w:rsidRDefault="00511D0B" w:rsidP="00511D0B">
      <w:pPr>
        <w:pStyle w:val="Title"/>
      </w:pPr>
      <w:r>
        <w:t xml:space="preserve">                font-style: italic;</w:t>
      </w:r>
    </w:p>
    <w:p w14:paraId="65ECE9EB" w14:textId="77777777" w:rsidR="00511D0B" w:rsidRDefault="00511D0B" w:rsidP="00511D0B">
      <w:pPr>
        <w:pStyle w:val="Title"/>
      </w:pPr>
      <w:r>
        <w:t xml:space="preserve">                font-weight: 300;</w:t>
      </w:r>
    </w:p>
    <w:p w14:paraId="4CD6CEDC" w14:textId="77777777" w:rsidR="00511D0B" w:rsidRDefault="00511D0B" w:rsidP="00511D0B">
      <w:pPr>
        <w:pStyle w:val="Title"/>
      </w:pPr>
      <w:r>
        <w:t xml:space="preserve">                font-display: fallback;</w:t>
      </w:r>
    </w:p>
    <w:p w14:paraId="67CABCBD" w14:textId="23C26603" w:rsidR="00511D0B" w:rsidRDefault="00511D0B" w:rsidP="00511D0B">
      <w:pPr>
        <w:pStyle w:val="Title"/>
      </w:pPr>
      <w:r>
        <w:t xml:space="preserve">                src: url(/content/assets/uswds/fonts/source-sans-pro/sourcesanspro-lightitalic-webfont.woff2) format(“woff2”)</w:t>
      </w:r>
    </w:p>
    <w:p w14:paraId="67B7914C" w14:textId="77777777" w:rsidR="00511D0B" w:rsidRDefault="00511D0B" w:rsidP="00511D0B">
      <w:pPr>
        <w:pStyle w:val="Title"/>
      </w:pPr>
      <w:r>
        <w:t xml:space="preserve">            }</w:t>
      </w:r>
    </w:p>
    <w:p w14:paraId="084E0D5E" w14:textId="77777777" w:rsidR="00511D0B" w:rsidRDefault="00511D0B" w:rsidP="00511D0B">
      <w:pPr>
        <w:pStyle w:val="Title"/>
      </w:pPr>
    </w:p>
    <w:p w14:paraId="3563932F" w14:textId="77777777" w:rsidR="00511D0B" w:rsidRDefault="00511D0B" w:rsidP="00511D0B">
      <w:pPr>
        <w:pStyle w:val="Title"/>
      </w:pPr>
      <w:r>
        <w:t xml:space="preserve">            @font-face {</w:t>
      </w:r>
    </w:p>
    <w:p w14:paraId="48124937" w14:textId="77777777" w:rsidR="00511D0B" w:rsidRDefault="00511D0B" w:rsidP="00511D0B">
      <w:pPr>
        <w:pStyle w:val="Title"/>
      </w:pPr>
      <w:r>
        <w:t xml:space="preserve">                font-family: Source Sans Pro Web;</w:t>
      </w:r>
    </w:p>
    <w:p w14:paraId="008FA657" w14:textId="77777777" w:rsidR="00511D0B" w:rsidRDefault="00511D0B" w:rsidP="00511D0B">
      <w:pPr>
        <w:pStyle w:val="Title"/>
      </w:pPr>
      <w:r>
        <w:t xml:space="preserve">                font-style: italic;</w:t>
      </w:r>
    </w:p>
    <w:p w14:paraId="21ED058A" w14:textId="77777777" w:rsidR="00511D0B" w:rsidRDefault="00511D0B" w:rsidP="00511D0B">
      <w:pPr>
        <w:pStyle w:val="Title"/>
      </w:pPr>
      <w:r>
        <w:t xml:space="preserve">                font-weight: 400;</w:t>
      </w:r>
    </w:p>
    <w:p w14:paraId="1CFA3FE0" w14:textId="77777777" w:rsidR="00511D0B" w:rsidRDefault="00511D0B" w:rsidP="00511D0B">
      <w:pPr>
        <w:pStyle w:val="Title"/>
      </w:pPr>
      <w:r>
        <w:t xml:space="preserve">                font-display: fallback;</w:t>
      </w:r>
    </w:p>
    <w:p w14:paraId="477130F4" w14:textId="2717FE90" w:rsidR="00511D0B" w:rsidRDefault="00511D0B" w:rsidP="00511D0B">
      <w:pPr>
        <w:pStyle w:val="Title"/>
      </w:pPr>
      <w:r>
        <w:t xml:space="preserve">                src: url(/content/assets/uswds/fonts/source-sans-pro/sourcesanspro-italic-webfont.woff2) format(“woff2”)</w:t>
      </w:r>
    </w:p>
    <w:p w14:paraId="5C6FE827" w14:textId="77777777" w:rsidR="00511D0B" w:rsidRDefault="00511D0B" w:rsidP="00511D0B">
      <w:pPr>
        <w:pStyle w:val="Title"/>
      </w:pPr>
      <w:r>
        <w:t xml:space="preserve">            }</w:t>
      </w:r>
    </w:p>
    <w:p w14:paraId="4C2A0ACA" w14:textId="77777777" w:rsidR="00511D0B" w:rsidRDefault="00511D0B" w:rsidP="00511D0B">
      <w:pPr>
        <w:pStyle w:val="Title"/>
      </w:pPr>
    </w:p>
    <w:p w14:paraId="03ECD36F" w14:textId="77777777" w:rsidR="00511D0B" w:rsidRDefault="00511D0B" w:rsidP="00511D0B">
      <w:pPr>
        <w:pStyle w:val="Title"/>
      </w:pPr>
      <w:r>
        <w:t xml:space="preserve">            @font-face {</w:t>
      </w:r>
    </w:p>
    <w:p w14:paraId="2F77F9F4" w14:textId="77777777" w:rsidR="00511D0B" w:rsidRDefault="00511D0B" w:rsidP="00511D0B">
      <w:pPr>
        <w:pStyle w:val="Title"/>
      </w:pPr>
      <w:r>
        <w:t xml:space="preserve">                font-family: Source Sans Pro Web;</w:t>
      </w:r>
    </w:p>
    <w:p w14:paraId="28BCDB10" w14:textId="77777777" w:rsidR="00511D0B" w:rsidRDefault="00511D0B" w:rsidP="00511D0B">
      <w:pPr>
        <w:pStyle w:val="Title"/>
      </w:pPr>
      <w:r>
        <w:t xml:space="preserve">                font-style: italic;</w:t>
      </w:r>
    </w:p>
    <w:p w14:paraId="702CAAFC" w14:textId="77777777" w:rsidR="00511D0B" w:rsidRDefault="00511D0B" w:rsidP="00511D0B">
      <w:pPr>
        <w:pStyle w:val="Title"/>
      </w:pPr>
      <w:r>
        <w:t xml:space="preserve">                font-weight: 600;</w:t>
      </w:r>
    </w:p>
    <w:p w14:paraId="7CA86BE5" w14:textId="77777777" w:rsidR="00511D0B" w:rsidRDefault="00511D0B" w:rsidP="00511D0B">
      <w:pPr>
        <w:pStyle w:val="Title"/>
      </w:pPr>
      <w:r>
        <w:t xml:space="preserve">                font-display: fallback;</w:t>
      </w:r>
    </w:p>
    <w:p w14:paraId="6440350A" w14:textId="0C6CAEAC" w:rsidR="00511D0B" w:rsidRDefault="00511D0B" w:rsidP="00511D0B">
      <w:pPr>
        <w:pStyle w:val="Title"/>
      </w:pPr>
      <w:r>
        <w:t xml:space="preserve">                src: url(/content/assets/uswds/fonts/source-sans-pro/sourcesanspro-semibolditalic-webfont.woff2) format(“woff2”)</w:t>
      </w:r>
    </w:p>
    <w:p w14:paraId="0E3F9C6C" w14:textId="77777777" w:rsidR="00511D0B" w:rsidRDefault="00511D0B" w:rsidP="00511D0B">
      <w:pPr>
        <w:pStyle w:val="Title"/>
      </w:pPr>
      <w:r>
        <w:t xml:space="preserve">            }</w:t>
      </w:r>
    </w:p>
    <w:p w14:paraId="3960A244" w14:textId="77777777" w:rsidR="00511D0B" w:rsidRDefault="00511D0B" w:rsidP="00511D0B">
      <w:pPr>
        <w:pStyle w:val="Title"/>
      </w:pPr>
    </w:p>
    <w:p w14:paraId="4B3DEC09" w14:textId="77777777" w:rsidR="00511D0B" w:rsidRDefault="00511D0B" w:rsidP="00511D0B">
      <w:pPr>
        <w:pStyle w:val="Title"/>
      </w:pPr>
      <w:r>
        <w:t xml:space="preserve">            @font-face {</w:t>
      </w:r>
    </w:p>
    <w:p w14:paraId="2194ED3D" w14:textId="77777777" w:rsidR="00511D0B" w:rsidRDefault="00511D0B" w:rsidP="00511D0B">
      <w:pPr>
        <w:pStyle w:val="Title"/>
      </w:pPr>
      <w:r>
        <w:t xml:space="preserve">                font-family: Source Sans Pro Web;</w:t>
      </w:r>
    </w:p>
    <w:p w14:paraId="695DFA13" w14:textId="77777777" w:rsidR="00511D0B" w:rsidRDefault="00511D0B" w:rsidP="00511D0B">
      <w:pPr>
        <w:pStyle w:val="Title"/>
      </w:pPr>
      <w:r>
        <w:t xml:space="preserve">                font-style: italic;</w:t>
      </w:r>
    </w:p>
    <w:p w14:paraId="554F9E97" w14:textId="77777777" w:rsidR="00511D0B" w:rsidRDefault="00511D0B" w:rsidP="00511D0B">
      <w:pPr>
        <w:pStyle w:val="Title"/>
      </w:pPr>
      <w:r>
        <w:t xml:space="preserve">                font-weight: 700;</w:t>
      </w:r>
    </w:p>
    <w:p w14:paraId="6A83F213" w14:textId="77777777" w:rsidR="00511D0B" w:rsidRDefault="00511D0B" w:rsidP="00511D0B">
      <w:pPr>
        <w:pStyle w:val="Title"/>
      </w:pPr>
      <w:r>
        <w:t xml:space="preserve">                font-display: fallback;</w:t>
      </w:r>
    </w:p>
    <w:p w14:paraId="62EAC055" w14:textId="48ABAED1" w:rsidR="00511D0B" w:rsidRDefault="00511D0B" w:rsidP="00511D0B">
      <w:pPr>
        <w:pStyle w:val="Title"/>
      </w:pPr>
      <w:r>
        <w:t xml:space="preserve">                src: url(/content/assets/uswds/fonts/source-sans-pro/sourcesanspro-bolditalic-webfont.woff2) format(“woff2”)</w:t>
      </w:r>
    </w:p>
    <w:p w14:paraId="62E15944" w14:textId="77777777" w:rsidR="00511D0B" w:rsidRDefault="00511D0B" w:rsidP="00511D0B">
      <w:pPr>
        <w:pStyle w:val="Title"/>
      </w:pPr>
      <w:r>
        <w:t xml:space="preserve">            }</w:t>
      </w:r>
    </w:p>
    <w:p w14:paraId="7A2A5E1E" w14:textId="77777777" w:rsidR="00511D0B" w:rsidRDefault="00511D0B" w:rsidP="00511D0B">
      <w:pPr>
        <w:pStyle w:val="Title"/>
      </w:pPr>
    </w:p>
    <w:p w14:paraId="46698BA0" w14:textId="77777777" w:rsidR="00511D0B" w:rsidRDefault="00511D0B" w:rsidP="00511D0B">
      <w:pPr>
        <w:pStyle w:val="Title"/>
      </w:pPr>
      <w:r>
        <w:t xml:space="preserve">            @font-face {</w:t>
      </w:r>
    </w:p>
    <w:p w14:paraId="5A1E5429" w14:textId="77777777" w:rsidR="00511D0B" w:rsidRDefault="00511D0B" w:rsidP="00511D0B">
      <w:pPr>
        <w:pStyle w:val="Title"/>
      </w:pPr>
      <w:r>
        <w:t xml:space="preserve">                font-family: Source Sans Pro Web;</w:t>
      </w:r>
    </w:p>
    <w:p w14:paraId="588F9D55" w14:textId="77777777" w:rsidR="00511D0B" w:rsidRDefault="00511D0B" w:rsidP="00511D0B">
      <w:pPr>
        <w:pStyle w:val="Title"/>
      </w:pPr>
      <w:r>
        <w:t xml:space="preserve">                font-style: italic;</w:t>
      </w:r>
    </w:p>
    <w:p w14:paraId="1893AA10" w14:textId="77777777" w:rsidR="00511D0B" w:rsidRDefault="00511D0B" w:rsidP="00511D0B">
      <w:pPr>
        <w:pStyle w:val="Title"/>
      </w:pPr>
      <w:r>
        <w:t xml:space="preserve">                font-weight: 900;</w:t>
      </w:r>
    </w:p>
    <w:p w14:paraId="73EFD5AA" w14:textId="77777777" w:rsidR="00511D0B" w:rsidRDefault="00511D0B" w:rsidP="00511D0B">
      <w:pPr>
        <w:pStyle w:val="Title"/>
      </w:pPr>
      <w:r>
        <w:t xml:space="preserve">                font-display: fallback;</w:t>
      </w:r>
    </w:p>
    <w:p w14:paraId="52E4E141" w14:textId="7E45284C" w:rsidR="00511D0B" w:rsidRDefault="00511D0B" w:rsidP="00511D0B">
      <w:pPr>
        <w:pStyle w:val="Title"/>
      </w:pPr>
      <w:r>
        <w:t xml:space="preserve">                src: url(/content/assets/uswds/fonts/source-sans-pro/sourcesanspro-blackitalic-webfont.woff2) format(“woff2”)</w:t>
      </w:r>
    </w:p>
    <w:p w14:paraId="31A25640" w14:textId="77777777" w:rsidR="00511D0B" w:rsidRDefault="00511D0B" w:rsidP="00511D0B">
      <w:pPr>
        <w:pStyle w:val="Title"/>
      </w:pPr>
      <w:r>
        <w:t xml:space="preserve">            }</w:t>
      </w:r>
    </w:p>
    <w:p w14:paraId="3BD3B4B6" w14:textId="77777777" w:rsidR="00511D0B" w:rsidRDefault="00511D0B" w:rsidP="00511D0B">
      <w:pPr>
        <w:pStyle w:val="Title"/>
      </w:pPr>
    </w:p>
    <w:p w14:paraId="43C86D54" w14:textId="77777777" w:rsidR="00511D0B" w:rsidRDefault="00511D0B" w:rsidP="00511D0B">
      <w:pPr>
        <w:pStyle w:val="Title"/>
      </w:pPr>
      <w:r>
        <w:t xml:space="preserve">            body {</w:t>
      </w:r>
    </w:p>
    <w:p w14:paraId="7B1706BB" w14:textId="77777777" w:rsidR="00511D0B" w:rsidRDefault="00511D0B" w:rsidP="00511D0B">
      <w:pPr>
        <w:pStyle w:val="Title"/>
      </w:pPr>
      <w:r>
        <w:t xml:space="preserve">                color: #2e2e2a;</w:t>
      </w:r>
    </w:p>
    <w:p w14:paraId="3D6A1E42" w14:textId="77777777" w:rsidR="00511D0B" w:rsidRDefault="00511D0B" w:rsidP="00511D0B">
      <w:pPr>
        <w:pStyle w:val="Title"/>
      </w:pPr>
      <w:r>
        <w:t xml:space="preserve">                background-color: #fff;</w:t>
      </w:r>
    </w:p>
    <w:p w14:paraId="2B179A3A" w14:textId="77777777" w:rsidR="00511D0B" w:rsidRDefault="00511D0B" w:rsidP="00511D0B">
      <w:pPr>
        <w:pStyle w:val="Title"/>
      </w:pPr>
      <w:r>
        <w:t xml:space="preserve">                overflow-x: hidden</w:t>
      </w:r>
    </w:p>
    <w:p w14:paraId="43846B27" w14:textId="77777777" w:rsidR="00511D0B" w:rsidRDefault="00511D0B" w:rsidP="00511D0B">
      <w:pPr>
        <w:pStyle w:val="Title"/>
      </w:pPr>
      <w:r>
        <w:t xml:space="preserve">            }</w:t>
      </w:r>
    </w:p>
    <w:p w14:paraId="4A0F86F7" w14:textId="77777777" w:rsidR="00511D0B" w:rsidRDefault="00511D0B" w:rsidP="00511D0B">
      <w:pPr>
        <w:pStyle w:val="Title"/>
      </w:pPr>
    </w:p>
    <w:p w14:paraId="50B99CBA" w14:textId="77777777" w:rsidR="00511D0B" w:rsidRDefault="00511D0B" w:rsidP="00511D0B">
      <w:pPr>
        <w:pStyle w:val="Title"/>
      </w:pPr>
      <w:r>
        <w:t xml:space="preserve">            [href]:focus {</w:t>
      </w:r>
    </w:p>
    <w:p w14:paraId="7BBE7418" w14:textId="77777777" w:rsidR="00511D0B" w:rsidRDefault="00511D0B" w:rsidP="00511D0B">
      <w:pPr>
        <w:pStyle w:val="Title"/>
      </w:pPr>
      <w:r>
        <w:t xml:space="preserve">                outline: .25rem solid #2491ff;</w:t>
      </w:r>
    </w:p>
    <w:p w14:paraId="5478A578" w14:textId="77777777" w:rsidR="00511D0B" w:rsidRDefault="00511D0B" w:rsidP="00511D0B">
      <w:pPr>
        <w:pStyle w:val="Title"/>
      </w:pPr>
      <w:r>
        <w:t xml:space="preserve">                outline-offset: 0rem</w:t>
      </w:r>
    </w:p>
    <w:p w14:paraId="3370C3E3" w14:textId="77777777" w:rsidR="00511D0B" w:rsidRDefault="00511D0B" w:rsidP="00511D0B">
      <w:pPr>
        <w:pStyle w:val="Title"/>
      </w:pPr>
      <w:r>
        <w:t xml:space="preserve">            }</w:t>
      </w:r>
    </w:p>
    <w:p w14:paraId="0817A666" w14:textId="77777777" w:rsidR="00511D0B" w:rsidRDefault="00511D0B" w:rsidP="00511D0B">
      <w:pPr>
        <w:pStyle w:val="Title"/>
      </w:pPr>
    </w:p>
    <w:p w14:paraId="0E573CBF" w14:textId="77777777" w:rsidR="00511D0B" w:rsidRDefault="00511D0B" w:rsidP="00511D0B">
      <w:pPr>
        <w:pStyle w:val="Title"/>
      </w:pPr>
      <w:r>
        <w:t xml:space="preserve">            html {</w:t>
      </w:r>
    </w:p>
    <w:p w14:paraId="43C22CE0" w14:textId="77777777" w:rsidR="00511D0B" w:rsidRDefault="00511D0B" w:rsidP="00511D0B">
      <w:pPr>
        <w:pStyle w:val="Title"/>
      </w:pPr>
      <w:r>
        <w:t xml:space="preserve">                box-sizing: border-box</w:t>
      </w:r>
    </w:p>
    <w:p w14:paraId="0B405DC7" w14:textId="77777777" w:rsidR="00511D0B" w:rsidRDefault="00511D0B" w:rsidP="00511D0B">
      <w:pPr>
        <w:pStyle w:val="Title"/>
      </w:pPr>
      <w:r>
        <w:t xml:space="preserve">            }</w:t>
      </w:r>
    </w:p>
    <w:p w14:paraId="3F5A4AF3" w14:textId="77777777" w:rsidR="00511D0B" w:rsidRDefault="00511D0B" w:rsidP="00511D0B">
      <w:pPr>
        <w:pStyle w:val="Title"/>
      </w:pPr>
    </w:p>
    <w:p w14:paraId="05FA13D6" w14:textId="77777777" w:rsidR="00511D0B" w:rsidRDefault="00511D0B" w:rsidP="00511D0B">
      <w:pPr>
        <w:pStyle w:val="Title"/>
      </w:pPr>
      <w:r>
        <w:t xml:space="preserve">            *,*:before,*:after {</w:t>
      </w:r>
    </w:p>
    <w:p w14:paraId="65D7BE20" w14:textId="77777777" w:rsidR="00511D0B" w:rsidRDefault="00511D0B" w:rsidP="00511D0B">
      <w:pPr>
        <w:pStyle w:val="Title"/>
      </w:pPr>
      <w:r>
        <w:t xml:space="preserve">                box-sizing: inherit</w:t>
      </w:r>
    </w:p>
    <w:p w14:paraId="20A5B31C" w14:textId="77777777" w:rsidR="00511D0B" w:rsidRDefault="00511D0B" w:rsidP="00511D0B">
      <w:pPr>
        <w:pStyle w:val="Title"/>
      </w:pPr>
      <w:r>
        <w:t xml:space="preserve">            }</w:t>
      </w:r>
    </w:p>
    <w:p w14:paraId="0FD4F8B7" w14:textId="77777777" w:rsidR="00511D0B" w:rsidRDefault="00511D0B" w:rsidP="00511D0B">
      <w:pPr>
        <w:pStyle w:val="Title"/>
      </w:pPr>
    </w:p>
    <w:p w14:paraId="78563927" w14:textId="77777777" w:rsidR="00511D0B" w:rsidRDefault="00511D0B" w:rsidP="00511D0B">
      <w:pPr>
        <w:pStyle w:val="Title"/>
      </w:pPr>
      <w:r>
        <w:t xml:space="preserve">            html {</w:t>
      </w:r>
    </w:p>
    <w:p w14:paraId="1EDB819C" w14:textId="1F3CC6F8" w:rsidR="00511D0B" w:rsidRDefault="00511D0B" w:rsidP="00511D0B">
      <w:pPr>
        <w:pStyle w:val="Title"/>
      </w:pPr>
      <w:r>
        <w:t xml:space="preserve">                font-feature-settings: “kern” 1;</w:t>
      </w:r>
    </w:p>
    <w:p w14:paraId="6607FB7C" w14:textId="77777777" w:rsidR="00511D0B" w:rsidRDefault="00511D0B" w:rsidP="00511D0B">
      <w:pPr>
        <w:pStyle w:val="Title"/>
      </w:pPr>
      <w:r>
        <w:t xml:space="preserve">                font-kerning: normal;</w:t>
      </w:r>
    </w:p>
    <w:p w14:paraId="5B47BEA1" w14:textId="77777777" w:rsidR="00511D0B" w:rsidRDefault="00511D0B" w:rsidP="00511D0B">
      <w:pPr>
        <w:pStyle w:val="Title"/>
      </w:pPr>
      <w:r>
        <w:t xml:space="preserve">                font-family: Source Sans Pro Web,Helvetica Neue,Helvetica,Roboto,Arial,sans-serif;</w:t>
      </w:r>
    </w:p>
    <w:p w14:paraId="6A69069E" w14:textId="77777777" w:rsidR="00511D0B" w:rsidRDefault="00511D0B" w:rsidP="00511D0B">
      <w:pPr>
        <w:pStyle w:val="Title"/>
      </w:pPr>
      <w:r>
        <w:t xml:space="preserve">                font-size: 100%</w:t>
      </w:r>
    </w:p>
    <w:p w14:paraId="5A2FDD53" w14:textId="77777777" w:rsidR="00511D0B" w:rsidRDefault="00511D0B" w:rsidP="00511D0B">
      <w:pPr>
        <w:pStyle w:val="Title"/>
      </w:pPr>
      <w:r>
        <w:t xml:space="preserve">            }</w:t>
      </w:r>
    </w:p>
    <w:p w14:paraId="794A91A4" w14:textId="77777777" w:rsidR="00511D0B" w:rsidRDefault="00511D0B" w:rsidP="00511D0B">
      <w:pPr>
        <w:pStyle w:val="Title"/>
      </w:pPr>
    </w:p>
    <w:p w14:paraId="3CC22E46" w14:textId="77777777" w:rsidR="00511D0B" w:rsidRDefault="00511D0B" w:rsidP="00511D0B">
      <w:pPr>
        <w:pStyle w:val="Title"/>
      </w:pPr>
      <w:r>
        <w:t xml:space="preserve">            @media all and (-ms-high-contrast: none) {</w:t>
      </w:r>
    </w:p>
    <w:p w14:paraId="00760A47" w14:textId="77777777" w:rsidR="00511D0B" w:rsidRDefault="00511D0B" w:rsidP="00511D0B">
      <w:pPr>
        <w:pStyle w:val="Title"/>
      </w:pPr>
      <w:r>
        <w:t xml:space="preserve">                *::-ms-backdrop {</w:t>
      </w:r>
    </w:p>
    <w:p w14:paraId="4B74E6E9" w14:textId="77777777" w:rsidR="00511D0B" w:rsidRDefault="00511D0B" w:rsidP="00511D0B">
      <w:pPr>
        <w:pStyle w:val="Title"/>
      </w:pPr>
      <w:r>
        <w:t xml:space="preserve">                    position: relative</w:t>
      </w:r>
    </w:p>
    <w:p w14:paraId="5ECB5D6C" w14:textId="77777777" w:rsidR="00511D0B" w:rsidRDefault="00511D0B" w:rsidP="00511D0B">
      <w:pPr>
        <w:pStyle w:val="Title"/>
      </w:pPr>
      <w:r>
        <w:t xml:space="preserve">                }</w:t>
      </w:r>
    </w:p>
    <w:p w14:paraId="3ACBE94D" w14:textId="77777777" w:rsidR="00511D0B" w:rsidRDefault="00511D0B" w:rsidP="00511D0B">
      <w:pPr>
        <w:pStyle w:val="Title"/>
      </w:pPr>
      <w:r>
        <w:t xml:space="preserve">            }</w:t>
      </w:r>
    </w:p>
    <w:p w14:paraId="3BC20C7C" w14:textId="77777777" w:rsidR="00511D0B" w:rsidRDefault="00511D0B" w:rsidP="00511D0B">
      <w:pPr>
        <w:pStyle w:val="Title"/>
      </w:pPr>
      <w:r>
        <w:t xml:space="preserve">        &lt;/style&gt;</w:t>
      </w:r>
    </w:p>
    <w:p w14:paraId="1E65BEE6" w14:textId="735F4688" w:rsidR="00511D0B" w:rsidRDefault="00511D0B" w:rsidP="00511D0B">
      <w:pPr>
        <w:pStyle w:val="Title"/>
      </w:pPr>
      <w:r>
        <w:t xml:space="preserve">        &lt;link rel=”stylesheet” href=”styles.7bf4585644b95450.css” media=”print” onload=”this.media=’all’”&gt;</w:t>
      </w:r>
    </w:p>
    <w:p w14:paraId="40594CD4" w14:textId="77777777" w:rsidR="00511D0B" w:rsidRDefault="00511D0B" w:rsidP="00511D0B">
      <w:pPr>
        <w:pStyle w:val="Title"/>
      </w:pPr>
      <w:r>
        <w:t xml:space="preserve">        &lt;noscript&gt;</w:t>
      </w:r>
    </w:p>
    <w:p w14:paraId="3CE54199" w14:textId="347C32B6" w:rsidR="00511D0B" w:rsidRDefault="00511D0B" w:rsidP="00511D0B">
      <w:pPr>
        <w:pStyle w:val="Title"/>
      </w:pPr>
      <w:r>
        <w:t xml:space="preserve">            &lt;link rel=”stylesheet” href=”styles.7bf4585644b95450.css”&gt;</w:t>
      </w:r>
    </w:p>
    <w:p w14:paraId="42126997" w14:textId="77777777" w:rsidR="00511D0B" w:rsidRDefault="00511D0B" w:rsidP="00511D0B">
      <w:pPr>
        <w:pStyle w:val="Title"/>
      </w:pPr>
      <w:r>
        <w:t xml:space="preserve">        &lt;/noscript&gt;</w:t>
      </w:r>
    </w:p>
    <w:p w14:paraId="5769ABFB" w14:textId="77777777" w:rsidR="00511D0B" w:rsidRDefault="00511D0B" w:rsidP="00511D0B">
      <w:pPr>
        <w:pStyle w:val="Title"/>
      </w:pPr>
      <w:r>
        <w:t xml:space="preserve">    &lt;/head&gt;</w:t>
      </w:r>
    </w:p>
    <w:p w14:paraId="0BF7AC21" w14:textId="77777777" w:rsidR="00511D0B" w:rsidRDefault="00511D0B" w:rsidP="00511D0B">
      <w:pPr>
        <w:pStyle w:val="Title"/>
      </w:pPr>
      <w:r>
        <w:t xml:space="preserve">    &lt;body&gt;</w:t>
      </w:r>
    </w:p>
    <w:p w14:paraId="37932FB4" w14:textId="02DD3B7E" w:rsidR="00511D0B" w:rsidRDefault="00511D0B" w:rsidP="00511D0B">
      <w:pPr>
        <w:pStyle w:val="Title"/>
      </w:pPr>
      <w:r>
        <w:t xml:space="preserve">        &lt;!—Google Tag Manager (noscript) </w:t>
      </w:r>
      <w:r>
        <w:sym w:font="Wingdings" w:char="F0E0"/>
      </w:r>
    </w:p>
    <w:p w14:paraId="2499CB55" w14:textId="77777777" w:rsidR="00511D0B" w:rsidRDefault="00511D0B" w:rsidP="00511D0B">
      <w:pPr>
        <w:pStyle w:val="Title"/>
      </w:pPr>
      <w:r>
        <w:t xml:space="preserve">        &lt;noscript&gt;</w:t>
      </w:r>
    </w:p>
    <w:p w14:paraId="3B1A4589" w14:textId="6DFDFDA6" w:rsidR="00511D0B" w:rsidRDefault="00511D0B" w:rsidP="00511D0B">
      <w:pPr>
        <w:pStyle w:val="Title"/>
      </w:pPr>
      <w:r>
        <w:t xml:space="preserve">            &lt;iframe title=”Google Tag Manager” src=</w:t>
      </w:r>
      <w:hyperlink r:id="rId8" w:history="1">
        <w:r w:rsidRPr="00305173">
          <w:rPr>
            <w:rStyle w:val="Hyperlink"/>
          </w:rPr>
          <w:t>https://www.googletagmanager.com/ns.html?id=GTM-MM985ZZ&amp;gtm_auth=DjMg-2NFJIfVCk2lXDRUdA&amp;gtm_preview=env-1&amp;gtm_cookies_win=x</w:t>
        </w:r>
      </w:hyperlink>
      <w:r>
        <w:t xml:space="preserve"> height=”0” width=”0” style=”display:none;visibility:hidden”&gt;&lt;/iframe&gt;</w:t>
      </w:r>
    </w:p>
    <w:p w14:paraId="79EA6172" w14:textId="77777777" w:rsidR="00511D0B" w:rsidRDefault="00511D0B" w:rsidP="00511D0B">
      <w:pPr>
        <w:pStyle w:val="Title"/>
      </w:pPr>
      <w:r>
        <w:t xml:space="preserve">        &lt;/noscript&gt;</w:t>
      </w:r>
    </w:p>
    <w:p w14:paraId="2FA959F6" w14:textId="5CBB7E54" w:rsidR="00511D0B" w:rsidRDefault="00511D0B" w:rsidP="00511D0B">
      <w:pPr>
        <w:pStyle w:val="Title"/>
      </w:pPr>
      <w:r>
        <w:t xml:space="preserve">        &lt;!—End Google Tag Manager (noscript) </w:t>
      </w:r>
      <w:r>
        <w:sym w:font="Wingdings" w:char="F0E0"/>
      </w:r>
    </w:p>
    <w:p w14:paraId="0EECFC79" w14:textId="77777777" w:rsidR="00511D0B" w:rsidRDefault="00511D0B" w:rsidP="00511D0B">
      <w:pPr>
        <w:pStyle w:val="Title"/>
      </w:pPr>
      <w:r>
        <w:t xml:space="preserve">        &lt;sam-frontend-content-root&gt;&lt;/sam-frontend-content-root&gt;</w:t>
      </w:r>
    </w:p>
    <w:p w14:paraId="349E7A16" w14:textId="42CEBC10" w:rsidR="00511D0B" w:rsidRDefault="00511D0B" w:rsidP="00511D0B">
      <w:pPr>
        <w:pStyle w:val="Title"/>
      </w:pPr>
      <w:r>
        <w:t xml:space="preserve">        &lt;script src=”runtime.238d4b4dfc339142.js” type=”module”&gt;&lt;/script&gt;</w:t>
      </w:r>
    </w:p>
    <w:p w14:paraId="3EBE6673" w14:textId="415C04F2" w:rsidR="00511D0B" w:rsidRDefault="00511D0B" w:rsidP="00511D0B">
      <w:pPr>
        <w:pStyle w:val="Title"/>
      </w:pPr>
      <w:r>
        <w:t xml:space="preserve">        &lt;script src=”polyfills.b0e89317f925e2ed.js” type=”module”&gt;&lt;/script&gt;</w:t>
      </w:r>
    </w:p>
    <w:p w14:paraId="296D160E" w14:textId="707A1F20" w:rsidR="00511D0B" w:rsidRDefault="00511D0B" w:rsidP="00511D0B">
      <w:pPr>
        <w:pStyle w:val="Title"/>
      </w:pPr>
      <w:r>
        <w:t xml:space="preserve">        &lt;script src=”scripts.c623fc1c090a54a3.js” defer&gt;&lt;/script&gt;</w:t>
      </w:r>
    </w:p>
    <w:p w14:paraId="58F3ED7A" w14:textId="6D46E8CB" w:rsidR="00511D0B" w:rsidRDefault="00511D0B" w:rsidP="00511D0B">
      <w:pPr>
        <w:pStyle w:val="Title"/>
      </w:pPr>
      <w:r>
        <w:t xml:space="preserve">        &lt;script src=”main.bbaa2f41df0249dc.js” type=”module”&gt;&lt;/script&gt;</w:t>
      </w:r>
    </w:p>
    <w:p w14:paraId="20EA4BB9" w14:textId="77777777" w:rsidR="00511D0B" w:rsidRDefault="00511D0B" w:rsidP="00511D0B">
      <w:pPr>
        <w:pStyle w:val="Title"/>
      </w:pPr>
      <w:r>
        <w:t xml:space="preserve">    &lt;/body&gt;</w:t>
      </w:r>
    </w:p>
    <w:p w14:paraId="5767A8FC" w14:textId="77777777" w:rsidR="00511D0B" w:rsidRDefault="00511D0B" w:rsidP="00511D0B">
      <w:pPr>
        <w:pStyle w:val="Title"/>
      </w:pPr>
      <w:r>
        <w:t>&lt;/html&gt;</w:t>
      </w:r>
    </w:p>
    <w:p w14:paraId="3ECAAEE7" w14:textId="471C8E5E" w:rsidR="00511D0B" w:rsidRDefault="00511D0B" w:rsidP="00511D0B">
      <w:pPr>
        <w:pStyle w:val="Title"/>
      </w:pPr>
      <w:r>
        <w:t>“use strict”;</w:t>
      </w:r>
    </w:p>
    <w:p w14:paraId="00A4A837" w14:textId="77777777" w:rsidR="00511D0B" w:rsidRDefault="00511D0B" w:rsidP="00511D0B">
      <w:pPr>
        <w:pStyle w:val="Title"/>
      </w:pPr>
      <w:r>
        <w:t>(self.webpackChunkstatic_content = self.webpackChunkstatic_content || []).push([[226], {</w:t>
      </w:r>
    </w:p>
    <w:p w14:paraId="47D606B8" w14:textId="77777777" w:rsidR="00511D0B" w:rsidRDefault="00511D0B" w:rsidP="00511D0B">
      <w:pPr>
        <w:pStyle w:val="Title"/>
      </w:pPr>
      <w:r>
        <w:t xml:space="preserve">    88478: (k,_,i)=&gt;{</w:t>
      </w:r>
    </w:p>
    <w:p w14:paraId="78CC9848" w14:textId="77777777" w:rsidR="00511D0B" w:rsidRDefault="00511D0B" w:rsidP="00511D0B">
      <w:pPr>
        <w:pStyle w:val="Title"/>
      </w:pPr>
      <w:r>
        <w:t xml:space="preserve">        i.d(_, {</w:t>
      </w:r>
    </w:p>
    <w:p w14:paraId="5BFB0CD9" w14:textId="77777777" w:rsidR="00511D0B" w:rsidRDefault="00511D0B" w:rsidP="00511D0B">
      <w:pPr>
        <w:pStyle w:val="Title"/>
      </w:pPr>
      <w:r>
        <w:t xml:space="preserve">            d: ()=&gt;o</w:t>
      </w:r>
    </w:p>
    <w:p w14:paraId="4928C310" w14:textId="77777777" w:rsidR="00511D0B" w:rsidRDefault="00511D0B" w:rsidP="00511D0B">
      <w:pPr>
        <w:pStyle w:val="Title"/>
      </w:pPr>
      <w:r>
        <w:t xml:space="preserve">        });</w:t>
      </w:r>
    </w:p>
    <w:p w14:paraId="3BD01BAC" w14:textId="77777777" w:rsidR="00511D0B" w:rsidRDefault="00511D0B" w:rsidP="00511D0B">
      <w:pPr>
        <w:pStyle w:val="Title"/>
      </w:pPr>
      <w:r>
        <w:t xml:space="preserve">        var t = i(36895)</w:t>
      </w:r>
    </w:p>
    <w:p w14:paraId="39C26DAD" w14:textId="77777777" w:rsidR="00511D0B" w:rsidRDefault="00511D0B" w:rsidP="00511D0B">
      <w:pPr>
        <w:pStyle w:val="Title"/>
      </w:pPr>
      <w:r>
        <w:t xml:space="preserve">          , l = i(34351)</w:t>
      </w:r>
    </w:p>
    <w:p w14:paraId="72F657AB" w14:textId="77777777" w:rsidR="00511D0B" w:rsidRDefault="00511D0B" w:rsidP="00511D0B">
      <w:pPr>
        <w:pStyle w:val="Title"/>
      </w:pPr>
      <w:r>
        <w:t xml:space="preserve">          , r = i(94650);</w:t>
      </w:r>
    </w:p>
    <w:p w14:paraId="6F8E2272" w14:textId="77777777" w:rsidR="00511D0B" w:rsidRDefault="00511D0B" w:rsidP="00511D0B">
      <w:pPr>
        <w:pStyle w:val="Title"/>
      </w:pPr>
      <w:r>
        <w:t xml:space="preserve">        let o = (()=&gt;{</w:t>
      </w:r>
    </w:p>
    <w:p w14:paraId="3ACC5BD6" w14:textId="77777777" w:rsidR="00511D0B" w:rsidRDefault="00511D0B" w:rsidP="00511D0B">
      <w:pPr>
        <w:pStyle w:val="Title"/>
      </w:pPr>
      <w:r>
        <w:t xml:space="preserve">            class a {</w:t>
      </w:r>
    </w:p>
    <w:p w14:paraId="4CEBF449" w14:textId="77777777" w:rsidR="00511D0B" w:rsidRDefault="00511D0B" w:rsidP="00511D0B">
      <w:pPr>
        <w:pStyle w:val="Title"/>
      </w:pPr>
      <w:r>
        <w:t xml:space="preserve">                static #t = this.\u0275fac = function(f) {</w:t>
      </w:r>
    </w:p>
    <w:p w14:paraId="130782AB" w14:textId="77777777" w:rsidR="00511D0B" w:rsidRDefault="00511D0B" w:rsidP="00511D0B">
      <w:pPr>
        <w:pStyle w:val="Title"/>
      </w:pPr>
      <w:r>
        <w:t xml:space="preserve">                    return new (f || a)</w:t>
      </w:r>
    </w:p>
    <w:p w14:paraId="222C8E0C" w14:textId="77777777" w:rsidR="00511D0B" w:rsidRDefault="00511D0B" w:rsidP="00511D0B">
      <w:pPr>
        <w:pStyle w:val="Title"/>
      </w:pPr>
      <w:r>
        <w:t xml:space="preserve">                }</w:t>
      </w:r>
    </w:p>
    <w:p w14:paraId="2252377B" w14:textId="77777777" w:rsidR="00511D0B" w:rsidRDefault="00511D0B" w:rsidP="00511D0B">
      <w:pPr>
        <w:pStyle w:val="Title"/>
      </w:pPr>
      <w:r>
        <w:t xml:space="preserve">                ;</w:t>
      </w:r>
    </w:p>
    <w:p w14:paraId="47272A59" w14:textId="77777777" w:rsidR="00511D0B" w:rsidRDefault="00511D0B" w:rsidP="00511D0B">
      <w:pPr>
        <w:pStyle w:val="Title"/>
      </w:pPr>
      <w:r>
        <w:t xml:space="preserve">                static #n = this.\u0275mod = r.oAB({</w:t>
      </w:r>
    </w:p>
    <w:p w14:paraId="449068CE" w14:textId="77777777" w:rsidR="00511D0B" w:rsidRDefault="00511D0B" w:rsidP="00511D0B">
      <w:pPr>
        <w:pStyle w:val="Title"/>
      </w:pPr>
      <w:r>
        <w:t xml:space="preserve">                    type: a</w:t>
      </w:r>
    </w:p>
    <w:p w14:paraId="731183D2" w14:textId="77777777" w:rsidR="00511D0B" w:rsidRDefault="00511D0B" w:rsidP="00511D0B">
      <w:pPr>
        <w:pStyle w:val="Title"/>
      </w:pPr>
      <w:r>
        <w:t xml:space="preserve">                });</w:t>
      </w:r>
    </w:p>
    <w:p w14:paraId="01FAF918" w14:textId="77777777" w:rsidR="00511D0B" w:rsidRDefault="00511D0B" w:rsidP="00511D0B">
      <w:pPr>
        <w:pStyle w:val="Title"/>
      </w:pPr>
      <w:r>
        <w:t xml:space="preserve">                static #e = this.\u0275inj = r.cJS({</w:t>
      </w:r>
    </w:p>
    <w:p w14:paraId="1432AD1E" w14:textId="77777777" w:rsidR="00511D0B" w:rsidRDefault="00511D0B" w:rsidP="00511D0B">
      <w:pPr>
        <w:pStyle w:val="Title"/>
      </w:pPr>
      <w:r>
        <w:t xml:space="preserve">                    imports: [t.ez, l.G]</w:t>
      </w:r>
    </w:p>
    <w:p w14:paraId="77280F7F" w14:textId="77777777" w:rsidR="00511D0B" w:rsidRDefault="00511D0B" w:rsidP="00511D0B">
      <w:pPr>
        <w:pStyle w:val="Title"/>
      </w:pPr>
      <w:r>
        <w:t xml:space="preserve">                })</w:t>
      </w:r>
    </w:p>
    <w:p w14:paraId="56E76370" w14:textId="77777777" w:rsidR="00511D0B" w:rsidRDefault="00511D0B" w:rsidP="00511D0B">
      <w:pPr>
        <w:pStyle w:val="Title"/>
      </w:pPr>
      <w:r>
        <w:t xml:space="preserve">            }</w:t>
      </w:r>
    </w:p>
    <w:p w14:paraId="05DE9389" w14:textId="77777777" w:rsidR="00511D0B" w:rsidRDefault="00511D0B" w:rsidP="00511D0B">
      <w:pPr>
        <w:pStyle w:val="Title"/>
      </w:pPr>
      <w:r>
        <w:t xml:space="preserve">            return a</w:t>
      </w:r>
    </w:p>
    <w:p w14:paraId="46CEAC10" w14:textId="77777777" w:rsidR="00511D0B" w:rsidRDefault="00511D0B" w:rsidP="00511D0B">
      <w:pPr>
        <w:pStyle w:val="Title"/>
      </w:pPr>
      <w:r>
        <w:t xml:space="preserve">        }</w:t>
      </w:r>
    </w:p>
    <w:p w14:paraId="01ABAB9F" w14:textId="77777777" w:rsidR="00511D0B" w:rsidRDefault="00511D0B" w:rsidP="00511D0B">
      <w:pPr>
        <w:pStyle w:val="Title"/>
      </w:pPr>
      <w:r>
        <w:t xml:space="preserve">        )()</w:t>
      </w:r>
    </w:p>
    <w:p w14:paraId="31E3A304" w14:textId="77777777" w:rsidR="00511D0B" w:rsidRDefault="00511D0B" w:rsidP="00511D0B">
      <w:pPr>
        <w:pStyle w:val="Title"/>
      </w:pPr>
      <w:r>
        <w:t xml:space="preserve">    }</w:t>
      </w:r>
    </w:p>
    <w:p w14:paraId="04F1A966" w14:textId="77777777" w:rsidR="00511D0B" w:rsidRDefault="00511D0B" w:rsidP="00511D0B">
      <w:pPr>
        <w:pStyle w:val="Title"/>
      </w:pPr>
      <w:r>
        <w:t xml:space="preserve">    ,</w:t>
      </w:r>
    </w:p>
    <w:p w14:paraId="45FC6979" w14:textId="77777777" w:rsidR="00511D0B" w:rsidRDefault="00511D0B" w:rsidP="00511D0B">
      <w:pPr>
        <w:pStyle w:val="Title"/>
      </w:pPr>
      <w:r>
        <w:t xml:space="preserve">    50554: (k,_,i)=&gt;{</w:t>
      </w:r>
    </w:p>
    <w:p w14:paraId="7F67225E" w14:textId="77777777" w:rsidR="00511D0B" w:rsidRDefault="00511D0B" w:rsidP="00511D0B">
      <w:pPr>
        <w:pStyle w:val="Title"/>
      </w:pPr>
      <w:r>
        <w:t xml:space="preserve">        i.d(_, {</w:t>
      </w:r>
    </w:p>
    <w:p w14:paraId="329E6111" w14:textId="77777777" w:rsidR="00511D0B" w:rsidRDefault="00511D0B" w:rsidP="00511D0B">
      <w:pPr>
        <w:pStyle w:val="Title"/>
      </w:pPr>
      <w:r>
        <w:t xml:space="preserve">            g: ()=&gt;x</w:t>
      </w:r>
    </w:p>
    <w:p w14:paraId="00FE98D4" w14:textId="77777777" w:rsidR="00511D0B" w:rsidRDefault="00511D0B" w:rsidP="00511D0B">
      <w:pPr>
        <w:pStyle w:val="Title"/>
      </w:pPr>
      <w:r>
        <w:t xml:space="preserve">        });</w:t>
      </w:r>
    </w:p>
    <w:p w14:paraId="4239B3B7" w14:textId="77777777" w:rsidR="00511D0B" w:rsidRDefault="00511D0B" w:rsidP="00511D0B">
      <w:pPr>
        <w:pStyle w:val="Title"/>
      </w:pPr>
      <w:r>
        <w:t xml:space="preserve">        var t = i(94650)</w:t>
      </w:r>
    </w:p>
    <w:p w14:paraId="3AB03DE3" w14:textId="77777777" w:rsidR="00511D0B" w:rsidRDefault="00511D0B" w:rsidP="00511D0B">
      <w:pPr>
        <w:pStyle w:val="Title"/>
      </w:pPr>
      <w:r>
        <w:t xml:space="preserve">          , l = i(36895);</w:t>
      </w:r>
    </w:p>
    <w:p w14:paraId="1642FA92" w14:textId="77777777" w:rsidR="00511D0B" w:rsidRDefault="00511D0B" w:rsidP="00511D0B">
      <w:pPr>
        <w:pStyle w:val="Title"/>
      </w:pPr>
      <w:r>
        <w:t xml:space="preserve">        let r = (()=&gt;{</w:t>
      </w:r>
    </w:p>
    <w:p w14:paraId="229362FF" w14:textId="77777777" w:rsidR="00511D0B" w:rsidRDefault="00511D0B" w:rsidP="00511D0B">
      <w:pPr>
        <w:pStyle w:val="Title"/>
      </w:pPr>
      <w:r>
        <w:t xml:space="preserve">            class c {</w:t>
      </w:r>
    </w:p>
    <w:p w14:paraId="0B498DB5" w14:textId="77777777" w:rsidR="00511D0B" w:rsidRDefault="00511D0B" w:rsidP="00511D0B">
      <w:pPr>
        <w:pStyle w:val="Title"/>
      </w:pPr>
      <w:r>
        <w:t xml:space="preserve">                constructor(s) {</w:t>
      </w:r>
    </w:p>
    <w:p w14:paraId="1FCE0DA8" w14:textId="77777777" w:rsidR="00511D0B" w:rsidRDefault="00511D0B" w:rsidP="00511D0B">
      <w:pPr>
        <w:pStyle w:val="Title"/>
      </w:pPr>
      <w:r>
        <w:t xml:space="preserve">                    this.viewContainerRef = s</w:t>
      </w:r>
    </w:p>
    <w:p w14:paraId="3EEEA2A6" w14:textId="77777777" w:rsidR="00511D0B" w:rsidRDefault="00511D0B" w:rsidP="00511D0B">
      <w:pPr>
        <w:pStyle w:val="Title"/>
      </w:pPr>
      <w:r>
        <w:t xml:space="preserve">                }</w:t>
      </w:r>
    </w:p>
    <w:p w14:paraId="63E2921E" w14:textId="77777777" w:rsidR="00511D0B" w:rsidRDefault="00511D0B" w:rsidP="00511D0B">
      <w:pPr>
        <w:pStyle w:val="Title"/>
      </w:pPr>
      <w:r>
        <w:t xml:space="preserve">                static #t = this.\u0275fac = function(p) {</w:t>
      </w:r>
    </w:p>
    <w:p w14:paraId="060C849C" w14:textId="77777777" w:rsidR="00511D0B" w:rsidRDefault="00511D0B" w:rsidP="00511D0B">
      <w:pPr>
        <w:pStyle w:val="Title"/>
      </w:pPr>
      <w:r>
        <w:t xml:space="preserve">                    return new (p || c)(t.Y36(t.s_b))</w:t>
      </w:r>
    </w:p>
    <w:p w14:paraId="294803E1" w14:textId="77777777" w:rsidR="00511D0B" w:rsidRDefault="00511D0B" w:rsidP="00511D0B">
      <w:pPr>
        <w:pStyle w:val="Title"/>
      </w:pPr>
      <w:r>
        <w:t xml:space="preserve">                }</w:t>
      </w:r>
    </w:p>
    <w:p w14:paraId="4AC992D9" w14:textId="77777777" w:rsidR="00511D0B" w:rsidRDefault="00511D0B" w:rsidP="00511D0B">
      <w:pPr>
        <w:pStyle w:val="Title"/>
      </w:pPr>
      <w:r>
        <w:t xml:space="preserve">                ;</w:t>
      </w:r>
    </w:p>
    <w:p w14:paraId="32136CF1" w14:textId="77777777" w:rsidR="00511D0B" w:rsidRDefault="00511D0B" w:rsidP="00511D0B">
      <w:pPr>
        <w:pStyle w:val="Title"/>
      </w:pPr>
      <w:r>
        <w:t xml:space="preserve">                static #n = this.\u0275dir = t.lG2({</w:t>
      </w:r>
    </w:p>
    <w:p w14:paraId="2E4738C9" w14:textId="77777777" w:rsidR="00511D0B" w:rsidRDefault="00511D0B" w:rsidP="00511D0B">
      <w:pPr>
        <w:pStyle w:val="Title"/>
      </w:pPr>
      <w:r>
        <w:t xml:space="preserve">                    type: c,</w:t>
      </w:r>
    </w:p>
    <w:p w14:paraId="7D5A4BAF" w14:textId="2D67C89A" w:rsidR="00511D0B" w:rsidRDefault="00511D0B" w:rsidP="00511D0B">
      <w:pPr>
        <w:pStyle w:val="Title"/>
      </w:pPr>
      <w:r>
        <w:t xml:space="preserve">                    selectors: [[“”, “samFrontendContentChildComponentContainer”, “”]]</w:t>
      </w:r>
    </w:p>
    <w:p w14:paraId="0C168285" w14:textId="77777777" w:rsidR="00511D0B" w:rsidRDefault="00511D0B" w:rsidP="00511D0B">
      <w:pPr>
        <w:pStyle w:val="Title"/>
      </w:pPr>
      <w:r>
        <w:t xml:space="preserve">                })</w:t>
      </w:r>
    </w:p>
    <w:p w14:paraId="5699EB3A" w14:textId="77777777" w:rsidR="00511D0B" w:rsidRDefault="00511D0B" w:rsidP="00511D0B">
      <w:pPr>
        <w:pStyle w:val="Title"/>
      </w:pPr>
      <w:r>
        <w:t xml:space="preserve">            }</w:t>
      </w:r>
    </w:p>
    <w:p w14:paraId="69E1F1C6" w14:textId="77777777" w:rsidR="00511D0B" w:rsidRDefault="00511D0B" w:rsidP="00511D0B">
      <w:pPr>
        <w:pStyle w:val="Title"/>
      </w:pPr>
      <w:r>
        <w:t xml:space="preserve">            return c</w:t>
      </w:r>
    </w:p>
    <w:p w14:paraId="1C0533BD" w14:textId="77777777" w:rsidR="00511D0B" w:rsidRDefault="00511D0B" w:rsidP="00511D0B">
      <w:pPr>
        <w:pStyle w:val="Title"/>
      </w:pPr>
      <w:r>
        <w:t xml:space="preserve">        }</w:t>
      </w:r>
    </w:p>
    <w:p w14:paraId="0E9EA857" w14:textId="77777777" w:rsidR="00511D0B" w:rsidRDefault="00511D0B" w:rsidP="00511D0B">
      <w:pPr>
        <w:pStyle w:val="Title"/>
      </w:pPr>
      <w:r>
        <w:t xml:space="preserve">        )();</w:t>
      </w:r>
    </w:p>
    <w:p w14:paraId="77ACBA70" w14:textId="77777777" w:rsidR="00511D0B" w:rsidRDefault="00511D0B" w:rsidP="00511D0B">
      <w:pPr>
        <w:pStyle w:val="Title"/>
      </w:pPr>
      <w:r>
        <w:t xml:space="preserve">        function o(c, T) {}</w:t>
      </w:r>
    </w:p>
    <w:p w14:paraId="38795AAA" w14:textId="77777777" w:rsidR="00511D0B" w:rsidRDefault="00511D0B" w:rsidP="00511D0B">
      <w:pPr>
        <w:pStyle w:val="Title"/>
      </w:pPr>
      <w:r>
        <w:t xml:space="preserve">        let a = (()=&gt;{</w:t>
      </w:r>
    </w:p>
    <w:p w14:paraId="22980EE4" w14:textId="77777777" w:rsidR="00511D0B" w:rsidRDefault="00511D0B" w:rsidP="00511D0B">
      <w:pPr>
        <w:pStyle w:val="Title"/>
      </w:pPr>
      <w:r>
        <w:t xml:space="preserve">            class c {</w:t>
      </w:r>
    </w:p>
    <w:p w14:paraId="3E800038" w14:textId="77777777" w:rsidR="00511D0B" w:rsidRDefault="00511D0B" w:rsidP="00511D0B">
      <w:pPr>
        <w:pStyle w:val="Title"/>
      </w:pPr>
      <w:r>
        <w:t xml:space="preserve">                constructor(s) {</w:t>
      </w:r>
    </w:p>
    <w:p w14:paraId="4F953172" w14:textId="77777777" w:rsidR="00511D0B" w:rsidRDefault="00511D0B" w:rsidP="00511D0B">
      <w:pPr>
        <w:pStyle w:val="Title"/>
      </w:pPr>
      <w:r>
        <w:t xml:space="preserve">                    this.cfr = s</w:t>
      </w:r>
    </w:p>
    <w:p w14:paraId="2996B8BC" w14:textId="77777777" w:rsidR="00511D0B" w:rsidRDefault="00511D0B" w:rsidP="00511D0B">
      <w:pPr>
        <w:pStyle w:val="Title"/>
      </w:pPr>
      <w:r>
        <w:t xml:space="preserve">                }</w:t>
      </w:r>
    </w:p>
    <w:p w14:paraId="1639C15E" w14:textId="77777777" w:rsidR="00511D0B" w:rsidRDefault="00511D0B" w:rsidP="00511D0B">
      <w:pPr>
        <w:pStyle w:val="Title"/>
      </w:pPr>
      <w:r>
        <w:t xml:space="preserve">                ngOnInit() {</w:t>
      </w:r>
    </w:p>
    <w:p w14:paraId="40BBE80C" w14:textId="77777777" w:rsidR="00511D0B" w:rsidRDefault="00511D0B" w:rsidP="00511D0B">
      <w:pPr>
        <w:pStyle w:val="Title"/>
      </w:pPr>
      <w:r>
        <w:t xml:space="preserve">                    const s = this.cfr.resolveComponentFactory(this.component.component)</w:t>
      </w:r>
    </w:p>
    <w:p w14:paraId="03C1F758" w14:textId="77777777" w:rsidR="00511D0B" w:rsidRDefault="00511D0B" w:rsidP="00511D0B">
      <w:pPr>
        <w:pStyle w:val="Title"/>
      </w:pPr>
      <w:r>
        <w:t xml:space="preserve">                      , h = this.samFrontendContentChildComponentContainer.viewContainerRef.createComponent(s);</w:t>
      </w:r>
    </w:p>
    <w:p w14:paraId="433A9C6C" w14:textId="77777777" w:rsidR="00511D0B" w:rsidRDefault="00511D0B" w:rsidP="00511D0B">
      <w:pPr>
        <w:pStyle w:val="Title"/>
      </w:pPr>
      <w:r>
        <w:t xml:space="preserve">                    this.getComponentInputs(h, this.component.inputs)</w:t>
      </w:r>
    </w:p>
    <w:p w14:paraId="3A8FB094" w14:textId="77777777" w:rsidR="00511D0B" w:rsidRDefault="00511D0B" w:rsidP="00511D0B">
      <w:pPr>
        <w:pStyle w:val="Title"/>
      </w:pPr>
      <w:r>
        <w:t xml:space="preserve">                }</w:t>
      </w:r>
    </w:p>
    <w:p w14:paraId="3575F356" w14:textId="77777777" w:rsidR="00511D0B" w:rsidRDefault="00511D0B" w:rsidP="00511D0B">
      <w:pPr>
        <w:pStyle w:val="Title"/>
      </w:pPr>
      <w:r>
        <w:t xml:space="preserve">                getComponentInputs(s, p) {</w:t>
      </w:r>
    </w:p>
    <w:p w14:paraId="0904EE5B" w14:textId="77777777" w:rsidR="00511D0B" w:rsidRDefault="00511D0B" w:rsidP="00511D0B">
      <w:pPr>
        <w:pStyle w:val="Title"/>
      </w:pPr>
      <w:r>
        <w:t xml:space="preserve">                    p.forEach(h=&gt;{</w:t>
      </w:r>
    </w:p>
    <w:p w14:paraId="1D38D0CF" w14:textId="77777777" w:rsidR="00511D0B" w:rsidRDefault="00511D0B" w:rsidP="00511D0B">
      <w:pPr>
        <w:pStyle w:val="Title"/>
      </w:pPr>
      <w:r>
        <w:t xml:space="preserve">                        s.instance[h.property] = h.value</w:t>
      </w:r>
    </w:p>
    <w:p w14:paraId="27AF4E12" w14:textId="77777777" w:rsidR="00511D0B" w:rsidRDefault="00511D0B" w:rsidP="00511D0B">
      <w:pPr>
        <w:pStyle w:val="Title"/>
      </w:pPr>
      <w:r>
        <w:t xml:space="preserve">                    }</w:t>
      </w:r>
    </w:p>
    <w:p w14:paraId="0B52DD36" w14:textId="77777777" w:rsidR="00511D0B" w:rsidRDefault="00511D0B" w:rsidP="00511D0B">
      <w:pPr>
        <w:pStyle w:val="Title"/>
      </w:pPr>
      <w:r>
        <w:t xml:space="preserve">                    )</w:t>
      </w:r>
    </w:p>
    <w:p w14:paraId="04FD1DD6" w14:textId="77777777" w:rsidR="00511D0B" w:rsidRDefault="00511D0B" w:rsidP="00511D0B">
      <w:pPr>
        <w:pStyle w:val="Title"/>
      </w:pPr>
      <w:r>
        <w:t xml:space="preserve">                }</w:t>
      </w:r>
    </w:p>
    <w:p w14:paraId="7D6E5D93" w14:textId="77777777" w:rsidR="00511D0B" w:rsidRDefault="00511D0B" w:rsidP="00511D0B">
      <w:pPr>
        <w:pStyle w:val="Title"/>
      </w:pPr>
      <w:r>
        <w:t xml:space="preserve">                static #t = this.\u0275fac = function(p) {</w:t>
      </w:r>
    </w:p>
    <w:p w14:paraId="0E08D182" w14:textId="77777777" w:rsidR="00511D0B" w:rsidRDefault="00511D0B" w:rsidP="00511D0B">
      <w:pPr>
        <w:pStyle w:val="Title"/>
      </w:pPr>
      <w:r>
        <w:t xml:space="preserve">                    return new (p || c)(t.Y36(t._Vd))</w:t>
      </w:r>
    </w:p>
    <w:p w14:paraId="035A1A82" w14:textId="77777777" w:rsidR="00511D0B" w:rsidRDefault="00511D0B" w:rsidP="00511D0B">
      <w:pPr>
        <w:pStyle w:val="Title"/>
      </w:pPr>
      <w:r>
        <w:t xml:space="preserve">                }</w:t>
      </w:r>
    </w:p>
    <w:p w14:paraId="32B79C22" w14:textId="77777777" w:rsidR="00511D0B" w:rsidRDefault="00511D0B" w:rsidP="00511D0B">
      <w:pPr>
        <w:pStyle w:val="Title"/>
      </w:pPr>
      <w:r>
        <w:t xml:space="preserve">                ;</w:t>
      </w:r>
    </w:p>
    <w:p w14:paraId="48ED92F3" w14:textId="77777777" w:rsidR="00511D0B" w:rsidRDefault="00511D0B" w:rsidP="00511D0B">
      <w:pPr>
        <w:pStyle w:val="Title"/>
      </w:pPr>
      <w:r>
        <w:t xml:space="preserve">                static #n = this.\u0275cmp = t.Xpm({</w:t>
      </w:r>
    </w:p>
    <w:p w14:paraId="5D2B62DF" w14:textId="77777777" w:rsidR="00511D0B" w:rsidRDefault="00511D0B" w:rsidP="00511D0B">
      <w:pPr>
        <w:pStyle w:val="Title"/>
      </w:pPr>
      <w:r>
        <w:t xml:space="preserve">                    type: c,</w:t>
      </w:r>
    </w:p>
    <w:p w14:paraId="647CE2BF" w14:textId="45E5BD9D" w:rsidR="00511D0B" w:rsidRDefault="00511D0B" w:rsidP="00511D0B">
      <w:pPr>
        <w:pStyle w:val="Title"/>
      </w:pPr>
      <w:r>
        <w:t xml:space="preserve">                    selectors: [[“sam-frontend-content-child-component-container”]],</w:t>
      </w:r>
    </w:p>
    <w:p w14:paraId="26139C25" w14:textId="77777777" w:rsidR="00511D0B" w:rsidRDefault="00511D0B" w:rsidP="00511D0B">
      <w:pPr>
        <w:pStyle w:val="Title"/>
      </w:pPr>
      <w:r>
        <w:t xml:space="preserve">                    viewQuery: function(p, h) {</w:t>
      </w:r>
    </w:p>
    <w:p w14:paraId="5959FA5A" w14:textId="77777777" w:rsidR="00511D0B" w:rsidRDefault="00511D0B" w:rsidP="00511D0B">
      <w:pPr>
        <w:pStyle w:val="Title"/>
      </w:pPr>
      <w:r>
        <w:t xml:space="preserve">                        if (1 &amp; p &amp;&amp; t.Gf(r, 7),</w:t>
      </w:r>
    </w:p>
    <w:p w14:paraId="6BE63066" w14:textId="77777777" w:rsidR="00511D0B" w:rsidRDefault="00511D0B" w:rsidP="00511D0B">
      <w:pPr>
        <w:pStyle w:val="Title"/>
      </w:pPr>
      <w:r>
        <w:t xml:space="preserve">                        2 &amp; p) {</w:t>
      </w:r>
    </w:p>
    <w:p w14:paraId="78DBB3DC" w14:textId="77777777" w:rsidR="00511D0B" w:rsidRDefault="00511D0B" w:rsidP="00511D0B">
      <w:pPr>
        <w:pStyle w:val="Title"/>
      </w:pPr>
      <w:r>
        <w:t xml:space="preserve">                            let w;</w:t>
      </w:r>
    </w:p>
    <w:p w14:paraId="1F8FF409" w14:textId="77777777" w:rsidR="00511D0B" w:rsidRDefault="00511D0B" w:rsidP="00511D0B">
      <w:pPr>
        <w:pStyle w:val="Title"/>
      </w:pPr>
      <w:r>
        <w:t xml:space="preserve">                            t.iGM(w = t.CRH()) &amp;&amp; (h.samFrontendContentChildComponentContainer = w.first)</w:t>
      </w:r>
    </w:p>
    <w:p w14:paraId="7091D382" w14:textId="77777777" w:rsidR="00511D0B" w:rsidRDefault="00511D0B" w:rsidP="00511D0B">
      <w:pPr>
        <w:pStyle w:val="Title"/>
      </w:pPr>
      <w:r>
        <w:t xml:space="preserve">                        }</w:t>
      </w:r>
    </w:p>
    <w:p w14:paraId="256C250E" w14:textId="77777777" w:rsidR="00511D0B" w:rsidRDefault="00511D0B" w:rsidP="00511D0B">
      <w:pPr>
        <w:pStyle w:val="Title"/>
      </w:pPr>
      <w:r>
        <w:t xml:space="preserve">                    },</w:t>
      </w:r>
    </w:p>
    <w:p w14:paraId="40D6431B" w14:textId="77777777" w:rsidR="00511D0B" w:rsidRDefault="00511D0B" w:rsidP="00511D0B">
      <w:pPr>
        <w:pStyle w:val="Title"/>
      </w:pPr>
      <w:r>
        <w:t xml:space="preserve">                    inputs: {</w:t>
      </w:r>
    </w:p>
    <w:p w14:paraId="76D94569" w14:textId="35669CBC" w:rsidR="00511D0B" w:rsidRDefault="00511D0B" w:rsidP="00511D0B">
      <w:pPr>
        <w:pStyle w:val="Title"/>
      </w:pPr>
      <w:r>
        <w:t xml:space="preserve">                        component: “component”</w:t>
      </w:r>
    </w:p>
    <w:p w14:paraId="0848CED9" w14:textId="77777777" w:rsidR="00511D0B" w:rsidRDefault="00511D0B" w:rsidP="00511D0B">
      <w:pPr>
        <w:pStyle w:val="Title"/>
      </w:pPr>
      <w:r>
        <w:t xml:space="preserve">                    },</w:t>
      </w:r>
    </w:p>
    <w:p w14:paraId="6C341E7D" w14:textId="77777777" w:rsidR="00511D0B" w:rsidRDefault="00511D0B" w:rsidP="00511D0B">
      <w:pPr>
        <w:pStyle w:val="Title"/>
      </w:pPr>
      <w:r>
        <w:t xml:space="preserve">                    decls: 1,</w:t>
      </w:r>
    </w:p>
    <w:p w14:paraId="2682A270" w14:textId="77777777" w:rsidR="00511D0B" w:rsidRDefault="00511D0B" w:rsidP="00511D0B">
      <w:pPr>
        <w:pStyle w:val="Title"/>
      </w:pPr>
      <w:r>
        <w:t xml:space="preserve">                    vars: 0,</w:t>
      </w:r>
    </w:p>
    <w:p w14:paraId="7C9E7448" w14:textId="1EBC6B7F" w:rsidR="00511D0B" w:rsidRDefault="00511D0B" w:rsidP="00511D0B">
      <w:pPr>
        <w:pStyle w:val="Title"/>
      </w:pPr>
      <w:r>
        <w:t xml:space="preserve">                    consts: [[“samFrontendContentChildComponentContainer”, “”]],</w:t>
      </w:r>
    </w:p>
    <w:p w14:paraId="65DFE6F0" w14:textId="77777777" w:rsidR="00511D0B" w:rsidRDefault="00511D0B" w:rsidP="00511D0B">
      <w:pPr>
        <w:pStyle w:val="Title"/>
      </w:pPr>
      <w:r>
        <w:t xml:space="preserve">                    template: function(p, h) {</w:t>
      </w:r>
    </w:p>
    <w:p w14:paraId="59AB7DE5" w14:textId="0D356238" w:rsidR="00511D0B" w:rsidRDefault="00511D0B" w:rsidP="00511D0B">
      <w:pPr>
        <w:pStyle w:val="Title"/>
      </w:pPr>
      <w:r>
        <w:t xml:space="preserve">                        1 &amp; p &amp;&amp; t.YNc(0, o, 0, 0, “ng-template”, 0)</w:t>
      </w:r>
    </w:p>
    <w:p w14:paraId="2309ABEF" w14:textId="77777777" w:rsidR="00511D0B" w:rsidRDefault="00511D0B" w:rsidP="00511D0B">
      <w:pPr>
        <w:pStyle w:val="Title"/>
      </w:pPr>
      <w:r>
        <w:t xml:space="preserve">                    },</w:t>
      </w:r>
    </w:p>
    <w:p w14:paraId="4515BF53" w14:textId="77777777" w:rsidR="00511D0B" w:rsidRDefault="00511D0B" w:rsidP="00511D0B">
      <w:pPr>
        <w:pStyle w:val="Title"/>
      </w:pPr>
      <w:r>
        <w:t xml:space="preserve">                    dependencies: [r],</w:t>
      </w:r>
    </w:p>
    <w:p w14:paraId="6E59A246" w14:textId="77777777" w:rsidR="00511D0B" w:rsidRDefault="00511D0B" w:rsidP="00511D0B">
      <w:pPr>
        <w:pStyle w:val="Title"/>
      </w:pPr>
      <w:r>
        <w:t xml:space="preserve">                    encapsulation: 2</w:t>
      </w:r>
    </w:p>
    <w:p w14:paraId="7FB3506F" w14:textId="77777777" w:rsidR="00511D0B" w:rsidRDefault="00511D0B" w:rsidP="00511D0B">
      <w:pPr>
        <w:pStyle w:val="Title"/>
      </w:pPr>
      <w:r>
        <w:t xml:space="preserve">                })</w:t>
      </w:r>
    </w:p>
    <w:p w14:paraId="1D21C004" w14:textId="77777777" w:rsidR="00511D0B" w:rsidRDefault="00511D0B" w:rsidP="00511D0B">
      <w:pPr>
        <w:pStyle w:val="Title"/>
      </w:pPr>
      <w:r>
        <w:t xml:space="preserve">            }</w:t>
      </w:r>
    </w:p>
    <w:p w14:paraId="32D01F83" w14:textId="77777777" w:rsidR="00511D0B" w:rsidRDefault="00511D0B" w:rsidP="00511D0B">
      <w:pPr>
        <w:pStyle w:val="Title"/>
      </w:pPr>
      <w:r>
        <w:t xml:space="preserve">            return c</w:t>
      </w:r>
    </w:p>
    <w:p w14:paraId="7555B80F" w14:textId="77777777" w:rsidR="00511D0B" w:rsidRDefault="00511D0B" w:rsidP="00511D0B">
      <w:pPr>
        <w:pStyle w:val="Title"/>
      </w:pPr>
      <w:r>
        <w:t xml:space="preserve">        }</w:t>
      </w:r>
    </w:p>
    <w:p w14:paraId="7482FE9F" w14:textId="77777777" w:rsidR="00511D0B" w:rsidRDefault="00511D0B" w:rsidP="00511D0B">
      <w:pPr>
        <w:pStyle w:val="Title"/>
      </w:pPr>
      <w:r>
        <w:t xml:space="preserve">        )();</w:t>
      </w:r>
    </w:p>
    <w:p w14:paraId="606F1E9C" w14:textId="77777777" w:rsidR="00511D0B" w:rsidRDefault="00511D0B" w:rsidP="00511D0B">
      <w:pPr>
        <w:pStyle w:val="Title"/>
      </w:pPr>
      <w:r>
        <w:t xml:space="preserve">        function m(c, T) {</w:t>
      </w:r>
    </w:p>
    <w:p w14:paraId="21F62276" w14:textId="456E6BAC" w:rsidR="00511D0B" w:rsidRDefault="00511D0B" w:rsidP="00511D0B">
      <w:pPr>
        <w:pStyle w:val="Title"/>
      </w:pPr>
      <w:r>
        <w:t xml:space="preserve">            if (1 &amp; c &amp;&amp; t._UZ(0, “sam-frontend-content-child-component-container”, 4),</w:t>
      </w:r>
    </w:p>
    <w:p w14:paraId="7A94CFE5" w14:textId="77777777" w:rsidR="00511D0B" w:rsidRDefault="00511D0B" w:rsidP="00511D0B">
      <w:pPr>
        <w:pStyle w:val="Title"/>
      </w:pPr>
      <w:r>
        <w:t xml:space="preserve">            2 &amp; c) {</w:t>
      </w:r>
    </w:p>
    <w:p w14:paraId="39F88BE3" w14:textId="77777777" w:rsidR="00511D0B" w:rsidRDefault="00511D0B" w:rsidP="00511D0B">
      <w:pPr>
        <w:pStyle w:val="Title"/>
      </w:pPr>
      <w:r>
        <w:t xml:space="preserve">                const s = t.oxw();</w:t>
      </w:r>
    </w:p>
    <w:p w14:paraId="0F1B5B82" w14:textId="0D49B098" w:rsidR="00511D0B" w:rsidRDefault="00511D0B" w:rsidP="00511D0B">
      <w:pPr>
        <w:pStyle w:val="Title"/>
      </w:pPr>
      <w:r>
        <w:t xml:space="preserve">                t.Q6J(“component”, s.content.component)</w:t>
      </w:r>
    </w:p>
    <w:p w14:paraId="27924E1D" w14:textId="77777777" w:rsidR="00511D0B" w:rsidRDefault="00511D0B" w:rsidP="00511D0B">
      <w:pPr>
        <w:pStyle w:val="Title"/>
      </w:pPr>
      <w:r>
        <w:t xml:space="preserve">            }</w:t>
      </w:r>
    </w:p>
    <w:p w14:paraId="32CB77BE" w14:textId="77777777" w:rsidR="00511D0B" w:rsidRDefault="00511D0B" w:rsidP="00511D0B">
      <w:pPr>
        <w:pStyle w:val="Title"/>
      </w:pPr>
      <w:r>
        <w:t xml:space="preserve">        }</w:t>
      </w:r>
    </w:p>
    <w:p w14:paraId="42BD7942" w14:textId="77777777" w:rsidR="00511D0B" w:rsidRDefault="00511D0B" w:rsidP="00511D0B">
      <w:pPr>
        <w:pStyle w:val="Title"/>
      </w:pPr>
      <w:r>
        <w:t xml:space="preserve">        function g(c, T) {</w:t>
      </w:r>
    </w:p>
    <w:p w14:paraId="79E1AC85" w14:textId="3E40DC36" w:rsidR="00511D0B" w:rsidRDefault="00511D0B" w:rsidP="00511D0B">
      <w:pPr>
        <w:pStyle w:val="Title"/>
      </w:pPr>
      <w:r>
        <w:t xml:space="preserve">            if (1 &amp; c &amp;&amp; t._UZ(0, “span”, 5),</w:t>
      </w:r>
    </w:p>
    <w:p w14:paraId="61A45876" w14:textId="77777777" w:rsidR="00511D0B" w:rsidRDefault="00511D0B" w:rsidP="00511D0B">
      <w:pPr>
        <w:pStyle w:val="Title"/>
      </w:pPr>
      <w:r>
        <w:t xml:space="preserve">            2 &amp; c) {</w:t>
      </w:r>
    </w:p>
    <w:p w14:paraId="78E28127" w14:textId="77777777" w:rsidR="00511D0B" w:rsidRDefault="00511D0B" w:rsidP="00511D0B">
      <w:pPr>
        <w:pStyle w:val="Title"/>
      </w:pPr>
      <w:r>
        <w:t xml:space="preserve">                const s = t.oxw();</w:t>
      </w:r>
    </w:p>
    <w:p w14:paraId="2481B0A7" w14:textId="42918CD5" w:rsidR="00511D0B" w:rsidRDefault="00511D0B" w:rsidP="00511D0B">
      <w:pPr>
        <w:pStyle w:val="Title"/>
      </w:pPr>
      <w:r>
        <w:t xml:space="preserve">                t.Q6J(“innerHTML”, s.content.html, t.oJD)(“ngClass”, s.content.classes)</w:t>
      </w:r>
    </w:p>
    <w:p w14:paraId="1E62B755" w14:textId="77777777" w:rsidR="00511D0B" w:rsidRDefault="00511D0B" w:rsidP="00511D0B">
      <w:pPr>
        <w:pStyle w:val="Title"/>
      </w:pPr>
      <w:r>
        <w:t xml:space="preserve">            }</w:t>
      </w:r>
    </w:p>
    <w:p w14:paraId="4C20085A" w14:textId="77777777" w:rsidR="00511D0B" w:rsidRDefault="00511D0B" w:rsidP="00511D0B">
      <w:pPr>
        <w:pStyle w:val="Title"/>
      </w:pPr>
      <w:r>
        <w:t xml:space="preserve">        }</w:t>
      </w:r>
    </w:p>
    <w:p w14:paraId="03ED41AF" w14:textId="77777777" w:rsidR="00511D0B" w:rsidRDefault="00511D0B" w:rsidP="00511D0B">
      <w:pPr>
        <w:pStyle w:val="Title"/>
      </w:pPr>
      <w:r>
        <w:t xml:space="preserve">        function f(c, T) {</w:t>
      </w:r>
    </w:p>
    <w:p w14:paraId="3FFD9A03" w14:textId="07326B69" w:rsidR="00511D0B" w:rsidRDefault="00511D0B" w:rsidP="00511D0B">
      <w:pPr>
        <w:pStyle w:val="Title"/>
      </w:pPr>
      <w:r>
        <w:t xml:space="preserve">            if (1 &amp; c &amp;&amp; (t.TgZ(0, “p”),</w:t>
      </w:r>
    </w:p>
    <w:p w14:paraId="7F0A2AD8" w14:textId="77777777" w:rsidR="00511D0B" w:rsidRDefault="00511D0B" w:rsidP="00511D0B">
      <w:pPr>
        <w:pStyle w:val="Title"/>
      </w:pPr>
      <w:r>
        <w:t xml:space="preserve">            t._uU(1),</w:t>
      </w:r>
    </w:p>
    <w:p w14:paraId="441AA4CB" w14:textId="77777777" w:rsidR="00511D0B" w:rsidRDefault="00511D0B" w:rsidP="00511D0B">
      <w:pPr>
        <w:pStyle w:val="Title"/>
      </w:pPr>
      <w:r>
        <w:t xml:space="preserve">            t.qZA()),</w:t>
      </w:r>
    </w:p>
    <w:p w14:paraId="4D30D10B" w14:textId="77777777" w:rsidR="00511D0B" w:rsidRDefault="00511D0B" w:rsidP="00511D0B">
      <w:pPr>
        <w:pStyle w:val="Title"/>
      </w:pPr>
      <w:r>
        <w:t xml:space="preserve">            2 &amp; c) {</w:t>
      </w:r>
    </w:p>
    <w:p w14:paraId="64D06FE8" w14:textId="77777777" w:rsidR="00511D0B" w:rsidRDefault="00511D0B" w:rsidP="00511D0B">
      <w:pPr>
        <w:pStyle w:val="Title"/>
      </w:pPr>
      <w:r>
        <w:t xml:space="preserve">                const s = t.oxw();</w:t>
      </w:r>
    </w:p>
    <w:p w14:paraId="2B61FA1D" w14:textId="77777777" w:rsidR="00511D0B" w:rsidRDefault="00511D0B" w:rsidP="00511D0B">
      <w:pPr>
        <w:pStyle w:val="Title"/>
      </w:pPr>
      <w:r>
        <w:t xml:space="preserve">                t.xp6(1),</w:t>
      </w:r>
    </w:p>
    <w:p w14:paraId="68C4F46A" w14:textId="77777777" w:rsidR="00511D0B" w:rsidRDefault="00511D0B" w:rsidP="00511D0B">
      <w:pPr>
        <w:pStyle w:val="Title"/>
      </w:pPr>
      <w:r>
        <w:t xml:space="preserve">                t.Oqu(s.content.text)</w:t>
      </w:r>
    </w:p>
    <w:p w14:paraId="66E16417" w14:textId="77777777" w:rsidR="00511D0B" w:rsidRDefault="00511D0B" w:rsidP="00511D0B">
      <w:pPr>
        <w:pStyle w:val="Title"/>
      </w:pPr>
      <w:r>
        <w:t xml:space="preserve">            }</w:t>
      </w:r>
    </w:p>
    <w:p w14:paraId="6FC9C189" w14:textId="77777777" w:rsidR="00511D0B" w:rsidRDefault="00511D0B" w:rsidP="00511D0B">
      <w:pPr>
        <w:pStyle w:val="Title"/>
      </w:pPr>
      <w:r>
        <w:t xml:space="preserve">        }</w:t>
      </w:r>
    </w:p>
    <w:p w14:paraId="2A12964A" w14:textId="77777777" w:rsidR="00511D0B" w:rsidRDefault="00511D0B" w:rsidP="00511D0B">
      <w:pPr>
        <w:pStyle w:val="Title"/>
      </w:pPr>
      <w:r>
        <w:t xml:space="preserve">        let x = (()=&gt;{</w:t>
      </w:r>
    </w:p>
    <w:p w14:paraId="261C4F8E" w14:textId="77777777" w:rsidR="00511D0B" w:rsidRDefault="00511D0B" w:rsidP="00511D0B">
      <w:pPr>
        <w:pStyle w:val="Title"/>
      </w:pPr>
      <w:r>
        <w:t xml:space="preserve">            class c {</w:t>
      </w:r>
    </w:p>
    <w:p w14:paraId="2724B6AE" w14:textId="77777777" w:rsidR="00511D0B" w:rsidRDefault="00511D0B" w:rsidP="00511D0B">
      <w:pPr>
        <w:pStyle w:val="Title"/>
      </w:pPr>
      <w:r>
        <w:t xml:space="preserve">                static #t = this.\u0275fac = function(p) {</w:t>
      </w:r>
    </w:p>
    <w:p w14:paraId="4680FE9D" w14:textId="77777777" w:rsidR="00511D0B" w:rsidRDefault="00511D0B" w:rsidP="00511D0B">
      <w:pPr>
        <w:pStyle w:val="Title"/>
      </w:pPr>
      <w:r>
        <w:t xml:space="preserve">                    return new (p || c)</w:t>
      </w:r>
    </w:p>
    <w:p w14:paraId="5DB498DC" w14:textId="77777777" w:rsidR="00511D0B" w:rsidRDefault="00511D0B" w:rsidP="00511D0B">
      <w:pPr>
        <w:pStyle w:val="Title"/>
      </w:pPr>
      <w:r>
        <w:t xml:space="preserve">                }</w:t>
      </w:r>
    </w:p>
    <w:p w14:paraId="7459293A" w14:textId="77777777" w:rsidR="00511D0B" w:rsidRDefault="00511D0B" w:rsidP="00511D0B">
      <w:pPr>
        <w:pStyle w:val="Title"/>
      </w:pPr>
      <w:r>
        <w:t xml:space="preserve">                ;</w:t>
      </w:r>
    </w:p>
    <w:p w14:paraId="1B8F9933" w14:textId="77777777" w:rsidR="00511D0B" w:rsidRDefault="00511D0B" w:rsidP="00511D0B">
      <w:pPr>
        <w:pStyle w:val="Title"/>
      </w:pPr>
      <w:r>
        <w:t xml:space="preserve">                static #n = this.\u0275cmp = t.Xpm({</w:t>
      </w:r>
    </w:p>
    <w:p w14:paraId="6EF4E80E" w14:textId="77777777" w:rsidR="00511D0B" w:rsidRDefault="00511D0B" w:rsidP="00511D0B">
      <w:pPr>
        <w:pStyle w:val="Title"/>
      </w:pPr>
      <w:r>
        <w:t xml:space="preserve">                    type: c,</w:t>
      </w:r>
    </w:p>
    <w:p w14:paraId="44775992" w14:textId="6AE4499A" w:rsidR="00511D0B" w:rsidRDefault="00511D0B" w:rsidP="00511D0B">
      <w:pPr>
        <w:pStyle w:val="Title"/>
      </w:pPr>
      <w:r>
        <w:t xml:space="preserve">                    selectors: [[“sam-frontend-content-child-content”]],</w:t>
      </w:r>
    </w:p>
    <w:p w14:paraId="31B412E0" w14:textId="77777777" w:rsidR="00511D0B" w:rsidRDefault="00511D0B" w:rsidP="00511D0B">
      <w:pPr>
        <w:pStyle w:val="Title"/>
      </w:pPr>
      <w:r>
        <w:t xml:space="preserve">                    inputs: {</w:t>
      </w:r>
    </w:p>
    <w:p w14:paraId="6444F73C" w14:textId="31123B0F" w:rsidR="00511D0B" w:rsidRDefault="00511D0B" w:rsidP="00511D0B">
      <w:pPr>
        <w:pStyle w:val="Title"/>
      </w:pPr>
      <w:r>
        <w:t xml:space="preserve">                        content: “content”</w:t>
      </w:r>
    </w:p>
    <w:p w14:paraId="44CDAD29" w14:textId="77777777" w:rsidR="00511D0B" w:rsidRDefault="00511D0B" w:rsidP="00511D0B">
      <w:pPr>
        <w:pStyle w:val="Title"/>
      </w:pPr>
      <w:r>
        <w:t xml:space="preserve">                    },</w:t>
      </w:r>
    </w:p>
    <w:p w14:paraId="2178DB1C" w14:textId="77777777" w:rsidR="00511D0B" w:rsidRDefault="00511D0B" w:rsidP="00511D0B">
      <w:pPr>
        <w:pStyle w:val="Title"/>
      </w:pPr>
      <w:r>
        <w:t xml:space="preserve">                    decls: 4,</w:t>
      </w:r>
    </w:p>
    <w:p w14:paraId="347A7326" w14:textId="77777777" w:rsidR="00511D0B" w:rsidRDefault="00511D0B" w:rsidP="00511D0B">
      <w:pPr>
        <w:pStyle w:val="Title"/>
      </w:pPr>
      <w:r>
        <w:t xml:space="preserve">                    vars: 3,</w:t>
      </w:r>
    </w:p>
    <w:p w14:paraId="58A05890" w14:textId="17F0932F" w:rsidR="00511D0B" w:rsidRDefault="00511D0B" w:rsidP="00511D0B">
      <w:pPr>
        <w:pStyle w:val="Title"/>
      </w:pPr>
      <w:r>
        <w:t xml:space="preserve">                    consts: [[3, “ngSwitch”], [3, “component”, 4, “ngSwitchCase”], [3, “innerHTML”, “ngClass”, 4, “ngSwitchCase”], [4, “ngSwitchDefault”], [3, “component”], [3, “innerHTML”, “ngClass”]],</w:t>
      </w:r>
    </w:p>
    <w:p w14:paraId="1A726B66" w14:textId="77777777" w:rsidR="00511D0B" w:rsidRDefault="00511D0B" w:rsidP="00511D0B">
      <w:pPr>
        <w:pStyle w:val="Title"/>
      </w:pPr>
      <w:r>
        <w:t xml:space="preserve">                    template: function(p, h) {</w:t>
      </w:r>
    </w:p>
    <w:p w14:paraId="328EEECA" w14:textId="77777777" w:rsidR="00511D0B" w:rsidRDefault="00511D0B" w:rsidP="00511D0B">
      <w:pPr>
        <w:pStyle w:val="Title"/>
      </w:pPr>
      <w:r>
        <w:t xml:space="preserve">                        1 &amp; p &amp;&amp; (t.ynx(0, 0),</w:t>
      </w:r>
    </w:p>
    <w:p w14:paraId="306B80D8" w14:textId="05F41AE5" w:rsidR="00511D0B" w:rsidRDefault="00511D0B" w:rsidP="00511D0B">
      <w:pPr>
        <w:pStyle w:val="Title"/>
      </w:pPr>
      <w:r>
        <w:t xml:space="preserve">                        t.YNc(1, m, 1, 1, “sam-frontend-content-child-component-container”, 1),</w:t>
      </w:r>
    </w:p>
    <w:p w14:paraId="273AA08F" w14:textId="38C566BA" w:rsidR="00511D0B" w:rsidRDefault="00511D0B" w:rsidP="00511D0B">
      <w:pPr>
        <w:pStyle w:val="Title"/>
      </w:pPr>
      <w:r>
        <w:t xml:space="preserve">                        t.YNc(2, g, 1, 2, “span”, 2),</w:t>
      </w:r>
    </w:p>
    <w:p w14:paraId="0F2E495F" w14:textId="6EE4106E" w:rsidR="00511D0B" w:rsidRDefault="00511D0B" w:rsidP="00511D0B">
      <w:pPr>
        <w:pStyle w:val="Title"/>
      </w:pPr>
      <w:r>
        <w:t xml:space="preserve">                        t.YNc(3, f, 2, 1, “p”, 3),</w:t>
      </w:r>
    </w:p>
    <w:p w14:paraId="7DC1768F" w14:textId="77777777" w:rsidR="00511D0B" w:rsidRDefault="00511D0B" w:rsidP="00511D0B">
      <w:pPr>
        <w:pStyle w:val="Title"/>
      </w:pPr>
      <w:r>
        <w:t xml:space="preserve">                        t.BQk()),</w:t>
      </w:r>
    </w:p>
    <w:p w14:paraId="01EE3CDF" w14:textId="0E287278" w:rsidR="00511D0B" w:rsidRDefault="00511D0B" w:rsidP="00511D0B">
      <w:pPr>
        <w:pStyle w:val="Title"/>
      </w:pPr>
      <w:r>
        <w:t xml:space="preserve">                        2 &amp; p &amp;&amp; (t.Q6J(“ngSwitch”, h.content.type),</w:t>
      </w:r>
    </w:p>
    <w:p w14:paraId="2BA1E04C" w14:textId="77777777" w:rsidR="00511D0B" w:rsidRDefault="00511D0B" w:rsidP="00511D0B">
      <w:pPr>
        <w:pStyle w:val="Title"/>
      </w:pPr>
      <w:r>
        <w:t xml:space="preserve">                        t.xp6(1),</w:t>
      </w:r>
    </w:p>
    <w:p w14:paraId="7C26A0AB" w14:textId="12987CF7" w:rsidR="00511D0B" w:rsidRDefault="00511D0B" w:rsidP="00511D0B">
      <w:pPr>
        <w:pStyle w:val="Title"/>
      </w:pPr>
      <w:r>
        <w:t xml:space="preserve">                        t.Q6J(“ngSwitchCase”, “component”),</w:t>
      </w:r>
    </w:p>
    <w:p w14:paraId="70EEC7E3" w14:textId="77777777" w:rsidR="00511D0B" w:rsidRDefault="00511D0B" w:rsidP="00511D0B">
      <w:pPr>
        <w:pStyle w:val="Title"/>
      </w:pPr>
      <w:r>
        <w:t xml:space="preserve">                        t.xp6(1),</w:t>
      </w:r>
    </w:p>
    <w:p w14:paraId="137754C4" w14:textId="77C0FCD2" w:rsidR="00511D0B" w:rsidRDefault="00511D0B" w:rsidP="00511D0B">
      <w:pPr>
        <w:pStyle w:val="Title"/>
      </w:pPr>
      <w:r>
        <w:t xml:space="preserve">                        t.Q6J(“ngSwitchCase”, “html”))</w:t>
      </w:r>
    </w:p>
    <w:p w14:paraId="63FB9C12" w14:textId="77777777" w:rsidR="00511D0B" w:rsidRDefault="00511D0B" w:rsidP="00511D0B">
      <w:pPr>
        <w:pStyle w:val="Title"/>
      </w:pPr>
      <w:r>
        <w:t xml:space="preserve">                    },</w:t>
      </w:r>
    </w:p>
    <w:p w14:paraId="469F5992" w14:textId="77777777" w:rsidR="00511D0B" w:rsidRDefault="00511D0B" w:rsidP="00511D0B">
      <w:pPr>
        <w:pStyle w:val="Title"/>
      </w:pPr>
      <w:r>
        <w:t xml:space="preserve">                    dependencies: [l.mk, l.RF, l.n9, l.ED, a],</w:t>
      </w:r>
    </w:p>
    <w:p w14:paraId="6A3C199E" w14:textId="77777777" w:rsidR="00511D0B" w:rsidRDefault="00511D0B" w:rsidP="00511D0B">
      <w:pPr>
        <w:pStyle w:val="Title"/>
      </w:pPr>
      <w:r>
        <w:t xml:space="preserve">                    encapsulation: 2</w:t>
      </w:r>
    </w:p>
    <w:p w14:paraId="1EAFAB9A" w14:textId="77777777" w:rsidR="00511D0B" w:rsidRDefault="00511D0B" w:rsidP="00511D0B">
      <w:pPr>
        <w:pStyle w:val="Title"/>
      </w:pPr>
      <w:r>
        <w:t xml:space="preserve">                })</w:t>
      </w:r>
    </w:p>
    <w:p w14:paraId="5456E752" w14:textId="77777777" w:rsidR="00511D0B" w:rsidRDefault="00511D0B" w:rsidP="00511D0B">
      <w:pPr>
        <w:pStyle w:val="Title"/>
      </w:pPr>
      <w:r>
        <w:t xml:space="preserve">            }</w:t>
      </w:r>
    </w:p>
    <w:p w14:paraId="24F50D5B" w14:textId="77777777" w:rsidR="00511D0B" w:rsidRDefault="00511D0B" w:rsidP="00511D0B">
      <w:pPr>
        <w:pStyle w:val="Title"/>
      </w:pPr>
      <w:r>
        <w:t xml:space="preserve">            return c</w:t>
      </w:r>
    </w:p>
    <w:p w14:paraId="680E2A5B" w14:textId="77777777" w:rsidR="00511D0B" w:rsidRDefault="00511D0B" w:rsidP="00511D0B">
      <w:pPr>
        <w:pStyle w:val="Title"/>
      </w:pPr>
      <w:r>
        <w:t xml:space="preserve">        }</w:t>
      </w:r>
    </w:p>
    <w:p w14:paraId="027BDE26" w14:textId="77777777" w:rsidR="00511D0B" w:rsidRDefault="00511D0B" w:rsidP="00511D0B">
      <w:pPr>
        <w:pStyle w:val="Title"/>
      </w:pPr>
      <w:r>
        <w:t xml:space="preserve">        )()</w:t>
      </w:r>
    </w:p>
    <w:p w14:paraId="6505F94C" w14:textId="77777777" w:rsidR="00511D0B" w:rsidRDefault="00511D0B" w:rsidP="00511D0B">
      <w:pPr>
        <w:pStyle w:val="Title"/>
      </w:pPr>
      <w:r>
        <w:t xml:space="preserve">    }</w:t>
      </w:r>
    </w:p>
    <w:p w14:paraId="3139B9DF" w14:textId="77777777" w:rsidR="00511D0B" w:rsidRDefault="00511D0B" w:rsidP="00511D0B">
      <w:pPr>
        <w:pStyle w:val="Title"/>
      </w:pPr>
      <w:r>
        <w:t xml:space="preserve">    ,</w:t>
      </w:r>
    </w:p>
    <w:p w14:paraId="0E9C61A7" w14:textId="77777777" w:rsidR="00511D0B" w:rsidRDefault="00511D0B" w:rsidP="00511D0B">
      <w:pPr>
        <w:pStyle w:val="Title"/>
      </w:pPr>
      <w:r>
        <w:t xml:space="preserve">    34351: (k,_,i)=&gt;{</w:t>
      </w:r>
    </w:p>
    <w:p w14:paraId="205AFBA4" w14:textId="77777777" w:rsidR="00511D0B" w:rsidRDefault="00511D0B" w:rsidP="00511D0B">
      <w:pPr>
        <w:pStyle w:val="Title"/>
      </w:pPr>
      <w:r>
        <w:t xml:space="preserve">        i.d(_, {</w:t>
      </w:r>
    </w:p>
    <w:p w14:paraId="5D74905A" w14:textId="77777777" w:rsidR="00511D0B" w:rsidRDefault="00511D0B" w:rsidP="00511D0B">
      <w:pPr>
        <w:pStyle w:val="Title"/>
      </w:pPr>
      <w:r>
        <w:t xml:space="preserve">            G: ()=&gt;o</w:t>
      </w:r>
    </w:p>
    <w:p w14:paraId="5BD2BB5D" w14:textId="77777777" w:rsidR="00511D0B" w:rsidRDefault="00511D0B" w:rsidP="00511D0B">
      <w:pPr>
        <w:pStyle w:val="Title"/>
      </w:pPr>
      <w:r>
        <w:t xml:space="preserve">        });</w:t>
      </w:r>
    </w:p>
    <w:p w14:paraId="3E6AC37D" w14:textId="77777777" w:rsidR="00511D0B" w:rsidRDefault="00511D0B" w:rsidP="00511D0B">
      <w:pPr>
        <w:pStyle w:val="Title"/>
      </w:pPr>
      <w:r>
        <w:t xml:space="preserve">        var t = i(36895)</w:t>
      </w:r>
    </w:p>
    <w:p w14:paraId="20DA710C" w14:textId="77777777" w:rsidR="00511D0B" w:rsidRDefault="00511D0B" w:rsidP="00511D0B">
      <w:pPr>
        <w:pStyle w:val="Title"/>
      </w:pPr>
      <w:r>
        <w:t xml:space="preserve">          , l = i(18787)</w:t>
      </w:r>
    </w:p>
    <w:p w14:paraId="772F9CA4" w14:textId="77777777" w:rsidR="00511D0B" w:rsidRDefault="00511D0B" w:rsidP="00511D0B">
      <w:pPr>
        <w:pStyle w:val="Title"/>
      </w:pPr>
      <w:r>
        <w:t xml:space="preserve">          , r = i(94650);</w:t>
      </w:r>
    </w:p>
    <w:p w14:paraId="78994420" w14:textId="77777777" w:rsidR="00511D0B" w:rsidRDefault="00511D0B" w:rsidP="00511D0B">
      <w:pPr>
        <w:pStyle w:val="Title"/>
      </w:pPr>
      <w:r>
        <w:t xml:space="preserve">        let o = (()=&gt;{</w:t>
      </w:r>
    </w:p>
    <w:p w14:paraId="2AD765E7" w14:textId="77777777" w:rsidR="00511D0B" w:rsidRDefault="00511D0B" w:rsidP="00511D0B">
      <w:pPr>
        <w:pStyle w:val="Title"/>
      </w:pPr>
      <w:r>
        <w:t xml:space="preserve">            class a {</w:t>
      </w:r>
    </w:p>
    <w:p w14:paraId="246D2683" w14:textId="77777777" w:rsidR="00511D0B" w:rsidRDefault="00511D0B" w:rsidP="00511D0B">
      <w:pPr>
        <w:pStyle w:val="Title"/>
      </w:pPr>
      <w:r>
        <w:t xml:space="preserve">                static #t = this.\u0275fac = function(f) {</w:t>
      </w:r>
    </w:p>
    <w:p w14:paraId="0A6B3008" w14:textId="77777777" w:rsidR="00511D0B" w:rsidRDefault="00511D0B" w:rsidP="00511D0B">
      <w:pPr>
        <w:pStyle w:val="Title"/>
      </w:pPr>
      <w:r>
        <w:t xml:space="preserve">                    return new (f || a)</w:t>
      </w:r>
    </w:p>
    <w:p w14:paraId="4D1E5E79" w14:textId="77777777" w:rsidR="00511D0B" w:rsidRDefault="00511D0B" w:rsidP="00511D0B">
      <w:pPr>
        <w:pStyle w:val="Title"/>
      </w:pPr>
      <w:r>
        <w:t xml:space="preserve">                }</w:t>
      </w:r>
    </w:p>
    <w:p w14:paraId="211B314F" w14:textId="77777777" w:rsidR="00511D0B" w:rsidRDefault="00511D0B" w:rsidP="00511D0B">
      <w:pPr>
        <w:pStyle w:val="Title"/>
      </w:pPr>
      <w:r>
        <w:t xml:space="preserve">                ;</w:t>
      </w:r>
    </w:p>
    <w:p w14:paraId="2B3F6603" w14:textId="77777777" w:rsidR="00511D0B" w:rsidRDefault="00511D0B" w:rsidP="00511D0B">
      <w:pPr>
        <w:pStyle w:val="Title"/>
      </w:pPr>
      <w:r>
        <w:t xml:space="preserve">                static #n = this.\u0275mod = r.oAB({</w:t>
      </w:r>
    </w:p>
    <w:p w14:paraId="3A39516A" w14:textId="77777777" w:rsidR="00511D0B" w:rsidRDefault="00511D0B" w:rsidP="00511D0B">
      <w:pPr>
        <w:pStyle w:val="Title"/>
      </w:pPr>
      <w:r>
        <w:t xml:space="preserve">                    type: a</w:t>
      </w:r>
    </w:p>
    <w:p w14:paraId="43F51E8F" w14:textId="77777777" w:rsidR="00511D0B" w:rsidRDefault="00511D0B" w:rsidP="00511D0B">
      <w:pPr>
        <w:pStyle w:val="Title"/>
      </w:pPr>
      <w:r>
        <w:t xml:space="preserve">                });</w:t>
      </w:r>
    </w:p>
    <w:p w14:paraId="2DA21FA1" w14:textId="77777777" w:rsidR="00511D0B" w:rsidRDefault="00511D0B" w:rsidP="00511D0B">
      <w:pPr>
        <w:pStyle w:val="Title"/>
      </w:pPr>
      <w:r>
        <w:t xml:space="preserve">                static #e = this.\u0275inj = r.cJS({</w:t>
      </w:r>
    </w:p>
    <w:p w14:paraId="3FA4287F" w14:textId="77777777" w:rsidR="00511D0B" w:rsidRDefault="00511D0B" w:rsidP="00511D0B">
      <w:pPr>
        <w:pStyle w:val="Title"/>
      </w:pPr>
      <w:r>
        <w:t xml:space="preserve">                    imports: [t.ez, l.k9]</w:t>
      </w:r>
    </w:p>
    <w:p w14:paraId="17B27525" w14:textId="77777777" w:rsidR="00511D0B" w:rsidRDefault="00511D0B" w:rsidP="00511D0B">
      <w:pPr>
        <w:pStyle w:val="Title"/>
      </w:pPr>
      <w:r>
        <w:t xml:space="preserve">                })</w:t>
      </w:r>
    </w:p>
    <w:p w14:paraId="3444BA39" w14:textId="77777777" w:rsidR="00511D0B" w:rsidRDefault="00511D0B" w:rsidP="00511D0B">
      <w:pPr>
        <w:pStyle w:val="Title"/>
      </w:pPr>
      <w:r>
        <w:t xml:space="preserve">            }</w:t>
      </w:r>
    </w:p>
    <w:p w14:paraId="4BA8F5DF" w14:textId="77777777" w:rsidR="00511D0B" w:rsidRDefault="00511D0B" w:rsidP="00511D0B">
      <w:pPr>
        <w:pStyle w:val="Title"/>
      </w:pPr>
      <w:r>
        <w:t xml:space="preserve">            return a</w:t>
      </w:r>
    </w:p>
    <w:p w14:paraId="2BED4BB2" w14:textId="77777777" w:rsidR="00511D0B" w:rsidRDefault="00511D0B" w:rsidP="00511D0B">
      <w:pPr>
        <w:pStyle w:val="Title"/>
      </w:pPr>
      <w:r>
        <w:t xml:space="preserve">        }</w:t>
      </w:r>
    </w:p>
    <w:p w14:paraId="497DC3C8" w14:textId="77777777" w:rsidR="00511D0B" w:rsidRDefault="00511D0B" w:rsidP="00511D0B">
      <w:pPr>
        <w:pStyle w:val="Title"/>
      </w:pPr>
      <w:r>
        <w:t xml:space="preserve">        )()</w:t>
      </w:r>
    </w:p>
    <w:p w14:paraId="78CC9A82" w14:textId="77777777" w:rsidR="00511D0B" w:rsidRDefault="00511D0B" w:rsidP="00511D0B">
      <w:pPr>
        <w:pStyle w:val="Title"/>
      </w:pPr>
      <w:r>
        <w:t xml:space="preserve">    }</w:t>
      </w:r>
    </w:p>
    <w:p w14:paraId="5C5058AC" w14:textId="77777777" w:rsidR="00511D0B" w:rsidRDefault="00511D0B" w:rsidP="00511D0B">
      <w:pPr>
        <w:pStyle w:val="Title"/>
      </w:pPr>
      <w:r>
        <w:t xml:space="preserve">    ,</w:t>
      </w:r>
    </w:p>
    <w:p w14:paraId="1166AA76" w14:textId="77777777" w:rsidR="00511D0B" w:rsidRDefault="00511D0B" w:rsidP="00511D0B">
      <w:pPr>
        <w:pStyle w:val="Title"/>
      </w:pPr>
      <w:r>
        <w:t xml:space="preserve">    13217: (k,_,i)=&gt;{</w:t>
      </w:r>
    </w:p>
    <w:p w14:paraId="2AA61A87" w14:textId="77777777" w:rsidR="00511D0B" w:rsidRDefault="00511D0B" w:rsidP="00511D0B">
      <w:pPr>
        <w:pStyle w:val="Title"/>
      </w:pPr>
      <w:r>
        <w:t xml:space="preserve">        i.d(_, {</w:t>
      </w:r>
    </w:p>
    <w:p w14:paraId="41548695" w14:textId="77777777" w:rsidR="00511D0B" w:rsidRDefault="00511D0B" w:rsidP="00511D0B">
      <w:pPr>
        <w:pStyle w:val="Title"/>
      </w:pPr>
      <w:r>
        <w:t xml:space="preserve">            r: ()=&gt;t</w:t>
      </w:r>
    </w:p>
    <w:p w14:paraId="62BBDE4A" w14:textId="77777777" w:rsidR="00511D0B" w:rsidRDefault="00511D0B" w:rsidP="00511D0B">
      <w:pPr>
        <w:pStyle w:val="Title"/>
      </w:pPr>
      <w:r>
        <w:t xml:space="preserve">        });</w:t>
      </w:r>
    </w:p>
    <w:p w14:paraId="5C4BA6C1" w14:textId="77777777" w:rsidR="00511D0B" w:rsidRDefault="00511D0B" w:rsidP="00511D0B">
      <w:pPr>
        <w:pStyle w:val="Title"/>
      </w:pPr>
      <w:r>
        <w:t xml:space="preserve">        class t {</w:t>
      </w:r>
    </w:p>
    <w:p w14:paraId="5D492D34" w14:textId="77777777" w:rsidR="00511D0B" w:rsidRDefault="00511D0B" w:rsidP="00511D0B">
      <w:pPr>
        <w:pStyle w:val="Title"/>
      </w:pPr>
      <w:r>
        <w:t xml:space="preserve">            constructor(r, o, a, m, g, f, x, c, T, s) {</w:t>
      </w:r>
    </w:p>
    <w:p w14:paraId="5B57FDBA" w14:textId="77777777" w:rsidR="00511D0B" w:rsidRDefault="00511D0B" w:rsidP="00511D0B">
      <w:pPr>
        <w:pStyle w:val="Title"/>
      </w:pPr>
      <w:r>
        <w:t xml:space="preserve">                this.url = r,</w:t>
      </w:r>
    </w:p>
    <w:p w14:paraId="59ADC09B" w14:textId="77777777" w:rsidR="00511D0B" w:rsidRDefault="00511D0B" w:rsidP="00511D0B">
      <w:pPr>
        <w:pStyle w:val="Title"/>
      </w:pPr>
      <w:r>
        <w:t xml:space="preserve">                this.text = o,</w:t>
      </w:r>
    </w:p>
    <w:p w14:paraId="79C2D3B2" w14:textId="77777777" w:rsidR="00511D0B" w:rsidRDefault="00511D0B" w:rsidP="00511D0B">
      <w:pPr>
        <w:pStyle w:val="Title"/>
      </w:pPr>
      <w:r>
        <w:t xml:space="preserve">                this.classes = a,</w:t>
      </w:r>
    </w:p>
    <w:p w14:paraId="42404841" w14:textId="77777777" w:rsidR="00511D0B" w:rsidRDefault="00511D0B" w:rsidP="00511D0B">
      <w:pPr>
        <w:pStyle w:val="Title"/>
      </w:pPr>
      <w:r>
        <w:t xml:space="preserve">                this.external = m,</w:t>
      </w:r>
    </w:p>
    <w:p w14:paraId="3720B15E" w14:textId="77777777" w:rsidR="00511D0B" w:rsidRDefault="00511D0B" w:rsidP="00511D0B">
      <w:pPr>
        <w:pStyle w:val="Title"/>
      </w:pPr>
      <w:r>
        <w:t xml:space="preserve">                this.target = g,</w:t>
      </w:r>
    </w:p>
    <w:p w14:paraId="7C412F1F" w14:textId="77777777" w:rsidR="00511D0B" w:rsidRDefault="00511D0B" w:rsidP="00511D0B">
      <w:pPr>
        <w:pStyle w:val="Title"/>
      </w:pPr>
      <w:r>
        <w:t xml:space="preserve">                this.queryParams = f,</w:t>
      </w:r>
    </w:p>
    <w:p w14:paraId="6BB9BF81" w14:textId="77777777" w:rsidR="00511D0B" w:rsidRDefault="00511D0B" w:rsidP="00511D0B">
      <w:pPr>
        <w:pStyle w:val="Title"/>
      </w:pPr>
      <w:r>
        <w:t xml:space="preserve">                this.tags = x,</w:t>
      </w:r>
    </w:p>
    <w:p w14:paraId="4FF4B2D2" w14:textId="77777777" w:rsidR="00511D0B" w:rsidRDefault="00511D0B" w:rsidP="00511D0B">
      <w:pPr>
        <w:pStyle w:val="Title"/>
      </w:pPr>
      <w:r>
        <w:t xml:space="preserve">                this.icons = c,</w:t>
      </w:r>
    </w:p>
    <w:p w14:paraId="797CFEF9" w14:textId="77777777" w:rsidR="00511D0B" w:rsidRDefault="00511D0B" w:rsidP="00511D0B">
      <w:pPr>
        <w:pStyle w:val="Title"/>
      </w:pPr>
      <w:r>
        <w:t xml:space="preserve">                this.clickHandler = T,</w:t>
      </w:r>
    </w:p>
    <w:p w14:paraId="4B4E8ABF" w14:textId="77777777" w:rsidR="00511D0B" w:rsidRDefault="00511D0B" w:rsidP="00511D0B">
      <w:pPr>
        <w:pStyle w:val="Title"/>
      </w:pPr>
      <w:r>
        <w:t xml:space="preserve">                this.id = s,</w:t>
      </w:r>
    </w:p>
    <w:p w14:paraId="1F2D97A2" w14:textId="6D2138DA" w:rsidR="00511D0B" w:rsidRDefault="00511D0B" w:rsidP="00511D0B">
      <w:pPr>
        <w:pStyle w:val="Title"/>
      </w:pPr>
      <w:r>
        <w:t xml:space="preserve">                this.classes = a || [“usa-link”],</w:t>
      </w:r>
    </w:p>
    <w:p w14:paraId="331ED7F3" w14:textId="1369F547" w:rsidR="00511D0B" w:rsidRDefault="00511D0B" w:rsidP="00511D0B">
      <w:pPr>
        <w:pStyle w:val="Title"/>
      </w:pPr>
      <w:r>
        <w:t xml:space="preserve">                this.target = g || “_self”</w:t>
      </w:r>
    </w:p>
    <w:p w14:paraId="414F64A9" w14:textId="77777777" w:rsidR="00511D0B" w:rsidRDefault="00511D0B" w:rsidP="00511D0B">
      <w:pPr>
        <w:pStyle w:val="Title"/>
      </w:pPr>
      <w:r>
        <w:t xml:space="preserve">            }</w:t>
      </w:r>
    </w:p>
    <w:p w14:paraId="1DD58A01" w14:textId="77777777" w:rsidR="00511D0B" w:rsidRDefault="00511D0B" w:rsidP="00511D0B">
      <w:pPr>
        <w:pStyle w:val="Title"/>
      </w:pPr>
      <w:r>
        <w:t xml:space="preserve">        }</w:t>
      </w:r>
    </w:p>
    <w:p w14:paraId="241BFD57" w14:textId="77777777" w:rsidR="00511D0B" w:rsidRDefault="00511D0B" w:rsidP="00511D0B">
      <w:pPr>
        <w:pStyle w:val="Title"/>
      </w:pPr>
      <w:r>
        <w:t xml:space="preserve">    }</w:t>
      </w:r>
    </w:p>
    <w:p w14:paraId="60D2B630" w14:textId="77777777" w:rsidR="00511D0B" w:rsidRDefault="00511D0B" w:rsidP="00511D0B">
      <w:pPr>
        <w:pStyle w:val="Title"/>
      </w:pPr>
      <w:r>
        <w:t xml:space="preserve">    ,</w:t>
      </w:r>
    </w:p>
    <w:p w14:paraId="0EA44980" w14:textId="77777777" w:rsidR="00511D0B" w:rsidRDefault="00511D0B" w:rsidP="00511D0B">
      <w:pPr>
        <w:pStyle w:val="Title"/>
      </w:pPr>
      <w:r>
        <w:t xml:space="preserve">    29368: (k,_,i)=&gt;{</w:t>
      </w:r>
    </w:p>
    <w:p w14:paraId="4FA462DB" w14:textId="77777777" w:rsidR="00511D0B" w:rsidRDefault="00511D0B" w:rsidP="00511D0B">
      <w:pPr>
        <w:pStyle w:val="Title"/>
      </w:pPr>
      <w:r>
        <w:t xml:space="preserve">        i.d(_, {</w:t>
      </w:r>
    </w:p>
    <w:p w14:paraId="70713D9A" w14:textId="77777777" w:rsidR="00511D0B" w:rsidRDefault="00511D0B" w:rsidP="00511D0B">
      <w:pPr>
        <w:pStyle w:val="Title"/>
      </w:pPr>
      <w:r>
        <w:t xml:space="preserve">            L: ()=&gt;a</w:t>
      </w:r>
    </w:p>
    <w:p w14:paraId="4355392D" w14:textId="77777777" w:rsidR="00511D0B" w:rsidRDefault="00511D0B" w:rsidP="00511D0B">
      <w:pPr>
        <w:pStyle w:val="Title"/>
      </w:pPr>
      <w:r>
        <w:t xml:space="preserve">        });</w:t>
      </w:r>
    </w:p>
    <w:p w14:paraId="377F5355" w14:textId="77777777" w:rsidR="00511D0B" w:rsidRDefault="00511D0B" w:rsidP="00511D0B">
      <w:pPr>
        <w:pStyle w:val="Title"/>
      </w:pPr>
      <w:r>
        <w:t xml:space="preserve">        var t = i(36895)</w:t>
      </w:r>
    </w:p>
    <w:p w14:paraId="2AACB182" w14:textId="77777777" w:rsidR="00511D0B" w:rsidRDefault="00511D0B" w:rsidP="00511D0B">
      <w:pPr>
        <w:pStyle w:val="Title"/>
      </w:pPr>
      <w:r>
        <w:t xml:space="preserve">          , l = i(75750)</w:t>
      </w:r>
    </w:p>
    <w:p w14:paraId="3E228299" w14:textId="77777777" w:rsidR="00511D0B" w:rsidRDefault="00511D0B" w:rsidP="00511D0B">
      <w:pPr>
        <w:pStyle w:val="Title"/>
      </w:pPr>
      <w:r>
        <w:t xml:space="preserve">          , r = i(18787)</w:t>
      </w:r>
    </w:p>
    <w:p w14:paraId="4CF8EE2A" w14:textId="77777777" w:rsidR="00511D0B" w:rsidRDefault="00511D0B" w:rsidP="00511D0B">
      <w:pPr>
        <w:pStyle w:val="Title"/>
      </w:pPr>
      <w:r>
        <w:t xml:space="preserve">          , o = i(94650);</w:t>
      </w:r>
    </w:p>
    <w:p w14:paraId="04D59F26" w14:textId="77777777" w:rsidR="00511D0B" w:rsidRDefault="00511D0B" w:rsidP="00511D0B">
      <w:pPr>
        <w:pStyle w:val="Title"/>
      </w:pPr>
      <w:r>
        <w:t xml:space="preserve">        let a = (()=&gt;{</w:t>
      </w:r>
    </w:p>
    <w:p w14:paraId="124718C6" w14:textId="77777777" w:rsidR="00511D0B" w:rsidRDefault="00511D0B" w:rsidP="00511D0B">
      <w:pPr>
        <w:pStyle w:val="Title"/>
      </w:pPr>
      <w:r>
        <w:t xml:space="preserve">            class m {</w:t>
      </w:r>
    </w:p>
    <w:p w14:paraId="4C8E1E99" w14:textId="77777777" w:rsidR="00511D0B" w:rsidRDefault="00511D0B" w:rsidP="00511D0B">
      <w:pPr>
        <w:pStyle w:val="Title"/>
      </w:pPr>
      <w:r>
        <w:t xml:space="preserve">                static #t = this.\u0275fac = function(x) {</w:t>
      </w:r>
    </w:p>
    <w:p w14:paraId="0338B60B" w14:textId="77777777" w:rsidR="00511D0B" w:rsidRDefault="00511D0B" w:rsidP="00511D0B">
      <w:pPr>
        <w:pStyle w:val="Title"/>
      </w:pPr>
      <w:r>
        <w:t xml:space="preserve">                    return new (x || m)</w:t>
      </w:r>
    </w:p>
    <w:p w14:paraId="31AC6B09" w14:textId="77777777" w:rsidR="00511D0B" w:rsidRDefault="00511D0B" w:rsidP="00511D0B">
      <w:pPr>
        <w:pStyle w:val="Title"/>
      </w:pPr>
      <w:r>
        <w:t xml:space="preserve">                }</w:t>
      </w:r>
    </w:p>
    <w:p w14:paraId="3E93041A" w14:textId="77777777" w:rsidR="00511D0B" w:rsidRDefault="00511D0B" w:rsidP="00511D0B">
      <w:pPr>
        <w:pStyle w:val="Title"/>
      </w:pPr>
      <w:r>
        <w:t xml:space="preserve">                ;</w:t>
      </w:r>
    </w:p>
    <w:p w14:paraId="29111D08" w14:textId="77777777" w:rsidR="00511D0B" w:rsidRDefault="00511D0B" w:rsidP="00511D0B">
      <w:pPr>
        <w:pStyle w:val="Title"/>
      </w:pPr>
      <w:r>
        <w:t xml:space="preserve">                static #n = this.\u0275mod = o.oAB({</w:t>
      </w:r>
    </w:p>
    <w:p w14:paraId="10938F9B" w14:textId="77777777" w:rsidR="00511D0B" w:rsidRDefault="00511D0B" w:rsidP="00511D0B">
      <w:pPr>
        <w:pStyle w:val="Title"/>
      </w:pPr>
      <w:r>
        <w:t xml:space="preserve">                    type: m</w:t>
      </w:r>
    </w:p>
    <w:p w14:paraId="07F8DCAB" w14:textId="77777777" w:rsidR="00511D0B" w:rsidRDefault="00511D0B" w:rsidP="00511D0B">
      <w:pPr>
        <w:pStyle w:val="Title"/>
      </w:pPr>
      <w:r>
        <w:t xml:space="preserve">                });</w:t>
      </w:r>
    </w:p>
    <w:p w14:paraId="713637CD" w14:textId="77777777" w:rsidR="00511D0B" w:rsidRDefault="00511D0B" w:rsidP="00511D0B">
      <w:pPr>
        <w:pStyle w:val="Title"/>
      </w:pPr>
      <w:r>
        <w:t xml:space="preserve">                static #e = this.\u0275inj = o.cJS({</w:t>
      </w:r>
    </w:p>
    <w:p w14:paraId="4807AFB4" w14:textId="77777777" w:rsidR="00511D0B" w:rsidRDefault="00511D0B" w:rsidP="00511D0B">
      <w:pPr>
        <w:pStyle w:val="Title"/>
      </w:pPr>
      <w:r>
        <w:t xml:space="preserve">                    imports: [t.ez, r.JJ, l.Bz, r.Lk]</w:t>
      </w:r>
    </w:p>
    <w:p w14:paraId="69EC6C5F" w14:textId="77777777" w:rsidR="00511D0B" w:rsidRDefault="00511D0B" w:rsidP="00511D0B">
      <w:pPr>
        <w:pStyle w:val="Title"/>
      </w:pPr>
      <w:r>
        <w:t xml:space="preserve">                })</w:t>
      </w:r>
    </w:p>
    <w:p w14:paraId="2E066C81" w14:textId="77777777" w:rsidR="00511D0B" w:rsidRDefault="00511D0B" w:rsidP="00511D0B">
      <w:pPr>
        <w:pStyle w:val="Title"/>
      </w:pPr>
      <w:r>
        <w:t xml:space="preserve">            }</w:t>
      </w:r>
    </w:p>
    <w:p w14:paraId="477D4B3B" w14:textId="77777777" w:rsidR="00511D0B" w:rsidRDefault="00511D0B" w:rsidP="00511D0B">
      <w:pPr>
        <w:pStyle w:val="Title"/>
      </w:pPr>
      <w:r>
        <w:t xml:space="preserve">            return m</w:t>
      </w:r>
    </w:p>
    <w:p w14:paraId="2CBC0361" w14:textId="77777777" w:rsidR="00511D0B" w:rsidRDefault="00511D0B" w:rsidP="00511D0B">
      <w:pPr>
        <w:pStyle w:val="Title"/>
      </w:pPr>
      <w:r>
        <w:t xml:space="preserve">        }</w:t>
      </w:r>
    </w:p>
    <w:p w14:paraId="43DA7E20" w14:textId="77777777" w:rsidR="00511D0B" w:rsidRDefault="00511D0B" w:rsidP="00511D0B">
      <w:pPr>
        <w:pStyle w:val="Title"/>
      </w:pPr>
      <w:r>
        <w:t xml:space="preserve">        )()</w:t>
      </w:r>
    </w:p>
    <w:p w14:paraId="30255BF5" w14:textId="77777777" w:rsidR="00511D0B" w:rsidRDefault="00511D0B" w:rsidP="00511D0B">
      <w:pPr>
        <w:pStyle w:val="Title"/>
      </w:pPr>
      <w:r>
        <w:t xml:space="preserve">    }</w:t>
      </w:r>
    </w:p>
    <w:p w14:paraId="244580AD" w14:textId="77777777" w:rsidR="00511D0B" w:rsidRDefault="00511D0B" w:rsidP="00511D0B">
      <w:pPr>
        <w:pStyle w:val="Title"/>
      </w:pPr>
      <w:r>
        <w:t xml:space="preserve">    ,</w:t>
      </w:r>
    </w:p>
    <w:p w14:paraId="196628F1" w14:textId="77777777" w:rsidR="00511D0B" w:rsidRDefault="00511D0B" w:rsidP="00511D0B">
      <w:pPr>
        <w:pStyle w:val="Title"/>
      </w:pPr>
      <w:r>
        <w:t xml:space="preserve">    74608: (k,_,i)=&gt;{</w:t>
      </w:r>
    </w:p>
    <w:p w14:paraId="7F3D72F3" w14:textId="77777777" w:rsidR="00511D0B" w:rsidRDefault="00511D0B" w:rsidP="00511D0B">
      <w:pPr>
        <w:pStyle w:val="Title"/>
      </w:pPr>
      <w:r>
        <w:t xml:space="preserve">        i.d(_, {</w:t>
      </w:r>
    </w:p>
    <w:p w14:paraId="736FC677" w14:textId="77777777" w:rsidR="00511D0B" w:rsidRDefault="00511D0B" w:rsidP="00511D0B">
      <w:pPr>
        <w:pStyle w:val="Title"/>
      </w:pPr>
      <w:r>
        <w:t xml:space="preserve">            n: ()=&gt;O</w:t>
      </w:r>
    </w:p>
    <w:p w14:paraId="221DBC8B" w14:textId="77777777" w:rsidR="00511D0B" w:rsidRDefault="00511D0B" w:rsidP="00511D0B">
      <w:pPr>
        <w:pStyle w:val="Title"/>
      </w:pPr>
      <w:r>
        <w:t xml:space="preserve">        });</w:t>
      </w:r>
    </w:p>
    <w:p w14:paraId="69D6D6F7" w14:textId="77777777" w:rsidR="00511D0B" w:rsidRDefault="00511D0B" w:rsidP="00511D0B">
      <w:pPr>
        <w:pStyle w:val="Title"/>
      </w:pPr>
      <w:r>
        <w:t xml:space="preserve">        var t = i(94650)</w:t>
      </w:r>
    </w:p>
    <w:p w14:paraId="7201C3F4" w14:textId="77777777" w:rsidR="00511D0B" w:rsidRDefault="00511D0B" w:rsidP="00511D0B">
      <w:pPr>
        <w:pStyle w:val="Title"/>
      </w:pPr>
      <w:r>
        <w:t xml:space="preserve">          , l = i(36895)</w:t>
      </w:r>
    </w:p>
    <w:p w14:paraId="48C75C01" w14:textId="77777777" w:rsidR="00511D0B" w:rsidRDefault="00511D0B" w:rsidP="00511D0B">
      <w:pPr>
        <w:pStyle w:val="Title"/>
      </w:pPr>
      <w:r>
        <w:t xml:space="preserve">          , r = i(18787)</w:t>
      </w:r>
    </w:p>
    <w:p w14:paraId="23216FA7" w14:textId="77777777" w:rsidR="00511D0B" w:rsidRDefault="00511D0B" w:rsidP="00511D0B">
      <w:pPr>
        <w:pStyle w:val="Title"/>
      </w:pPr>
      <w:r>
        <w:t xml:space="preserve">          , o = i(75750);</w:t>
      </w:r>
    </w:p>
    <w:p w14:paraId="54C5129D" w14:textId="77777777" w:rsidR="00511D0B" w:rsidRDefault="00511D0B" w:rsidP="00511D0B">
      <w:pPr>
        <w:pStyle w:val="Title"/>
      </w:pPr>
      <w:r>
        <w:t xml:space="preserve">        function a(n, u) {</w:t>
      </w:r>
    </w:p>
    <w:p w14:paraId="2767ECAD" w14:textId="21F990D2" w:rsidR="00511D0B" w:rsidRDefault="00511D0B" w:rsidP="00511D0B">
      <w:pPr>
        <w:pStyle w:val="Title"/>
      </w:pPr>
      <w:r>
        <w:t xml:space="preserve">            if (1 &amp; n &amp;&amp; t._UZ(0, “a”, 3),</w:t>
      </w:r>
    </w:p>
    <w:p w14:paraId="58EF61F1" w14:textId="77777777" w:rsidR="00511D0B" w:rsidRDefault="00511D0B" w:rsidP="00511D0B">
      <w:pPr>
        <w:pStyle w:val="Title"/>
      </w:pPr>
      <w:r>
        <w:t xml:space="preserve">            2 &amp; n) {</w:t>
      </w:r>
    </w:p>
    <w:p w14:paraId="728D441F" w14:textId="77777777" w:rsidR="00511D0B" w:rsidRDefault="00511D0B" w:rsidP="00511D0B">
      <w:pPr>
        <w:pStyle w:val="Title"/>
      </w:pPr>
      <w:r>
        <w:t xml:space="preserve">                const e = t.oxw();</w:t>
      </w:r>
    </w:p>
    <w:p w14:paraId="307B56D8" w14:textId="5FFA7F86" w:rsidR="00511D0B" w:rsidRDefault="00511D0B" w:rsidP="00511D0B">
      <w:pPr>
        <w:pStyle w:val="Title"/>
      </w:pPr>
      <w:r>
        <w:t xml:space="preserve">                t.Q6J(“href”, e.getExternalUrl(), t.LSH)(“ngClass”, e.link.classes)(“innerHtml”, e.link.text, t.oJD),</w:t>
      </w:r>
    </w:p>
    <w:p w14:paraId="06BF606F" w14:textId="4FB21FC0" w:rsidR="00511D0B" w:rsidRDefault="00511D0B" w:rsidP="00511D0B">
      <w:pPr>
        <w:pStyle w:val="Title"/>
      </w:pPr>
      <w:r>
        <w:t xml:space="preserve">                t.uIk(“aria-label”, e.link.text)</w:t>
      </w:r>
    </w:p>
    <w:p w14:paraId="76E32C22" w14:textId="77777777" w:rsidR="00511D0B" w:rsidRDefault="00511D0B" w:rsidP="00511D0B">
      <w:pPr>
        <w:pStyle w:val="Title"/>
      </w:pPr>
      <w:r>
        <w:t xml:space="preserve">            }</w:t>
      </w:r>
    </w:p>
    <w:p w14:paraId="0420FBD5" w14:textId="77777777" w:rsidR="00511D0B" w:rsidRDefault="00511D0B" w:rsidP="00511D0B">
      <w:pPr>
        <w:pStyle w:val="Title"/>
      </w:pPr>
      <w:r>
        <w:t xml:space="preserve">        }</w:t>
      </w:r>
    </w:p>
    <w:p w14:paraId="0069C804" w14:textId="77777777" w:rsidR="00511D0B" w:rsidRDefault="00511D0B" w:rsidP="00511D0B">
      <w:pPr>
        <w:pStyle w:val="Title"/>
      </w:pPr>
      <w:r>
        <w:t xml:space="preserve">        function m(n, u) {</w:t>
      </w:r>
    </w:p>
    <w:p w14:paraId="752AE651" w14:textId="6FFC351E" w:rsidR="00511D0B" w:rsidRDefault="00511D0B" w:rsidP="00511D0B">
      <w:pPr>
        <w:pStyle w:val="Title"/>
      </w:pPr>
      <w:r>
        <w:t xml:space="preserve">            if (1 &amp; n &amp;&amp; (t.TgZ(0, “a”, 6),</w:t>
      </w:r>
    </w:p>
    <w:p w14:paraId="09D2995B" w14:textId="77777777" w:rsidR="00511D0B" w:rsidRDefault="00511D0B" w:rsidP="00511D0B">
      <w:pPr>
        <w:pStyle w:val="Title"/>
      </w:pPr>
      <w:r>
        <w:t xml:space="preserve">            t._uU(1),</w:t>
      </w:r>
    </w:p>
    <w:p w14:paraId="6F51F75F" w14:textId="77777777" w:rsidR="00511D0B" w:rsidRDefault="00511D0B" w:rsidP="00511D0B">
      <w:pPr>
        <w:pStyle w:val="Title"/>
      </w:pPr>
      <w:r>
        <w:t xml:space="preserve">            t.qZA()),</w:t>
      </w:r>
    </w:p>
    <w:p w14:paraId="368BE402" w14:textId="77777777" w:rsidR="00511D0B" w:rsidRDefault="00511D0B" w:rsidP="00511D0B">
      <w:pPr>
        <w:pStyle w:val="Title"/>
      </w:pPr>
      <w:r>
        <w:t xml:space="preserve">            2 &amp; n) {</w:t>
      </w:r>
    </w:p>
    <w:p w14:paraId="2FB6FB2B" w14:textId="77777777" w:rsidR="00511D0B" w:rsidRDefault="00511D0B" w:rsidP="00511D0B">
      <w:pPr>
        <w:pStyle w:val="Title"/>
      </w:pPr>
      <w:r>
        <w:t xml:space="preserve">                const e = t.oxw(2);</w:t>
      </w:r>
    </w:p>
    <w:p w14:paraId="19CE5D51" w14:textId="587DF36F" w:rsidR="00511D0B" w:rsidRDefault="00511D0B" w:rsidP="00511D0B">
      <w:pPr>
        <w:pStyle w:val="Title"/>
      </w:pPr>
      <w:r>
        <w:t xml:space="preserve">                t.Q6J(“routerLink”, e.link.url)(“ngClass”, e.link.classes),</w:t>
      </w:r>
    </w:p>
    <w:p w14:paraId="1CDEA4D9" w14:textId="77777777" w:rsidR="00511D0B" w:rsidRDefault="00511D0B" w:rsidP="00511D0B">
      <w:pPr>
        <w:pStyle w:val="Title"/>
      </w:pPr>
      <w:r>
        <w:t xml:space="preserve">                t.xp6(1),</w:t>
      </w:r>
    </w:p>
    <w:p w14:paraId="2466EA0E" w14:textId="77777777" w:rsidR="00511D0B" w:rsidRDefault="00511D0B" w:rsidP="00511D0B">
      <w:pPr>
        <w:pStyle w:val="Title"/>
      </w:pPr>
      <w:r>
        <w:t xml:space="preserve">                t.Oqu(e.link.text)</w:t>
      </w:r>
    </w:p>
    <w:p w14:paraId="1B2DF108" w14:textId="77777777" w:rsidR="00511D0B" w:rsidRDefault="00511D0B" w:rsidP="00511D0B">
      <w:pPr>
        <w:pStyle w:val="Title"/>
      </w:pPr>
      <w:r>
        <w:t xml:space="preserve">            }</w:t>
      </w:r>
    </w:p>
    <w:p w14:paraId="4C84807E" w14:textId="77777777" w:rsidR="00511D0B" w:rsidRDefault="00511D0B" w:rsidP="00511D0B">
      <w:pPr>
        <w:pStyle w:val="Title"/>
      </w:pPr>
      <w:r>
        <w:t xml:space="preserve">        }</w:t>
      </w:r>
    </w:p>
    <w:p w14:paraId="124251A5" w14:textId="77777777" w:rsidR="00511D0B" w:rsidRDefault="00511D0B" w:rsidP="00511D0B">
      <w:pPr>
        <w:pStyle w:val="Title"/>
      </w:pPr>
      <w:r>
        <w:t xml:space="preserve">        function g(n, u) {</w:t>
      </w:r>
    </w:p>
    <w:p w14:paraId="1542E1B0" w14:textId="2DE3CE72" w:rsidR="00511D0B" w:rsidRDefault="00511D0B" w:rsidP="00511D0B">
      <w:pPr>
        <w:pStyle w:val="Title"/>
      </w:pPr>
      <w:r>
        <w:t xml:space="preserve">            if (1 &amp; n &amp;&amp; (t.TgZ(0, “a”, 7),</w:t>
      </w:r>
    </w:p>
    <w:p w14:paraId="41D8E000" w14:textId="77777777" w:rsidR="00511D0B" w:rsidRDefault="00511D0B" w:rsidP="00511D0B">
      <w:pPr>
        <w:pStyle w:val="Title"/>
      </w:pPr>
      <w:r>
        <w:t xml:space="preserve">            t._uU(1),</w:t>
      </w:r>
    </w:p>
    <w:p w14:paraId="38162948" w14:textId="77777777" w:rsidR="00511D0B" w:rsidRDefault="00511D0B" w:rsidP="00511D0B">
      <w:pPr>
        <w:pStyle w:val="Title"/>
      </w:pPr>
      <w:r>
        <w:t xml:space="preserve">            t.qZA()),</w:t>
      </w:r>
    </w:p>
    <w:p w14:paraId="453A7B5C" w14:textId="77777777" w:rsidR="00511D0B" w:rsidRDefault="00511D0B" w:rsidP="00511D0B">
      <w:pPr>
        <w:pStyle w:val="Title"/>
      </w:pPr>
      <w:r>
        <w:t xml:space="preserve">            2 &amp; n) {</w:t>
      </w:r>
    </w:p>
    <w:p w14:paraId="6F9B47D8" w14:textId="77777777" w:rsidR="00511D0B" w:rsidRDefault="00511D0B" w:rsidP="00511D0B">
      <w:pPr>
        <w:pStyle w:val="Title"/>
      </w:pPr>
      <w:r>
        <w:t xml:space="preserve">                const e = t.oxw(2);</w:t>
      </w:r>
    </w:p>
    <w:p w14:paraId="332017FD" w14:textId="619D0CDE" w:rsidR="00511D0B" w:rsidRDefault="00511D0B" w:rsidP="00511D0B">
      <w:pPr>
        <w:pStyle w:val="Title"/>
      </w:pPr>
      <w:r>
        <w:t xml:space="preserve">                t.Q6J(“routerLink”, e.link.url)(“queryParams”, e.link.queryParams)(“ngClass”, e.link.classes),</w:t>
      </w:r>
    </w:p>
    <w:p w14:paraId="71451BC0" w14:textId="77777777" w:rsidR="00511D0B" w:rsidRDefault="00511D0B" w:rsidP="00511D0B">
      <w:pPr>
        <w:pStyle w:val="Title"/>
      </w:pPr>
      <w:r>
        <w:t xml:space="preserve">                t.xp6(1),</w:t>
      </w:r>
    </w:p>
    <w:p w14:paraId="03468299" w14:textId="77777777" w:rsidR="00511D0B" w:rsidRDefault="00511D0B" w:rsidP="00511D0B">
      <w:pPr>
        <w:pStyle w:val="Title"/>
      </w:pPr>
      <w:r>
        <w:t xml:space="preserve">                t.Oqu(e.link.text)</w:t>
      </w:r>
    </w:p>
    <w:p w14:paraId="430CE5FF" w14:textId="77777777" w:rsidR="00511D0B" w:rsidRDefault="00511D0B" w:rsidP="00511D0B">
      <w:pPr>
        <w:pStyle w:val="Title"/>
      </w:pPr>
      <w:r>
        <w:t xml:space="preserve">            }</w:t>
      </w:r>
    </w:p>
    <w:p w14:paraId="60E04D3D" w14:textId="77777777" w:rsidR="00511D0B" w:rsidRDefault="00511D0B" w:rsidP="00511D0B">
      <w:pPr>
        <w:pStyle w:val="Title"/>
      </w:pPr>
      <w:r>
        <w:t xml:space="preserve">        }</w:t>
      </w:r>
    </w:p>
    <w:p w14:paraId="180019B2" w14:textId="77777777" w:rsidR="00511D0B" w:rsidRDefault="00511D0B" w:rsidP="00511D0B">
      <w:pPr>
        <w:pStyle w:val="Title"/>
      </w:pPr>
      <w:r>
        <w:t xml:space="preserve">        function f(n, u) {</w:t>
      </w:r>
    </w:p>
    <w:p w14:paraId="56E670CB" w14:textId="7E897B1E" w:rsidR="00511D0B" w:rsidRDefault="00511D0B" w:rsidP="00511D0B">
      <w:pPr>
        <w:pStyle w:val="Title"/>
      </w:pPr>
      <w:r>
        <w:t xml:space="preserve">            if (1 &amp; n &amp;&amp; (t.YNc(0, m, 2, 3, “a”, 4),</w:t>
      </w:r>
    </w:p>
    <w:p w14:paraId="6181FF40" w14:textId="50B34252" w:rsidR="00511D0B" w:rsidRDefault="00511D0B" w:rsidP="00511D0B">
      <w:pPr>
        <w:pStyle w:val="Title"/>
      </w:pPr>
      <w:r>
        <w:t xml:space="preserve">            t.YNc(1, g, 2, 4, “a”, 5)),</w:t>
      </w:r>
    </w:p>
    <w:p w14:paraId="532A1C7B" w14:textId="77777777" w:rsidR="00511D0B" w:rsidRDefault="00511D0B" w:rsidP="00511D0B">
      <w:pPr>
        <w:pStyle w:val="Title"/>
      </w:pPr>
      <w:r>
        <w:t xml:space="preserve">            2 &amp; n) {</w:t>
      </w:r>
    </w:p>
    <w:p w14:paraId="1193798C" w14:textId="77777777" w:rsidR="00511D0B" w:rsidRDefault="00511D0B" w:rsidP="00511D0B">
      <w:pPr>
        <w:pStyle w:val="Title"/>
      </w:pPr>
      <w:r>
        <w:t xml:space="preserve">                const e = t.oxw();</w:t>
      </w:r>
    </w:p>
    <w:p w14:paraId="61AAA1AF" w14:textId="589AE24A" w:rsidR="00511D0B" w:rsidRDefault="00511D0B" w:rsidP="00511D0B">
      <w:pPr>
        <w:pStyle w:val="Title"/>
      </w:pPr>
      <w:r>
        <w:t xml:space="preserve">                t.Q6J(“ngIf”, !e.link.queryParams),</w:t>
      </w:r>
    </w:p>
    <w:p w14:paraId="6A09AEC2" w14:textId="77777777" w:rsidR="00511D0B" w:rsidRDefault="00511D0B" w:rsidP="00511D0B">
      <w:pPr>
        <w:pStyle w:val="Title"/>
      </w:pPr>
      <w:r>
        <w:t xml:space="preserve">                t.xp6(1),</w:t>
      </w:r>
    </w:p>
    <w:p w14:paraId="10822FCE" w14:textId="201A6A9E" w:rsidR="00511D0B" w:rsidRDefault="00511D0B" w:rsidP="00511D0B">
      <w:pPr>
        <w:pStyle w:val="Title"/>
      </w:pPr>
      <w:r>
        <w:t xml:space="preserve">                t.Q6J(“ngIf”, e.link.queryParams)</w:t>
      </w:r>
    </w:p>
    <w:p w14:paraId="6D70B7D1" w14:textId="77777777" w:rsidR="00511D0B" w:rsidRDefault="00511D0B" w:rsidP="00511D0B">
      <w:pPr>
        <w:pStyle w:val="Title"/>
      </w:pPr>
      <w:r>
        <w:t xml:space="preserve">            }</w:t>
      </w:r>
    </w:p>
    <w:p w14:paraId="1848BFCB" w14:textId="77777777" w:rsidR="00511D0B" w:rsidRDefault="00511D0B" w:rsidP="00511D0B">
      <w:pPr>
        <w:pStyle w:val="Title"/>
      </w:pPr>
      <w:r>
        <w:t xml:space="preserve">        }</w:t>
      </w:r>
    </w:p>
    <w:p w14:paraId="39F293C1" w14:textId="77777777" w:rsidR="00511D0B" w:rsidRDefault="00511D0B" w:rsidP="00511D0B">
      <w:pPr>
        <w:pStyle w:val="Title"/>
      </w:pPr>
      <w:r>
        <w:t xml:space="preserve">        function x(n, u) {</w:t>
      </w:r>
    </w:p>
    <w:p w14:paraId="2A1B381E" w14:textId="515F831E" w:rsidR="00511D0B" w:rsidRDefault="00511D0B" w:rsidP="00511D0B">
      <w:pPr>
        <w:pStyle w:val="Title"/>
      </w:pPr>
      <w:r>
        <w:t xml:space="preserve">            1 &amp; n &amp;&amp; (t.TgZ(0, “span”, 9),</w:t>
      </w:r>
    </w:p>
    <w:p w14:paraId="7144AB0A" w14:textId="4D75AC3F" w:rsidR="00511D0B" w:rsidRDefault="00511D0B" w:rsidP="00511D0B">
      <w:pPr>
        <w:pStyle w:val="Title"/>
      </w:pPr>
      <w:r>
        <w:t xml:space="preserve">            t._uU(1, “New”),</w:t>
      </w:r>
    </w:p>
    <w:p w14:paraId="72629E28" w14:textId="77777777" w:rsidR="00511D0B" w:rsidRDefault="00511D0B" w:rsidP="00511D0B">
      <w:pPr>
        <w:pStyle w:val="Title"/>
      </w:pPr>
      <w:r>
        <w:t xml:space="preserve">            t.qZA())</w:t>
      </w:r>
    </w:p>
    <w:p w14:paraId="4C5A6A94" w14:textId="77777777" w:rsidR="00511D0B" w:rsidRDefault="00511D0B" w:rsidP="00511D0B">
      <w:pPr>
        <w:pStyle w:val="Title"/>
      </w:pPr>
      <w:r>
        <w:t xml:space="preserve">        }</w:t>
      </w:r>
    </w:p>
    <w:p w14:paraId="43B787F5" w14:textId="77777777" w:rsidR="00511D0B" w:rsidRDefault="00511D0B" w:rsidP="00511D0B">
      <w:pPr>
        <w:pStyle w:val="Title"/>
      </w:pPr>
      <w:r>
        <w:t xml:space="preserve">        function c(n, u) {</w:t>
      </w:r>
    </w:p>
    <w:p w14:paraId="72E793D3" w14:textId="77777777" w:rsidR="00511D0B" w:rsidRDefault="00511D0B" w:rsidP="00511D0B">
      <w:pPr>
        <w:pStyle w:val="Title"/>
      </w:pPr>
      <w:r>
        <w:t xml:space="preserve">            if (1 &amp; n &amp;&amp; (t.ynx(0),</w:t>
      </w:r>
    </w:p>
    <w:p w14:paraId="391EECFB" w14:textId="66AEA111" w:rsidR="00511D0B" w:rsidRDefault="00511D0B" w:rsidP="00511D0B">
      <w:pPr>
        <w:pStyle w:val="Title"/>
      </w:pPr>
      <w:r>
        <w:t xml:space="preserve">            t.YNc(1, x, 2, 0, “span”, 8),</w:t>
      </w:r>
    </w:p>
    <w:p w14:paraId="72761F3D" w14:textId="77777777" w:rsidR="00511D0B" w:rsidRDefault="00511D0B" w:rsidP="00511D0B">
      <w:pPr>
        <w:pStyle w:val="Title"/>
      </w:pPr>
      <w:r>
        <w:t xml:space="preserve">            t.BQk()),</w:t>
      </w:r>
    </w:p>
    <w:p w14:paraId="389960FF" w14:textId="77777777" w:rsidR="00511D0B" w:rsidRDefault="00511D0B" w:rsidP="00511D0B">
      <w:pPr>
        <w:pStyle w:val="Title"/>
      </w:pPr>
      <w:r>
        <w:t xml:space="preserve">            2 &amp; n) {</w:t>
      </w:r>
    </w:p>
    <w:p w14:paraId="6F2AD772" w14:textId="77777777" w:rsidR="00511D0B" w:rsidRDefault="00511D0B" w:rsidP="00511D0B">
      <w:pPr>
        <w:pStyle w:val="Title"/>
      </w:pPr>
      <w:r>
        <w:t xml:space="preserve">                const e = t.oxw();</w:t>
      </w:r>
    </w:p>
    <w:p w14:paraId="59983530" w14:textId="77777777" w:rsidR="00511D0B" w:rsidRDefault="00511D0B" w:rsidP="00511D0B">
      <w:pPr>
        <w:pStyle w:val="Title"/>
      </w:pPr>
      <w:r>
        <w:t xml:space="preserve">                t.xp6(1),</w:t>
      </w:r>
    </w:p>
    <w:p w14:paraId="3F3D472F" w14:textId="79C2AB45" w:rsidR="00511D0B" w:rsidRDefault="00511D0B" w:rsidP="00511D0B">
      <w:pPr>
        <w:pStyle w:val="Title"/>
      </w:pPr>
      <w:r>
        <w:t xml:space="preserve">                t.Q6J(“expires”, e.checkTags(“new”, e.link.tags))</w:t>
      </w:r>
    </w:p>
    <w:p w14:paraId="2CE09A43" w14:textId="77777777" w:rsidR="00511D0B" w:rsidRDefault="00511D0B" w:rsidP="00511D0B">
      <w:pPr>
        <w:pStyle w:val="Title"/>
      </w:pPr>
      <w:r>
        <w:t xml:space="preserve">            }</w:t>
      </w:r>
    </w:p>
    <w:p w14:paraId="3F8ABB0E" w14:textId="77777777" w:rsidR="00511D0B" w:rsidRDefault="00511D0B" w:rsidP="00511D0B">
      <w:pPr>
        <w:pStyle w:val="Title"/>
      </w:pPr>
      <w:r>
        <w:t xml:space="preserve">        }</w:t>
      </w:r>
    </w:p>
    <w:p w14:paraId="4836E333" w14:textId="77777777" w:rsidR="00511D0B" w:rsidRDefault="00511D0B" w:rsidP="00511D0B">
      <w:pPr>
        <w:pStyle w:val="Title"/>
      </w:pPr>
      <w:r>
        <w:t xml:space="preserve">        let T = (()=&gt;{</w:t>
      </w:r>
    </w:p>
    <w:p w14:paraId="7CB6F091" w14:textId="77777777" w:rsidR="00511D0B" w:rsidRDefault="00511D0B" w:rsidP="00511D0B">
      <w:pPr>
        <w:pStyle w:val="Title"/>
      </w:pPr>
      <w:r>
        <w:t xml:space="preserve">            class n {</w:t>
      </w:r>
    </w:p>
    <w:p w14:paraId="1137F11A" w14:textId="77777777" w:rsidR="00511D0B" w:rsidRDefault="00511D0B" w:rsidP="00511D0B">
      <w:pPr>
        <w:pStyle w:val="Title"/>
      </w:pPr>
      <w:r>
        <w:t xml:space="preserve">                getExternalUrl() {</w:t>
      </w:r>
    </w:p>
    <w:p w14:paraId="2A2920AD" w14:textId="69224D72" w:rsidR="00511D0B" w:rsidRDefault="00511D0B" w:rsidP="00511D0B">
      <w:pPr>
        <w:pStyle w:val="Title"/>
      </w:pPr>
      <w:r>
        <w:t xml:space="preserve">                    return this.link.url.startsWith(“/”) ? location.protocol + “//” + location.hostname + this.link.url : this.link.url</w:t>
      </w:r>
    </w:p>
    <w:p w14:paraId="06D76976" w14:textId="77777777" w:rsidR="00511D0B" w:rsidRDefault="00511D0B" w:rsidP="00511D0B">
      <w:pPr>
        <w:pStyle w:val="Title"/>
      </w:pPr>
      <w:r>
        <w:t xml:space="preserve">                }</w:t>
      </w:r>
    </w:p>
    <w:p w14:paraId="10F59AD4" w14:textId="77777777" w:rsidR="00511D0B" w:rsidRDefault="00511D0B" w:rsidP="00511D0B">
      <w:pPr>
        <w:pStyle w:val="Title"/>
      </w:pPr>
      <w:r>
        <w:t xml:space="preserve">                checkTags(e, d) {</w:t>
      </w:r>
    </w:p>
    <w:p w14:paraId="39416B04" w14:textId="3B3754C1" w:rsidR="00511D0B" w:rsidRDefault="00511D0B" w:rsidP="00511D0B">
      <w:pPr>
        <w:pStyle w:val="Title"/>
      </w:pPr>
      <w:r>
        <w:t xml:space="preserve">                    if (d.includes€) {</w:t>
      </w:r>
    </w:p>
    <w:p w14:paraId="1DB3548B" w14:textId="39857D33" w:rsidR="00511D0B" w:rsidRDefault="00511D0B" w:rsidP="00511D0B">
      <w:pPr>
        <w:pStyle w:val="Title"/>
      </w:pPr>
      <w:r>
        <w:t xml:space="preserve">                        const C = new RegExp(e + “[0-9]{4}-[0-9]{2}-[0-9]{2}T[0-9]{2}:[0-9]{2}:[0-9]{2}”)</w:t>
      </w:r>
    </w:p>
    <w:p w14:paraId="03BF150B" w14:textId="2FBC975A" w:rsidR="00511D0B" w:rsidRDefault="00511D0B" w:rsidP="00511D0B">
      <w:pPr>
        <w:pStyle w:val="Title"/>
      </w:pPr>
      <w:r>
        <w:t xml:space="preserve">                          , v = new RegExp(“[0-9]{4}-[0-9]{2}-[0-9]{2}T[0-9]{2}:[0-9]{2}:[0-9]{2}”);</w:t>
      </w:r>
    </w:p>
    <w:p w14:paraId="5496F17B" w14:textId="37C59754" w:rsidR="00511D0B" w:rsidRDefault="00511D0B" w:rsidP="00511D0B">
      <w:pPr>
        <w:pStyle w:val="Title"/>
      </w:pPr>
      <w:r>
        <w:t xml:space="preserve">                        if (d.match©)</w:t>
      </w:r>
    </w:p>
    <w:p w14:paraId="3DBAD526" w14:textId="0B40CEA2" w:rsidR="00511D0B" w:rsidRDefault="00511D0B" w:rsidP="00511D0B">
      <w:pPr>
        <w:pStyle w:val="Title"/>
      </w:pPr>
      <w:r>
        <w:t xml:space="preserve">                            return d.match©[0].match(v).toString()</w:t>
      </w:r>
    </w:p>
    <w:p w14:paraId="438FE800" w14:textId="77777777" w:rsidR="00511D0B" w:rsidRDefault="00511D0B" w:rsidP="00511D0B">
      <w:pPr>
        <w:pStyle w:val="Title"/>
      </w:pPr>
      <w:r>
        <w:t xml:space="preserve">                    }</w:t>
      </w:r>
    </w:p>
    <w:p w14:paraId="02C40FA3" w14:textId="77777777" w:rsidR="00511D0B" w:rsidRDefault="00511D0B" w:rsidP="00511D0B">
      <w:pPr>
        <w:pStyle w:val="Title"/>
      </w:pPr>
      <w:r>
        <w:t xml:space="preserve">                }</w:t>
      </w:r>
    </w:p>
    <w:p w14:paraId="36988634" w14:textId="77777777" w:rsidR="00511D0B" w:rsidRDefault="00511D0B" w:rsidP="00511D0B">
      <w:pPr>
        <w:pStyle w:val="Title"/>
      </w:pPr>
      <w:r>
        <w:t xml:space="preserve">                static #t = this.\u0275fac = function(d) {</w:t>
      </w:r>
    </w:p>
    <w:p w14:paraId="14615642" w14:textId="77777777" w:rsidR="00511D0B" w:rsidRDefault="00511D0B" w:rsidP="00511D0B">
      <w:pPr>
        <w:pStyle w:val="Title"/>
      </w:pPr>
      <w:r>
        <w:t xml:space="preserve">                    return new (d || n)</w:t>
      </w:r>
    </w:p>
    <w:p w14:paraId="7536D287" w14:textId="77777777" w:rsidR="00511D0B" w:rsidRDefault="00511D0B" w:rsidP="00511D0B">
      <w:pPr>
        <w:pStyle w:val="Title"/>
      </w:pPr>
      <w:r>
        <w:t xml:space="preserve">                }</w:t>
      </w:r>
    </w:p>
    <w:p w14:paraId="533779DB" w14:textId="77777777" w:rsidR="00511D0B" w:rsidRDefault="00511D0B" w:rsidP="00511D0B">
      <w:pPr>
        <w:pStyle w:val="Title"/>
      </w:pPr>
      <w:r>
        <w:t xml:space="preserve">                ;</w:t>
      </w:r>
    </w:p>
    <w:p w14:paraId="124AA74B" w14:textId="77777777" w:rsidR="00511D0B" w:rsidRDefault="00511D0B" w:rsidP="00511D0B">
      <w:pPr>
        <w:pStyle w:val="Title"/>
      </w:pPr>
      <w:r>
        <w:t xml:space="preserve">                static #n = this.\u0275cmp = t.Xpm({</w:t>
      </w:r>
    </w:p>
    <w:p w14:paraId="5500AED4" w14:textId="77777777" w:rsidR="00511D0B" w:rsidRDefault="00511D0B" w:rsidP="00511D0B">
      <w:pPr>
        <w:pStyle w:val="Title"/>
      </w:pPr>
      <w:r>
        <w:t xml:space="preserve">                    type: n,</w:t>
      </w:r>
    </w:p>
    <w:p w14:paraId="163FD8E7" w14:textId="382B2FB6" w:rsidR="00511D0B" w:rsidRDefault="00511D0B" w:rsidP="00511D0B">
      <w:pPr>
        <w:pStyle w:val="Title"/>
      </w:pPr>
      <w:r>
        <w:t xml:space="preserve">                    selectors: [[“sam-frontend-content-link”]],</w:t>
      </w:r>
    </w:p>
    <w:p w14:paraId="2A70E040" w14:textId="77777777" w:rsidR="00511D0B" w:rsidRDefault="00511D0B" w:rsidP="00511D0B">
      <w:pPr>
        <w:pStyle w:val="Title"/>
      </w:pPr>
      <w:r>
        <w:t xml:space="preserve">                    inputs: {</w:t>
      </w:r>
    </w:p>
    <w:p w14:paraId="4757B1EB" w14:textId="5333054C" w:rsidR="00511D0B" w:rsidRDefault="00511D0B" w:rsidP="00511D0B">
      <w:pPr>
        <w:pStyle w:val="Title"/>
      </w:pPr>
      <w:r>
        <w:t xml:space="preserve">                        link: “link”</w:t>
      </w:r>
    </w:p>
    <w:p w14:paraId="0A5166D5" w14:textId="77777777" w:rsidR="00511D0B" w:rsidRDefault="00511D0B" w:rsidP="00511D0B">
      <w:pPr>
        <w:pStyle w:val="Title"/>
      </w:pPr>
      <w:r>
        <w:t xml:space="preserve">                    },</w:t>
      </w:r>
    </w:p>
    <w:p w14:paraId="6FE2A06A" w14:textId="77777777" w:rsidR="00511D0B" w:rsidRDefault="00511D0B" w:rsidP="00511D0B">
      <w:pPr>
        <w:pStyle w:val="Title"/>
      </w:pPr>
      <w:r>
        <w:t xml:space="preserve">                    decls: 4,</w:t>
      </w:r>
    </w:p>
    <w:p w14:paraId="6430F4B2" w14:textId="77777777" w:rsidR="00511D0B" w:rsidRDefault="00511D0B" w:rsidP="00511D0B">
      <w:pPr>
        <w:pStyle w:val="Title"/>
      </w:pPr>
      <w:r>
        <w:t xml:space="preserve">                    vars: 3,</w:t>
      </w:r>
    </w:p>
    <w:p w14:paraId="452849F9" w14:textId="476F361D" w:rsidR="00511D0B" w:rsidRDefault="00511D0B" w:rsidP="00511D0B">
      <w:pPr>
        <w:pStyle w:val="Title"/>
      </w:pPr>
      <w:r>
        <w:t xml:space="preserve">                    consts: [[“class”, “usa-link”, 3, “href”, “ngClass”, “innerHtml”, 4, “ngIf”, “ngIfElse”], [“internalLink”, “”], [4, “ngIf”], [1, “usa-link”, 3, “href”, “ngClass”, “innerHtml”], [“class”, “usa-link”, 3, “routerLink”, “ngClass”, 4, “ngIf”], [“class”, “usa-link”, 3, “routerLink”, “queryParams”, “ngClass”, 4, “ngIf”], [1, “usa-link”, 3, “routerLink”, “ngClass”], [1, “usa-link”, 3, “routerLink”, “queryParams”, “ngClass”], [“class”, “usa-tag sds-tag—info-red margin-left-2”, 4, “expires”], [1, “usa-tag”, “sds-tag—info-red”, “margin-left-2”]],</w:t>
      </w:r>
    </w:p>
    <w:p w14:paraId="35AAB238" w14:textId="77777777" w:rsidR="00511D0B" w:rsidRDefault="00511D0B" w:rsidP="00511D0B">
      <w:pPr>
        <w:pStyle w:val="Title"/>
      </w:pPr>
      <w:r>
        <w:t xml:space="preserve">                    template: function(d, C) {</w:t>
      </w:r>
    </w:p>
    <w:p w14:paraId="7083E33C" w14:textId="31953603" w:rsidR="00511D0B" w:rsidRDefault="00511D0B" w:rsidP="00511D0B">
      <w:pPr>
        <w:pStyle w:val="Title"/>
      </w:pPr>
      <w:r>
        <w:t xml:space="preserve">                        if (1 &amp; d &amp;&amp; (t.YNc(0, a, 1, 4, “a”, 0),</w:t>
      </w:r>
    </w:p>
    <w:p w14:paraId="0EB16D49" w14:textId="73CEA0F9" w:rsidR="00511D0B" w:rsidRDefault="00511D0B" w:rsidP="00511D0B">
      <w:pPr>
        <w:pStyle w:val="Title"/>
      </w:pPr>
      <w:r>
        <w:t xml:space="preserve">                        t.YNc(1, f, 2, 2, “ng-template”, null, 1, t.W1O),</w:t>
      </w:r>
    </w:p>
    <w:p w14:paraId="47BA3FFE" w14:textId="5C4AC09D" w:rsidR="00511D0B" w:rsidRDefault="00511D0B" w:rsidP="00511D0B">
      <w:pPr>
        <w:pStyle w:val="Title"/>
      </w:pPr>
      <w:r>
        <w:t xml:space="preserve">                        t.YNc(3, c, 2, 1, “ng-container”, 2)),</w:t>
      </w:r>
    </w:p>
    <w:p w14:paraId="4F35CF23" w14:textId="77777777" w:rsidR="00511D0B" w:rsidRDefault="00511D0B" w:rsidP="00511D0B">
      <w:pPr>
        <w:pStyle w:val="Title"/>
      </w:pPr>
      <w:r>
        <w:t xml:space="preserve">                        2 &amp; d) {</w:t>
      </w:r>
    </w:p>
    <w:p w14:paraId="5E583FB7" w14:textId="77777777" w:rsidR="00511D0B" w:rsidRDefault="00511D0B" w:rsidP="00511D0B">
      <w:pPr>
        <w:pStyle w:val="Title"/>
      </w:pPr>
      <w:r>
        <w:t xml:space="preserve">                            const v = t.MAs(2);</w:t>
      </w:r>
    </w:p>
    <w:p w14:paraId="7A912CB0" w14:textId="50D47DF1" w:rsidR="00511D0B" w:rsidRDefault="00511D0B" w:rsidP="00511D0B">
      <w:pPr>
        <w:pStyle w:val="Title"/>
      </w:pPr>
      <w:r>
        <w:t xml:space="preserve">                            t.Q6J(“ngIf”, C.link.external)(“ngIfElse”, v),</w:t>
      </w:r>
    </w:p>
    <w:p w14:paraId="2E6C5AA5" w14:textId="77777777" w:rsidR="00511D0B" w:rsidRDefault="00511D0B" w:rsidP="00511D0B">
      <w:pPr>
        <w:pStyle w:val="Title"/>
      </w:pPr>
      <w:r>
        <w:t xml:space="preserve">                            t.xp6(3),</w:t>
      </w:r>
    </w:p>
    <w:p w14:paraId="0DDE256A" w14:textId="5F2A5D75" w:rsidR="00511D0B" w:rsidRDefault="00511D0B" w:rsidP="00511D0B">
      <w:pPr>
        <w:pStyle w:val="Title"/>
      </w:pPr>
      <w:r>
        <w:t xml:space="preserve">                            t.Q6J(“ngIf”, C.link.tags)</w:t>
      </w:r>
    </w:p>
    <w:p w14:paraId="1E4E1333" w14:textId="77777777" w:rsidR="00511D0B" w:rsidRDefault="00511D0B" w:rsidP="00511D0B">
      <w:pPr>
        <w:pStyle w:val="Title"/>
      </w:pPr>
      <w:r>
        <w:t xml:space="preserve">                        }</w:t>
      </w:r>
    </w:p>
    <w:p w14:paraId="34434E24" w14:textId="77777777" w:rsidR="00511D0B" w:rsidRDefault="00511D0B" w:rsidP="00511D0B">
      <w:pPr>
        <w:pStyle w:val="Title"/>
      </w:pPr>
      <w:r>
        <w:t xml:space="preserve">                    },</w:t>
      </w:r>
    </w:p>
    <w:p w14:paraId="151980EA" w14:textId="77777777" w:rsidR="00511D0B" w:rsidRDefault="00511D0B" w:rsidP="00511D0B">
      <w:pPr>
        <w:pStyle w:val="Title"/>
      </w:pPr>
      <w:r>
        <w:t xml:space="preserve">                    dependencies: [l.mk, l.O5, r.Vy, o.rH, r.m7],</w:t>
      </w:r>
    </w:p>
    <w:p w14:paraId="0E734F94" w14:textId="3CDA4049" w:rsidR="00511D0B" w:rsidRDefault="00511D0B" w:rsidP="00511D0B">
      <w:pPr>
        <w:pStyle w:val="Title"/>
      </w:pPr>
      <w:r>
        <w:t xml:space="preserve">                    styles: [“.sds-tag—info-red[_ngcontent-%COMP%]{background-color:#f3e7e5;border:2px solid #fb5a47;font-weight:800;border-radius:0;color:#8b1303}”]</w:t>
      </w:r>
    </w:p>
    <w:p w14:paraId="78C08793" w14:textId="77777777" w:rsidR="00511D0B" w:rsidRDefault="00511D0B" w:rsidP="00511D0B">
      <w:pPr>
        <w:pStyle w:val="Title"/>
      </w:pPr>
      <w:r>
        <w:t xml:space="preserve">                })</w:t>
      </w:r>
    </w:p>
    <w:p w14:paraId="0D1E160E" w14:textId="77777777" w:rsidR="00511D0B" w:rsidRDefault="00511D0B" w:rsidP="00511D0B">
      <w:pPr>
        <w:pStyle w:val="Title"/>
      </w:pPr>
      <w:r>
        <w:t xml:space="preserve">            }</w:t>
      </w:r>
    </w:p>
    <w:p w14:paraId="5640D01B" w14:textId="77777777" w:rsidR="00511D0B" w:rsidRDefault="00511D0B" w:rsidP="00511D0B">
      <w:pPr>
        <w:pStyle w:val="Title"/>
      </w:pPr>
      <w:r>
        <w:t xml:space="preserve">            return n</w:t>
      </w:r>
    </w:p>
    <w:p w14:paraId="0F7C7E6B" w14:textId="77777777" w:rsidR="00511D0B" w:rsidRDefault="00511D0B" w:rsidP="00511D0B">
      <w:pPr>
        <w:pStyle w:val="Title"/>
      </w:pPr>
      <w:r>
        <w:t xml:space="preserve">        }</w:t>
      </w:r>
    </w:p>
    <w:p w14:paraId="360A83D9" w14:textId="77777777" w:rsidR="00511D0B" w:rsidRDefault="00511D0B" w:rsidP="00511D0B">
      <w:pPr>
        <w:pStyle w:val="Title"/>
      </w:pPr>
      <w:r>
        <w:t xml:space="preserve">        )();</w:t>
      </w:r>
    </w:p>
    <w:p w14:paraId="4C70DF6B" w14:textId="77777777" w:rsidR="00511D0B" w:rsidRDefault="00511D0B" w:rsidP="00511D0B">
      <w:pPr>
        <w:pStyle w:val="Title"/>
      </w:pPr>
      <w:r>
        <w:t xml:space="preserve">        var s = i(42530);</w:t>
      </w:r>
    </w:p>
    <w:p w14:paraId="2137DF91" w14:textId="77777777" w:rsidR="00511D0B" w:rsidRDefault="00511D0B" w:rsidP="00511D0B">
      <w:pPr>
        <w:pStyle w:val="Title"/>
      </w:pPr>
      <w:r>
        <w:t xml:space="preserve">        function p(n, u) {</w:t>
      </w:r>
    </w:p>
    <w:p w14:paraId="77889364" w14:textId="34A8F2F9" w:rsidR="00511D0B" w:rsidRDefault="00511D0B" w:rsidP="00511D0B">
      <w:pPr>
        <w:pStyle w:val="Title"/>
      </w:pPr>
      <w:r>
        <w:t xml:space="preserve">            if (1 &amp; n &amp;&amp; (t.TgZ(0, “h3”, 4),</w:t>
      </w:r>
    </w:p>
    <w:p w14:paraId="4D8B5BBD" w14:textId="77777777" w:rsidR="00511D0B" w:rsidRDefault="00511D0B" w:rsidP="00511D0B">
      <w:pPr>
        <w:pStyle w:val="Title"/>
      </w:pPr>
      <w:r>
        <w:t xml:space="preserve">            t._uU(1),</w:t>
      </w:r>
    </w:p>
    <w:p w14:paraId="764B379A" w14:textId="77777777" w:rsidR="00511D0B" w:rsidRDefault="00511D0B" w:rsidP="00511D0B">
      <w:pPr>
        <w:pStyle w:val="Title"/>
      </w:pPr>
      <w:r>
        <w:t xml:space="preserve">            t.qZA()),</w:t>
      </w:r>
    </w:p>
    <w:p w14:paraId="3EA0F5E6" w14:textId="77777777" w:rsidR="00511D0B" w:rsidRDefault="00511D0B" w:rsidP="00511D0B">
      <w:pPr>
        <w:pStyle w:val="Title"/>
      </w:pPr>
      <w:r>
        <w:t xml:space="preserve">            2 &amp; n) {</w:t>
      </w:r>
    </w:p>
    <w:p w14:paraId="4006420F" w14:textId="77777777" w:rsidR="00511D0B" w:rsidRDefault="00511D0B" w:rsidP="00511D0B">
      <w:pPr>
        <w:pStyle w:val="Title"/>
      </w:pPr>
      <w:r>
        <w:t xml:space="preserve">                const e = t.oxw();</w:t>
      </w:r>
    </w:p>
    <w:p w14:paraId="4B211A8E" w14:textId="77777777" w:rsidR="00511D0B" w:rsidRDefault="00511D0B" w:rsidP="00511D0B">
      <w:pPr>
        <w:pStyle w:val="Title"/>
      </w:pPr>
      <w:r>
        <w:t xml:space="preserve">                t.xp6(1),</w:t>
      </w:r>
    </w:p>
    <w:p w14:paraId="5004A302" w14:textId="77777777" w:rsidR="00511D0B" w:rsidRDefault="00511D0B" w:rsidP="00511D0B">
      <w:pPr>
        <w:pStyle w:val="Title"/>
      </w:pPr>
      <w:r>
        <w:t xml:space="preserve">                t.Oqu(e.list.title)</w:t>
      </w:r>
    </w:p>
    <w:p w14:paraId="5CEE735E" w14:textId="77777777" w:rsidR="00511D0B" w:rsidRDefault="00511D0B" w:rsidP="00511D0B">
      <w:pPr>
        <w:pStyle w:val="Title"/>
      </w:pPr>
      <w:r>
        <w:t xml:space="preserve">            }</w:t>
      </w:r>
    </w:p>
    <w:p w14:paraId="42CCCFB7" w14:textId="77777777" w:rsidR="00511D0B" w:rsidRDefault="00511D0B" w:rsidP="00511D0B">
      <w:pPr>
        <w:pStyle w:val="Title"/>
      </w:pPr>
      <w:r>
        <w:t xml:space="preserve">        }</w:t>
      </w:r>
    </w:p>
    <w:p w14:paraId="46496EE8" w14:textId="77777777" w:rsidR="00511D0B" w:rsidRDefault="00511D0B" w:rsidP="00511D0B">
      <w:pPr>
        <w:pStyle w:val="Title"/>
      </w:pPr>
      <w:r>
        <w:t xml:space="preserve">        function h(n, u) {</w:t>
      </w:r>
    </w:p>
    <w:p w14:paraId="0A308271" w14:textId="1F591FDF" w:rsidR="00511D0B" w:rsidRDefault="00511D0B" w:rsidP="00511D0B">
      <w:pPr>
        <w:pStyle w:val="Title"/>
      </w:pPr>
      <w:r>
        <w:t xml:space="preserve">            if (1 &amp; n &amp;&amp; (t.TgZ(0, “p”),</w:t>
      </w:r>
    </w:p>
    <w:p w14:paraId="0208D975" w14:textId="77777777" w:rsidR="00511D0B" w:rsidRDefault="00511D0B" w:rsidP="00511D0B">
      <w:pPr>
        <w:pStyle w:val="Title"/>
      </w:pPr>
      <w:r>
        <w:t xml:space="preserve">            t._uU(1),</w:t>
      </w:r>
    </w:p>
    <w:p w14:paraId="288B1E05" w14:textId="77777777" w:rsidR="00511D0B" w:rsidRDefault="00511D0B" w:rsidP="00511D0B">
      <w:pPr>
        <w:pStyle w:val="Title"/>
      </w:pPr>
      <w:r>
        <w:t xml:space="preserve">            t.qZA()),</w:t>
      </w:r>
    </w:p>
    <w:p w14:paraId="7C0B685A" w14:textId="77777777" w:rsidR="00511D0B" w:rsidRDefault="00511D0B" w:rsidP="00511D0B">
      <w:pPr>
        <w:pStyle w:val="Title"/>
      </w:pPr>
      <w:r>
        <w:t xml:space="preserve">            2 &amp; n) {</w:t>
      </w:r>
    </w:p>
    <w:p w14:paraId="5CAF40ED" w14:textId="77777777" w:rsidR="00511D0B" w:rsidRDefault="00511D0B" w:rsidP="00511D0B">
      <w:pPr>
        <w:pStyle w:val="Title"/>
      </w:pPr>
      <w:r>
        <w:t xml:space="preserve">                const e = t.oxw();</w:t>
      </w:r>
    </w:p>
    <w:p w14:paraId="4A5AA415" w14:textId="77777777" w:rsidR="00511D0B" w:rsidRDefault="00511D0B" w:rsidP="00511D0B">
      <w:pPr>
        <w:pStyle w:val="Title"/>
      </w:pPr>
      <w:r>
        <w:t xml:space="preserve">                t.xp6(1),</w:t>
      </w:r>
    </w:p>
    <w:p w14:paraId="12558742" w14:textId="77777777" w:rsidR="00511D0B" w:rsidRDefault="00511D0B" w:rsidP="00511D0B">
      <w:pPr>
        <w:pStyle w:val="Title"/>
      </w:pPr>
      <w:r>
        <w:t xml:space="preserve">                t.Oqu(e.list.intro)</w:t>
      </w:r>
    </w:p>
    <w:p w14:paraId="7632A958" w14:textId="77777777" w:rsidR="00511D0B" w:rsidRDefault="00511D0B" w:rsidP="00511D0B">
      <w:pPr>
        <w:pStyle w:val="Title"/>
      </w:pPr>
      <w:r>
        <w:t xml:space="preserve">            }</w:t>
      </w:r>
    </w:p>
    <w:p w14:paraId="109781EB" w14:textId="77777777" w:rsidR="00511D0B" w:rsidRDefault="00511D0B" w:rsidP="00511D0B">
      <w:pPr>
        <w:pStyle w:val="Title"/>
      </w:pPr>
      <w:r>
        <w:t xml:space="preserve">        }</w:t>
      </w:r>
    </w:p>
    <w:p w14:paraId="1F5FCBE5" w14:textId="77777777" w:rsidR="00511D0B" w:rsidRDefault="00511D0B" w:rsidP="00511D0B">
      <w:pPr>
        <w:pStyle w:val="Title"/>
      </w:pPr>
      <w:r>
        <w:t xml:space="preserve">        function w(n, u) {</w:t>
      </w:r>
    </w:p>
    <w:p w14:paraId="391DDA85" w14:textId="6C2D3E19" w:rsidR="00511D0B" w:rsidRDefault="00511D0B" w:rsidP="00511D0B">
      <w:pPr>
        <w:pStyle w:val="Title"/>
      </w:pPr>
      <w:r>
        <w:t xml:space="preserve">            if (1 &amp; n &amp;&amp; t._UZ(0, “usa-icon”, 9),</w:t>
      </w:r>
    </w:p>
    <w:p w14:paraId="49550159" w14:textId="77777777" w:rsidR="00511D0B" w:rsidRDefault="00511D0B" w:rsidP="00511D0B">
      <w:pPr>
        <w:pStyle w:val="Title"/>
      </w:pPr>
      <w:r>
        <w:t xml:space="preserve">            2 &amp; n) {</w:t>
      </w:r>
    </w:p>
    <w:p w14:paraId="5D2195C9" w14:textId="77777777" w:rsidR="00511D0B" w:rsidRDefault="00511D0B" w:rsidP="00511D0B">
      <w:pPr>
        <w:pStyle w:val="Title"/>
      </w:pPr>
      <w:r>
        <w:t xml:space="preserve">                const e = t.oxw(2).$implicit;</w:t>
      </w:r>
    </w:p>
    <w:p w14:paraId="6C7C33C8" w14:textId="41DDA853" w:rsidR="00511D0B" w:rsidRDefault="00511D0B" w:rsidP="00511D0B">
      <w:pPr>
        <w:pStyle w:val="Title"/>
      </w:pPr>
      <w:r>
        <w:t xml:space="preserve">                t.Q6J(“icon”, e.icon.icon)</w:t>
      </w:r>
    </w:p>
    <w:p w14:paraId="73DB71D8" w14:textId="77777777" w:rsidR="00511D0B" w:rsidRDefault="00511D0B" w:rsidP="00511D0B">
      <w:pPr>
        <w:pStyle w:val="Title"/>
      </w:pPr>
      <w:r>
        <w:t xml:space="preserve">            }</w:t>
      </w:r>
    </w:p>
    <w:p w14:paraId="44AB64C7" w14:textId="77777777" w:rsidR="00511D0B" w:rsidRDefault="00511D0B" w:rsidP="00511D0B">
      <w:pPr>
        <w:pStyle w:val="Title"/>
      </w:pPr>
      <w:r>
        <w:t xml:space="preserve">        }</w:t>
      </w:r>
    </w:p>
    <w:p w14:paraId="7E460320" w14:textId="77777777" w:rsidR="00511D0B" w:rsidRDefault="00511D0B" w:rsidP="00511D0B">
      <w:pPr>
        <w:pStyle w:val="Title"/>
      </w:pPr>
      <w:r>
        <w:t xml:space="preserve">        function E(n, u) {</w:t>
      </w:r>
    </w:p>
    <w:p w14:paraId="5EF2E4D9" w14:textId="66D25D43" w:rsidR="00511D0B" w:rsidRDefault="00511D0B" w:rsidP="00511D0B">
      <w:pPr>
        <w:pStyle w:val="Title"/>
      </w:pPr>
      <w:r>
        <w:t xml:space="preserve">            if (1 &amp; n &amp;&amp; (t.TgZ(0, “span”, 7),</w:t>
      </w:r>
    </w:p>
    <w:p w14:paraId="27424D33" w14:textId="786F7072" w:rsidR="00511D0B" w:rsidRDefault="00511D0B" w:rsidP="00511D0B">
      <w:pPr>
        <w:pStyle w:val="Title"/>
      </w:pPr>
      <w:r>
        <w:t xml:space="preserve">            t.YNc(1, w, 1, 1, “usa-icon”, 8),</w:t>
      </w:r>
    </w:p>
    <w:p w14:paraId="35985460" w14:textId="77777777" w:rsidR="00511D0B" w:rsidRDefault="00511D0B" w:rsidP="00511D0B">
      <w:pPr>
        <w:pStyle w:val="Title"/>
      </w:pPr>
      <w:r>
        <w:t xml:space="preserve">            t.qZA()),</w:t>
      </w:r>
    </w:p>
    <w:p w14:paraId="2FE9BF37" w14:textId="77777777" w:rsidR="00511D0B" w:rsidRDefault="00511D0B" w:rsidP="00511D0B">
      <w:pPr>
        <w:pStyle w:val="Title"/>
      </w:pPr>
      <w:r>
        <w:t xml:space="preserve">            2 &amp; n) {</w:t>
      </w:r>
    </w:p>
    <w:p w14:paraId="355980BD" w14:textId="77777777" w:rsidR="00511D0B" w:rsidRPr="00511D0B" w:rsidRDefault="00511D0B" w:rsidP="00511D0B">
      <w:pPr>
        <w:pStyle w:val="Title"/>
      </w:pPr>
      <w:r>
        <w:t xml:space="preserve">                con</w:t>
      </w:r>
    </w:p>
    <w:sdt>
      <w:sdtPr>
        <w:id w:val="-892429226"/>
        <w:placeholder>
          <w:docPart w:val="32A34487C144254E931C04C82655A589"/>
        </w:placeholder>
        <w:temporary/>
        <w:showingPlcHdr/>
        <w15:appearance w15:val="hidden"/>
      </w:sdtPr>
      <w:sdtContent>
        <w:p w14:paraId="19425E2C" w14:textId="77777777" w:rsidR="00D12384" w:rsidRDefault="00000000">
          <w:pPr>
            <w:pStyle w:val="Title"/>
          </w:pPr>
          <w:r>
            <w:t>Title</w:t>
          </w:r>
        </w:p>
      </w:sdtContent>
    </w:sdt>
    <w:sdt>
      <w:sdtPr>
        <w:id w:val="367643343"/>
        <w:placeholder>
          <w:docPart w:val="994F42744D0C7849854850FAAF0A1697"/>
        </w:placeholder>
        <w:temporary/>
        <w:showingPlcHdr/>
        <w15:appearance w15:val="hidden"/>
      </w:sdtPr>
      <w:sdtContent>
        <w:p w14:paraId="22238F22" w14:textId="77777777" w:rsidR="00D12384" w:rsidRDefault="00000000">
          <w:pPr>
            <w:pStyle w:val="Heading1"/>
          </w:pPr>
          <w:r>
            <w:t>Heading 1</w:t>
          </w:r>
        </w:p>
      </w:sdtContent>
    </w:sdt>
    <w:sdt>
      <w:sdtPr>
        <w:id w:val="1771513025"/>
        <w:placeholder>
          <w:docPart w:val="10F20AEC2C4850499BF4800B98CB4B1F"/>
        </w:placeholder>
        <w:temporary/>
        <w:showingPlcHdr/>
        <w15:appearance w15:val="hidden"/>
      </w:sdtPr>
      <w:sdtContent>
        <w:p w14:paraId="4936DA53" w14:textId="77777777" w:rsidR="00D12384" w:rsidRDefault="00000000">
          <w:r>
            <w:rPr>
              <w:noProof/>
            </w:rPr>
            <w:t>To get started right away, just tap any placeholder text (such as this) and start typing.</w:t>
          </w:r>
        </w:p>
      </w:sdtContent>
    </w:sdt>
    <w:sdt>
      <w:sdtPr>
        <w:id w:val="1261561074"/>
        <w:placeholder>
          <w:docPart w:val="BD274D2C38ADE944BC5EFA0E5D43235F"/>
        </w:placeholder>
        <w:temporary/>
        <w:showingPlcHdr/>
        <w15:appearance w15:val="hidden"/>
      </w:sdtPr>
      <w:sdtContent>
        <w:p w14:paraId="58628D39" w14:textId="77777777" w:rsidR="00D12384" w:rsidRDefault="00000000">
          <w:pPr>
            <w:pStyle w:val="Heading2"/>
          </w:pPr>
          <w:r>
            <w:t>Heading 2</w:t>
          </w:r>
        </w:p>
      </w:sdtContent>
    </w:sdt>
    <w:sdt>
      <w:sdtPr>
        <w:id w:val="2091661203"/>
        <w:placeholder>
          <w:docPart w:val="80378A932F52124D95BC43089FC84BD9"/>
        </w:placeholder>
        <w:temporary/>
        <w:showingPlcHdr/>
        <w15:appearance w15:val="hidden"/>
      </w:sdtPr>
      <w:sdtContent>
        <w:p w14:paraId="57D0B333" w14:textId="77777777" w:rsidR="00D12384" w:rsidRDefault="00000000">
          <w:pPr>
            <w:pStyle w:val="Heading3"/>
          </w:pPr>
          <w:r>
            <w:t>To easily apply any text formatting you see in this outline with just a tap, on the Home tab of the ribbon, check out Styles.</w:t>
          </w:r>
        </w:p>
        <w:p w14:paraId="7C779027" w14:textId="77777777" w:rsidR="00D12384" w:rsidRDefault="00000000">
          <w:pPr>
            <w:pStyle w:val="Heading3"/>
          </w:pPr>
          <w:r>
            <w:t>For example, this paragraph uses Heading 3 style.</w:t>
          </w:r>
        </w:p>
      </w:sdtContent>
    </w:sdt>
    <w:sdt>
      <w:sdtPr>
        <w:id w:val="2019964513"/>
        <w:placeholder>
          <w:docPart w:val="9781EA0C1E0DB54F8C27AC83B9A4FF21"/>
        </w:placeholder>
        <w:temporary/>
        <w:showingPlcHdr/>
        <w15:appearance w15:val="hidden"/>
      </w:sdtPr>
      <w:sdtContent>
        <w:p w14:paraId="11E22633" w14:textId="77777777" w:rsidR="00D12384" w:rsidRDefault="00000000">
          <w:pPr>
            <w:pStyle w:val="Heading1"/>
          </w:pPr>
          <w:r>
            <w:t>Heading 1</w:t>
          </w:r>
        </w:p>
      </w:sdtContent>
    </w:sdt>
    <w:sdt>
      <w:sdtPr>
        <w:id w:val="470033890"/>
        <w:placeholder>
          <w:docPart w:val="3099EA19F348EB4B87B535C88A97A292"/>
        </w:placeholder>
        <w:temporary/>
        <w:showingPlcHdr/>
        <w15:appearance w15:val="hidden"/>
      </w:sdtPr>
      <w:sdtContent>
        <w:p w14:paraId="2BE039F0" w14:textId="77777777" w:rsidR="00D12384" w:rsidRDefault="00000000">
          <w:r>
            <w:t xml:space="preserve">Want to insert a picture from your files or add a shape, text box, or table? You got it! On the Insert tab of the ribbon, just tap the option you need. </w:t>
          </w:r>
        </w:p>
        <w:p w14:paraId="541B63A2" w14:textId="77777777" w:rsidR="00D12384" w:rsidRDefault="00000000">
          <w:r>
            <w:t>Find even more easy-to-use tools on the Insert tab, such as to add a hyperlink or insert a comment.</w:t>
          </w:r>
        </w:p>
      </w:sdtContent>
    </w:sdt>
    <w:sectPr w:rsidR="00D12384">
      <w:footerReference w:type="default" r:id="rId9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46205" w14:textId="77777777" w:rsidR="00B4079B" w:rsidRDefault="00B4079B">
      <w:pPr>
        <w:spacing w:after="0" w:line="240" w:lineRule="auto"/>
      </w:pPr>
      <w:r>
        <w:separator/>
      </w:r>
    </w:p>
    <w:p w14:paraId="777132AE" w14:textId="77777777" w:rsidR="00B4079B" w:rsidRDefault="00B4079B"/>
  </w:endnote>
  <w:endnote w:type="continuationSeparator" w:id="0">
    <w:p w14:paraId="699DC346" w14:textId="77777777" w:rsidR="00B4079B" w:rsidRDefault="00B4079B">
      <w:pPr>
        <w:spacing w:after="0" w:line="240" w:lineRule="auto"/>
      </w:pPr>
      <w:r>
        <w:continuationSeparator/>
      </w:r>
    </w:p>
    <w:p w14:paraId="64594B1D" w14:textId="77777777" w:rsidR="00B4079B" w:rsidRDefault="00B407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3F66D" w14:textId="77777777" w:rsidR="00D12384" w:rsidRDefault="000000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60C97" w14:textId="77777777" w:rsidR="00B4079B" w:rsidRDefault="00B4079B">
      <w:pPr>
        <w:spacing w:after="0" w:line="240" w:lineRule="auto"/>
      </w:pPr>
      <w:r>
        <w:separator/>
      </w:r>
    </w:p>
    <w:p w14:paraId="1F7DC0E5" w14:textId="77777777" w:rsidR="00B4079B" w:rsidRDefault="00B4079B"/>
  </w:footnote>
  <w:footnote w:type="continuationSeparator" w:id="0">
    <w:p w14:paraId="45E72A73" w14:textId="77777777" w:rsidR="00B4079B" w:rsidRDefault="00B4079B">
      <w:pPr>
        <w:spacing w:after="0" w:line="240" w:lineRule="auto"/>
      </w:pPr>
      <w:r>
        <w:continuationSeparator/>
      </w:r>
    </w:p>
    <w:p w14:paraId="50545212" w14:textId="77777777" w:rsidR="00B4079B" w:rsidRDefault="00B4079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1286277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0B"/>
    <w:rsid w:val="00511D0B"/>
    <w:rsid w:val="00B4079B"/>
    <w:rsid w:val="00D1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9D5A6"/>
  <w15:chartTrackingRefBased/>
  <w15:docId w15:val="{8FAB0A60-090D-E441-A032-9559461B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11D0B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D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tagmanager.com/ns.html?id=GTM-MM985ZZ&amp;gtm_auth=DjMg-2NFJIfVCk2lXDRUdA&amp;gtm_preview=env-1&amp;gtm_cookies_win=x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dap.digitalgov.gov/Universal-Federated-Analytics-Min.js?agency=GSA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glossaryDocument" Target="glossary/document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EBEA33BF-603D-B042-A110-15AE9A12D47D%7dtf50002044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A34487C144254E931C04C82655A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E13FB-59D0-A14D-B1E9-4D7158581EDF}"/>
      </w:docPartPr>
      <w:docPartBody>
        <w:p w:rsidR="00000000" w:rsidRDefault="00000000">
          <w:pPr>
            <w:pStyle w:val="32A34487C144254E931C04C82655A589"/>
          </w:pPr>
          <w:r>
            <w:t>Title</w:t>
          </w:r>
        </w:p>
      </w:docPartBody>
    </w:docPart>
    <w:docPart>
      <w:docPartPr>
        <w:name w:val="994F42744D0C7849854850FAAF0A1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326A3-D775-1743-9BA0-4E95BFD94EF0}"/>
      </w:docPartPr>
      <w:docPartBody>
        <w:p w:rsidR="00000000" w:rsidRDefault="00000000">
          <w:pPr>
            <w:pStyle w:val="994F42744D0C7849854850FAAF0A1697"/>
          </w:pPr>
          <w:r>
            <w:t>Heading 1</w:t>
          </w:r>
        </w:p>
      </w:docPartBody>
    </w:docPart>
    <w:docPart>
      <w:docPartPr>
        <w:name w:val="10F20AEC2C4850499BF4800B98CB4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4CE90-FF11-594C-937D-ABB160E892EA}"/>
      </w:docPartPr>
      <w:docPartBody>
        <w:p w:rsidR="00000000" w:rsidRDefault="00000000">
          <w:pPr>
            <w:pStyle w:val="10F20AEC2C4850499BF4800B98CB4B1F"/>
          </w:pPr>
          <w:r>
            <w:rPr>
              <w:noProof/>
            </w:rPr>
            <w:t>To get started right away, just tap any placeholder text (such as this) and start typing.</w:t>
          </w:r>
        </w:p>
      </w:docPartBody>
    </w:docPart>
    <w:docPart>
      <w:docPartPr>
        <w:name w:val="BD274D2C38ADE944BC5EFA0E5D432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D488-60B7-844C-8448-744F4FF79C9E}"/>
      </w:docPartPr>
      <w:docPartBody>
        <w:p w:rsidR="00000000" w:rsidRDefault="00000000">
          <w:pPr>
            <w:pStyle w:val="BD274D2C38ADE944BC5EFA0E5D43235F"/>
          </w:pPr>
          <w:r>
            <w:t>Heading 2</w:t>
          </w:r>
        </w:p>
      </w:docPartBody>
    </w:docPart>
    <w:docPart>
      <w:docPartPr>
        <w:name w:val="80378A932F52124D95BC43089FC84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D4AC4-5F38-5D45-93A2-9562979ECA91}"/>
      </w:docPartPr>
      <w:docPartBody>
        <w:p w:rsidR="00000000" w:rsidRDefault="00000000">
          <w:pPr>
            <w:pStyle w:val="Heading3"/>
          </w:pPr>
          <w:r>
            <w:t>To easily apply any text formatting you see in this outline with just a tap, on the Home tab of the ribbon, check out Styles.</w:t>
          </w:r>
        </w:p>
        <w:p w:rsidR="00000000" w:rsidRDefault="00000000">
          <w:pPr>
            <w:pStyle w:val="80378A932F52124D95BC43089FC84BD9"/>
          </w:pPr>
          <w:r>
            <w:t>For example, this paragraph uses Heading 3 style.</w:t>
          </w:r>
        </w:p>
      </w:docPartBody>
    </w:docPart>
    <w:docPart>
      <w:docPartPr>
        <w:name w:val="9781EA0C1E0DB54F8C27AC83B9A4F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1FC62-6481-8246-B60E-A319B175F129}"/>
      </w:docPartPr>
      <w:docPartBody>
        <w:p w:rsidR="00000000" w:rsidRDefault="00000000">
          <w:pPr>
            <w:pStyle w:val="9781EA0C1E0DB54F8C27AC83B9A4FF21"/>
          </w:pPr>
          <w:r>
            <w:t>Heading 1</w:t>
          </w:r>
        </w:p>
      </w:docPartBody>
    </w:docPart>
    <w:docPart>
      <w:docPartPr>
        <w:name w:val="3099EA19F348EB4B87B535C88A97A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0E59C-F8C0-DB40-B56A-ED29E3E8815C}"/>
      </w:docPartPr>
      <w:docPartBody>
        <w:p w:rsidR="00000000" w:rsidRDefault="00000000">
          <w:r>
            <w:t xml:space="preserve">Want to insert a picture from your files or add a shape, text box, or table? You got it! On the Insert tab of the ribbon, just tap the option you need. </w:t>
          </w:r>
        </w:p>
        <w:p w:rsidR="00000000" w:rsidRDefault="00000000">
          <w:pPr>
            <w:pStyle w:val="3099EA19F348EB4B87B535C88A97A292"/>
          </w:pPr>
          <w:r>
            <w:t>Find even more easy-to-use tools on the Insert tab, such as to add a hyperlink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152805883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96"/>
    <w:rsid w:val="00C4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/>
      <w:caps/>
      <w:color w:val="ED7D31" w:themeColor="accent2"/>
      <w:spacing w:val="14"/>
      <w:kern w:val="0"/>
      <w:sz w:val="26"/>
      <w:szCs w:val="26"/>
      <w:lang w:eastAsia="ja-JP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kern w:val="0"/>
      <w:szCs w:val="26"/>
      <w:lang w:eastAsia="ja-JP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 w:line="288" w:lineRule="auto"/>
      <w:outlineLvl w:val="2"/>
    </w:pPr>
    <w:rPr>
      <w:rFonts w:asciiTheme="majorHAnsi" w:eastAsiaTheme="majorEastAsia" w:hAnsiTheme="majorHAnsi" w:cstheme="majorBidi"/>
      <w:color w:val="4472C4" w:themeColor="accent1"/>
      <w:kern w:val="0"/>
      <w:szCs w:val="24"/>
      <w:lang w:eastAsia="ja-JP"/>
      <w14:ligatures w14:val="none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 w:line="288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kern w:val="0"/>
      <w:lang w:eastAsia="ja-JP"/>
      <w14:ligatures w14:val="none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kern w:val="0"/>
      <w:lang w:eastAsia="ja-JP"/>
      <w14:ligatures w14:val="none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kern w:val="0"/>
      <w:lang w:eastAsia="ja-JP"/>
      <w14:ligatures w14:val="none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kern w:val="0"/>
      <w:lang w:eastAsia="ja-JP"/>
      <w14:ligatures w14:val="none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kern w:val="0"/>
      <w:szCs w:val="21"/>
      <w:lang w:eastAsia="ja-JP"/>
      <w14:ligatures w14:val="none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kern w:val="0"/>
      <w:szCs w:val="21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8BBEECD6336B4B89ECACB64EC855CF">
    <w:name w:val="1A8BBEECD6336B4B89ECACB64EC855CF"/>
  </w:style>
  <w:style w:type="paragraph" w:customStyle="1" w:styleId="32A34487C144254E931C04C82655A589">
    <w:name w:val="32A34487C144254E931C04C82655A589"/>
  </w:style>
  <w:style w:type="paragraph" w:customStyle="1" w:styleId="994F42744D0C7849854850FAAF0A1697">
    <w:name w:val="994F42744D0C7849854850FAAF0A1697"/>
  </w:style>
  <w:style w:type="paragraph" w:customStyle="1" w:styleId="10F20AEC2C4850499BF4800B98CB4B1F">
    <w:name w:val="10F20AEC2C4850499BF4800B98CB4B1F"/>
  </w:style>
  <w:style w:type="paragraph" w:customStyle="1" w:styleId="BD274D2C38ADE944BC5EFA0E5D43235F">
    <w:name w:val="BD274D2C38ADE944BC5EFA0E5D43235F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/>
      <w:caps/>
      <w:color w:val="ED7D31" w:themeColor="accent2"/>
      <w:spacing w:val="14"/>
      <w:kern w:val="0"/>
      <w:sz w:val="26"/>
      <w:szCs w:val="26"/>
      <w:lang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ED7D31" w:themeColor="accent2"/>
      <w:kern w:val="0"/>
      <w:szCs w:val="26"/>
      <w:lang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472C4" w:themeColor="accent1"/>
      <w:kern w:val="0"/>
      <w:szCs w:val="24"/>
      <w:lang w:eastAsia="ja-JP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472C4" w:themeColor="accent1"/>
      <w:spacing w:val="6"/>
      <w:kern w:val="0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kern w:val="0"/>
      <w:lang w:eastAsia="ja-JP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kern w:val="0"/>
      <w:lang w:eastAsia="ja-JP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ED7D31" w:themeColor="accent2"/>
      <w:kern w:val="0"/>
      <w:lang w:eastAsia="ja-JP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kern w:val="0"/>
      <w:szCs w:val="21"/>
      <w:lang w:eastAsia="ja-JP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kern w:val="0"/>
      <w:szCs w:val="21"/>
      <w:lang w:eastAsia="ja-JP"/>
      <w14:ligatures w14:val="none"/>
    </w:rPr>
  </w:style>
  <w:style w:type="paragraph" w:customStyle="1" w:styleId="80378A932F52124D95BC43089FC84BD9">
    <w:name w:val="80378A932F52124D95BC43089FC84BD9"/>
  </w:style>
  <w:style w:type="paragraph" w:customStyle="1" w:styleId="9781EA0C1E0DB54F8C27AC83B9A4FF21">
    <w:name w:val="9781EA0C1E0DB54F8C27AC83B9A4FF21"/>
  </w:style>
  <w:style w:type="paragraph" w:customStyle="1" w:styleId="3099EA19F348EB4B87B535C88A97A292">
    <w:name w:val="3099EA19F348EB4B87B535C88A97A2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{EBEA33BF-603D-B042-A110-15AE9A12D47D}tf50002044.dotx</Template>
  <TotalTime>0</TotalTime>
  <Pages>1</Pages>
  <Words>3101</Words>
  <Characters>17678</Characters>
  <Application>Microsoft Office Word</Application>
  <DocSecurity>0</DocSecurity>
  <Lines>147</Lines>
  <Paragraphs>41</Paragraphs>
  <ScaleCrop>false</ScaleCrop>
  <Company/>
  <LinksUpToDate>false</LinksUpToDate>
  <CharactersWithSpaces>20738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jazmyne marrujo</dc:creator>
  <cp:keywords/>
  <dc:description/>
  <cp:lastModifiedBy>jazmyne marrujo</cp:lastModifiedBy>
  <cp:revision>2</cp:revision>
  <dcterms:created xsi:type="dcterms:W3CDTF">2024-03-01T05:52:00Z</dcterms:created>
  <dcterms:modified xsi:type="dcterms:W3CDTF">2024-03-01T05:52:00Z</dcterms:modified>
</cp:coreProperties>
</file>