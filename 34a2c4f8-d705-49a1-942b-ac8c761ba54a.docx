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802302"/>
        <w:placeholder>
          <w:docPart w:val="D27AE4A2EF2B944885DF7EF9006DE6FB"/>
        </w:placeholder>
        <w:temporary/>
        <w:showingPlcHdr/>
        <w15:appearance w15:val="hidden"/>
      </w:sdtPr>
      <w:sdtContent>
        <w:p w14:paraId="736C5CB2" w14:textId="77777777" w:rsidR="00CC23E8" w:rsidRDefault="00000000">
          <w:pPr>
            <w:pStyle w:val="Date"/>
          </w:pPr>
          <w:r>
            <w:t>Date</w:t>
          </w:r>
        </w:p>
      </w:sdtContent>
    </w:sdt>
    <w:sdt>
      <w:sdtPr>
        <w:id w:val="-892429226"/>
        <w:placeholder>
          <w:docPart w:val="53E475E483E6684C986B0F7E911A9847"/>
        </w:placeholder>
        <w:temporary/>
        <w:showingPlcHdr/>
        <w15:appearance w15:val="hidden"/>
      </w:sdtPr>
      <w:sdtContent>
        <w:p w14:paraId="1F2D14E6" w14:textId="77777777" w:rsidR="00CC23E8" w:rsidRDefault="00000000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8F46D08EB938C14FB2B6C9217EF16004"/>
        </w:placeholder>
        <w:temporary/>
        <w:showingPlcHdr/>
        <w15:appearance w15:val="hidden"/>
      </w:sdtPr>
      <w:sdtContent>
        <w:p w14:paraId="1F87752D" w14:textId="77777777" w:rsidR="00CC23E8" w:rsidRDefault="00000000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65FBB475D57EEA48AD057A60DCCEA64D"/>
        </w:placeholder>
        <w:temporary/>
        <w:showingPlcHdr/>
        <w15:appearance w15:val="hidden"/>
      </w:sdtPr>
      <w:sdtContent>
        <w:p w14:paraId="2AA70CFA" w14:textId="77777777" w:rsidR="00CC23E8" w:rsidRDefault="00000000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D6923A87BAE8DF4FA7A0F82F57BD92F6"/>
        </w:placeholder>
        <w:temporary/>
        <w:showingPlcHdr/>
        <w15:appearance w15:val="hidden"/>
      </w:sdtPr>
      <w:sdtContent>
        <w:p w14:paraId="65A98D30" w14:textId="77777777" w:rsidR="00CC23E8" w:rsidRDefault="00000000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F42A7E3278F45846A29AE69571609C96"/>
        </w:placeholder>
        <w:temporary/>
        <w:showingPlcHdr/>
        <w15:appearance w15:val="hidden"/>
      </w:sdtPr>
      <w:sdtContent>
        <w:p w14:paraId="349A5762" w14:textId="77777777" w:rsidR="00CC23E8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2017287D" w14:textId="77777777" w:rsidR="00CC23E8" w:rsidRDefault="00000000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C3B5ABCF1163244AB4E4DA3C176EC987"/>
        </w:placeholder>
        <w:temporary/>
        <w:showingPlcHdr/>
        <w15:appearance w15:val="hidden"/>
      </w:sdtPr>
      <w:sdtContent>
        <w:p w14:paraId="33790DBD" w14:textId="77777777" w:rsidR="00CC23E8" w:rsidRDefault="00000000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7619173E52AC2D4C913685A02484E100"/>
        </w:placeholder>
        <w:temporary/>
        <w:showingPlcHdr/>
        <w15:appearance w15:val="hidden"/>
      </w:sdtPr>
      <w:sdtContent>
        <w:p w14:paraId="4610ECB1" w14:textId="77777777" w:rsidR="00CC23E8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14:paraId="125524C2" w14:textId="77777777" w:rsidR="00CC23E8" w:rsidRDefault="00000000">
          <w:r>
            <w:t>Find even more easy-to-use tools on the Insert tab, such as to add a hyperlink or insert a comment.</w:t>
          </w:r>
        </w:p>
      </w:sdtContent>
    </w:sdt>
    <w:sectPr w:rsidR="00CC23E8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E1DF" w14:textId="77777777" w:rsidR="008D59EB" w:rsidRDefault="008D59EB">
      <w:pPr>
        <w:spacing w:after="0" w:line="240" w:lineRule="auto"/>
      </w:pPr>
      <w:r>
        <w:separator/>
      </w:r>
    </w:p>
    <w:p w14:paraId="5AEEEAC6" w14:textId="77777777" w:rsidR="008D59EB" w:rsidRDefault="008D59EB"/>
  </w:endnote>
  <w:endnote w:type="continuationSeparator" w:id="0">
    <w:p w14:paraId="26C98CB7" w14:textId="77777777" w:rsidR="008D59EB" w:rsidRDefault="008D59EB">
      <w:pPr>
        <w:spacing w:after="0" w:line="240" w:lineRule="auto"/>
      </w:pPr>
      <w:r>
        <w:continuationSeparator/>
      </w:r>
    </w:p>
    <w:p w14:paraId="1D281669" w14:textId="77777777" w:rsidR="008D59EB" w:rsidRDefault="008D5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C73D" w14:textId="77777777" w:rsidR="00CC23E8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7CE16" w14:textId="77777777" w:rsidR="008D59EB" w:rsidRDefault="008D59EB">
      <w:pPr>
        <w:spacing w:after="0" w:line="240" w:lineRule="auto"/>
      </w:pPr>
      <w:r>
        <w:separator/>
      </w:r>
    </w:p>
    <w:p w14:paraId="2FCA0400" w14:textId="77777777" w:rsidR="008D59EB" w:rsidRDefault="008D59EB"/>
  </w:footnote>
  <w:footnote w:type="continuationSeparator" w:id="0">
    <w:p w14:paraId="7B3D9E31" w14:textId="77777777" w:rsidR="008D59EB" w:rsidRDefault="008D59EB">
      <w:pPr>
        <w:spacing w:after="0" w:line="240" w:lineRule="auto"/>
      </w:pPr>
      <w:r>
        <w:continuationSeparator/>
      </w:r>
    </w:p>
    <w:p w14:paraId="05EAB4DE" w14:textId="77777777" w:rsidR="008D59EB" w:rsidRDefault="008D59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3499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6"/>
    <w:rsid w:val="00683E46"/>
    <w:rsid w:val="008D59EB"/>
    <w:rsid w:val="00C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D943"/>
  <w15:chartTrackingRefBased/>
  <w15:docId w15:val="{E8A0BEFC-E143-0E40-BD09-DA6A86FC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8B0427D-C8DE-E844-BDB4-3A1C1321718D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7AE4A2EF2B944885DF7EF9006DE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274-B513-5C46-B492-13A69740A19C}"/>
      </w:docPartPr>
      <w:docPartBody>
        <w:p w:rsidR="00000000" w:rsidRDefault="00000000">
          <w:pPr>
            <w:pStyle w:val="D27AE4A2EF2B944885DF7EF9006DE6FB"/>
          </w:pPr>
          <w:r>
            <w:t>Date</w:t>
          </w:r>
        </w:p>
      </w:docPartBody>
    </w:docPart>
    <w:docPart>
      <w:docPartPr>
        <w:name w:val="53E475E483E6684C986B0F7E911A9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367B-54C8-C441-AEF4-4E434C884A1B}"/>
      </w:docPartPr>
      <w:docPartBody>
        <w:p w:rsidR="00000000" w:rsidRDefault="00000000">
          <w:pPr>
            <w:pStyle w:val="53E475E483E6684C986B0F7E911A9847"/>
          </w:pPr>
          <w:r>
            <w:t>Title</w:t>
          </w:r>
        </w:p>
      </w:docPartBody>
    </w:docPart>
    <w:docPart>
      <w:docPartPr>
        <w:name w:val="8F46D08EB938C14FB2B6C9217EF16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D08CB-A5F3-FA4C-9A5E-23A8B8AD9997}"/>
      </w:docPartPr>
      <w:docPartBody>
        <w:p w:rsidR="00000000" w:rsidRDefault="00000000">
          <w:pPr>
            <w:pStyle w:val="8F46D08EB938C14FB2B6C9217EF16004"/>
          </w:pPr>
          <w:r>
            <w:t>Heading 1</w:t>
          </w:r>
        </w:p>
      </w:docPartBody>
    </w:docPart>
    <w:docPart>
      <w:docPartPr>
        <w:name w:val="65FBB475D57EEA48AD057A60DCCEA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1F426-69B5-DE47-83A6-38ED8597754D}"/>
      </w:docPartPr>
      <w:docPartBody>
        <w:p w:rsidR="00000000" w:rsidRDefault="00000000">
          <w:pPr>
            <w:pStyle w:val="65FBB475D57EEA48AD057A60DCCEA64D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6923A87BAE8DF4FA7A0F82F57BD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DC26-5D4E-6447-8202-1D33F62FC71E}"/>
      </w:docPartPr>
      <w:docPartBody>
        <w:p w:rsidR="00000000" w:rsidRDefault="00000000">
          <w:pPr>
            <w:pStyle w:val="D6923A87BAE8DF4FA7A0F82F57BD92F6"/>
          </w:pPr>
          <w:r>
            <w:t>Heading 2</w:t>
          </w:r>
        </w:p>
      </w:docPartBody>
    </w:docPart>
    <w:docPart>
      <w:docPartPr>
        <w:name w:val="F42A7E3278F45846A29AE6957160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AA3F9-DCF4-834B-9CED-6C5FC93547E3}"/>
      </w:docPartPr>
      <w:docPartBody>
        <w:p w:rsidR="00000000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000000">
          <w:pPr>
            <w:pStyle w:val="F42A7E3278F45846A29AE69571609C96"/>
          </w:pPr>
          <w:r>
            <w:t>For example, this paragraph uses Heading 3 style.</w:t>
          </w:r>
        </w:p>
      </w:docPartBody>
    </w:docPart>
    <w:docPart>
      <w:docPartPr>
        <w:name w:val="C3B5ABCF1163244AB4E4DA3C176EC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29F8-AF71-C745-9334-2F50BD1E880B}"/>
      </w:docPartPr>
      <w:docPartBody>
        <w:p w:rsidR="00000000" w:rsidRDefault="00000000">
          <w:pPr>
            <w:pStyle w:val="C3B5ABCF1163244AB4E4DA3C176EC987"/>
          </w:pPr>
          <w:r>
            <w:t>Heading 1</w:t>
          </w:r>
        </w:p>
      </w:docPartBody>
    </w:docPart>
    <w:docPart>
      <w:docPartPr>
        <w:name w:val="7619173E52AC2D4C913685A02484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CD7E-7B4E-6641-A1A3-C30FD090D5DD}"/>
      </w:docPartPr>
      <w:docPartBody>
        <w:p w:rsidR="00000000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000000">
          <w:pPr>
            <w:pStyle w:val="7619173E52AC2D4C913685A02484E100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0323378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F0"/>
    <w:rsid w:val="0041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7AE4A2EF2B944885DF7EF9006DE6FB">
    <w:name w:val="D27AE4A2EF2B944885DF7EF9006DE6FB"/>
  </w:style>
  <w:style w:type="paragraph" w:customStyle="1" w:styleId="53E475E483E6684C986B0F7E911A9847">
    <w:name w:val="53E475E483E6684C986B0F7E911A9847"/>
  </w:style>
  <w:style w:type="paragraph" w:customStyle="1" w:styleId="8F46D08EB938C14FB2B6C9217EF16004">
    <w:name w:val="8F46D08EB938C14FB2B6C9217EF16004"/>
  </w:style>
  <w:style w:type="paragraph" w:customStyle="1" w:styleId="65FBB475D57EEA48AD057A60DCCEA64D">
    <w:name w:val="65FBB475D57EEA48AD057A60DCCEA64D"/>
  </w:style>
  <w:style w:type="paragraph" w:customStyle="1" w:styleId="D6923A87BAE8DF4FA7A0F82F57BD92F6">
    <w:name w:val="D6923A87BAE8DF4FA7A0F82F57BD92F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paragraph" w:customStyle="1" w:styleId="F42A7E3278F45846A29AE69571609C96">
    <w:name w:val="F42A7E3278F45846A29AE69571609C96"/>
  </w:style>
  <w:style w:type="paragraph" w:customStyle="1" w:styleId="C3B5ABCF1163244AB4E4DA3C176EC987">
    <w:name w:val="C3B5ABCF1163244AB4E4DA3C176EC987"/>
  </w:style>
  <w:style w:type="paragraph" w:customStyle="1" w:styleId="7619173E52AC2D4C913685A02484E100">
    <w:name w:val="7619173E52AC2D4C913685A02484E1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{C8B0427D-C8DE-E844-BDB4-3A1C1321718D}tf50002044.dotx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2024-02-04T03:15:00Z</dcterms:created>
  <dcterms:modified xsi:type="dcterms:W3CDTF">2024-02-04T03:15:00Z</dcterms:modified>
</cp:coreProperties>
</file>