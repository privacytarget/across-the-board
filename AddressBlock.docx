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7F05F6" w14:paraId="39D7B8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240"/>
        </w:trPr>
        <w:tc>
          <w:tcPr>
            <w:tcW w:w="7920" w:type="dxa"/>
          </w:tcPr>
          <w:p w14:paraId="02355591" w14:textId="77777777" w:rsidR="007F05F6" w:rsidRPr="007F05F6" w:rsidRDefault="007F05F6" w:rsidP="007F05F6">
            <w:pPr>
              <w:pStyle w:val="Heading3"/>
              <w:rPr>
                <w:rFonts w:ascii="Arial" w:eastAsia="Times New Roman" w:hAnsi="Arial" w:cs="Arial"/>
                <w:color w:val="auto"/>
                <w:spacing w:val="0"/>
                <w:sz w:val="30"/>
                <w:szCs w:val="30"/>
              </w:rPr>
            </w:pPr>
            <w:r>
              <w:fldChar w:fldCharType="begin"/>
            </w:r>
            <w:r>
              <w:instrText xml:space="preserve"> ADDRESSBLOCK \f "&lt;&lt;_TITLE0_ &gt;&gt;&lt;&lt;_FIRST0_&gt;&gt;&lt;&lt;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>
              <w:rPr>
                <w:noProof/>
              </w:rPr>
              <w:t>«AddressBlock»</w:t>
            </w:r>
            <w:r>
              <w:fldChar w:fldCharType="end"/>
            </w:r>
            <w:r w:rsidRPr="007F05F6">
              <w:rPr>
                <w:rFonts w:ascii="Arial" w:eastAsia="Times New Roman" w:hAnsi="Arial" w:cs="Arial"/>
                <w:color w:val="auto"/>
                <w:spacing w:val="0"/>
                <w:sz w:val="30"/>
                <w:szCs w:val="30"/>
              </w:rPr>
              <w:t>Original Message</w:t>
            </w:r>
          </w:p>
          <w:p w14:paraId="532044A9" w14:textId="77777777" w:rsidR="007F05F6" w:rsidRPr="007F05F6" w:rsidRDefault="007F05F6" w:rsidP="007F05F6">
            <w:pPr>
              <w:jc w:val="center"/>
              <w:rPr>
                <w:rFonts w:ascii="Arial" w:hAnsi="Arial" w:cs="Arial"/>
                <w:color w:val="auto"/>
                <w:spacing w:val="0"/>
                <w:sz w:val="17"/>
                <w:szCs w:val="17"/>
              </w:rPr>
            </w:pPr>
            <w:r w:rsidRPr="007F05F6">
              <w:rPr>
                <w:rFonts w:ascii="Arial" w:hAnsi="Arial" w:cs="Arial"/>
                <w:color w:val="auto"/>
                <w:spacing w:val="0"/>
                <w:sz w:val="17"/>
                <w:szCs w:val="17"/>
              </w:rPr>
              <w:t>Copied to clipboard!</w:t>
            </w:r>
          </w:p>
          <w:tbl>
            <w:tblPr>
              <w:tblW w:w="1236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4"/>
              <w:gridCol w:w="9781"/>
            </w:tblGrid>
            <w:tr w:rsidR="007F05F6" w:rsidRPr="007F05F6" w14:paraId="7A80DB45" w14:textId="77777777" w:rsidTr="007F05F6">
              <w:tc>
                <w:tcPr>
                  <w:tcW w:w="2584" w:type="dxa"/>
                  <w:tcBorders>
                    <w:top w:val="single" w:sz="6" w:space="0" w:color="393D40"/>
                    <w:left w:val="single" w:sz="6" w:space="0" w:color="393D40"/>
                    <w:bottom w:val="single" w:sz="6" w:space="0" w:color="393D40"/>
                  </w:tcBorders>
                  <w:tcMar>
                    <w:top w:w="180" w:type="dxa"/>
                    <w:left w:w="300" w:type="dxa"/>
                    <w:bottom w:w="180" w:type="dxa"/>
                    <w:right w:w="300" w:type="dxa"/>
                  </w:tcMar>
                  <w:vAlign w:val="center"/>
                  <w:hideMark/>
                </w:tcPr>
                <w:p w14:paraId="17F6EEF3" w14:textId="77777777" w:rsidR="007F05F6" w:rsidRPr="007F05F6" w:rsidRDefault="007F05F6" w:rsidP="007F05F6">
                  <w:pPr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</w:pPr>
                  <w:r w:rsidRPr="007F05F6"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  <w:t>Message ID</w:t>
                  </w:r>
                </w:p>
              </w:tc>
              <w:tc>
                <w:tcPr>
                  <w:tcW w:w="9781" w:type="dxa"/>
                  <w:tcBorders>
                    <w:top w:val="single" w:sz="6" w:space="0" w:color="393D40"/>
                    <w:bottom w:val="single" w:sz="6" w:space="0" w:color="393D40"/>
                    <w:right w:val="single" w:sz="6" w:space="0" w:color="393D4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39ABCD" w14:textId="77777777" w:rsidR="007F05F6" w:rsidRPr="007F05F6" w:rsidRDefault="007F05F6" w:rsidP="007F05F6">
                  <w:pPr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</w:pPr>
                  <w:r w:rsidRPr="007F05F6"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  <w:t>&lt;0.1.60F.34C.1DA54676BD3BF5A.0@omp.e.eyebuydirect.com&gt;</w:t>
                  </w:r>
                </w:p>
              </w:tc>
            </w:tr>
            <w:tr w:rsidR="007F05F6" w:rsidRPr="007F05F6" w14:paraId="4F5FED79" w14:textId="77777777" w:rsidTr="007F05F6">
              <w:tc>
                <w:tcPr>
                  <w:tcW w:w="2584" w:type="dxa"/>
                  <w:tcBorders>
                    <w:top w:val="single" w:sz="6" w:space="0" w:color="393D40"/>
                    <w:left w:val="single" w:sz="6" w:space="0" w:color="393D40"/>
                    <w:bottom w:val="single" w:sz="6" w:space="0" w:color="393D40"/>
                  </w:tcBorders>
                  <w:tcMar>
                    <w:top w:w="180" w:type="dxa"/>
                    <w:left w:w="300" w:type="dxa"/>
                    <w:bottom w:w="180" w:type="dxa"/>
                    <w:right w:w="300" w:type="dxa"/>
                  </w:tcMar>
                  <w:vAlign w:val="center"/>
                  <w:hideMark/>
                </w:tcPr>
                <w:p w14:paraId="3C68D363" w14:textId="77777777" w:rsidR="007F05F6" w:rsidRPr="007F05F6" w:rsidRDefault="007F05F6" w:rsidP="007F05F6">
                  <w:pPr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</w:pPr>
                  <w:r w:rsidRPr="007F05F6"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  <w:t>Created at:</w:t>
                  </w:r>
                </w:p>
              </w:tc>
              <w:tc>
                <w:tcPr>
                  <w:tcW w:w="9781" w:type="dxa"/>
                  <w:tcBorders>
                    <w:top w:val="single" w:sz="6" w:space="0" w:color="393D40"/>
                    <w:bottom w:val="single" w:sz="6" w:space="0" w:color="393D40"/>
                    <w:right w:val="single" w:sz="6" w:space="0" w:color="393D4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825768" w14:textId="77777777" w:rsidR="007F05F6" w:rsidRPr="007F05F6" w:rsidRDefault="007F05F6" w:rsidP="007F05F6">
                  <w:pPr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</w:pPr>
                  <w:r w:rsidRPr="007F05F6"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  <w:t>Wed, Jan 31, 2024 at 9:03 AM (Delivered after 7001 seconds)</w:t>
                  </w:r>
                </w:p>
              </w:tc>
            </w:tr>
            <w:tr w:rsidR="007F05F6" w:rsidRPr="007F05F6" w14:paraId="1D70C9D5" w14:textId="77777777" w:rsidTr="007F05F6">
              <w:tc>
                <w:tcPr>
                  <w:tcW w:w="2584" w:type="dxa"/>
                  <w:tcBorders>
                    <w:top w:val="single" w:sz="6" w:space="0" w:color="393D40"/>
                    <w:left w:val="single" w:sz="6" w:space="0" w:color="393D40"/>
                    <w:bottom w:val="single" w:sz="6" w:space="0" w:color="393D40"/>
                  </w:tcBorders>
                  <w:tcMar>
                    <w:top w:w="180" w:type="dxa"/>
                    <w:left w:w="300" w:type="dxa"/>
                    <w:bottom w:w="180" w:type="dxa"/>
                    <w:right w:w="300" w:type="dxa"/>
                  </w:tcMar>
                  <w:vAlign w:val="center"/>
                  <w:hideMark/>
                </w:tcPr>
                <w:p w14:paraId="2E2619BE" w14:textId="77777777" w:rsidR="007F05F6" w:rsidRPr="007F05F6" w:rsidRDefault="007F05F6" w:rsidP="007F05F6">
                  <w:pPr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</w:pPr>
                  <w:r w:rsidRPr="007F05F6"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  <w:t>From:</w:t>
                  </w:r>
                </w:p>
              </w:tc>
              <w:tc>
                <w:tcPr>
                  <w:tcW w:w="9781" w:type="dxa"/>
                  <w:tcBorders>
                    <w:top w:val="single" w:sz="6" w:space="0" w:color="393D40"/>
                    <w:bottom w:val="single" w:sz="6" w:space="0" w:color="393D40"/>
                    <w:right w:val="single" w:sz="6" w:space="0" w:color="393D4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B65F40" w14:textId="77777777" w:rsidR="007F05F6" w:rsidRPr="007F05F6" w:rsidRDefault="007F05F6" w:rsidP="007F05F6">
                  <w:pPr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</w:pPr>
                  <w:r w:rsidRPr="007F05F6"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  <w:t>EyeBuyDirect &lt;news@e.eyebuydirect.com&gt;</w:t>
                  </w:r>
                </w:p>
              </w:tc>
            </w:tr>
            <w:tr w:rsidR="007F05F6" w:rsidRPr="007F05F6" w14:paraId="26E845B1" w14:textId="77777777" w:rsidTr="007F05F6">
              <w:tc>
                <w:tcPr>
                  <w:tcW w:w="2584" w:type="dxa"/>
                  <w:tcBorders>
                    <w:top w:val="single" w:sz="6" w:space="0" w:color="393D40"/>
                    <w:left w:val="single" w:sz="6" w:space="0" w:color="393D40"/>
                    <w:bottom w:val="single" w:sz="6" w:space="0" w:color="393D40"/>
                  </w:tcBorders>
                  <w:tcMar>
                    <w:top w:w="180" w:type="dxa"/>
                    <w:left w:w="300" w:type="dxa"/>
                    <w:bottom w:w="180" w:type="dxa"/>
                    <w:right w:w="300" w:type="dxa"/>
                  </w:tcMar>
                  <w:vAlign w:val="center"/>
                  <w:hideMark/>
                </w:tcPr>
                <w:p w14:paraId="0AFBB0F8" w14:textId="77777777" w:rsidR="007F05F6" w:rsidRPr="007F05F6" w:rsidRDefault="007F05F6" w:rsidP="007F05F6">
                  <w:pPr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</w:pPr>
                  <w:r w:rsidRPr="007F05F6"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  <w:t>To:</w:t>
                  </w:r>
                </w:p>
              </w:tc>
              <w:tc>
                <w:tcPr>
                  <w:tcW w:w="9781" w:type="dxa"/>
                  <w:tcBorders>
                    <w:top w:val="single" w:sz="6" w:space="0" w:color="393D40"/>
                    <w:bottom w:val="single" w:sz="6" w:space="0" w:color="393D40"/>
                    <w:right w:val="single" w:sz="6" w:space="0" w:color="393D4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C0E398" w14:textId="77777777" w:rsidR="007F05F6" w:rsidRPr="007F05F6" w:rsidRDefault="007F05F6" w:rsidP="007F05F6">
                  <w:pPr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</w:pPr>
                  <w:r w:rsidRPr="007F05F6"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  <w:t>csiah0323i@gmail.com</w:t>
                  </w:r>
                </w:p>
              </w:tc>
            </w:tr>
            <w:tr w:rsidR="007F05F6" w:rsidRPr="007F05F6" w14:paraId="4C693761" w14:textId="77777777" w:rsidTr="007F05F6">
              <w:tc>
                <w:tcPr>
                  <w:tcW w:w="2584" w:type="dxa"/>
                  <w:tcBorders>
                    <w:top w:val="single" w:sz="6" w:space="0" w:color="393D40"/>
                    <w:left w:val="single" w:sz="6" w:space="0" w:color="393D40"/>
                    <w:bottom w:val="single" w:sz="6" w:space="0" w:color="393D40"/>
                  </w:tcBorders>
                  <w:tcMar>
                    <w:top w:w="180" w:type="dxa"/>
                    <w:left w:w="300" w:type="dxa"/>
                    <w:bottom w:w="180" w:type="dxa"/>
                    <w:right w:w="300" w:type="dxa"/>
                  </w:tcMar>
                  <w:vAlign w:val="center"/>
                  <w:hideMark/>
                </w:tcPr>
                <w:p w14:paraId="37C65A5D" w14:textId="77777777" w:rsidR="007F05F6" w:rsidRPr="007F05F6" w:rsidRDefault="007F05F6" w:rsidP="007F05F6">
                  <w:pPr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</w:pPr>
                  <w:r w:rsidRPr="007F05F6"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  <w:t>Subject:</w:t>
                  </w:r>
                </w:p>
              </w:tc>
              <w:tc>
                <w:tcPr>
                  <w:tcW w:w="9781" w:type="dxa"/>
                  <w:tcBorders>
                    <w:top w:val="single" w:sz="6" w:space="0" w:color="393D40"/>
                    <w:bottom w:val="single" w:sz="6" w:space="0" w:color="393D40"/>
                    <w:right w:val="single" w:sz="6" w:space="0" w:color="393D4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856B10" w14:textId="77777777" w:rsidR="007F05F6" w:rsidRPr="007F05F6" w:rsidRDefault="007F05F6" w:rsidP="007F05F6">
                  <w:pPr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</w:pPr>
                  <w:r w:rsidRPr="007F05F6">
                    <w:rPr>
                      <w:rFonts w:ascii="Segoe UI Emoji" w:hAnsi="Segoe UI Emoji" w:cs="Segoe UI Emoji"/>
                      <w:color w:val="auto"/>
                      <w:spacing w:val="0"/>
                      <w:sz w:val="24"/>
                      <w:szCs w:val="24"/>
                    </w:rPr>
                    <w:t>❤️</w:t>
                  </w:r>
                  <w:r w:rsidRPr="007F05F6"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  <w:t xml:space="preserve"> NEW </w:t>
                  </w:r>
                  <w:r w:rsidRPr="007F05F6">
                    <w:rPr>
                      <w:rFonts w:ascii="Segoe UI Emoji" w:hAnsi="Segoe UI Emoji" w:cs="Segoe UI Emoji"/>
                      <w:color w:val="auto"/>
                      <w:spacing w:val="0"/>
                      <w:sz w:val="24"/>
                      <w:szCs w:val="24"/>
                    </w:rPr>
                    <w:t>❤️</w:t>
                  </w:r>
                  <w:r w:rsidRPr="007F05F6"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  <w:t xml:space="preserve"> Heart Styles + Transitions®️ Lenses</w:t>
                  </w:r>
                </w:p>
              </w:tc>
            </w:tr>
            <w:tr w:rsidR="007F05F6" w:rsidRPr="007F05F6" w14:paraId="4C31AFD9" w14:textId="77777777" w:rsidTr="007F05F6">
              <w:tc>
                <w:tcPr>
                  <w:tcW w:w="2584" w:type="dxa"/>
                  <w:tcBorders>
                    <w:top w:val="single" w:sz="6" w:space="0" w:color="393D40"/>
                    <w:left w:val="single" w:sz="6" w:space="0" w:color="393D40"/>
                    <w:bottom w:val="single" w:sz="6" w:space="0" w:color="393D40"/>
                  </w:tcBorders>
                  <w:tcMar>
                    <w:top w:w="180" w:type="dxa"/>
                    <w:left w:w="300" w:type="dxa"/>
                    <w:bottom w:w="180" w:type="dxa"/>
                    <w:right w:w="300" w:type="dxa"/>
                  </w:tcMar>
                  <w:vAlign w:val="center"/>
                  <w:hideMark/>
                </w:tcPr>
                <w:p w14:paraId="7B7E53A9" w14:textId="77777777" w:rsidR="007F05F6" w:rsidRPr="007F05F6" w:rsidRDefault="007F05F6" w:rsidP="007F05F6">
                  <w:pPr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</w:pPr>
                  <w:r w:rsidRPr="007F05F6"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  <w:t>SPF:</w:t>
                  </w:r>
                </w:p>
              </w:tc>
              <w:tc>
                <w:tcPr>
                  <w:tcW w:w="9781" w:type="dxa"/>
                  <w:tcBorders>
                    <w:top w:val="single" w:sz="6" w:space="0" w:color="393D40"/>
                    <w:bottom w:val="single" w:sz="6" w:space="0" w:color="393D40"/>
                    <w:right w:val="single" w:sz="6" w:space="0" w:color="393D4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85C68EA" w14:textId="77777777" w:rsidR="007F05F6" w:rsidRPr="007F05F6" w:rsidRDefault="007F05F6" w:rsidP="007F05F6">
                  <w:pPr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</w:pPr>
                  <w:r w:rsidRPr="007F05F6">
                    <w:rPr>
                      <w:rFonts w:ascii="Times New Roman" w:hAnsi="Times New Roman"/>
                      <w:caps/>
                      <w:color w:val="auto"/>
                      <w:spacing w:val="0"/>
                      <w:sz w:val="24"/>
                      <w:szCs w:val="24"/>
                    </w:rPr>
                    <w:t>PASS</w:t>
                  </w:r>
                  <w:r w:rsidRPr="007F05F6"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  <w:t> with IP 199.7.207.236 </w:t>
                  </w:r>
                  <w:hyperlink r:id="rId10" w:tgtFrame="_blank" w:history="1">
                    <w:r w:rsidRPr="007F05F6">
                      <w:rPr>
                        <w:rFonts w:ascii="Times New Roman" w:hAnsi="Times New Roman"/>
                        <w:color w:val="0000FF"/>
                        <w:spacing w:val="0"/>
                        <w:sz w:val="24"/>
                        <w:szCs w:val="24"/>
                        <w:u w:val="single"/>
                      </w:rPr>
                      <w:t>Learn more</w:t>
                    </w:r>
                  </w:hyperlink>
                </w:p>
              </w:tc>
            </w:tr>
            <w:tr w:rsidR="007F05F6" w:rsidRPr="007F05F6" w14:paraId="37CDB9BB" w14:textId="77777777" w:rsidTr="007F05F6">
              <w:tc>
                <w:tcPr>
                  <w:tcW w:w="2584" w:type="dxa"/>
                  <w:tcBorders>
                    <w:top w:val="single" w:sz="6" w:space="0" w:color="393D40"/>
                    <w:left w:val="single" w:sz="6" w:space="0" w:color="393D40"/>
                    <w:bottom w:val="single" w:sz="6" w:space="0" w:color="393D40"/>
                  </w:tcBorders>
                  <w:tcMar>
                    <w:top w:w="180" w:type="dxa"/>
                    <w:left w:w="300" w:type="dxa"/>
                    <w:bottom w:w="180" w:type="dxa"/>
                    <w:right w:w="300" w:type="dxa"/>
                  </w:tcMar>
                  <w:vAlign w:val="center"/>
                  <w:hideMark/>
                </w:tcPr>
                <w:p w14:paraId="293405AE" w14:textId="77777777" w:rsidR="007F05F6" w:rsidRPr="007F05F6" w:rsidRDefault="007F05F6" w:rsidP="007F05F6">
                  <w:pPr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</w:pPr>
                  <w:r w:rsidRPr="007F05F6"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  <w:t>DKIM:</w:t>
                  </w:r>
                </w:p>
              </w:tc>
              <w:tc>
                <w:tcPr>
                  <w:tcW w:w="9781" w:type="dxa"/>
                  <w:tcBorders>
                    <w:top w:val="single" w:sz="6" w:space="0" w:color="393D40"/>
                    <w:bottom w:val="single" w:sz="6" w:space="0" w:color="393D40"/>
                    <w:right w:val="single" w:sz="6" w:space="0" w:color="393D4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CAA2A0" w14:textId="77777777" w:rsidR="007F05F6" w:rsidRPr="007F05F6" w:rsidRDefault="007F05F6" w:rsidP="007F05F6">
                  <w:pPr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</w:pPr>
                  <w:r w:rsidRPr="007F05F6">
                    <w:rPr>
                      <w:rFonts w:ascii="Times New Roman" w:hAnsi="Times New Roman"/>
                      <w:caps/>
                      <w:color w:val="auto"/>
                      <w:spacing w:val="0"/>
                      <w:sz w:val="24"/>
                      <w:szCs w:val="24"/>
                    </w:rPr>
                    <w:t>'PASS'</w:t>
                  </w:r>
                  <w:r w:rsidRPr="007F05F6"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  <w:t> with domain e.eyebuydirect.com </w:t>
                  </w:r>
                  <w:hyperlink r:id="rId11" w:tgtFrame="_blank" w:history="1">
                    <w:r w:rsidRPr="007F05F6">
                      <w:rPr>
                        <w:rFonts w:ascii="Times New Roman" w:hAnsi="Times New Roman"/>
                        <w:color w:val="0000FF"/>
                        <w:spacing w:val="0"/>
                        <w:sz w:val="24"/>
                        <w:szCs w:val="24"/>
                        <w:u w:val="single"/>
                      </w:rPr>
                      <w:t>Learn more</w:t>
                    </w:r>
                  </w:hyperlink>
                </w:p>
              </w:tc>
            </w:tr>
            <w:tr w:rsidR="007F05F6" w:rsidRPr="007F05F6" w14:paraId="197CC943" w14:textId="77777777" w:rsidTr="007F05F6">
              <w:tc>
                <w:tcPr>
                  <w:tcW w:w="2584" w:type="dxa"/>
                  <w:tcBorders>
                    <w:top w:val="single" w:sz="6" w:space="0" w:color="393D40"/>
                    <w:left w:val="single" w:sz="6" w:space="0" w:color="393D40"/>
                    <w:bottom w:val="single" w:sz="6" w:space="0" w:color="393D40"/>
                  </w:tcBorders>
                  <w:tcMar>
                    <w:top w:w="180" w:type="dxa"/>
                    <w:left w:w="300" w:type="dxa"/>
                    <w:bottom w:w="180" w:type="dxa"/>
                    <w:right w:w="300" w:type="dxa"/>
                  </w:tcMar>
                  <w:vAlign w:val="center"/>
                  <w:hideMark/>
                </w:tcPr>
                <w:p w14:paraId="6A5AFA19" w14:textId="77777777" w:rsidR="007F05F6" w:rsidRPr="007F05F6" w:rsidRDefault="007F05F6" w:rsidP="007F05F6">
                  <w:pPr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</w:pPr>
                  <w:r w:rsidRPr="007F05F6"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  <w:t>DMARC:</w:t>
                  </w:r>
                </w:p>
              </w:tc>
              <w:tc>
                <w:tcPr>
                  <w:tcW w:w="9781" w:type="dxa"/>
                  <w:tcBorders>
                    <w:top w:val="single" w:sz="6" w:space="0" w:color="393D40"/>
                    <w:bottom w:val="single" w:sz="6" w:space="0" w:color="393D40"/>
                    <w:right w:val="single" w:sz="6" w:space="0" w:color="393D4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396FA4" w14:textId="77777777" w:rsidR="007F05F6" w:rsidRPr="007F05F6" w:rsidRDefault="007F05F6" w:rsidP="007F05F6">
                  <w:pPr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</w:pPr>
                  <w:r w:rsidRPr="007F05F6">
                    <w:rPr>
                      <w:rFonts w:ascii="Times New Roman" w:hAnsi="Times New Roman"/>
                      <w:caps/>
                      <w:color w:val="auto"/>
                      <w:spacing w:val="0"/>
                      <w:sz w:val="24"/>
                      <w:szCs w:val="24"/>
                    </w:rPr>
                    <w:t>'PASS'</w:t>
                  </w:r>
                  <w:r w:rsidRPr="007F05F6">
                    <w:rPr>
                      <w:rFonts w:ascii="Times New Roman" w:hAnsi="Times New Roman"/>
                      <w:color w:val="auto"/>
                      <w:spacing w:val="0"/>
                      <w:sz w:val="24"/>
                      <w:szCs w:val="24"/>
                    </w:rPr>
                    <w:t> </w:t>
                  </w:r>
                  <w:hyperlink r:id="rId12" w:tgtFrame="_blank" w:history="1">
                    <w:r w:rsidRPr="007F05F6">
                      <w:rPr>
                        <w:rFonts w:ascii="Times New Roman" w:hAnsi="Times New Roman"/>
                        <w:color w:val="0000FF"/>
                        <w:spacing w:val="0"/>
                        <w:sz w:val="24"/>
                        <w:szCs w:val="24"/>
                        <w:u w:val="single"/>
                      </w:rPr>
                      <w:t>Learn more</w:t>
                    </w:r>
                  </w:hyperlink>
                </w:p>
              </w:tc>
            </w:tr>
          </w:tbl>
          <w:p w14:paraId="6341CB48" w14:textId="77777777" w:rsidR="007F05F6" w:rsidRPr="007F05F6" w:rsidRDefault="007F05F6" w:rsidP="007F05F6">
            <w:pPr>
              <w:rPr>
                <w:rFonts w:ascii="Arial" w:hAnsi="Arial" w:cs="Arial"/>
                <w:color w:val="auto"/>
                <w:spacing w:val="0"/>
                <w:sz w:val="21"/>
                <w:szCs w:val="21"/>
              </w:rPr>
            </w:pPr>
            <w:r w:rsidRPr="007F05F6">
              <w:rPr>
                <w:rFonts w:ascii="Arial" w:hAnsi="Arial" w:cs="Arial"/>
                <w:color w:val="auto"/>
                <w:spacing w:val="0"/>
                <w:sz w:val="21"/>
                <w:szCs w:val="21"/>
              </w:rPr>
              <w:br/>
            </w:r>
          </w:p>
          <w:p w14:paraId="6E206EFB" w14:textId="77777777" w:rsidR="007F05F6" w:rsidRPr="007F05F6" w:rsidRDefault="007F05F6" w:rsidP="007F05F6">
            <w:pPr>
              <w:rPr>
                <w:rFonts w:ascii="Arial" w:hAnsi="Arial" w:cs="Arial"/>
                <w:color w:val="auto"/>
                <w:spacing w:val="0"/>
                <w:sz w:val="21"/>
                <w:szCs w:val="21"/>
              </w:rPr>
            </w:pPr>
            <w:hyperlink r:id="rId13" w:history="1">
              <w:r w:rsidRPr="007F05F6">
                <w:rPr>
                  <w:rFonts w:ascii="Arial" w:hAnsi="Arial" w:cs="Arial"/>
                  <w:color w:val="0000FF"/>
                  <w:spacing w:val="0"/>
                  <w:sz w:val="21"/>
                  <w:szCs w:val="21"/>
                  <w:u w:val="single"/>
                </w:rPr>
                <w:t>Download Original</w:t>
              </w:r>
            </w:hyperlink>
          </w:p>
          <w:p w14:paraId="6D4E8D9D" w14:textId="77777777" w:rsidR="007F05F6" w:rsidRPr="007F05F6" w:rsidRDefault="007F05F6" w:rsidP="007F05F6">
            <w:pPr>
              <w:spacing w:line="405" w:lineRule="atLeast"/>
              <w:jc w:val="center"/>
              <w:rPr>
                <w:rFonts w:ascii="Arial" w:hAnsi="Arial" w:cs="Arial"/>
                <w:b/>
                <w:bCs/>
                <w:color w:val="auto"/>
                <w:spacing w:val="0"/>
                <w:sz w:val="17"/>
                <w:szCs w:val="17"/>
              </w:rPr>
            </w:pPr>
            <w:r w:rsidRPr="007F05F6">
              <w:rPr>
                <w:rFonts w:ascii="Arial" w:hAnsi="Arial" w:cs="Arial"/>
                <w:b/>
                <w:bCs/>
                <w:color w:val="auto"/>
                <w:spacing w:val="0"/>
                <w:sz w:val="17"/>
                <w:szCs w:val="17"/>
              </w:rPr>
              <w:t>Copy to clipboard</w:t>
            </w:r>
          </w:p>
          <w:p w14:paraId="799BB8B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Delivered-To: csiah0323i@gmail.com</w:t>
            </w:r>
          </w:p>
          <w:p w14:paraId="660B42D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Received: by 2002:a05:6f02:c684:b0:62:7de1:72b9 with SMTP id y4csp2732259rcd;</w:t>
            </w:r>
          </w:p>
          <w:p w14:paraId="591008A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Wed, 31 Jan 2024 11:00:14 -0800 (PST)</w:t>
            </w:r>
          </w:p>
          <w:p w14:paraId="57289A4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X-Google-Smtp-Source: AGHT+IG82h+Bluhn8g2TO4W28imba9PX6dRnSQd1s7kD7hLZHk/KskpDLbaK1N9j4lbymvkBIKYH</w:t>
            </w:r>
          </w:p>
          <w:p w14:paraId="4BB364B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X-Received: by 2002:ac8:5cc7:0:b0:42a:ad8a:1e23 with SMTP id s7-20020ac85cc7000000b0042aad8a1e23mr3484412qta.62.1706727613726;</w:t>
            </w:r>
          </w:p>
          <w:p w14:paraId="3C2ABE6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Wed, 31 Jan 2024 11:00:13 -0800 (PST)</w:t>
            </w:r>
          </w:p>
          <w:p w14:paraId="4ED7690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ARC-Seal: i=1; a=rsa-sha256; t=1706727613; cv=none;</w:t>
            </w:r>
          </w:p>
          <w:p w14:paraId="38E53C2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d=google.com; s=arc-20160816;</w:t>
            </w:r>
          </w:p>
          <w:p w14:paraId="4D41CC1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b=a1OMCST5aeVjZcMAsrIb8SIDLawlqtAYWZSKHnAwGctw9sYlixof5P03eOvdiAajz+</w:t>
            </w:r>
          </w:p>
          <w:p w14:paraId="703F1DA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Q/cXkYGOhJrQ9INgcjt7gFrnpSzS36QS1rpm4WmL4+vARSKseTMHY3iuKvC+1j7rA3ak</w:t>
            </w:r>
          </w:p>
          <w:p w14:paraId="4060F88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hxguXfOs7l74Y1c+yEMAHTuzmUVoFWWM/BRRHDA/072L+ob2m5F6WqIvyvV2jUdpv8JX</w:t>
            </w:r>
          </w:p>
          <w:p w14:paraId="632AB4F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5fKEAfoL4i7IadnIaFxarYUqLVD0kj6z0aftmBeQBIjfNsk2hhaSeZiZAeERIGOB4c6d</w:t>
            </w:r>
          </w:p>
          <w:p w14:paraId="786E7AB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zqX79Fo5rAS0CgTNfDJ/NBJMMYuMYRUwgq7KULo7dHZRIV/rfvh32CNcPT5MWUT7Xgg1</w:t>
            </w:r>
          </w:p>
          <w:p w14:paraId="4165D34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+8nw==</w:t>
            </w:r>
          </w:p>
          <w:p w14:paraId="7A6667A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ARC-Message-Signature: i=1; a=rsa-sha256; c=relaxed/relaxed; d=google.com; s=arc-20160816;</w:t>
            </w:r>
          </w:p>
          <w:p w14:paraId="45A3B2A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h=message-id:list-unsubscribe-post:list-unsubscribe:feedback-id</w:t>
            </w:r>
          </w:p>
          <w:p w14:paraId="340AB9D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:subject:reply-to:from:to:date:content-transfer-encoding</w:t>
            </w:r>
          </w:p>
          <w:p w14:paraId="1A87636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:mime-version:dkim-signature:dkim-signature;</w:t>
            </w:r>
          </w:p>
          <w:p w14:paraId="56FCAC5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bh=E/GLIupHSg0nx6XMcEkJJ4M5Wk+iZm1SLroLpBCdrdo=;</w:t>
            </w:r>
          </w:p>
          <w:p w14:paraId="366CB4F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fh=eLOYcQE0OlbKjM0YLOM0i9mhIxCZSG5zeXE2w0AzFP8=;</w:t>
            </w:r>
          </w:p>
          <w:p w14:paraId="0366368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b=YKlaIgyG0oDEpAfMJV/kIjjOcu2S7MHKJ14jkTdsURJ7SsCQhcRx+w5sLZ+hqnN/QR</w:t>
            </w:r>
          </w:p>
          <w:p w14:paraId="03469CA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2+v60S62yc1z4iaJXVzaD1WyWtOcHlFk87x2AY+a88sLqqqOlPNhgRH1qfvCCkFE8xT/</w:t>
            </w:r>
          </w:p>
          <w:p w14:paraId="46F3A02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iihakC+ZoE0rQRro63OtWZqSdu7s2XIMvXUl8SUw4MxgbEtQOFxv0JroFKw/l8dRC6Hs</w:t>
            </w:r>
          </w:p>
          <w:p w14:paraId="0B5500C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vfSZtIG5QW202827Qp5E4v5LFZMkQVLQyYumqOp0KvkqGRtqTFPQtuGXjBrgt9HA4Eod</w:t>
            </w:r>
          </w:p>
          <w:p w14:paraId="570C54C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5X6tzvoofrIO95vuQ/pTgp+80nqdF6W09pEjeSD6RJHW0UT8cRXkPss3ENtVawS9BPaB</w:t>
            </w:r>
          </w:p>
          <w:p w14:paraId="0F1DE2E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5sLw==</w:t>
            </w:r>
          </w:p>
          <w:p w14:paraId="0896E57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ARC-Authentication-Results: i=1; mx.google.com;</w:t>
            </w:r>
          </w:p>
          <w:p w14:paraId="1FED60B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dkim=pass header.i=@e.eyebuydirect.com header.s=luxottica006-20230119 header.b=V6WyMY+h;</w:t>
            </w:r>
          </w:p>
          <w:p w14:paraId="70A3401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dkim=pass header.i=@responsys.net header.s=oraclersys header.b=nQ9miVC7;</w:t>
            </w:r>
          </w:p>
          <w:p w14:paraId="41DD96E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spf=pass (google.com: domain of news@e.eyebuydirect.com designates 199.7.207.236 as permitted sender) smtp.mailfrom=news@e.eyebuydirect.com;</w:t>
            </w:r>
          </w:p>
          <w:p w14:paraId="6CF2135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dmarc=pass (p=REJECT sp=REJECT dis=NONE) header.from=e.eyebuydirect.com</w:t>
            </w:r>
          </w:p>
          <w:p w14:paraId="1DDC2BF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Return-Path: &lt;news@e.eyebuydirect.com&gt;</w:t>
            </w:r>
          </w:p>
          <w:p w14:paraId="228FBA9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Received: from omp.e.eyebuydirect.com (omp.e.eyebuydirect.com. [199.7.207.236])</w:t>
            </w:r>
          </w:p>
          <w:p w14:paraId="7EF6D3A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by mx.google.com with ESMTPS id f1-20020ac85d01000000b0042bdc3f52b2si3462254qtx.386.2024.01.31.11.00.13</w:t>
            </w:r>
          </w:p>
          <w:p w14:paraId="5E21A2F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for &lt;csiah0323i@gmail.com&gt;</w:t>
            </w:r>
          </w:p>
          <w:p w14:paraId="4B76226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(version=TLS1_3 cipher=TLS_AES_256_GCM_SHA384 bits=256/256);</w:t>
            </w:r>
          </w:p>
          <w:p w14:paraId="0E13354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Wed, 31 Jan 2024 11:00:13 -0800 (PST)</w:t>
            </w:r>
          </w:p>
          <w:p w14:paraId="11F0509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Received-SPF: pass (google.com: domain of news@e.eyebuydirect.com designates 199.7.207.236 as permitted sender) client-ip=199.7.207.236;</w:t>
            </w:r>
          </w:p>
          <w:p w14:paraId="4B50A29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Authentication-Results: mx.google.com;</w:t>
            </w:r>
          </w:p>
          <w:p w14:paraId="6F7A971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dkim=pass header.i=@e.eyebuydirect.com header.s=luxottica006-20230119 header.b=V6WyMY+h;</w:t>
            </w:r>
          </w:p>
          <w:p w14:paraId="4D02CFC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dkim=pass header.i=@responsys.net header.s=oraclersys header.b=nQ9miVC7;</w:t>
            </w:r>
          </w:p>
          <w:p w14:paraId="7FE8F1C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spf=pass (google.com: domain of news@e.eyebuydirect.com designates 199.7.207.236 as permitted sender) smtp.mailfrom=news@e.eyebuydirect.com;</w:t>
            </w:r>
          </w:p>
          <w:p w14:paraId="268F86B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dmarc=pass (p=REJECT sp=REJECT dis=NONE) header.from=e.eyebuydirect.com</w:t>
            </w:r>
          </w:p>
          <w:p w14:paraId="6B30731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DKIM-Signature: v=1; a=rsa-sha256; c=relaxed/relaxed; s=luxottica006-20230119; d=e.eyebuydirect.com; h=MIME-Version:Content-Type:Content-Transfer-Encoding:Date:To:From:Reply-To: Subject:Feedback-ID:List-Unsubscribe:List-Unsubscribe-Post:Message-ID; i=news@e.eyebuydirect.com; bh=E/GLIupHSg0nx6XMcEkJJ4M5Wk+iZm1SLroLpBCdrdo=; b=V6WyMY+hFfypVnnwrKhtHmUEDYWyz4aoTCn+8EWF2y9eszb+cVi85/fDD+AiLp6wTHAECcw+boYP</w:t>
            </w:r>
          </w:p>
          <w:p w14:paraId="3CBC64A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qjrpHD/A/0LH46biYcYtK8zx5u36kvZKxn/g0xplCnLR6Z9PWU2g2bw4cctk61VihOCu4y1+fvHH</w:t>
            </w:r>
          </w:p>
          <w:p w14:paraId="226DCA6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Afns1V17D1y7L9fOdWk=</w:t>
            </w:r>
          </w:p>
          <w:p w14:paraId="68FAE80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DKIM-Signature: v=1; a=rsa-sha256; c=relaxed/relaxed; s=oraclersys; d=responsys.net; h=MIME-Version:Content-Type:Content-Transfer-Encoding:Date:To:From:Reply-To: Subject:Feedback-ID:List-Unsubscribe:List-Unsubscribe-Post:Message-ID; bh=E/GLIupHSg0nx6XMcEkJJ4M5Wk+iZm1SLroLpBCdrdo=; b=nQ9miVC7EQXh9ivuAvbzR/jPNPs72rcMGRmySTO+BGyhUe9lE7SGLKL08pL5h54yjVhIKfmIeTjz</w:t>
            </w:r>
          </w:p>
          <w:p w14:paraId="7CA40BC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cRrYHUm5EY28ZNs9MUaYo3mHuMgjJddyKrdZyq4naMa115a29QqqB1kOCyNZHuFdC+a9glORD6PH</w:t>
            </w:r>
          </w:p>
          <w:p w14:paraId="3C64330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GtMNd4qeGPcTNcehPZg=</w:t>
            </w:r>
          </w:p>
          <w:p w14:paraId="6B06385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Received: by omp.e.eyebuydirect.com id hnacbq32bv04 for &lt;csiah0323i@gmail.com&gt;; Wed, 31 Jan 2024 09:03:32 -0800 (envelope-from &lt;news@e.eyebuydirect.com&gt;)</w:t>
            </w:r>
          </w:p>
          <w:p w14:paraId="68ABF5D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MIME-Version: 1.0</w:t>
            </w:r>
          </w:p>
          <w:p w14:paraId="2802EE6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Content-Type: text/html; charset="UTF-8"</w:t>
            </w:r>
          </w:p>
          <w:p w14:paraId="137FDEB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Content-Transfer-Encoding: quoted-printable</w:t>
            </w:r>
          </w:p>
          <w:p w14:paraId="2B8F3C3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Date: Wed, 31 Jan 2024 09:03:32 -0800</w:t>
            </w:r>
          </w:p>
          <w:p w14:paraId="3106C76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To: csiah0323i@gmail.com</w:t>
            </w:r>
          </w:p>
          <w:p w14:paraId="6C1B983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From: EyeBuyDirect &lt;news@e.eyebuydirect.com&gt;</w:t>
            </w:r>
          </w:p>
          <w:p w14:paraId="79AAACB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Reply-To: EyeBuyDirect &lt;reply@e.eyebuydirect.com&gt;</w:t>
            </w:r>
          </w:p>
          <w:p w14:paraId="23B036A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Subject: </w:t>
            </w:r>
            <w:r w:rsidRPr="007F05F6">
              <w:rPr>
                <w:rFonts w:ascii="Segoe UI Emoji" w:hAnsi="Segoe UI Emoji" w:cs="Segoe UI Emoji"/>
                <w:color w:val="auto"/>
                <w:spacing w:val="0"/>
                <w:sz w:val="20"/>
              </w:rPr>
              <w:t>❤️</w:t>
            </w: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NEW </w:t>
            </w:r>
            <w:r w:rsidRPr="007F05F6">
              <w:rPr>
                <w:rFonts w:ascii="Segoe UI Emoji" w:hAnsi="Segoe UI Emoji" w:cs="Segoe UI Emoji"/>
                <w:color w:val="auto"/>
                <w:spacing w:val="0"/>
                <w:sz w:val="20"/>
              </w:rPr>
              <w:t>❤️</w:t>
            </w: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Heart Styles + Transitions®️ Lenses</w:t>
            </w:r>
          </w:p>
          <w:p w14:paraId="3A2D869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Feedback-ID: 81997:1018145:oraclersys</w:t>
            </w:r>
          </w:p>
          <w:p w14:paraId="7F9184E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List-Unsubscribe: &lt;mailto:unsubscribe-AQpglLjHJlYQGfNWszdDfljwzfsRXO4zb7D3oAdYzazdTpBbgrYy7zbnF5qRrJSzbh3T1HOYR@imh.rsys5.com?subject=List-Unsubscribe&gt;, &lt;https://e.eyebuydirect.com/pub/optout/UnsubscribeOneStepConfirmAction?YES=true&amp;_ri_=X0Gzc2X%3DAQpglLjHJlYQGfNWszdDfljwzfsRXO4zb7D3oAdYzazdTpBbgrYy7zbnF5qRrJSzbh3T1HOYR&amp;_ei_=EMv-b4Z6UapPFNjlT9uvpXVNMTjvtl9k6DaWOsM2wWwqTO48mAoFykGmGKRuB8aHrMzS9PsJkCITO-L5lnzQWjPt9qoxkf3e4xEfNX3b8yp5v0fMfBLFmq44anEfkcD3yn4CyNH1XLvtnkpnp4164uWiKbRwncVM7xhxMhKE7dDnXUGBKgjA2zkin2IhxNNhM72iQs_-Lm2PCZJTlDPAn41aCsTNz1NWal6s4PIHrjt5q2xmG78YnNmHY1LsnoGL35ZrAV0qpf3nEMvFWM8PUEEFI5gAO18qZa4Wb-C6HSOTYPexu2138kej2i1BRe15uaM-EOT_4OgIx7W55w.&gt;</w:t>
            </w:r>
          </w:p>
          <w:p w14:paraId="0CA5872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List-Unsubscribe-Post: List-Unsubscribe=One-Click</w:t>
            </w:r>
          </w:p>
          <w:p w14:paraId="453E1A1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X-sgxh1: JkpHoRUTUpxnuHptQJhu</w:t>
            </w:r>
          </w:p>
          <w:p w14:paraId="7A7CA08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X-rext: 6.interact5.EMv4kZ9MtrOxk0_wWqB9Uh6K5QZ2i7Inj5PBqgzY-0jc1qoU2Saw50</w:t>
            </w:r>
          </w:p>
          <w:p w14:paraId="1A282F2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X-cid: luxottica006.841485</w:t>
            </w:r>
          </w:p>
          <w:p w14:paraId="12A563E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X-ei: ERNIklekTdy0KevzSm2cTPw5hCJ1NY1L99_o2WRANI9_gG9Q1-n5kYg0xZOlk7U</w:t>
            </w:r>
          </w:p>
          <w:p w14:paraId="6DF6570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Message-ID: &lt;0.1.60F.34C.1DA54676BD3BF5A.0@omp.e.eyebuydirect.com&gt;</w:t>
            </w:r>
          </w:p>
          <w:p w14:paraId="1E74A32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</w:p>
          <w:p w14:paraId="7BA39DE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&lt;!DOCTYPE html PUBLIC "-//W3C//DTD XHTML 1.0 Transitional//EN" "http://www.=</w:t>
            </w:r>
          </w:p>
          <w:p w14:paraId="4EEE84F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w3.org/TR/xhtml1/DTD/xhtml1-transitional.dtd"&gt;</w:t>
            </w:r>
          </w:p>
          <w:p w14:paraId="2F70830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&lt;html xmlns=3D"http://www.w3.org/1999/xhtml" xml:lang=3D"en" lang=3D"en" xm=</w:t>
            </w:r>
          </w:p>
          <w:p w14:paraId="0A5E6D7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lns:v=3D"urn:schemas-microsoft-com:vml" xmlns:o=3D"urn:schemas-microsoft-co=</w:t>
            </w:r>
          </w:p>
          <w:p w14:paraId="639A5F9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m:office:office" xmlns:msdt=3D"uuid:C2F41010-65B3-11d1-A29F-00AA00C14882"&gt;</w:t>
            </w:r>
          </w:p>
          <w:p w14:paraId="3452439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&lt;head&gt;</w:t>
            </w:r>
          </w:p>
          <w:p w14:paraId="52F84EA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&lt;title&gt;EyeBuyDirect&lt;/title&gt;</w:t>
            </w:r>
          </w:p>
          <w:p w14:paraId="1AEF139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&lt;meta http-equiv=3D"X-UA-Compatible" content=3D"IE=3Dedge" /&gt;</w:t>
            </w:r>
          </w:p>
          <w:p w14:paraId="60D08D4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&lt;meta name=3D"viewport" content=3D"width=3Ddevice-width, height=3Ddev=</w:t>
            </w:r>
          </w:p>
          <w:p w14:paraId="3BC7F64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ice-height, initial-scale=3D1, minimum-scale=3D1.0, user-scalable=3Dno" /&gt;</w:t>
            </w:r>
          </w:p>
          <w:p w14:paraId="0140628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&lt;meta name=3D"format-detection" content=3D"telephone=3Dno" /&gt;</w:t>
            </w:r>
          </w:p>
          <w:p w14:paraId="1E0FBEB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&lt;meta http-equiv=3D"content-type" content=3D"text/html; charset=3DUTF=</w:t>
            </w:r>
          </w:p>
          <w:p w14:paraId="5D15244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-8" /&gt;</w:t>
            </w:r>
          </w:p>
          <w:p w14:paraId="0F1D0E4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&lt;meta name=3D"x-apple-disable-message-reformatting" content=3D"messag=</w:t>
            </w:r>
          </w:p>
          <w:p w14:paraId="68B8584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e-reformatting" /&gt;</w:t>
            </w:r>
          </w:p>
          <w:p w14:paraId="031EBFD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&lt;style&gt;</w:t>
            </w:r>
          </w:p>
          <w:p w14:paraId="4DB3134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@import url('https://fonts.googleapis.com/css2?family=3DOutfit:wgh=</w:t>
            </w:r>
          </w:p>
          <w:p w14:paraId="69F7085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t@300;500;700&amp;display=3Dswap');</w:t>
            </w:r>
          </w:p>
          <w:p w14:paraId="450722D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&lt;/style&gt;</w:t>
            </w:r>
          </w:p>
          <w:p w14:paraId="3DD1091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&lt;!--[if gte mso 9]&gt;</w:t>
            </w:r>
          </w:p>
          <w:p w14:paraId="1755C56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&lt;xml&gt;</w:t>
            </w:r>
          </w:p>
          <w:p w14:paraId="50825C9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&lt;o:OfficeDocumentSettings&gt;</w:t>
            </w:r>
          </w:p>
          <w:p w14:paraId="3427608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&lt;o:AllowPNG/&gt;</w:t>
            </w:r>
          </w:p>
          <w:p w14:paraId="65AEFA0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&lt;o:PixelsPerInch&gt;96&lt;/o:PixelsPerInch&gt;</w:t>
            </w:r>
          </w:p>
          <w:p w14:paraId="04BBAAD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&lt;/o:OfficeDocumentSettings&gt;</w:t>
            </w:r>
          </w:p>
          <w:p w14:paraId="2E9636C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&lt;/xml&gt;</w:t>
            </w:r>
          </w:p>
          <w:p w14:paraId="53C0320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&lt;![endif]--&gt;</w:t>
            </w:r>
          </w:p>
          <w:p w14:paraId="0F4B35A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&lt;style type=3D"text/css"&gt;</w:t>
            </w:r>
          </w:p>
          <w:p w14:paraId="5356AAC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@-ms-viewport{width:device-width}</w:t>
            </w:r>
          </w:p>
          <w:p w14:paraId="3EE25CF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&lt;/style&gt;</w:t>
            </w:r>
          </w:p>
          <w:p w14:paraId="0D159DA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&lt;style type=3D"text/css"&gt;</w:t>
            </w:r>
          </w:p>
          <w:p w14:paraId="114D669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html { -webkit-text-size-adjust:none; -webkit-transition:all 1s ea=</w:t>
            </w:r>
          </w:p>
          <w:p w14:paraId="616633D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se; -webkit-transition: all 1.0s ease-in-out 0s; -o-transition: all 1s ease=</w:t>
            </w:r>
          </w:p>
          <w:p w14:paraId="28DF3EF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; -o-transition: all 1.0s ease-in-out 0s; transition:all 1s ease; transitio=</w:t>
            </w:r>
          </w:p>
          <w:p w14:paraId="177F08E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n: all 1.0s ease-in-out 0s; -ms-transition:all 1s ease; -moz-transition:all=</w:t>
            </w:r>
          </w:p>
          <w:p w14:paraId="7F85863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1s ease; }</w:t>
            </w:r>
          </w:p>
          <w:p w14:paraId="407A04C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body, .ReadMsgBody, .ExternalClass, .multi-col .column {width: 100=</w:t>
            </w:r>
          </w:p>
          <w:p w14:paraId="2417282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%; width:100% !important; margin: 0px !important; padding: 0px; display: bl=</w:t>
            </w:r>
          </w:p>
          <w:p w14:paraId="276D424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ock; -ms-overflow-style: none !important;}</w:t>
            </w:r>
          </w:p>
          <w:p w14:paraId="2594884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body, table, td, p, a, li, blockquote {-ms-text-size-adjust: 100%;=</w:t>
            </w:r>
          </w:p>
          <w:p w14:paraId="4E3C76D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-webkit-text-size-adjust: 100%;}</w:t>
            </w:r>
          </w:p>
          <w:p w14:paraId="00A6E8C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.ExternalClass {line-height: 100%;}</w:t>
            </w:r>
          </w:p>
          <w:p w14:paraId="1E3DAEC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table, tr, td {margin:0; padding: 0; border-collapse: collapse !im=</w:t>
            </w:r>
          </w:p>
          <w:p w14:paraId="3F66EBE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portant; mso-line-height-alt:0px; mso-margin-top-alt:0px; mso-table-lspace:=</w:t>
            </w:r>
          </w:p>
          <w:p w14:paraId="6A73BEB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0px; mso-table-rspace:0px; vertical-align: top; border-spacing: 0; }</w:t>
            </w:r>
          </w:p>
          <w:p w14:paraId="7568357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td { font-size:0px; line-height: 0px; }</w:t>
            </w:r>
          </w:p>
          <w:p w14:paraId="39D7FEE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a img, img{margin: 0px; padding: 0px; display: block;}</w:t>
            </w:r>
          </w:p>
          <w:p w14:paraId="2E5ADAA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a[href^=3D"tel"], a[href^=3D"sms"], a[x-apple-data-detectors] {col=</w:t>
            </w:r>
          </w:p>
          <w:p w14:paraId="6E841B3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or:inherit !important; cursor:default !important; text-decoration:none !imp=</w:t>
            </w:r>
          </w:p>
          <w:p w14:paraId="5D156DF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ortant;}</w:t>
            </w:r>
          </w:p>
          <w:p w14:paraId="1A296EB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a:focus{ outline: none!important; }</w:t>
            </w:r>
          </w:p>
          <w:p w14:paraId="4289E46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.preheader{display:none !important; visibility:hidden; opacity:0; =</w:t>
            </w:r>
          </w:p>
          <w:p w14:paraId="3F0B656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color:transparent; height:0; width:0; color:#ffffff; font-size:1px; line-he=</w:t>
            </w:r>
          </w:p>
          <w:p w14:paraId="333D3C0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ight:0; overflow:hidden; mso-hide:all;}</w:t>
            </w:r>
          </w:p>
          <w:p w14:paraId="4F34300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#MessageViewBody, #MessageWebViewDiv{</w:t>
            </w:r>
          </w:p>
          <w:p w14:paraId="20228C4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width: 100% !important;</w:t>
            </w:r>
          </w:p>
          <w:p w14:paraId="686D3C1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}</w:t>
            </w:r>
          </w:p>
          <w:p w14:paraId="41A626B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@media screen and (max-device-width: 480px), screen and (max-width=</w:t>
            </w:r>
          </w:p>
          <w:p w14:paraId="1E2788A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: 480px) {</w:t>
            </w:r>
          </w:p>
          <w:p w14:paraId="6DB2508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.onlydesktop {display:none!important; width:0!important;}</w:t>
            </w:r>
          </w:p>
          <w:p w14:paraId="6CC8070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.mobileversion {display:block!important; float:none!important; wid=</w:t>
            </w:r>
          </w:p>
          <w:p w14:paraId="50C3B75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th:100%!important; height:auto!important; overflow:visible!important; line-=</w:t>
            </w:r>
          </w:p>
          <w:p w14:paraId="7F5C9BC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height: normal!important; max-height:none!important; margin: 0; padding: 0p=</w:t>
            </w:r>
          </w:p>
          <w:p w14:paraId="1ED11D1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x;}</w:t>
            </w:r>
          </w:p>
          <w:p w14:paraId="57553E7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.wrp { min-width: 100%!important; margin: 0 auto; -ms-overflow-sty=</w:t>
            </w:r>
          </w:p>
          <w:p w14:paraId="7C49350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le: none!important;  width: 100%!important;}</w:t>
            </w:r>
          </w:p>
          <w:p w14:paraId="1F849F1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.fullwidth { width: 100%!important; height:auto !important;}</w:t>
            </w:r>
          </w:p>
          <w:p w14:paraId="3DD91DB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.padded { width: auto!important;}</w:t>
            </w:r>
          </w:p>
          <w:p w14:paraId="4D54AFF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.nopadded_left { width: auto!important; padding-left: 0px!importan=</w:t>
            </w:r>
          </w:p>
          <w:p w14:paraId="44EF9E6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t;}</w:t>
            </w:r>
          </w:p>
          <w:p w14:paraId="379D939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.wrp img { max-width: 100%; height: auto; }</w:t>
            </w:r>
          </w:p>
          <w:p w14:paraId="3332DE9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.image_responsive{width: 100%!important; height: auto!important;}</w:t>
            </w:r>
          </w:p>
          <w:p w14:paraId="41923A8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.center{float:none!important; text-align: center!important; margin=</w:t>
            </w:r>
          </w:p>
          <w:p w14:paraId="21DCD1B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:auto!important;}</w:t>
            </w:r>
          </w:p>
          <w:p w14:paraId="2F6656E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.left{float:left!important; text-align: left!important; margin:aut=</w:t>
            </w:r>
          </w:p>
          <w:p w14:paraId="0421050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o!important;}</w:t>
            </w:r>
          </w:p>
          <w:p w14:paraId="01CADC5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.margintop10{margin-top:10px!important;}</w:t>
            </w:r>
          </w:p>
          <w:p w14:paraId="5E731C8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.padding30 {padding-left:30px!important;padding-right:30px!importa=</w:t>
            </w:r>
          </w:p>
          <w:p w14:paraId="0119CEE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nt;}</w:t>
            </w:r>
          </w:p>
          <w:p w14:paraId="5623EB7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.pad0{padding-left:0px!important;padding-right:0px!important;}</w:t>
            </w:r>
          </w:p>
          <w:p w14:paraId="3B0DACE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.width50{ max-width: 50% !important;}</w:t>
            </w:r>
          </w:p>
          <w:p w14:paraId="16AF938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}</w:t>
            </w:r>
          </w:p>
          <w:p w14:paraId="68BA976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@media screen and (max-device-width:480px), screen and (max-width:=</w:t>
            </w:r>
          </w:p>
          <w:p w14:paraId="5950091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480px) {</w:t>
            </w:r>
          </w:p>
          <w:p w14:paraId="6E797EA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.col5{</w:t>
            </w:r>
          </w:p>
          <w:p w14:paraId="45FDFCC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float: none;</w:t>
            </w:r>
          </w:p>
          <w:p w14:paraId="3BD74C3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display: inline-block;</w:t>
            </w:r>
          </w:p>
          <w:p w14:paraId="4D939F5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}</w:t>
            </w:r>
          </w:p>
          <w:p w14:paraId="3355944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}</w:t>
            </w:r>
          </w:p>
          <w:p w14:paraId="7525DA9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&lt;/style&gt;</w:t>
            </w:r>
          </w:p>
          <w:p w14:paraId="4840475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&lt;/head&gt;</w:t>
            </w:r>
          </w:p>
          <w:p w14:paraId="64FDEF7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&lt;body link=3D"#000000" vlink=3D"#000000" style=3D"margin: 0; padding: 0p=</w:t>
            </w:r>
          </w:p>
          <w:p w14:paraId="7CD92CD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x; background: #f4f4f4; "&gt;</w:t>
            </w:r>
          </w:p>
          <w:p w14:paraId="3299B77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&lt;div class=3D"preheader" style=3D"display:none !important; visibility=</w:t>
            </w:r>
          </w:p>
          <w:p w14:paraId="4E20A3E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:hidden; opacity:0; color:transparent; height:0; width:0; color:#ffffff; fo=</w:t>
            </w:r>
          </w:p>
          <w:p w14:paraId="553CB3E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nt-size:1px; line-height:0; overflow:hidden; mso-hide:all;" &gt;</w:t>
            </w:r>
          </w:p>
          <w:p w14:paraId="14CF713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=F0=9F=98=8D So much style. So much function.</w:t>
            </w:r>
          </w:p>
          <w:p w14:paraId="753787A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&lt;/div&gt;</w:t>
            </w:r>
          </w:p>
          <w:p w14:paraId="6E5BD36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&lt;!-- Insert &amp;zwnj;&amp;nbsp; hack after hidden preview text --&gt;</w:t>
            </w:r>
          </w:p>
          <w:p w14:paraId="53C9159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&lt;div class=3D"preheader" style=3D"visibility: hidden; opacity: 0; hei=</w:t>
            </w:r>
          </w:p>
          <w:p w14:paraId="644F1F1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ght: 0px; width: 0px; color: #ffffff; font-size: 1px; line-height: 0; overf=</w:t>
            </w:r>
          </w:p>
          <w:p w14:paraId="4A68CD9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low: hidden; display: none; outline: none;"&gt;</w:t>
            </w:r>
          </w:p>
          <w:p w14:paraId="31A4B71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&amp;nbsp;&amp;zwnj;&amp;nbsp;&amp;zwnj;&amp;nbsp;&amp;zwnj;&amp;nbsp;&amp;zwnj;&amp;nbsp;&amp;zwnj;&amp;nbsp;=</w:t>
            </w:r>
          </w:p>
          <w:p w14:paraId="1711740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&amp;zwnj;&amp;nbsp;&amp;zwnj;&amp;nbsp;&amp;zwnj;&amp;nbsp;&amp;zwnj;&amp;nbsp;&amp;zwnj;&amp;nbsp;&amp;zwnj;&amp;nbsp;&amp;zw=</w:t>
            </w:r>
          </w:p>
          <w:p w14:paraId="139E107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nj;&amp;nbsp;&amp;zwnj;&amp;nbsp;</w:t>
            </w:r>
          </w:p>
          <w:p w14:paraId="31EB1EE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&amp;nbsp;&amp;zwnj;&amp;nbsp;&amp;zwnj;&amp;nbsp;&amp;zwnj;&amp;nbsp;&amp;zwnj;&amp;nbsp;&amp;zwnj;&amp;nbsp;=</w:t>
            </w:r>
          </w:p>
          <w:p w14:paraId="240CF35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&amp;zwnj;&amp;nbsp;&amp;zwnj;&amp;nbsp;&amp;zwnj;&amp;nbsp;&amp;zwnj;&amp;nbsp;&amp;zwnj;&amp;nbsp;&amp;zwnj;&amp;nbsp;&amp;zw=</w:t>
            </w:r>
          </w:p>
          <w:p w14:paraId="1FE0E4C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nj;&amp;nbsp;&amp;zwnj;&amp;nbsp;</w:t>
            </w:r>
          </w:p>
          <w:p w14:paraId="11B6077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&amp;nbsp;&amp;zwnj;&amp;nbsp;&amp;zwnj;&amp;nbsp;&amp;zwnj;&amp;nbsp;&amp;zwnj;&amp;nbsp;&amp;zwnj;&amp;nbsp;=</w:t>
            </w:r>
          </w:p>
          <w:p w14:paraId="0F48C07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&amp;zwnj;&amp;nbsp;&amp;zwnj;&amp;nbsp;&amp;zwnj;&amp;nbsp;&amp;zwnj;&amp;nbsp;&amp;zwnj;&amp;nbsp;&amp;zwnj;&amp;nbsp;&amp;zw=</w:t>
            </w:r>
          </w:p>
          <w:p w14:paraId="750C481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nj;&amp;nbsp;&amp;zwnj;&amp;nbsp;</w:t>
            </w:r>
          </w:p>
          <w:p w14:paraId="73371A7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&amp;nbsp;&amp;zwnj;&amp;nbsp;&amp;zwnj;&amp;nbsp;&amp;zwnj;&amp;nbsp;&amp;zwnj;&amp;nbsp;&amp;zwnj;&amp;nbsp;=</w:t>
            </w:r>
          </w:p>
          <w:p w14:paraId="23FEF50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&amp;zwnj;&amp;nbsp;&amp;zwnj;&amp;nbsp;&amp;zwnj;&amp;nbsp;&amp;zwnj;&amp;nbsp;&amp;zwnj;&amp;nbsp;&amp;zwnj;&amp;nbsp;&amp;zw=</w:t>
            </w:r>
          </w:p>
          <w:p w14:paraId="070A4D5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nj;&amp;nbsp;&amp;zwnj;&amp;nbsp;</w:t>
            </w:r>
          </w:p>
          <w:p w14:paraId="3145762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&amp;nbsp;&amp;zwnj;&amp;nbsp;&amp;zwnj;&amp;nbsp;&amp;zwnj;&amp;nbsp;&amp;zwnj;&amp;nbsp;&amp;zwnj;&amp;nbsp;=</w:t>
            </w:r>
          </w:p>
          <w:p w14:paraId="50D3239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&amp;zwnj;&amp;nbsp;&amp;zwnj;&amp;nbsp;&amp;zwnj;&amp;nbsp;&amp;zwnj;&amp;nbsp;&amp;zwnj;&amp;nbsp;&amp;zwnj;&amp;nbsp;&amp;zw=</w:t>
            </w:r>
          </w:p>
          <w:p w14:paraId="4F0A2FA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nj;&amp;nbsp;&amp;zwnj;&amp;nbsp;</w:t>
            </w:r>
          </w:p>
          <w:p w14:paraId="54D1F50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&amp;nbsp;&amp;zwnj;&amp;nbsp;&amp;zwnj;&amp;nbsp;&amp;zwnj;&amp;nbsp;&amp;zwnj;&amp;nbsp;&amp;zwnj;&amp;nbsp;=</w:t>
            </w:r>
          </w:p>
          <w:p w14:paraId="15B2CB1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&amp;zwnj;&amp;nbsp;&amp;zwnj;&amp;nbsp;&amp;zwnj;&amp;nbsp;&amp;zwnj;&amp;nbsp;&amp;zwnj;&amp;nbsp;&amp;zwnj;&amp;nbsp;&amp;zw=</w:t>
            </w:r>
          </w:p>
          <w:p w14:paraId="0726034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nj;&amp;nbsp;&amp;zwnj;&amp;nbsp;</w:t>
            </w:r>
          </w:p>
          <w:p w14:paraId="58579C8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&amp;nbsp;&amp;zwnj;&amp;nbsp;&amp;zwnj;&amp;nbsp;&amp;zwnj;&amp;nbsp;&amp;zwnj;&amp;nbsp;&amp;zwnj;&amp;nbsp;=</w:t>
            </w:r>
          </w:p>
          <w:p w14:paraId="341D68B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&amp;zwnj;&amp;nbsp;&amp;zwnj;&amp;nbsp;&amp;zwnj;&amp;nbsp;&amp;zwnj;&amp;nbsp;&amp;zwnj;&amp;nbsp;&amp;zwnj;&amp;nbsp;&amp;zw=</w:t>
            </w:r>
          </w:p>
          <w:p w14:paraId="67474E1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nj;&amp;nbsp;&amp;zwnj;&amp;nbsp;</w:t>
            </w:r>
          </w:p>
          <w:p w14:paraId="358B636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&amp;nbsp;&amp;zwnj;&amp;nbsp;&amp;zwnj;&amp;nbsp;&amp;zwnj;&amp;nbsp;&amp;zwnj;&amp;nbsp;&amp;zwnj;&amp;nbsp;=</w:t>
            </w:r>
          </w:p>
          <w:p w14:paraId="3F71563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&amp;zwnj;&amp;nbsp;&amp;zwnj;&amp;nbsp;&amp;zwnj;&amp;nbsp;&amp;zwnj;&amp;nbsp;&amp;zwnj;&amp;nbsp;&amp;zwnj;&amp;nbsp;&amp;zw=</w:t>
            </w:r>
          </w:p>
          <w:p w14:paraId="7A052FC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nj;&amp;nbsp;&amp;zwnj;&amp;nbsp;</w:t>
            </w:r>
          </w:p>
          <w:p w14:paraId="3405ECA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&amp;nbsp;&amp;zwnj;&amp;nbsp;&amp;zwnj;&amp;nbsp;&amp;zwnj;&amp;nbsp;&amp;zwnj;&amp;nbsp;&amp;zwnj;&amp;nbsp;=</w:t>
            </w:r>
          </w:p>
          <w:p w14:paraId="6254D87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&amp;zwnj;&amp;nbsp;&amp;zwnj;&amp;nbsp;&amp;zwnj;&amp;nbsp;&amp;zwnj;&amp;nbsp;&amp;zwnj;&amp;nbsp;&amp;zwnj;&amp;nbsp;&amp;zw=</w:t>
            </w:r>
          </w:p>
          <w:p w14:paraId="6C00916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nj;&amp;nbsp;&amp;zwnj;&amp;nbsp;</w:t>
            </w:r>
          </w:p>
          <w:p w14:paraId="6CD8517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&amp;nbsp;&amp;zwnj;&amp;nbsp;&amp;zwnj;&amp;nbsp;&amp;zwnj;&amp;nbsp;&amp;zwnj;&amp;nbsp;&amp;zwnj;&amp;nbsp;=</w:t>
            </w:r>
          </w:p>
          <w:p w14:paraId="41BA7C6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&amp;zwnj;&amp;nbsp;&amp;zwnj;&amp;nbsp;&amp;zwnj;&amp;nbsp;&amp;zwnj;&amp;nbsp;&amp;zwnj;&amp;nbsp;&amp;zwnj;&amp;nbsp;&amp;zw=</w:t>
            </w:r>
          </w:p>
          <w:p w14:paraId="2A4449F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nj;&amp;nbsp;&amp;zwnj;&amp;nbsp;</w:t>
            </w:r>
          </w:p>
          <w:p w14:paraId="18D6B04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&amp;nbsp;&amp;zwnj;&amp;nbsp;&amp;zwnj;&amp;nbsp;&amp;zwnj;&amp;nbsp;&amp;zwnj;&amp;nbsp;&amp;zwnj;&amp;nbsp;=</w:t>
            </w:r>
          </w:p>
          <w:p w14:paraId="7F35269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&amp;zwnj;&amp;nbsp;&amp;zwnj;&amp;nbsp;&amp;zwnj;&amp;nbsp;&amp;zwnj;&amp;nbsp;&amp;zwnj;&amp;nbsp;&amp;zwnj;&amp;nbsp;&amp;zw=</w:t>
            </w:r>
          </w:p>
          <w:p w14:paraId="3516AC2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nj;&amp;nbsp;&amp;zwnj;&amp;nbsp;</w:t>
            </w:r>
          </w:p>
          <w:p w14:paraId="41D61AD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&amp;nbsp;&amp;zwnj;&amp;nbsp;&amp;zwnj;&amp;nbsp;&amp;zwnj;&amp;nbsp;&amp;zwnj;&amp;nbsp;&amp;zwnj;&amp;nbsp;=</w:t>
            </w:r>
          </w:p>
          <w:p w14:paraId="4DD1AF4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&amp;zwnj;&amp;nbsp;&amp;zwnj;&amp;nbsp;&amp;zwnj;&amp;nbsp;&amp;zwnj;&amp;nbsp;&amp;zwnj;&amp;nbsp;&amp;zwnj;&amp;nbsp;&amp;zw=</w:t>
            </w:r>
          </w:p>
          <w:p w14:paraId="003E47E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nj;&amp;nbsp;&amp;zwnj;&amp;nbsp;</w:t>
            </w:r>
          </w:p>
          <w:p w14:paraId="705A491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&lt;/div&gt;</w:t>
            </w:r>
          </w:p>
          <w:p w14:paraId="52B2796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&lt;table class=3D"wrp" style=3D"border-collapse:collapse; border-spacin=</w:t>
            </w:r>
          </w:p>
          <w:p w14:paraId="23E762D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g:0; -webkit-text-size-adjust:none; min-width:540px;" border=3D"0" cellpadd=</w:t>
            </w:r>
          </w:p>
          <w:p w14:paraId="7EC8B65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ing=3D"0" cellspacing=3D"0" align=3D"center" width=3D"100%" bgcolor=3D"#f4f=</w:t>
            </w:r>
          </w:p>
          <w:p w14:paraId="750708D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4f4"&gt;</w:t>
            </w:r>
          </w:p>
          <w:p w14:paraId="29EAB14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&lt;tr&gt;</w:t>
            </w:r>
          </w:p>
          <w:p w14:paraId="2B9F481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&lt;td class=3D"wrp" style=3D"border-collapse:collapse; border-spa=</w:t>
            </w:r>
          </w:p>
          <w:p w14:paraId="189E1BD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cing:0; -webkit-text-size-adjust:none; min-width:540px;" align=3D"center" w=</w:t>
            </w:r>
          </w:p>
          <w:p w14:paraId="049DB28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idth=3D"100%"&gt;</w:t>
            </w:r>
          </w:p>
          <w:p w14:paraId="30D6FF8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&lt;table  width=3D"540" style=3D"border-collapse:collapse; bor=</w:t>
            </w:r>
          </w:p>
          <w:p w14:paraId="4316662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der-spacing:0; -webkit-text-size-adjust:none; width: 540px;" border=3D"0" c=</w:t>
            </w:r>
          </w:p>
          <w:p w14:paraId="4D5A3DF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ellpadding=3D"0" cellspacing=3D"0" align=3D"center"  bgcolor=3D"#ffffff" &gt;</w:t>
            </w:r>
          </w:p>
          <w:p w14:paraId="1A07E50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&lt;tr&gt;</w:t>
            </w:r>
          </w:p>
          <w:p w14:paraId="3BE91AA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&lt;td  width=3D"100%" align=3D"center" valign=3D"top"&gt;</w:t>
            </w:r>
          </w:p>
          <w:p w14:paraId="78B0307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&lt;table  bgcolor=3D"#ffffff" style=3D"border-collaps=</w:t>
            </w:r>
          </w:p>
          <w:p w14:paraId="1A41119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e:collapse; border-spacing:0; -webkit-text-size-adjust:none; width:540px;" =</w:t>
            </w:r>
          </w:p>
          <w:p w14:paraId="4D4D849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border=3D"0" cellpadding=3D"0" cellspacing=3D"0" align=3D"center"&gt;</w:t>
            </w:r>
          </w:p>
          <w:p w14:paraId="31E42C1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197C074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 width=3D"540" style=3D"padding: 25px 0px=</w:t>
            </w:r>
          </w:p>
          <w:p w14:paraId="463127D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25px 0px; width:540px; vertical-align: top" align=3D"center"&gt;</w:t>
            </w:r>
          </w:p>
          <w:p w14:paraId="66D1F0D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1F1064F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52FECFF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nF5qRrJSzbh3T1HOYRVXtpKX%3DTBSCUTY&amp;amp;_ei_=3DEM6hiIRZ6IbTRQzpp7EgfWChfgAit=</w:t>
            </w:r>
          </w:p>
          <w:p w14:paraId="147D2E5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2166AF5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7B62901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0F3EFEF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7EC7917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UwOUYZYXfo6DXIEqTrV.&amp;amp;_di_=3De0jnqeqtdngqi9l4f4mh6511eiud2lelj51qqho6eud=</w:t>
            </w:r>
          </w:p>
          <w:p w14:paraId="492425E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q97fgt12g" target=3D"_blank"&gt;</w:t>
            </w:r>
          </w:p>
          <w:p w14:paraId="0ACEADB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&lt;img style=3D"margin: 0px; padding: 0px; d=</w:t>
            </w:r>
          </w:p>
          <w:p w14:paraId="35EB120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isplay: block;" src=3D"https://static.cdn.responsys.net/i5/responsysimages/=</w:t>
            </w:r>
          </w:p>
          <w:p w14:paraId="1620955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content/luxottica006/ebd_logo.png" width=3D"190" height=3D"21" border=3D"0"=</w:t>
            </w:r>
          </w:p>
          <w:p w14:paraId="7B0E779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alt=3D""&gt;</w:t>
            </w:r>
          </w:p>
          <w:p w14:paraId="750F744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&lt;/a&gt;</w:t>
            </w:r>
          </w:p>
          <w:p w14:paraId="6CEDF66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0012C96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6BC625C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&lt;/table&gt;</w:t>
            </w:r>
          </w:p>
          <w:p w14:paraId="2BA317B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&lt;!--  INIZIO NAV DINAMICO--&gt;</w:t>
            </w:r>
          </w:p>
          <w:p w14:paraId="2AD1640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</w:p>
          <w:p w14:paraId="3DF7424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&lt;table  style=3D"border-collapse:collapse; border-s=</w:t>
            </w:r>
          </w:p>
          <w:p w14:paraId="51B565B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pacing:0; -webkit-text-size-adjust:none;" border=3D"0" cellpadding=3D"0" ce=</w:t>
            </w:r>
          </w:p>
          <w:p w14:paraId="370B2C5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llspacing=3D"0" align=3D"center"&gt;</w:t>
            </w:r>
          </w:p>
          <w:p w14:paraId="42B0D4C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14E0BC7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 bgcolor=3D"#ffffff" style=3D"padding: 10=</w:t>
            </w:r>
          </w:p>
          <w:p w14:paraId="0CAA6AE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px 10px 15px 10px; vertical-align:top; width:520px;"  align=3D"center"&gt;</w:t>
            </w:r>
          </w:p>
          <w:p w14:paraId="00D42C0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&lt;table style=3D"border-collapse:collapse; =</w:t>
            </w:r>
          </w:p>
          <w:p w14:paraId="66AA225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border-spacing:0; -webkit-text-size-adjust:none;" border=3D"0" cellpadding=</w:t>
            </w:r>
          </w:p>
          <w:p w14:paraId="27F56CD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=3D"0" cellspacing=3D"0" align=3D"center"&gt;</w:t>
            </w:r>
          </w:p>
          <w:p w14:paraId="0D5CEFE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&lt;tr&gt;</w:t>
            </w:r>
          </w:p>
          <w:p w14:paraId="416C90E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&lt;td style=3D"padding: 0px 0px 0px 0p=</w:t>
            </w:r>
          </w:p>
          <w:p w14:paraId="7CFF4D1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x; vertical-align:top; width:95px;" align=3D"center"&gt;</w:t>
            </w:r>
          </w:p>
          <w:p w14:paraId="693DA2D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&lt;a href=3D"https://e.eyebuydirect=</w:t>
            </w:r>
          </w:p>
          <w:p w14:paraId="7C9D7F4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.com/pub/cc?_ri_=3DX0Gzc2X%3DAQpglLjHJlYQGfNWszdDfljwzfsRXO4zb7D3oAdYzazdTp=</w:t>
            </w:r>
          </w:p>
          <w:p w14:paraId="4127B65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BbgrYy7zbnF5qRrJSzbh3T1HOYRVXtpKX%3DTBSCUWY&amp;amp;_ei_=3DEM6hiIRZ6IbTRQzpp7Eg=</w:t>
            </w:r>
          </w:p>
          <w:p w14:paraId="2B8AACE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fWChfgAit5cEcjVYMZRFQt93VYIwJ2O7TP9PKOUul8Xsp9yWanKUlmHZnIkChJdZJMJy---Sjut=</w:t>
            </w:r>
          </w:p>
          <w:p w14:paraId="0218D5F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EjyUG0lhUkoLKITL1vfOyWuqyC4ELQlfjOzjXnh3VabJkm7GsRTfXYwS9VYCA0x4Nn-zOyVuqaL=</w:t>
            </w:r>
          </w:p>
          <w:p w14:paraId="0DD544B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R60Xjyws-dmjD5FMxLBHulExQMzgDnPjkmMwLMKWfpHC5m0MV8JK-jU8rQF6n3jAFTurClCdE7c=</w:t>
            </w:r>
          </w:p>
          <w:p w14:paraId="49B9EE1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DUYHp28FUg512aAWEihl9Ldsau_xKaLC1v_IP02uKl-_hIuDjfcKOW028vLgoLJ029TfNvL0Ek0=</w:t>
            </w:r>
          </w:p>
          <w:p w14:paraId="7CF0798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Kk6yWx4aNUwOUYZYXfo6DXIEqTrV.&amp;amp;_di_=3Djjcg4vn2am5755ma5ce87hbm01ao25u3kq=</w:t>
            </w:r>
          </w:p>
          <w:p w14:paraId="3073AD6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ql7r1hnh3egsa9g8bg" target=3D"_blank"style=3D"font-family:'Outfit', Roboto,=</w:t>
            </w:r>
          </w:p>
          <w:p w14:paraId="60CF1AA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Arial, sans-serif; font-size:12px; line-height:16px; color:#222222; text-d=</w:t>
            </w:r>
          </w:p>
          <w:p w14:paraId="043E969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ecoration: none; font-weight: 400;"&gt;</w:t>
            </w:r>
          </w:p>
          <w:p w14:paraId="7025015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Eyeglasses</w:t>
            </w:r>
          </w:p>
          <w:p w14:paraId="56B14D8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&lt;/a&gt;</w:t>
            </w:r>
          </w:p>
          <w:p w14:paraId="6AF9309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&lt;/td&gt;</w:t>
            </w:r>
          </w:p>
          <w:p w14:paraId="74CA72F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&lt;td style=3D"padding: 0px 0px 0px 0p=</w:t>
            </w:r>
          </w:p>
          <w:p w14:paraId="15AA353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x; vertical-align:top; width:95px;" align=3D"center"&gt;</w:t>
            </w:r>
          </w:p>
          <w:p w14:paraId="3DC9639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&lt;a href=3D"https://e.eyebuydirect=</w:t>
            </w:r>
          </w:p>
          <w:p w14:paraId="71FD758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.com/pub/cc?_ri_=3DX0Gzc2X%3DAQpglLjHJlYQGfNWszdDfljwzfsRXO4zb7D3oAdYzazdTp=</w:t>
            </w:r>
          </w:p>
          <w:p w14:paraId="2393DE8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BbgrYy7zbnF5qRrJSzbh3T1HOYRVXtpKX%3DTBSCUAY&amp;amp;_ei_=3DEM6hiIRZ6IbTRQzpp7Eg=</w:t>
            </w:r>
          </w:p>
          <w:p w14:paraId="7ACC599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fWChfgAit5cEcjVYMZRFQt93VYIwJ2O7TP9PKOUul8Xsp9yWanKUlmHZnIkChJdZJMJy---Sjut=</w:t>
            </w:r>
          </w:p>
          <w:p w14:paraId="0C9729A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EjyUG0lhUkoLKITL1vfOyWuqyC4ELQlfjOzjXnh3VabJkm7GsRTfXYwS9VYCA0x4Nn-zOyVuqaL=</w:t>
            </w:r>
          </w:p>
          <w:p w14:paraId="1E253C3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R60Xjyws-dmjD5FMxLBHulExQMzgDnPjkmMwLMKWfpHC5m0MV8JK-jU8rQF6n3jAFTurClCdE7c=</w:t>
            </w:r>
          </w:p>
          <w:p w14:paraId="1584CAD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DUYHp28FUg512aAWEihl9Ldsau_xKaLC1v_IP02uKl-_hIuDjfcKOW028vLgoLJ029TfNvL0Ek0=</w:t>
            </w:r>
          </w:p>
          <w:p w14:paraId="2265D24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Kk6yWx4aNUwOUYZYXfo6DXIEqTrV.&amp;amp;_di_=3D6co3qhngkm26v20d73iitpk445ed1t5ln3=</w:t>
            </w:r>
          </w:p>
          <w:p w14:paraId="373FB3A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c72siag5uvednd7h70" target=3D"_blank"style=3D"font-family:'Outfit', Roboto,=</w:t>
            </w:r>
          </w:p>
          <w:p w14:paraId="21DC9FD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Arial, sans-serif; font-size:12px; line-height:16px; color:#222222; text-d=</w:t>
            </w:r>
          </w:p>
          <w:p w14:paraId="27EC79C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ecoration: none; font-weight: 400;"&gt;</w:t>
            </w:r>
          </w:p>
          <w:p w14:paraId="3607D6F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Sunglasses</w:t>
            </w:r>
          </w:p>
          <w:p w14:paraId="65CF03F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&lt;/a&gt;</w:t>
            </w:r>
          </w:p>
          <w:p w14:paraId="51D72D8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&lt;/td&gt;</w:t>
            </w:r>
          </w:p>
          <w:p w14:paraId="46FBAE3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&lt;td style=3D"padding: 0px 0px 0px 0p=</w:t>
            </w:r>
          </w:p>
          <w:p w14:paraId="4056BFE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x; vertical-align:top; width:120px;" align=3D"center"&gt;</w:t>
            </w:r>
          </w:p>
          <w:p w14:paraId="5B0CF7E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&lt;a href=3D"https://e.eyebuydirect=</w:t>
            </w:r>
          </w:p>
          <w:p w14:paraId="1B8F43D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.com/pub/cc?_ri_=3DX0Gzc2X%3DAQpglLjHJlYQGfNWszdDfljwzfsRXO4zb7D3oAdYzazdTp=</w:t>
            </w:r>
          </w:p>
          <w:p w14:paraId="622A70A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BbgrYy7zbnF5qRrJSzbh3T1HOYRVXtpKX%3DTBSCUCY&amp;amp;_ei_=3DEM6hiIRZ6IbTRQzpp7Eg=</w:t>
            </w:r>
          </w:p>
          <w:p w14:paraId="1130F04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fWChfgAit5cEcjVYMZRFQt93VYIwJ2O7TP9PKOUul8Xsp9yWanKUlmHZnIkChJdZJMJy---Sjut=</w:t>
            </w:r>
          </w:p>
          <w:p w14:paraId="1D7E379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EjyUG0lhUkoLKITL1vfOyWuqyC4ELQlfjOzjXnh3VabJkm7GsRTfXYwS9VYCA0x4Nn-zOyVuqaL=</w:t>
            </w:r>
          </w:p>
          <w:p w14:paraId="0E289D3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R60Xjyws-dmjD5FMxLBHulExQMzgDnPjkmMwLMKWfpHC5m0MV8JK-jU8rQF6n3jAFTurClCdE7c=</w:t>
            </w:r>
          </w:p>
          <w:p w14:paraId="4724014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DUYHp28FUg512aAWEihl9Ldsau_xKaLC1v_IP02uKl-_hIuDjfcKOW028vLgoLJ029TfNvL0Ek0=</w:t>
            </w:r>
          </w:p>
          <w:p w14:paraId="4B51C06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Kk6yWx4aNUwOUYZYXfo6DXIEqTrV.&amp;amp;_di_=3D4162o34edc9297isr00u4hnppf2s8i9poh=</w:t>
            </w:r>
          </w:p>
          <w:p w14:paraId="1A4F37C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pdij90tmjm0hmfibpg" target=3D"_blank"style=3D"font-family:'Outfit', Roboto,=</w:t>
            </w:r>
          </w:p>
          <w:p w14:paraId="6C1C0A5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Arial, sans-serif; font-size:12px; line-height:16px; color:#222222; text-d=</w:t>
            </w:r>
          </w:p>
          <w:p w14:paraId="0AC569C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ecoration: none; font-weight: 400;"&gt;</w:t>
            </w:r>
          </w:p>
          <w:p w14:paraId="527887F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Premium Brands</w:t>
            </w:r>
          </w:p>
          <w:p w14:paraId="75049B7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&lt;/a&gt;</w:t>
            </w:r>
          </w:p>
          <w:p w14:paraId="4CCD1FC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&lt;/td&gt;</w:t>
            </w:r>
          </w:p>
          <w:p w14:paraId="7449501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&lt;td style=3D"padding: 0px 0px 0px 0p=</w:t>
            </w:r>
          </w:p>
          <w:p w14:paraId="3B9255A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x; vertical-align:top; width:65px;" align=3D"center" class=3D"onlydesktop"&gt;</w:t>
            </w:r>
          </w:p>
          <w:p w14:paraId="77EDA71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&lt;a href=3D"https://e.eyebuydirect=</w:t>
            </w:r>
          </w:p>
          <w:p w14:paraId="732FDDA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.com/pub/cc?_ri_=3DX0Gzc2X%3DAQpglLjHJlYQGfNWszdDfljwzfsRXO4zb7D3oAdYzazdTp=</w:t>
            </w:r>
          </w:p>
          <w:p w14:paraId="0E56D71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BbgrYy7zbnF5qRrJSzbh3T1HOYRVXtpKX%3DTBSCWRY&amp;amp;_ei_=3DEM6hiIRZ6IbTRQzpp7Eg=</w:t>
            </w:r>
          </w:p>
          <w:p w14:paraId="3486403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fWChfgAit5cEcjVYMZRFQt93VYIwJ2O7TP9PKOUul8Xsp9yWanKUlmHZnIkChJdZJMJy---Sjut=</w:t>
            </w:r>
          </w:p>
          <w:p w14:paraId="1D5AFE1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EjyUG0lhUkoLKITL1vfOyWuqyC4ELQlfjOzjXnh3VabJkm7GsRTfXYwS9VYCA0x4Nn-zOyVuqaL=</w:t>
            </w:r>
          </w:p>
          <w:p w14:paraId="46D265F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R60Xjyws-dmjD5FMxLBHulExQMzgDnPjkmMwLMKWfpHC5m0MV8JK-jU8rQF6n3jAFTurClCdE7c=</w:t>
            </w:r>
          </w:p>
          <w:p w14:paraId="109F662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DUYHp28FUg512aAWEihl9Ldsau_xKaLC1v_IP02uKl-_hIuDjfcKOW028vLgoLJ029TfNvL0Ek0=</w:t>
            </w:r>
          </w:p>
          <w:p w14:paraId="4E1E34A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Kk6yWx4aNUwOUYZYXfo6DXIEqTrV.&amp;amp;_di_=3Dtu1c051va10rtf2t7gn61arjfch5ddsvga=</w:t>
            </w:r>
          </w:p>
          <w:p w14:paraId="77D64EF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ont2kh8ig1gb1hlelg" target=3D"_blank" style=3D"font-family:'Outfit', Roboto=</w:t>
            </w:r>
          </w:p>
          <w:p w14:paraId="739F6BC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, Arial, sans-serif; font-size:12px; line-height:16px; color:#222222; text-=</w:t>
            </w:r>
          </w:p>
          <w:p w14:paraId="45F7D29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decoration: none; font-weight: 400;" class=3D"onlydesktop"&gt;</w:t>
            </w:r>
          </w:p>
          <w:p w14:paraId="4F55F3F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On Sale</w:t>
            </w:r>
          </w:p>
          <w:p w14:paraId="2F7C5AA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&lt;/a&gt;</w:t>
            </w:r>
          </w:p>
          <w:p w14:paraId="50AE033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&lt;/td&gt;</w:t>
            </w:r>
          </w:p>
          <w:p w14:paraId="3EBF4E2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&lt;/tr&gt;</w:t>
            </w:r>
          </w:p>
          <w:p w14:paraId="4C26AFF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&lt;/table&gt;</w:t>
            </w:r>
          </w:p>
          <w:p w14:paraId="033AA47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7BC3AF4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1D295A3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&lt;/table&gt;</w:t>
            </w:r>
          </w:p>
          <w:p w14:paraId="5677E6B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</w:p>
          <w:p w14:paraId="50DA234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&lt;!-- FINE NAV DINAMICO --&gt;</w:t>
            </w:r>
          </w:p>
          <w:p w14:paraId="5B87B10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&lt;!-- INIZIO CONTENT --&gt;</w:t>
            </w:r>
          </w:p>
          <w:p w14:paraId="7FA05F9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&lt;table  width=3D"500" border=3D"0" cellpadding=3D"0=</w:t>
            </w:r>
          </w:p>
          <w:p w14:paraId="4681221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" cellspacing=3D"0" align=3D"center" bgcolor=3D"#ffffff"&gt;</w:t>
            </w:r>
          </w:p>
          <w:p w14:paraId="6304AEC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45B208D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 0px; width:500px; font-=</w:t>
            </w:r>
          </w:p>
          <w:p w14:paraId="5A0B212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size:0; line-height:1px; height: 1px; vertical-align: top;"  align=3D"cente=</w:t>
            </w:r>
          </w:p>
          <w:p w14:paraId="78040D0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r"&gt;</w:t>
            </w:r>
          </w:p>
          <w:p w14:paraId="4E752F1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009C8C4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10BF44F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nF5qRrJSzbh3T1HOYRVXtpKX%3DTBSCWTY&amp;amp;_ei_=3DEM6hiIRZ6IbTRQzpp7EgfWChfgAit=</w:t>
            </w:r>
          </w:p>
          <w:p w14:paraId="14C6375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1344CD2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517ED4C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09B6A23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3E78E83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UwOUYZYXfo6DXIEqTrV.&amp;amp;_di_=3Dtv83r9806v6q9djl3ic0isd9oe3ukuosb3ncpi80nsq=</w:t>
            </w:r>
          </w:p>
          <w:p w14:paraId="3F70C16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od7kgsr5g" target=3D"_blank"&gt;&lt;img style=3D"font-size:0; margin: 0px; paddin=</w:t>
            </w:r>
          </w:p>
          <w:p w14:paraId="63B91E5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g: 0px; display: inline; max-width: 500px!important;" src=3D"https://static=</w:t>
            </w:r>
          </w:p>
          <w:p w14:paraId="4FCE65E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.cdn.responsys.net/i5/responsysimages/luxottica006/contentlibrary/ebd/broad=</w:t>
            </w:r>
          </w:p>
          <w:p w14:paraId="3C27DE0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casts-dems/2024/01/20240131-ebd-nonpromo-noncollection-lenses-transitions-e=</w:t>
            </w:r>
          </w:p>
          <w:p w14:paraId="607E8D1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yewearlove/images/h1.jpg" width=3D"500" height=3D"auto" border=3D"0" alt=3D=</w:t>
            </w:r>
          </w:p>
          <w:p w14:paraId="71F7623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""  /&gt;&lt;/a&gt;</w:t>
            </w:r>
          </w:p>
          <w:p w14:paraId="3A7F3D3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3E5CE04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0C1476C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081CB31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 20px 0px 0px 0px; width=</w:t>
            </w:r>
          </w:p>
          <w:p w14:paraId="500F3F3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:500px; font-size:0; line-height:1px; height: 1px; vertical-align: top;"  a=</w:t>
            </w:r>
          </w:p>
          <w:p w14:paraId="73F7F95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lign=3D"center"&gt;</w:t>
            </w:r>
          </w:p>
          <w:p w14:paraId="0B26585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5917459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6CD578B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nF5qRrJSzbh3T1HOYRVXtpKX%3DTBSCWWY&amp;amp;_ei_=3DEM6hiIRZ6IbTRQzpp7EgfWChfgAit=</w:t>
            </w:r>
          </w:p>
          <w:p w14:paraId="5485BE0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29D8FF5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04C9A2A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46718A8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0CDD31A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UwOUYZYXfo6DXIEqTrV.&amp;amp;_di_=3Dun8s5vdgucs3n7bdjfn0mfr2d895bf4jej88dgslk7h=</w:t>
            </w:r>
          </w:p>
          <w:p w14:paraId="1CC73CE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qemlnhu10" target=3D"_blank"&gt;&lt;img style=3D"font-size:0; margin: 0px; paddin=</w:t>
            </w:r>
          </w:p>
          <w:p w14:paraId="2278EE5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g: 0px; display: inline; max-width: 500px!important;" src=3D"https://static=</w:t>
            </w:r>
          </w:p>
          <w:p w14:paraId="145D74A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.cdn.responsys.net/i5/responsysimages/luxottica006/contentlibrary/ebd/broad=</w:t>
            </w:r>
          </w:p>
          <w:p w14:paraId="6051D33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casts-dems/2024/01/20240131-ebd-nonpromo-noncollection-lenses-transitions-e=</w:t>
            </w:r>
          </w:p>
          <w:p w14:paraId="3E217C1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yewearlove/images/h2.jpg" width=3D"500" height=3D"auto" border=3D"0" alt=3D=</w:t>
            </w:r>
          </w:p>
          <w:p w14:paraId="25A2494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""  /&gt;&lt;/a&gt;</w:t>
            </w:r>
          </w:p>
          <w:p w14:paraId="5DE2419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4BFA65E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6023AC3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5393031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&lt;td style=3D"padding:52px 0px 0px 0px; font-=</w:t>
            </w:r>
          </w:p>
          <w:p w14:paraId="49EA50E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family:'Outfit', Roboto, Arial, sans-serif;  font-size: 42px; mso-line-heig=</w:t>
            </w:r>
          </w:p>
          <w:p w14:paraId="3D2EE66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ht-rule: exactly; line-height: 46px; color:#000000;vertical-align:middle;fo=</w:t>
            </w:r>
          </w:p>
          <w:p w14:paraId="4B496BC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nt-weight: 700;"  align=3D"center" valign=3D"middle"&gt;</w:t>
            </w:r>
          </w:p>
          <w:p w14:paraId="5AB9CA1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Meet the Styles=20</w:t>
            </w:r>
          </w:p>
          <w:p w14:paraId="248B227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&lt;/td&gt;</w:t>
            </w:r>
          </w:p>
          <w:p w14:paraId="08B6BD2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&lt;/tr&gt;</w:t>
            </w:r>
          </w:p>
          <w:p w14:paraId="6582327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&lt;tr&gt;</w:t>
            </w:r>
          </w:p>
          <w:p w14:paraId="4ED5ED4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style=3D"padding:8px 20px 0px 20px; font-=</w:t>
            </w:r>
          </w:p>
          <w:p w14:paraId="7FFC503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family:'Outfit', Roboto, Arial, sans-serif;  font-size: 20px; mso-line-heig=</w:t>
            </w:r>
          </w:p>
          <w:p w14:paraId="0D9D901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ht-rule: exactly; line-height: 24px; color:#000000;vertical-align:middle;" =</w:t>
            </w:r>
          </w:p>
          <w:p w14:paraId="70AD9AF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align=3D"center" valign=3D"middle"&gt;</w:t>
            </w:r>
          </w:p>
          <w:p w14:paraId="4F1FFDE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A mix of neutral, classic, and bold with &lt;=</w:t>
            </w:r>
          </w:p>
          <w:p w14:paraId="195C7C0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br&gt;</w:t>
            </w:r>
          </w:p>
          <w:p w14:paraId="0C0F151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a dash of heart-shaped love.</w:t>
            </w:r>
          </w:p>
          <w:p w14:paraId="39A84F6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08FAB93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159F956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2633228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 4px 0px 0px 0px; width:=</w:t>
            </w:r>
          </w:p>
          <w:p w14:paraId="12C1536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500px; font-size:0; line-height:1px; height: 1px; vertical-align: top;"  al=</w:t>
            </w:r>
          </w:p>
          <w:p w14:paraId="1DA9DB5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ign=3D"center"&gt;</w:t>
            </w:r>
          </w:p>
          <w:p w14:paraId="18500CD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5209807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5191AEA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nF5qRrJSzbh3T1HOYRVXtpKX%3DTBSCWAY&amp;amp;_ei_=3DEM6hiIRZ6IbTRQzpp7EgfWChfgAit=</w:t>
            </w:r>
          </w:p>
          <w:p w14:paraId="5CE5B4E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7358D36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31B33B6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43FB041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0FD88AC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UwOUYZYXfo6DXIEqTrV.&amp;amp;_di_=3D01178o2ckhvqktivrno30bmg1fdom9u6qvi5u5e77qv=</w:t>
            </w:r>
          </w:p>
          <w:p w14:paraId="01508C0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pnlag99r0" target=3D"_blank"&gt;&lt;img style=3D"font-size:0; margin: 0px; paddin=</w:t>
            </w:r>
          </w:p>
          <w:p w14:paraId="0A19721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g: 0px; display: inline; max-width: 500px!important;" src=3D"https://static=</w:t>
            </w:r>
          </w:p>
          <w:p w14:paraId="0D3AAC0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.cdn.responsys.net/i5/responsysimages/luxottica006/contentlibrary/ebd/broad=</w:t>
            </w:r>
          </w:p>
          <w:p w14:paraId="1EE58AE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casts-dems/2024/01/20240131-ebd-nonpromo-noncollection-lenses-transitions-e=</w:t>
            </w:r>
          </w:p>
          <w:p w14:paraId="670F7F2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yewearlove/images/p1.jpg" width=3D"500" height=3D"auto" border=3D"0" alt=3D=</w:t>
            </w:r>
          </w:p>
          <w:p w14:paraId="588DBD3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""  /&gt;&lt;/a&gt;</w:t>
            </w:r>
          </w:p>
          <w:p w14:paraId="50A0D86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459B813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79B9475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53F1BF9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style=3D"padding:4px 20px 0px 20px; font-=</w:t>
            </w:r>
          </w:p>
          <w:p w14:paraId="7C4F397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family:'Outfit', Roboto, Arial, sans-serif;  font-size: 20px; mso-line-heig=</w:t>
            </w:r>
          </w:p>
          <w:p w14:paraId="065BE2D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ht-rule: exactly; line-height: 24px; color:#000000;vertical-align:middle;" =</w:t>
            </w:r>
          </w:p>
          <w:p w14:paraId="0E19577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align=3D"center" valign=3D"middle"&gt;</w:t>
            </w:r>
          </w:p>
          <w:p w14:paraId="7D3CA35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1A53A5F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1612A85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nF5qRrJSzbh3T1HOYRVXtpKX%3DTBSCWAY&amp;amp;_ei_=3DEM6hiIRZ6IbTRQzpp7EgfWChfgAit=</w:t>
            </w:r>
          </w:p>
          <w:p w14:paraId="64D18AA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55C1934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7E3B8D0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4D9EA3B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59FB1FF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UwOUYZYXfo6DXIEqTrV.&amp;amp;_di_=3D01178o2ckhvqktivrno30bmg1fdom9u6qvi5u5e77qv=</w:t>
            </w:r>
          </w:p>
          <w:p w14:paraId="1205E59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pnlag99r0" target=3D"_blank" style=3D"text-decoration: none; padding: 0px; =</w:t>
            </w:r>
          </w:p>
          <w:p w14:paraId="0746187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vertical-align:top; font-family:'Outfit', Roboto, Arial, sans-serif;  font-=</w:t>
            </w:r>
          </w:p>
          <w:p w14:paraId="2726618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size: 20px; mso-line-height-rule: exactly; line-height:24px; color:#000000;=</w:t>
            </w:r>
          </w:p>
          <w:p w14:paraId="06795EE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display:block; font-weight: 700;"&gt;</w:t>
            </w:r>
          </w:p>
          <w:p w14:paraId="79398C7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Aiko</w:t>
            </w:r>
          </w:p>
          <w:p w14:paraId="2FCFA4C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&lt;/a&gt;</w:t>
            </w:r>
          </w:p>
          <w:p w14:paraId="4BF21D0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22502CC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78D2673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3ACFA20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style=3D"padding:8px 20px 0px 20px; font-=</w:t>
            </w:r>
          </w:p>
          <w:p w14:paraId="4A87744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family:'Outfit', Roboto, Arial, sans-serif;  font-size: 20px; mso-line-heig=</w:t>
            </w:r>
          </w:p>
          <w:p w14:paraId="4983C4A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ht-rule: exactly; line-height: 24px; color:#000000;vertical-align:middle;" =</w:t>
            </w:r>
          </w:p>
          <w:p w14:paraId="5F1CB2E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align=3D"center" valign=3D"middle"&gt;</w:t>
            </w:r>
          </w:p>
          <w:p w14:paraId="6B083F8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36790DC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5D137ED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nF5qRrJSzbh3T1HOYRVXtpKX%3DTBSCWAY&amp;amp;_ei_=3DEM6hiIRZ6IbTRQzpp7EgfWChfgAit=</w:t>
            </w:r>
          </w:p>
          <w:p w14:paraId="4FF6B4C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4681537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6A6BBFA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42A4C8E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46BB3DB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UwOUYZYXfo6DXIEqTrV.&amp;amp;_di_=3D01178o2ckhvqktivrno30bmg1fdom9u6qvi5u5e77qv=</w:t>
            </w:r>
          </w:p>
          <w:p w14:paraId="183ACD5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pnlag99r0" target=3D"_blank" style=3D"text-decoration: none; padding: 0px; =</w:t>
            </w:r>
          </w:p>
          <w:p w14:paraId="22E3C61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vertical-align:top; font-family:'Outfit', Roboto, Arial, sans-serif;  font-=</w:t>
            </w:r>
          </w:p>
          <w:p w14:paraId="173236A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size: 20px; mso-line-height-rule: exactly; line-height:24px; color:#000000;=</w:t>
            </w:r>
          </w:p>
          <w:p w14:paraId="7C6721D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display:block;"&gt;</w:t>
            </w:r>
          </w:p>
          <w:p w14:paraId="1B8952E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A little heart-shaped detail &lt;br&gt;for a big=</w:t>
            </w:r>
          </w:p>
          <w:p w14:paraId="7E3D304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impact look.</w:t>
            </w:r>
          </w:p>
          <w:p w14:paraId="0C71993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&lt;/a&gt;</w:t>
            </w:r>
          </w:p>
          <w:p w14:paraId="7D0EA34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359A904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059E5B6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&lt;tr&gt;</w:t>
            </w:r>
          </w:p>
          <w:p w14:paraId="27251CD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&lt;td  style=3D"padding: 32px 10px 30px 10px; =</w:t>
            </w:r>
          </w:p>
          <w:p w14:paraId="55D0343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vertical-align:middle;" align=3D"center"&gt;</w:t>
            </w:r>
          </w:p>
          <w:p w14:paraId="2F6F8F6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&lt;!--[if mso]&gt;</w:t>
            </w:r>
          </w:p>
          <w:p w14:paraId="65DD141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&lt;v:roundrect xmlns:v=3D"urn:schemas-micro=</w:t>
            </w:r>
          </w:p>
          <w:p w14:paraId="6D58C6F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soft-com:vml" xmlns:w=3D"urn:schemas-microsoft-com:office:word" style=3D"v-=</w:t>
            </w:r>
          </w:p>
          <w:p w14:paraId="01D5E14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text-anchor:middle; width: 330px; height:55px;" arcsize=3D"30%" stroke=3D"f=</w:t>
            </w:r>
          </w:p>
          <w:p w14:paraId="05310C4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" fillcolor=3D"#d29d4d"&gt;</w:t>
            </w:r>
          </w:p>
          <w:p w14:paraId="45B100A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&lt;w:anchorlock/&gt;</w:t>
            </w:r>
          </w:p>
          <w:p w14:paraId="3273A12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&lt;center style=3D"font-family:'Outfit',=</w:t>
            </w:r>
          </w:p>
          <w:p w14:paraId="18F9A46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Roboto, Arial, sans-serif; font-size:26px; color: #ffffff; font-weight: 70=</w:t>
            </w:r>
          </w:p>
          <w:p w14:paraId="3C2460A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0;"&gt;</w:t>
            </w:r>
          </w:p>
          <w:p w14:paraId="5A9CB5B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&lt;![endif]--&gt;</w:t>
            </w:r>
          </w:p>
          <w:p w14:paraId="48F41F8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&lt;a href=3D"https://e.eyebuydirect.c=</w:t>
            </w:r>
          </w:p>
          <w:p w14:paraId="586A1CB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om/pub/cc?_ri_=3DX0Gzc2X%3DAQpglLjHJlYQGfNWszdDfljwzfsRXO4zb7D3oAdYzazdTpBb=</w:t>
            </w:r>
          </w:p>
          <w:p w14:paraId="79DB70F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grYy7zbnF5qRrJSzbh3T1HOYRVXtpKX%3DTBSCWAY&amp;amp;_ei_=3DEM6hiIRZ6IbTRQzpp7EgfW=</w:t>
            </w:r>
          </w:p>
          <w:p w14:paraId="7288A1B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ChfgAit5cEcjVYMZRFQt93VYIwJ2O7TP9PKOUul8Xsp9yWanKUlmHZnIkChJdZJMJy---SjutEj=</w:t>
            </w:r>
          </w:p>
          <w:p w14:paraId="7EB002E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yUG0lhUkoLKITL1vfOyWuqyC4ELQlfjOzjXnh3VabJkm7GsRTfXYwS9VYCA0x4Nn-zOyVuqaLR6=</w:t>
            </w:r>
          </w:p>
          <w:p w14:paraId="416C3EA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0Xjyws-dmjD5FMxLBHulExQMzgDnPjkmMwLMKWfpHC5m0MV8JK-jU8rQF6n3jAFTurClCdE7cDU=</w:t>
            </w:r>
          </w:p>
          <w:p w14:paraId="70AC1AF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YHp28FUg512aAWEihl9Ldsau_xKaLC1v_IP02uKl-_hIuDjfcKOW028vLgoLJ029TfNvL0Ek0Kk=</w:t>
            </w:r>
          </w:p>
          <w:p w14:paraId="1593DD4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6yWx4aNUwOUYZYXfo6DXIEqTrV.&amp;amp;_di_=3D01178o2ckhvqktivrno30bmg1fdom9u6qvi5=</w:t>
            </w:r>
          </w:p>
          <w:p w14:paraId="649C114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u5e77qvpnlag99r0" style=3D"font-family:'Outfit', Roboto, Arial, sans-serif;=</w:t>
            </w:r>
          </w:p>
          <w:p w14:paraId="5250BF7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font-size: 26px; mso-line-height-rule: exactly; line-height: 55px; color:=</w:t>
            </w:r>
          </w:p>
          <w:p w14:paraId="7ECF1CA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#ffffff; width: 330px; height:55px; text-decoration: none; background-colo=</w:t>
            </w:r>
          </w:p>
          <w:p w14:paraId="6A8B821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r:#d29d4d; display:inline-block; -webkit-border-radius: 10px; -moz-border-r=</w:t>
            </w:r>
          </w:p>
          <w:p w14:paraId="0509BDF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adius: 10px; border-radius:10px;font-weight: 700; " &gt;</w:t>
            </w:r>
          </w:p>
          <w:p w14:paraId="61CA576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Shop now</w:t>
            </w:r>
          </w:p>
          <w:p w14:paraId="2A87984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&lt;/a&gt;</w:t>
            </w:r>
          </w:p>
          <w:p w14:paraId="2EE9CCC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&lt;!--[if mso]&gt;</w:t>
            </w:r>
          </w:p>
          <w:p w14:paraId="5A62118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&lt;/center&gt;</w:t>
            </w:r>
          </w:p>
          <w:p w14:paraId="7F48934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&lt;/v:roundrect&gt;</w:t>
            </w:r>
          </w:p>
          <w:p w14:paraId="1E47266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&lt;![endif]--&gt;</w:t>
            </w:r>
          </w:p>
          <w:p w14:paraId="2A99BB0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&lt;/td&gt;</w:t>
            </w:r>
          </w:p>
          <w:p w14:paraId="66A9B5F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&lt;/tr&gt;</w:t>
            </w:r>
          </w:p>
          <w:p w14:paraId="17B5BEB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&lt;tr&gt;</w:t>
            </w:r>
          </w:p>
          <w:p w14:paraId="32611B2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 4px 0px 0px 0px; width:=</w:t>
            </w:r>
          </w:p>
          <w:p w14:paraId="525AE63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500px; font-size:0; line-height:1px; height: 1px; vertical-align: top;"  al=</w:t>
            </w:r>
          </w:p>
          <w:p w14:paraId="043E469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ign=3D"center"&gt;</w:t>
            </w:r>
          </w:p>
          <w:p w14:paraId="6426BF5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3D870DB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012656F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nF5qRrJSzbh3T1HOYRVXtpKX%3DTBSCWCY&amp;amp;_ei_=3DEM6hiIRZ6IbTRQzpp7EgfWChfgAit=</w:t>
            </w:r>
          </w:p>
          <w:p w14:paraId="36E3E72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6027825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66BFE0E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6A23D89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7C389DB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UwOUYZYXfo6DXIEqTrV.&amp;amp;_di_=3Dko2lnuenii79b9heko2oc54gb08r3fu91rolborrafp=</w:t>
            </w:r>
          </w:p>
          <w:p w14:paraId="2307BAF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mehvumieg" target=3D"_blank"&gt;&lt;img style=3D"font-size:0; margin: 0px; paddin=</w:t>
            </w:r>
          </w:p>
          <w:p w14:paraId="7A9D749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g: 0px; display: inline; max-width: 500px!important;" src=3D"https://static=</w:t>
            </w:r>
          </w:p>
          <w:p w14:paraId="058FC32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.cdn.responsys.net/i5/responsysimages/luxottica006/contentlibrary/ebd/broad=</w:t>
            </w:r>
          </w:p>
          <w:p w14:paraId="773E0BB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casts-dems/2024/01/20240131-ebd-nonpromo-noncollection-lenses-transitions-e=</w:t>
            </w:r>
          </w:p>
          <w:p w14:paraId="2254BBA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yewearlove/images/p2.jpg" width=3D"500" height=3D"auto" border=3D"0" alt=3D=</w:t>
            </w:r>
          </w:p>
          <w:p w14:paraId="27AF006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""  /&gt;&lt;/a&gt;</w:t>
            </w:r>
          </w:p>
          <w:p w14:paraId="7FAF655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06D02A2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7AEDE8C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140795C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style=3D"padding:4px 20px 0px 20px; font-=</w:t>
            </w:r>
          </w:p>
          <w:p w14:paraId="020A90D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family:'Outfit', Roboto, Arial, sans-serif;  font-size: 22px; mso-line-heig=</w:t>
            </w:r>
          </w:p>
          <w:p w14:paraId="6A63913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ht-rule: exactly; line-height: 26px; color:#000000;vertical-align:middle;" =</w:t>
            </w:r>
          </w:p>
          <w:p w14:paraId="08C720F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align=3D"center" valign=3D"middle"&gt;</w:t>
            </w:r>
          </w:p>
          <w:p w14:paraId="5A4935E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45A55D9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7403798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nF5qRrJSzbh3T1HOYRVXtpKX%3DTBSCWCY&amp;amp;_ei_=3DEM6hiIRZ6IbTRQzpp7EgfWChfgAit=</w:t>
            </w:r>
          </w:p>
          <w:p w14:paraId="445A724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5CDE209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50965B0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332E677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1644373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UwOUYZYXfo6DXIEqTrV.&amp;amp;_di_=3Dko2lnuenii79b9heko2oc54gb08r3fu91rolborrafp=</w:t>
            </w:r>
          </w:p>
          <w:p w14:paraId="520723E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mehvumieg" target=3D"_blank" style=3D"text-decoration: none; padding: 0px; =</w:t>
            </w:r>
          </w:p>
          <w:p w14:paraId="76F9367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vertical-align:top; font-family:'Outfit', Roboto, Arial, sans-serif;  font-=</w:t>
            </w:r>
          </w:p>
          <w:p w14:paraId="51ABACD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size: 22px; mso-line-height-rule: exactly; line-height:26px; color:#000000;=</w:t>
            </w:r>
          </w:p>
          <w:p w14:paraId="4212180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display:block; font-weight: 700;"&gt;</w:t>
            </w:r>
          </w:p>
          <w:p w14:paraId="4B2FDA2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Amia</w:t>
            </w:r>
          </w:p>
          <w:p w14:paraId="05D099F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&lt;/a&gt;</w:t>
            </w:r>
          </w:p>
          <w:p w14:paraId="2EAFF22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2EEA607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7083B74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081C11C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style=3D"padding:8px 20px 0px 20px; font-=</w:t>
            </w:r>
          </w:p>
          <w:p w14:paraId="37E24B5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family:'Outfit', Roboto, Arial, sans-serif;  font-size: 20px; mso-line-heig=</w:t>
            </w:r>
          </w:p>
          <w:p w14:paraId="7F7233B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ht-rule: exactly; line-height: 24px; color:#000000;vertical-align:middle;" =</w:t>
            </w:r>
          </w:p>
          <w:p w14:paraId="5B36896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align=3D"center" valign=3D"middle"&gt;</w:t>
            </w:r>
          </w:p>
          <w:p w14:paraId="564349B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6E6F6B2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436FE06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nF5qRrJSzbh3T1HOYRVXtpKX%3DTBSCWCY&amp;amp;_ei_=3DEM6hiIRZ6IbTRQzpp7EgfWChfgAit=</w:t>
            </w:r>
          </w:p>
          <w:p w14:paraId="3600089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3A572FE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3DD6561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62B2672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712C547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UwOUYZYXfo6DXIEqTrV.&amp;amp;_di_=3Dko2lnuenii79b9heko2oc54gb08r3fu91rolborrafp=</w:t>
            </w:r>
          </w:p>
          <w:p w14:paraId="4CB0C7B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mehvumieg" target=3D"_blank" style=3D"text-decoration: none; padding: 0px; =</w:t>
            </w:r>
          </w:p>
          <w:p w14:paraId="34E9E4B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vertical-align:top; font-family:'Outfit', Roboto, Arial, sans-serif;  font-=</w:t>
            </w:r>
          </w:p>
          <w:p w14:paraId="0BF6F26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size: 20px; mso-line-height-rule: exactly; line-height:24px; color:#000000;=</w:t>
            </w:r>
          </w:p>
          <w:p w14:paraId="1BBF2C2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display:block;"&gt;</w:t>
            </w:r>
          </w:p>
          <w:p w14:paraId="100E4F0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Go for a romantic pair in a soft &lt;br&gt; and =</w:t>
            </w:r>
          </w:p>
          <w:p w14:paraId="0FFA9E7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subtle shade of pink.</w:t>
            </w:r>
          </w:p>
          <w:p w14:paraId="1C9E8D7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&lt;/a&gt;</w:t>
            </w:r>
          </w:p>
          <w:p w14:paraId="09A6756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51F2184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4F9B2AC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&lt;tr&gt;</w:t>
            </w:r>
          </w:p>
          <w:p w14:paraId="0EC5B25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&lt;td  style=3D"padding: 32px 10px 30px 10px; =</w:t>
            </w:r>
          </w:p>
          <w:p w14:paraId="5158AD5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vertical-align:middle;" align=3D"center"&gt;</w:t>
            </w:r>
          </w:p>
          <w:p w14:paraId="51FDEF3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&lt;!--[if mso]&gt;</w:t>
            </w:r>
          </w:p>
          <w:p w14:paraId="15CEF55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&lt;v:roundrect xmlns:v=3D"urn:schemas-micro=</w:t>
            </w:r>
          </w:p>
          <w:p w14:paraId="3FA5B9D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soft-com:vml" xmlns:w=3D"urn:schemas-microsoft-com:office:word" style=3D"v-=</w:t>
            </w:r>
          </w:p>
          <w:p w14:paraId="53D7DE7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text-anchor:middle; width: 330px; height:55px;" arcsize=3D"30%" stroke=3D"f=</w:t>
            </w:r>
          </w:p>
          <w:p w14:paraId="1B7DBE1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" fillcolor=3D"#d29d4d"&gt;</w:t>
            </w:r>
          </w:p>
          <w:p w14:paraId="41F249C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&lt;w:anchorlock/&gt;</w:t>
            </w:r>
          </w:p>
          <w:p w14:paraId="0706285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&lt;center style=3D"font-family:'Outfit',=</w:t>
            </w:r>
          </w:p>
          <w:p w14:paraId="1245AC6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Roboto, Arial, sans-serif; font-size:26px; color: #ffffff; font-weight: 70=</w:t>
            </w:r>
          </w:p>
          <w:p w14:paraId="15F2CFD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0;"&gt;</w:t>
            </w:r>
          </w:p>
          <w:p w14:paraId="1F1D4E3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&lt;![endif]--&gt;</w:t>
            </w:r>
          </w:p>
          <w:p w14:paraId="424D7FC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&lt;a href=3D"https://e.eyebuydirect.c=</w:t>
            </w:r>
          </w:p>
          <w:p w14:paraId="322B9DD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om/pub/cc?_ri_=3DX0Gzc2X%3DAQpglLjHJlYQGfNWszdDfljwzfsRXO4zb7D3oAdYzazdTpBb=</w:t>
            </w:r>
          </w:p>
          <w:p w14:paraId="4E52B21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grYy7zbnF5qRrJSzbh3T1HOYRVXtpKX%3DTBSCWCY&amp;amp;_ei_=3DEM6hiIRZ6IbTRQzpp7EgfW=</w:t>
            </w:r>
          </w:p>
          <w:p w14:paraId="55881C8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ChfgAit5cEcjVYMZRFQt93VYIwJ2O7TP9PKOUul8Xsp9yWanKUlmHZnIkChJdZJMJy---SjutEj=</w:t>
            </w:r>
          </w:p>
          <w:p w14:paraId="61BAB1D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yUG0lhUkoLKITL1vfOyWuqyC4ELQlfjOzjXnh3VabJkm7GsRTfXYwS9VYCA0x4Nn-zOyVuqaLR6=</w:t>
            </w:r>
          </w:p>
          <w:p w14:paraId="524586A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0Xjyws-dmjD5FMxLBHulExQMzgDnPjkmMwLMKWfpHC5m0MV8JK-jU8rQF6n3jAFTurClCdE7cDU=</w:t>
            </w:r>
          </w:p>
          <w:p w14:paraId="504BB70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YHp28FUg512aAWEihl9Ldsau_xKaLC1v_IP02uKl-_hIuDjfcKOW028vLgoLJ029TfNvL0Ek0Kk=</w:t>
            </w:r>
          </w:p>
          <w:p w14:paraId="03B9FCF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6yWx4aNUwOUYZYXfo6DXIEqTrV.&amp;amp;_di_=3Dko2lnuenii79b9heko2oc54gb08r3fu91rol=</w:t>
            </w:r>
          </w:p>
          <w:p w14:paraId="112931C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borrafpmehvumieg" style=3D"font-family:'Outfit', Roboto, Arial, sans-serif;=</w:t>
            </w:r>
          </w:p>
          <w:p w14:paraId="746811D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font-size: 26px; mso-line-height-rule: exactly; line-height: 55px; color:=</w:t>
            </w:r>
          </w:p>
          <w:p w14:paraId="5781177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#ffffff; width: 330px; height:55px; text-decoration: none; background-colo=</w:t>
            </w:r>
          </w:p>
          <w:p w14:paraId="0E6DBFB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r:#d29d4d; display:inline-block; -webkit-border-radius: 10px; -moz-border-r=</w:t>
            </w:r>
          </w:p>
          <w:p w14:paraId="2361A68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adius: 10px; border-radius:10px;font-weight: 700; " &gt;</w:t>
            </w:r>
          </w:p>
          <w:p w14:paraId="743D6B7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Shop now</w:t>
            </w:r>
          </w:p>
          <w:p w14:paraId="7350B4C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&lt;/a&gt;</w:t>
            </w:r>
          </w:p>
          <w:p w14:paraId="7A35375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&lt;!--[if mso]&gt;</w:t>
            </w:r>
          </w:p>
          <w:p w14:paraId="66993C8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&lt;/center&gt;</w:t>
            </w:r>
          </w:p>
          <w:p w14:paraId="1FB4EAB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&lt;/v:roundrect&gt;</w:t>
            </w:r>
          </w:p>
          <w:p w14:paraId="7A9DC4E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&lt;![endif]--&gt;</w:t>
            </w:r>
          </w:p>
          <w:p w14:paraId="11988C6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&lt;/td&gt;</w:t>
            </w:r>
          </w:p>
          <w:p w14:paraId="244EBF8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&lt;/tr&gt;</w:t>
            </w:r>
          </w:p>
          <w:p w14:paraId="7C15964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&lt;tr&gt;</w:t>
            </w:r>
          </w:p>
          <w:p w14:paraId="6332D02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 4px 0px 0px 0px; width:=</w:t>
            </w:r>
          </w:p>
          <w:p w14:paraId="2F69129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500px; font-size:0; line-height:1px; height: 1px; vertical-align: top;"  al=</w:t>
            </w:r>
          </w:p>
          <w:p w14:paraId="6CFBB05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ign=3D"center"&gt;</w:t>
            </w:r>
          </w:p>
          <w:p w14:paraId="0EA96A0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14564A3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4D6A037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nF5qRrJSzbh3T1HOYRVXtpKX%3DTBSCYRY&amp;amp;_ei_=3DEM6hiIRZ6IbTRQzpp7EgfWChfgAit=</w:t>
            </w:r>
          </w:p>
          <w:p w14:paraId="77148E4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6AA318A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0DF5970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21AF077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52BEFF2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UwOUYZYXfo6DXIEqTrV.&amp;amp;_di_=3D30aqtq80tmpcu5of9b2uluj2o88piislamj85vgvh95=</w:t>
            </w:r>
          </w:p>
          <w:p w14:paraId="044E821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30f6t7qeg" target=3D"_blank"&gt;&lt;img style=3D"font-size:0; margin: 0px; paddin=</w:t>
            </w:r>
          </w:p>
          <w:p w14:paraId="52E14B7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g: 0px; display: inline; max-width: 500px!important;" src=3D"https://static=</w:t>
            </w:r>
          </w:p>
          <w:p w14:paraId="2818633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.cdn.responsys.net/i5/responsysimages/luxottica006/contentlibrary/ebd/broad=</w:t>
            </w:r>
          </w:p>
          <w:p w14:paraId="4AA389D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casts-dems/2024/01/20240131-ebd-nonpromo-noncollection-lenses-transitions-e=</w:t>
            </w:r>
          </w:p>
          <w:p w14:paraId="7EEC4B9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yewearlove/images/p3.jpg" width=3D"500" height=3D"auto" border=3D"0" alt=3D=</w:t>
            </w:r>
          </w:p>
          <w:p w14:paraId="4A1D6A3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""  /&gt;&lt;/a&gt;</w:t>
            </w:r>
          </w:p>
          <w:p w14:paraId="658102B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215229E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681E73A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7348E89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style=3D"padding:4px 20px 0px 20px; font-=</w:t>
            </w:r>
          </w:p>
          <w:p w14:paraId="4F0F2DB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family:'Outfit', Roboto, Arial, sans-serif;  font-size: 22px; mso-line-heig=</w:t>
            </w:r>
          </w:p>
          <w:p w14:paraId="145A798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ht-rule: exactly; line-height: 26px; color:#000000;vertical-align:middle;" =</w:t>
            </w:r>
          </w:p>
          <w:p w14:paraId="6DF465D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align=3D"center" valign=3D"middle"&gt;</w:t>
            </w:r>
          </w:p>
          <w:p w14:paraId="53F4AFD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6D0BB6B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756E110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nF5qRrJSzbh3T1HOYRVXtpKX%3DTBSCYRY&amp;amp;_ei_=3DEM6hiIRZ6IbTRQzpp7EgfWChfgAit=</w:t>
            </w:r>
          </w:p>
          <w:p w14:paraId="1A90255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26F6495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5167447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01B9C71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4F16C87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UwOUYZYXfo6DXIEqTrV.&amp;amp;_di_=3D30aqtq80tmpcu5of9b2uluj2o88piislamj85vgvh95=</w:t>
            </w:r>
          </w:p>
          <w:p w14:paraId="38156FA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30f6t7qeg" target=3D"_blank" style=3D"text-decoration: none; padding: 0px; =</w:t>
            </w:r>
          </w:p>
          <w:p w14:paraId="29690BC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vertical-align:top; font-family:'Outfit', Roboto, Arial, sans-serif;  font-=</w:t>
            </w:r>
          </w:p>
          <w:p w14:paraId="3DF6587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size: 22px; mso-line-height-rule: exactly; line-height:26px; color:#000000;=</w:t>
            </w:r>
          </w:p>
          <w:p w14:paraId="2EABBDE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display:block; font-weight: 700;"&gt;</w:t>
            </w:r>
          </w:p>
          <w:p w14:paraId="0DA0C1A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Priya</w:t>
            </w:r>
          </w:p>
          <w:p w14:paraId="6B32C84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&lt;/a&gt;</w:t>
            </w:r>
          </w:p>
          <w:p w14:paraId="163997F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3A86DE1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630283D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7288185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style=3D"padding:8px 20px 0px 20px; font-=</w:t>
            </w:r>
          </w:p>
          <w:p w14:paraId="6A1A572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family:'Outfit', Roboto, Arial, sans-serif;  font-size: 20px; mso-line-heig=</w:t>
            </w:r>
          </w:p>
          <w:p w14:paraId="0F8F8BE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ht-rule: exactly; line-height: 24px; color:#000000;vertical-align:middle;" =</w:t>
            </w:r>
          </w:p>
          <w:p w14:paraId="10F6F0F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align=3D"center" valign=3D"middle"&gt;</w:t>
            </w:r>
          </w:p>
          <w:p w14:paraId="6C87EC1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3579AB9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17B97DC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nF5qRrJSzbh3T1HOYRVXtpKX%3DTBSCYRY&amp;amp;_ei_=3DEM6hiIRZ6IbTRQzpp7EgfWChfgAit=</w:t>
            </w:r>
          </w:p>
          <w:p w14:paraId="421B09A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224EBED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41FAF54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53A1463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6D1085F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UwOUYZYXfo6DXIEqTrV.&amp;amp;_di_=3D30aqtq80tmpcu5of9b2uluj2o88piislamj85vgvh95=</w:t>
            </w:r>
          </w:p>
          <w:p w14:paraId="2DF180C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30f6t7qeg" target=3D"_blank" style=3D"text-decoration: none; padding: 0px; =</w:t>
            </w:r>
          </w:p>
          <w:p w14:paraId="24E6E10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vertical-align:top; font-family:'Outfit', Roboto, Arial, sans-serif;  font-=</w:t>
            </w:r>
          </w:p>
          <w:p w14:paraId="4852EDD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size: 20px; mso-line-height-rule: exactly; line-height:24px; color:#000000;=</w:t>
            </w:r>
          </w:p>
          <w:p w14:paraId="307AD1A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display:block;"&gt;</w:t>
            </w:r>
          </w:p>
          <w:p w14:paraId="72C8F1B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These rimless sunnies are all &lt;br&gt; about c=</w:t>
            </w:r>
          </w:p>
          <w:p w14:paraId="21EEE13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omfort and style.</w:t>
            </w:r>
          </w:p>
          <w:p w14:paraId="6442B0B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&lt;/a&gt;</w:t>
            </w:r>
          </w:p>
          <w:p w14:paraId="6D81CC4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2787507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0D26720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&lt;tr&gt;</w:t>
            </w:r>
          </w:p>
          <w:p w14:paraId="16F1EC2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&lt;td  style=3D"padding: 32px 10px 30px 10px; =</w:t>
            </w:r>
          </w:p>
          <w:p w14:paraId="59FDA46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vertical-align:middle;" align=3D"center"&gt;</w:t>
            </w:r>
          </w:p>
          <w:p w14:paraId="7298F68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&lt;!--[if mso]&gt;</w:t>
            </w:r>
          </w:p>
          <w:p w14:paraId="7135B31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&lt;v:roundrect xmlns:v=3D"urn:schemas-micro=</w:t>
            </w:r>
          </w:p>
          <w:p w14:paraId="342364E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soft-com:vml" xmlns:w=3D"urn:schemas-microsoft-com:office:word" style=3D"v-=</w:t>
            </w:r>
          </w:p>
          <w:p w14:paraId="4CE3922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text-anchor:middle; width: 330px; height:55px;" arcsize=3D"30%" stroke=3D"f=</w:t>
            </w:r>
          </w:p>
          <w:p w14:paraId="516B4CB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" fillcolor=3D"#d29d4d"&gt;</w:t>
            </w:r>
          </w:p>
          <w:p w14:paraId="1C6A10A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&lt;w:anchorlock/&gt;</w:t>
            </w:r>
          </w:p>
          <w:p w14:paraId="2C0E5F5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&lt;center style=3D"font-family:'Outfit',=</w:t>
            </w:r>
          </w:p>
          <w:p w14:paraId="3E6B6F2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Roboto, Arial, sans-serif; font-size:26px; color: #ffffff; font-weight: 70=</w:t>
            </w:r>
          </w:p>
          <w:p w14:paraId="3A951FD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0;"&gt;</w:t>
            </w:r>
          </w:p>
          <w:p w14:paraId="05F4273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&lt;![endif]--&gt;</w:t>
            </w:r>
          </w:p>
          <w:p w14:paraId="02906EB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&lt;a href=3D"https://e.eyebuydirect.c=</w:t>
            </w:r>
          </w:p>
          <w:p w14:paraId="79F3921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om/pub/cc?_ri_=3DX0Gzc2X%3DAQpglLjHJlYQGfNWszdDfljwzfsRXO4zb7D3oAdYzazdTpBb=</w:t>
            </w:r>
          </w:p>
          <w:p w14:paraId="10380D4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grYy7zbnF5qRrJSzbh3T1HOYRVXtpKX%3DTBSCYRY&amp;amp;_ei_=3DEM6hiIRZ6IbTRQzpp7EgfW=</w:t>
            </w:r>
          </w:p>
          <w:p w14:paraId="5162C2B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ChfgAit5cEcjVYMZRFQt93VYIwJ2O7TP9PKOUul8Xsp9yWanKUlmHZnIkChJdZJMJy---SjutEj=</w:t>
            </w:r>
          </w:p>
          <w:p w14:paraId="54D604A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yUG0lhUkoLKITL1vfOyWuqyC4ELQlfjOzjXnh3VabJkm7GsRTfXYwS9VYCA0x4Nn-zOyVuqaLR6=</w:t>
            </w:r>
          </w:p>
          <w:p w14:paraId="317E8B9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0Xjyws-dmjD5FMxLBHulExQMzgDnPjkmMwLMKWfpHC5m0MV8JK-jU8rQF6n3jAFTurClCdE7cDU=</w:t>
            </w:r>
          </w:p>
          <w:p w14:paraId="5EBEB7F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YHp28FUg512aAWEihl9Ldsau_xKaLC1v_IP02uKl-_hIuDjfcKOW028vLgoLJ029TfNvL0Ek0Kk=</w:t>
            </w:r>
          </w:p>
          <w:p w14:paraId="55A34AF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6yWx4aNUwOUYZYXfo6DXIEqTrV.&amp;amp;_di_=3D30aqtq80tmpcu5of9b2uluj2o88piislamj8=</w:t>
            </w:r>
          </w:p>
          <w:p w14:paraId="74803C0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5vgvh9530f6t7qeg" style=3D"font-family:'Outfit', Roboto, Arial, sans-serif;=</w:t>
            </w:r>
          </w:p>
          <w:p w14:paraId="768B9EE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font-size: 26px; mso-line-height-rule: exactly; line-height: 55px; color:=</w:t>
            </w:r>
          </w:p>
          <w:p w14:paraId="655BCCF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#ffffff; width: 330px; height:55px; text-decoration: none; background-colo=</w:t>
            </w:r>
          </w:p>
          <w:p w14:paraId="0DD34A3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r:#d29d4d; display:inline-block; -webkit-border-radius: 10px; -moz-border-r=</w:t>
            </w:r>
          </w:p>
          <w:p w14:paraId="7DD21C8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adius: 10px; border-radius:10px;font-weight: 700; " &gt;</w:t>
            </w:r>
          </w:p>
          <w:p w14:paraId="009E5CD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Shop now</w:t>
            </w:r>
          </w:p>
          <w:p w14:paraId="565D45B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&lt;/a&gt;</w:t>
            </w:r>
          </w:p>
          <w:p w14:paraId="5347E5C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&lt;!--[if mso]&gt;</w:t>
            </w:r>
          </w:p>
          <w:p w14:paraId="0847E5D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&lt;/center&gt;</w:t>
            </w:r>
          </w:p>
          <w:p w14:paraId="4949CA1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&lt;/v:roundrect&gt;</w:t>
            </w:r>
          </w:p>
          <w:p w14:paraId="2EDBA64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&lt;![endif]--&gt;</w:t>
            </w:r>
          </w:p>
          <w:p w14:paraId="3B86F9A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&lt;/td&gt;</w:t>
            </w:r>
          </w:p>
          <w:p w14:paraId="4423C81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&lt;/tr&gt;</w:t>
            </w:r>
          </w:p>
          <w:p w14:paraId="2BC101F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&lt;tr&gt;</w:t>
            </w:r>
          </w:p>
          <w:p w14:paraId="2674224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 4px 0px 0px 0px; width:=</w:t>
            </w:r>
          </w:p>
          <w:p w14:paraId="5053488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500px; font-size:0; line-height:1px; height: 1px; vertical-align: top;"  al=</w:t>
            </w:r>
          </w:p>
          <w:p w14:paraId="2611EA8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ign=3D"center"&gt;</w:t>
            </w:r>
          </w:p>
          <w:p w14:paraId="185F69E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1F6E9E7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71C2AD2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nF5qRrJSzbh3T1HOYRVXtpKX%3DTBSCYTY&amp;amp;_ei_=3DEM6hiIRZ6IbTRQzpp7EgfWChfgAit=</w:t>
            </w:r>
          </w:p>
          <w:p w14:paraId="547A5EA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758F100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0C67B09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00ED8F9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34AAFA7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UwOUYZYXfo6DXIEqTrV.&amp;amp;_di_=3D6fji28bobks3b9v3na5pd3l17d9r9fjhcqqqb1586t7=</w:t>
            </w:r>
          </w:p>
          <w:p w14:paraId="1E58445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c7hk4gvmg" target=3D"_blank"&gt;&lt;img style=3D"font-size:0; margin: 0px; paddin=</w:t>
            </w:r>
          </w:p>
          <w:p w14:paraId="3B425BB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g: 0px; display: inline; max-width: 500px!important;" src=3D"https://static=</w:t>
            </w:r>
          </w:p>
          <w:p w14:paraId="7BC4593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.cdn.responsys.net/i5/responsysimages/luxottica006/contentlibrary/ebd/broad=</w:t>
            </w:r>
          </w:p>
          <w:p w14:paraId="369FBF9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casts-dems/2024/01/20240131-ebd-nonpromo-noncollection-lenses-transitions-e=</w:t>
            </w:r>
          </w:p>
          <w:p w14:paraId="2986D70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yewearlove/images/p4.jpg" width=3D"500" height=3D"auto" border=3D"0" alt=3D=</w:t>
            </w:r>
          </w:p>
          <w:p w14:paraId="34F518F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""  /&gt;&lt;/a&gt;</w:t>
            </w:r>
          </w:p>
          <w:p w14:paraId="39CA9BC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2CC642E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4D00B70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2F7AB36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style=3D"padding:4px 20px 0px 20px; font-=</w:t>
            </w:r>
          </w:p>
          <w:p w14:paraId="114250A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family:'Outfit', Roboto, Arial, sans-serif;  font-size: 22px; mso-line-heig=</w:t>
            </w:r>
          </w:p>
          <w:p w14:paraId="381D4B1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ht-rule: exactly; line-height: 26px; color:#000000;vertical-align:middle;" =</w:t>
            </w:r>
          </w:p>
          <w:p w14:paraId="56D6C08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align=3D"center" valign=3D"middle"&gt;</w:t>
            </w:r>
          </w:p>
          <w:p w14:paraId="07A572C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7130434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639213F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nF5qRrJSzbh3T1HOYRVXtpKX%3DTBSCYTY&amp;amp;_ei_=3DEM6hiIRZ6IbTRQzpp7EgfWChfgAit=</w:t>
            </w:r>
          </w:p>
          <w:p w14:paraId="76140F3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7A999FA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728FAE4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0D1CB79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21BB52A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UwOUYZYXfo6DXIEqTrV.&amp;amp;_di_=3D6fji28bobks3b9v3na5pd3l17d9r9fjhcqqqb1586t7=</w:t>
            </w:r>
          </w:p>
          <w:p w14:paraId="2A5E98C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c7hk4gvmg" target=3D"_blank" style=3D"text-decoration: none; padding: 0px; =</w:t>
            </w:r>
          </w:p>
          <w:p w14:paraId="0A16CD8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vertical-align:top; font-family:'Outfit', Roboto, Arial, sans-serif;  font-=</w:t>
            </w:r>
          </w:p>
          <w:p w14:paraId="27D85ED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size: 22px; mso-line-height-rule: exactly; line-height:26px; color:#000000;=</w:t>
            </w:r>
          </w:p>
          <w:p w14:paraId="32BBE01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display:block; font-weight: 700;"&gt;</w:t>
            </w:r>
          </w:p>
          <w:p w14:paraId="6C906E6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Suki Sun</w:t>
            </w:r>
          </w:p>
          <w:p w14:paraId="7BE7568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&lt;/a&gt;</w:t>
            </w:r>
          </w:p>
          <w:p w14:paraId="74EF6A6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1FD2113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58EC3BE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79C4137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style=3D"padding:8px 20px 0px 20px; font-=</w:t>
            </w:r>
          </w:p>
          <w:p w14:paraId="722ACB2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family:'Outfit', Roboto, Arial, sans-serif;  font-size: 20px; mso-line-heig=</w:t>
            </w:r>
          </w:p>
          <w:p w14:paraId="6EC0E07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ht-rule: exactly; line-height: 24px; color:#000000;vertical-align:middle;" =</w:t>
            </w:r>
          </w:p>
          <w:p w14:paraId="78716B0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align=3D"center" valign=3D"middle"&gt;</w:t>
            </w:r>
          </w:p>
          <w:p w14:paraId="32241EB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2EBA783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42A1CE5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nF5qRrJSzbh3T1HOYRVXtpKX%3DTBSCYTY&amp;amp;_ei_=3DEM6hiIRZ6IbTRQzpp7EgfWChfgAit=</w:t>
            </w:r>
          </w:p>
          <w:p w14:paraId="5476821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616A01C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3AD2089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269FE9D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5FDA88F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UwOUYZYXfo6DXIEqTrV.&amp;amp;_di_=3D6fji28bobks3b9v3na5pd3l17d9r9fjhcqqqb1586t7=</w:t>
            </w:r>
          </w:p>
          <w:p w14:paraId="5DC442F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c7hk4gvmg" target=3D"_blank" style=3D"text-decoration: none; padding: 0px; =</w:t>
            </w:r>
          </w:p>
          <w:p w14:paraId="4D4AE20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vertical-align:top; font-family:'Outfit', Roboto, Arial, sans-serif;  font-=</w:t>
            </w:r>
          </w:p>
          <w:p w14:paraId="4CCD81D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size: 20px; mso-line-height-rule: exactly; line-height:24px; color:#000000;=</w:t>
            </w:r>
          </w:p>
          <w:p w14:paraId="02FA7BB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display:block;"&gt;</w:t>
            </w:r>
          </w:p>
          <w:p w14:paraId="5E68927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Spice things up with a dramatic &lt;br&gt; shape=</w:t>
            </w:r>
          </w:p>
          <w:p w14:paraId="6CC8A70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and bold acetate.</w:t>
            </w:r>
          </w:p>
          <w:p w14:paraId="68BD357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&lt;/a&gt;</w:t>
            </w:r>
          </w:p>
          <w:p w14:paraId="3DB9532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09B6C93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4453287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&lt;tr&gt;</w:t>
            </w:r>
          </w:p>
          <w:p w14:paraId="4544280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&lt;td  style=3D"padding: 32px 10px 30px 10px; =</w:t>
            </w:r>
          </w:p>
          <w:p w14:paraId="62BFB93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vertical-align:middle;" align=3D"center"&gt;</w:t>
            </w:r>
          </w:p>
          <w:p w14:paraId="7030EFF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&lt;!--[if mso]&gt;</w:t>
            </w:r>
          </w:p>
          <w:p w14:paraId="2073663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&lt;v:roundrect xmlns:v=3D"urn:schemas-micro=</w:t>
            </w:r>
          </w:p>
          <w:p w14:paraId="0624694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soft-com:vml" xmlns:w=3D"urn:schemas-microsoft-com:office:word" style=3D"v-=</w:t>
            </w:r>
          </w:p>
          <w:p w14:paraId="3DE8805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text-anchor:middle; width: 330px; height:55px;" arcsize=3D"30%" stroke=3D"f=</w:t>
            </w:r>
          </w:p>
          <w:p w14:paraId="1B9093D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" fillcolor=3D"#d29d4d"&gt;</w:t>
            </w:r>
          </w:p>
          <w:p w14:paraId="1484CA8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&lt;w:anchorlock/&gt;</w:t>
            </w:r>
          </w:p>
          <w:p w14:paraId="455B00C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&lt;center style=3D"font-family:'Outfit',=</w:t>
            </w:r>
          </w:p>
          <w:p w14:paraId="4F389FD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Roboto, Arial, sans-serif; font-size:26px; color: #ffffff; font-weight: 70=</w:t>
            </w:r>
          </w:p>
          <w:p w14:paraId="4A57D52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0;"&gt;</w:t>
            </w:r>
          </w:p>
          <w:p w14:paraId="2698931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&lt;![endif]--&gt;</w:t>
            </w:r>
          </w:p>
          <w:p w14:paraId="4650422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&lt;a href=3D"https://e.eyebuydirect.c=</w:t>
            </w:r>
          </w:p>
          <w:p w14:paraId="1006E01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om/pub/cc?_ri_=3DX0Gzc2X%3DAQpglLjHJlYQGfNWszdDfljwzfsRXO4zb7D3oAdYzazdTpBb=</w:t>
            </w:r>
          </w:p>
          <w:p w14:paraId="72CF608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grYy7zbnF5qRrJSzbh3T1HOYRVXtpKX%3DTBSCYTY&amp;amp;_ei_=3DEM6hiIRZ6IbTRQzpp7EgfW=</w:t>
            </w:r>
          </w:p>
          <w:p w14:paraId="18B68E7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ChfgAit5cEcjVYMZRFQt93VYIwJ2O7TP9PKOUul8Xsp9yWanKUlmHZnIkChJdZJMJy---SjutEj=</w:t>
            </w:r>
          </w:p>
          <w:p w14:paraId="2E83E49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yUG0lhUkoLKITL1vfOyWuqyC4ELQlfjOzjXnh3VabJkm7GsRTfXYwS9VYCA0x4Nn-zOyVuqaLR6=</w:t>
            </w:r>
          </w:p>
          <w:p w14:paraId="14E43BC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0Xjyws-dmjD5FMxLBHulExQMzgDnPjkmMwLMKWfpHC5m0MV8JK-jU8rQF6n3jAFTurClCdE7cDU=</w:t>
            </w:r>
          </w:p>
          <w:p w14:paraId="12D64ED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YHp28FUg512aAWEihl9Ldsau_xKaLC1v_IP02uKl-_hIuDjfcKOW028vLgoLJ029TfNvL0Ek0Kk=</w:t>
            </w:r>
          </w:p>
          <w:p w14:paraId="429B1FC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6yWx4aNUwOUYZYXfo6DXIEqTrV.&amp;amp;_di_=3D6fji28bobks3b9v3na5pd3l17d9r9fjhcqqq=</w:t>
            </w:r>
          </w:p>
          <w:p w14:paraId="541F5D2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b1586t7c7hk4gvmg" style=3D"font-family:'Outfit', Roboto, Arial, sans-serif;=</w:t>
            </w:r>
          </w:p>
          <w:p w14:paraId="52447F2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font-size: 26px; mso-line-height-rule: exactly; line-height: 55px; color:=</w:t>
            </w:r>
          </w:p>
          <w:p w14:paraId="28CFA01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#ffffff; width: 330px; height:55px; text-decoration: none; background-colo=</w:t>
            </w:r>
          </w:p>
          <w:p w14:paraId="403C60E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r:#d29d4d; display:inline-block; -webkit-border-radius: 10px; -moz-border-r=</w:t>
            </w:r>
          </w:p>
          <w:p w14:paraId="675F392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adius: 10px; border-radius:10px;font-weight: 700; " &gt;</w:t>
            </w:r>
          </w:p>
          <w:p w14:paraId="4B1FFA2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Shop now</w:t>
            </w:r>
          </w:p>
          <w:p w14:paraId="24CBE55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&lt;/a&gt;</w:t>
            </w:r>
          </w:p>
          <w:p w14:paraId="3D28E45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&lt;!--[if mso]&gt;</w:t>
            </w:r>
          </w:p>
          <w:p w14:paraId="64CB980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&lt;/center&gt;</w:t>
            </w:r>
          </w:p>
          <w:p w14:paraId="7193D22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&lt;/v:roundrect&gt;</w:t>
            </w:r>
          </w:p>
          <w:p w14:paraId="4EF30AC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&lt;![endif]--&gt;</w:t>
            </w:r>
          </w:p>
          <w:p w14:paraId="5CF2171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&lt;/td&gt;</w:t>
            </w:r>
          </w:p>
          <w:p w14:paraId="4E6CA52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&lt;/tr&gt;</w:t>
            </w:r>
          </w:p>
          <w:p w14:paraId="39095E5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3774921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 0px 0px 0px 0px; width:=</w:t>
            </w:r>
          </w:p>
          <w:p w14:paraId="0E151A1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500px; font-size:0; line-height:1px; height: 1px; vertical-align: top;"  al=</w:t>
            </w:r>
          </w:p>
          <w:p w14:paraId="5A97358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ign=3D"center"&gt;</w:t>
            </w:r>
          </w:p>
          <w:p w14:paraId="75EE67D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5611B7F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00CB15B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nF5qRrJSzbh3T1HOYRVXtpKX%3DTBSCYWY&amp;amp;_ei_=3DEM6hiIRZ6IbTRQzpp7EgfWChfgAit=</w:t>
            </w:r>
          </w:p>
          <w:p w14:paraId="0A0D9E1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4775EB0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11C69D1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0B852AD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0ECA19E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UwOUYZYXfo6DXIEqTrV.&amp;amp;_di_=3Dt8hp7hq4mhruqi7m39vj233dh8phglbl6mm1fb5vqiu=</w:t>
            </w:r>
          </w:p>
          <w:p w14:paraId="7A50A6E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7io7ca2ug" target=3D"_blank"&gt;&lt;img style=3D"font-size:0; margin: 0px; paddin=</w:t>
            </w:r>
          </w:p>
          <w:p w14:paraId="031FF30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g: 0px; display: inline; max-width: 500px!important;" src=3D"https://static=</w:t>
            </w:r>
          </w:p>
          <w:p w14:paraId="7BBAA71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.cdn.responsys.net/i5/responsysimages/luxottica006/contentlibrary/ebd/broad=</w:t>
            </w:r>
          </w:p>
          <w:p w14:paraId="42A9C20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casts-dems/2024/01/20240131-ebd-nonpromo-noncollection-lenses-transitions-e=</w:t>
            </w:r>
          </w:p>
          <w:p w14:paraId="058563D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yewearlove/images/h4.jpg" width=3D"500" height=3D"auto" border=3D"0" alt=3D=</w:t>
            </w:r>
          </w:p>
          <w:p w14:paraId="69539B5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""  /&gt;&lt;/a&gt;</w:t>
            </w:r>
          </w:p>
          <w:p w14:paraId="477A9AC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459116D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6A261FA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539A2D6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 30px 0px 0px 0px; width=</w:t>
            </w:r>
          </w:p>
          <w:p w14:paraId="5CCD98E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:500px; font-size:0; line-height:1px; height: 1px; vertical-align: top;"  a=</w:t>
            </w:r>
          </w:p>
          <w:p w14:paraId="567065E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lign=3D"center"&gt;</w:t>
            </w:r>
          </w:p>
          <w:p w14:paraId="31025CC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42AD526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0E3ED75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nF5qRrJSzbh3T1HOYRVXtpKX%3DTBSCYAY&amp;amp;_ei_=3DEM6hiIRZ6IbTRQzpp7EgfWChfgAit=</w:t>
            </w:r>
          </w:p>
          <w:p w14:paraId="1BD7041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22C57D2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0D5F89A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25318E6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79302BF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UwOUYZYXfo6DXIEqTrV.&amp;amp;_di_=3Dttlllncebmg8jnrpso7r348ev3ursls6tvj2o8b1frr=</w:t>
            </w:r>
          </w:p>
          <w:p w14:paraId="48130E2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jq7cl0k5g" target=3D"_blank"&gt;&lt;img style=3D"font-size:0; margin: 0px; paddin=</w:t>
            </w:r>
          </w:p>
          <w:p w14:paraId="1E11BD6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g: 0px; display: inline; max-width: 500px!important;" src=3D"https://static=</w:t>
            </w:r>
          </w:p>
          <w:p w14:paraId="299C528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.cdn.responsys.net/i5/responsysimages/luxottica006/contentlibrary/ebd/broad=</w:t>
            </w:r>
          </w:p>
          <w:p w14:paraId="6D17597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casts-dems/2024/01/20240131-ebd-nonpromo-noncollection-lenses-transitions-e=</w:t>
            </w:r>
          </w:p>
          <w:p w14:paraId="33D0023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yewearlove/images/h5v2.jpg" width=3D"500" height=3D"auto" border=3D"0" alt=</w:t>
            </w:r>
          </w:p>
          <w:p w14:paraId="4DF11B9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=3D""  /&gt;&lt;/a&gt;</w:t>
            </w:r>
          </w:p>
          <w:p w14:paraId="35BC717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195A5EA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3AEE779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&lt;!-- FINE CTA --&gt;</w:t>
            </w:r>
          </w:p>
          <w:p w14:paraId="696E17B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&lt;!--BLOCCO 3 END --&gt;</w:t>
            </w:r>
          </w:p>
          <w:p w14:paraId="3F91CFF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&lt;!-- INIZIO PRODOTTI DINAMICI --&gt;</w:t>
            </w:r>
          </w:p>
          <w:p w14:paraId="57E3AE1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549B6CA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style=3D"padding:30px 0px 30px 0px; font-=</w:t>
            </w:r>
          </w:p>
          <w:p w14:paraId="69A3D52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family:'Outfit', Roboto, Arial, sans-serif; font-size: 42px; mso-line-heigh=</w:t>
            </w:r>
          </w:p>
          <w:p w14:paraId="4D35F40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t-rule: exactly; line-height:46px; color:#000000;vertical-align:middle;"  a=</w:t>
            </w:r>
          </w:p>
          <w:p w14:paraId="29DF210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lign=3D"center" valign=3D"middle"&gt;</w:t>
            </w:r>
          </w:p>
          <w:p w14:paraId="7003191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41E6FB8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554D028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nF5qRrJSzbh3T1HOYRVXtpKX%3DTBSCYCY&amp;amp;_ei_=3DEM6hiIRZ6IbTRQzpp7EgfWChfgAit=</w:t>
            </w:r>
          </w:p>
          <w:p w14:paraId="0665BDC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082DFD2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675622D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6E83E2E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54A5A73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UwOUYZYXfo6DXIEqTrV.&amp;amp;_di_=3Dk8jtbtqa4hkc1193152134t5sr898edo1l7r1s3ncgk=</w:t>
            </w:r>
          </w:p>
          <w:p w14:paraId="720CD26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temnvm23g" target=3D"_blank" style=3D"text-decoration: none; padding: 0px; =</w:t>
            </w:r>
          </w:p>
          <w:p w14:paraId="70F0A90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vertical-align:top; font-family:'Outfit', Roboto, Arial, sans-serif;  font-=</w:t>
            </w:r>
          </w:p>
          <w:p w14:paraId="5B92972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size: 42px; mso-line-height-rule: exactly; line-height:46px; color:#000000;=</w:t>
            </w:r>
          </w:p>
          <w:p w14:paraId="21BE03B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display:block;font-weight: 600;"&gt;</w:t>
            </w:r>
          </w:p>
          <w:p w14:paraId="11A08A8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More Frames to See</w:t>
            </w:r>
          </w:p>
          <w:p w14:paraId="56EFF04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&lt;/a&gt;</w:t>
            </w:r>
          </w:p>
          <w:p w14:paraId="4DE0CDD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4444D3D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1F7EF3A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6456621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width=3D"500" bgcolor=3D"#ffffff" align=</w:t>
            </w:r>
          </w:p>
          <w:p w14:paraId="60FE52C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=3D"center" style=3D"width:500px; padding:0px 20px 0px 20px;"&gt;</w:t>
            </w:r>
          </w:p>
          <w:p w14:paraId="17BA027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&lt;table  style=3D"border-collapse:collapse;=</w:t>
            </w:r>
          </w:p>
          <w:p w14:paraId="55FC8FB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border-spacing:0; -webkit-text-size-adjust:none; padding:0px; margin:0px;w=</w:t>
            </w:r>
          </w:p>
          <w:p w14:paraId="5521C06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idth:500px" cellpadding=3D"0" cellspacing=3D"0" align=3D"center" border=3D"=</w:t>
            </w:r>
          </w:p>
          <w:p w14:paraId="0ADE613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0" &gt;</w:t>
            </w:r>
          </w:p>
          <w:p w14:paraId="10437CB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&lt;tr&gt;</w:t>
            </w:r>
          </w:p>
          <w:p w14:paraId="0814C2F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&lt;td width=3D"250" style=3D"width:250=</w:t>
            </w:r>
          </w:p>
          <w:p w14:paraId="1F87431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px;"&gt;</w:t>
            </w:r>
          </w:p>
          <w:p w14:paraId="23256AE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&lt;table style=3D"border-collapse:c=</w:t>
            </w:r>
          </w:p>
          <w:p w14:paraId="6D83C7F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ollapse; border-spacing:0; -webkit-text-size-adjust:none; padding:0px; marg=</w:t>
            </w:r>
          </w:p>
          <w:p w14:paraId="739AF53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in:0px; background-color:#ffffff; width:250px;" cellpadding=3D"0" cellspaci=</w:t>
            </w:r>
          </w:p>
          <w:p w14:paraId="1ABF337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ng=3D"0" align=3D"center" border=3D"0"&gt;</w:t>
            </w:r>
          </w:p>
          <w:p w14:paraId="34259A3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&lt;tr&gt;</w:t>
            </w:r>
          </w:p>
          <w:p w14:paraId="219A2F3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width=3D"210" style=3D"=</w:t>
            </w:r>
          </w:p>
          <w:p w14:paraId="3311EE6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padding: 20px 15px 20px 15px; vertical-align:middle; width:210px;"  align=</w:t>
            </w:r>
          </w:p>
          <w:p w14:paraId="51F4B43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=3D"center"&gt;</w:t>
            </w:r>
          </w:p>
          <w:p w14:paraId="33B1D1E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47CD9E4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363DAEB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AdYzazdTpBbgrYy7zbnF5qRrJSzbh3T1HOYRVXtpKX%3DTBSCARY&amp;amp;_ei_=3DEM6hiIRZ6Ib=</w:t>
            </w:r>
          </w:p>
          <w:p w14:paraId="77652AD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7F28DA4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5D4A0EA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7D22416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26336FC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TfNvL0Ek0Kk6yWx4aNUwOUYZYXfo6DXIEqTrV.&amp;amp;_di_=3Desct81733imjrkg29f45kd4ep=</w:t>
            </w:r>
          </w:p>
          <w:p w14:paraId="1E54B04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7latt1ptk6cnsu5h23kd51boo60" &gt;</w:t>
            </w:r>
          </w:p>
          <w:p w14:paraId="31FADB4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&lt;img style=3D"margin: 0p=</w:t>
            </w:r>
          </w:p>
          <w:p w14:paraId="7FBBCE1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x; padding: 0px; display: block;" src=3D"https://static.cdn.responsys.net/i=</w:t>
            </w:r>
          </w:p>
          <w:p w14:paraId="62DE669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5/responsysimages/content/luxottica006/ebd_frames_p1g3.png" width=3D"210" b=</w:t>
            </w:r>
          </w:p>
          <w:p w14:paraId="091313C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order=3D"0" align=3D"center"&gt;</w:t>
            </w:r>
          </w:p>
          <w:p w14:paraId="3BE9F64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&lt;/a&gt;</w:t>
            </w:r>
          </w:p>
          <w:p w14:paraId="199AFFB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6A506F6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&lt;/tr&gt;</w:t>
            </w:r>
          </w:p>
          <w:p w14:paraId="2ACEF2E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&lt;tr&gt;</w:t>
            </w:r>
          </w:p>
          <w:p w14:paraId="60484C2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width=3D"210" style=3D"=</w:t>
            </w:r>
          </w:p>
          <w:p w14:paraId="509E204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padding: 0px 15px 0px 15px; vertical-align:middle; width:210px; font-family=</w:t>
            </w:r>
          </w:p>
          <w:p w14:paraId="5D4A034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: 'Outfit', Roboto, Arial, sans-serif; font-size:26px; line-height:30px; co=</w:t>
            </w:r>
          </w:p>
          <w:p w14:paraId="7B6CF52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lor:#000000;font-weight:700;" align=3D"center"&gt;</w:t>
            </w:r>
          </w:p>
          <w:p w14:paraId="1E0535F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48F39D6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44E9F7A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AdYzazdTpBbgrYy7zbnF5qRrJSzbh3T1HOYRVXtpKX%3DTBSCARY&amp;amp;_ei_=3DEM6hiIRZ6Ib=</w:t>
            </w:r>
          </w:p>
          <w:p w14:paraId="5ECF3C0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4F3DC6E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1003A1B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7660E77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7E9C9A3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TfNvL0Ek0Kk6yWx4aNUwOUYZYXfo6DXIEqTrV.&amp;amp;_di_=3Desct81733imjrkg29f45kd4ep=</w:t>
            </w:r>
          </w:p>
          <w:p w14:paraId="58D5360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7latt1ptk6cnsu5h23kd51boo60" target=3D"_blank" style=3D"text-decoration: no=</w:t>
            </w:r>
          </w:p>
          <w:p w14:paraId="068682B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ne; padding: 0px; vertical-align:middle; width:250px; font-family: 'Outfit'=</w:t>
            </w:r>
          </w:p>
          <w:p w14:paraId="7152381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, Roboto, Arial, sans-serif;  font-size:26px; line-height:30px; color:#0000=</w:t>
            </w:r>
          </w:p>
          <w:p w14:paraId="7A3FBE3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00;" &gt;</w:t>
            </w:r>
          </w:p>
          <w:p w14:paraId="7A717D2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Nola</w:t>
            </w:r>
          </w:p>
          <w:p w14:paraId="6EDA2E8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&lt;/a&gt;</w:t>
            </w:r>
          </w:p>
          <w:p w14:paraId="433805A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573CAC7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&lt;/tr&gt;</w:t>
            </w:r>
          </w:p>
          <w:p w14:paraId="4DB0DC7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&lt;/table&gt;</w:t>
            </w:r>
          </w:p>
          <w:p w14:paraId="1506CAE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&lt;/td&gt;</w:t>
            </w:r>
          </w:p>
          <w:p w14:paraId="40A1C0B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&lt;td width=3D"250" style=3D"width:250=</w:t>
            </w:r>
          </w:p>
          <w:p w14:paraId="186A7E4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px;"&gt;</w:t>
            </w:r>
          </w:p>
          <w:p w14:paraId="487A345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&lt;table style=3D"border-collapse:c=</w:t>
            </w:r>
          </w:p>
          <w:p w14:paraId="1335E3D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ollapse; border-spacing:0; -webkit-text-size-adjust:none; padding:0px; marg=</w:t>
            </w:r>
          </w:p>
          <w:p w14:paraId="15717AF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in:0px; background-color:#ffffff; width:250px;" cellpadding=3D"0" cellspaci=</w:t>
            </w:r>
          </w:p>
          <w:p w14:paraId="3D87AF8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ng=3D"0" align=3D"center" border=3D"0"&gt;</w:t>
            </w:r>
          </w:p>
          <w:p w14:paraId="196668D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&lt;tr&gt;</w:t>
            </w:r>
          </w:p>
          <w:p w14:paraId="08D02DC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width=3D"210" style=3D"=</w:t>
            </w:r>
          </w:p>
          <w:p w14:paraId="357853C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padding: 20px 15px 20px 15px; vertical-align:middle; width:210px;"  align=</w:t>
            </w:r>
          </w:p>
          <w:p w14:paraId="6432CD2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=3D"center"&gt;</w:t>
            </w:r>
          </w:p>
          <w:p w14:paraId="0BF49B5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41F9555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154ADB0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AdYzazdTpBbgrYy7zbnF5qRrJSzbh3T1HOYRVXtpKX%3DTBSCATY&amp;amp;_ei_=3DEM6hiIRZ6Ib=</w:t>
            </w:r>
          </w:p>
          <w:p w14:paraId="73C20DE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769D7AF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12833A5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4F62B32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188020A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TfNvL0Ek0Kk6yWx4aNUwOUYZYXfo6DXIEqTrV.&amp;amp;_di_=3Di38isaha6vkvf12n0aiun5e0v=</w:t>
            </w:r>
          </w:p>
          <w:p w14:paraId="0670C08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firpen2bdvmj13qebmhdh5h45bg" &gt;</w:t>
            </w:r>
          </w:p>
          <w:p w14:paraId="2E97583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&lt;img style=3D"margin: 0p=</w:t>
            </w:r>
          </w:p>
          <w:p w14:paraId="7F20B11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x; padding: 0px; display: block;" src=3D"https://static.cdn.responsys.net/i=</w:t>
            </w:r>
          </w:p>
          <w:p w14:paraId="2435A6A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5/responsysimages/content/luxottica006/ebd_frames_p2g3.png" width=3D"210" b=</w:t>
            </w:r>
          </w:p>
          <w:p w14:paraId="3947279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order=3D"0" align=3D"center"&gt;</w:t>
            </w:r>
          </w:p>
          <w:p w14:paraId="79C78EC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&lt;/a&gt;</w:t>
            </w:r>
          </w:p>
          <w:p w14:paraId="77BDFD0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4E9FE18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&lt;/tr&gt;</w:t>
            </w:r>
          </w:p>
          <w:p w14:paraId="669D0ED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&lt;tr&gt;</w:t>
            </w:r>
          </w:p>
          <w:p w14:paraId="324EB9B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width=3D"210" style=3D"=</w:t>
            </w:r>
          </w:p>
          <w:p w14:paraId="1137DED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padding: 0px 0px 0px 0px; vertical-align:middle; width:210px; font-family: =</w:t>
            </w:r>
          </w:p>
          <w:p w14:paraId="276C1EB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'Outfit', Roboto, Arial, sans-serif; font-size:26px; line-height:30px; colo=</w:t>
            </w:r>
          </w:p>
          <w:p w14:paraId="79E3390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r:#000000;font-weight:700;" align=3D"center"&gt;</w:t>
            </w:r>
          </w:p>
          <w:p w14:paraId="1D10C17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26DB34A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42806BA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AdYzazdTpBbgrYy7zbnF5qRrJSzbh3T1HOYRVXtpKX%3DTBSCATY&amp;amp;_ei_=3DEM6hiIRZ6Ib=</w:t>
            </w:r>
          </w:p>
          <w:p w14:paraId="53AF805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0EDCA30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4166968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17A8F31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47816DA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TfNvL0Ek0Kk6yWx4aNUwOUYZYXfo6DXIEqTrV.&amp;amp;_di_=3Di38isaha6vkvf12n0aiun5e0v=</w:t>
            </w:r>
          </w:p>
          <w:p w14:paraId="4B57718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firpen2bdvmj13qebmhdh5h45bg" target=3D"_blank" style=3D"text-decoration: no=</w:t>
            </w:r>
          </w:p>
          <w:p w14:paraId="74AB698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ne; padding: 0px; vertical-align:middle; width:250px; font-family: 'Outfit'=</w:t>
            </w:r>
          </w:p>
          <w:p w14:paraId="6EFBB12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, Roboto, Arial, sans-serif;  font-size:26px; line-height:30px; color:#0000=</w:t>
            </w:r>
          </w:p>
          <w:p w14:paraId="48C770F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00;" &gt;</w:t>
            </w:r>
          </w:p>
          <w:p w14:paraId="2644B6A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Days</w:t>
            </w:r>
          </w:p>
          <w:p w14:paraId="3520DE9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&lt;/a&gt;</w:t>
            </w:r>
          </w:p>
          <w:p w14:paraId="4909301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008689E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&lt;/tr&gt;</w:t>
            </w:r>
          </w:p>
          <w:p w14:paraId="4465D29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&lt;/table&gt;</w:t>
            </w:r>
          </w:p>
          <w:p w14:paraId="114DAD8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&lt;/td&gt;</w:t>
            </w:r>
          </w:p>
          <w:p w14:paraId="6C05CBF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&lt;/tr&gt;</w:t>
            </w:r>
          </w:p>
          <w:p w14:paraId="356F5D2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&lt;/table&gt;</w:t>
            </w:r>
          </w:p>
          <w:p w14:paraId="0C54D26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2D19306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3A61ED7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59DF4A6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width=3D"500" bgcolor=3D"#ffffff" align=</w:t>
            </w:r>
          </w:p>
          <w:p w14:paraId="6636A51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=3D"center" style=3D"width:500px; padding:40px 20px 0px 20px;"&gt;</w:t>
            </w:r>
          </w:p>
          <w:p w14:paraId="5968425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&lt;table  style=3D"border-collapse:collapse;=</w:t>
            </w:r>
          </w:p>
          <w:p w14:paraId="0FC6CFE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border-spacing:0; -webkit-text-size-adjust:none; padding:0px; margin:0px;w=</w:t>
            </w:r>
          </w:p>
          <w:p w14:paraId="59230D9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idth:500px" cellpadding=3D"0" cellspacing=3D"0" align=3D"center" border=3D"=</w:t>
            </w:r>
          </w:p>
          <w:p w14:paraId="30CD1B9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0" &gt;</w:t>
            </w:r>
          </w:p>
          <w:p w14:paraId="47A76EF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&lt;tr&gt;</w:t>
            </w:r>
          </w:p>
          <w:p w14:paraId="7D595CD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&lt;td width=3D"250" style=3D"width:250=</w:t>
            </w:r>
          </w:p>
          <w:p w14:paraId="684B6CC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px;"&gt;</w:t>
            </w:r>
          </w:p>
          <w:p w14:paraId="30993C5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&lt;table style=3D"border-collapse:c=</w:t>
            </w:r>
          </w:p>
          <w:p w14:paraId="01AD20A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ollapse; border-spacing:0; -webkit-text-size-adjust:none; padding:0px; marg=</w:t>
            </w:r>
          </w:p>
          <w:p w14:paraId="69CAD6A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in:0px; background-color:#ffffff; width:250px;" cellpadding=3D"0" cellspaci=</w:t>
            </w:r>
          </w:p>
          <w:p w14:paraId="259A782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ng=3D"0" align=3D"center" border=3D"0"&gt;</w:t>
            </w:r>
          </w:p>
          <w:p w14:paraId="3201323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&lt;tr&gt;</w:t>
            </w:r>
          </w:p>
          <w:p w14:paraId="72F00F9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width=3D"210" style=3D"=</w:t>
            </w:r>
          </w:p>
          <w:p w14:paraId="7E93FD9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padding: 20px 15px 20px 15px; vertical-align:middle; width:210px;"  align=</w:t>
            </w:r>
          </w:p>
          <w:p w14:paraId="0E75220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=3D"center"&gt;</w:t>
            </w:r>
          </w:p>
          <w:p w14:paraId="3EA6ACE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1B44BFC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377E6AF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AdYzazdTpBbgrYy7zbnF5qRrJSzbh3T1HOYRVXtpKX%3DTBSCAWY&amp;amp;_ei_=3DEM6hiIRZ6Ib=</w:t>
            </w:r>
          </w:p>
          <w:p w14:paraId="07DB7E7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0A8FA68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43F42FD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09DCC1D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75055AC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TfNvL0Ek0Kk6yWx4aNUwOUYZYXfo6DXIEqTrV.&amp;amp;_di_=3Dnoq8pqnl4keimg06bpbeejel7=</w:t>
            </w:r>
          </w:p>
          <w:p w14:paraId="69785FE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q7hgc8h03l1h1lc5p8k5tesqng0" &gt;</w:t>
            </w:r>
          </w:p>
          <w:p w14:paraId="4A050CF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&lt;img style=3D"margin: 0p=</w:t>
            </w:r>
          </w:p>
          <w:p w14:paraId="3ED05CD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x; padding: 0px; display: block;" src=3D"https://static.cdn.responsys.net/i=</w:t>
            </w:r>
          </w:p>
          <w:p w14:paraId="5A85910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5/responsysimages/content/luxottica006/ebd_frames_p3g3.png" width=3D"210" b=</w:t>
            </w:r>
          </w:p>
          <w:p w14:paraId="5119578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order=3D"0" align=3D"center"&gt;</w:t>
            </w:r>
          </w:p>
          <w:p w14:paraId="543F2F9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&lt;/a&gt;</w:t>
            </w:r>
          </w:p>
          <w:p w14:paraId="1712202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2D695A8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&lt;/tr&gt;</w:t>
            </w:r>
          </w:p>
          <w:p w14:paraId="3DC1DFE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&lt;tr&gt;</w:t>
            </w:r>
          </w:p>
          <w:p w14:paraId="51B68C7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width=3D"210" style=3D"=</w:t>
            </w:r>
          </w:p>
          <w:p w14:paraId="6338516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padding: 0px 0px 0px 0px; vertical-align:middle; width:210px; font-family: =</w:t>
            </w:r>
          </w:p>
          <w:p w14:paraId="0297CCE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'Outfit', Roboto, Arial, sans-serif; font-size:26px; line-height:30px; colo=</w:t>
            </w:r>
          </w:p>
          <w:p w14:paraId="149BEC9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r:#000000;font-weight:700;" align=3D"center"&gt;</w:t>
            </w:r>
          </w:p>
          <w:p w14:paraId="3CD04BA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1DF40F2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36F5325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AdYzazdTpBbgrYy7zbnF5qRrJSzbh3T1HOYRVXtpKX%3DTBSCAWY&amp;amp;_ei_=3DEM6hiIRZ6Ib=</w:t>
            </w:r>
          </w:p>
          <w:p w14:paraId="7798124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2002519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1400C40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7C6D26E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0279FDA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TfNvL0Ek0Kk6yWx4aNUwOUYZYXfo6DXIEqTrV.&amp;amp;_di_=3Dnoq8pqnl4keimg06bpbeejel7=</w:t>
            </w:r>
          </w:p>
          <w:p w14:paraId="1D05B1A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q7hgc8h03l1h1lc5p8k5tesqng0" target=3D"_blank" style=3D"text-decoration: no=</w:t>
            </w:r>
          </w:p>
          <w:p w14:paraId="7E7C813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ne; padding: 0px; vertical-align:middle; width:250px; font-family: 'Outfit'=</w:t>
            </w:r>
          </w:p>
          <w:p w14:paraId="0977463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, Roboto, Arial, sans-serif;  font-size:26px; line-height:30px; color:#0000=</w:t>
            </w:r>
          </w:p>
          <w:p w14:paraId="3FCDC7C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00;" &gt;</w:t>
            </w:r>
          </w:p>
          <w:p w14:paraId="5475292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Character</w:t>
            </w:r>
          </w:p>
          <w:p w14:paraId="2DB8A88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&lt;/a&gt;</w:t>
            </w:r>
          </w:p>
          <w:p w14:paraId="20269B2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041A61D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&lt;/tr&gt;</w:t>
            </w:r>
          </w:p>
          <w:p w14:paraId="03290E1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&lt;/table&gt;</w:t>
            </w:r>
          </w:p>
          <w:p w14:paraId="590E41A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&lt;/td&gt;</w:t>
            </w:r>
          </w:p>
          <w:p w14:paraId="12FA61F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&lt;td width=3D"250" style=3D"width:250=</w:t>
            </w:r>
          </w:p>
          <w:p w14:paraId="2A8D229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px;"&gt;</w:t>
            </w:r>
          </w:p>
          <w:p w14:paraId="0374B6E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&lt;table style=3D"border-collapse:c=</w:t>
            </w:r>
          </w:p>
          <w:p w14:paraId="2F9875C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ollapse; border-spacing:0; -webkit-text-size-adjust:none; padding:0px; marg=</w:t>
            </w:r>
          </w:p>
          <w:p w14:paraId="06EC562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in:0px; background-color:#ffffff; width:250px;" cellpadding=3D"0" cellspaci=</w:t>
            </w:r>
          </w:p>
          <w:p w14:paraId="33B1C26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ng=3D"0" align=3D"center" border=3D"0"&gt;</w:t>
            </w:r>
          </w:p>
          <w:p w14:paraId="457ABD2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&lt;tr&gt;</w:t>
            </w:r>
          </w:p>
          <w:p w14:paraId="10B7910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width=3D"210" style=3D"=</w:t>
            </w:r>
          </w:p>
          <w:p w14:paraId="6D43B02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padding: 20px 15px 20px 15px; vertical-align:middle; width:210px;"  align=</w:t>
            </w:r>
          </w:p>
          <w:p w14:paraId="58C9B69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=3D"center"&gt;</w:t>
            </w:r>
          </w:p>
          <w:p w14:paraId="4D6F74F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47E7BA1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1FDBF12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AdYzazdTpBbgrYy7zbnF5qRrJSzbh3T1HOYRVXtpKX%3DTBSCAAY&amp;amp;_ei_=3DEM6hiIRZ6Ib=</w:t>
            </w:r>
          </w:p>
          <w:p w14:paraId="53C05B3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1577F6D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36466AB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467957B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38278BE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TfNvL0Ek0Kk6yWx4aNUwOUYZYXfo6DXIEqTrV.&amp;amp;_di_=3Dvn93lu3vrlis7et5em993vjjc=</w:t>
            </w:r>
          </w:p>
          <w:p w14:paraId="603011F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c385m1m689eu1ei7230if9515sg" &gt;</w:t>
            </w:r>
          </w:p>
          <w:p w14:paraId="2F2ED94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&lt;img style=3D"margin: 0p=</w:t>
            </w:r>
          </w:p>
          <w:p w14:paraId="33530FE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x; padding: 0px; display: block;" src=3D"https://static.cdn.responsys.net/i=</w:t>
            </w:r>
          </w:p>
          <w:p w14:paraId="1495DBD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5/responsysimages/content/luxottica006/ebd_frames_p4g3.png" width=3D"210" b=</w:t>
            </w:r>
          </w:p>
          <w:p w14:paraId="541FDFE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order=3D"0" align=3D"center"&gt;</w:t>
            </w:r>
          </w:p>
          <w:p w14:paraId="65DCC8F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&lt;/a&gt;</w:t>
            </w:r>
          </w:p>
          <w:p w14:paraId="6216090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02659AA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&lt;/tr&gt;</w:t>
            </w:r>
          </w:p>
          <w:p w14:paraId="0EEAC03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&lt;tr&gt;</w:t>
            </w:r>
          </w:p>
          <w:p w14:paraId="5EDD367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width=3D"210" style=3D"=</w:t>
            </w:r>
          </w:p>
          <w:p w14:paraId="677EF8A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padding: 0px 0px 0px 0px; vertical-align:middle; width:210px; font-family: =</w:t>
            </w:r>
          </w:p>
          <w:p w14:paraId="0D14EEF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'Outfit', Roboto, Arial, sans-serif; font-size:26px; line-height:30px; colo=</w:t>
            </w:r>
          </w:p>
          <w:p w14:paraId="77202F3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r:#000000;font-weight:700;" align=3D"center"&gt;</w:t>
            </w:r>
          </w:p>
          <w:p w14:paraId="28C0B87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0470579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64DDDAF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AdYzazdTpBbgrYy7zbnF5qRrJSzbh3T1HOYRVXtpKX%3DTBSCAAY&amp;amp;_ei_=3DEM6hiIRZ6Ib=</w:t>
            </w:r>
          </w:p>
          <w:p w14:paraId="2E26AAD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1C7419C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2D0C9DF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5814BD9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2EB9E77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TfNvL0Ek0Kk6yWx4aNUwOUYZYXfo6DXIEqTrV.&amp;amp;_di_=3Dvn93lu3vrlis7et5em993vjjc=</w:t>
            </w:r>
          </w:p>
          <w:p w14:paraId="2CF11D5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c385m1m689eu1ei7230if9515sg" target=3D"_blank" style=3D"text-decoration: no=</w:t>
            </w:r>
          </w:p>
          <w:p w14:paraId="38FE6D8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ne; padding: 0px; vertical-align:middle; width:250px; font-family: 'Outfit'=</w:t>
            </w:r>
          </w:p>
          <w:p w14:paraId="13BD1B0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, Roboto, Arial, sans-serif;  font-size:26px; line-height:30px; color:#0000=</w:t>
            </w:r>
          </w:p>
          <w:p w14:paraId="58C3AC5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00;" &gt;</w:t>
            </w:r>
          </w:p>
          <w:p w14:paraId="65B7980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Uptown</w:t>
            </w:r>
          </w:p>
          <w:p w14:paraId="4F4FA87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&lt;/a&gt;</w:t>
            </w:r>
          </w:p>
          <w:p w14:paraId="3DFDF2D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5259B1E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&lt;/tr&gt;</w:t>
            </w:r>
          </w:p>
          <w:p w14:paraId="560B445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&lt;/table&gt;</w:t>
            </w:r>
          </w:p>
          <w:p w14:paraId="094A5BE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&lt;/td&gt;</w:t>
            </w:r>
          </w:p>
          <w:p w14:paraId="04B4AEF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&lt;/tr&gt;</w:t>
            </w:r>
          </w:p>
          <w:p w14:paraId="22AA2CB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&lt;/table&gt;</w:t>
            </w:r>
          </w:p>
          <w:p w14:paraId="7581B47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0BF5AA4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6A92264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03D4673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width=3D"500" bgcolor=3D"#ffffff" align=</w:t>
            </w:r>
          </w:p>
          <w:p w14:paraId="06894E0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=3D"center" style=3D"width:500px; padding:40px 20px 0px 20px;"&gt;</w:t>
            </w:r>
          </w:p>
          <w:p w14:paraId="5C83253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&lt;table  style=3D"border-collapse:collapse;=</w:t>
            </w:r>
          </w:p>
          <w:p w14:paraId="2E38153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border-spacing:0; -webkit-text-size-adjust:none; padding:0px; margin:0px;w=</w:t>
            </w:r>
          </w:p>
          <w:p w14:paraId="38937F9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idth:500px" cellpadding=3D"0" cellspacing=3D"0" align=3D"center" border=3D"=</w:t>
            </w:r>
          </w:p>
          <w:p w14:paraId="0D932AD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0" &gt;</w:t>
            </w:r>
          </w:p>
          <w:p w14:paraId="61E013A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&lt;tr&gt;</w:t>
            </w:r>
          </w:p>
          <w:p w14:paraId="6C6011A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&lt;td width=3D"250" style=3D"width:250=</w:t>
            </w:r>
          </w:p>
          <w:p w14:paraId="3C919E1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px;"&gt;</w:t>
            </w:r>
          </w:p>
          <w:p w14:paraId="396AA63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&lt;table style=3D"border-collapse:c=</w:t>
            </w:r>
          </w:p>
          <w:p w14:paraId="4B770E8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ollapse; border-spacing:0; -webkit-text-size-adjust:none; padding:0px; marg=</w:t>
            </w:r>
          </w:p>
          <w:p w14:paraId="317531A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in:0px; background-color:#ffffff; width:250px;" cellpadding=3D"0" cellspaci=</w:t>
            </w:r>
          </w:p>
          <w:p w14:paraId="77FDA62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ng=3D"0" align=3D"center" border=3D"0"&gt;</w:t>
            </w:r>
          </w:p>
          <w:p w14:paraId="58DB4C7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&lt;tr&gt;</w:t>
            </w:r>
          </w:p>
          <w:p w14:paraId="7011D45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width=3D"210" style=3D"=</w:t>
            </w:r>
          </w:p>
          <w:p w14:paraId="770BD64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padding: 20px 15px 20px 15px; vertical-align:middle; width:210px;"  align=</w:t>
            </w:r>
          </w:p>
          <w:p w14:paraId="1C288FD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=3D"center"&gt;</w:t>
            </w:r>
          </w:p>
          <w:p w14:paraId="5B23763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7A7BC60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7969839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AdYzazdTpBbgrYy7zbnF5qRrJSzbh3T1HOYRVXtpKX%3DTBSCACY&amp;amp;_ei_=3DEM6hiIRZ6Ib=</w:t>
            </w:r>
          </w:p>
          <w:p w14:paraId="5FE916F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0C239C2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4D29B55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541EC78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3BD8BE9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TfNvL0Ek0Kk6yWx4aNUwOUYZYXfo6DXIEqTrV.&amp;amp;_di_=3Dmfp13u95h9je1u71j6n552r9s=</w:t>
            </w:r>
          </w:p>
          <w:p w14:paraId="0513693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cfqogm39t9o6vm0h7j156g6ddng" &gt;</w:t>
            </w:r>
          </w:p>
          <w:p w14:paraId="54B820B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&lt;img style=3D"margin: 0p=</w:t>
            </w:r>
          </w:p>
          <w:p w14:paraId="36CC267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x; padding: 0px; display: block;" src=3D"https://static.cdn.responsys.net/i=</w:t>
            </w:r>
          </w:p>
          <w:p w14:paraId="50EC3AC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5/responsysimages/content/luxottica006/ebd_frames_p5g3.png" width=3D"210" b=</w:t>
            </w:r>
          </w:p>
          <w:p w14:paraId="1196FFA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order=3D"0" align=3D"center"&gt;</w:t>
            </w:r>
          </w:p>
          <w:p w14:paraId="68DAF8C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&lt;/a&gt;</w:t>
            </w:r>
          </w:p>
          <w:p w14:paraId="3386798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48F01ED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&lt;/tr&gt;</w:t>
            </w:r>
          </w:p>
          <w:p w14:paraId="3EDBAA7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&lt;tr&gt;</w:t>
            </w:r>
          </w:p>
          <w:p w14:paraId="0C27965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width=3D"210" style=3D"=</w:t>
            </w:r>
          </w:p>
          <w:p w14:paraId="65BE30E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padding: 0px 0px 0px 0px; vertical-align:middle; width:210px; font-family: =</w:t>
            </w:r>
          </w:p>
          <w:p w14:paraId="4C6831A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'Outfit', Roboto, Arial, sans-serif; font-size:26px; line-height:30px; colo=</w:t>
            </w:r>
          </w:p>
          <w:p w14:paraId="544635B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r:#000000;font-weight:700;" align=3D"center"&gt;</w:t>
            </w:r>
          </w:p>
          <w:p w14:paraId="2487FAC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0FACBF2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712EBFC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AdYzazdTpBbgrYy7zbnF5qRrJSzbh3T1HOYRVXtpKX%3DTBSCACY&amp;amp;_ei_=3DEM6hiIRZ6Ib=</w:t>
            </w:r>
          </w:p>
          <w:p w14:paraId="297FB8A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23DC325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5184129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52CAF72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4F78CFD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TfNvL0Ek0Kk6yWx4aNUwOUYZYXfo6DXIEqTrV.&amp;amp;_di_=3Dmfp13u95h9je1u71j6n552r9s=</w:t>
            </w:r>
          </w:p>
          <w:p w14:paraId="68CA2CD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cfqogm39t9o6vm0h7j156g6ddng" target=3D"_blank" style=3D"text-decoration: no=</w:t>
            </w:r>
          </w:p>
          <w:p w14:paraId="2F26333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ne; padding: 0px; vertical-align:middle; width:250px; font-family: 'Outfit'=</w:t>
            </w:r>
          </w:p>
          <w:p w14:paraId="6788281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, Roboto, Arial, sans-serif;  font-size:26px; line-height:30px; color:#0000=</w:t>
            </w:r>
          </w:p>
          <w:p w14:paraId="6D76C30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00;" &gt;</w:t>
            </w:r>
          </w:p>
          <w:p w14:paraId="0025117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Firefly</w:t>
            </w:r>
          </w:p>
          <w:p w14:paraId="291B593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&lt;/a&gt;</w:t>
            </w:r>
          </w:p>
          <w:p w14:paraId="193B920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1D5D7A4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&lt;/tr&gt;</w:t>
            </w:r>
          </w:p>
          <w:p w14:paraId="26297D1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&lt;/table&gt;</w:t>
            </w:r>
          </w:p>
          <w:p w14:paraId="20B0C02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&lt;/td&gt;</w:t>
            </w:r>
          </w:p>
          <w:p w14:paraId="37C7BDF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&lt;td width=3D"250" style=3D"width:250=</w:t>
            </w:r>
          </w:p>
          <w:p w14:paraId="04CF1F2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px;"&gt;</w:t>
            </w:r>
          </w:p>
          <w:p w14:paraId="18EB932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&lt;table style=3D"border-collapse:c=</w:t>
            </w:r>
          </w:p>
          <w:p w14:paraId="207A2E6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ollapse; border-spacing:0; -webkit-text-size-adjust:none; padding:0px; marg=</w:t>
            </w:r>
          </w:p>
          <w:p w14:paraId="0A5294A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in:0px; background-color:#ffffff; width:250px;" cellpadding=3D"0" cellspaci=</w:t>
            </w:r>
          </w:p>
          <w:p w14:paraId="1D1CF0A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ng=3D"0" align=3D"center" border=3D"0"&gt;</w:t>
            </w:r>
          </w:p>
          <w:p w14:paraId="7A4A174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&lt;tr&gt;</w:t>
            </w:r>
          </w:p>
          <w:p w14:paraId="076BF75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width=3D"210" style=3D"=</w:t>
            </w:r>
          </w:p>
          <w:p w14:paraId="53FD1B9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padding: 20px 15px 20px 15px; vertical-align:middle; width:210px;"  align=</w:t>
            </w:r>
          </w:p>
          <w:p w14:paraId="3017B51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=3D"center"&gt;</w:t>
            </w:r>
          </w:p>
          <w:p w14:paraId="188BE3C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49AE967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49CE79F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AdYzazdTpBbgrYy7zbnF5qRrJSzbh3T1HOYRVXtpKX%3DTBSCBRY&amp;amp;_ei_=3DEM6hiIRZ6Ib=</w:t>
            </w:r>
          </w:p>
          <w:p w14:paraId="112AD24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32D2A35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55D0685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373FAC7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20C9444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TfNvL0Ek0Kk6yWx4aNUwOUYZYXfo6DXIEqTrV.&amp;amp;_di_=3Ddn3eukuig6dkepud8rrvl342m=</w:t>
            </w:r>
          </w:p>
          <w:p w14:paraId="644D1DD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k7k1fjmok9h7lfu0pcti866uj40" &gt;</w:t>
            </w:r>
          </w:p>
          <w:p w14:paraId="7D7F07A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&lt;img style=3D"margin: 0p=</w:t>
            </w:r>
          </w:p>
          <w:p w14:paraId="0D55EBF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x; padding: 0px; display: block;" src=3D"https://static.cdn.responsys.net/i=</w:t>
            </w:r>
          </w:p>
          <w:p w14:paraId="34490E4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5/responsysimages/content/luxottica006/ebd_frames_p6g3.png" width=3D"210" b=</w:t>
            </w:r>
          </w:p>
          <w:p w14:paraId="71B6C86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order=3D"0" align=3D"center"&gt;</w:t>
            </w:r>
          </w:p>
          <w:p w14:paraId="0C334A9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&lt;/a&gt;</w:t>
            </w:r>
          </w:p>
          <w:p w14:paraId="26C0A89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480FA13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&lt;/tr&gt;</w:t>
            </w:r>
          </w:p>
          <w:p w14:paraId="1AA95D7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&lt;tr&gt;</w:t>
            </w:r>
          </w:p>
          <w:p w14:paraId="6E73F3A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width=3D"210" style=3D"=</w:t>
            </w:r>
          </w:p>
          <w:p w14:paraId="715626F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padding: 0px 0px 0px 0px; vertical-align:middle; width:210px; font-family: =</w:t>
            </w:r>
          </w:p>
          <w:p w14:paraId="112132C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'Outfit', Roboto, Arial, sans-serif; font-size:26px; line-height:30px; colo=</w:t>
            </w:r>
          </w:p>
          <w:p w14:paraId="41A6224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r:#000000;font-weight:700;" align=3D"center"&gt;</w:t>
            </w:r>
          </w:p>
          <w:p w14:paraId="1D7D24A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64F3087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5A99484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AdYzazdTpBbgrYy7zbnF5qRrJSzbh3T1HOYRVXtpKX%3DTBSCBRY&amp;amp;_ei_=3DEM6hiIRZ6Ib=</w:t>
            </w:r>
          </w:p>
          <w:p w14:paraId="45768D5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7019B36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25052E7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52D5862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6488024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TfNvL0Ek0Kk6yWx4aNUwOUYZYXfo6DXIEqTrV.&amp;amp;_di_=3Ddn3eukuig6dkepud8rrvl342m=</w:t>
            </w:r>
          </w:p>
          <w:p w14:paraId="50CC002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k7k1fjmok9h7lfu0pcti866uj40" target=3D"_blank" style=3D"text-decoration: no=</w:t>
            </w:r>
          </w:p>
          <w:p w14:paraId="3D2FF33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ne; padding: 0px; vertical-align:middle; width:250px; font-family: 'Outfit'=</w:t>
            </w:r>
          </w:p>
          <w:p w14:paraId="7392BDF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, Roboto, Arial, sans-serif;  font-size:26px; line-height:30px; color:#0000=</w:t>
            </w:r>
          </w:p>
          <w:p w14:paraId="5F8F0BB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00;" &gt;</w:t>
            </w:r>
          </w:p>
          <w:p w14:paraId="0DC15AE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Notting Hill</w:t>
            </w:r>
          </w:p>
          <w:p w14:paraId="4DC9073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&lt;/a&gt;</w:t>
            </w:r>
          </w:p>
          <w:p w14:paraId="3426A4C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498BE09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&lt;/tr&gt;</w:t>
            </w:r>
          </w:p>
          <w:p w14:paraId="16342EE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&lt;/table&gt;</w:t>
            </w:r>
          </w:p>
          <w:p w14:paraId="6AF89EF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&lt;/td&gt;</w:t>
            </w:r>
          </w:p>
          <w:p w14:paraId="5EF799B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&lt;/tr&gt;</w:t>
            </w:r>
          </w:p>
          <w:p w14:paraId="5BD1B50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&lt;/table&gt;</w:t>
            </w:r>
          </w:p>
          <w:p w14:paraId="171BF2A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2638508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5976017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&lt;!-- FINE PRODOTTI DINAMICI--&gt;</w:t>
            </w:r>
          </w:p>
          <w:p w14:paraId="1F2220F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</w:p>
          <w:p w14:paraId="7B56B60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4892541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 style=3D"padding: 40px 0px 50px 0px; ver=</w:t>
            </w:r>
          </w:p>
          <w:p w14:paraId="30B16BB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tical-align:middle;" align=3D"center"&gt;</w:t>
            </w:r>
          </w:p>
          <w:p w14:paraId="217F535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&lt;!--[if mso]&gt;</w:t>
            </w:r>
          </w:p>
          <w:p w14:paraId="2CADA32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&lt;v:roundrect xmlns:v=3D"urn:schemas-micros=</w:t>
            </w:r>
          </w:p>
          <w:p w14:paraId="1C58C18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oft-com:vml" xmlns:w=3D"urn:schemas-microsoft-com:office:word" style=3D"v-t=</w:t>
            </w:r>
          </w:p>
          <w:p w14:paraId="1404E78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ext-anchor:middle; width: 330px; height:55px;" arcsize=3D"30%" stroke=3D"f"=</w:t>
            </w:r>
          </w:p>
          <w:p w14:paraId="1B33FD1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fillcolor=3D"#d29d4d"&gt;</w:t>
            </w:r>
          </w:p>
          <w:p w14:paraId="34803DC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&lt;w:anchorlock/&gt;</w:t>
            </w:r>
          </w:p>
          <w:p w14:paraId="36CEFBD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&lt;center style=3D"font-family:'Outfit', =</w:t>
            </w:r>
          </w:p>
          <w:p w14:paraId="3DA1682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Roboto, Arial, sans-serif; font-size:26px; color: #ffffff; font-weight: 700=</w:t>
            </w:r>
          </w:p>
          <w:p w14:paraId="7425D80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;"&gt;</w:t>
            </w:r>
          </w:p>
          <w:p w14:paraId="6ADDEE1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&lt;![endif]--&gt;</w:t>
            </w:r>
          </w:p>
          <w:p w14:paraId="5F03EF4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&lt;a href=3D"https://e.eyebuydirect.co=</w:t>
            </w:r>
          </w:p>
          <w:p w14:paraId="35003C0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m/pub/cc?_ri_=3DX0Gzc2X%3DAQpglLjHJlYQGfNWszdDfljwzfsRXO4zb7D3oAdYzazdTpBbg=</w:t>
            </w:r>
          </w:p>
          <w:p w14:paraId="650CD22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rYy7zbnF5qRrJSzbh3T1HOYRVXtpKX%3DTBSCYCY&amp;amp;_ei_=3DEM6hiIRZ6IbTRQzpp7EgfWC=</w:t>
            </w:r>
          </w:p>
          <w:p w14:paraId="37E81A8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hfgAit5cEcjVYMZRFQt93VYIwJ2O7TP9PKOUul8Xsp9yWanKUlmHZnIkChJdZJMJy---SjutEjy=</w:t>
            </w:r>
          </w:p>
          <w:p w14:paraId="5E4EBBD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UG0lhUkoLKITL1vfOyWuqyC4ELQlfjOzjXnh3VabJkm7GsRTfXYwS9VYCA0x4Nn-zOyVuqaLR60=</w:t>
            </w:r>
          </w:p>
          <w:p w14:paraId="0D89A25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Xjyws-dmjD5FMxLBHulExQMzgDnPjkmMwLMKWfpHC5m0MV8JK-jU8rQF6n3jAFTurClCdE7cDUY=</w:t>
            </w:r>
          </w:p>
          <w:p w14:paraId="7425BF0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Hp28FUg512aAWEihl9Ldsau_xKaLC1v_IP02uKl-_hIuDjfcKOW028vLgoLJ029TfNvL0Ek0Kk6=</w:t>
            </w:r>
          </w:p>
          <w:p w14:paraId="671DED5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yWx4aNUwOUYZYXfo6DXIEqTrV.&amp;amp;_di_=3Dk8jtbtqa4hkc1193152134t5sr898edo1l7r1=</w:t>
            </w:r>
          </w:p>
          <w:p w14:paraId="0228252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s3ncgktemnvm23g" style=3D"font-family:'Outfit', Roboto, Arial, sans-serif; =</w:t>
            </w:r>
          </w:p>
          <w:p w14:paraId="592672F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font-size: 26px; mso-line-height-rule: exactly; line-height: 55px; color: =</w:t>
            </w:r>
          </w:p>
          <w:p w14:paraId="3314EB6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#ffffff; width: 330px; height:55px; text-decoration: none; background-color=</w:t>
            </w:r>
          </w:p>
          <w:p w14:paraId="4497F3C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:#d29d4d; display:inline-block; -webkit-border-radius: 10px; -moz-border-ra=</w:t>
            </w:r>
          </w:p>
          <w:p w14:paraId="14703B4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dius: 10px; border-radius:10px;font-weight: 700;" &gt;</w:t>
            </w:r>
          </w:p>
          <w:p w14:paraId="309F547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Shop now</w:t>
            </w:r>
          </w:p>
          <w:p w14:paraId="6B78E14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&lt;/a&gt;</w:t>
            </w:r>
          </w:p>
          <w:p w14:paraId="17673E8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&lt;!--[if mso]&gt;</w:t>
            </w:r>
          </w:p>
          <w:p w14:paraId="6ED6A3D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&lt;/center&gt;</w:t>
            </w:r>
          </w:p>
          <w:p w14:paraId="3B59924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&lt;/v:roundrect&gt;</w:t>
            </w:r>
          </w:p>
          <w:p w14:paraId="764CA55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&lt;![endif]--&gt;</w:t>
            </w:r>
          </w:p>
          <w:p w14:paraId="75702A1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6B0B776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31F10D3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&lt;/table&gt;</w:t>
            </w:r>
          </w:p>
          <w:p w14:paraId="07953D5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&lt;!--  FINE CONTENT --&gt;</w:t>
            </w:r>
          </w:p>
          <w:p w14:paraId="035E1EB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&lt;!-- INIZIO FOOTER --&gt;</w:t>
            </w:r>
          </w:p>
          <w:p w14:paraId="4CCC7D7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&lt;table  style=3D"border-collapse:collapse; border-s=</w:t>
            </w:r>
          </w:p>
          <w:p w14:paraId="5BF5054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pacing:0; -webkit-text-size-adjust:none;" border=3D"0" cellpadding=3D"0" ce=</w:t>
            </w:r>
          </w:p>
          <w:p w14:paraId="61D9767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llspacing=3D"0" align=3D"center" bgcolor=3D"#ffffff"&gt;</w:t>
            </w:r>
          </w:p>
          <w:p w14:paraId="6EA1EFF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557EEC6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 0px; vertical-align:top=</w:t>
            </w:r>
          </w:p>
          <w:p w14:paraId="0140355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; width:540px;"  align=3D"center"&gt;</w:t>
            </w:r>
          </w:p>
          <w:p w14:paraId="174BF3A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&lt;table  width=3D"520"  style=3D"border-col=</w:t>
            </w:r>
          </w:p>
          <w:p w14:paraId="57CDF58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lapse:collapse; border-spacing:0; -webkit-text-size-adjust:none;" border=3D=</w:t>
            </w:r>
          </w:p>
          <w:p w14:paraId="1350139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"0" cellpadding=3D"0" cellspacing=3D"0" align=3D"center" bgcolor=3D"#ffffff=</w:t>
            </w:r>
          </w:p>
          <w:p w14:paraId="020B7E9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"&gt;</w:t>
            </w:r>
          </w:p>
          <w:p w14:paraId="0E04235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&lt;tr&gt;</w:t>
            </w:r>
          </w:p>
          <w:p w14:paraId="4FCBF10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&lt;td  width=3D"540" style=3D"padding:=</w:t>
            </w:r>
          </w:p>
          <w:p w14:paraId="5DEAB47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0px; margin: 0px; border: 0px; width:540px; vertical-align: top;" align=3D"=</w:t>
            </w:r>
          </w:p>
          <w:p w14:paraId="101B37E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center"&gt;</w:t>
            </w:r>
          </w:p>
          <w:p w14:paraId="7F3BF1C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&lt;table  width=3D"540" border=3D"0=</w:t>
            </w:r>
          </w:p>
          <w:p w14:paraId="39B84CB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" cellpadding=3D"0" cellspacing=3D"0" align=3D"center" bgcolor=3D"#ffffff" =</w:t>
            </w:r>
          </w:p>
          <w:p w14:paraId="6E64036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style=3D"width:540px;" valign=3D"middle"&gt;</w:t>
            </w:r>
          </w:p>
          <w:p w14:paraId="0DE4BC4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&lt;tr&gt;</w:t>
            </w:r>
          </w:p>
          <w:p w14:paraId="1B189CE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width=3D"270" style=3D"=</w:t>
            </w:r>
          </w:p>
          <w:p w14:paraId="1A4930D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padding: 0px; width:270px; vertical-align: top" align=3D"center" class=3D"w=</w:t>
            </w:r>
          </w:p>
          <w:p w14:paraId="04E2EAB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idth50"&gt;</w:t>
            </w:r>
          </w:p>
          <w:p w14:paraId="1054379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09E4868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1F099C2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AdYzazdTpBbgrYy7zbnF5qRrJSzbh3T1HOYRVXtpKX%3DTBSCBTY&amp;amp;_ei_=3DEM6hiIRZ6Ib=</w:t>
            </w:r>
          </w:p>
          <w:p w14:paraId="4EB80CA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05C990D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20C6A13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7F22656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659A399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TfNvL0Ek0Kk6yWx4aNUwOUYZYXfo6DXIEqTrV.&amp;amp;_di_=3Du6ub18h7ilog5k831vsfe2tob=</w:t>
            </w:r>
          </w:p>
          <w:p w14:paraId="68A0A08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g8qll6t634hcvacha6btnt9kjtg" target=3D"_blank"&gt;</w:t>
            </w:r>
          </w:p>
          <w:p w14:paraId="753B8E9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&lt;img style=3D"padding: 0=</w:t>
            </w:r>
          </w:p>
          <w:p w14:paraId="08D958F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px; margin: 0px; border: 0px; display: block;"  src=3D"https://static.cdn.r=</w:t>
            </w:r>
          </w:p>
          <w:p w14:paraId="15370B8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esponsys.net/i5/responsysimages/content/luxottica006/202302_EyeBuyDirect_ma=</w:t>
            </w:r>
          </w:p>
          <w:p w14:paraId="7BC1B69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ster_return_guaranteeUS_A.png" width=3D"270" border=3D"0" &gt;</w:t>
            </w:r>
          </w:p>
          <w:p w14:paraId="5186D7C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&lt;/a&gt;</w:t>
            </w:r>
          </w:p>
          <w:p w14:paraId="3D11098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51A7027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width=3D"270" style=3D"=</w:t>
            </w:r>
          </w:p>
          <w:p w14:paraId="0F157BB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padding: 0px; width:270px; vertical-align: top" align=3D"center" class=3D"w=</w:t>
            </w:r>
          </w:p>
          <w:p w14:paraId="463742E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idth50"&gt;</w:t>
            </w:r>
          </w:p>
          <w:p w14:paraId="510EF06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4528D69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4ABD236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AdYzazdTpBbgrYy7zbnF5qRrJSzbh3T1HOYRVXtpKX%3DTBSCBWY&amp;amp;_ei_=3DEM6hiIRZ6Ib=</w:t>
            </w:r>
          </w:p>
          <w:p w14:paraId="55047B1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27F201A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0A376D7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0B70493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6DB5F05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TfNvL0Ek0Kk6yWx4aNUwOUYZYXfo6DXIEqTrV.&amp;amp;_di_=3Diu3dh0flu49sgdt62ubuphmo6=</w:t>
            </w:r>
          </w:p>
          <w:p w14:paraId="77D305C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kq2c8e0q50hkks8vdok51jfsqgg" target=3D"_blank"&gt;</w:t>
            </w:r>
          </w:p>
          <w:p w14:paraId="7590EBE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&lt;img style=3D"padding: 0=</w:t>
            </w:r>
          </w:p>
          <w:p w14:paraId="53B78DB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px; margin: 0px; border: 0px; display: block;"  src=3D"https://static.cdn.r=</w:t>
            </w:r>
          </w:p>
          <w:p w14:paraId="43C5266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esponsys.net/i5/responsysimages/content/luxottica006/202302_EyeBuyDirect_ma=</w:t>
            </w:r>
          </w:p>
          <w:p w14:paraId="7D5F5E1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ster_return_guaranteeUS_B.png" width=3D"270" border=3D"0" &gt;</w:t>
            </w:r>
          </w:p>
          <w:p w14:paraId="4EA8766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&lt;/a&gt;</w:t>
            </w:r>
          </w:p>
          <w:p w14:paraId="2FD46C7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03512F6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&lt;/tr&gt;</w:t>
            </w:r>
          </w:p>
          <w:p w14:paraId="5C93472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&lt;/table&gt;</w:t>
            </w:r>
          </w:p>
          <w:p w14:paraId="191E3FE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&lt;/td&gt;</w:t>
            </w:r>
          </w:p>
          <w:p w14:paraId="38862E0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&lt;/tr&gt;</w:t>
            </w:r>
          </w:p>
          <w:p w14:paraId="0EA0835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&lt;tr&gt;</w:t>
            </w:r>
          </w:p>
          <w:p w14:paraId="3EDC187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&lt;td style=3D"padding: 0px; width:540=</w:t>
            </w:r>
          </w:p>
          <w:p w14:paraId="1CA3885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px; font-size:0; line-height:1px; height: 1px; vertical-align: top;"  align=</w:t>
            </w:r>
          </w:p>
          <w:p w14:paraId="48B235C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=3D"center" class=3D"fullwdith"&gt;</w:t>
            </w:r>
          </w:p>
          <w:p w14:paraId="77C66B7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&lt;a href=3D"https://e.eyebuydirect=</w:t>
            </w:r>
          </w:p>
          <w:p w14:paraId="121568F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.com/pub/cc?_ri_=3DX0Gzc2X%3DAQpglLjHJlYQGfNWszdDfljwzfsRXO4zb7D3oAdYzazdTp=</w:t>
            </w:r>
          </w:p>
          <w:p w14:paraId="5A693A3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BbgrYy7zbnF5qRrJSzbh3T1HOYRVXtpKX%3DTBSCBAY&amp;amp;_ei_=3DEM6hiIRZ6IbTRQzpp7Eg=</w:t>
            </w:r>
          </w:p>
          <w:p w14:paraId="11EBA32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fWChfgAit5cEcjVYMZRFQt93VYIwJ2O7TP9PKOUul8Xsp9yWanKUlmHZnIkChJdZJMJy---Sjut=</w:t>
            </w:r>
          </w:p>
          <w:p w14:paraId="17DDFD9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EjyUG0lhUkoLKITL1vfOyWuqyC4ELQlfjOzjXnh3VabJkm7GsRTfXYwS9VYCA0x4Nn-zOyVuqaL=</w:t>
            </w:r>
          </w:p>
          <w:p w14:paraId="3A5619B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R60Xjyws-dmjD5FMxLBHulExQMzgDnPjkmMwLMKWfpHC5m0MV8JK-jU8rQF6n3jAFTurClCdE7c=</w:t>
            </w:r>
          </w:p>
          <w:p w14:paraId="142654F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DUYHp28FUg512aAWEihl9Ldsau_xKaLC1v_IP02uKl-_hIuDjfcKOW028vLgoLJ029TfNvL0Ek0=</w:t>
            </w:r>
          </w:p>
          <w:p w14:paraId="1D96FB8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Kk6yWx4aNUwOUYZYXfo6DXIEqTrV.&amp;amp;_di_=3Dptkdklgnkk01bo8ea14j4d7871vkhmt06f=</w:t>
            </w:r>
          </w:p>
          <w:p w14:paraId="443D05F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qu6vjd06hciujeq6p0" target=3D"_blank"&gt; &lt;img style=3D"font-size:0; margin: 0=</w:t>
            </w:r>
          </w:p>
          <w:p w14:paraId="7419F7D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px; padding: 0px; display: inline; max-width: 540px!important;" src=3D"http=</w:t>
            </w:r>
          </w:p>
          <w:p w14:paraId="2345042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s://static.cdn.responsys.net/i5/responsysimages/content/luxottica006/EyeBuy=</w:t>
            </w:r>
          </w:p>
          <w:p w14:paraId="29BC8C4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Direct_maste_Reviews.jpg" width=3D"540" height=3D"54" border=3D"0" alt=3D""=</w:t>
            </w:r>
          </w:p>
          <w:p w14:paraId="415D75C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/&gt;&lt;/a&gt;</w:t>
            </w:r>
          </w:p>
          <w:p w14:paraId="397C16C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&lt;/td&gt;</w:t>
            </w:r>
          </w:p>
          <w:p w14:paraId="6883A98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&lt;/tr&gt;</w:t>
            </w:r>
          </w:p>
          <w:p w14:paraId="1E0CD32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</w:p>
          <w:p w14:paraId="6D0D50D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&lt;tr&gt;</w:t>
            </w:r>
          </w:p>
          <w:p w14:paraId="32E3217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&lt;td style=3D"padding: 0px; width:540=</w:t>
            </w:r>
          </w:p>
          <w:p w14:paraId="4E88D37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px; font-size:0; line-height:1px; height: 1px; vertical-align: top;"  align=</w:t>
            </w:r>
          </w:p>
          <w:p w14:paraId="7224426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=3D"center" class=3D"fullwdith"&gt;</w:t>
            </w:r>
          </w:p>
          <w:p w14:paraId="74147DF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&lt;a href=3D"https://e.eyebuydirect=</w:t>
            </w:r>
          </w:p>
          <w:p w14:paraId="5132A75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.com/pub/cc?_ri_=3DX0Gzc2X%3DAQpglLjHJlYQGfNWszdDfljwzfsRXO4zb7D3oAdYzazdTp=</w:t>
            </w:r>
          </w:p>
          <w:p w14:paraId="1F4A3FE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BbgrYy7zbnF5qRrJSzbh3T1HOYRVXtpKX%3DTBSCBCY&amp;amp;_ei_=3DEM6hiIRZ6IbTRQzpp7Eg=</w:t>
            </w:r>
          </w:p>
          <w:p w14:paraId="7E83049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fWChfgAit5cEcjVYMZRFQt93VYIwJ2O7TP9PKOUul8Xsp9yWanKUlmHZnIkChJdZJMJy---Sjut=</w:t>
            </w:r>
          </w:p>
          <w:p w14:paraId="035510F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EjyUG0lhUkoLKITL1vfOyWuqyC4ELQlfjOzjXnh3VabJkm7GsRTfXYwS9VYCA0x4Nn-zOyVuqaL=</w:t>
            </w:r>
          </w:p>
          <w:p w14:paraId="7178BF6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R60Xjyws-dmjD5FMxLBHulExQMzgDnPjkmMwLMKWfpHC5m0MV8JK-jU8rQF6n3jAFTurClCdE7c=</w:t>
            </w:r>
          </w:p>
          <w:p w14:paraId="4053ACE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DUYHp28FUg512aAWEihl9Ldsau_xKaLC1v_IP02uKl-_hIuDjfcKOW028vLgoLJ029TfNvL0Ek0=</w:t>
            </w:r>
          </w:p>
          <w:p w14:paraId="651E278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Kk6yWx4aNUwOUYZYXfo6DXIEqTrV.&amp;amp;_di_=3Ded7u57q0t2u2v6ptpr8jubbg48lloqo7s0=</w:t>
            </w:r>
          </w:p>
          <w:p w14:paraId="50E097E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k0t8aotg0kabfgc29g" target=3D"_blank"&gt;</w:t>
            </w:r>
          </w:p>
          <w:p w14:paraId="532F610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&lt;img style=3D"font-size:0; margin=</w:t>
            </w:r>
          </w:p>
          <w:p w14:paraId="5BAA8F5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: 0px; padding: 0px; display: inline; max-width: 540px!important;" src=3D"h=</w:t>
            </w:r>
          </w:p>
          <w:p w14:paraId="394A5DE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ttps://static.cdn.responsys.net/i5/responsysimages/content/luxottica001/202=</w:t>
            </w:r>
          </w:p>
          <w:p w14:paraId="7501BB4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302_EyeBuyDirect_master_US_CA_AU_transition.jpg" width=3D"540" height=3D"22=</w:t>
            </w:r>
          </w:p>
          <w:p w14:paraId="5E79F0B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5" border=3D"0" alt=3D""  /&gt;</w:t>
            </w:r>
          </w:p>
          <w:p w14:paraId="0713EA8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&lt;/a&gt;</w:t>
            </w:r>
          </w:p>
          <w:p w14:paraId="22182AC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&lt;/td&gt;</w:t>
            </w:r>
          </w:p>
          <w:p w14:paraId="142E254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&lt;/tr&gt;</w:t>
            </w:r>
          </w:p>
          <w:p w14:paraId="495900D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&lt;tr&gt;</w:t>
            </w:r>
          </w:p>
          <w:p w14:paraId="76820F1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&lt;td style=3D"padding: 30px 0px 15px =</w:t>
            </w:r>
          </w:p>
          <w:p w14:paraId="768A077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0px; vertical-align:middle; width:540px;"  align=3D"center"&gt;</w:t>
            </w:r>
          </w:p>
          <w:p w14:paraId="284E960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&lt;table style=3D"width:320px;borde=</w:t>
            </w:r>
          </w:p>
          <w:p w14:paraId="69DEBDB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r-collapse:collapse; border-spacing:0; -webkit-text-size-adjust:none; min-w=</w:t>
            </w:r>
          </w:p>
          <w:p w14:paraId="21203B1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idth: 32px; margin: auto !important;" border=3D"0" cellpadding=3D"0" cellsp=</w:t>
            </w:r>
          </w:p>
          <w:p w14:paraId="6C88C57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acing=3D"0"  align=3D"center"&gt;</w:t>
            </w:r>
          </w:p>
          <w:p w14:paraId="560D333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&lt;tr&gt;</w:t>
            </w:r>
          </w:p>
          <w:p w14:paraId="5372808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width=3D"64" align=3D"c=</w:t>
            </w:r>
          </w:p>
          <w:p w14:paraId="6ABA643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enter" &gt;</w:t>
            </w:r>
          </w:p>
          <w:p w14:paraId="0BA32DE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0E25D3C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5C3A951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AdYzazdTpBbgrYy7zbnF5qRrJSzbh3T1HOYRVXtpKX%3DTBSCCRY&amp;amp;_ei_=3DEM6hiIRZ6Ib=</w:t>
            </w:r>
          </w:p>
          <w:p w14:paraId="4E759F3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1169EC5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279D1DB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5189302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1709E12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TfNvL0Ek0Kk6yWx4aNUwOUYZYXfo6DXIEqTrV.&amp;amp;_di_=3Dh4tpd8gminrr863h10dpoik5k=</w:t>
            </w:r>
          </w:p>
          <w:p w14:paraId="710F4E7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p3i5erhtqv6krrqjkaeut9jpo3g" title=3D"Instagram"&gt;</w:t>
            </w:r>
          </w:p>
          <w:p w14:paraId="7342E98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&lt;img alt=3D"Instagram" b=</w:t>
            </w:r>
          </w:p>
          <w:p w14:paraId="6905AAE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order=3D"0" src=3D"https://static.cdn.responsys.net/i5/responsysimages/cont=</w:t>
            </w:r>
          </w:p>
          <w:p w14:paraId="1979FEB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ent/luxottica006/ebd_social_in.png" style=3D"margin: 0px; padding: 0px; dis=</w:t>
            </w:r>
          </w:p>
          <w:p w14:paraId="782D7F0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play: inline;" width=3D"32" height=3D"32"  /&gt;&lt;/a&gt;</w:t>
            </w:r>
          </w:p>
          <w:p w14:paraId="04702E5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5EAF0CA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width=3D"64" align=3D"c=</w:t>
            </w:r>
          </w:p>
          <w:p w14:paraId="7C86752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enter" &gt;</w:t>
            </w:r>
          </w:p>
          <w:p w14:paraId="4D4A5D3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38E722C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162D382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AdYzazdTpBbgrYy7zbnF5qRrJSzbh3T1HOYRVXtpKX%3DTBSCCTY&amp;amp;_ei_=3DEM6hiIRZ6Ib=</w:t>
            </w:r>
          </w:p>
          <w:p w14:paraId="5FD01B8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4DBD622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756AACD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18764D1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0D7824D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TfNvL0Ek0Kk6yWx4aNUwOUYZYXfo6DXIEqTrV.&amp;amp;_di_=3D92rq0u7qacl9t9v8qc2ie7omh=</w:t>
            </w:r>
          </w:p>
          <w:p w14:paraId="552998B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ln7ocd11qi53nr263qk5udb56qg" title=3D"Facebook"&gt;</w:t>
            </w:r>
          </w:p>
          <w:p w14:paraId="37D41A5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&lt;img alt=3D"Facebook" bo=</w:t>
            </w:r>
          </w:p>
          <w:p w14:paraId="5F044DF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rder=3D"0" src=3D"https://static.cdn.responsys.net/i5/responsysimages/conte=</w:t>
            </w:r>
          </w:p>
          <w:p w14:paraId="43307B1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nt/luxottica006/ebd_social_fb.png" style=3D"margin: 0px; padding: 0px; disp=</w:t>
            </w:r>
          </w:p>
          <w:p w14:paraId="35EFD4B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lay: inline;" width=3D"32" height=3D"32" /&gt;&lt;/a&gt;</w:t>
            </w:r>
          </w:p>
          <w:p w14:paraId="4CC0276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02B479B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width=3D"64" align=3D"c=</w:t>
            </w:r>
          </w:p>
          <w:p w14:paraId="60AEB03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enter" &gt;</w:t>
            </w:r>
          </w:p>
          <w:p w14:paraId="28AAC0B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39B006B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30FDA8D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AdYzazdTpBbgrYy7zbnF5qRrJSzbh3T1HOYRVXtpKX%3DTBSCCWY&amp;amp;_ei_=3DEM6hiIRZ6Ib=</w:t>
            </w:r>
          </w:p>
          <w:p w14:paraId="0E421EB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19A0FC3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4FF8AA7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11B1557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5B28070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TfNvL0Ek0Kk6yWx4aNUwOUYZYXfo6DXIEqTrV.&amp;amp;_di_=3D0rk8kpi3k4l53oi8iad0rkuq1=</w:t>
            </w:r>
          </w:p>
          <w:p w14:paraId="29A260C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1g76gnduo61cupgi1gt8j9bs8c0" title=3D"Twitter"&gt;</w:t>
            </w:r>
          </w:p>
          <w:p w14:paraId="55666AF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&lt;img alt=3D"Twitter" bor=</w:t>
            </w:r>
          </w:p>
          <w:p w14:paraId="5523191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der=3D"0" src=3D"https://static.cdn.responsys.net/i5/responsysimages/conten=</w:t>
            </w:r>
          </w:p>
          <w:p w14:paraId="3E86758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t/luxottica006/ebd_social_tw.png" style=3D"margin: 0px; padding: 0px; displ=</w:t>
            </w:r>
          </w:p>
          <w:p w14:paraId="475689C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ay: inline;" width=3D"32" height=3D"32" /&gt;&lt;/a&gt;</w:t>
            </w:r>
          </w:p>
          <w:p w14:paraId="5DF0DF8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7CBB188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width=3D"64" align=3D"c=</w:t>
            </w:r>
          </w:p>
          <w:p w14:paraId="30A8C38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enter" &gt;</w:t>
            </w:r>
          </w:p>
          <w:p w14:paraId="55617C1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17E24FB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6019767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AdYzazdTpBbgrYy7zbnF5qRrJSzbh3T1HOYRVXtpKX%3DTBSCCAY&amp;amp;_ei_=3DEM6hiIRZ6Ib=</w:t>
            </w:r>
          </w:p>
          <w:p w14:paraId="4BE1F87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37069DA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13DB5CD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6184CAD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3E6773A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TfNvL0Ek0Kk6yWx4aNUwOUYZYXfo6DXIEqTrV.&amp;amp;_di_=3Dpltcavru88tnegkbnemnf8l77=</w:t>
            </w:r>
          </w:p>
          <w:p w14:paraId="21CD833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hjtltrjnda1iasgjos7dff2bvo0" title=3D"YouTube"&gt;</w:t>
            </w:r>
          </w:p>
          <w:p w14:paraId="642EFCB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&lt;img alt=3D"Youtube" bor=</w:t>
            </w:r>
          </w:p>
          <w:p w14:paraId="79A1D35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der=3D"0" src=3D"https://static.cdn.responsys.net/i5/responsysimages/conten=</w:t>
            </w:r>
          </w:p>
          <w:p w14:paraId="5036A3A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t/luxottica006/ebd_social_yt.png" style=3D"margin: 0px; padding: 0px; displ=</w:t>
            </w:r>
          </w:p>
          <w:p w14:paraId="5B3103B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ay: inline;" width=3D"32" height=3D"32" /&gt;&lt;/a&gt;</w:t>
            </w:r>
          </w:p>
          <w:p w14:paraId="0268CA0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091BC8D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&lt;td width=3D"64" align=3D"c=</w:t>
            </w:r>
          </w:p>
          <w:p w14:paraId="09F38B9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enter" &gt;</w:t>
            </w:r>
          </w:p>
          <w:p w14:paraId="5F3FCB6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&lt;a href=3D"https://e.eye=</w:t>
            </w:r>
          </w:p>
          <w:p w14:paraId="2D6B4D5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buydirect.com/pub/cc?_ri_=3DX0Gzc2X%3DAQpglLjHJlYQGfNWszdDfljwzfsRXO4zb7D3o=</w:t>
            </w:r>
          </w:p>
          <w:p w14:paraId="0883FA6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AdYzazdTpBbgrYy7zbnF5qRrJSzbh3T1HOYRVXtpKX%3DTBSCCCY&amp;amp;_ei_=3DEM6hiIRZ6Ib=</w:t>
            </w:r>
          </w:p>
          <w:p w14:paraId="4A28E59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TRQzpp7EgfWChfgAit5cEcjVYMZRFQt93VYIwJ2O7TP9PKOUul8Xsp9yWanKUlmHZnIkChJdZJM=</w:t>
            </w:r>
          </w:p>
          <w:p w14:paraId="1DFC3B2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Jy---SjutEjyUG0lhUkoLKITL1vfOyWuqyC4ELQlfjOzjXnh3VabJkm7GsRTfXYwS9VYCA0x4Nn=</w:t>
            </w:r>
          </w:p>
          <w:p w14:paraId="70761F9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-zOyVuqaLR60Xjyws-dmjD5FMxLBHulExQMzgDnPjkmMwLMKWfpHC5m0MV8JK-jU8rQF6n3jAFT=</w:t>
            </w:r>
          </w:p>
          <w:p w14:paraId="7EA67DD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urClCdE7cDUYHp28FUg512aAWEihl9Ldsau_xKaLC1v_IP02uKl-_hIuDjfcKOW028vLgoLJ029=</w:t>
            </w:r>
          </w:p>
          <w:p w14:paraId="5437159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TfNvL0Ek0Kk6yWx4aNUwOUYZYXfo6DXIEqTrV.&amp;amp;_di_=3Daogjqmcf305gnnlkoavm7vb8s=</w:t>
            </w:r>
          </w:p>
          <w:p w14:paraId="60445CB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kdm65uj976ae4ukasp8uv650dag" title=3D"TikTok"&gt;</w:t>
            </w:r>
          </w:p>
          <w:p w14:paraId="39A65D1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   &lt;img alt=3D"TikTok" bord=</w:t>
            </w:r>
          </w:p>
          <w:p w14:paraId="3E4DBEB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er=3D"0" src=3D"https://static.cdn.responsys.net/i5/responsysimages/content=</w:t>
            </w:r>
          </w:p>
          <w:p w14:paraId="479AC61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/luxottica006/ebd_social_tt.png" style=3D"margin: 0px; padding: 0px; displa=</w:t>
            </w:r>
          </w:p>
          <w:p w14:paraId="17ADC54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y: inline;" width=3D"32" height=3D"32"  /&gt;&lt;/a&gt;</w:t>
            </w:r>
          </w:p>
          <w:p w14:paraId="00772B9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   &lt;/td&gt;</w:t>
            </w:r>
          </w:p>
          <w:p w14:paraId="76CFE2B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   &lt;/tr&gt;</w:t>
            </w:r>
          </w:p>
          <w:p w14:paraId="2038B24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   &lt;/table&gt;</w:t>
            </w:r>
          </w:p>
          <w:p w14:paraId="3A1B936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   &lt;/td&gt;</w:t>
            </w:r>
          </w:p>
          <w:p w14:paraId="4EF3835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   &lt;/tr&gt;</w:t>
            </w:r>
          </w:p>
          <w:p w14:paraId="6F02195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</w:p>
          <w:p w14:paraId="3E92E0B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&lt;/table&gt;</w:t>
            </w:r>
          </w:p>
          <w:p w14:paraId="23C2C83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028868C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4628A95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&lt;/table&gt;</w:t>
            </w:r>
          </w:p>
          <w:p w14:paraId="20F4F23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</w:p>
          <w:p w14:paraId="6FFC9AF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&lt;table width=3D"540"  style=3D"border-collapse:coll=</w:t>
            </w:r>
          </w:p>
          <w:p w14:paraId="48D0F88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apse; border-spacing:0; -webkit-text-size-adjust:none;" border=3D"0" cellpa=</w:t>
            </w:r>
          </w:p>
          <w:p w14:paraId="13DB18F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dding=3D"0" cellspacing=3D"0" align=3D"center" bgcolor=3D"#ffffff"&gt;</w:t>
            </w:r>
          </w:p>
          <w:p w14:paraId="57590E2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0E819D6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 10px 10px 0px 10px; ver=</w:t>
            </w:r>
          </w:p>
          <w:p w14:paraId="1D80561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tical-align:top; width:520px; font-family: 'Outfit', Roboto, Arial, sans-se=</w:t>
            </w:r>
          </w:p>
          <w:p w14:paraId="5F73190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rif; font-size:12px; mso-line-height-rule: exactly; line-height:16px; color=</w:t>
            </w:r>
          </w:p>
          <w:p w14:paraId="5D94F51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:#828282;"  align=3D"center" &gt;</w:t>
            </w:r>
          </w:p>
          <w:p w14:paraId="368C613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Can't view this email? &lt;a href=3D"https://=</w:t>
            </w:r>
          </w:p>
          <w:p w14:paraId="427AEC6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e.eyebuydirect.com/pub/cc?_ri_=3DX0Gzc2X%3DAQpglLjHJlYQGfNWszdDfljwzfsRXO4z=</w:t>
            </w:r>
          </w:p>
          <w:p w14:paraId="00CBE85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b7D3oAdYzazdTpBbgrYy7zbnF5qRrJSzbh3T1HOYRVXtpKX%3DTBSCDRY&amp;amp;_ei_=3DEM6hiI=</w:t>
            </w:r>
          </w:p>
          <w:p w14:paraId="299CF89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RZ6IbTRQzpp7EgfWChfgAit5cEcjVYMZRFQt93VYIwJ2O7TP9PKOUul8Xsp9yWanKUlmHZnIkCh=</w:t>
            </w:r>
          </w:p>
          <w:p w14:paraId="05F8BDE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JdZJMJy---SjutEjyUG0lhUkoLKITL1vfOyWuqyC4ELQlfjOzjXnh3VabJkm7GsRTfXYwS9VYCA=</w:t>
            </w:r>
          </w:p>
          <w:p w14:paraId="329A032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0x4Nn-zOyVuqaLR60Xjyws-dmjD5FMxLBHulExQMzgDnPjkmMwLMKWfpHC5m0MV8JK-jU8rQF6n=</w:t>
            </w:r>
          </w:p>
          <w:p w14:paraId="5976A74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3jAFTurClCdE7cDUYHp28FUg512aAWEihl9Ldsau_xKaLC1v_IP02uKl-_hIuDjfcKOW028vLgo=</w:t>
            </w:r>
          </w:p>
          <w:p w14:paraId="37FCE77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LJ029TfNvL0Ek0Kk6yWx4aNUwOUYZYXfo6DXIEqTrV.&amp;amp;_di_=3D2ep32tj5su2go7vl1asj=</w:t>
            </w:r>
          </w:p>
          <w:p w14:paraId="7C47872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bth0h8ph4g613f04l4aok3lh7018p66g" target=3D"_blank" style=3D"padding: 0px; =</w:t>
            </w:r>
          </w:p>
          <w:p w14:paraId="5F18F0B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vertical-align:top; font-family: 'Outfit', Roboto, Arial, sans-serif; font-=</w:t>
            </w:r>
          </w:p>
          <w:p w14:paraId="5AD72E3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size:12px; mso-line-height-rule: exactly; line-height:16px; color:#d29d4d; =</w:t>
            </w:r>
          </w:p>
          <w:p w14:paraId="0C15B5E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text-decoration:underline;"&gt;Click here&lt;/a&gt;</w:t>
            </w:r>
          </w:p>
          <w:p w14:paraId="37EF127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69A3382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35AD94A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5F2D4AE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 10px 10px 15px 10px; ve=</w:t>
            </w:r>
          </w:p>
          <w:p w14:paraId="67A021A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rtical-align:top; width:520px; font-family:'Outfit', Roboto, Arial, sans-se=</w:t>
            </w:r>
          </w:p>
          <w:p w14:paraId="0538601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rif; font-size:12px; line-height:16px; color:#828282;"  align=3D"center" &gt;</w:t>
            </w:r>
          </w:p>
          <w:p w14:paraId="5ECBD47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4CA3695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340E309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nF5qRrJSzbh3T1HOYRVXtpKX%3DTBSCDTY&amp;amp;_ei_=3DEM6hiIRZ6IbTRQzpp7EgfWChfgAit=</w:t>
            </w:r>
          </w:p>
          <w:p w14:paraId="1F69CFF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395D084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4113972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279AD40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79C55CC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UwOUYZYXfo6DXIEqTrV.&amp;amp;_di_=3Ddp7p3ns1pet1nvj9eq5lssj526c1jqk1001q8ovngdj=</w:t>
            </w:r>
          </w:p>
          <w:p w14:paraId="2385DDC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g3675kfb0" target=3D"_blank" style=3D"text-decoration: none; padding: 0px; =</w:t>
            </w:r>
          </w:p>
          <w:p w14:paraId="619A8CEF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vertical-align:top; font-family: 'Outfit', Roboto, Arial, sans-serif;  font=</w:t>
            </w:r>
          </w:p>
          <w:p w14:paraId="011DA50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-size: 12px; mso-line-height-rule: exactly; line-height: 16px; color:#82828=</w:t>
            </w:r>
          </w:p>
          <w:p w14:paraId="6950250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2; display:block;"&gt;</w:t>
            </w:r>
          </w:p>
          <w:p w14:paraId="42AA501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This email was sent by EyeBuyDirect.com&lt;br=</w:t>
            </w:r>
          </w:p>
          <w:p w14:paraId="1ACE9A8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/&gt;</w:t>
            </w:r>
          </w:p>
          <w:p w14:paraId="030A2A26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2801 S, I-35, Suite 170, Austin, TX, 78741=</w:t>
            </w:r>
          </w:p>
          <w:p w14:paraId="37FF9AC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, United States&lt;br /&gt;</w:t>
            </w:r>
          </w:p>
          <w:p w14:paraId="63E13C6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Terms &amp; Conditions may apply.&lt;br /&gt;</w:t>
            </w:r>
          </w:p>
          <w:p w14:paraId="52D80FA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Please visit our website for more details.</w:t>
            </w:r>
          </w:p>
          <w:p w14:paraId="45DDE67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&lt;/a&gt;</w:t>
            </w:r>
          </w:p>
          <w:p w14:paraId="6CDE564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28A13B8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4C75CAE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&lt;tr&gt;</w:t>
            </w:r>
          </w:p>
          <w:p w14:paraId="5DF64C2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&lt;td style=3D"padding: 10px 10px 45px 10px; ve=</w:t>
            </w:r>
          </w:p>
          <w:p w14:paraId="4CD513A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rtical-align:top; width:520px; font-family: 'Outfit', Roboto, Arial, sans-s=</w:t>
            </w:r>
          </w:p>
          <w:p w14:paraId="25605F3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erif; font-size:12px; mso-line-height-rule: exactly; line-height:16px; colo=</w:t>
            </w:r>
          </w:p>
          <w:p w14:paraId="7D32720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r:#828282;"  align=3D"center" &gt;</w:t>
            </w:r>
          </w:p>
          <w:p w14:paraId="134CC88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&lt;a href=3D"https://e.eyebuydirect.com/pub/=</w:t>
            </w:r>
          </w:p>
          <w:p w14:paraId="03B61BE5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cc?_ri_=3DX0Gzc2X%3DAQpglLjHJlYQGfNWszdDfljwzfsRXO4zb7D3oAdYzazdTpBbgrYy7zb=</w:t>
            </w:r>
          </w:p>
          <w:p w14:paraId="7C58D7C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nF5qRrJSzbh3T1HOYRVXtpKX%3DTBSCDWY&amp;amp;_ei_=3DEM6hiIRZ6IbTRQzpp7EgfWChfgAit=</w:t>
            </w:r>
          </w:p>
          <w:p w14:paraId="775B31A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5cEcjVYMZRFQt93VYIwJ2O7TP9PKOUul8Xsp9yWanKUlmHZnIkChJdZJMJy---SjutEjyUG0lhU=</w:t>
            </w:r>
          </w:p>
          <w:p w14:paraId="008DBD3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koLKITL1vfOyWuqyC4ELQlfjOzjXnh3VabJkm7GsRTfXYwS9VYCA0x4Nn-zOyVuqaLR60Xjyws-=</w:t>
            </w:r>
          </w:p>
          <w:p w14:paraId="58A0110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dmjD5FMxLBHulExQMzgDnPjkmMwLMKWfpHC5m0MV8JK-jU8rQF6n3jAFTurClCdE7cDUYHp28FU=</w:t>
            </w:r>
          </w:p>
          <w:p w14:paraId="0FBA795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g512aAWEihl9Ldsau_xKaLC1v_IP02uKl-_hIuDjfcKOW028vLgoLJ029TfNvL0Ek0Kk6yWx4aN=</w:t>
            </w:r>
          </w:p>
          <w:p w14:paraId="7FCEA3B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UwOUYZYXfo6DXIEqTrV.&amp;amp;_di_=3D5pq13pr4nfea7omvrtrhts6aoqpmkn511mp4k78j1ot=</w:t>
            </w:r>
          </w:p>
          <w:p w14:paraId="356BE03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saijrf950" target=3D"_blank" style=3D"text-decoration: underline; padding: =</w:t>
            </w:r>
          </w:p>
          <w:p w14:paraId="0685D9D4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0px; vertical-align:top; font-family: 'Outfit', Roboto, Arial, sans-serif; =</w:t>
            </w:r>
          </w:p>
          <w:p w14:paraId="58025BCD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font-size: 12px; mso-line-height-rule: exactly; line-height: 16px; color:#=</w:t>
            </w:r>
          </w:p>
          <w:p w14:paraId="6D88B3B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d29d4d; display:block;"&gt;</w:t>
            </w:r>
          </w:p>
          <w:p w14:paraId="30646BE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Unsubscribe</w:t>
            </w:r>
          </w:p>
          <w:p w14:paraId="178D05C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   &lt;/a&gt;</w:t>
            </w:r>
          </w:p>
          <w:p w14:paraId="1823F40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   &lt;/td&gt;</w:t>
            </w:r>
          </w:p>
          <w:p w14:paraId="365625C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   &lt;/tr&gt;</w:t>
            </w:r>
          </w:p>
          <w:p w14:paraId="21F4570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   &lt;/table&gt;</w:t>
            </w:r>
          </w:p>
          <w:p w14:paraId="35BC6F0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</w:p>
          <w:p w14:paraId="18FD440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   &lt;/td&gt;</w:t>
            </w:r>
          </w:p>
          <w:p w14:paraId="47288A0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   &lt;/tr&gt;</w:t>
            </w:r>
          </w:p>
          <w:p w14:paraId="794315B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   &lt;/table&gt;</w:t>
            </w:r>
          </w:p>
          <w:p w14:paraId="1DA3EC2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   &lt;/td&gt;</w:t>
            </w:r>
          </w:p>
          <w:p w14:paraId="34A7B80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   &lt;/tr&gt;</w:t>
            </w:r>
          </w:p>
          <w:p w14:paraId="214C14A0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   &lt;/table&gt;&lt;table cellpadding=3D"0" cellspacing=3D"0" style=3D"border: 0=</w:t>
            </w:r>
          </w:p>
          <w:p w14:paraId="7EC0126A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px; padding: 0px; margin: 0px; position: absolute; display: none; float: le=</w:t>
            </w:r>
          </w:p>
          <w:p w14:paraId="298F79F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ft"&gt;</w:t>
            </w:r>
          </w:p>
          <w:p w14:paraId="00471CE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&lt;tr&gt;</w:t>
            </w:r>
          </w:p>
          <w:p w14:paraId="432C7C6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&lt;td height=3D"1" style=3D"font-size: 1px; line-height: 1px; padding: 0px;"&gt;</w:t>
            </w:r>
          </w:p>
          <w:p w14:paraId="1CADFF0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&lt;br&gt;&lt;img src=3D"https://e.eyebuydirect.com/pub/as?_ri_=3DX0Gzc2X%3DAQpglLjH=</w:t>
            </w:r>
          </w:p>
          <w:p w14:paraId="5A1E3FF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JlYQGfNWszdDfljwzfsRXO4zb7D3oAdYzazdTpBbgrYy7zbnF5qRrJSzbh3T1HOYRVXHkMX%3Dw=</w:t>
            </w:r>
          </w:p>
          <w:p w14:paraId="55896B1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&amp;_ei_=3DEMv-b4Z6UapPFNjlT9uvpXVNMTjvtl9k6DaWOsM2wWwqTO48mAoFykGmGKRuB8aHrMz=</w:t>
            </w:r>
          </w:p>
          <w:p w14:paraId="13DECC5E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S9PsJkCITO-L5lnzQWjPt9qoxkf3e4xEfNX3b8yp5v0fMfBLFmq44anEfkcD3yn4CyNH1XLvtnk=</w:t>
            </w:r>
          </w:p>
          <w:p w14:paraId="6552F8A7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pnp4164uWiKbRwncVM7xhxMhKE7dDnXUGBKgjA2zkin2IhxNNhM72iQs_-Lm2PCZJTlDPAn41aC=</w:t>
            </w:r>
          </w:p>
          <w:p w14:paraId="3B1A1BF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sTNz1NWal6s4PIHrjt5q2xmG78YnNmHY1LsnoGL35ZrAV0qpf3nEMvFWM8PUEEFI5gAO18qZa4W=</w:t>
            </w:r>
          </w:p>
          <w:p w14:paraId="73AF07B9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b-C6HSOTYPexu2138kej2i1BRe15uaM-EOT_4OgIx7W55w."&gt;&lt;/img&gt;</w:t>
            </w:r>
          </w:p>
          <w:p w14:paraId="1CC84B3B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&lt;/td&gt;</w:t>
            </w:r>
          </w:p>
          <w:p w14:paraId="4AFAD632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&lt;/tr&gt;</w:t>
            </w:r>
          </w:p>
          <w:p w14:paraId="13F82C1C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&lt;/table&gt;</w:t>
            </w:r>
          </w:p>
          <w:p w14:paraId="32C0EFE3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 xml:space="preserve">   &lt;/body&gt;</w:t>
            </w:r>
          </w:p>
          <w:p w14:paraId="2EBF9668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  <w:r w:rsidRPr="007F05F6">
              <w:rPr>
                <w:rFonts w:ascii="Courier New" w:hAnsi="Courier New" w:cs="Courier New"/>
                <w:color w:val="auto"/>
                <w:spacing w:val="0"/>
                <w:sz w:val="20"/>
              </w:rPr>
              <w:t>&lt;/html&gt;</w:t>
            </w:r>
          </w:p>
          <w:p w14:paraId="06F9DD71" w14:textId="77777777" w:rsidR="007F05F6" w:rsidRPr="007F05F6" w:rsidRDefault="007F05F6" w:rsidP="007F05F6">
            <w:pPr>
              <w:pBdr>
                <w:top w:val="single" w:sz="6" w:space="30" w:color="393D40"/>
                <w:left w:val="single" w:sz="6" w:space="23" w:color="393D40"/>
                <w:bottom w:val="single" w:sz="6" w:space="30" w:color="393D40"/>
                <w:right w:val="single" w:sz="6" w:space="23" w:color="393D4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75" w:after="375"/>
              <w:ind w:left="1546" w:right="1546"/>
              <w:rPr>
                <w:rFonts w:ascii="Courier New" w:hAnsi="Courier New" w:cs="Courier New"/>
                <w:color w:val="auto"/>
                <w:spacing w:val="0"/>
                <w:sz w:val="20"/>
              </w:rPr>
            </w:pPr>
          </w:p>
          <w:p w14:paraId="23CABE3C" w14:textId="3AB0DA5E" w:rsidR="007F05F6" w:rsidRDefault="007F05F6" w:rsidP="007F05F6">
            <w:pPr>
              <w:spacing w:before="111"/>
              <w:ind w:left="144" w:right="144"/>
            </w:pPr>
          </w:p>
          <w:p w14:paraId="694F57FE" w14:textId="77777777" w:rsidR="007F05F6" w:rsidRDefault="007F05F6" w:rsidP="007F05F6">
            <w:pPr>
              <w:ind w:left="144" w:right="144"/>
            </w:pPr>
          </w:p>
        </w:tc>
        <w:tc>
          <w:tcPr>
            <w:tcW w:w="7920" w:type="dxa"/>
          </w:tcPr>
          <w:p w14:paraId="33F0C3B6" w14:textId="6C45287F" w:rsidR="007F05F6" w:rsidRDefault="007F05F6" w:rsidP="007F05F6">
            <w:pPr>
              <w:spacing w:before="111"/>
              <w:ind w:left="144" w:right="144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14:paraId="23EF9945" w14:textId="77777777" w:rsidR="007F05F6" w:rsidRDefault="007F05F6" w:rsidP="007F05F6">
            <w:pPr>
              <w:ind w:left="144" w:right="144"/>
            </w:pPr>
          </w:p>
        </w:tc>
      </w:tr>
    </w:tbl>
    <w:p w14:paraId="353555E5" w14:textId="77777777" w:rsidR="007F05F6" w:rsidRPr="007F05F6" w:rsidRDefault="007F05F6" w:rsidP="007F05F6">
      <w:pPr>
        <w:ind w:left="144" w:right="144"/>
        <w:rPr>
          <w:vanish/>
        </w:rPr>
      </w:pPr>
    </w:p>
    <w:sectPr w:rsidR="007F05F6" w:rsidRPr="007F05F6" w:rsidSect="007F05F6">
      <w:footerReference w:type="default" r:id="rId14"/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1F75B" w14:textId="77777777" w:rsidR="007F05F6" w:rsidRDefault="007F05F6" w:rsidP="00EE0F7F">
      <w:r>
        <w:separator/>
      </w:r>
    </w:p>
  </w:endnote>
  <w:endnote w:type="continuationSeparator" w:id="0">
    <w:p w14:paraId="2E1715BF" w14:textId="77777777" w:rsidR="007F05F6" w:rsidRDefault="007F05F6" w:rsidP="00EE0F7F">
      <w:r>
        <w:continuationSeparator/>
      </w:r>
    </w:p>
  </w:endnote>
  <w:endnote w:type="continuationNotice" w:id="1">
    <w:p w14:paraId="03DA35FC" w14:textId="77777777" w:rsidR="007F05F6" w:rsidRDefault="007F05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E8AA0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88D837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4BF79" w14:textId="77777777" w:rsidR="007F05F6" w:rsidRDefault="007F05F6" w:rsidP="00EE0F7F">
      <w:r>
        <w:separator/>
      </w:r>
    </w:p>
  </w:footnote>
  <w:footnote w:type="continuationSeparator" w:id="0">
    <w:p w14:paraId="39967815" w14:textId="77777777" w:rsidR="007F05F6" w:rsidRDefault="007F05F6" w:rsidP="00EE0F7F">
      <w:r>
        <w:continuationSeparator/>
      </w:r>
    </w:p>
  </w:footnote>
  <w:footnote w:type="continuationNotice" w:id="1">
    <w:p w14:paraId="22544CFF" w14:textId="77777777" w:rsidR="007F05F6" w:rsidRDefault="007F05F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mailMerge>
    <w:mainDocumentType w:val="mailingLabels"/>
    <w:linkToQuery/>
    <w:dataType w:val="native"/>
    <w:connectString w:val="Provider=Microsoft.ACE.OLEDB.12.0;User ID=Admin;Data Source=C:\Users\JazmyneJosephine Mar\Documents\My Data Sources\H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2"/>
    <w:odso>
      <w:udl w:val="Provider=Microsoft.ACE.OLEDB.12.0;User ID=Admin;Data Source=C:\Users\JazmyneJosephine Mar\Documents\My Data Sources\H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3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revisionView w:inkAnnotations="0"/>
  <w:defaultTabStop w:val="720"/>
  <w:drawingGridHorizontalSpacing w:val="80"/>
  <w:displayHorizontalDrawingGridEvery w:val="2"/>
  <w:characterSpacingControl w:val="doNotCompress"/>
  <w:savePreviewPicture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F6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60364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35AE7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7F05F6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253E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5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B5E4D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7F05F6"/>
    <w:rPr>
      <w:rFonts w:asciiTheme="majorHAnsi" w:eastAsiaTheme="majorEastAsia" w:hAnsiTheme="majorHAnsi" w:cstheme="majorBidi"/>
      <w:color w:val="3B5E4D" w:themeColor="accent1" w:themeShade="7F"/>
      <w:spacing w:val="10"/>
      <w:sz w:val="24"/>
      <w:szCs w:val="24"/>
    </w:rPr>
  </w:style>
  <w:style w:type="paragraph" w:customStyle="1" w:styleId="msonormal0">
    <w:name w:val="msonormal"/>
    <w:basedOn w:val="Normal"/>
    <w:rsid w:val="007F05F6"/>
    <w:pPr>
      <w:spacing w:before="100" w:beforeAutospacing="1" w:after="100" w:afterAutospacing="1"/>
    </w:pPr>
    <w:rPr>
      <w:rFonts w:ascii="Times New Roman" w:hAnsi="Times New Roman"/>
      <w:color w:val="auto"/>
      <w:spacing w:val="0"/>
      <w:sz w:val="24"/>
      <w:szCs w:val="24"/>
    </w:rPr>
  </w:style>
  <w:style w:type="character" w:customStyle="1" w:styleId="clipboard-icon">
    <w:name w:val="clipboard-icon"/>
    <w:basedOn w:val="DefaultParagraphFont"/>
    <w:rsid w:val="007F05F6"/>
  </w:style>
  <w:style w:type="character" w:customStyle="1" w:styleId="authresult">
    <w:name w:val="authresult"/>
    <w:basedOn w:val="DefaultParagraphFont"/>
    <w:rsid w:val="007F05F6"/>
  </w:style>
  <w:style w:type="character" w:styleId="Hyperlink">
    <w:name w:val="Hyperlink"/>
    <w:basedOn w:val="DefaultParagraphFont"/>
    <w:uiPriority w:val="99"/>
    <w:semiHidden/>
    <w:unhideWhenUsed/>
    <w:rsid w:val="007F05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05F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pacing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5F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4344">
                  <w:marLeft w:val="0"/>
                  <w:marRight w:val="0"/>
                  <w:marTop w:val="0"/>
                  <w:marBottom w:val="0"/>
                  <w:divBdr>
                    <w:top w:val="single" w:sz="6" w:space="5" w:color="885E0E"/>
                    <w:left w:val="single" w:sz="6" w:space="12" w:color="885E0E"/>
                    <w:bottom w:val="single" w:sz="6" w:space="5" w:color="885E0E"/>
                    <w:right w:val="single" w:sz="6" w:space="12" w:color="885E0E"/>
                  </w:divBdr>
                  <w:divsChild>
                    <w:div w:id="17529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7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7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079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4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630">
              <w:marLeft w:val="0"/>
              <w:marRight w:val="0"/>
              <w:marTop w:val="0"/>
              <w:marBottom w:val="0"/>
              <w:divBdr>
                <w:top w:val="single" w:sz="6" w:space="0" w:color="43484B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15506">
                  <w:marLeft w:val="0"/>
                  <w:marRight w:val="0"/>
                  <w:marTop w:val="0"/>
                  <w:marBottom w:val="0"/>
                  <w:divBdr>
                    <w:top w:val="single" w:sz="6" w:space="5" w:color="885E0E"/>
                    <w:left w:val="single" w:sz="6" w:space="12" w:color="885E0E"/>
                    <w:bottom w:val="single" w:sz="6" w:space="5" w:color="885E0E"/>
                    <w:right w:val="single" w:sz="6" w:space="12" w:color="885E0E"/>
                  </w:divBdr>
                  <w:divsChild>
                    <w:div w:id="4815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2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6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358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629">
              <w:marLeft w:val="0"/>
              <w:marRight w:val="0"/>
              <w:marTop w:val="0"/>
              <w:marBottom w:val="0"/>
              <w:divBdr>
                <w:top w:val="single" w:sz="6" w:space="0" w:color="43484B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ail.google.com/mail/u/0?view=att&amp;th=18d60e4a5942481c&amp;attid=0&amp;disp=comp&amp;safe=1&amp;zw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upport.google.com/a?p=show_original&amp;hl=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pport.google.com/a?p=show_original&amp;hl=e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upport.google.com/a?p=show_original&amp;hl=en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JazmyneJosephine%20Mar\Documents\My%20Data%20Sources\HM.mdb" TargetMode="External"/><Relationship Id="rId2" Type="http://schemas.openxmlformats.org/officeDocument/2006/relationships/mailMergeSource" Target="file:///C:\Users\JazmyneJosephine%20Mar\Documents\My%20Data%20Sources\HM.mdb" TargetMode="External"/><Relationship Id="rId1" Type="http://schemas.openxmlformats.org/officeDocument/2006/relationships/attachedTemplate" Target="file:///C:\Users\JazmyneJosephine%20Mar\AppData\Local\Microsoft\Office\16.0\DTS\en-US%7b38A1CD72-398B-4312-B1E5-9E282D2A92DE%7d\%7b6D10A41C-77C6-4571-B2AE-1635D9728928%7dtf16402397_win32.dotx" TargetMode="External"/></Relationship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{6D10A41C-77C6-4571-B2AE-1635D9728928}tf16402397_win32</Template>
  <TotalTime>0</TotalTime>
  <Pages>2</Pages>
  <Words>13999</Words>
  <Characters>79800</Characters>
  <Application>Microsoft Office Word</Application>
  <DocSecurity>0</DocSecurity>
  <Lines>665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2024-02-01T05:41:00Z</dcterms:created>
  <dcterms:modified xsi:type="dcterms:W3CDTF">2024-02-01T05:44:00Z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