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Your Name"/>
        <w:tag w:val="Your Name"/>
        <w:id w:val="1760865497"/>
        <w:placeholder>
          <w:docPart w:val="51EEE65C2B60B94F912076536F9E96F4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7485C9CA" w14:textId="23979BF5" w:rsidR="00AC6117" w:rsidRDefault="00BE3C3C">
          <w:pPr>
            <w:pStyle w:val="Name"/>
          </w:pPr>
          <w:r>
            <w:t>jazmyne Josephine Marrujo</w:t>
          </w:r>
        </w:p>
      </w:sdtContent>
    </w:sdt>
    <w:p w14:paraId="4B9B4F61" w14:textId="3705C5D8" w:rsidR="00F72272" w:rsidRDefault="00BE3C3C">
      <w:pPr>
        <w:pStyle w:val="SenderContactInfo"/>
      </w:pPr>
      <w:r>
        <w:t>344 8</w:t>
      </w:r>
      <w:r w:rsidRPr="00BE3C3C">
        <w:rPr>
          <w:vertAlign w:val="superscript"/>
        </w:rPr>
        <w:t>th</w:t>
      </w:r>
      <w:r>
        <w:t xml:space="preserve"> street </w:t>
      </w:r>
      <w:proofErr w:type="spellStart"/>
      <w:r>
        <w:t>sanJode</w:t>
      </w:r>
      <w:proofErr w:type="spellEnd"/>
      <w:r>
        <w:t xml:space="preserve"> CA 95112</w:t>
      </w:r>
      <w:r w:rsidR="0048751C">
        <w:t xml:space="preserve"> | </w:t>
      </w:r>
      <w:r>
        <w:t>408-569-4325</w:t>
      </w:r>
      <w:r w:rsidR="0048751C">
        <w:t xml:space="preserve"> | </w:t>
      </w:r>
      <w:hyperlink r:id="rId7" w:history="1">
        <w:r w:rsidR="001C7AA9" w:rsidRPr="005F4BE5">
          <w:rPr>
            <w:rStyle w:val="Hyperlink"/>
          </w:rPr>
          <w:t>maj_312@comcast.net</w:t>
        </w:r>
      </w:hyperlink>
    </w:p>
    <w:p w14:paraId="14EFEAE4" w14:textId="6315E015" w:rsidR="001748DF" w:rsidRDefault="001748DF">
      <w:pPr>
        <w:pStyle w:val="SenderContactInfo"/>
      </w:pPr>
      <w:r>
        <w:t>@microsoft/load-themed-styles 1.7.5 – MIT</w:t>
      </w:r>
    </w:p>
    <w:p w14:paraId="64189BF6" w14:textId="77777777" w:rsidR="001748DF" w:rsidRDefault="001748DF">
      <w:pPr>
        <w:pStyle w:val="SenderContactInfo"/>
      </w:pPr>
    </w:p>
    <w:p w14:paraId="5312EF4A" w14:textId="75772A80" w:rsidR="001748DF" w:rsidRDefault="001748DF">
      <w:pPr>
        <w:pStyle w:val="SenderContactInfo"/>
      </w:pPr>
      <w:r>
        <w:t>@microsoft/load-themed-styles 1.7.13 – MIT</w:t>
      </w:r>
    </w:p>
    <w:p w14:paraId="204125F7" w14:textId="1872C825" w:rsidR="00F72272" w:rsidRDefault="00525474">
      <w:pPr>
        <w:pStyle w:val="Date"/>
      </w:pPr>
      <w:r>
        <w:t>01/29/2024</w:t>
      </w:r>
    </w:p>
    <w:sdt>
      <w:sdtPr>
        <w:alias w:val="Enter Recipient Name:"/>
        <w:tag w:val="Enter Recipient Name:"/>
        <w:id w:val="696896679"/>
        <w:placeholder>
          <w:docPart w:val="7CB6C0FBAE71DB40B509B707807DC80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7E5A3384" w14:textId="0BB9ED25" w:rsidR="0048751C" w:rsidRDefault="001C7AA9">
          <w:pPr>
            <w:pStyle w:val="RecipientContactInfo"/>
          </w:pPr>
          <w:r>
            <w:t>County of Santa Clara</w:t>
          </w:r>
        </w:p>
      </w:sdtContent>
    </w:sdt>
    <w:p w14:paraId="65775765" w14:textId="77777777" w:rsidR="00F72272" w:rsidRDefault="00000000">
      <w:pPr>
        <w:pStyle w:val="RecipientContactInfo"/>
      </w:pPr>
      <w:sdt>
        <w:sdtPr>
          <w:alias w:val="Enter Recipient Title:"/>
          <w:tag w:val="Enter Recipient Title:"/>
          <w:id w:val="-1809768910"/>
          <w:placeholder>
            <w:docPart w:val="1071C98D97D8164DB5FE5FA2B3C80BF7"/>
          </w:placeholder>
          <w:temporary/>
          <w:showingPlcHdr/>
          <w15:appearance w15:val="hidden"/>
        </w:sdtPr>
        <w:sdtContent>
          <w:r w:rsidR="00E5559C">
            <w:t>Title</w:t>
          </w:r>
        </w:sdtContent>
      </w:sdt>
    </w:p>
    <w:p w14:paraId="2E60B50E" w14:textId="77777777" w:rsidR="0048751C" w:rsidRDefault="00000000">
      <w:pPr>
        <w:pStyle w:val="RecipientContactInfo"/>
      </w:pPr>
      <w:sdt>
        <w:sdtPr>
          <w:alias w:val="Enter Recipient Company:"/>
          <w:tag w:val="Enter Recipient Company:"/>
          <w:id w:val="1176616232"/>
          <w:placeholder>
            <w:docPart w:val="44AEA91A6A841A48921FD3ACCAECD537"/>
          </w:placeholder>
          <w:temporary/>
          <w:showingPlcHdr/>
          <w15:appearance w15:val="hidden"/>
        </w:sdtPr>
        <w:sdtContent>
          <w:r w:rsidR="0048751C">
            <w:t>Company</w:t>
          </w:r>
        </w:sdtContent>
      </w:sdt>
    </w:p>
    <w:p w14:paraId="4F0E9B20" w14:textId="77777777" w:rsidR="0048751C" w:rsidRDefault="00000000">
      <w:pPr>
        <w:pStyle w:val="RecipientContactInfo"/>
      </w:pPr>
      <w:sdt>
        <w:sdtPr>
          <w:alias w:val="Enter Recipient Street Address City, ST ZIP Code:"/>
          <w:tag w:val="Enter Recipient Street Address City, ST ZIP Code:"/>
          <w:id w:val="-1300307417"/>
          <w:placeholder>
            <w:docPart w:val="CF00838DDFFBA048B0346E1DF36D6B63"/>
          </w:placeholder>
          <w:temporary/>
          <w:showingPlcHdr/>
          <w15:appearance w15:val="hidden"/>
        </w:sdtPr>
        <w:sdtContent>
          <w:r w:rsidR="0048751C">
            <w:t>Street Address</w:t>
          </w:r>
          <w:r w:rsidR="0048751C">
            <w:br/>
            <w:t>City, ST ZIP Code</w:t>
          </w:r>
        </w:sdtContent>
      </w:sdt>
    </w:p>
    <w:p w14:paraId="7E61E793" w14:textId="366BBAB8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398BDF2C20548B4290C2CD063BEFC67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1C7AA9">
            <w:t>County of Santa Clara</w:t>
          </w:r>
        </w:sdtContent>
      </w:sdt>
      <w:r>
        <w:t>:</w:t>
      </w:r>
    </w:p>
    <w:sdt>
      <w:sdtPr>
        <w:alias w:val="Enter body of letter:"/>
        <w:tag w:val="Enter body of letter:"/>
        <w:id w:val="1875266107"/>
        <w:placeholder>
          <w:docPart w:val="3F9AE5B9F52D004EA86D4A237621EBA3"/>
        </w:placeholder>
        <w:temporary/>
        <w:showingPlcHdr/>
        <w15:appearance w15:val="hidden"/>
      </w:sdtPr>
      <w:sdtContent>
        <w:p w14:paraId="0CFDE126" w14:textId="77777777" w:rsidR="00F72272" w:rsidRDefault="00E5559C">
          <w:r>
            <w:t>To get started right away, just tap any placeholder text (such as this) and start typing.</w:t>
          </w:r>
        </w:p>
        <w:p w14:paraId="02B3341E" w14:textId="77777777" w:rsidR="00F72272" w:rsidRDefault="00E5559C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 w14:paraId="2FE3170D" w14:textId="77777777" w:rsidR="00F72272" w:rsidRDefault="00000000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B1E8A67E2E82D840971B5A0B8F1F80C1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4D455BD813D2004C97C9330AE16211A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35F81163" w14:textId="57F2C216" w:rsidR="00BC467A" w:rsidRDefault="00BC467A" w:rsidP="00AC6117">
          <w:pPr>
            <w:pStyle w:val="Signature"/>
          </w:pPr>
          <w:proofErr w:type="spellStart"/>
          <w:r>
            <w:t>jazmyne</w:t>
          </w:r>
          <w:proofErr w:type="spellEnd"/>
          <w:r>
            <w:t xml:space="preserve"> Josephine </w:t>
          </w:r>
          <w:proofErr w:type="spellStart"/>
          <w:r>
            <w:t>Marrujo</w:t>
          </w:r>
          <w:proofErr w:type="spellEnd"/>
        </w:p>
      </w:sdtContent>
    </w:sdt>
    <w:sectPr w:rsidR="00BC467A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E432" w14:textId="77777777" w:rsidR="00732B94" w:rsidRDefault="00732B94">
      <w:pPr>
        <w:spacing w:after="0" w:line="240" w:lineRule="auto"/>
      </w:pPr>
      <w:r>
        <w:separator/>
      </w:r>
    </w:p>
  </w:endnote>
  <w:endnote w:type="continuationSeparator" w:id="0">
    <w:p w14:paraId="6D43E9A1" w14:textId="77777777" w:rsidR="00732B94" w:rsidRDefault="0073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10401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F8754" w14:textId="77777777" w:rsidR="00732B94" w:rsidRDefault="00732B94">
      <w:pPr>
        <w:spacing w:after="0" w:line="240" w:lineRule="auto"/>
      </w:pPr>
      <w:r>
        <w:separator/>
      </w:r>
    </w:p>
  </w:footnote>
  <w:footnote w:type="continuationSeparator" w:id="0">
    <w:p w14:paraId="726543BF" w14:textId="77777777" w:rsidR="00732B94" w:rsidRDefault="00732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09809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3F27C98" wp14:editId="28A291E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8AC7528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6153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FC558EF" wp14:editId="50F1C43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96E0539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">
              <v:rect id="Rectangle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0143961">
    <w:abstractNumId w:val="9"/>
  </w:num>
  <w:num w:numId="2" w16cid:durableId="2103185638">
    <w:abstractNumId w:val="7"/>
  </w:num>
  <w:num w:numId="3" w16cid:durableId="870384151">
    <w:abstractNumId w:val="6"/>
  </w:num>
  <w:num w:numId="4" w16cid:durableId="1307708945">
    <w:abstractNumId w:val="5"/>
  </w:num>
  <w:num w:numId="5" w16cid:durableId="1919971872">
    <w:abstractNumId w:val="4"/>
  </w:num>
  <w:num w:numId="6" w16cid:durableId="1780300736">
    <w:abstractNumId w:val="8"/>
  </w:num>
  <w:num w:numId="7" w16cid:durableId="474378081">
    <w:abstractNumId w:val="3"/>
  </w:num>
  <w:num w:numId="8" w16cid:durableId="1071737621">
    <w:abstractNumId w:val="2"/>
  </w:num>
  <w:num w:numId="9" w16cid:durableId="2075885518">
    <w:abstractNumId w:val="1"/>
  </w:num>
  <w:num w:numId="10" w16cid:durableId="122271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D8"/>
    <w:rsid w:val="001748DF"/>
    <w:rsid w:val="001C7AA9"/>
    <w:rsid w:val="00251664"/>
    <w:rsid w:val="003F5321"/>
    <w:rsid w:val="0048751C"/>
    <w:rsid w:val="00501646"/>
    <w:rsid w:val="00525474"/>
    <w:rsid w:val="00732B94"/>
    <w:rsid w:val="00775AFB"/>
    <w:rsid w:val="007E37D8"/>
    <w:rsid w:val="00AA77E8"/>
    <w:rsid w:val="00AC6117"/>
    <w:rsid w:val="00BC467A"/>
    <w:rsid w:val="00BE3C3C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6F53C"/>
  <w15:chartTrackingRefBased/>
  <w15:docId w15:val="{69CF1C4D-141E-C140-A811-9039F0FB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1C7AA9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maj_312@comcast.net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901DA73-47E8-B743-A283-E9048DEA447B%7dtf50002039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EEE65C2B60B94F912076536F9E9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C3D7A-CC7C-344A-AF8F-0DF8D950F3FE}"/>
      </w:docPartPr>
      <w:docPartBody>
        <w:p w:rsidR="00AF7F1F" w:rsidRDefault="00000000">
          <w:pPr>
            <w:pStyle w:val="51EEE65C2B60B94F912076536F9E96F4"/>
          </w:pPr>
          <w:r>
            <w:t>Your Name</w:t>
          </w:r>
        </w:p>
      </w:docPartBody>
    </w:docPart>
    <w:docPart>
      <w:docPartPr>
        <w:name w:val="7CB6C0FBAE71DB40B509B707807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095B-D9C5-6540-97C6-8580F580EC7E}"/>
      </w:docPartPr>
      <w:docPartBody>
        <w:p w:rsidR="00AF7F1F" w:rsidRDefault="00000000">
          <w:pPr>
            <w:pStyle w:val="7CB6C0FBAE71DB40B509B707807DC80D"/>
          </w:pPr>
          <w:r>
            <w:t>Recipient</w:t>
          </w:r>
        </w:p>
      </w:docPartBody>
    </w:docPart>
    <w:docPart>
      <w:docPartPr>
        <w:name w:val="1071C98D97D8164DB5FE5FA2B3C8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08F9F-5130-5C42-BC90-1558099A3FA8}"/>
      </w:docPartPr>
      <w:docPartBody>
        <w:p w:rsidR="00AF7F1F" w:rsidRDefault="00000000">
          <w:pPr>
            <w:pStyle w:val="1071C98D97D8164DB5FE5FA2B3C80BF7"/>
          </w:pPr>
          <w:r>
            <w:t>Title</w:t>
          </w:r>
        </w:p>
      </w:docPartBody>
    </w:docPart>
    <w:docPart>
      <w:docPartPr>
        <w:name w:val="44AEA91A6A841A48921FD3ACCAECD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69334-5717-AE46-BB1F-EA3172B839B9}"/>
      </w:docPartPr>
      <w:docPartBody>
        <w:p w:rsidR="00AF7F1F" w:rsidRDefault="00000000">
          <w:pPr>
            <w:pStyle w:val="44AEA91A6A841A48921FD3ACCAECD537"/>
          </w:pPr>
          <w:r>
            <w:t>Company</w:t>
          </w:r>
        </w:p>
      </w:docPartBody>
    </w:docPart>
    <w:docPart>
      <w:docPartPr>
        <w:name w:val="CF00838DDFFBA048B0346E1DF36D6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B8696-7FE9-4A40-B92A-E2B62BEA540C}"/>
      </w:docPartPr>
      <w:docPartBody>
        <w:p w:rsidR="00AF7F1F" w:rsidRDefault="00000000">
          <w:pPr>
            <w:pStyle w:val="CF00838DDFFBA048B0346E1DF36D6B63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398BDF2C20548B4290C2CD063BEFC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D5423-24DA-774C-8BB3-0665C286A860}"/>
      </w:docPartPr>
      <w:docPartBody>
        <w:p w:rsidR="00AF7F1F" w:rsidRDefault="00000000">
          <w:pPr>
            <w:pStyle w:val="398BDF2C20548B4290C2CD063BEFC67F"/>
          </w:pPr>
          <w:r>
            <w:t>Recipient</w:t>
          </w:r>
        </w:p>
      </w:docPartBody>
    </w:docPart>
    <w:docPart>
      <w:docPartPr>
        <w:name w:val="3F9AE5B9F52D004EA86D4A237621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64978-E5B4-E743-96A1-D0D3847BE0CB}"/>
      </w:docPartPr>
      <w:docPartBody>
        <w:p w:rsidR="00000000" w:rsidRDefault="00000000">
          <w:r>
            <w:t>To get started right away, just tap any placeholder text (such as this) and start typing.</w:t>
          </w:r>
        </w:p>
        <w:p w:rsidR="00AF7F1F" w:rsidRDefault="00000000">
          <w:pPr>
            <w:pStyle w:val="3F9AE5B9F52D004EA86D4A237621EBA3"/>
          </w:pPr>
          <w:r>
            <w:t xml:space="preserve">Wondering what to include in your cover letter? It’s a </w:t>
          </w:r>
          <w:r>
            <w:t>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B1E8A67E2E82D840971B5A0B8F1F8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AC943-7A92-8C4E-8397-87EA42C1E1F1}"/>
      </w:docPartPr>
      <w:docPartBody>
        <w:p w:rsidR="00AF7F1F" w:rsidRDefault="00000000">
          <w:pPr>
            <w:pStyle w:val="B1E8A67E2E82D840971B5A0B8F1F80C1"/>
          </w:pPr>
          <w:r>
            <w:t>Sincerely,</w:t>
          </w:r>
        </w:p>
      </w:docPartBody>
    </w:docPart>
    <w:docPart>
      <w:docPartPr>
        <w:name w:val="4D455BD813D2004C97C9330AE1621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61947-C587-CF4D-B2F5-3703A080CCE1}"/>
      </w:docPartPr>
      <w:docPartBody>
        <w:p w:rsidR="00AF7F1F" w:rsidRDefault="00000000">
          <w:pPr>
            <w:pStyle w:val="4D455BD813D2004C97C9330AE16211A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1F"/>
    <w:rsid w:val="0050335A"/>
    <w:rsid w:val="00A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E65C2B60B94F912076536F9E96F4">
    <w:name w:val="51EEE65C2B60B94F912076536F9E96F4"/>
  </w:style>
  <w:style w:type="paragraph" w:customStyle="1" w:styleId="7D50A19DBBD52940A496AF63B3F6466B">
    <w:name w:val="7D50A19DBBD52940A496AF63B3F6466B"/>
  </w:style>
  <w:style w:type="paragraph" w:customStyle="1" w:styleId="CBAE61DF1F36FA4F904C2F954F364E9C">
    <w:name w:val="CBAE61DF1F36FA4F904C2F954F364E9C"/>
  </w:style>
  <w:style w:type="paragraph" w:customStyle="1" w:styleId="B76B7B419E0D334C8FCF2565B9B394DF">
    <w:name w:val="B76B7B419E0D334C8FCF2565B9B394DF"/>
  </w:style>
  <w:style w:type="paragraph" w:customStyle="1" w:styleId="4EF251FE1DD5B44487A890FB48069A60">
    <w:name w:val="4EF251FE1DD5B44487A890FB48069A60"/>
  </w:style>
  <w:style w:type="paragraph" w:customStyle="1" w:styleId="7CB6C0FBAE71DB40B509B707807DC80D">
    <w:name w:val="7CB6C0FBAE71DB40B509B707807DC80D"/>
  </w:style>
  <w:style w:type="paragraph" w:customStyle="1" w:styleId="1071C98D97D8164DB5FE5FA2B3C80BF7">
    <w:name w:val="1071C98D97D8164DB5FE5FA2B3C80BF7"/>
  </w:style>
  <w:style w:type="paragraph" w:customStyle="1" w:styleId="44AEA91A6A841A48921FD3ACCAECD537">
    <w:name w:val="44AEA91A6A841A48921FD3ACCAECD537"/>
  </w:style>
  <w:style w:type="paragraph" w:customStyle="1" w:styleId="CF00838DDFFBA048B0346E1DF36D6B63">
    <w:name w:val="CF00838DDFFBA048B0346E1DF36D6B63"/>
  </w:style>
  <w:style w:type="paragraph" w:customStyle="1" w:styleId="398BDF2C20548B4290C2CD063BEFC67F">
    <w:name w:val="398BDF2C20548B4290C2CD063BEFC67F"/>
  </w:style>
  <w:style w:type="paragraph" w:customStyle="1" w:styleId="3F9AE5B9F52D004EA86D4A237621EBA3">
    <w:name w:val="3F9AE5B9F52D004EA86D4A237621EBA3"/>
  </w:style>
  <w:style w:type="paragraph" w:customStyle="1" w:styleId="B1E8A67E2E82D840971B5A0B8F1F80C1">
    <w:name w:val="B1E8A67E2E82D840971B5A0B8F1F80C1"/>
  </w:style>
  <w:style w:type="paragraph" w:customStyle="1" w:styleId="4D455BD813D2004C97C9330AE16211AA">
    <w:name w:val="4D455BD813D2004C97C9330AE1621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%7b2901DA73-47E8-B743-A283-E9048DEA447B%7dtf50002039.dotx</Template>
  <TotalTime>4</TotalTime>
  <Pages>1</Pages>
  <Words>119</Words>
  <Characters>681</Characters>
  <Application>Microsoft Office Word</Application>
  <DocSecurity>0</DocSecurity>
  <Lines>5</Lines>
  <Paragraphs>1</Paragraphs>
  <ScaleCrop>false</ScaleCrop>
  <Company>jazmyne Josephine Marrujo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>County of Santa Clara</cp:keywords>
  <cp:lastModifiedBy>jazmyne marrujo</cp:lastModifiedBy>
  <cp:revision>6</cp:revision>
  <dcterms:created xsi:type="dcterms:W3CDTF">2024-02-15T00:24:00Z</dcterms:created>
  <dcterms:modified xsi:type="dcterms:W3CDTF">2024-02-16T08:27:00Z</dcterms:modified>
</cp:coreProperties>
</file>