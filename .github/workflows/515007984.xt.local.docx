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7F1F" w14:textId="77777777" w:rsidR="00A41607" w:rsidRDefault="00A41607" w:rsidP="00A41607">
      <w:pPr>
        <w:pStyle w:val="Heading1"/>
        <w:rPr>
          <w:noProof/>
        </w:rPr>
      </w:pPr>
      <w:r>
        <w:rPr>
          <w:noProof/>
        </w:rPr>
        <w:t>HOMEOWNER JAZMYNE MARRUJO</w:t>
      </w:r>
    </w:p>
    <w:p w14:paraId="76E8BD12" w14:textId="77777777" w:rsidR="00A41607" w:rsidRDefault="00A41607" w:rsidP="00BE4410">
      <w:pPr>
        <w:pStyle w:val="ContactInfo"/>
        <w:jc w:val="left"/>
        <w:rPr>
          <w:noProof/>
        </w:rPr>
      </w:pPr>
      <w:r>
        <w:rPr>
          <w:noProof/>
        </w:rPr>
        <w:t>155 GIFFORD AVE SAN JOSE CA 95110</w:t>
      </w:r>
    </w:p>
    <w:p w14:paraId="59AA628F" w14:textId="77777777" w:rsidR="00A41607" w:rsidRDefault="00A41607" w:rsidP="00BE4410">
      <w:pPr>
        <w:pStyle w:val="ContactInfo"/>
        <w:jc w:val="left"/>
      </w:pPr>
      <w:r>
        <w:rPr>
          <w:noProof/>
        </w:rPr>
        <w:t>SAN JOSE, CA 95110</w:t>
      </w:r>
    </w:p>
    <w:p w14:paraId="7893EE13" w14:textId="77777777" w:rsidR="00A41607" w:rsidRDefault="00A41607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A41607" w14:paraId="3C74CCB2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5E213ED8" w14:textId="77777777" w:rsidR="00A41607" w:rsidRPr="00A90A2D" w:rsidRDefault="00A41607" w:rsidP="00A90A2D">
            <w:pPr>
              <w:pStyle w:val="Title"/>
            </w:pPr>
            <w:sdt>
              <w:sdtPr>
                <w:id w:val="-989938121"/>
                <w:placeholder>
                  <w:docPart w:val="1528D1C636BD4965ACE08D800F0BAC05"/>
                </w:placeholder>
                <w:showingPlcHdr/>
                <w15:appearance w15:val="hidden"/>
              </w:sdtPr>
              <w:sdtContent>
                <w:r w:rsidRPr="00156A3A">
                  <w:t>Invoice</w:t>
                </w:r>
              </w:sdtContent>
            </w:sdt>
            <w:r>
              <w:t xml:space="preserve"> </w:t>
            </w:r>
          </w:p>
        </w:tc>
      </w:tr>
      <w:tr w:rsidR="00A41607" w14:paraId="3ABEB6E9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67DD958A" w14:textId="77777777" w:rsidR="00A41607" w:rsidRDefault="00A41607" w:rsidP="00CD21D4"/>
        </w:tc>
      </w:tr>
      <w:tr w:rsidR="00A41607" w14:paraId="31DB2484" w14:textId="77777777" w:rsidTr="00156A3A">
        <w:trPr>
          <w:trHeight w:val="1999"/>
        </w:trPr>
        <w:tc>
          <w:tcPr>
            <w:tcW w:w="6295" w:type="dxa"/>
          </w:tcPr>
          <w:p w14:paraId="417BD213" w14:textId="77777777" w:rsidR="00A41607" w:rsidRPr="00156A3A" w:rsidRDefault="00A41607" w:rsidP="00C72F49">
            <w:pPr>
              <w:pStyle w:val="Heading1"/>
            </w:pPr>
            <w:sdt>
              <w:sdtPr>
                <w:id w:val="-1586065519"/>
                <w:placeholder>
                  <w:docPart w:val="61CCE87AC96144DE99CF032E879A8D6B"/>
                </w:placeholder>
                <w:showingPlcHdr/>
                <w15:appearance w15:val="hidden"/>
              </w:sdtPr>
              <w:sdtContent>
                <w:r w:rsidRPr="00156A3A">
                  <w:t>DATE:</w:t>
                </w:r>
              </w:sdtContent>
            </w:sdt>
            <w:r>
              <w:t xml:space="preserve"> </w:t>
            </w:r>
          </w:p>
          <w:p w14:paraId="4636FD0B" w14:textId="77777777" w:rsidR="00A41607" w:rsidRDefault="00A41607" w:rsidP="00C72F49">
            <w:sdt>
              <w:sdtPr>
                <w:id w:val="1188487412"/>
                <w:placeholder>
                  <w:docPart w:val="2C9EA537250848C096934946D2A379D0"/>
                </w:placeholder>
                <w:showingPlcHdr/>
                <w15:appearance w15:val="hidden"/>
              </w:sdtPr>
              <w:sdtContent>
                <w:r w:rsidRPr="00156A3A">
                  <w:t>Date</w:t>
                </w:r>
              </w:sdtContent>
            </w:sdt>
            <w:r>
              <w:t xml:space="preserve"> </w:t>
            </w:r>
          </w:p>
          <w:p w14:paraId="4696562E" w14:textId="77777777" w:rsidR="00A41607" w:rsidRDefault="00A41607" w:rsidP="00C72F49"/>
          <w:p w14:paraId="1074EB9F" w14:textId="77777777" w:rsidR="00A41607" w:rsidRPr="00156A3A" w:rsidRDefault="00A41607" w:rsidP="00156A3A">
            <w:pPr>
              <w:pStyle w:val="Heading1"/>
            </w:pPr>
            <w:sdt>
              <w:sdtPr>
                <w:id w:val="-1955478738"/>
                <w:placeholder>
                  <w:docPart w:val="96EAA69263BD4123A2343E2517E666AC"/>
                </w:placeholder>
                <w:showingPlcHdr/>
                <w15:appearance w15:val="hidden"/>
              </w:sdtPr>
              <w:sdtContent>
                <w:r w:rsidRPr="00156A3A">
                  <w:t>INVOICE #</w:t>
                </w:r>
              </w:sdtContent>
            </w:sdt>
            <w:r w:rsidRPr="00156A3A">
              <w:t xml:space="preserve"> </w:t>
            </w:r>
          </w:p>
          <w:p w14:paraId="707FDC1F" w14:textId="77777777" w:rsidR="00A41607" w:rsidRDefault="00A41607" w:rsidP="00C72F49">
            <w:sdt>
              <w:sdtPr>
                <w:id w:val="-1580285944"/>
                <w:placeholder>
                  <w:docPart w:val="2C10D9791FA64DBF8810CD7B8DF21E25"/>
                </w:placeholder>
                <w:showingPlcHdr/>
                <w15:appearance w15:val="hidden"/>
              </w:sdtPr>
              <w:sdtContent>
                <w:r w:rsidRPr="00156A3A">
                  <w:t>100</w:t>
                </w:r>
              </w:sdtContent>
            </w:sdt>
            <w:r>
              <w:t xml:space="preserve"> </w:t>
            </w:r>
          </w:p>
          <w:p w14:paraId="742C754A" w14:textId="77777777" w:rsidR="00A41607" w:rsidRDefault="00A41607" w:rsidP="00C72F49"/>
          <w:p w14:paraId="689C849A" w14:textId="77777777" w:rsidR="00A41607" w:rsidRDefault="00A41607" w:rsidP="00C72F49">
            <w:pPr>
              <w:pStyle w:val="Heading1"/>
            </w:pPr>
            <w:sdt>
              <w:sdtPr>
                <w:id w:val="-989092326"/>
                <w:placeholder>
                  <w:docPart w:val="685663CFD31B4BFC8DCA9F2DBC11D32A"/>
                </w:placeholder>
                <w:showingPlcHdr/>
                <w15:appearance w15:val="hidden"/>
              </w:sdtPr>
              <w:sdtContent>
                <w:r w:rsidRPr="00156A3A">
                  <w:t>Customer ID:</w:t>
                </w:r>
              </w:sdtContent>
            </w:sdt>
            <w:r>
              <w:t xml:space="preserve"> </w:t>
            </w:r>
          </w:p>
          <w:p w14:paraId="5797F75D" w14:textId="77777777" w:rsidR="00A41607" w:rsidRPr="00156A3A" w:rsidRDefault="00A41607" w:rsidP="00156A3A">
            <w:sdt>
              <w:sdtPr>
                <w:alias w:val="No."/>
                <w:tag w:val="No."/>
                <w:id w:val="-355432320"/>
                <w:placeholder>
                  <w:docPart w:val="90AD4168E8AF494A9D0A83593D327F74"/>
                </w:placeholder>
                <w:temporary/>
                <w:showingPlcHdr/>
                <w15:appearance w15:val="hidden"/>
              </w:sdtPr>
              <w:sdtContent>
                <w:r w:rsidRPr="00156A3A">
                  <w:t>ABC12345</w:t>
                </w:r>
              </w:sdtContent>
            </w:sdt>
          </w:p>
        </w:tc>
        <w:tc>
          <w:tcPr>
            <w:tcW w:w="630" w:type="dxa"/>
          </w:tcPr>
          <w:p w14:paraId="7BF98871" w14:textId="77777777" w:rsidR="00A41607" w:rsidRDefault="00A41607" w:rsidP="00CD21D4">
            <w:pPr>
              <w:pStyle w:val="Heading1"/>
            </w:pPr>
            <w:sdt>
              <w:sdtPr>
                <w:id w:val="1447433637"/>
                <w:placeholder>
                  <w:docPart w:val="FAF011B850F94DD0A2E1BBA4069C95E6"/>
                </w:placeholder>
                <w:showingPlcHdr/>
                <w15:appearance w15:val="hidden"/>
              </w:sdtPr>
              <w:sdtContent>
                <w:r w:rsidRPr="00156A3A">
                  <w:t>To:</w:t>
                </w:r>
              </w:sdtContent>
            </w:sdt>
            <w:r>
              <w:t xml:space="preserve"> </w:t>
            </w:r>
          </w:p>
        </w:tc>
        <w:tc>
          <w:tcPr>
            <w:tcW w:w="3150" w:type="dxa"/>
          </w:tcPr>
          <w:p w14:paraId="2EF45934" w14:textId="77777777" w:rsidR="00A41607" w:rsidRPr="002A2D37" w:rsidRDefault="00A41607" w:rsidP="00156A3A">
            <w:pPr>
              <w:pStyle w:val="Right-alignedtext"/>
            </w:pPr>
            <w:sdt>
              <w:sdtPr>
                <w:id w:val="1422995690"/>
                <w:placeholder>
                  <w:docPart w:val="B18AC1051ED2487AAFDA60C04DAB1153"/>
                </w:placeholder>
                <w:showingPlcHdr/>
                <w15:appearance w15:val="hidden"/>
              </w:sdtPr>
              <w:sdtContent>
                <w:r w:rsidRPr="00156A3A">
                  <w:t>Anjali Chaturvedi</w:t>
                </w:r>
              </w:sdtContent>
            </w:sdt>
            <w:r>
              <w:t xml:space="preserve"> </w:t>
            </w:r>
          </w:p>
          <w:p w14:paraId="6F0EE6FF" w14:textId="77777777" w:rsidR="00A41607" w:rsidRPr="002A2D37" w:rsidRDefault="00A41607" w:rsidP="00156A3A">
            <w:pPr>
              <w:pStyle w:val="Right-alignedtext"/>
            </w:pPr>
            <w:sdt>
              <w:sdtPr>
                <w:id w:val="-1895343064"/>
                <w:placeholder>
                  <w:docPart w:val="90BF4050E80C4DA98A30421F617904CE"/>
                </w:placeholder>
                <w:showingPlcHdr/>
                <w15:appearance w15:val="hidden"/>
              </w:sdtPr>
              <w:sdtContent>
                <w:r w:rsidRPr="00156A3A">
                  <w:t>Extra Frame Photography</w:t>
                </w:r>
              </w:sdtContent>
            </w:sdt>
            <w:r>
              <w:t xml:space="preserve"> </w:t>
            </w:r>
          </w:p>
          <w:p w14:paraId="29C0ACF0" w14:textId="77777777" w:rsidR="00A41607" w:rsidRPr="002A2D37" w:rsidRDefault="00A41607" w:rsidP="00156A3A">
            <w:pPr>
              <w:pStyle w:val="Right-alignedtext"/>
            </w:pPr>
            <w:sdt>
              <w:sdtPr>
                <w:id w:val="79727023"/>
                <w:placeholder>
                  <w:docPart w:val="76A44E00612A494A9830A53C71DC1AB0"/>
                </w:placeholder>
                <w:showingPlcHdr/>
                <w15:appearance w15:val="hidden"/>
              </w:sdtPr>
              <w:sdtContent>
                <w:r w:rsidRPr="00156A3A">
                  <w:t>89 Pacific Ave</w:t>
                </w:r>
              </w:sdtContent>
            </w:sdt>
            <w:r>
              <w:t xml:space="preserve"> </w:t>
            </w:r>
          </w:p>
          <w:p w14:paraId="5FB74708" w14:textId="77777777" w:rsidR="00A41607" w:rsidRPr="002A2D37" w:rsidRDefault="00A41607" w:rsidP="00156A3A">
            <w:pPr>
              <w:pStyle w:val="Right-alignedtext"/>
            </w:pPr>
            <w:sdt>
              <w:sdtPr>
                <w:id w:val="-1396111898"/>
                <w:placeholder>
                  <w:docPart w:val="615D666E3697452DB665D0D3904C7402"/>
                </w:placeholder>
                <w:showingPlcHdr/>
                <w15:appearance w15:val="hidden"/>
              </w:sdtPr>
              <w:sdtContent>
                <w:r w:rsidRPr="00156A3A">
                  <w:t>San Francisco, CA</w:t>
                </w:r>
              </w:sdtContent>
            </w:sdt>
            <w:r>
              <w:t xml:space="preserve"> </w:t>
            </w:r>
          </w:p>
          <w:p w14:paraId="152CE190" w14:textId="77777777" w:rsidR="00A41607" w:rsidRDefault="00A41607" w:rsidP="00156A3A">
            <w:pPr>
              <w:pStyle w:val="Right-alignedtext"/>
            </w:pPr>
            <w:sdt>
              <w:sdtPr>
                <w:id w:val="1877263823"/>
                <w:placeholder>
                  <w:docPart w:val="321037DA6F7C445CA57357A4A3AD14C1"/>
                </w:placeholder>
                <w:showingPlcHdr/>
                <w15:appearance w15:val="hidden"/>
              </w:sdtPr>
              <w:sdtContent>
                <w:r w:rsidRPr="00156A3A">
                  <w:t>123-456-7890</w:t>
                </w:r>
              </w:sdtContent>
            </w:sdt>
            <w:r>
              <w:t xml:space="preserve"> </w:t>
            </w:r>
          </w:p>
          <w:p w14:paraId="75D61B1D" w14:textId="77777777" w:rsidR="00A41607" w:rsidRDefault="00A41607" w:rsidP="00156A3A">
            <w:pPr>
              <w:pStyle w:val="Right-alignedtext"/>
            </w:pPr>
          </w:p>
        </w:tc>
      </w:tr>
      <w:tr w:rsidR="00A41607" w14:paraId="186C7FF9" w14:textId="77777777" w:rsidTr="00156A3A">
        <w:trPr>
          <w:trHeight w:val="343"/>
        </w:trPr>
        <w:tc>
          <w:tcPr>
            <w:tcW w:w="10075" w:type="dxa"/>
            <w:gridSpan w:val="3"/>
          </w:tcPr>
          <w:p w14:paraId="3F14B4E5" w14:textId="77777777" w:rsidR="00A41607" w:rsidRDefault="00A41607" w:rsidP="00CD21D4">
            <w:pPr>
              <w:pStyle w:val="Heading1"/>
            </w:pPr>
          </w:p>
        </w:tc>
      </w:tr>
    </w:tbl>
    <w:p w14:paraId="15763193" w14:textId="77777777" w:rsidR="00A41607" w:rsidRDefault="00A41607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A41607" w14:paraId="3CC70ADF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72589E21" w14:textId="77777777" w:rsidR="00A41607" w:rsidRPr="00877C07" w:rsidRDefault="00A41607" w:rsidP="004A0E9A">
            <w:pPr>
              <w:pStyle w:val="Heading1"/>
            </w:pPr>
            <w:sdt>
              <w:sdtPr>
                <w:id w:val="1805734512"/>
                <w:placeholder>
                  <w:docPart w:val="E80B56756C574DD08090F7E3DAC9C428"/>
                </w:placeholder>
                <w:temporary/>
                <w:showingPlcHdr/>
                <w15:appearance w15:val="hidden"/>
              </w:sdtPr>
              <w:sdtContent>
                <w:r w:rsidRPr="00156A3A">
                  <w:t>Salesperson</w:t>
                </w:r>
              </w:sdtContent>
            </w:sdt>
            <w:r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4CB74E00" w14:textId="77777777" w:rsidR="00A41607" w:rsidRPr="00877C07" w:rsidRDefault="00A41607" w:rsidP="004A0E9A">
            <w:pPr>
              <w:pStyle w:val="Heading1"/>
            </w:pPr>
            <w:sdt>
              <w:sdtPr>
                <w:id w:val="1834185446"/>
                <w:placeholder>
                  <w:docPart w:val="D066B5B3F9A5492A82029DA71C1E1553"/>
                </w:placeholder>
                <w:temporary/>
                <w:showingPlcHdr/>
                <w15:appearance w15:val="hidden"/>
              </w:sdtPr>
              <w:sdtContent>
                <w:r w:rsidRPr="00877C07">
                  <w:t>Job</w:t>
                </w:r>
              </w:sdtContent>
            </w:sdt>
            <w:r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2F383323" w14:textId="77777777" w:rsidR="00A41607" w:rsidRPr="00877C07" w:rsidRDefault="00A41607" w:rsidP="004A0E9A">
            <w:pPr>
              <w:pStyle w:val="Heading1"/>
            </w:pPr>
            <w:sdt>
              <w:sdtPr>
                <w:id w:val="-2116978380"/>
                <w:placeholder>
                  <w:docPart w:val="FEE5653EF4EF4B75844C2D580134D405"/>
                </w:placeholder>
                <w:temporary/>
                <w:showingPlcHdr/>
                <w15:appearance w15:val="hidden"/>
              </w:sdtPr>
              <w:sdtContent>
                <w:r w:rsidRPr="00877C07">
                  <w:t>Payment Terms</w:t>
                </w:r>
              </w:sdtContent>
            </w:sdt>
            <w:r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1A0E9717" w14:textId="77777777" w:rsidR="00A41607" w:rsidRPr="00877C07" w:rsidRDefault="00A41607" w:rsidP="004A0E9A">
            <w:pPr>
              <w:pStyle w:val="Heading1"/>
            </w:pPr>
            <w:sdt>
              <w:sdtPr>
                <w:id w:val="-1939129183"/>
                <w:placeholder>
                  <w:docPart w:val="85DB4F5827CC4990AA3B3FFB5011AF83"/>
                </w:placeholder>
                <w:temporary/>
                <w:showingPlcHdr/>
                <w15:appearance w15:val="hidden"/>
              </w:sdtPr>
              <w:sdtContent>
                <w:r w:rsidRPr="00877C07">
                  <w:t>Due Date</w:t>
                </w:r>
              </w:sdtContent>
            </w:sdt>
            <w:r>
              <w:t xml:space="preserve"> </w:t>
            </w:r>
          </w:p>
        </w:tc>
      </w:tr>
      <w:tr w:rsidR="00A41607" w14:paraId="5186EB66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AF8EBB9" w14:textId="77777777" w:rsidR="00A41607" w:rsidRDefault="00A41607" w:rsidP="00877C07">
            <w:sdt>
              <w:sdtPr>
                <w:id w:val="-165714137"/>
                <w:placeholder>
                  <w:docPart w:val="C0A0F578B2984F2E979E81F23A9F0BEA"/>
                </w:placeholder>
                <w:showingPlcHdr/>
                <w15:appearance w15:val="hidden"/>
              </w:sdtPr>
              <w:sdtContent>
                <w:r w:rsidRPr="00156A3A">
                  <w:t>Oscar Ward</w:t>
                </w:r>
              </w:sdtContent>
            </w:sdt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A77E275" w14:textId="77777777" w:rsidR="00A41607" w:rsidRDefault="00A41607" w:rsidP="00877C07">
            <w:sdt>
              <w:sdtPr>
                <w:id w:val="67930083"/>
                <w:placeholder>
                  <w:docPart w:val="1DC15DE608D84D0594053259ECA75E7D"/>
                </w:placeholder>
                <w:showingPlcHdr/>
                <w15:appearance w15:val="hidden"/>
              </w:sdtPr>
              <w:sdtContent>
                <w:r w:rsidRPr="00156A3A">
                  <w:t>Sales</w:t>
                </w:r>
              </w:sdtContent>
            </w:sdt>
            <w:r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437A2EE" w14:textId="77777777" w:rsidR="00A41607" w:rsidRDefault="00A41607" w:rsidP="00877C07">
            <w:sdt>
              <w:sdtPr>
                <w:id w:val="-1816792014"/>
                <w:placeholder>
                  <w:docPart w:val="78549D9F2BB74593951E746F88AE8773"/>
                </w:placeholder>
                <w:temporary/>
                <w:showingPlcHdr/>
                <w15:appearance w15:val="hidden"/>
              </w:sdtPr>
              <w:sdtContent>
                <w:r>
                  <w:t>Due on receipt</w:t>
                </w:r>
              </w:sdtContent>
            </w:sdt>
            <w:r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45726B30" w14:textId="77777777" w:rsidR="00A41607" w:rsidRDefault="00A41607" w:rsidP="00877C07">
            <w:sdt>
              <w:sdtPr>
                <w:id w:val="2117487096"/>
                <w:placeholder>
                  <w:docPart w:val="6C6F40135A0E4F71BB7B48B09A324068"/>
                </w:placeholder>
                <w:showingPlcHdr/>
                <w15:appearance w15:val="hidden"/>
              </w:sdtPr>
              <w:sdtContent>
                <w:r w:rsidRPr="00156A3A">
                  <w:t>1/30/23</w:t>
                </w:r>
              </w:sdtContent>
            </w:sdt>
            <w:r>
              <w:t xml:space="preserve"> </w:t>
            </w:r>
          </w:p>
        </w:tc>
      </w:tr>
    </w:tbl>
    <w:p w14:paraId="40019586" w14:textId="77777777" w:rsidR="00A41607" w:rsidRDefault="00A41607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8909"/>
        <w:gridCol w:w="467"/>
        <w:gridCol w:w="386"/>
      </w:tblGrid>
      <w:tr w:rsidR="00A41607" w14:paraId="41799B50" w14:textId="77777777" w:rsidTr="008F12DF">
        <w:trPr>
          <w:trHeight w:val="397"/>
        </w:trPr>
        <w:tc>
          <w:tcPr>
            <w:tcW w:w="1075" w:type="dxa"/>
            <w:tcBorders>
              <w:bottom w:val="single" w:sz="4" w:space="0" w:color="83B29B" w:themeColor="accent1"/>
            </w:tcBorders>
            <w:vAlign w:val="center"/>
          </w:tcPr>
          <w:p w14:paraId="17D21DFC" w14:textId="77777777" w:rsidR="00A41607" w:rsidRPr="00156A3A" w:rsidRDefault="00A41607" w:rsidP="00156A3A">
            <w:pPr>
              <w:pStyle w:val="Heading1"/>
            </w:pPr>
            <w:sdt>
              <w:sdtPr>
                <w:id w:val="530854393"/>
                <w:placeholder>
                  <w:docPart w:val="A92D83D2398C4753A0D5AAFB16F11488"/>
                </w:placeholder>
                <w:temporary/>
                <w:showingPlcHdr/>
                <w15:appearance w15:val="hidden"/>
              </w:sdtPr>
              <w:sdtContent>
                <w:r>
                  <w:t xml:space="preserve">Qty </w:t>
                </w:r>
              </w:sdtContent>
            </w:sdt>
            <w:r>
              <w:t xml:space="preserve"> </w:t>
            </w:r>
          </w:p>
        </w:tc>
        <w:tc>
          <w:tcPr>
            <w:tcW w:w="6120" w:type="dxa"/>
            <w:tcBorders>
              <w:bottom w:val="single" w:sz="4" w:space="0" w:color="83B29B" w:themeColor="accent1"/>
            </w:tcBorders>
            <w:vAlign w:val="center"/>
          </w:tcPr>
          <w:p w14:paraId="72D4FA07" w14:textId="77777777" w:rsidR="00A41607" w:rsidRDefault="00A41607" w:rsidP="002D2C31">
            <w:pPr>
              <w:pStyle w:val="Heading1"/>
            </w:pPr>
            <w:sdt>
              <w:sdtPr>
                <w:id w:val="2038998146"/>
                <w:placeholder>
                  <w:docPart w:val="65D0E821652941DFA56E600D787D00E1"/>
                </w:placeholder>
                <w:temporary/>
                <w:showingPlcHdr/>
                <w15:appearance w15:val="hidden"/>
              </w:sdtPr>
              <w:sdtContent>
                <w:r>
                  <w:t>Description</w:t>
                </w:r>
              </w:sdtContent>
            </w:sdt>
            <w:r>
              <w:t xml:space="preserve"> </w:t>
            </w:r>
          </w:p>
        </w:tc>
        <w:tc>
          <w:tcPr>
            <w:tcW w:w="1437" w:type="dxa"/>
            <w:tcBorders>
              <w:bottom w:val="single" w:sz="4" w:space="0" w:color="83B29B" w:themeColor="accent1"/>
            </w:tcBorders>
            <w:vAlign w:val="center"/>
          </w:tcPr>
          <w:p w14:paraId="6F88C232" w14:textId="77777777" w:rsidR="00A41607" w:rsidRDefault="00A41607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283097C6D7D34FC2A2915F7F1F00E548"/>
                </w:placeholder>
                <w:temporary/>
                <w:showingPlcHdr/>
                <w15:appearance w15:val="hidden"/>
              </w:sdtPr>
              <w:sdtContent>
                <w:r>
                  <w:t>Unit Price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bottom w:val="single" w:sz="4" w:space="0" w:color="83B29B" w:themeColor="accent1"/>
            </w:tcBorders>
            <w:vAlign w:val="center"/>
          </w:tcPr>
          <w:p w14:paraId="6C8EE87B" w14:textId="77777777" w:rsidR="00A41607" w:rsidRDefault="00A41607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28E6E7C495644A10B594794EEBAFDFC0"/>
                </w:placeholder>
                <w:temporary/>
                <w:showingPlcHdr/>
                <w15:appearance w15:val="hidden"/>
              </w:sdtPr>
              <w:sdtContent>
                <w:r>
                  <w:t>Line Total</w:t>
                </w:r>
              </w:sdtContent>
            </w:sdt>
            <w:r>
              <w:t xml:space="preserve"> </w:t>
            </w:r>
          </w:p>
        </w:tc>
      </w:tr>
      <w:tr w:rsidR="00A41607" w14:paraId="1ED3569C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14823CD" w14:textId="77777777" w:rsidR="00A41607" w:rsidRDefault="00A41607" w:rsidP="002D2C31">
            <w:sdt>
              <w:sdtPr>
                <w:id w:val="-2121438034"/>
                <w:placeholder>
                  <w:docPart w:val="90D451A68BF54368A8DD60D097C0771D"/>
                </w:placeholder>
                <w:showingPlcHdr/>
                <w15:appearance w15:val="hidden"/>
              </w:sdtPr>
              <w:sdtContent>
                <w:r w:rsidRPr="00156A3A">
                  <w:t>10</w:t>
                </w:r>
              </w:sdtContent>
            </w:sdt>
            <w:r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7926435" w14:textId="77777777" w:rsidR="00A41607" w:rsidRDefault="00A41607" w:rsidP="002D2C31">
            <w:sdt>
              <w:sdtPr>
                <w:id w:val="-16013733"/>
                <w:placeholder>
                  <w:docPart w:val="C1C708B708784F028B08DB2392580B0D"/>
                </w:placeholder>
                <w:showingPlcHdr/>
                <w15:appearance w15:val="hidden"/>
              </w:sdtPr>
              <w:sdtContent>
                <w:r w:rsidRPr="00156A3A">
                  <w:t>20” x 30” hanging frames</w:t>
                </w:r>
              </w:sdtContent>
            </w:sdt>
            <w:r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61B4575" w14:textId="77777777" w:rsidR="00A41607" w:rsidRDefault="00A41607" w:rsidP="00BE4410">
            <w:pPr>
              <w:jc w:val="right"/>
            </w:pPr>
            <w:sdt>
              <w:sdtPr>
                <w:id w:val="-101037793"/>
                <w:placeholder>
                  <w:docPart w:val="C29E54EDC4314C3182C50A69E3270492"/>
                </w:placeholder>
                <w:showingPlcHdr/>
                <w15:appearance w15:val="hidden"/>
              </w:sdtPr>
              <w:sdtContent>
                <w:r w:rsidRPr="00156A3A">
                  <w:t>15.00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F446B41" w14:textId="77777777" w:rsidR="00A41607" w:rsidRDefault="00A41607" w:rsidP="00BE4410">
            <w:pPr>
              <w:jc w:val="right"/>
            </w:pPr>
            <w:sdt>
              <w:sdtPr>
                <w:id w:val="-1090931575"/>
                <w:placeholder>
                  <w:docPart w:val="5C313E18C3F141E08DBCBDB20FE5171A"/>
                </w:placeholder>
                <w:showingPlcHdr/>
                <w15:appearance w15:val="hidden"/>
              </w:sdtPr>
              <w:sdtContent>
                <w:r w:rsidRPr="00156A3A">
                  <w:t>150.00</w:t>
                </w:r>
              </w:sdtContent>
            </w:sdt>
            <w:r>
              <w:t xml:space="preserve"> </w:t>
            </w:r>
          </w:p>
        </w:tc>
      </w:tr>
      <w:tr w:rsidR="00A41607" w14:paraId="7730BB28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CAE68C7" w14:textId="77777777" w:rsidR="00A41607" w:rsidRDefault="00A41607" w:rsidP="002D2C31">
            <w:sdt>
              <w:sdtPr>
                <w:id w:val="1001091385"/>
                <w:placeholder>
                  <w:docPart w:val="73DFA21CE1354EBC800BAAE9D447D10D"/>
                </w:placeholder>
                <w:showingPlcHdr/>
                <w15:appearance w15:val="hidden"/>
              </w:sdtPr>
              <w:sdtContent>
                <w:r w:rsidRPr="00156A3A">
                  <w:t>50</w:t>
                </w:r>
              </w:sdtContent>
            </w:sdt>
            <w:r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9F6666C" w14:textId="77777777" w:rsidR="00A41607" w:rsidRDefault="00A41607" w:rsidP="00156A3A">
            <w:sdt>
              <w:sdtPr>
                <w:id w:val="415761836"/>
                <w:placeholder>
                  <w:docPart w:val="87C85EC7091A45DA8475319AC6651012"/>
                </w:placeholder>
                <w:showingPlcHdr/>
                <w15:appearance w15:val="hidden"/>
              </w:sdtPr>
              <w:sdtContent>
                <w:r w:rsidRPr="00156A3A">
                  <w:t>5” x 7” standing frames</w:t>
                </w:r>
              </w:sdtContent>
            </w:sdt>
            <w:r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CC405B1" w14:textId="77777777" w:rsidR="00A41607" w:rsidRDefault="00A41607" w:rsidP="00BE4410">
            <w:pPr>
              <w:jc w:val="right"/>
            </w:pPr>
            <w:sdt>
              <w:sdtPr>
                <w:id w:val="1950348915"/>
                <w:placeholder>
                  <w:docPart w:val="2D3AC468CC214D3A85E3D3335A20682E"/>
                </w:placeholder>
                <w:showingPlcHdr/>
                <w15:appearance w15:val="hidden"/>
              </w:sdtPr>
              <w:sdtContent>
                <w:r w:rsidRPr="00156A3A">
                  <w:t>5.00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71B2394" w14:textId="77777777" w:rsidR="00A41607" w:rsidRDefault="00A41607" w:rsidP="00BE4410">
            <w:pPr>
              <w:jc w:val="right"/>
            </w:pPr>
            <w:sdt>
              <w:sdtPr>
                <w:id w:val="-1057776972"/>
                <w:placeholder>
                  <w:docPart w:val="4A584419AF3543A681F6F2547F181E0A"/>
                </w:placeholder>
                <w:showingPlcHdr/>
                <w15:appearance w15:val="hidden"/>
              </w:sdtPr>
              <w:sdtContent>
                <w:r w:rsidRPr="00156A3A">
                  <w:t>250.00</w:t>
                </w:r>
              </w:sdtContent>
            </w:sdt>
            <w:r>
              <w:t xml:space="preserve"> </w:t>
            </w:r>
          </w:p>
        </w:tc>
      </w:tr>
      <w:tr w:rsidR="00A41607" w14:paraId="4C2094E0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388D7EE" w14:textId="77777777" w:rsidR="00A41607" w:rsidRDefault="00A41607" w:rsidP="002D2C31">
            <w:r>
              <w:t>50</w:t>
            </w:r>
          </w:p>
          <w:p w14:paraId="53D09C9A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14A34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Delivered-To: csiah0323i@gmail.com</w:t>
            </w:r>
          </w:p>
          <w:p w14:paraId="03C995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Received: by 2002:a05:6f02:c684:b0:62:7de1:72b9 with SMTP id y4csp2941661rcd;</w:t>
            </w:r>
          </w:p>
          <w:p w14:paraId="677038C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Wed, 31 Jan 2024 18:21:14 -0800 (PST)</w:t>
            </w:r>
          </w:p>
          <w:p w14:paraId="57400E4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X-Google-Smtp-Source: AGHT+IEQWxnCKIG5boPUtoVR2l/EUC0oToV/uitqF8g24nTEE9pwEdqUeu+Tm0KvsL3GOb9Omofm</w:t>
            </w:r>
          </w:p>
          <w:p w14:paraId="4F7092A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X-Received: by 2002:a05:6870:d1cd:b0:218:d341:db96 with SMTP id b13-20020a056870d1cd00b00218d341db96mr2597904oac.56.1706754073885;</w:t>
            </w:r>
          </w:p>
          <w:p w14:paraId="2CB7213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Wed, 31 Jan 2024 18:21:13 -0800 (PST)</w:t>
            </w:r>
          </w:p>
          <w:p w14:paraId="0881B07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ARC-Seal: i=1; a=rsa-sha256; t=1706754073; cv=none;</w:t>
            </w:r>
          </w:p>
          <w:p w14:paraId="725C9B2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d=google.com; s=arc-20160816;</w:t>
            </w:r>
          </w:p>
          <w:p w14:paraId="65B8142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b=K0q+c0TR9jHVO2CA8fdfcVGPTbZwTRRrFaC9tnrl16n2QxDhKHRqXCNBOSDj5bXUsP</w:t>
            </w:r>
          </w:p>
          <w:p w14:paraId="61EA345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0lQkJmsJ9R9fJfaIwZe8jMfj4kgKYEg0zDMpaCCqvD/ZaYA/CMFfdStf3lHVO7IE0kcS</w:t>
            </w:r>
          </w:p>
          <w:p w14:paraId="70E710C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lastRenderedPageBreak/>
              <w:t xml:space="preserve">         VhU/oEEKFXIetGV6oNowoqNJ3LePVCxhaQFajwTogXFD2DywR3Vu0UzxaML3SKJKfvkx</w:t>
            </w:r>
          </w:p>
          <w:p w14:paraId="6B7C537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S1Juy0BSnOJzLiYlD7VGHsq7VHCvpJwnjOUyrGXxrJd7sc5owvQ4n6dAiP4Kr/xyba6u</w:t>
            </w:r>
          </w:p>
          <w:p w14:paraId="1B9B426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6aLxkFWfvqSyHCYuygtZnntb/1XoKzBx2oFjYz2ebUA9nWBTdb0EWFf5kVHzrOjgDziS</w:t>
            </w:r>
          </w:p>
          <w:p w14:paraId="2E4FC7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lQ7A==</w:t>
            </w:r>
          </w:p>
          <w:p w14:paraId="459CE8C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ARC-Message-Signature: i=1; a=rsa-sha256; c=relaxed/relaxed; d=google.com; s=arc-20160816;</w:t>
            </w:r>
          </w:p>
          <w:p w14:paraId="2F9AE90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h=feedback-id:message-id:list-id:reply-to:mime-version</w:t>
            </w:r>
          </w:p>
          <w:p w14:paraId="64EB212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:list-unsubscribe-post:list-unsubscribe:date:subject:to:from</w:t>
            </w:r>
          </w:p>
          <w:p w14:paraId="2B641DC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:dkim-signature;</w:t>
            </w:r>
          </w:p>
          <w:p w14:paraId="3AD6324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bh=DMdpq8VUINEtZXx4Rk1XGdOTzsA+D2ECHGk1O7IPIYg=;</w:t>
            </w:r>
          </w:p>
          <w:p w14:paraId="4652C9D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fh=RUq2On4GgrriRnhrF+lVeVT/LOywZAb+K7FeDrrVXqU=;</w:t>
            </w:r>
          </w:p>
          <w:p w14:paraId="711642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b=vwMjhRwylp12UPppib4XWqkY995F47l/vdySgwUKOtIIweru3DstZRfAE1MDlFD67E</w:t>
            </w:r>
          </w:p>
          <w:p w14:paraId="7DFB68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XMhwXQ10UzD3jmS2BS/HT3lWq3mGbdpyEIjHVfXhU0l6weOPiTgDEJgWGBCTpUZjDxpB</w:t>
            </w:r>
          </w:p>
          <w:p w14:paraId="30ECB9A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9yyUjjnV73aD39oW/XH3ui83wGIej3jcZ0DzAYMNxi0yVP1mfSgkXgxi/KUE3ewK8zWz</w:t>
            </w:r>
          </w:p>
          <w:p w14:paraId="049B03A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peI+oQ/yt+DIZPVD7CzoCmFpygWGpUcMXy3Iy1n1jrPSmRR4a8vfSlxI/sR73OsiNA8k</w:t>
            </w:r>
          </w:p>
          <w:p w14:paraId="49E8CCA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QjUXiOSEnOSbCI6GwEgDvPZUBhEzm9nlB3s4vebKz8t0oUw9AgH7RUROIwrteeVQRL6b</w:t>
            </w:r>
          </w:p>
          <w:p w14:paraId="0300F7F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gIFw==;</w:t>
            </w:r>
          </w:p>
          <w:p w14:paraId="5735A6E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dara=google.com</w:t>
            </w:r>
          </w:p>
          <w:p w14:paraId="404FF20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ARC-Authentication-Results: i=1; mx.google.com;</w:t>
            </w:r>
          </w:p>
          <w:p w14:paraId="560439A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dkim=pass header.i=@em.reebok.com header.s=10dkim1 header.b=VljlaOgj;</w:t>
            </w:r>
          </w:p>
          <w:p w14:paraId="7B23957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spf=pass (google.com: domain of bounce-340_html-82764477-86332-515011969-5825@bounce.em.reebok.com designates 13.111.202.164 as permitted sender) smtp.mailfrom=bounce-340_HTML-82764477-86332-515011969-5825@bounce.em.reebok.com;</w:t>
            </w:r>
          </w:p>
          <w:p w14:paraId="1F2A47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dmarc=pass (p=REJECT sp=REJECT dis=NONE) header.from=em.reebok.com</w:t>
            </w:r>
          </w:p>
          <w:p w14:paraId="341185A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Return-Path: &lt;bounce-340_HTML-82764477-86332-515011969-5825@bounce.em.reebok.com&gt;</w:t>
            </w:r>
          </w:p>
          <w:p w14:paraId="1F40122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Received: from mta5.em.reebok.com (mta5.em.reebok.com. [13.111.202.164])</w:t>
            </w:r>
          </w:p>
          <w:p w14:paraId="780569D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by mx.google.com with ESMTPS id ej4-20020a056870f70400b00214af1f99basi4436764oab.272.2024.01.31.18.21.13</w:t>
            </w:r>
          </w:p>
          <w:p w14:paraId="02BB1B4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for &lt;csiah0323i@gmail.com&gt;</w:t>
            </w:r>
          </w:p>
          <w:p w14:paraId="5F1149A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(version=TLS1_2 cipher=ECDHE-ECDSA-AES128-GCM-SHA256 bits=128/128);</w:t>
            </w:r>
          </w:p>
          <w:p w14:paraId="3544737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Wed, 31 Jan 2024 18:21:13 -0800 (PST)</w:t>
            </w:r>
          </w:p>
          <w:p w14:paraId="1E0EE2F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Received-SPF: pass (google.com: domain of bounce-340_html-82764477-86332-515011969-5825@bounce.em.reebok.com designates 13.111.202.164 as permitted sender) client-ip=13.111.202.164;</w:t>
            </w:r>
          </w:p>
          <w:p w14:paraId="3C25064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Authentication-Results: mx.google.com;</w:t>
            </w:r>
          </w:p>
          <w:p w14:paraId="736F8E2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dkim=pass header.i=@em.reebok.com header.s=10dkim1 header.b=VljlaOgj;</w:t>
            </w:r>
          </w:p>
          <w:p w14:paraId="19ACD0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spf=pass (google.com: domain of bounce-340_html-82764477-86332-515011969-5825@bounce.em.reebok.com designates 13.111.202.164 as permitted sender) smtp.mailfrom=bounce-340_HTML-82764477-86332-515011969-5825@bounce.em.reebok.com;</w:t>
            </w:r>
          </w:p>
          <w:p w14:paraId="15CA549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dmarc=pass (p=REJECT sp=REJECT dis=NONE) header.from=em.reebok.com</w:t>
            </w:r>
          </w:p>
          <w:p w14:paraId="0E1D1A9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DKIM-Signature: v=1; a=rsa-sha256; c=relaxed/relaxed; s=10dkim1; d=em.reebok.com; h=From:To:Subject:Date:List-Unsubscribe:List-Unsubscribe-Post:MIME-Version: Reply-To:List-ID:X-CSA-Complaints:Message-ID:Content-Type; i=reebok@em.reebok.com; bh=DMdpq8VUINEtZXx4Rk1XGdOTzsA+D2ECHGk1O7IPIYg=; b=VljlaOgjIooKW4RUeRi+8n8+8qVdnjnubp0KYE1tZlj24HteN1+Q90dvCu5JUqrsmgdoU/BqLOIi</w:t>
            </w:r>
          </w:p>
          <w:p w14:paraId="0D923A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S4hjTs1pYSxR9jUi+dKhx4xzGY8WBbr01uMuUWG8XJcTbx1f00frxdl2WQN8sKBvvfIfPNDjAnP+</w:t>
            </w:r>
          </w:p>
          <w:p w14:paraId="3DD4345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yYRQye8aPZP8t5CnAS4NIKroYK/Ssns6JvhBwedNcyR8Ct3qqtB7CjeQ49M0DV0DN+7PxtagR3zA</w:t>
            </w:r>
          </w:p>
          <w:p w14:paraId="10E9555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nxe2eEf0q7hlcDcAK8zALJg0EHNOIoShNBXCyR1scNxN2VF9cmU0zur6G3dMeoV4cPe4Guwx+Lwu</w:t>
            </w:r>
          </w:p>
          <w:p w14:paraId="627C7D2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lY5HifNUR/oMOhpiJ/OSkQxyhb2InqXF+sAcBA==</w:t>
            </w:r>
          </w:p>
          <w:p w14:paraId="5CD9BC4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Received: by mta5.em.reebok.com id hnc01i2fmd4b for &lt;csiah0323i@gmail.com&gt;; Thu, 1 Feb 2024 02:20:36 +0000 (envelope-from &lt;bounce-340_HTML-82764477-86332-515011969-5825@bounce.em.reebok.com&gt;)</w:t>
            </w:r>
          </w:p>
          <w:p w14:paraId="281990D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From: Reebok &lt;reebok@em.reebok.com&gt;</w:t>
            </w:r>
          </w:p>
          <w:p w14:paraId="77D765A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To: &lt;csiah0323i@gmail.com&gt;</w:t>
            </w:r>
          </w:p>
          <w:p w14:paraId="1D63525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Subject: A new collection is coming soon…</w:t>
            </w:r>
            <w:r w:rsidRPr="008F12DF">
              <w:rPr>
                <w:rFonts w:ascii="Segoe UI Emoji" w:hAnsi="Segoe UI Emoji" w:cs="Segoe UI Emoji"/>
                <w:color w:val="auto"/>
                <w:spacing w:val="0"/>
                <w:sz w:val="21"/>
                <w:szCs w:val="21"/>
              </w:rPr>
              <w:t>👀</w:t>
            </w:r>
          </w:p>
          <w:p w14:paraId="065AC6E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Date: Wed, 31 Jan 2024 20:20:36 -0600</w:t>
            </w:r>
          </w:p>
          <w:p w14:paraId="638E141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List-Unsubscribe: &lt;https://click.em.reebok.com/subscription_center.aspx?jwt=eyJhbGciOiJIUzI1NiIsInR5cCI6IkpXVCJ9.eyJtaWQiOiI1MTUwMTE5NjkiLCJzIjoiODI3NjQ0NzciLCJsaWQiOiIzNDAiLCJqIjoiODYzMzIiLCJqYiI6IjU4MjUiLCJkIjoiMTAwMjEyIn0.QrHtsY1mAPBZRUpvripCMCjnJ7-65THjQU_q7Hik7wk&gt;, &lt;mailto:leave-fd541774750b5c392848-fe521c72726200797213-fef91c76766706-fe2a11717064057c7c1279-ff2b11787761@leave.em.reebok.com&gt;</w:t>
            </w:r>
          </w:p>
          <w:p w14:paraId="5CA6883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List-Unsubscribe-Post: List-Unsubscribe=One-Click</w:t>
            </w:r>
          </w:p>
          <w:p w14:paraId="7BC433C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x-CSA-Compliance-Source: SFMC</w:t>
            </w:r>
          </w:p>
          <w:p w14:paraId="3102D03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MIME-Version: 1.0</w:t>
            </w:r>
          </w:p>
          <w:p w14:paraId="53FB1B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Reply-To: Reebok &lt;reply-fef91c76766706-340_HTML-82764477-515011969-5825@em.reebok.com&gt;</w:t>
            </w:r>
          </w:p>
          <w:p w14:paraId="6366ACC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List-ID: &lt;515007984.xt.local&gt;</w:t>
            </w:r>
          </w:p>
          <w:p w14:paraId="74FEA98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X-CSA-Complaints: csa-complaints@eco.de</w:t>
            </w:r>
          </w:p>
          <w:p w14:paraId="68B98C9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X-SFMC-Stack: 10</w:t>
            </w:r>
          </w:p>
          <w:p w14:paraId="31531E5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x-job: 515011969_86332</w:t>
            </w:r>
          </w:p>
          <w:p w14:paraId="5CC01D9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Message-ID: &lt;955e32eb-8269-4157-9d1b-3cc1fadce4d3@dfw1s10mta1253.xt.local&gt;</w:t>
            </w:r>
          </w:p>
          <w:p w14:paraId="513BFAD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Feedback-ID: 515011969:86332:13.111.202.164:sfmktgcld</w:t>
            </w:r>
          </w:p>
          <w:p w14:paraId="0513649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Content-Type: multipart/alternative; boundary="TNn6pqYKQYms=_?:"</w:t>
            </w:r>
          </w:p>
          <w:p w14:paraId="54070E8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2DC5662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--TNn6pqYKQYms=_?:</w:t>
            </w:r>
          </w:p>
          <w:p w14:paraId="08ECAB7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Content-Type: text/plain; charset="utf-8"</w:t>
            </w:r>
          </w:p>
          <w:p w14:paraId="7A7B41D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Content-Transfer-Encoding: 8bit</w:t>
            </w:r>
          </w:p>
          <w:p w14:paraId="6599726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4AC6B42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Reebok</w:t>
            </w:r>
          </w:p>
          <w:p w14:paraId="43FA3B1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1B9FC6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7140E5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27764E0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09B83F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</w:t>
            </w:r>
          </w:p>
          <w:p w14:paraId="69232B8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</w:t>
            </w:r>
          </w:p>
          <w:p w14:paraId="054A5AE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                              </w:t>
            </w:r>
          </w:p>
          <w:p w14:paraId="108E01F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</w:t>
            </w:r>
          </w:p>
          <w:p w14:paraId="32EE6DD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7FF7EC4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652F40B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60D2BB3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0F652E2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https://view.em.reebok.com/?qs=99e859145a50e9b49077e56928f8308f761b97e6261e8acbbc9e687dcb96c4a91d3a08f4bc5f5f4f8fa016ab267ad17f0bdc5b8eddae82cd201a6622f4bd0feca864699a1a226325bfd58ab53db9aebf </w:t>
            </w:r>
          </w:p>
          <w:p w14:paraId="37A8941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VIEW IN BROWSER </w:t>
            </w:r>
          </w:p>
          <w:p w14:paraId="59451A5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4B10E82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62A70AD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</w:t>
            </w:r>
          </w:p>
          <w:p w14:paraId="3D58B34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0EE363D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447A2B4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https://click.em.reebok.com/?qs=c8dbd6a8b8a694ea3f6dd48fb545052fffb785645c25503c4cd54d899c92142fc52ba9521dde216cc69135d27ca6c015309aa1ce2976fb86 </w:t>
            </w:r>
          </w:p>
          <w:p w14:paraId="1DDA825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62C7AEC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189F53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449049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https://click.em.reebok.com/?qs=c8dbd6a8b8a694eaee2eda0c761e2e558e9ce1b9381ff8e54bd8cc830becdbea9ec21deb6775fb1956256783414eeacd042eeeb3028231c4 </w:t>
            </w:r>
          </w:p>
          <w:p w14:paraId="6E57A83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3DC4E9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25C0F61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76AE93E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26C9E7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C08392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CREATE WHAT MAKES YOU</w:t>
            </w:r>
          </w:p>
          <w:p w14:paraId="2286A6E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Pay homage to the past while shining a light to the future. The new collection is coming soon…</w:t>
            </w:r>
          </w:p>
          <w:p w14:paraId="22BCC14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E50B6A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97D404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https://click.em.reebok.com/?qs=c8dbd6a8b8a694eaee2eda0c761e2e558e9ce1b9381ff8e54bd8cc830becdbea9ec21deb6775fb1956256783414eeacd042eeeb3028231c4 </w:t>
            </w:r>
          </w:p>
          <w:p w14:paraId="1516A7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Preview the Collection </w:t>
            </w:r>
          </w:p>
          <w:p w14:paraId="212781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39E0AD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6111DF4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https://click.em.reebok.com/?qs=c8dbd6a8b8a694eaee2eda0c761e2e558e9ce1b9381ff8e54bd8cc830becdbea9ec21deb6775fb1956256783414eeacd042eeeb3028231c4 </w:t>
            </w:r>
          </w:p>
          <w:p w14:paraId="05B04B9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7519A2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094AFD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https://click.em.reebok.com/?qs=c8dbd6a8b8a694ea3f6dd48fb545052fffb785645c25503c4cd54d899c92142fc52ba9521dde216cc69135d27ca6c015309aa1ce2976fb86 </w:t>
            </w:r>
          </w:p>
          <w:p w14:paraId="132C041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FREE SHIPPING ON ORDERS OF $75 OR MORE </w:t>
            </w:r>
          </w:p>
          <w:p w14:paraId="1AA48BA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58DE46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1F80046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0D34E99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41F1EB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78F75A9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445A711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https://click.em.reebok.com/?qs=c8dbd6a8b8a694eacc7026a0326fd8af159eb2332094d0c9acbc7f079f72c4b94be363356a16fc170d77b90b12e44ca575690b0f2c3a57a5 </w:t>
            </w:r>
          </w:p>
          <w:p w14:paraId="5CB0BE3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37F304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https://click.em.reebok.com/?qs=c8dbd6a8b8a694eab5d5917d43a6fd3de31f154104eac75433da13aec57a6df177c1c750a917bee9727d5556cc999717b75357970ef0c129 </w:t>
            </w:r>
          </w:p>
          <w:p w14:paraId="416C193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6B11264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https://click.em.reebok.com/?qs=c8dbd6a8b8a694ea30f12f46b1910b62115f5efab71e79e390defdc4809d84e0651b31398534d94d63c20da231758f96b226e7ad29541680 </w:t>
            </w:r>
          </w:p>
          <w:p w14:paraId="0BF5777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62F3C5D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https://click.em.reebok.com/?qs=c8dbd6a8b8a694eaec104899d6444469fa77b8a12173a4dcb98b7f42c579ce0a6917c66bed3a701098b313a040275c75e57106a3b76ae3c2 </w:t>
            </w:r>
          </w:p>
          <w:p w14:paraId="3CF9FE9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DA8716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https://click.em.reebok.com/?qs=227ebf395b42407a95421040fecfaba8e48f5395b6b6e96b84247465a4b7fd9e1de3f4d3bc4157f9a5c865906fe4873d63f52383f2a8c4ce </w:t>
            </w:r>
          </w:p>
          <w:p w14:paraId="2214072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563A24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A56988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372729C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https://click.em.reebok.com/?qs=227ebf395b42407a787cd036dc7f4b5ab30fb485e31f3ff15bff898bf916ba109e465857b664f3b8fea19a4a3a520cf67a429bb9acf930b2 </w:t>
            </w:r>
          </w:p>
          <w:p w14:paraId="747A4E8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MY ACCOUNT </w:t>
            </w:r>
          </w:p>
          <w:p w14:paraId="132329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https://click.em.reebok.com/?qs=227ebf395b42407aeefae904267652f6b7dd0e9858c4ef95cafb958246f5e6aa9523460d79613c6e91cf3e787fa07994c67a3d0f266299ab </w:t>
            </w:r>
          </w:p>
          <w:p w14:paraId="470EE1D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FIND A STORE </w:t>
            </w:r>
          </w:p>
          <w:p w14:paraId="20FAFCE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https://click.em.reebok.com/?qs=227ebf395b42407a7451dea6dedbc08141e87aaadd8494d68b7828f0a2423e519c3ded258fe44c27a3bfd42181b0e184d3a3f156ede150b3 </w:t>
            </w:r>
          </w:p>
          <w:p w14:paraId="57C3FC4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NEED HELP? </w:t>
            </w:r>
          </w:p>
          <w:p w14:paraId="14B341D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BF262A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CBE557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0CE178B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Free ground shipping offer on orders of $75 or more valid to U.S. addresses only. All offers valid on domestic U.S. orders only.</w:t>
            </w:r>
          </w:p>
          <w:p w14:paraId="40DFFC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6BE8E71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</w:t>
            </w:r>
          </w:p>
          <w:p w14:paraId="60F75CB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0CABB0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This email was sent to: </w:t>
            </w:r>
          </w:p>
          <w:p w14:paraId="319602D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62F889D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mailto:csiah0323i@gmail.com </w:t>
            </w:r>
          </w:p>
          <w:p w14:paraId="73CBCCD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csiah0323i@gmail.com </w:t>
            </w:r>
          </w:p>
          <w:p w14:paraId="6C7F7ED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231293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https://click.em.reebok.com/?qs=227ebf395b42407a1c7a4bce0d8a756b252cc6f1a782e9cb5801b4aa33fbe625730b5f296a1e8bfb5a019b77d1c6dd73494075db1da7c13a </w:t>
            </w:r>
          </w:p>
          <w:p w14:paraId="6306DE3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Unsubscribe and Manage My Preferences  | </w:t>
            </w:r>
          </w:p>
          <w:p w14:paraId="19890AC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3970343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https://click.em.reebok.com/?qs=227ebf395b42407ae1d053137d8351a713669d59213f12f3dded05fa3b8af31c622a643d11c9b5c9f4563812d8015d38a1d0a1f52e599958 </w:t>
            </w:r>
          </w:p>
          <w:p w14:paraId="2090D2D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Contact Us  | </w:t>
            </w:r>
          </w:p>
          <w:p w14:paraId="6EF645C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78E070F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https://click.em.reebok.com/?qs=227ebf395b42407ad63e5bff09872d5ab27c93be99fff707812ba0fe25221eb66a1839207786d32852ac998b6c061e4d25fd135944aeb6c0 </w:t>
            </w:r>
          </w:p>
          <w:p w14:paraId="555A5CB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Privacy Policy </w:t>
            </w:r>
          </w:p>
          <w:p w14:paraId="06A3C01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30DADA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4ECC352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This email was sent by:</w:t>
            </w:r>
          </w:p>
          <w:p w14:paraId="0B1F6C8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4F92AD8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491859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Reebok International Ltd., LLC | </w:t>
            </w:r>
          </w:p>
          <w:p w14:paraId="46362EA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7A965F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8BA44C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25 Drydock Ave.  | </w:t>
            </w:r>
          </w:p>
          <w:p w14:paraId="0CEE0E3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3A33D9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487F019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Boston , </w:t>
            </w:r>
          </w:p>
          <w:p w14:paraId="4B6C734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1A8FC6A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18C40C2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MA 02210  | United States</w:t>
            </w:r>
          </w:p>
          <w:p w14:paraId="3412B25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4C51B2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53C262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1F90E9A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(c) 2024 Reebok. All Rights Reserved.</w:t>
            </w:r>
          </w:p>
          <w:p w14:paraId="1560A82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381EA22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A3F736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- - - - - - - - - - - - - - - - - - - - - - - - - - - - - - - - -</w:t>
            </w:r>
          </w:p>
          <w:p w14:paraId="3F3C24D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015D485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2ABC52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--TNn6pqYKQYms=_?:</w:t>
            </w:r>
          </w:p>
          <w:p w14:paraId="42B6794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Content-Type: text/html; charset="utf-8"</w:t>
            </w:r>
          </w:p>
          <w:p w14:paraId="6D585D2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Content-Transfer-Encoding: 8bit</w:t>
            </w:r>
          </w:p>
          <w:p w14:paraId="71FAADB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8E7D5D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&lt;!DOCTYPE html PUBLIC "-//W3C//DTD XHTML 1.0 Transitional//EN" "http://www.w3.org/TR/xhtml1/DTD/xhtml1-transitional.dtd"&gt; </w:t>
            </w:r>
          </w:p>
          <w:p w14:paraId="3103A38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&lt;html xmlns="http://www.w3.org/1999/xhtml"&gt;</w:t>
            </w:r>
          </w:p>
          <w:p w14:paraId="73A42BC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&lt;head&gt;</w:t>
            </w:r>
          </w:p>
          <w:p w14:paraId="7C30800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&lt;title&gt;Reebok&lt;/title&gt; </w:t>
            </w:r>
          </w:p>
          <w:p w14:paraId="6BAC8DC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&lt;meta http-equiv="Content-Type" content="text/html; charset=utf-8" /&gt;</w:t>
            </w:r>
          </w:p>
          <w:p w14:paraId="55C88B5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&lt;meta name="viewport" content="width=device-width, initial-scale=1, maximum-scale=1" /&gt;</w:t>
            </w:r>
          </w:p>
          <w:p w14:paraId="0995BC4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&lt;meta name="x-apple-disable-message-reformatting"/&gt; </w:t>
            </w:r>
          </w:p>
          <w:p w14:paraId="5063DFE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&lt;meta http-equiv="Content-Type" content="text/html;" charset="utf-8" /&gt;</w:t>
            </w:r>
          </w:p>
          <w:p w14:paraId="229290E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&lt;meta name="viewport" content="width=device-width, initial-scale=1.0" /&gt;</w:t>
            </w:r>
          </w:p>
          <w:p w14:paraId="6BCD561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&lt;meta name="color-scheme" content="light"&gt;</w:t>
            </w:r>
          </w:p>
          <w:p w14:paraId="3F6C935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&lt;meta name="supported-color-schemes" content="light"&gt;</w:t>
            </w:r>
          </w:p>
          <w:p w14:paraId="435D222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&lt;!--[if !mso]&gt;&lt;!--&gt;</w:t>
            </w:r>
          </w:p>
          <w:p w14:paraId="66F34EA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&lt;meta http-equiv="X-UA-Compatible" content="IE=edge" /&gt;</w:t>
            </w:r>
          </w:p>
          <w:p w14:paraId="1F1DA13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&lt;!--&lt;![endif]--&gt;</w:t>
            </w:r>
          </w:p>
          <w:p w14:paraId="4EBE32B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1AD573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&lt;!--[if gte mso 16]&gt;  &lt;style&gt;  .keep-white {  mso-style-textfill-type:gradient;  mso-style-textfill-fill-gradientfill-stoplist:"0 \#FFFFFF 0 100000\,100000 \#FFFFFF 0 100000";  color:#000000 !important; }   .keep-black {  mso-style-textfill-type:gradient; mso-style-textfill-fill-gradientfill-stoplist:"0 \#000000 1 100000\,99000 \#000000 1 100000";  color:#ffffff !important; }  &lt;/style&gt;  &lt;![endif]--&gt;</w:t>
            </w:r>
          </w:p>
          <w:p w14:paraId="21F8FCE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</w:t>
            </w:r>
          </w:p>
          <w:p w14:paraId="680A1A4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</w:t>
            </w:r>
          </w:p>
          <w:p w14:paraId="669F0E2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&lt;style type="text/css"&gt;</w:t>
            </w:r>
          </w:p>
          <w:p w14:paraId="7EEDD6E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body {</w:t>
            </w:r>
          </w:p>
          <w:p w14:paraId="0559A6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width:100% !important;</w:t>
            </w:r>
          </w:p>
          <w:p w14:paraId="5B57FC4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-webkit-text-size-adjust:100%;</w:t>
            </w:r>
          </w:p>
          <w:p w14:paraId="5976872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-ms-text-size-adjust:100%;</w:t>
            </w:r>
          </w:p>
          <w:p w14:paraId="332B24E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margin:0;</w:t>
            </w:r>
          </w:p>
          <w:p w14:paraId="19338DE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padding:0;</w:t>
            </w:r>
          </w:p>
          <w:p w14:paraId="69D8BF6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3B33810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.ReadMsgBody {</w:t>
            </w:r>
          </w:p>
          <w:p w14:paraId="41E99C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width: 100%;</w:t>
            </w:r>
          </w:p>
          <w:p w14:paraId="3A1CDBC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002863E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.ExternalClass p, </w:t>
            </w:r>
          </w:p>
          <w:p w14:paraId="288D12A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.ExternalClass span, </w:t>
            </w:r>
          </w:p>
          <w:p w14:paraId="4712191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.ExternalClass font, </w:t>
            </w:r>
          </w:p>
          <w:p w14:paraId="1C596FF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.ExternalClass td </w:t>
            </w:r>
          </w:p>
          <w:p w14:paraId="2E28D35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{</w:t>
            </w:r>
          </w:p>
          <w:p w14:paraId="6F41439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 100%}</w:t>
            </w:r>
          </w:p>
          <w:p w14:paraId="35CAE98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.gmailfix {</w:t>
            </w:r>
          </w:p>
          <w:p w14:paraId="446D824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display:none;</w:t>
            </w:r>
          </w:p>
          <w:p w14:paraId="382C04B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display:none!important;</w:t>
            </w:r>
          </w:p>
          <w:p w14:paraId="0BBE6E7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239FF6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table {</w:t>
            </w:r>
          </w:p>
          <w:p w14:paraId="4AC2C26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border-collapse:collapse;</w:t>
            </w:r>
          </w:p>
          <w:p w14:paraId="2CA916A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mso-table-lspace:0pt;</w:t>
            </w:r>
          </w:p>
          <w:p w14:paraId="6DD6DCB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mso-table-rspace:0pt;</w:t>
            </w:r>
          </w:p>
          <w:p w14:paraId="66DDF60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padding:0;</w:t>
            </w:r>
          </w:p>
          <w:p w14:paraId="6C334DB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07395F0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table td {</w:t>
            </w:r>
          </w:p>
          <w:p w14:paraId="3EFEE7E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border-collapse: collapse;</w:t>
            </w:r>
          </w:p>
          <w:p w14:paraId="541385B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0BFEE1C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p{</w:t>
            </w:r>
          </w:p>
          <w:p w14:paraId="4C277C2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margin:0 auto;</w:t>
            </w:r>
          </w:p>
          <w:p w14:paraId="21D2081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text-align:center;</w:t>
            </w:r>
          </w:p>
          <w:p w14:paraId="118CDE6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643CE7E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*{</w:t>
            </w:r>
          </w:p>
          <w:p w14:paraId="0F99D5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-webkit-text-size-adjust:none;</w:t>
            </w:r>
          </w:p>
          <w:p w14:paraId="1B99986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-ms-text-size-adjust:none;</w:t>
            </w:r>
          </w:p>
          <w:p w14:paraId="6E78C40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max-height:1000000px;</w:t>
            </w:r>
          </w:p>
          <w:p w14:paraId="2A04BF6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mso-line-height-rule:exactly;</w:t>
            </w:r>
          </w:p>
          <w:p w14:paraId="1330505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 100%}</w:t>
            </w:r>
          </w:p>
          <w:p w14:paraId="3F87566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.appleLinks a {</w:t>
            </w:r>
          </w:p>
          <w:p w14:paraId="460B633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color: #000000 !important;</w:t>
            </w:r>
          </w:p>
          <w:p w14:paraId="3DEB44F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text-decoration: none !important;</w:t>
            </w:r>
          </w:p>
          <w:p w14:paraId="05C0E8A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54AB433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.appleLinksGray a {</w:t>
            </w:r>
          </w:p>
          <w:p w14:paraId="493E4CF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color: #5e5e5e !important;</w:t>
            </w:r>
          </w:p>
          <w:p w14:paraId="761AFA6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text-decoration: none !important;</w:t>
            </w:r>
          </w:p>
          <w:p w14:paraId="0405A32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6751DA2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/* APPLE AUTOLINK FIX */  </w:t>
            </w:r>
          </w:p>
          <w:p w14:paraId="4A29E33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a[x-apple-data-detectors] {</w:t>
            </w:r>
          </w:p>
          <w:p w14:paraId="43FF0D9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color: inherit !important;</w:t>
            </w:r>
          </w:p>
          <w:p w14:paraId="2AB9852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text-decoration: none !important;</w:t>
            </w:r>
          </w:p>
          <w:p w14:paraId="2A3598C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font-size: inherit !important;</w:t>
            </w:r>
          </w:p>
          <w:p w14:paraId="65322CC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font-family: inherit !important;</w:t>
            </w:r>
          </w:p>
          <w:p w14:paraId="50ECDA7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font-weight: inherit !important;</w:t>
            </w:r>
          </w:p>
          <w:p w14:paraId="29869B1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 inherit !important;</w:t>
            </w:r>
          </w:p>
          <w:p w14:paraId="2BF9A01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227F9C8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/* SAMSUNG AUTOLINK FIX */  </w:t>
            </w:r>
          </w:p>
          <w:p w14:paraId="14A4986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#MessageViewBody a {</w:t>
            </w:r>
          </w:p>
          <w:p w14:paraId="0978359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color: inherit;</w:t>
            </w:r>
          </w:p>
          <w:p w14:paraId="63AD7B5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text-decoration: none;</w:t>
            </w:r>
          </w:p>
          <w:p w14:paraId="1162628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font-size: inherit;</w:t>
            </w:r>
          </w:p>
          <w:p w14:paraId="066A69F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font-family: inherit;</w:t>
            </w:r>
          </w:p>
          <w:p w14:paraId="3B6F5CC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font-weight: inherit;</w:t>
            </w:r>
          </w:p>
          <w:p w14:paraId="3A462AE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 inherit;</w:t>
            </w:r>
          </w:p>
          <w:p w14:paraId="30E8FB7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750407B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@media only screen and (max-width: 600px) {</w:t>
            </w:r>
          </w:p>
          <w:p w14:paraId="36A9624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html, body {</w:t>
            </w:r>
          </w:p>
          <w:p w14:paraId="1B2D2E5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2F58926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 100% !important;</w:t>
            </w:r>
          </w:p>
          <w:p w14:paraId="73F66E5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 0 auto !important;</w:t>
            </w:r>
          </w:p>
          <w:p w14:paraId="4FF3B40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34F5C9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.container, .tableBlock {</w:t>
            </w:r>
          </w:p>
          <w:p w14:paraId="26A109F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0B0735A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 100% !important;</w:t>
            </w:r>
          </w:p>
          <w:p w14:paraId="2EA1E5A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 0 auto !important;</w:t>
            </w:r>
          </w:p>
          <w:p w14:paraId="13F3913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217574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.photo, .image, .imgPlaceholder img {</w:t>
            </w:r>
          </w:p>
          <w:p w14:paraId="547D212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5F6CC80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6B41B71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height:auto !important;</w:t>
            </w:r>
          </w:p>
          <w:p w14:paraId="531AAAD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118520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.show {</w:t>
            </w:r>
          </w:p>
          <w:p w14:paraId="5D0F5CD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3169617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 0 !important;</w:t>
            </w:r>
          </w:p>
          <w:p w14:paraId="32CD2FB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padding: 0 !important;</w:t>
            </w:r>
          </w:p>
          <w:p w14:paraId="04ACEB6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overflow: visible !important;</w:t>
            </w:r>
          </w:p>
          <w:p w14:paraId="78D0B44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79A0CF0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 inherit !important;</w:t>
            </w:r>
          </w:p>
          <w:p w14:paraId="2933F5A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9649A2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.hide, .mobile-hidden {</w:t>
            </w:r>
          </w:p>
          <w:p w14:paraId="3379CB3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none !important;</w:t>
            </w:r>
          </w:p>
          <w:p w14:paraId="6276C88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1F826C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.drop, .block {</w:t>
            </w:r>
          </w:p>
          <w:p w14:paraId="27F3A50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490F2BD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6611418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F0BA5E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.drop-center {</w:t>
            </w:r>
          </w:p>
          <w:p w14:paraId="3CE8117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2DF2E2D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59F4249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text-align: center !important;</w:t>
            </w:r>
          </w:p>
          <w:p w14:paraId="062BDB2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B83CA3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.pad20 {</w:t>
            </w:r>
          </w:p>
          <w:p w14:paraId="69F0EE9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20px !important;</w:t>
            </w:r>
          </w:p>
          <w:p w14:paraId="5AFE6F3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20px !important;</w:t>
            </w:r>
          </w:p>
          <w:p w14:paraId="6DFEB3E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F4893F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.noLeftRightPad {</w:t>
            </w:r>
          </w:p>
          <w:p w14:paraId="7E6125B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0px !important;</w:t>
            </w:r>
          </w:p>
          <w:p w14:paraId="6FF01BF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0px !important;</w:t>
            </w:r>
          </w:p>
          <w:p w14:paraId="696EC2B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9304EB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.padBot10 {</w:t>
            </w:r>
          </w:p>
          <w:p w14:paraId="2D491F8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10px !important;</w:t>
            </w:r>
          </w:p>
          <w:p w14:paraId="694B050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E0C19C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.padBot20 {</w:t>
            </w:r>
          </w:p>
          <w:p w14:paraId="3146EC3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20px !important;</w:t>
            </w:r>
          </w:p>
          <w:p w14:paraId="08E202D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19365F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.padBot30 {</w:t>
            </w:r>
          </w:p>
          <w:p w14:paraId="6EBBA49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30px !important;</w:t>
            </w:r>
          </w:p>
          <w:p w14:paraId="2FA662B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D24E35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.center {</w:t>
            </w:r>
          </w:p>
          <w:p w14:paraId="2B33301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text-align:center !important;</w:t>
            </w:r>
          </w:p>
          <w:p w14:paraId="65C7C86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C5F00A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.responsive-td {</w:t>
            </w:r>
          </w:p>
          <w:p w14:paraId="23A941E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width:100% !important;</w:t>
            </w:r>
          </w:p>
          <w:p w14:paraId="2F5284C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display:block !important;</w:t>
            </w:r>
          </w:p>
          <w:p w14:paraId="0BBC86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padding:0 !important;</w:t>
            </w:r>
          </w:p>
          <w:p w14:paraId="5A8C75B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98D928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.fluid, .fluid-centered {</w:t>
            </w:r>
          </w:p>
          <w:p w14:paraId="273B07B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1EA45DB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max-width: 100% !important;</w:t>
            </w:r>
          </w:p>
          <w:p w14:paraId="22ACD61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5B9E975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margin-left: auto !important;</w:t>
            </w:r>
          </w:p>
          <w:p w14:paraId="6E217E2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margin-right: auto !important;</w:t>
            </w:r>
          </w:p>
          <w:p w14:paraId="15F2C22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D0EBCA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.fluid-centered {</w:t>
            </w:r>
          </w:p>
          <w:p w14:paraId="59689A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margin-left: auto !important;</w:t>
            </w:r>
          </w:p>
          <w:p w14:paraId="1CFEEAE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margin-right: auto !important;</w:t>
            </w:r>
          </w:p>
          <w:p w14:paraId="7A871A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C09E40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.mainImg{</w:t>
            </w:r>
          </w:p>
          <w:p w14:paraId="127CCBF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133px !important;</w:t>
            </w:r>
          </w:p>
          <w:p w14:paraId="58A96EC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178px !important;</w:t>
            </w:r>
          </w:p>
          <w:p w14:paraId="770C0DB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4778A5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.imageLeft{</w:t>
            </w:r>
          </w:p>
          <w:p w14:paraId="1901EEB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50px !important;</w:t>
            </w:r>
          </w:p>
          <w:p w14:paraId="7A2F992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439px !important;</w:t>
            </w:r>
          </w:p>
          <w:p w14:paraId="0F14441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785F49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.imageRight{</w:t>
            </w:r>
          </w:p>
          <w:p w14:paraId="0905E9F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350px !important;</w:t>
            </w:r>
          </w:p>
          <w:p w14:paraId="42EDE57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439px !important;</w:t>
            </w:r>
          </w:p>
          <w:p w14:paraId="3B89420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BB5DB2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.w285{</w:t>
            </w:r>
          </w:p>
          <w:p w14:paraId="2AA6641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342px !important;</w:t>
            </w:r>
          </w:p>
          <w:p w14:paraId="4C5B24F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347px !important;</w:t>
            </w:r>
          </w:p>
          <w:p w14:paraId="5FA60AA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FF4346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.w58{</w:t>
            </w:r>
          </w:p>
          <w:p w14:paraId="568A93E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29px !important;</w:t>
            </w:r>
          </w:p>
          <w:p w14:paraId="1D57F76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347px !important;</w:t>
            </w:r>
          </w:p>
          <w:p w14:paraId="52BA198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8715ED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/*Three Column*/ </w:t>
            </w:r>
          </w:p>
          <w:p w14:paraId="404FB33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.w332{</w:t>
            </w:r>
          </w:p>
          <w:p w14:paraId="4C9C559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348px !important;</w:t>
            </w:r>
          </w:p>
          <w:p w14:paraId="248D978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429px !important;</w:t>
            </w:r>
          </w:p>
          <w:p w14:paraId="66FA8C3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4E26EC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.w34{</w:t>
            </w:r>
          </w:p>
          <w:p w14:paraId="6DC09CB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26px !important;</w:t>
            </w:r>
          </w:p>
          <w:p w14:paraId="1149CD5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429px !important;</w:t>
            </w:r>
          </w:p>
          <w:p w14:paraId="57572B9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630276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/* GMAIL APP FIX */  </w:t>
            </w:r>
          </w:p>
          <w:p w14:paraId="40649BA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u + .body .gwfw {</w:t>
            </w:r>
          </w:p>
          <w:p w14:paraId="6EB4D59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2A74212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100vw !important;</w:t>
            </w:r>
          </w:p>
          <w:p w14:paraId="4429DB9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4DB2A8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u + .body .gmail-blend-screen {</w:t>
            </w:r>
          </w:p>
          <w:p w14:paraId="36FBF0C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background: #000;</w:t>
            </w:r>
          </w:p>
          <w:p w14:paraId="7A51242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mix-blend-mode: screen;</w:t>
            </w:r>
          </w:p>
          <w:p w14:paraId="15E439B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}</w:t>
            </w:r>
          </w:p>
          <w:p w14:paraId="6F87FE9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u + .body .gmail-blend-difference {</w:t>
            </w:r>
          </w:p>
          <w:p w14:paraId="4F3E0AF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background: #000;</w:t>
            </w:r>
          </w:p>
          <w:p w14:paraId="1A38981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mix-blend-mode: difference;</w:t>
            </w:r>
          </w:p>
          <w:p w14:paraId="082FF18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}</w:t>
            </w:r>
          </w:p>
          <w:p w14:paraId="3251272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/* SAMSUNG APP FIX */  </w:t>
            </w:r>
          </w:p>
          <w:p w14:paraId="6E57C09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#MessageViewBody, #MessageWebViewDiv {</w:t>
            </w:r>
          </w:p>
          <w:p w14:paraId="3784F86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min-width:100vw;</w:t>
            </w:r>
          </w:p>
          <w:p w14:paraId="033AC8F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margin:0 !important;</w:t>
            </w:r>
          </w:p>
          <w:p w14:paraId="013C3FA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zoom:1 !important;</w:t>
            </w:r>
          </w:p>
          <w:p w14:paraId="7F631C5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844618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/*Three Column*/   </w:t>
            </w:r>
          </w:p>
          <w:p w14:paraId="125DD91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*[class=contenttable] {</w:t>
            </w:r>
          </w:p>
          <w:p w14:paraId="355E6D3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0291E9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2BA5E2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*[class=mobile] {</w:t>
            </w:r>
          </w:p>
          <w:p w14:paraId="32BAEF6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487E850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38C326A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1ADBF5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*[class=mobile02] {</w:t>
            </w:r>
          </w:p>
          <w:p w14:paraId="71921F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0DD737F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148A2CF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3EC92D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*[class=mobile03] {</w:t>
            </w:r>
          </w:p>
          <w:p w14:paraId="75CB27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width:174px !important;</w:t>
            </w:r>
          </w:p>
          <w:p w14:paraId="0DC6161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034B510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B70EC2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*[class=mobile04] {</w:t>
            </w:r>
          </w:p>
          <w:p w14:paraId="3620C09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width:180px !important;</w:t>
            </w:r>
          </w:p>
          <w:p w14:paraId="2188DC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1A8EB24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F592D8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*[class=mobile05] {</w:t>
            </w:r>
          </w:p>
          <w:p w14:paraId="4B34333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width:180px !important;</w:t>
            </w:r>
          </w:p>
          <w:p w14:paraId="2C9D8E0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180px !important;</w:t>
            </w:r>
          </w:p>
          <w:p w14:paraId="335ECCE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6E8A23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*[class=mobile06] {</w:t>
            </w:r>
          </w:p>
          <w:p w14:paraId="35A538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width:200px !important;</w:t>
            </w:r>
          </w:p>
          <w:p w14:paraId="1E6D037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572BAA6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134082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*[class=mobile07] {</w:t>
            </w:r>
          </w:p>
          <w:p w14:paraId="0429B3D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width:233px !important;</w:t>
            </w:r>
          </w:p>
          <w:p w14:paraId="4EE5C3C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330px !important;</w:t>
            </w:r>
          </w:p>
          <w:p w14:paraId="5F94A6B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4CCE39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*[class=mobile08] {</w:t>
            </w:r>
          </w:p>
          <w:p w14:paraId="234416A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width:133px !important;</w:t>
            </w:r>
          </w:p>
          <w:p w14:paraId="06252B9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325px !important;</w:t>
            </w:r>
          </w:p>
          <w:p w14:paraId="5B05A7B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300780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*[class=mobile09] {</w:t>
            </w:r>
          </w:p>
          <w:p w14:paraId="4409FFE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width:34px !important;</w:t>
            </w:r>
          </w:p>
          <w:p w14:paraId="4EAC47A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330px !important;</w:t>
            </w:r>
          </w:p>
          <w:p w14:paraId="424665C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1BB6A6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*[class=mobile011] {</w:t>
            </w:r>
          </w:p>
          <w:p w14:paraId="2DED7C2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width:133px !important;</w:t>
            </w:r>
          </w:p>
          <w:p w14:paraId="0ABFFD3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45px !important;</w:t>
            </w:r>
          </w:p>
          <w:p w14:paraId="0262112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738EDC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*[class=mobile012] {</w:t>
            </w:r>
          </w:p>
          <w:p w14:paraId="2E0667E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width:134px !important;</w:t>
            </w:r>
          </w:p>
          <w:p w14:paraId="46CDB2E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45px !important;</w:t>
            </w:r>
          </w:p>
          <w:p w14:paraId="5C54FAE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32A743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*[class=block] {</w:t>
            </w:r>
          </w:p>
          <w:p w14:paraId="4EBA3FD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5A2F383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08BDF5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*[class=hide] {</w:t>
            </w:r>
          </w:p>
          <w:p w14:paraId="7104964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none !important;</w:t>
            </w:r>
          </w:p>
          <w:p w14:paraId="5806E58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BA173D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*[class=showmobile]{</w:t>
            </w:r>
          </w:p>
          <w:p w14:paraId="1BE5F79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display:block !important;</w:t>
            </w:r>
          </w:p>
          <w:p w14:paraId="605838B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margin:auto !important;</w:t>
            </w:r>
          </w:p>
          <w:p w14:paraId="3383BA2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5F89AB4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height:auto !important;</w:t>
            </w:r>
          </w:p>
          <w:p w14:paraId="3F7BE03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max-height:inherit !important;</w:t>
            </w:r>
          </w:p>
          <w:p w14:paraId="0E5469C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overflow:visible !important;</w:t>
            </w:r>
          </w:p>
          <w:p w14:paraId="576AD70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8C8EC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*[class=showmobile02]{</w:t>
            </w:r>
          </w:p>
          <w:p w14:paraId="0F3187E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display:block !important;</w:t>
            </w:r>
          </w:p>
          <w:p w14:paraId="7A38A1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margin:auto !important;</w:t>
            </w:r>
          </w:p>
          <w:p w14:paraId="69902F9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5B7F2F3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height:auto !important;</w:t>
            </w:r>
          </w:p>
          <w:p w14:paraId="3944208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max-height:inherit !important;</w:t>
            </w:r>
          </w:p>
          <w:p w14:paraId="05A003E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overflow:visible !important;</w:t>
            </w:r>
          </w:p>
          <w:p w14:paraId="66C2853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border-bottom:1px solid #ffffff;</w:t>
            </w:r>
          </w:p>
          <w:p w14:paraId="4F7E6A9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FCB551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*[class=showmobile03]{</w:t>
            </w:r>
          </w:p>
          <w:p w14:paraId="768BCBA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display:block !important;</w:t>
            </w:r>
          </w:p>
          <w:p w14:paraId="6C10113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margin:auto !important;</w:t>
            </w:r>
          </w:p>
          <w:p w14:paraId="3F71657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width:384px !important;</w:t>
            </w:r>
          </w:p>
          <w:p w14:paraId="7C4F45A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height:auto !important;</w:t>
            </w:r>
          </w:p>
          <w:p w14:paraId="082FD7F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max-height:inherit !important;</w:t>
            </w:r>
          </w:p>
          <w:p w14:paraId="2E7CA62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overflow:visible !important;</w:t>
            </w:r>
          </w:p>
          <w:p w14:paraId="7EFED8F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1D681C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*[class=h20]{</w:t>
            </w:r>
          </w:p>
          <w:p w14:paraId="6D3D877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height:20px !important;</w:t>
            </w:r>
          </w:p>
          <w:p w14:paraId="6C8371D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9B438F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*[class=w12]{</w:t>
            </w:r>
          </w:p>
          <w:p w14:paraId="61FA94E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width:12px !important;</w:t>
            </w:r>
          </w:p>
          <w:p w14:paraId="652E4F3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CA18B6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*[class=w54]{</w:t>
            </w:r>
          </w:p>
          <w:p w14:paraId="1C6ED96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width:54px !important;</w:t>
            </w:r>
          </w:p>
          <w:p w14:paraId="6395E64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8AF362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*[class=w360]{</w:t>
            </w:r>
          </w:p>
          <w:p w14:paraId="44BDA7F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width:360px !important;</w:t>
            </w:r>
          </w:p>
          <w:p w14:paraId="3AE1D69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4F1741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*[class=w400]{</w:t>
            </w:r>
          </w:p>
          <w:p w14:paraId="3DFF29B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00EF198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FB3530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.mobilefont13px {</w:t>
            </w:r>
          </w:p>
          <w:p w14:paraId="4D84ADC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font-size:13px !important;</w:t>
            </w:r>
          </w:p>
          <w:p w14:paraId="760B6AE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line-height:18px !important;</w:t>
            </w:r>
          </w:p>
          <w:p w14:paraId="2F11284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04368D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7519BE4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&lt;/style&gt;</w:t>
            </w:r>
          </w:p>
          <w:p w14:paraId="77A63A4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&lt;style&gt;</w:t>
            </w:r>
          </w:p>
          <w:p w14:paraId="3F17B44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@media (max-width:425px) {</w:t>
            </w:r>
          </w:p>
          <w:p w14:paraId="0B6CD2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body {</w:t>
            </w:r>
          </w:p>
          <w:p w14:paraId="68D275D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6D00BBA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 100% !important;</w:t>
            </w:r>
          </w:p>
          <w:p w14:paraId="502C1F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 0 auto !important;</w:t>
            </w:r>
          </w:p>
          <w:p w14:paraId="47BF960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BEC8D0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.body {</w:t>
            </w:r>
          </w:p>
          <w:p w14:paraId="5CEAF5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 100vw;</w:t>
            </w:r>
          </w:p>
          <w:p w14:paraId="3CD04CF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E2514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.mobile-only {</w:t>
            </w:r>
          </w:p>
          <w:p w14:paraId="0F8756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56108E5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 none !important;</w:t>
            </w:r>
          </w:p>
          <w:p w14:paraId="5431195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AA4E20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.pad20 {</w:t>
            </w:r>
          </w:p>
          <w:p w14:paraId="227F5FA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20px !important;</w:t>
            </w:r>
          </w:p>
          <w:p w14:paraId="0B85B6D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20px !important;</w:t>
            </w:r>
          </w:p>
          <w:p w14:paraId="23C3B41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5E09E5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.noLeftRightPad {</w:t>
            </w:r>
          </w:p>
          <w:p w14:paraId="35281E9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0px !important;</w:t>
            </w:r>
          </w:p>
          <w:p w14:paraId="5F2B5C2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0px !important;</w:t>
            </w:r>
          </w:p>
          <w:p w14:paraId="1D7B2C5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9600BB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.padTop10 {</w:t>
            </w:r>
          </w:p>
          <w:p w14:paraId="14AD97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padding-top: 10px !important;</w:t>
            </w:r>
          </w:p>
          <w:p w14:paraId="629C385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E2B4BD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.padBot10 {</w:t>
            </w:r>
          </w:p>
          <w:p w14:paraId="7E081FF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10px !important;</w:t>
            </w:r>
          </w:p>
          <w:p w14:paraId="18BFF3F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6FE45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.padBot20 {</w:t>
            </w:r>
          </w:p>
          <w:p w14:paraId="33CBC71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20px !important;</w:t>
            </w:r>
          </w:p>
          <w:p w14:paraId="2BA0BA7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01DE7D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.padBot30 {</w:t>
            </w:r>
          </w:p>
          <w:p w14:paraId="26539B3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30px !important;</w:t>
            </w:r>
          </w:p>
          <w:p w14:paraId="70774A3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B676F7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.center {</w:t>
            </w:r>
          </w:p>
          <w:p w14:paraId="3A2BB3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text-align: center !important;</w:t>
            </w:r>
          </w:p>
          <w:p w14:paraId="39A504F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ABC74F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.container, .tableBlock {</w:t>
            </w:r>
          </w:p>
          <w:p w14:paraId="7ADEE2A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53AA9EE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39EC33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.mobilePadding20 {</w:t>
            </w:r>
          </w:p>
          <w:p w14:paraId="0CB49AE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20px !important;</w:t>
            </w:r>
          </w:p>
          <w:p w14:paraId="07A876E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20px !important;</w:t>
            </w:r>
          </w:p>
          <w:p w14:paraId="64E6389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F1697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.mobilePadding10 {</w:t>
            </w:r>
          </w:p>
          <w:p w14:paraId="50BD34B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10px !important;</w:t>
            </w:r>
          </w:p>
          <w:p w14:paraId="059C998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10px !important;</w:t>
            </w:r>
          </w:p>
          <w:p w14:paraId="63BA1D8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60C26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.photo, .image, .imgPlaceholder img {</w:t>
            </w:r>
          </w:p>
          <w:p w14:paraId="4B410C1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197A513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048B341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height:auto !important;</w:t>
            </w:r>
          </w:p>
          <w:p w14:paraId="6B59AF7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AAD5E0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.show {</w:t>
            </w:r>
          </w:p>
          <w:p w14:paraId="17FCADF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53AB003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 0 !important;</w:t>
            </w:r>
          </w:p>
          <w:p w14:paraId="6234719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padding: 0 !important;</w:t>
            </w:r>
          </w:p>
          <w:p w14:paraId="10F64A0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overflow: visible !important;</w:t>
            </w:r>
          </w:p>
          <w:p w14:paraId="5382D3C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5D03159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 inherit !important;</w:t>
            </w:r>
          </w:p>
          <w:p w14:paraId="5A611B3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A5D545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.hide, .mobile-hidden {</w:t>
            </w:r>
          </w:p>
          <w:p w14:paraId="497934C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none !important;</w:t>
            </w:r>
          </w:p>
          <w:p w14:paraId="49EB298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DA4514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.drop, .block {</w:t>
            </w:r>
          </w:p>
          <w:p w14:paraId="03CF87C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4B97EB5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1E2BC4C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02959F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.responsive-td {</w:t>
            </w:r>
          </w:p>
          <w:p w14:paraId="1D6D37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020033C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5CCF95F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padding: 0 !important;</w:t>
            </w:r>
          </w:p>
          <w:p w14:paraId="22B8E67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A6D795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.fluid, .fluid-centered {</w:t>
            </w:r>
          </w:p>
          <w:p w14:paraId="44D57F0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4D765F9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max-width: 100% !important;</w:t>
            </w:r>
          </w:p>
          <w:p w14:paraId="513E2B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5910F8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margin-left: auto !important;</w:t>
            </w:r>
          </w:p>
          <w:p w14:paraId="7B1D0F0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margin-right: auto !important;</w:t>
            </w:r>
          </w:p>
          <w:p w14:paraId="24D70B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8E362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.fluid-centered {</w:t>
            </w:r>
          </w:p>
          <w:p w14:paraId="765294A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margin-left: auto !important;</w:t>
            </w:r>
          </w:p>
          <w:p w14:paraId="591EF69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margin-right: auto !important;</w:t>
            </w:r>
          </w:p>
          <w:p w14:paraId="13E6997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099E37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.header img {</w:t>
            </w:r>
          </w:p>
          <w:p w14:paraId="7AB8FEE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max-width: 600px !important;</w:t>
            </w:r>
          </w:p>
          <w:p w14:paraId="26181BF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 auto !important;</w:t>
            </w:r>
          </w:p>
          <w:p w14:paraId="05F4CA9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B0CB4C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.mobilefont {</w:t>
            </w:r>
          </w:p>
          <w:p w14:paraId="517F4F4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text-size-adjust: none !important;</w:t>
            </w:r>
          </w:p>
          <w:p w14:paraId="1C10C6E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font-size: 25px !important;</w:t>
            </w:r>
          </w:p>
          <w:p w14:paraId="4AAB9F0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line-height: 2 !important;</w:t>
            </w:r>
          </w:p>
          <w:p w14:paraId="34FFB25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padding-top: 20px !important;</w:t>
            </w:r>
          </w:p>
          <w:p w14:paraId="5069B0A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20px !important;</w:t>
            </w:r>
          </w:p>
          <w:p w14:paraId="01AB234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D762D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.mobilepad {</w:t>
            </w:r>
          </w:p>
          <w:p w14:paraId="59CF4E2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padding-top: 30px !important;</w:t>
            </w:r>
          </w:p>
          <w:p w14:paraId="00F5253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0px !important;</w:t>
            </w:r>
          </w:p>
          <w:p w14:paraId="57A0EDD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3D23D6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.mobilepadbottom {</w:t>
            </w:r>
          </w:p>
          <w:p w14:paraId="438AA95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padding-top: 10px !important;</w:t>
            </w:r>
          </w:p>
          <w:p w14:paraId="398EE09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10px !important;</w:t>
            </w:r>
          </w:p>
          <w:p w14:paraId="394B025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DA54BE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.mobilefont13px {</w:t>
            </w:r>
          </w:p>
          <w:p w14:paraId="195E7CC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font-size:13px !important;</w:t>
            </w:r>
          </w:p>
          <w:p w14:paraId="58E64C5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line-height:15px !important;</w:t>
            </w:r>
          </w:p>
          <w:p w14:paraId="160B823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28F654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/* GMAIL APP FIX */  </w:t>
            </w:r>
          </w:p>
          <w:p w14:paraId="622E155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u + .body .gwfw {</w:t>
            </w:r>
          </w:p>
          <w:p w14:paraId="1CF5605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0C7D596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100vw !important;</w:t>
            </w:r>
          </w:p>
          <w:p w14:paraId="3FDC551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2B8E01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/* SAMSUNG APP FIX */  </w:t>
            </w:r>
          </w:p>
          <w:p w14:paraId="0979CDE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#MessageViewBody, #MessageWebViewDiv {</w:t>
            </w:r>
          </w:p>
          <w:p w14:paraId="20DD51A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min-width:100vw;</w:t>
            </w:r>
          </w:p>
          <w:p w14:paraId="6591E3E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margin:0 !important;</w:t>
            </w:r>
          </w:p>
          <w:p w14:paraId="28E1C02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zoom:1 !important;</w:t>
            </w:r>
          </w:p>
          <w:p w14:paraId="779520B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F14B4B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4865BF2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&lt;/style&gt; </w:t>
            </w:r>
          </w:p>
          <w:p w14:paraId="0262F98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&lt;style type="text/css"&gt;input{</w:t>
            </w:r>
          </w:p>
          <w:p w14:paraId="2A0ACED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display:none;</w:t>
            </w:r>
          </w:p>
          <w:p w14:paraId="7BAEB79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78C5513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.tab{</w:t>
            </w:r>
          </w:p>
          <w:p w14:paraId="44C9FB3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display:none;</w:t>
            </w:r>
          </w:p>
          <w:p w14:paraId="13B6F1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6C634AD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#tab1:checked ~ .tab1, </w:t>
            </w:r>
          </w:p>
          <w:p w14:paraId="383C4DF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#tab2:checked ~ .tab2, </w:t>
            </w:r>
          </w:p>
          <w:p w14:paraId="7C87C76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#tab3:checked ~ .tab3, </w:t>
            </w:r>
          </w:p>
          <w:p w14:paraId="7FFACAD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#tab4:checked ~ .tab4{</w:t>
            </w:r>
          </w:p>
          <w:p w14:paraId="5344419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display:block;</w:t>
            </w:r>
          </w:p>
          <w:p w14:paraId="7C9533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02E8293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&lt;/style&gt; </w:t>
            </w:r>
          </w:p>
          <w:p w14:paraId="1F82711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&lt;!--[if gte mso 15]&gt;&lt;xml&gt; &lt;o:OfficeDocumentSettings&gt; &lt;o:AllowPNG/&gt; &lt;o:PixelsPerInch&gt;96&lt;/o:PixelsPerInch&gt; &lt;/o:OfficeDocumentSettings&gt; &lt;/xml&gt;&lt;![endif]--&gt;</w:t>
            </w:r>
          </w:p>
          <w:p w14:paraId="6A3A0D3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&lt;!--[if gte mso 16]&gt;  &lt;style&gt;  body {  background-color:#ffffff !important;  }  &lt;/style&gt; &lt;![endif]--&gt;</w:t>
            </w:r>
          </w:p>
          <w:p w14:paraId="501B251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</w:t>
            </w:r>
          </w:p>
          <w:p w14:paraId="3C69EEB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&lt;!-- start:processor:head --&gt;&lt;!-- start:processor:body:head --&gt;</w:t>
            </w:r>
          </w:p>
          <w:p w14:paraId="46F6DD4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ab/>
              <w:t>&lt;div style="display:none"&gt;</w:t>
            </w:r>
          </w:p>
          <w:p w14:paraId="0793087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ab/>
            </w:r>
          </w:p>
          <w:p w14:paraId="2EB88EC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ab/>
            </w:r>
          </w:p>
          <w:p w14:paraId="79494D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C318A2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ab/>
              <w:t>&lt;/div&gt;</w:t>
            </w:r>
          </w:p>
          <w:p w14:paraId="638D789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&lt;!-- end:processor:body:head --&gt;&lt;!-- end:processor:head --&gt;&lt;/head&gt; </w:t>
            </w:r>
          </w:p>
          <w:p w14:paraId="4558402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&lt;body leftmargin="0" topmargin="0" marginwidth="0" marginheight="0" style="width:100% !important; -webkit-text-size-adjust:none; -ms-text-size-adjust:none; margin-top:0; margin-bottom:0; margin-right:0; margin-left:0; padding-top:0; padding-bottom:0; padding-right:0; padding-left:0; background-color:#ffffff; background-image:none; background-repeat:repeat; background-position:top left; background-attachment:scroll; min-width:100%;" class="body darkmode"&gt;&lt;style type="text/css"&gt;</w:t>
            </w:r>
          </w:p>
          <w:p w14:paraId="65A2D9D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div.preheader </w:t>
            </w:r>
          </w:p>
          <w:p w14:paraId="338BB84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{ display: none !important; } </w:t>
            </w:r>
          </w:p>
          <w:p w14:paraId="1228D42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&lt;/style&gt;</w:t>
            </w:r>
          </w:p>
          <w:p w14:paraId="435FD90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&lt;div class="preheader" style="font-size: 1px; display: none !important;"&gt;The Create What Makes You Collection&lt;/div&gt;</w:t>
            </w:r>
          </w:p>
          <w:p w14:paraId="4F14A00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 Preview space --&gt;</w:t>
            </w:r>
          </w:p>
          <w:p w14:paraId="654B196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</w:t>
            </w:r>
          </w:p>
          <w:p w14:paraId="0D19A85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&lt;div style="display: none; max-height: 0px; overflow: hidden;"&gt;</w:t>
            </w:r>
          </w:p>
          <w:p w14:paraId="2C5B95A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</w:t>
            </w:r>
          </w:p>
          <w:p w14:paraId="5088FA2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</w:t>
            </w:r>
          </w:p>
          <w:p w14:paraId="31F1F6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</w:t>
            </w:r>
          </w:p>
          <w:p w14:paraId="2A8D2CA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</w:t>
            </w:r>
          </w:p>
          <w:p w14:paraId="04F71F4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&lt;/div&gt;</w:t>
            </w:r>
          </w:p>
          <w:p w14:paraId="177765A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&lt;!--Starts NEW Gmail App fix --&gt;</w:t>
            </w:r>
          </w:p>
          <w:p w14:paraId="5A84358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&lt;!--[if !mso]&gt;&lt;!---&gt;</w:t>
            </w:r>
          </w:p>
          <w:p w14:paraId="1D063EC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&lt;input checked="checked" class="mobileCont" style="appearance:none!important; overflow:hidden; display:none; width:0px; max-width:0px; height:0px; max-height:0px; visibility:hidden; z-index:-9999; position:absolute; left:100000px;" type="checkbox" /&gt; </w:t>
            </w:r>
          </w:p>
          <w:p w14:paraId="13A4389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&lt;!--&lt;![endif]--&gt; </w:t>
            </w:r>
          </w:p>
          <w:p w14:paraId="1E1C6E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&lt;div class="gmailfix" style="white-space:nowrap; font:15px courier; line-height:0;"&gt;&amp;nbsp;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</w:t>
            </w:r>
          </w:p>
          <w:p w14:paraId="43DAFA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&lt;/div&gt; </w:t>
            </w:r>
          </w:p>
          <w:p w14:paraId="42CB3C8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&lt;!--Ends NEW Gmail App fix --&gt; </w:t>
            </w:r>
          </w:p>
          <w:p w14:paraId="09DEF00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&lt;!--- PREHEADERS &amp; VAWP ---&gt; </w:t>
            </w:r>
          </w:p>
          <w:p w14:paraId="48ABDB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&lt;table align="center" border="0" cellpadding="0" cellspacing="0" width="600" class="gwfw container darkmode" style="background-color:#ffffff; width:600px;" role="Presentation"&gt; </w:t>
            </w:r>
          </w:p>
          <w:p w14:paraId="0419EAA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&lt;tbody&gt; </w:t>
            </w:r>
          </w:p>
          <w:p w14:paraId="714AFDD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&lt;tr&gt; </w:t>
            </w:r>
          </w:p>
          <w:p w14:paraId="64F8719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align="center" bgcolor="#ffffff" style="padding-left:20px; padding-right:20px"&gt; </w:t>
            </w:r>
          </w:p>
          <w:p w14:paraId="2A2AF4C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align="center" bgcolor="#ffffff" border="0" cellpadding="0" cellspacing="0" class="contenttable darkmode" width="0" role="Presentation"&gt; </w:t>
            </w:r>
          </w:p>
          <w:p w14:paraId="4CFDCD0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 </w:t>
            </w:r>
          </w:p>
          <w:p w14:paraId="3FAFC27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 </w:t>
            </w:r>
          </w:p>
          <w:p w14:paraId="54C3194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&lt;td&gt;                       </w:t>
            </w:r>
          </w:p>
          <w:p w14:paraId="5BAE9E4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</w:t>
            </w:r>
          </w:p>
          <w:p w14:paraId="54FAD49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</w:t>
            </w:r>
          </w:p>
          <w:p w14:paraId="35B9C98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 </w:t>
            </w:r>
          </w:p>
          <w:p w14:paraId="3374BD0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 </w:t>
            </w:r>
          </w:p>
          <w:p w14:paraId="2085450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 </w:t>
            </w:r>
          </w:p>
          <w:p w14:paraId="33B53AC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 </w:t>
            </w:r>
          </w:p>
          <w:p w14:paraId="4A9D21C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 align="center" class="hide" valign="middle" width="428"&gt;</w:t>
            </w:r>
          </w:p>
          <w:p w14:paraId="0926040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camarker-inner"&gt;&lt;table width="100%" cellspacing="0" cellpadding="0" border="0" role="Presentation"&gt;</w:t>
            </w:r>
          </w:p>
          <w:p w14:paraId="1275122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&lt;tr&gt;&lt;td style=" align:center; padding-top:10px; padding-bottom:20px;font-family:  Arial, 'Helvetica Neue', Helvetica, sans-serif; font-size:12px; color:#000000;" align="center"&gt;&lt;a href="https://view.em.reebok.com/?qs=99e859145a50e9b49077e56928f8308f761b97e6261e8acbbc9e687dcb96c4a91d3a08f4bc5f5f4f8fa016ab267ad17f0bdc5b8eddae82cd201a6622f4bd0fece5ad7a2b92ca28cab7e76257c1cacb14" style="color:#000000; text-decoration:underline;" class="white_text" target="_blank"&gt;VIEW IN BROWSER&lt;/a&gt;</w:t>
            </w:r>
          </w:p>
          <w:p w14:paraId="30462FF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&lt;/td&gt;&lt;/tr&gt;</w:t>
            </w:r>
          </w:p>
          <w:p w14:paraId="0FAA1F3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&lt;/table&gt;&lt;/td&gt;&lt;/tr&gt;&lt;/table&gt;</w:t>
            </w:r>
          </w:p>
          <w:p w14:paraId="0C7C8C0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</w:t>
            </w:r>
          </w:p>
          <w:p w14:paraId="211586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 </w:t>
            </w:r>
          </w:p>
          <w:p w14:paraId="51E8A7E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 </w:t>
            </w:r>
          </w:p>
          <w:p w14:paraId="657EE6E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 </w:t>
            </w:r>
          </w:p>
          <w:p w14:paraId="506DAB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 </w:t>
            </w:r>
          </w:p>
          <w:p w14:paraId="1A5BF6F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 TOP NAV--&gt; </w:t>
            </w:r>
          </w:p>
          <w:p w14:paraId="551DAC3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bgcolor="#ffffff" border="0" cellpadding="0" cellspacing="0" width="600" class="container darkmode" role="Presentation"&gt; </w:t>
            </w:r>
          </w:p>
          <w:p w14:paraId="6E65391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</w:t>
            </w:r>
          </w:p>
          <w:p w14:paraId="3C4CD3A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</w:t>
            </w:r>
          </w:p>
          <w:p w14:paraId="6A61218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 style=" padding-right:0px;padding-left:0px;padding-top:10px; padding-bottom:20px; text-align: center;" align="center"&gt;</w:t>
            </w:r>
          </w:p>
          <w:p w14:paraId="2B514E0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&lt;!--Rebook logo desktop  start--&gt;                                                      </w:t>
            </w:r>
          </w:p>
          <w:p w14:paraId="692A5B2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&lt;a href="https://click.em.reebok.com/?qs=a81f8df18c3c98ce20293469848db76f9220b85b6de2310c7f528d0561ac2d64073727e32e858466cd4d57c69725f1efcb86b4951ef8630f" target="_blank" &gt;</w:t>
            </w:r>
          </w:p>
          <w:p w14:paraId="18F7920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&lt;img src="http://image.em.reebok.com/lib/fe2a11717064057c7c1279/m/1/a222d17f-c28f-48b1-b13a-6427674a2ad4.png" style="display: block; border: 0px; width: 600px;" width="600" class="photo" alt="Reebok"/&gt; </w:t>
            </w:r>
          </w:p>
          <w:p w14:paraId="6CA9EC7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&lt;/a&gt;</w:t>
            </w:r>
          </w:p>
          <w:p w14:paraId="4DE237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&lt;!--Rebook logo desktop  ends--&gt;                                                       </w:t>
            </w:r>
          </w:p>
          <w:p w14:paraId="7A8B21A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</w:t>
            </w:r>
          </w:p>
          <w:p w14:paraId="4696F2B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</w:t>
            </w:r>
          </w:p>
          <w:p w14:paraId="27EA117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</w:t>
            </w:r>
          </w:p>
          <w:p w14:paraId="59AC40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 </w:t>
            </w:r>
          </w:p>
          <w:p w14:paraId="403C9C4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</w:t>
            </w:r>
          </w:p>
          <w:p w14:paraId="704529A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Banner---&gt;  </w:t>
            </w:r>
          </w:p>
          <w:p w14:paraId="285C239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border="0" cellpadding="0" cellspacing="0"  width="600" style="border-collapse:collapse; width: 600px;" class="container" role="Presentation"&gt; </w:t>
            </w:r>
          </w:p>
          <w:p w14:paraId="71CF3B8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 </w:t>
            </w:r>
          </w:p>
          <w:p w14:paraId="362C007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</w:t>
            </w:r>
          </w:p>
          <w:p w14:paraId="511B8FD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&lt;td&gt; </w:t>
            </w:r>
          </w:p>
          <w:p w14:paraId="296A933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camarker-inner"&gt;&lt;table width="100%" cellspacing="0" cellpadding="0" role="presentation"&gt;&lt;tr&gt;&lt;td align="center"&gt;&lt;a target="_blank" href="https://click.em.reebok.com/?qs=a81f8df18c3c98ced153bcf3193862fa9adb15df2b6141c03a40745687aef1d4fd7b039af71864614b7169f5d891c23d3a44bc890d937bac" title=""   data-linkto="http://"&gt;&lt;img data-assetid="149069" src="https://image.em.reebok.com/lib/fe2a11717064057c7c1279/m/1/6e868b0d-5c69-4ef5-ad05-da9a0a759db8.gif" alt="Create What Makes You" width="600" style="display: block; padding: 0px; text-align: center; height: auto; width: 100%; border: 0px;"&gt;&lt;/a&gt;&lt;/td&gt;&lt;/tr&gt;&lt;/table&gt;&lt;/td&gt;&lt;/tr&gt;&lt;/table&gt;</w:t>
            </w:r>
          </w:p>
          <w:p w14:paraId="789F33F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</w:t>
            </w:r>
          </w:p>
          <w:p w14:paraId="0E9A974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</w:t>
            </w:r>
          </w:p>
          <w:p w14:paraId="5BA9556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 </w:t>
            </w:r>
          </w:p>
          <w:p w14:paraId="0A3D4F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 </w:t>
            </w:r>
          </w:p>
          <w:p w14:paraId="6D32905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</w:t>
            </w:r>
          </w:p>
          <w:p w14:paraId="47D9893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Module 2 ---&gt; </w:t>
            </w:r>
          </w:p>
          <w:p w14:paraId="7F71003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border="0" cellpadding="0" cellspacing="0" width="600" style="border-collapse:collapse; width: 600px;" class="container" role="Presentation"&gt; </w:t>
            </w:r>
          </w:p>
          <w:p w14:paraId="2D22B2B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 </w:t>
            </w:r>
          </w:p>
          <w:p w14:paraId="272E39C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</w:t>
            </w:r>
          </w:p>
          <w:p w14:paraId="336C068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 &gt;</w:t>
            </w:r>
          </w:p>
          <w:p w14:paraId="5242299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camarker-inner"&gt;&lt;!-- Section Headline starts--&gt;</w:t>
            </w:r>
          </w:p>
          <w:p w14:paraId="4F42CF4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&lt;table style="border-collapse:collapse;width:100%;" class="container" role="Presentation" width="100%" cellspacing="0" cellpadding="0" border="0"&gt;</w:t>
            </w:r>
          </w:p>
          <w:p w14:paraId="511620C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</w:t>
            </w:r>
          </w:p>
          <w:p w14:paraId="58F400D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&lt;tr&gt;</w:t>
            </w:r>
          </w:p>
          <w:p w14:paraId="23D0A7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&lt;td style="mso-line-height: exactly; line-height: 55px; text-align: center; font-size:50px; padding: 30px 30px 0px;font-weight: bold; color: #000000;font-family: Arial, sans-serif;" align="left"&gt;CREATE WHAT MAKES&amp;nbsp;YOU&lt;/td&gt;</w:t>
            </w:r>
          </w:p>
          <w:p w14:paraId="16C9B97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&lt;/tr&gt;</w:t>
            </w:r>
          </w:p>
          <w:p w14:paraId="53DC6C7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</w:t>
            </w:r>
          </w:p>
          <w:p w14:paraId="4A3AA69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&lt;!-- Section Headline ends--&gt;</w:t>
            </w:r>
          </w:p>
          <w:p w14:paraId="4716BF8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&lt;!-- Section Disc starts--&gt;</w:t>
            </w:r>
          </w:p>
          <w:p w14:paraId="4EBDBC5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</w:t>
            </w:r>
          </w:p>
          <w:p w14:paraId="5FEF0E7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&lt;td style="mso-line-height: exactly; line-height: 28px; text-align: center; font-family: Arial, sans-serif; font-size: 20px; padding: 10px 30px 30px; color: #000000;" align="center"&gt;Pay homage to the past while shining a light to the future. The new collection is coming&amp;nbsp;soon…&lt;/td&gt;</w:t>
            </w:r>
          </w:p>
          <w:p w14:paraId="710B32F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&lt;/tr&gt;</w:t>
            </w:r>
          </w:p>
          <w:p w14:paraId="55AFF77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</w:t>
            </w:r>
          </w:p>
          <w:p w14:paraId="5AB65FA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 Section disc ends--&gt;</w:t>
            </w:r>
          </w:p>
          <w:p w14:paraId="21819E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&lt;/td&gt;&lt;/tr&gt;&lt;/table&gt;&lt;table cellpadding="0" cellspacing="0" width="100%" role="presentation" style="background-color: #FFFFFF; min-width: 100%; " class="stylingblock-content-wrapper"&gt;&lt;tr&gt;&lt;td style="padding: 0px; " class="stylingblock-content-wrapper camarker-inner"&gt;</w:t>
            </w:r>
          </w:p>
          <w:p w14:paraId="04A2049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 full width button starts--&gt;</w:t>
            </w:r>
          </w:p>
          <w:p w14:paraId="5697569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&lt;table style="border-collapse:collapse;  width:100%;" width="100%" cellspacing="0" cellpadding="0" border="0" class="container" role="Presentation"&gt;</w:t>
            </w:r>
          </w:p>
          <w:p w14:paraId="06E2E0F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48DD16F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</w:t>
            </w:r>
          </w:p>
          <w:p w14:paraId="64C77E5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&lt;td style="padding:0px 20px 30px;" valign="center" align="center" class="button_block"&gt;</w:t>
            </w:r>
          </w:p>
          <w:p w14:paraId="5445A8D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&lt;div&gt;</w:t>
            </w:r>
          </w:p>
          <w:p w14:paraId="0F6A270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&lt;!--[if mso]&gt;   &lt;v:roundrect xmlns:v="urn:schemas-microsoft-com:vml" xmlns:w="urn:schemas-microsoft-com:office:word" href="http://www.reebok.com/c/600000120/collection-create_what_makes_you" alias="PreviewtheCollection_btn" target="_blank" style="height:45px;v-text-anchor:middle;width:555px;" arcsize="5%" strokecolor="#000000" fillcolor="#000000"&gt;     &lt;w:anchorlock/&gt;     &lt;center style="color:#ffffff font-family:sans-serif;font-size:18px;mso-color-alt:auto;"&gt;Preview the&amp;nbsp;Collection&lt;/center&gt;   &lt;/v:roundrect&gt; &lt;![endif]--&gt;</w:t>
            </w:r>
          </w:p>
          <w:p w14:paraId="76680DD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&lt;a class="btn" href="https://click.em.reebok.com/?qs=a81f8df18c3c98ce4ca2c900ba6187611158fa4cea7a1706e964eefab5dd406e609a6ade31e0b3ad75707d3a4254fa1e01f911a7ff6a7e92" style="background-color:#000000;border:1px solid #000000;border-radius:5px;color:#ffffff;display:inline-block;font-family:sans-serif;font-size:18px;line-height:45px;text-align:center;text-decoration:none;width:100%;-webkit-text-size-adjust:none;mso-hide:all;mso-color-alt:auto;" target="_blank" &gt;Preview the&amp;nbsp;Collection&lt;/a&gt;</w:t>
            </w:r>
          </w:p>
          <w:p w14:paraId="10E8945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&lt;/div&gt;</w:t>
            </w:r>
          </w:p>
          <w:p w14:paraId="45901C0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&lt;/td&gt;</w:t>
            </w:r>
          </w:p>
          <w:p w14:paraId="449048D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&lt;/tr&gt;</w:t>
            </w:r>
          </w:p>
          <w:p w14:paraId="6E47CD4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</w:t>
            </w:r>
          </w:p>
          <w:p w14:paraId="539A0C5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 full width button ends--&gt;</w:t>
            </w:r>
          </w:p>
          <w:p w14:paraId="57D7EAE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&lt;/td&gt;&lt;/tr&gt;&lt;/table&gt;&lt;table cellpadding="0" cellspacing="0" width="100%" role="presentation" style="background-color: transparent; min-width: 100%; " class="stylingblock-content-wrapper"&gt;&lt;tr&gt;&lt;td style="padding: 20px 0px 0px; " class="stylingblock-content-wrapper camarker-inner"&gt;&lt;table width="100%" cellspacing="0" cellpadding="0" role="presentation"&gt;&lt;tr&gt;&lt;td align="center"&gt;&lt;a target="_blank" href="https://click.em.reebok.com/?qs=a81f8df18c3c98cef3bfa82043e9999ce55b30618a45a535d8655684ca6943e0d1e2cf497a5da0b588b9b579df60fd19427c2dcb64d4e1f6" title=""   data-linkto="http://"&gt;&lt;img data-assetid="149068" src="https://image.em.reebok.com/lib/fe2a11717064057c7c1279/m/1/7f9465ab-f3bd-49c1-b5eb-3eff63ca3804.jpg" alt="Create What Makes You" width="600" style="display: block; padding: 0px; text-align: center; height: auto; width: 100%; border: 0px;"&gt;&lt;/a&gt;&lt;/td&gt;&lt;/tr&gt;&lt;/table&gt;&lt;/td&gt;&lt;/tr&gt;</w:t>
            </w:r>
          </w:p>
          <w:p w14:paraId="115C5BF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&lt;/table&gt;&lt;table cellpadding="0" cellspacing="0" width="100%" role="presentation" style="min-width: 100%; " class="stylingblock-content-wrapper"&gt;&lt;tr&gt;&lt;td class="stylingblock-content-wrapper camarker-inner"&gt; &lt;table style="background:#244486; text-align: center; width:100%;" width="100%" cellspacing="0" cellpadding="0" border="0" bgcolor="#244486" align="center" role="Presentation"&gt;</w:t>
            </w:r>
          </w:p>
          <w:p w14:paraId="1F40F2B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            &lt;tr&gt;</w:t>
            </w:r>
          </w:p>
          <w:p w14:paraId="19AC241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BF2008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             &lt;td style="background:#244486; text-align: center;  vertical-align:center; padding: 20px 10px;" valign="center" width="100%" bgcolor="#244486" align="center"&gt;&lt;a  data-linkto="https://" href="https://click.em.reebok.com/?qs=6677a4b026c88e8956a1273892dd46666190bd0834fc4f4db831ba81634ad61d2aa989a9f5a59f835b06bb81d1dac56013c211f4a8adc2c7" target="_blank" title="" style=" font-size: 15px; line-height:16px; text-align: center; text-decoration:none; color:#ffffff; font-family: sans-serif;"  class="mobilefont13px"&gt;FREE SHIPPING ON ORDERS OF $75 OR&amp;nbsp;MORE&lt;/a&gt;</w:t>
            </w:r>
          </w:p>
          <w:p w14:paraId="0E0B9B1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              &lt;/td&gt;&lt;/tr&gt;&lt;/table&gt;&lt;/td&gt;&lt;/tr&gt;&lt;/table&gt;</w:t>
            </w:r>
          </w:p>
          <w:p w14:paraId="6E492C4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 </w:t>
            </w:r>
          </w:p>
          <w:p w14:paraId="08355E3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 </w:t>
            </w:r>
          </w:p>
          <w:p w14:paraId="026D231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 </w:t>
            </w:r>
          </w:p>
          <w:p w14:paraId="2FE8673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</w:t>
            </w:r>
          </w:p>
          <w:p w14:paraId="01CCDA3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</w:t>
            </w:r>
          </w:p>
          <w:p w14:paraId="2ADB442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SOCIAL ---&gt;</w:t>
            </w:r>
          </w:p>
          <w:p w14:paraId="38D3129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&lt;table style="border-collapse:collapse; width: 100%;" width="100%" cellspacing="0" cellpadding="0" border="0" bgcolor="#ffffff" align="center" role="Presentation"&gt;</w:t>
            </w:r>
          </w:p>
          <w:p w14:paraId="147C399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</w:t>
            </w:r>
          </w:p>
          <w:p w14:paraId="7CB930E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&lt;td style="border-collapse:collapse;padding-top:30px; padding-bottom:30px; width: 100%;" width="100%"&gt;</w:t>
            </w:r>
          </w:p>
          <w:p w14:paraId="6797490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&lt;table style="border-collapse:collapse" cellspacing="0" cellpadding="0" border="0" align="center" role="Presentation"&gt;</w:t>
            </w:r>
          </w:p>
          <w:p w14:paraId="31DA0D8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&lt;tr&gt;</w:t>
            </w:r>
          </w:p>
          <w:p w14:paraId="1545C86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style="border-collapse:collapse" width="46" valign="middle" align="center"&gt;</w:t>
            </w:r>
          </w:p>
          <w:p w14:paraId="3126523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 data-linkto="https://" href="https://click.em.reebok.com/?qs=6677a4b026c88e89e2d1b94d272c2cddbfed9678f2342809c23a1b5103c8584e5b5d2c77206435b748dca6c7a86f14bf9a65d99a69411951" target="_blank" title=""&gt;&lt;img alt="Facebook icon" data-assetid="41" src="http://image.em.reebok.com/lib/fe2a11717064057c7c1279/m/1/89ce992e-5a2b-4da4-97a0-128cf04842fb.png"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262CDB4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21E5F23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0D89E84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 data-linkto="https://" href="https://click.em.reebok.com/?qs=6677a4b026c88e89e921794ee58d0953c8efbdb66153be52f8e7379554f5e4d9a99b51cbd15cf9854fa7f38bdaaaa4d845597a8ce337af74" target="_blank" title=""&gt;&lt;img alt="Instagram icon" data-assetid="44" src="http://image.em.reebok.com/lib/fe2a11717064057c7c1279/m/1/82bead7c-cf83-461f-9361-e7665fcc9de5.png"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7EA0730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6C6AF80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5EBA7F8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 data-linkto="https://" href="https://click.em.reebok.com/?qs=6677a4b026c88e89283aa520e122d4c07545cbfda15ea05c5cc1e92f7de7cf03aa4da33a309b06060549182b08c2cef5ca2d2258bf7bbcb1" target="_blank" title=""&gt;&lt;img alt="Twitter icon" data-assetid="28" src="http://image.em.reebok.com/lib/fe2a11717064057c7c1279/m/1/8f124786-f284-4e9b-8b6d-9cb7791ca600.png"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33BC686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5DFD9D3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style="border-collapse:collapse" width="46" valign="middle" align="center"&gt;</w:t>
            </w:r>
          </w:p>
          <w:p w14:paraId="65844AF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  data-linkto="https://" href="https://click.em.reebok.com/?qs=6677a4b026c88e8952436212ca61fa93bf41800b35431764b3fb6c804006c6a3c4251f08cb662023b08511d761bdf73f2f89b148dd34cd61" target="_blank" title=""&gt;&lt;img alt="Tiktok icon" data-assetid="42" src="http://image.em.reebok.com/lib/fe2a11717064057c7c1279/m/1/fa2c42f5-cff5-4d63-b5fd-4c866d282b8f.png"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1F3D1B0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0643D7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73BACD0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 data-linkto="https://" href="https://click.em.reebok.com/?qs=6677a4b026c88e892f5b888994a408bfcee5931612e82480af27fad1fb56f4c9f814a7f4ecd4cec8193a9ada71997c6f9060cad61f9c870a" target="_blank" title=""&gt;&lt;img alt="Youtube icon" data-assetid="42" src="http://image.em.reebok.com/lib/fe2a11717064057c7c1279/m/1/1f6058a7-ee2d-4fe6-92e8-0cc60df5092f.png"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6057910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1A63A88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&lt;/tr&gt;</w:t>
            </w:r>
          </w:p>
          <w:p w14:paraId="7C4483C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&lt;/table&gt;</w:t>
            </w:r>
          </w:p>
          <w:p w14:paraId="6B8143F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&lt;/td&gt;</w:t>
            </w:r>
          </w:p>
          <w:p w14:paraId="591A05C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&lt;/tr&gt;</w:t>
            </w:r>
          </w:p>
          <w:p w14:paraId="565C2DB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</w:t>
            </w:r>
          </w:p>
          <w:p w14:paraId="29525C1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&lt;!--END SOCIAL --&gt;</w:t>
            </w:r>
          </w:p>
          <w:p w14:paraId="57A4727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width="600" border="0" cellspacing="0" cellpadding="0" style="width:600px;" class="container" role="Presentation"&gt;</w:t>
            </w:r>
          </w:p>
          <w:p w14:paraId="5AC8265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</w:t>
            </w:r>
          </w:p>
          <w:p w14:paraId="4B73625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&lt;td align="center" style="background:#244486; padding-left:5px; padding-right:5px; padding-top:20px; padding-bottom:20px;  text-align: center;" align="center" bgcolor="#244486" &gt;</w:t>
            </w:r>
          </w:p>
          <w:p w14:paraId="248FBCA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&lt;table width="100%" border="0" cellspacing="0" cellpadding="0" style="background:#244486; text-align: center; width:100%;" align="center" bgcolor="#244486"  class="container" role="Presentation"&gt;</w:t>
            </w:r>
          </w:p>
          <w:p w14:paraId="39453CD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&lt;tr&gt;</w:t>
            </w:r>
          </w:p>
          <w:p w14:paraId="303BECB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style="background:#244486; text-align: center;  valign:center; width: 28%; " valign="center" width="28%"  bgcolor="#244486" align="center"&gt;</w:t>
            </w:r>
          </w:p>
          <w:p w14:paraId="05F4A51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data-linkto="https://" href="https://click.em.reebok.com/?qs=6677a4b026c88e892f138fc040827884b9127f9fb3595ca0e84d288e4b2882e045b39f5b73a5fe05999eae65f967c607d1b9acaaea76588b" target="_blank" title=""  style=" font-size: 15px;text-align: center; text-decoration:none; color:#ffffff; font-family: sans-serif;line-height:16px;" class="mobilefont13px" &gt;MY ACCOUNT&lt;/a&gt;</w:t>
            </w:r>
          </w:p>
          <w:p w14:paraId="156EF65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5CED59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style="background:#244486; text-align: center;  valign:center; width: 28%;" valign="center" width="28%" bgcolor="#244486" align="center"&gt;</w:t>
            </w:r>
          </w:p>
          <w:p w14:paraId="18869AF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data-linkto="https://" href="https://click.em.reebok.com/?qs=6677a4b026c88e89f18a6156be31b520a8c8e5a2e9469c80108f33f6403fb22ef064e12ffe7e9b9e9082a5815984aeb80a2699d72bfbd5bd" target="_blank"  title="" style=" font-size: 15px;text-align: center; text-decoration:none; color:#ffffff; font-family: sans-serif;line-height:16px;" class="mobilefont13px" &gt;FIND A STORE&lt;/a&gt;</w:t>
            </w:r>
          </w:p>
          <w:p w14:paraId="7EF3A29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63B2334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style="background:#244486; text-align: center;  valign:center; width: 28%;" valign="center" width="28%" bgcolor="#244486" align="center"&gt;</w:t>
            </w:r>
          </w:p>
          <w:p w14:paraId="4667224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data-linkto="https://"  href="https://click.em.reebok.com/?qs=6677a4b026c88e896d4fda24e6b60e75d97b5b76bc746f4244270b95431dce258317aeabe86f68c120e971e10a42e828fe6f08bbae37517c" target="_blank" title=""style=" font-size: 15px;text-align: center; text-decoration:none; color:#ffffff; font-family: sans-serif;line-height:16px;" class="mobilefont13px" &gt;NEED HELP?&lt;/a&gt;</w:t>
            </w:r>
          </w:p>
          <w:p w14:paraId="7D9A1F8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1CB891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&lt;/tr&gt;</w:t>
            </w:r>
          </w:p>
          <w:p w14:paraId="6FAA27C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&lt;/table&gt;</w:t>
            </w:r>
          </w:p>
          <w:p w14:paraId="6DC51F6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&lt;/td&gt;</w:t>
            </w:r>
          </w:p>
          <w:p w14:paraId="3E53E83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&lt;/tr&gt;</w:t>
            </w:r>
          </w:p>
          <w:p w14:paraId="3400B92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</w:t>
            </w:r>
          </w:p>
          <w:p w14:paraId="1ACB32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DISCLAIMER ---&gt;                  </w:t>
            </w:r>
          </w:p>
          <w:p w14:paraId="0068E06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border="0" cellpadding="0" cellspacing="0"  width="600" style="width:600px;" class="container" role="Presentation"&gt; </w:t>
            </w:r>
          </w:p>
          <w:p w14:paraId="52769C6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 </w:t>
            </w:r>
          </w:p>
          <w:p w14:paraId="2B5AD6F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 </w:t>
            </w:r>
          </w:p>
          <w:p w14:paraId="56F679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 style="padding-left: 2px; padding-top:20px"&gt;</w:t>
            </w:r>
          </w:p>
          <w:p w14:paraId="4897A30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&lt;table cellspacing="0" cellpadding="0" border="0" width="100%" style="width:100%;border-collapse: collapse;" role="presentation"&gt;</w:t>
            </w:r>
          </w:p>
          <w:p w14:paraId="7C566EF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&lt;tr&gt;&lt;td style=" mso-line-height: exactly; ; text-align: left; line-height: 14px; font-family: Arial, sans-serif; font-size: 12px; font-weight: regular; background: #ffffff; color: #5e5e5e; padding:0px 10px 10px;"&gt;Free ground shipping offer on orders of $75 or more valid to U.S. addresses only. All offers valid on domestic U.S. orders&amp;nbsp;only.&lt;/td&gt;&lt;/tr&gt;</w:t>
            </w:r>
          </w:p>
          <w:p w14:paraId="1AEC5D7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&lt;/table&gt;</w:t>
            </w:r>
          </w:p>
          <w:p w14:paraId="78C96BD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</w:t>
            </w:r>
          </w:p>
          <w:p w14:paraId="623A6B3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</w:t>
            </w:r>
          </w:p>
          <w:p w14:paraId="762F4C9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</w:t>
            </w:r>
          </w:p>
          <w:p w14:paraId="0F99CDC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</w:t>
            </w:r>
          </w:p>
          <w:p w14:paraId="1A789A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</w:t>
            </w:r>
          </w:p>
          <w:p w14:paraId="1FC510C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DISCLAIMER ---&gt;     </w:t>
            </w:r>
          </w:p>
          <w:p w14:paraId="6620BB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FOOTER ---&gt;</w:t>
            </w:r>
          </w:p>
          <w:p w14:paraId="10C8826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align="center" cellpadding="0" cellspacing="0" class="container" width="600" role="Presentation" role="Presentation"&gt;</w:t>
            </w:r>
          </w:p>
          <w:p w14:paraId="773F12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&lt;tr&gt;</w:t>
            </w:r>
          </w:p>
          <w:p w14:paraId="49B80F2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&lt;td align="center" valign="middle"&gt;</w:t>
            </w:r>
          </w:p>
          <w:p w14:paraId="352A3A4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&lt;table align="center" cellpadding="0" cellspacing="0" class="container" width="600" role="Presentation"&gt;</w:t>
            </w:r>
          </w:p>
          <w:p w14:paraId="300AEAA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&lt;tr&gt;</w:t>
            </w:r>
          </w:p>
          <w:p w14:paraId="2DD98E6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&lt;td align="center" valign="middle"&gt;</w:t>
            </w:r>
          </w:p>
          <w:p w14:paraId="0E387E3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&lt;table align="center" cellpadding="0" cellspacing="0" class="container" width="600" role="Presentation"&gt;</w:t>
            </w:r>
          </w:p>
          <w:p w14:paraId="284F402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&lt;tr&gt;</w:t>
            </w:r>
          </w:p>
          <w:p w14:paraId="035BE94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&lt;!--[if gte mso 12]&gt;  &lt;div style="background: #ffffff; width: 150px; padding-bottom:0px; line-height: 20px;" height="20" width="150" padding-bottom="0"&gt;        &amp;nbsp;&lt;/div&gt;&lt;![endif]--&gt;</w:t>
            </w:r>
          </w:p>
          <w:p w14:paraId="7811714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&lt;td align="center" class="mobilefontHF" style=" text-align: center; line-height: 14px; font: 12px Arial; color: #000000; -webkit-text-stroke: #000000;"&gt;This email was sent to: </w:t>
            </w:r>
          </w:p>
          <w:p w14:paraId="5034AAB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href="mailto:csiah0323i@gmail.com"style="color:#000000;text-decoration:none;" class="appleLinks white_text"&gt;csiah0323i@gmail.com&lt;/a&gt;</w:t>
            </w:r>
          </w:p>
          <w:p w14:paraId="0F86A9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3C186DA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10341C6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href="https://click.em.reebok.com/?qs=6677a4b026c88e897da26ad03c145ceecbe9504fe15ac8b41d66c11b5ec98a716afb3a4b495e2c4c02e96de6a0a6e909ff1efb8f5fb40291"  style="line-height: 14px; font: 12px Arial, Helvetica, sans-serif; color: #000000; text-decoration: none;"  class="white_text" target="_blank"&gt;Unsubscribe and Manage My Preferences&lt;/a&gt; | </w:t>
            </w:r>
          </w:p>
          <w:p w14:paraId="3A3268B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 target="_blank" href="https://click.em.reebok.com/?qs=c8dbd6a8b8a694ea168a9d477389d984b675343990ed99ce6d959934aa5d13a59ad893dcfa9357465f412c7a552f1da20c21cf911c4250ca" style="line-height: 14px; font: 12px Arial, Helvetica, sans-serif; color: #000000; text-decoration: none;"  class="white_text" target="_blank"&gt;Contact Us&lt;/a&gt; | </w:t>
            </w:r>
          </w:p>
          <w:p w14:paraId="3AE92C3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 target="_blank" href="https://click.em.reebok.com/?qs=c8dbd6a8b8a694ea95abd62516cb015bb6f5fa615e23cf0116854d210879bab68d9a73bcdcc3f7cc6a3602bffd62e4cf62da66be4caa93cf" style="line-height: 14px; font: 12px Arial, Helvetica, sans-serif; color: #000000; text-decoration: none;" class="white_text" target="_blank"&gt;Privacy Policy&lt;/a&gt;</w:t>
            </w:r>
          </w:p>
          <w:p w14:paraId="1E5343F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7B62C40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170718F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This email was sent by:</w:t>
            </w:r>
          </w:p>
          <w:p w14:paraId="065555B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12C6C1E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Reebok International Ltd., LLC | </w:t>
            </w:r>
          </w:p>
          <w:p w14:paraId="6E095BA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href="" style="text-decoration: none; color: #000000;" class="appleLinks white_text"&gt;25 Drydock Ave.&lt;/a&gt; | </w:t>
            </w:r>
          </w:p>
          <w:p w14:paraId="780E4AB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href="" style="color:#000000;text-decoration:none;" class="appleLinks white_text"&gt;Boston&lt;/a&gt;, </w:t>
            </w:r>
          </w:p>
          <w:p w14:paraId="5754628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href="" style="color:#000000;text-decoration:none;" class="appleLinks white_text"&gt;MA 02210&lt;/a&gt;  | United States</w:t>
            </w:r>
          </w:p>
          <w:p w14:paraId="5B53F8F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3F829FC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113867C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&lt;/td&gt;</w:t>
            </w:r>
          </w:p>
          <w:p w14:paraId="3BF289B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&lt;/tr&gt;</w:t>
            </w:r>
          </w:p>
          <w:p w14:paraId="62995F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&lt;/table&gt;</w:t>
            </w:r>
          </w:p>
          <w:p w14:paraId="30E9436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&lt;/td&gt;</w:t>
            </w:r>
          </w:p>
          <w:p w14:paraId="7FCB454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&lt;/tr&gt;</w:t>
            </w:r>
          </w:p>
          <w:p w14:paraId="342E32A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&lt;/table&gt;</w:t>
            </w:r>
          </w:p>
          <w:p w14:paraId="6B59F36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&lt;/td&gt;</w:t>
            </w:r>
          </w:p>
          <w:p w14:paraId="74DC96B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&lt;/tr&gt;</w:t>
            </w:r>
          </w:p>
          <w:p w14:paraId="4D8F60C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</w:t>
            </w:r>
          </w:p>
          <w:p w14:paraId="1080418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align="center" cellpadding="0" cellspacing="0" class="container" width="600"  class="container" role="Presentation"&gt;</w:t>
            </w:r>
          </w:p>
          <w:p w14:paraId="235DC6D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&lt;tr&gt;</w:t>
            </w:r>
          </w:p>
          <w:p w14:paraId="5FA1B27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&lt;td align="center" style=" text-align: center; line-height: 14px; font: 12px Arial; color: #000000; -webkit-text-stroke: #878787;"&gt;</w:t>
            </w:r>
          </w:p>
          <w:p w14:paraId="59487E4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&amp;copy; 2024 Reebok. All Rights Reserved.</w:t>
            </w:r>
          </w:p>
          <w:p w14:paraId="4D2278E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&lt;/td&gt;</w:t>
            </w:r>
          </w:p>
          <w:p w14:paraId="3E8659A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&lt;/tr&gt;</w:t>
            </w:r>
          </w:p>
          <w:p w14:paraId="432ABDB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           </w:t>
            </w:r>
          </w:p>
          <w:p w14:paraId="59BD62C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5183872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&lt;/tr&gt;</w:t>
            </w:r>
          </w:p>
          <w:p w14:paraId="3DE567C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&lt;img src="https://click.em.reebok.com/open.aspx?ffcb10-fef91c76766706-fe5e1c73776404797d1c-fe2a11717064057c7c1279-ff68177475-fe521c72726200797213-ff2b11787761&amp;d=100212&amp;bmt=0" width="1" height="1" alt=""&gt;</w:t>
            </w:r>
          </w:p>
          <w:p w14:paraId="24CAC0A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&lt;/tbody&gt;</w:t>
            </w:r>
          </w:p>
          <w:p w14:paraId="114E1A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&lt;/table&gt;</w:t>
            </w:r>
          </w:p>
          <w:p w14:paraId="7C527A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&lt;!--Starts Gmail App fix 2 --&gt;</w:t>
            </w:r>
          </w:p>
          <w:p w14:paraId="033BB54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&lt;div style="display:none; white-space:nowrap; font:16px courier; color:#ffffff;"&gt;- - - - - - - - - - - - - - - - - - - - - - - - - - - - - - - - -</w:t>
            </w:r>
          </w:p>
          <w:p w14:paraId="24A607C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&lt;/div&gt;</w:t>
            </w:r>
          </w:p>
          <w:p w14:paraId="10857D3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&lt;!--Ends Gmail App fix 2 --&gt;</w:t>
            </w:r>
          </w:p>
          <w:p w14:paraId="6C20A31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&lt;/body&gt;</w:t>
            </w:r>
          </w:p>
          <w:p w14:paraId="3B1E28A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&lt;/html&gt;</w:t>
            </w:r>
          </w:p>
          <w:p w14:paraId="0F09C95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57EA79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--TNn6pqYKQYms=_?:--</w:t>
            </w:r>
          </w:p>
          <w:p w14:paraId="66F0052C" w14:textId="77777777" w:rsidR="00A41607" w:rsidRDefault="00A41607" w:rsidP="002D2C31"/>
          <w:p w14:paraId="21036777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AA50B16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8A71013" w14:textId="77777777" w:rsidR="00A41607" w:rsidRDefault="00A41607" w:rsidP="00BE4410">
            <w:pPr>
              <w:jc w:val="right"/>
            </w:pPr>
          </w:p>
        </w:tc>
      </w:tr>
      <w:tr w:rsidR="00A41607" w14:paraId="74ADF628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8FC2567" w14:textId="77777777" w:rsidR="00A41607" w:rsidRDefault="00A41607" w:rsidP="002D2C31">
            <w:r>
              <w:t>50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C33939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Delivered-To: csiah0323i@gmail.com</w:t>
            </w:r>
          </w:p>
          <w:p w14:paraId="01B20A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Received: by 2002:a05:6f02:20:b0:61:b588:214c with SMTP id 32csp414773rcj;</w:t>
            </w:r>
          </w:p>
          <w:p w14:paraId="2645151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Tue, 12 Dec 2023 07:48:09 -0800 (PST)</w:t>
            </w:r>
          </w:p>
          <w:p w14:paraId="4347C6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X-Google-Smtp-Source: AGHT+IE30fAFAjjuBYbcZytq33mX9BBlGOgp6vOIW5fxAL/lrNQjteEiYGewkPmpsEYkOfXxDVJt</w:t>
            </w:r>
          </w:p>
          <w:p w14:paraId="338DE92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X-Received: by 2002:a05:6870:f692:b0:1fb:75a:c431 with SMTP id el18-20020a056870f69200b001fb075ac431mr6262264oab.90.1702396088909;</w:t>
            </w:r>
          </w:p>
          <w:p w14:paraId="663778A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Tue, 12 Dec 2023 07:48:08 -0800 (PST)</w:t>
            </w:r>
          </w:p>
          <w:p w14:paraId="791D856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ARC-Seal: i=1; a=rsa-sha256; t=1702396088; cv=none;</w:t>
            </w:r>
          </w:p>
          <w:p w14:paraId="7C9474B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d=google.com; s=arc-20160816;</w:t>
            </w:r>
          </w:p>
          <w:p w14:paraId="664FAE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b=C6spF91ivYrRKJpv7VwVBsIn2PP9GkNGvAWwn4SenKlN4EHms4BzYoE1M6nf7L4Y0a</w:t>
            </w:r>
          </w:p>
          <w:p w14:paraId="19EA6DD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RSXuLn3MlML/XEgQhQ1zmKI6p6w5PH9Bdk/lpkp/2/3H3AOXjagjXCnVGl5FG1ZYyLhL</w:t>
            </w:r>
          </w:p>
          <w:p w14:paraId="5183A7E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4BSe+1cnrVq/ic9u0NS4W3Rmsf5AHD95cwpl2utaD6FrmKfIbtTJcRJ7E3c4oR7k0ndD</w:t>
            </w:r>
          </w:p>
          <w:p w14:paraId="42CDB6A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3HtxAV2KEDVx6ByswXXBI6jynmQweVCsyDe6wCfPDxUkOV7hhvaS3afAspPXGjzKFSvR</w:t>
            </w:r>
          </w:p>
          <w:p w14:paraId="68E57ED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muFb8Q7jzENnvOW5WHGq3j8K0p7ZQ9/08l+T8zfbkFaVyZXotGZtSxvUPVWayk+yr7Mz</w:t>
            </w:r>
          </w:p>
          <w:p w14:paraId="4740955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LFuA==</w:t>
            </w:r>
          </w:p>
          <w:p w14:paraId="13AEE9A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ARC-Message-Signature: i=1; a=rsa-sha256; c=relaxed/relaxed; d=google.com; s=arc-20160816;</w:t>
            </w:r>
          </w:p>
          <w:p w14:paraId="38466F7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h=feedback-id:message-id:list-id:reply-to:mime-version</w:t>
            </w:r>
          </w:p>
          <w:p w14:paraId="012F83E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:list-unsubscribe-post:list-unsubscribe:date:subject:to:from</w:t>
            </w:r>
          </w:p>
          <w:p w14:paraId="16E4BE1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:dkim-signature;</w:t>
            </w:r>
          </w:p>
          <w:p w14:paraId="605D4B8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bh=BVZG4iaJL4zNW8vwrP7S2INalEXZW+NwbRPRZFfhHmw=;</w:t>
            </w:r>
          </w:p>
          <w:p w14:paraId="762750D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fh=RUq2On4GgrriRnhrF+lVeVT/LOywZAb+K7FeDrrVXqU=;</w:t>
            </w:r>
          </w:p>
          <w:p w14:paraId="5D556C0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b=aCgjWS7iQvynLvzsKIntxp1EQyLvOQlKDcclmTEwy4ptD3yA3E9LY50SaZhsWdSPHQ</w:t>
            </w:r>
          </w:p>
          <w:p w14:paraId="311EF2A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D2ioZu8YmX+kS+RQTj9PZxx7CakFyR2rIGODcguuPni26DvYugc/83zQCirUa/CNb9PO</w:t>
            </w:r>
          </w:p>
          <w:p w14:paraId="0B50F3C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7bUPdISNfvTPuEU2JL3/BimQVL6duOU/gcv/DytLaERY1QDdMB1+jrQi5QABD5iTApLh</w:t>
            </w:r>
          </w:p>
          <w:p w14:paraId="3BA3CDD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yMQPmDx86m+bHgT+8rIZ6esUtdZqYDr2n6cvPvXLIkCBq4ViOfgJr5nJFgESuEpEjEFg</w:t>
            </w:r>
          </w:p>
          <w:p w14:paraId="161D6B3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qxTMQR/qIYq6IjJK0Xm85S7IW91qULhVnglyWDntDV4VKS09GH6Ne2vW2WJc63F+Gqr8</w:t>
            </w:r>
          </w:p>
          <w:p w14:paraId="01A6948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G7AA==</w:t>
            </w:r>
          </w:p>
          <w:p w14:paraId="6E9C51A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ARC-Authentication-Results: i=1; mx.google.com;</w:t>
            </w:r>
          </w:p>
          <w:p w14:paraId="7DF4B13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dkim=pass header.i=@em.reebok.com header.s=10dkim1 header.b=O08Mpp5b;</w:t>
            </w:r>
          </w:p>
          <w:p w14:paraId="2F3F1F4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spf=pass (google.com: domain of bounce-340_html-82764477-78953-515011969-1017@bounce.em.reebok.com designates 13.111.202.162 as permitted sender) smtp.mailfrom=bounce-340_HTML-82764477-78953-515011969-1017@bounce.em.reebok.com;</w:t>
            </w:r>
          </w:p>
          <w:p w14:paraId="23A0160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dmarc=pass (p=REJECT sp=REJECT dis=NONE) header.from=em.reebok.com</w:t>
            </w:r>
          </w:p>
          <w:p w14:paraId="4F7AC51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Return-Path: &lt;bounce-340_HTML-82764477-78953-515011969-1017@bounce.em.reebok.com&gt;</w:t>
            </w:r>
          </w:p>
          <w:p w14:paraId="33E7F16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Received: from mta3.em.reebok.com (mta3.em.reebok.com. [13.111.202.162])</w:t>
            </w:r>
          </w:p>
          <w:p w14:paraId="6425B5E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by mx.google.com with ESMTPS id kx6-20020a056871400600b001fb4d90aba6si3328266oab.281.2023.12.12.07.48.08</w:t>
            </w:r>
          </w:p>
          <w:p w14:paraId="15C0D19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for &lt;csiah0323i@gmail.com&gt;</w:t>
            </w:r>
          </w:p>
          <w:p w14:paraId="2136345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(version=TLS1_2 cipher=ECDHE-ECDSA-AES128-GCM-SHA256 bits=128/128);</w:t>
            </w:r>
          </w:p>
          <w:p w14:paraId="3782282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Tue, 12 Dec 2023 07:48:08 -0800 (PST)</w:t>
            </w:r>
          </w:p>
          <w:p w14:paraId="174B050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Received-SPF: pass (google.com: domain of bounce-340_html-82764477-78953-515011969-1017@bounce.em.reebok.com designates 13.111.202.162 as permitted sender) client-ip=13.111.202.162;</w:t>
            </w:r>
          </w:p>
          <w:p w14:paraId="340CEBD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Authentication-Results: mx.google.com;</w:t>
            </w:r>
          </w:p>
          <w:p w14:paraId="6EC021B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dkim=pass header.i=@em.reebok.com header.s=10dkim1 header.b=O08Mpp5b;</w:t>
            </w:r>
          </w:p>
          <w:p w14:paraId="5BDB6E4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spf=pass (google.com: domain of bounce-340_html-82764477-78953-515011969-1017@bounce.em.reebok.com designates 13.111.202.162 as permitted sender) smtp.mailfrom=bounce-340_HTML-82764477-78953-515011969-1017@bounce.em.reebok.com;</w:t>
            </w:r>
          </w:p>
          <w:p w14:paraId="0C22AE8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dmarc=pass (p=REJECT sp=REJECT dis=NONE) header.from=em.reebok.com</w:t>
            </w:r>
          </w:p>
          <w:p w14:paraId="298E39E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DKIM-Signature: v=1; a=rsa-sha256; c=relaxed/relaxed; s=10dkim1; d=em.reebok.com; h=From:To:Subject:Date:List-Unsubscribe:List-Unsubscribe-Post:MIME-Version: Reply-To:List-ID:X-CSA-Complaints:Message-ID:Content-Type; i=reebok@em.reebok.com; bh=BVZG4iaJL4zNW8vwrP7S2INalEXZW+NwbRPRZFfhHmw=; b=O08Mpp5blEC9ugjYrXWR1k32r+GoYg8iEcLAfGeJ0r2KyyTfC3x7h1Fphb481Jo2g+G8q2UHeA4m</w:t>
            </w:r>
          </w:p>
          <w:p w14:paraId="504F0F2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xK/IR2+d1lMeEe3RnRTA/FSEe7VZadZwrw/7uvU/7WzLYA/Hk9m8PCrUadaBgCtiOiPN9EJA5MDZ</w:t>
            </w:r>
          </w:p>
          <w:p w14:paraId="04044D2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jncNABmAR+Tk3tQdy5NI/l1ZXCdvtRqzqEMNAVb2U8Hj+xu5P9UmMUxNLCt1yZKwkWyMJ27XP6sb</w:t>
            </w:r>
          </w:p>
          <w:p w14:paraId="341023F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Y8pOqTOGq8+7CigO3Us7ahcJT5JrbveI7jphz9kVPGqMCSd8y0QinuzmbyET39herOL77PBK999l</w:t>
            </w:r>
          </w:p>
          <w:p w14:paraId="6A41667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ZrSq6gEA/iG4RlVLZXlJshZNGZ9vV+fXwYLgsg==</w:t>
            </w:r>
          </w:p>
          <w:p w14:paraId="6A03EC7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Received: by mta3.em.reebok.com id hf20bg2fmd4l for &lt;csiah0323i@gmail.com&gt;; Tue, 12 Dec 2023 15:46:46 +0000 (envelope-from &lt;bounce-340_HTML-82764477-78953-515011969-1017@bounce.em.reebok.com&gt;)</w:t>
            </w:r>
          </w:p>
          <w:p w14:paraId="3393954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From: Reebok &lt;reebok@em.reebok.com&gt;</w:t>
            </w:r>
          </w:p>
          <w:p w14:paraId="3FD1BA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To: &lt;csiah0323i@gmail.com&gt;</w:t>
            </w:r>
          </w:p>
          <w:p w14:paraId="6BE8C87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Subject: JUST DROPPED: New kids' apparel</w:t>
            </w:r>
          </w:p>
          <w:p w14:paraId="5C5EC51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Date: Tue, 12 Dec 2023 09:46:46 -0600</w:t>
            </w:r>
          </w:p>
          <w:p w14:paraId="3ABC9B3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List-Unsubscribe: &lt;https://click.em.reebok.com/subscription_center.aspx?jwt=eyJhbGciOiJIUzI1NiIsInR5cCI6IkpXVCJ9.eyJtaWQiOiI1MTUwMTE5NjkiLCJzIjoiODI3NjQ0NzciLCJsaWQiOiIzNDAiLCJqIjoiNzg5NTMiLCJqYiI6IjEwMTciLCJkIjoiMTAwMjA0In0.Exx3BV6X30pq96AMjnrbHdTY6qJjyUMaBsK7xU9mtlE&gt;, &lt;mailto:leave-fd541774750b5c392848-fe521c72726200797213-feef13787c6107-fe2a11717064057c7c1279-ff3615707463@leave.em.reebok.com&gt;</w:t>
            </w:r>
          </w:p>
          <w:p w14:paraId="709B50D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List-Unsubscribe-Post: List-Unsubscribe=One-Click</w:t>
            </w:r>
          </w:p>
          <w:p w14:paraId="117A1DD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x-CSA-Compliance-Source: SFMC</w:t>
            </w:r>
          </w:p>
          <w:p w14:paraId="14D81FD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MIME-Version: 1.0</w:t>
            </w:r>
          </w:p>
          <w:p w14:paraId="424B622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Reply-To: Reebok &lt;reply-feef13787c6107-340_HTML-82764477-515011969-1017@em.reebok.com&gt;</w:t>
            </w:r>
          </w:p>
          <w:p w14:paraId="6101A8E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List-ID: &lt;515007984.xt.local&gt;</w:t>
            </w:r>
          </w:p>
          <w:p w14:paraId="17BA1A0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X-CSA-Complaints: csa-complaints@eco.de</w:t>
            </w:r>
          </w:p>
          <w:p w14:paraId="59859CD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X-SFMC-Stack: 10</w:t>
            </w:r>
          </w:p>
          <w:p w14:paraId="75DFC31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x-job: 515011969_78953</w:t>
            </w:r>
          </w:p>
          <w:p w14:paraId="244B5BE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Message-ID: &lt;e797fd40-dbd5-416d-bbe3-0457a57bc866@dfw1s10mta1253.xt.local&gt;</w:t>
            </w:r>
          </w:p>
          <w:p w14:paraId="7A10DEE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Feedback-ID: 515011969:78953:13.111.202.162:sfmktgcld</w:t>
            </w:r>
          </w:p>
          <w:p w14:paraId="7444B3D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Content-Type: multipart/alternative; boundary="wwozhHYfqdCx=_?:"</w:t>
            </w:r>
          </w:p>
          <w:p w14:paraId="0AB40A4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37FA670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--wwozhHYfqdCx=_?:</w:t>
            </w:r>
          </w:p>
          <w:p w14:paraId="1C4E9A2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Content-Type: text/plain; charset="utf-8"</w:t>
            </w:r>
          </w:p>
          <w:p w14:paraId="0E7DCA7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Content-Transfer-Encoding: 8bit</w:t>
            </w:r>
          </w:p>
          <w:p w14:paraId="0ACD762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073A62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Reebok</w:t>
            </w:r>
          </w:p>
          <w:p w14:paraId="65EB3C8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</w:t>
            </w:r>
          </w:p>
          <w:p w14:paraId="0C7D427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</w:t>
            </w:r>
          </w:p>
          <w:p w14:paraId="3C6C612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                 </w:t>
            </w:r>
          </w:p>
          <w:p w14:paraId="24D88B7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</w:p>
          <w:p w14:paraId="226AE35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9A15B2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3E329E0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36E4D7C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0437668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https://view.em.reebok.com/?qs=895a962d0e858766e8a1a5c82f81f778a1326a465d671ff59a32a7542adc1fa694cbf202a0d3c38003c34670bf736c504867ebd1f354878266638727ba42464144706f1030098ab14a02e48f150ca321 </w:t>
            </w:r>
          </w:p>
          <w:p w14:paraId="5C6441F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VIEW IN BROWSER </w:t>
            </w:r>
          </w:p>
          <w:p w14:paraId="0D42CE0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6E60E8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2C8F94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</w:p>
          <w:p w14:paraId="03112D7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450AA3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441FC0A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https://click.em.reebok.com/?qs=4a64778c89713fb0632d6de9fba8c3260c01135958eddc102fd9d28b157c97775944dfdeaeb2da501e41db68bf5e52c1510667e22a8a1e5d9254939b6e831409 </w:t>
            </w:r>
          </w:p>
          <w:p w14:paraId="112E13C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2FBA1F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1261BE4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4ACD915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https://click.em.reebok.com/?qs=4a64778c89713fb0ca9de5cf2cdbf3e4f58bd3fec1558242bf7920ee2fe685601f8e073bb5c2238ca41c1c4af74f5c4fab296a81f56f1066cf997e3205307421 </w:t>
            </w:r>
          </w:p>
          <w:p w14:paraId="4B4DB7D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F93330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4D1AB2D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144CE88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65827DB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A1E493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56EBE4D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https://click.em.reebok.com/?qs=4a64778c89713fb0632d6de9fba8c3260c01135958eddc102fd9d28b157c97775944dfdeaeb2da501e41db68bf5e52c1510667e22a8a1e5d9254939b6e831409 </w:t>
            </w:r>
          </w:p>
          <w:p w14:paraId="32B659A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FREE SHIPPING ON ORDERS OF $75 OR MORE </w:t>
            </w:r>
          </w:p>
          <w:p w14:paraId="189B38B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15DA6E9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7D04DB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0D43848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23F4D4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0183DB9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3A8CA24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https://click.em.reebok.com/?qs=4a64778c89713fb0e5bc5e46b5d950d797e0c7d25f5d795e09e0fde368ba918790049a5dfe8802d4e0328070992dfcd00f096fd7fdfe8464af76b3fbbbfb3ada </w:t>
            </w:r>
          </w:p>
          <w:p w14:paraId="40393C0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6EC0C87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https://click.em.reebok.com/?qs=4a64778c89713fb0fc175d7d5413a4849e369cd7e3576249153540ab58e7b5aedd6c3048691ba899f003a206cf9079f223025b0326868f8c2142607c423f2796 </w:t>
            </w:r>
          </w:p>
          <w:p w14:paraId="74D8251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2314FBA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https://click.em.reebok.com/?qs=4a64778c89713fb0415e1aad555b3ca4abf22b6d37edba468f3463ea78dd1f6b623a9a169c3520627b7f6a1fb175561d339590980d79389375c8389e1db94b5b </w:t>
            </w:r>
          </w:p>
          <w:p w14:paraId="7706934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24CD65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https://click.em.reebok.com/?qs=4a64778c89713fb068e37cf93c995689b5f759fa258c8749b2ec9997e9aeb3feec6f4845fc2e84a9986f7c2a90a94e16a558721fa47899ce93b6ea453f8c0991 </w:t>
            </w:r>
          </w:p>
          <w:p w14:paraId="68C6E53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3154A8F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https://click.em.reebok.com/?qs=4a64778c89713fb096defdfc0bda936e4f0e7fc760557779151b6b76545bb9233fcd51d18e9f57476f1f92aba9be2f2148b763295aab28eceb78a7efabe865eb </w:t>
            </w:r>
          </w:p>
          <w:p w14:paraId="17E26C0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6457757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0A42ABD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3AC79E9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https://click.em.reebok.com/?qs=4a64778c89713fb09057b66bd8bdabbd26d46f08bd0f8bdd4fae0c6bfd05b79e2865e6097d594dc1f94b1971b8430aaceb58cdd0e65ee3649dd4eb1fbbbd01b6 </w:t>
            </w:r>
          </w:p>
          <w:p w14:paraId="171AE86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MY ACCOUNT </w:t>
            </w:r>
          </w:p>
          <w:p w14:paraId="7E51CAE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https://click.em.reebok.com/?qs=4a64778c89713fb0199d4b1fb17680744689fe6ce757c02f669312f459badd8342160f2bf398954cc0f29182d2c64ab770da612121d17fa28240f9eecaec8271 </w:t>
            </w:r>
          </w:p>
          <w:p w14:paraId="22E298F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FIND A STORE </w:t>
            </w:r>
          </w:p>
          <w:p w14:paraId="6A136F2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https://click.em.reebok.com/?qs=4a64778c89713fb0a65c10d09a64c1ee879ae5be379a27ae8c74da572a5960fff40337969f6d029415df285b98c8a8ca60916fa18eb8ca0c057b1c04819937d1 </w:t>
            </w:r>
          </w:p>
          <w:p w14:paraId="069D390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NEED HELP? </w:t>
            </w:r>
          </w:p>
          <w:p w14:paraId="58A1FBB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94369F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0A44D63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0DDAB94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Free ground shipping offer on orders of $75 or more valid to U.S. addresses only. All offers valid on domestic U.S. orders only.</w:t>
            </w:r>
          </w:p>
          <w:p w14:paraId="1B027C3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4964E06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</w:p>
          <w:p w14:paraId="3E021B7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1E3D58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This email was sent to: </w:t>
            </w:r>
          </w:p>
          <w:p w14:paraId="4C848D1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14248EF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mailto:csiah0323i@gmail.com </w:t>
            </w:r>
          </w:p>
          <w:p w14:paraId="598E09C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csiah0323i@gmail.com </w:t>
            </w:r>
          </w:p>
          <w:p w14:paraId="391AD66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5A06B4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https://click.em.reebok.com/?qs=4a64778c89713fb0dfb99d2bb05570a46a3f7306cb879525de580775c9a000d5bccb2e3fcd66432de1eabe06e3dae104163779aeecf8836623298662af6a1185 </w:t>
            </w:r>
          </w:p>
          <w:p w14:paraId="0640B40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Unsubscribe and Manage My Preferences  | </w:t>
            </w:r>
          </w:p>
          <w:p w14:paraId="7B462DB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4E552E9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https://click.em.reebok.com/?qs=4a64778c89713fb0d09e6d7cf95a62ee6469e02b5485a00b2b16eada656b6315a2127558df99f13d810602e1d86dc303a4057dfcee997420d4380742db936f4d </w:t>
            </w:r>
          </w:p>
          <w:p w14:paraId="34E8E7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Contact Us  | </w:t>
            </w:r>
          </w:p>
          <w:p w14:paraId="65FCED1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331FD5C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https://click.em.reebok.com/?qs=4a64778c89713fb0511eac2bf7f25ba607521c83928764c656d84f31d0a99dc88afcd9f68f7b15f5b28cd90dab0eafc5645ff557060e185121169085148a49bb </w:t>
            </w:r>
          </w:p>
          <w:p w14:paraId="6759385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Privacy Policy </w:t>
            </w:r>
          </w:p>
          <w:p w14:paraId="64D438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3C84A17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4733D24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This email was sent by:</w:t>
            </w:r>
          </w:p>
          <w:p w14:paraId="2A16215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2E0AE28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2A009A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Reebok International Ltd., LLC | </w:t>
            </w:r>
          </w:p>
          <w:p w14:paraId="00A07FD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2854A83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52C6AC7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25 Drydock Ave.  | </w:t>
            </w:r>
          </w:p>
          <w:p w14:paraId="2AD305B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C8F33B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1CBFE57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Boston , </w:t>
            </w:r>
          </w:p>
          <w:p w14:paraId="08D22AE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01C45CE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652D99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 02210  | United States</w:t>
            </w:r>
          </w:p>
          <w:p w14:paraId="216221A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4CB2582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0ED223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44590F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(c) 2023 Reebok. All Rights Reserved.</w:t>
            </w:r>
          </w:p>
          <w:p w14:paraId="0BD6FB3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5170629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F8427F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- - - - - - - - - - - - - - - - - - - - - - - - - - - - - - - -</w:t>
            </w:r>
          </w:p>
          <w:p w14:paraId="6BFEA73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2360E8E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7D4BC1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--wwozhHYfqdCx=_?:</w:t>
            </w:r>
          </w:p>
          <w:p w14:paraId="1741939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Content-Type: text/html; charset="utf-8"</w:t>
            </w:r>
          </w:p>
          <w:p w14:paraId="49C775F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Content-Transfer-Encoding: 8bit</w:t>
            </w:r>
          </w:p>
          <w:p w14:paraId="0404B54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43AC5CD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&lt;!DOCTYPE html PUBLIC "-//W3C//DTD XHTML 1.0 Transitional//EN" "http://www.w3.org/TR/xhtml1/DTD/xhtml1-transitional.dtd"&gt; </w:t>
            </w:r>
          </w:p>
          <w:p w14:paraId="4673308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&lt;html xmlns="http://www.w3.org/1999/xhtml"&gt;</w:t>
            </w:r>
          </w:p>
          <w:p w14:paraId="4C186A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&lt;head&gt;</w:t>
            </w:r>
          </w:p>
          <w:p w14:paraId="5FB6CB5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&lt;title&gt;Reebok&lt;/title&gt; </w:t>
            </w:r>
          </w:p>
          <w:p w14:paraId="02A3548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&lt;meta http-equiv="Content-Type" content="text/html; charset=utf-8" /&gt;</w:t>
            </w:r>
          </w:p>
          <w:p w14:paraId="4EEE479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&lt;meta name="viewport" content="width=device-width, initial-scale=1, maximum-scale=1" /&gt;</w:t>
            </w:r>
          </w:p>
          <w:p w14:paraId="263D14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&lt;meta name="x-apple-disable-message-reformatting"/&gt; </w:t>
            </w:r>
          </w:p>
          <w:p w14:paraId="1038BBF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&lt;meta http-equiv="Content-Type" content="text/html;" charset="utf-8" /&gt;</w:t>
            </w:r>
          </w:p>
          <w:p w14:paraId="6B8F544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&lt;meta name="viewport" content="width=device-width, initial-scale=1.0" /&gt;</w:t>
            </w:r>
          </w:p>
          <w:p w14:paraId="74A23E4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&lt;meta name="color-scheme" content="light"&gt;</w:t>
            </w:r>
          </w:p>
          <w:p w14:paraId="0F3C131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&lt;meta name="supported-color-schemes" content="light"&gt;</w:t>
            </w:r>
          </w:p>
          <w:p w14:paraId="0EB454F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&lt;!--[if !mso]&gt;&lt;!--&gt;</w:t>
            </w:r>
          </w:p>
          <w:p w14:paraId="372C166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&lt;meta http-equiv="X-UA-Compatible" content="IE=edge" /&gt;</w:t>
            </w:r>
          </w:p>
          <w:p w14:paraId="3164D16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&lt;!--&lt;![endif]--&gt;</w:t>
            </w:r>
          </w:p>
          <w:p w14:paraId="03C3122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6D9CF81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&lt;!--[if gte mso 16]&gt;  &lt;style&gt;  .keep-white {  mso-style-textfill-type:gradient;  mso-style-textfill-fill-gradientfill-stoplist:"0 \#FFFFFF 0 100000\,100000 \#FFFFFF 0 100000";  color:#000000 !important; }   .keep-black {  mso-style-textfill-type:gradient; mso-style-textfill-fill-gradientfill-stoplist:"0 \#000000 1 100000\,99000 \#000000 1 100000";  color:#ffffff !important; }  &lt;/style&gt;  &lt;![endif]--&gt;</w:t>
            </w:r>
          </w:p>
          <w:p w14:paraId="39E5E5C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</w:p>
          <w:p w14:paraId="43AD5E0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</w:p>
          <w:p w14:paraId="6CFC549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&lt;style type="text/css"&gt;</w:t>
            </w:r>
          </w:p>
          <w:p w14:paraId="2745BA8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body {</w:t>
            </w:r>
          </w:p>
          <w:p w14:paraId="3910FA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width:100% !important;</w:t>
            </w:r>
          </w:p>
          <w:p w14:paraId="5B5767F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-webkit-text-size-adjust:100%;</w:t>
            </w:r>
          </w:p>
          <w:p w14:paraId="433D967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-ms-text-size-adjust:100%;</w:t>
            </w:r>
          </w:p>
          <w:p w14:paraId="2CC19A7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margin:0;</w:t>
            </w:r>
          </w:p>
          <w:p w14:paraId="1A4E7A4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padding:0;</w:t>
            </w:r>
          </w:p>
          <w:p w14:paraId="4FB6BDF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30A3102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.ReadMsgBody {</w:t>
            </w:r>
          </w:p>
          <w:p w14:paraId="7AAEF3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width: 100%;</w:t>
            </w:r>
          </w:p>
          <w:p w14:paraId="24B76EC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2C2120C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.ExternalClass p, </w:t>
            </w:r>
          </w:p>
          <w:p w14:paraId="0DF4633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.ExternalClass span, </w:t>
            </w:r>
          </w:p>
          <w:p w14:paraId="7390044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.ExternalClass font, </w:t>
            </w:r>
          </w:p>
          <w:p w14:paraId="7701384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.ExternalClass td </w:t>
            </w:r>
          </w:p>
          <w:p w14:paraId="04D94BB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{</w:t>
            </w:r>
          </w:p>
          <w:p w14:paraId="1F3AADC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 100%}</w:t>
            </w:r>
          </w:p>
          <w:p w14:paraId="2929A6A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.gmailfix {</w:t>
            </w:r>
          </w:p>
          <w:p w14:paraId="3DEA213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display:none;</w:t>
            </w:r>
          </w:p>
          <w:p w14:paraId="5A0913B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display:none!important;</w:t>
            </w:r>
          </w:p>
          <w:p w14:paraId="29456FE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67E2BB6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table {</w:t>
            </w:r>
          </w:p>
          <w:p w14:paraId="003C00A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border-collapse:collapse;</w:t>
            </w:r>
          </w:p>
          <w:p w14:paraId="18F22D9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mso-table-lspace:0pt;</w:t>
            </w:r>
          </w:p>
          <w:p w14:paraId="1DCC87D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mso-table-rspace:0pt;</w:t>
            </w:r>
          </w:p>
          <w:p w14:paraId="4A837CC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padding:0;</w:t>
            </w:r>
          </w:p>
          <w:p w14:paraId="3157BE0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0E211E0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table td {</w:t>
            </w:r>
          </w:p>
          <w:p w14:paraId="2789E17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border-collapse: collapse;</w:t>
            </w:r>
          </w:p>
          <w:p w14:paraId="6F9A58E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0F529B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p{</w:t>
            </w:r>
          </w:p>
          <w:p w14:paraId="6F14D2A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margin:0 auto;</w:t>
            </w:r>
          </w:p>
          <w:p w14:paraId="0CE1BF2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text-align:center;</w:t>
            </w:r>
          </w:p>
          <w:p w14:paraId="4B6E685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65A6E95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*{</w:t>
            </w:r>
          </w:p>
          <w:p w14:paraId="4F53815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-webkit-text-size-adjust:none;</w:t>
            </w:r>
          </w:p>
          <w:p w14:paraId="5196617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-ms-text-size-adjust:none;</w:t>
            </w:r>
          </w:p>
          <w:p w14:paraId="1125F12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max-height:1000000px;</w:t>
            </w:r>
          </w:p>
          <w:p w14:paraId="77A1B76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mso-line-height-rule:exactly;</w:t>
            </w:r>
          </w:p>
          <w:p w14:paraId="1206519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 100%}</w:t>
            </w:r>
          </w:p>
          <w:p w14:paraId="177435D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.appleLinks a {</w:t>
            </w:r>
          </w:p>
          <w:p w14:paraId="60415C5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color: #000000 !important;</w:t>
            </w:r>
          </w:p>
          <w:p w14:paraId="4680E93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text-decoration: none !important;</w:t>
            </w:r>
          </w:p>
          <w:p w14:paraId="5A7F10B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57B0DF0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.appleLinksGray a {</w:t>
            </w:r>
          </w:p>
          <w:p w14:paraId="3768B8E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color: #5e5e5e !important;</w:t>
            </w:r>
          </w:p>
          <w:p w14:paraId="478A59F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text-decoration: none !important;</w:t>
            </w:r>
          </w:p>
          <w:p w14:paraId="21A9859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7F75A75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/* APPLE AUTOLINK FIX */  </w:t>
            </w:r>
          </w:p>
          <w:p w14:paraId="5FA0F5F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a[x-apple-data-detectors] {</w:t>
            </w:r>
          </w:p>
          <w:p w14:paraId="3D08E4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color: inherit !important;</w:t>
            </w:r>
          </w:p>
          <w:p w14:paraId="1929CEE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text-decoration: none !important;</w:t>
            </w:r>
          </w:p>
          <w:p w14:paraId="73F2873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font-size: inherit !important;</w:t>
            </w:r>
          </w:p>
          <w:p w14:paraId="3A3973D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font-family: inherit !important;</w:t>
            </w:r>
          </w:p>
          <w:p w14:paraId="491EB1F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font-weight: inherit !important;</w:t>
            </w:r>
          </w:p>
          <w:p w14:paraId="399D170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 inherit !important;</w:t>
            </w:r>
          </w:p>
          <w:p w14:paraId="5A8A703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0C00D38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/* SAMSUNG AUTOLINK FIX */  </w:t>
            </w:r>
          </w:p>
          <w:p w14:paraId="16C026E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#MessageViewBody a {</w:t>
            </w:r>
          </w:p>
          <w:p w14:paraId="64A0661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color: inherit;</w:t>
            </w:r>
          </w:p>
          <w:p w14:paraId="7879972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text-decoration: none;</w:t>
            </w:r>
          </w:p>
          <w:p w14:paraId="6BA9D89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font-size: inherit;</w:t>
            </w:r>
          </w:p>
          <w:p w14:paraId="6DE5FB2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font-family: inherit;</w:t>
            </w:r>
          </w:p>
          <w:p w14:paraId="2AE013B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font-weight: inherit;</w:t>
            </w:r>
          </w:p>
          <w:p w14:paraId="7160BDD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 inherit;</w:t>
            </w:r>
          </w:p>
          <w:p w14:paraId="275F34E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0A7D2F1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@media only screen and (max-width: 600px) {</w:t>
            </w:r>
          </w:p>
          <w:p w14:paraId="7F84C03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html, body {</w:t>
            </w:r>
          </w:p>
          <w:p w14:paraId="22CF4B5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058ADD9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 100% !important;</w:t>
            </w:r>
          </w:p>
          <w:p w14:paraId="3B64BE0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 0 auto !important;</w:t>
            </w:r>
          </w:p>
          <w:p w14:paraId="22DB054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765925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.container, .tableBlock {</w:t>
            </w:r>
          </w:p>
          <w:p w14:paraId="1EABD38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40DE6CD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 100% !important;</w:t>
            </w:r>
          </w:p>
          <w:p w14:paraId="3002073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 0 auto !important;</w:t>
            </w:r>
          </w:p>
          <w:p w14:paraId="58DB88A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916F11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.photo, .image, .imgPlaceholder img {</w:t>
            </w:r>
          </w:p>
          <w:p w14:paraId="002C11E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35B822F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74211E5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height:auto !important;</w:t>
            </w:r>
          </w:p>
          <w:p w14:paraId="3596C17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388801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.show {</w:t>
            </w:r>
          </w:p>
          <w:p w14:paraId="56A6E35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5B6CA3D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 0 !important;</w:t>
            </w:r>
          </w:p>
          <w:p w14:paraId="71D79A5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padding: 0 !important;</w:t>
            </w:r>
          </w:p>
          <w:p w14:paraId="7749173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overflow: visible !important;</w:t>
            </w:r>
          </w:p>
          <w:p w14:paraId="4A0D169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7329595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 inherit !important;</w:t>
            </w:r>
          </w:p>
          <w:p w14:paraId="1454D29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520CED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.hide, .mobile-hidden {</w:t>
            </w:r>
          </w:p>
          <w:p w14:paraId="26ABE6F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none !important;</w:t>
            </w:r>
          </w:p>
          <w:p w14:paraId="2BC8A24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B05F34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.drop, .block {</w:t>
            </w:r>
          </w:p>
          <w:p w14:paraId="3E53C0B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2E14197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5422024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7BD8CD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.drop-center {</w:t>
            </w:r>
          </w:p>
          <w:p w14:paraId="7DD21A4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0046284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1E82E3D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text-align: center !important;</w:t>
            </w:r>
          </w:p>
          <w:p w14:paraId="1E6A5DC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19BB05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.pad20 {</w:t>
            </w:r>
          </w:p>
          <w:p w14:paraId="7CC9FEA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20px !important;</w:t>
            </w:r>
          </w:p>
          <w:p w14:paraId="6C3A69A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20px !important;</w:t>
            </w:r>
          </w:p>
          <w:p w14:paraId="17F560E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B92466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.noLeftRightPad {</w:t>
            </w:r>
          </w:p>
          <w:p w14:paraId="75A456E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0px !important;</w:t>
            </w:r>
          </w:p>
          <w:p w14:paraId="3CA7BD0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0px !important;</w:t>
            </w:r>
          </w:p>
          <w:p w14:paraId="0A0C9EC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133DFD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.padBot10 {</w:t>
            </w:r>
          </w:p>
          <w:p w14:paraId="5E1FAAC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10px !important;</w:t>
            </w:r>
          </w:p>
          <w:p w14:paraId="7FE856E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F5BEE3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.padBot20 {</w:t>
            </w:r>
          </w:p>
          <w:p w14:paraId="54CE49E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20px !important;</w:t>
            </w:r>
          </w:p>
          <w:p w14:paraId="08F7382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F312FD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.padBot30 {</w:t>
            </w:r>
          </w:p>
          <w:p w14:paraId="6D0438F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30px !important;</w:t>
            </w:r>
          </w:p>
          <w:p w14:paraId="560B60D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D8EAF4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.center {</w:t>
            </w:r>
          </w:p>
          <w:p w14:paraId="35E655B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text-align:center !important;</w:t>
            </w:r>
          </w:p>
          <w:p w14:paraId="60720B3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22430D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.responsive-td {</w:t>
            </w:r>
          </w:p>
          <w:p w14:paraId="117374D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width:100% !important;</w:t>
            </w:r>
          </w:p>
          <w:p w14:paraId="15570F5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display:block !important;</w:t>
            </w:r>
          </w:p>
          <w:p w14:paraId="47F33F6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padding:0 !important;</w:t>
            </w:r>
          </w:p>
          <w:p w14:paraId="59D486B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940358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.fluid, .fluid-centered {</w:t>
            </w:r>
          </w:p>
          <w:p w14:paraId="3F5348B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7919CDA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max-width: 100% !important;</w:t>
            </w:r>
          </w:p>
          <w:p w14:paraId="6DF26CF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084ADA5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margin-left: auto !important;</w:t>
            </w:r>
          </w:p>
          <w:p w14:paraId="3AA6B4F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margin-right: auto !important;</w:t>
            </w:r>
          </w:p>
          <w:p w14:paraId="28782EA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5A2CA3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.fluid-centered {</w:t>
            </w:r>
          </w:p>
          <w:p w14:paraId="713431A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margin-left: auto !important;</w:t>
            </w:r>
          </w:p>
          <w:p w14:paraId="7A621B8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margin-right: auto !important;</w:t>
            </w:r>
          </w:p>
          <w:p w14:paraId="20C5E82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366D9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.mainImg{</w:t>
            </w:r>
          </w:p>
          <w:p w14:paraId="7BAE628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133px !important;</w:t>
            </w:r>
          </w:p>
          <w:p w14:paraId="6C07FF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178px !important;</w:t>
            </w:r>
          </w:p>
          <w:p w14:paraId="09E5E0A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2E876E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.imageLeft{</w:t>
            </w:r>
          </w:p>
          <w:p w14:paraId="3B266F0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50px !important;</w:t>
            </w:r>
          </w:p>
          <w:p w14:paraId="4C7D799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439px !important;</w:t>
            </w:r>
          </w:p>
          <w:p w14:paraId="04AD815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F480CB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.imageRight{</w:t>
            </w:r>
          </w:p>
          <w:p w14:paraId="5A1CE3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350px !important;</w:t>
            </w:r>
          </w:p>
          <w:p w14:paraId="214DE51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439px !important;</w:t>
            </w:r>
          </w:p>
          <w:p w14:paraId="4459FC3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B2EB76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.w285{</w:t>
            </w:r>
          </w:p>
          <w:p w14:paraId="5A3EE54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342px !important;</w:t>
            </w:r>
          </w:p>
          <w:p w14:paraId="39EF909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347px !important;</w:t>
            </w:r>
          </w:p>
          <w:p w14:paraId="368BC87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B96CA5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.w58{</w:t>
            </w:r>
          </w:p>
          <w:p w14:paraId="52DC184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29px !important;</w:t>
            </w:r>
          </w:p>
          <w:p w14:paraId="609D5FD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347px !important;</w:t>
            </w:r>
          </w:p>
          <w:p w14:paraId="1072D6C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0A787E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/*Three Column*/ </w:t>
            </w:r>
          </w:p>
          <w:p w14:paraId="5615BE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.w332{</w:t>
            </w:r>
          </w:p>
          <w:p w14:paraId="1B44969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348px !important;</w:t>
            </w:r>
          </w:p>
          <w:p w14:paraId="3150C39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429px !important;</w:t>
            </w:r>
          </w:p>
          <w:p w14:paraId="026D4BC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601FBA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.w34{</w:t>
            </w:r>
          </w:p>
          <w:p w14:paraId="051FD2A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26px !important;</w:t>
            </w:r>
          </w:p>
          <w:p w14:paraId="30E1BFE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429px !important;</w:t>
            </w:r>
          </w:p>
          <w:p w14:paraId="5F8C4D0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473B0E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/* GMAIL APP FIX */  </w:t>
            </w:r>
          </w:p>
          <w:p w14:paraId="0557547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u + .body .gwfw {</w:t>
            </w:r>
          </w:p>
          <w:p w14:paraId="024FD69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4BE8EAC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100vw !important;</w:t>
            </w:r>
          </w:p>
          <w:p w14:paraId="418482E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39FC7B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u + .body .gmail-blend-screen {</w:t>
            </w:r>
          </w:p>
          <w:p w14:paraId="73BE915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background: #000;</w:t>
            </w:r>
          </w:p>
          <w:p w14:paraId="70DAEE8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mix-blend-mode: screen;</w:t>
            </w:r>
          </w:p>
          <w:p w14:paraId="19FE94B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}</w:t>
            </w:r>
          </w:p>
          <w:p w14:paraId="569C870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u + .body .gmail-blend-difference {</w:t>
            </w:r>
          </w:p>
          <w:p w14:paraId="4DF3E64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background: #000;</w:t>
            </w:r>
          </w:p>
          <w:p w14:paraId="20D57B5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mix-blend-mode: difference;</w:t>
            </w:r>
          </w:p>
          <w:p w14:paraId="38E8D0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}</w:t>
            </w:r>
          </w:p>
          <w:p w14:paraId="56979FA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/* SAMSUNG APP FIX */  </w:t>
            </w:r>
          </w:p>
          <w:p w14:paraId="11D49F3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#MessageViewBody, #MessageWebViewDiv {</w:t>
            </w:r>
          </w:p>
          <w:p w14:paraId="24EDAB4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min-width:100vw;</w:t>
            </w:r>
          </w:p>
          <w:p w14:paraId="4CD0542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margin:0 !important;</w:t>
            </w:r>
          </w:p>
          <w:p w14:paraId="6F3A219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zoom:1 !important;</w:t>
            </w:r>
          </w:p>
          <w:p w14:paraId="242725C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CE1E6D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/*Three Column*/   </w:t>
            </w:r>
          </w:p>
          <w:p w14:paraId="516196E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*[class=contenttable] {</w:t>
            </w:r>
          </w:p>
          <w:p w14:paraId="27E6083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3ED6BF1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F6E82C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*[class=mobile] {</w:t>
            </w:r>
          </w:p>
          <w:p w14:paraId="5D9C759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5659205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343B743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7E53E8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*[class=mobile02] {</w:t>
            </w:r>
          </w:p>
          <w:p w14:paraId="609DEE1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25C3785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56EB895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50117F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*[class=mobile03] {</w:t>
            </w:r>
          </w:p>
          <w:p w14:paraId="36002EA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width:174px !important;</w:t>
            </w:r>
          </w:p>
          <w:p w14:paraId="400A75B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6C51C38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7C786D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*[class=mobile04] {</w:t>
            </w:r>
          </w:p>
          <w:p w14:paraId="5C8C83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width:180px !important;</w:t>
            </w:r>
          </w:p>
          <w:p w14:paraId="1599E11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4B5CB43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E7AE77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*[class=mobile05] {</w:t>
            </w:r>
          </w:p>
          <w:p w14:paraId="0C0F9F2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width:180px !important;</w:t>
            </w:r>
          </w:p>
          <w:p w14:paraId="4E5833A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180px !important;</w:t>
            </w:r>
          </w:p>
          <w:p w14:paraId="28C1EA1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23DD06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*[class=mobile06] {</w:t>
            </w:r>
          </w:p>
          <w:p w14:paraId="08705EF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width:200px !important;</w:t>
            </w:r>
          </w:p>
          <w:p w14:paraId="59F85DB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282FCE2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D03BEF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*[class=mobile07] {</w:t>
            </w:r>
          </w:p>
          <w:p w14:paraId="23C241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width:233px !important;</w:t>
            </w:r>
          </w:p>
          <w:p w14:paraId="6E5307C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330px !important;</w:t>
            </w:r>
          </w:p>
          <w:p w14:paraId="025EE39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D4EFB6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*[class=mobile08] {</w:t>
            </w:r>
          </w:p>
          <w:p w14:paraId="2A0F00C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width:133px !important;</w:t>
            </w:r>
          </w:p>
          <w:p w14:paraId="1C9C92E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325px !important;</w:t>
            </w:r>
          </w:p>
          <w:p w14:paraId="3DBD0F6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904FCA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*[class=mobile09] {</w:t>
            </w:r>
          </w:p>
          <w:p w14:paraId="6F5DA28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width:34px !important;</w:t>
            </w:r>
          </w:p>
          <w:p w14:paraId="76310BA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330px !important;</w:t>
            </w:r>
          </w:p>
          <w:p w14:paraId="5298F43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0DCAC4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*[class=mobile011] {</w:t>
            </w:r>
          </w:p>
          <w:p w14:paraId="3CCA0DA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width:133px !important;</w:t>
            </w:r>
          </w:p>
          <w:p w14:paraId="2E7A0AF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45px !important;</w:t>
            </w:r>
          </w:p>
          <w:p w14:paraId="1B0497E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A4351E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*[class=mobile012] {</w:t>
            </w:r>
          </w:p>
          <w:p w14:paraId="23A9E97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width:134px !important;</w:t>
            </w:r>
          </w:p>
          <w:p w14:paraId="486ED00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45px !important;</w:t>
            </w:r>
          </w:p>
          <w:p w14:paraId="5E2E724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6E4002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*[class=block] {</w:t>
            </w:r>
          </w:p>
          <w:p w14:paraId="63E71F5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34A9ABB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C2D48E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*[class=hide] {</w:t>
            </w:r>
          </w:p>
          <w:p w14:paraId="20535D7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none !important;</w:t>
            </w:r>
          </w:p>
          <w:p w14:paraId="3935DFC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2D6693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*[class=showmobile]{</w:t>
            </w:r>
          </w:p>
          <w:p w14:paraId="568F95A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display:block !important;</w:t>
            </w:r>
          </w:p>
          <w:p w14:paraId="5D6E3C9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margin:auto !important;</w:t>
            </w:r>
          </w:p>
          <w:p w14:paraId="6916EA1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2F1F0C2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height:auto !important;</w:t>
            </w:r>
          </w:p>
          <w:p w14:paraId="552337C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max-height:inherit !important;</w:t>
            </w:r>
          </w:p>
          <w:p w14:paraId="431F727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overflow:visible !important;</w:t>
            </w:r>
          </w:p>
          <w:p w14:paraId="2876CFF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11417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*[class=showmobile02]{</w:t>
            </w:r>
          </w:p>
          <w:p w14:paraId="2AD3D0B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display:block !important;</w:t>
            </w:r>
          </w:p>
          <w:p w14:paraId="1AFB032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margin:auto !important;</w:t>
            </w:r>
          </w:p>
          <w:p w14:paraId="2AB3CC2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4EAAB7D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height:auto !important;</w:t>
            </w:r>
          </w:p>
          <w:p w14:paraId="065CD47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max-height:inherit !important;</w:t>
            </w:r>
          </w:p>
          <w:p w14:paraId="324F5C4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overflow:visible !important;</w:t>
            </w:r>
          </w:p>
          <w:p w14:paraId="2994E0F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border-bottom:1px solid #ffffff;</w:t>
            </w:r>
          </w:p>
          <w:p w14:paraId="4F87729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A45002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*[class=showmobile03]{</w:t>
            </w:r>
          </w:p>
          <w:p w14:paraId="6423891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display:block !important;</w:t>
            </w:r>
          </w:p>
          <w:p w14:paraId="424F4F0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margin:auto !important;</w:t>
            </w:r>
          </w:p>
          <w:p w14:paraId="7796F22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width:384px !important;</w:t>
            </w:r>
          </w:p>
          <w:p w14:paraId="74D436E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height:auto !important;</w:t>
            </w:r>
          </w:p>
          <w:p w14:paraId="0C4C190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max-height:inherit !important;</w:t>
            </w:r>
          </w:p>
          <w:p w14:paraId="5E6845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overflow:visible !important;</w:t>
            </w:r>
          </w:p>
          <w:p w14:paraId="6148E9C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53C9FD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*[class=h20]{</w:t>
            </w:r>
          </w:p>
          <w:p w14:paraId="41CD490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height:20px !important;</w:t>
            </w:r>
          </w:p>
          <w:p w14:paraId="7B76B14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37B218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*[class=w12]{</w:t>
            </w:r>
          </w:p>
          <w:p w14:paraId="75C1BE8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width:12px !important;</w:t>
            </w:r>
          </w:p>
          <w:p w14:paraId="24B86C9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22A7B0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*[class=w54]{</w:t>
            </w:r>
          </w:p>
          <w:p w14:paraId="42BF834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width:54px !important;</w:t>
            </w:r>
          </w:p>
          <w:p w14:paraId="481C27A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B2A7BA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*[class=w360]{</w:t>
            </w:r>
          </w:p>
          <w:p w14:paraId="27D76A4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width:360px !important;</w:t>
            </w:r>
          </w:p>
          <w:p w14:paraId="0E15C65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466E48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*[class=w400]{</w:t>
            </w:r>
          </w:p>
          <w:p w14:paraId="2A5AD31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7961A39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1CD26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.mobilefont13px {</w:t>
            </w:r>
          </w:p>
          <w:p w14:paraId="26471B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font-size:13px !important;</w:t>
            </w:r>
          </w:p>
          <w:p w14:paraId="110088E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line-height:18px !important;</w:t>
            </w:r>
          </w:p>
          <w:p w14:paraId="5C905B2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9050C0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41AC53B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&lt;/style&gt;</w:t>
            </w:r>
          </w:p>
          <w:p w14:paraId="0B14A37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&lt;style&gt;</w:t>
            </w:r>
          </w:p>
          <w:p w14:paraId="31D0F6F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@media (max-width:425px) {</w:t>
            </w:r>
          </w:p>
          <w:p w14:paraId="389EFB3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body {</w:t>
            </w:r>
          </w:p>
          <w:p w14:paraId="4617F0C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1F7DCC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 100% !important;</w:t>
            </w:r>
          </w:p>
          <w:p w14:paraId="3818574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 0 auto !important;</w:t>
            </w:r>
          </w:p>
          <w:p w14:paraId="18D904E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89ED28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.body {</w:t>
            </w:r>
          </w:p>
          <w:p w14:paraId="5FFFB4D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 100vw;</w:t>
            </w:r>
          </w:p>
          <w:p w14:paraId="6FC8E16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87D56E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.mobile-only {</w:t>
            </w:r>
          </w:p>
          <w:p w14:paraId="4B7BFE9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6EE2A77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 none !important;</w:t>
            </w:r>
          </w:p>
          <w:p w14:paraId="083E89E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23DDD8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.pad20 {</w:t>
            </w:r>
          </w:p>
          <w:p w14:paraId="7A695A9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20px !important;</w:t>
            </w:r>
          </w:p>
          <w:p w14:paraId="36C6248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20px !important;</w:t>
            </w:r>
          </w:p>
          <w:p w14:paraId="6A754E9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1553CD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.noLeftRightPad {</w:t>
            </w:r>
          </w:p>
          <w:p w14:paraId="2E0AF3B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0px !important;</w:t>
            </w:r>
          </w:p>
          <w:p w14:paraId="7534B2D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0px !important;</w:t>
            </w:r>
          </w:p>
          <w:p w14:paraId="01BE73A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268478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.padTop10 {</w:t>
            </w:r>
          </w:p>
          <w:p w14:paraId="758DE3A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padding-top: 10px !important;</w:t>
            </w:r>
          </w:p>
          <w:p w14:paraId="5F63A96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D668CB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.padBot10 {</w:t>
            </w:r>
          </w:p>
          <w:p w14:paraId="3230259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10px !important;</w:t>
            </w:r>
          </w:p>
          <w:p w14:paraId="7C1EC9A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42BD80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.padBot20 {</w:t>
            </w:r>
          </w:p>
          <w:p w14:paraId="610C3B4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20px !important;</w:t>
            </w:r>
          </w:p>
          <w:p w14:paraId="2D4AAA0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469677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.padBot30 {</w:t>
            </w:r>
          </w:p>
          <w:p w14:paraId="7AB439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30px !important;</w:t>
            </w:r>
          </w:p>
          <w:p w14:paraId="6F05E68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068C5F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.center {</w:t>
            </w:r>
          </w:p>
          <w:p w14:paraId="5E8087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text-align: center !important;</w:t>
            </w:r>
          </w:p>
          <w:p w14:paraId="03CBC48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B3ECE2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.container, .tableBlock {</w:t>
            </w:r>
          </w:p>
          <w:p w14:paraId="73776B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4768176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F570BF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.mobilePadding20 {</w:t>
            </w:r>
          </w:p>
          <w:p w14:paraId="497296A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20px !important;</w:t>
            </w:r>
          </w:p>
          <w:p w14:paraId="4C0AB78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20px !important;</w:t>
            </w:r>
          </w:p>
          <w:p w14:paraId="522F594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D80210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.mobilePadding10 {</w:t>
            </w:r>
          </w:p>
          <w:p w14:paraId="3780D50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10px !important;</w:t>
            </w:r>
          </w:p>
          <w:p w14:paraId="6479373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10px !important;</w:t>
            </w:r>
          </w:p>
          <w:p w14:paraId="1947683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3759A6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.photo, .image, .imgPlaceholder img {</w:t>
            </w:r>
          </w:p>
          <w:p w14:paraId="31B284B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289A4C0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42628EF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height:auto !important;</w:t>
            </w:r>
          </w:p>
          <w:p w14:paraId="5A127F7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2B05F0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.show {</w:t>
            </w:r>
          </w:p>
          <w:p w14:paraId="133B74B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6AF9D8D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 0 !important;</w:t>
            </w:r>
          </w:p>
          <w:p w14:paraId="0E007EB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padding: 0 !important;</w:t>
            </w:r>
          </w:p>
          <w:p w14:paraId="4409AE0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overflow: visible !important;</w:t>
            </w:r>
          </w:p>
          <w:p w14:paraId="42675A2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11FA68C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 inherit !important;</w:t>
            </w:r>
          </w:p>
          <w:p w14:paraId="4E936A1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85B057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.hide, .mobile-hidden {</w:t>
            </w:r>
          </w:p>
          <w:p w14:paraId="26ECCC9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none !important;</w:t>
            </w:r>
          </w:p>
          <w:p w14:paraId="657299F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888BCD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.drop, .block {</w:t>
            </w:r>
          </w:p>
          <w:p w14:paraId="30C2765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2F423AB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1AD3AC9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591E1F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.responsive-td {</w:t>
            </w:r>
          </w:p>
          <w:p w14:paraId="0896C64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1B40795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137AD9C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padding: 0 !important;</w:t>
            </w:r>
          </w:p>
          <w:p w14:paraId="6B00F6A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F03B60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.fluid, .fluid-centered {</w:t>
            </w:r>
          </w:p>
          <w:p w14:paraId="6C6AA4C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52401A4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max-width: 100% !important;</w:t>
            </w:r>
          </w:p>
          <w:p w14:paraId="003D8B7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541CDE8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margin-left: auto !important;</w:t>
            </w:r>
          </w:p>
          <w:p w14:paraId="7291A9A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margin-right: auto !important;</w:t>
            </w:r>
          </w:p>
          <w:p w14:paraId="59262DE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8BBE6A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.fluid-centered {</w:t>
            </w:r>
          </w:p>
          <w:p w14:paraId="4B8BCE6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margin-left: auto !important;</w:t>
            </w:r>
          </w:p>
          <w:p w14:paraId="4D7977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margin-right: auto !important;</w:t>
            </w:r>
          </w:p>
          <w:p w14:paraId="47E15A9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B5D72D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.header img {</w:t>
            </w:r>
          </w:p>
          <w:p w14:paraId="3B0B014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max-width: 600px !important;</w:t>
            </w:r>
          </w:p>
          <w:p w14:paraId="303D384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 auto !important;</w:t>
            </w:r>
          </w:p>
          <w:p w14:paraId="37A568D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FB4DB6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.mobilefont {</w:t>
            </w:r>
          </w:p>
          <w:p w14:paraId="3851AE3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text-size-adjust: none !important;</w:t>
            </w:r>
          </w:p>
          <w:p w14:paraId="3095963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font-size: 25px !important;</w:t>
            </w:r>
          </w:p>
          <w:p w14:paraId="75B0060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line-height: 2 !important;</w:t>
            </w:r>
          </w:p>
          <w:p w14:paraId="7CE4432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padding-top: 20px !important;</w:t>
            </w:r>
          </w:p>
          <w:p w14:paraId="5BF074A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20px !important;</w:t>
            </w:r>
          </w:p>
          <w:p w14:paraId="32B7E38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3A0F9C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.mobilepad {</w:t>
            </w:r>
          </w:p>
          <w:p w14:paraId="619C110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padding-top: 30px !important;</w:t>
            </w:r>
          </w:p>
          <w:p w14:paraId="3B4708E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0px !important;</w:t>
            </w:r>
          </w:p>
          <w:p w14:paraId="2F2E207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7A09A8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.mobilepadbottom {</w:t>
            </w:r>
          </w:p>
          <w:p w14:paraId="0754D4F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padding-top: 10px !important;</w:t>
            </w:r>
          </w:p>
          <w:p w14:paraId="5C7B73E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10px !important;</w:t>
            </w:r>
          </w:p>
          <w:p w14:paraId="071A532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7F446F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.mobilefont13px {</w:t>
            </w:r>
          </w:p>
          <w:p w14:paraId="11538F7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font-size:13px !important;</w:t>
            </w:r>
          </w:p>
          <w:p w14:paraId="4DB33C8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line-height:15px !important;</w:t>
            </w:r>
          </w:p>
          <w:p w14:paraId="70266D7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D419D2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/* GMAIL APP FIX */  </w:t>
            </w:r>
          </w:p>
          <w:p w14:paraId="2936F35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u + .body .gwfw {</w:t>
            </w:r>
          </w:p>
          <w:p w14:paraId="3C22AC2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1932E93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100vw !important;</w:t>
            </w:r>
          </w:p>
          <w:p w14:paraId="512A0B1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4F96ED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/* SAMSUNG APP FIX */  </w:t>
            </w:r>
          </w:p>
          <w:p w14:paraId="001D178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#MessageViewBody, #MessageWebViewDiv {</w:t>
            </w:r>
          </w:p>
          <w:p w14:paraId="771B5F9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min-width:100vw;</w:t>
            </w:r>
          </w:p>
          <w:p w14:paraId="702F18B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margin:0 !important;</w:t>
            </w:r>
          </w:p>
          <w:p w14:paraId="59D5270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zoom:1 !important;</w:t>
            </w:r>
          </w:p>
          <w:p w14:paraId="614761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A70A42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1E56500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&lt;/style&gt; </w:t>
            </w:r>
          </w:p>
          <w:p w14:paraId="7049BB1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&lt;style type="text/css"&gt;input{</w:t>
            </w:r>
          </w:p>
          <w:p w14:paraId="579A6BC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display:none;</w:t>
            </w:r>
          </w:p>
          <w:p w14:paraId="5A2624E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0461DFA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.tab{</w:t>
            </w:r>
          </w:p>
          <w:p w14:paraId="39CDAC3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display:none;</w:t>
            </w:r>
          </w:p>
          <w:p w14:paraId="2254635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1A73E4A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#tab1:checked ~ .tab1, </w:t>
            </w:r>
          </w:p>
          <w:p w14:paraId="6B17077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#tab2:checked ~ .tab2, </w:t>
            </w:r>
          </w:p>
          <w:p w14:paraId="6D877B8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#tab3:checked ~ .tab3, </w:t>
            </w:r>
          </w:p>
          <w:p w14:paraId="019A2B7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#tab4:checked ~ .tab4{</w:t>
            </w:r>
          </w:p>
          <w:p w14:paraId="1282CDE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display:block;</w:t>
            </w:r>
          </w:p>
          <w:p w14:paraId="3F21BD9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0C72D7F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&lt;/style&gt; </w:t>
            </w:r>
          </w:p>
          <w:p w14:paraId="2CD4880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&lt;!--[if gte mso 15]&gt;&lt;xml&gt; &lt;o:OfficeDocumentSettings&gt; &lt;o:AllowPNG/&gt; &lt;o:PixelsPerInch&gt;96&lt;/o:PixelsPerInch&gt; &lt;/o:OfficeDocumentSettings&gt; &lt;/xml&gt;&lt;![endif]--&gt;</w:t>
            </w:r>
          </w:p>
          <w:p w14:paraId="7074730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&lt;!--[if gte mso 16]&gt;  &lt;style&gt;  body {  background-color:#ffffff !important;  }  &lt;/style&gt; &lt;![endif]--&gt;</w:t>
            </w:r>
          </w:p>
          <w:p w14:paraId="3E6E9E2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</w:p>
          <w:p w14:paraId="34B51AC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&lt;/head&gt; </w:t>
            </w:r>
          </w:p>
          <w:p w14:paraId="22D00B8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&lt;body leftmargin="0" topmargin="0" marginwidth="0" marginheight="0" style="width:100% !important; -webkit-text-size-adjust:none; -ms-text-size-adjust:none; margin-top:0; margin-bottom:0; margin-right:0; margin-left:0; padding-top:0; padding-bottom:0; padding-right:0; padding-left:0; background-color:#ffffff; background-image:none; background-repeat:repeat; background-position:top left; background-attachment:scroll; min-width:100%;" class="body darkmode"&gt;&lt;style type="text/css"&gt;</w:t>
            </w:r>
          </w:p>
          <w:p w14:paraId="2256CA0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div.preheader </w:t>
            </w:r>
          </w:p>
          <w:p w14:paraId="7690564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 display: none !important; } </w:t>
            </w:r>
          </w:p>
          <w:p w14:paraId="1A4B2B2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&lt;/style&gt;</w:t>
            </w:r>
          </w:p>
          <w:p w14:paraId="50C2472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&lt;div class="preheader" style="font-size: 1px; display: none !important;"&gt;Make their holidays&lt;/div&gt;</w:t>
            </w:r>
          </w:p>
          <w:p w14:paraId="4830D63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 Preview space --&gt;</w:t>
            </w:r>
          </w:p>
          <w:p w14:paraId="14980D6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</w:p>
          <w:p w14:paraId="2845D13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&lt;div style="display: none; max-height: 0px; overflow: hidden;"&gt;</w:t>
            </w:r>
          </w:p>
          <w:p w14:paraId="19785E2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</w:p>
          <w:p w14:paraId="39C023C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</w:t>
            </w:r>
          </w:p>
          <w:p w14:paraId="1B2A6D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</w:t>
            </w:r>
          </w:p>
          <w:p w14:paraId="45B4D56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</w:t>
            </w:r>
          </w:p>
          <w:p w14:paraId="456B8BF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&lt;/div&gt;</w:t>
            </w:r>
          </w:p>
          <w:p w14:paraId="49E62BE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&lt;!--Starts NEW Gmail App fix --&gt;</w:t>
            </w:r>
          </w:p>
          <w:p w14:paraId="1E2ED8D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&lt;!--[if !mso]&gt;&lt;!---&gt;</w:t>
            </w:r>
          </w:p>
          <w:p w14:paraId="06428CF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&lt;input checked="checked" class="mobileCont" style="appearance:none!important; overflow:hidden; display:none; width:0px; max-width:0px; height:0px; max-height:0px; visibility:hidden; z-index:-9999; position:absolute; left:100000px;" type="checkbox" /&gt; </w:t>
            </w:r>
          </w:p>
          <w:p w14:paraId="4226FB8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&lt;!--&lt;![endif]--&gt; </w:t>
            </w:r>
          </w:p>
          <w:p w14:paraId="6C8B75E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&lt;div class="gmailfix" style="white-space:nowrap; font:15px courier; line-height:0;"&gt;&amp;nbsp;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</w:t>
            </w:r>
          </w:p>
          <w:p w14:paraId="3D370A4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&lt;/div&gt; </w:t>
            </w:r>
          </w:p>
          <w:p w14:paraId="03929DF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&lt;!--Ends NEW Gmail App fix --&gt; </w:t>
            </w:r>
          </w:p>
          <w:p w14:paraId="2AC2C17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&lt;!--- PREHEADERS &amp; VAWP ---&gt; </w:t>
            </w:r>
          </w:p>
          <w:p w14:paraId="0C8560B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&lt;table align="center" border="0" cellpadding="0" cellspacing="0" width="600" class="gwfw container darkmode" style="background-color:#ffffff; width:600px;" role="Presentation"&gt; </w:t>
            </w:r>
          </w:p>
          <w:p w14:paraId="73DC9FA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&lt;tbody&gt; </w:t>
            </w:r>
          </w:p>
          <w:p w14:paraId="71E4B81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&lt;tr&gt; </w:t>
            </w:r>
          </w:p>
          <w:p w14:paraId="6E76DA5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align="center" bgcolor="#ffffff" style="padding-left:20px; padding-right:20px"&gt; </w:t>
            </w:r>
          </w:p>
          <w:p w14:paraId="60A2236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align="center" bgcolor="#ffffff" border="0" cellpadding="0" cellspacing="0" class="contenttable darkmode" width="0" role="Presentation"&gt; </w:t>
            </w:r>
          </w:p>
          <w:p w14:paraId="4735E9E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 </w:t>
            </w:r>
          </w:p>
          <w:p w14:paraId="7A5A626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 </w:t>
            </w:r>
          </w:p>
          <w:p w14:paraId="787E31C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&lt;td&gt;                       </w:t>
            </w:r>
          </w:p>
          <w:p w14:paraId="1C48A53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</w:p>
          <w:p w14:paraId="29F6130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</w:t>
            </w:r>
          </w:p>
          <w:p w14:paraId="6045DA2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 </w:t>
            </w:r>
          </w:p>
          <w:p w14:paraId="72CECA6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 </w:t>
            </w:r>
          </w:p>
          <w:p w14:paraId="0236DEA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 </w:t>
            </w:r>
          </w:p>
          <w:p w14:paraId="0E0795D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 </w:t>
            </w:r>
          </w:p>
          <w:p w14:paraId="540C1A4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 align="center" class="hide" valign="middle" width="428"&gt;</w:t>
            </w:r>
          </w:p>
          <w:p w14:paraId="6F59A12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camarker-inner"&gt;&lt;table width="100%" cellspacing="0" cellpadding="0" border="0" role="Presentation"&gt;</w:t>
            </w:r>
          </w:p>
          <w:p w14:paraId="5C87992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&lt;tr&gt;&lt;td style=" align:center; padding-top:10px; padding-bottom:20px;font-family:  Arial, 'Helvetica Neue', Helvetica, sans-serif; font-size:12px; color:#000000;" align="center"&gt;&lt;a href="https://view.em.reebok.com/?qs=895a962d0e858766e8a1a5c82f81f778a1326a465d671ff59a32a7542adc1fa694cbf202a0d3c38003c34670bf736c504867ebd1f354878266638727ba42464159fc888388247a0ed460df5b5d30e531" style="color:#000000; text-decoration:underline;" class="white_text" target="_blank"&gt;VIEW IN BROWSER&lt;/a&gt;</w:t>
            </w:r>
          </w:p>
          <w:p w14:paraId="590B342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&lt;/td&gt;&lt;/tr&gt;</w:t>
            </w:r>
          </w:p>
          <w:p w14:paraId="1DDB89F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&lt;/table&gt;&lt;/td&gt;&lt;/tr&gt;&lt;/table&gt;</w:t>
            </w:r>
          </w:p>
          <w:p w14:paraId="0A498B0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</w:t>
            </w:r>
          </w:p>
          <w:p w14:paraId="42663B8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 </w:t>
            </w:r>
          </w:p>
          <w:p w14:paraId="6707145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 </w:t>
            </w:r>
          </w:p>
          <w:p w14:paraId="15A44D7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 </w:t>
            </w:r>
          </w:p>
          <w:p w14:paraId="5B3B708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 </w:t>
            </w:r>
          </w:p>
          <w:p w14:paraId="125865F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 TOP NAV--&gt; </w:t>
            </w:r>
          </w:p>
          <w:p w14:paraId="644BE7A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bgcolor="#ffffff" border="0" cellpadding="0" cellspacing="0" width="600" class="container darkmode" role="Presentation"&gt; </w:t>
            </w:r>
          </w:p>
          <w:p w14:paraId="4F01E8D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</w:t>
            </w:r>
          </w:p>
          <w:p w14:paraId="174EB31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</w:t>
            </w:r>
          </w:p>
          <w:p w14:paraId="413A10B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 style=" padding-right:0px;padding-left:0px;padding-top:10px; padding-bottom:20px; text-align: center;" align="center"&gt;</w:t>
            </w:r>
          </w:p>
          <w:p w14:paraId="6B9F0FC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&lt;!--Rebook logo desktop  start--&gt;                                                      </w:t>
            </w:r>
          </w:p>
          <w:p w14:paraId="502CDE9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&lt;a href="https://click.em.reebok.com/?qs=4a64778c89713fb0f27943b26ad9ca3af56e382f2e5c50f08e902ad1097c02ba8471c2c0ff06e1e54ea2c0c5b118fbdc8c234c880cd04f0d1e4874d81115b7eb" target="_blank" &gt;</w:t>
            </w:r>
          </w:p>
          <w:p w14:paraId="64653C8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&lt;img src="http://image.em.reebok.com/lib/fe2a11717064057c7c1279/m/1/a222d17f-c28f-48b1-b13a-6427674a2ad4.png" style="display: block; border: 0px; width: 600px;" width="600" class="photo" alt="Reebok"/&gt; </w:t>
            </w:r>
          </w:p>
          <w:p w14:paraId="1ACFB47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&lt;/a&gt;</w:t>
            </w:r>
          </w:p>
          <w:p w14:paraId="2D4A7C7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&lt;!--Rebook logo desktop  ends--&gt;                                                       </w:t>
            </w:r>
          </w:p>
          <w:p w14:paraId="1D95AF2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</w:t>
            </w:r>
          </w:p>
          <w:p w14:paraId="126D67C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</w:t>
            </w:r>
          </w:p>
          <w:p w14:paraId="0A32F36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</w:t>
            </w:r>
          </w:p>
          <w:p w14:paraId="5FB022B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 </w:t>
            </w:r>
          </w:p>
          <w:p w14:paraId="033082B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</w:p>
          <w:p w14:paraId="7713CE8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Banner---&gt;  </w:t>
            </w:r>
          </w:p>
          <w:p w14:paraId="4DE7947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border="0" cellpadding="0" cellspacing="0"  width="600" style="border-collapse:collapse; width: 600px;" class="container" role="Presentation"&gt; </w:t>
            </w:r>
          </w:p>
          <w:p w14:paraId="4836C43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 </w:t>
            </w:r>
          </w:p>
          <w:p w14:paraId="7811390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</w:t>
            </w:r>
          </w:p>
          <w:p w14:paraId="47C6C33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&lt;td&gt; </w:t>
            </w:r>
          </w:p>
          <w:p w14:paraId="2F3B51C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camarker-inner"&gt;&lt;table width="100%" cellspacing="0" cellpadding="0" role="presentation"&gt;&lt;tr&gt;&lt;td align="center"&gt;&lt;a target="_blank" href="https://click.em.reebok.com/?qs=4a64778c89713fb01f3f528e04a8a36023c7ad5209a23b109b327c089f44f98397f18fb0ccffdfac0ddc528e2b3b1f937f01ebea21c8ea7d32b437bcfcda6e2b" title=""   data-linkto="https://"&gt;</w:t>
            </w:r>
          </w:p>
          <w:p w14:paraId="11BCCF0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&lt;img data-assetid="142561" src="https://image.em.reebok.com/lib/fe2a11717064057c7c1279/m/1/fa5081e4-08ae-4a44-ae2c-c0546a0673ec.jpg" alt="New Arrivals | REEBOK KIDS APPAREL | Ready,set,go ahead and dress them head to toe in styles they can wear all year and  for any activity.  | Holiday Doorbusters | Hoodies and Joggers $12.99 | Graphic Tees $7.99 | Now Through December 24th | Find a store " height="1092" width="600" style="display: block; padding: 0px; text-align: center; width: 600px; height: 1092px; border: 0px;"&gt;&lt;/a&gt;&lt;/td&gt;&lt;/tr&gt;&lt;/table&gt;&lt;/td&gt;&lt;/tr&gt;&lt;/table&gt;</w:t>
            </w:r>
          </w:p>
          <w:p w14:paraId="135F1EE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</w:p>
          <w:p w14:paraId="43324CB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</w:t>
            </w:r>
          </w:p>
          <w:p w14:paraId="7BB570B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 </w:t>
            </w:r>
          </w:p>
          <w:p w14:paraId="7AB2798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 </w:t>
            </w:r>
          </w:p>
          <w:p w14:paraId="2BECB72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</w:t>
            </w:r>
          </w:p>
          <w:p w14:paraId="333B83A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Module 2 ---&gt; </w:t>
            </w:r>
          </w:p>
          <w:p w14:paraId="0D3561E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border="0" cellpadding="0" cellspacing="0" width="600" style="border-collapse:collapse; width: 600px;" class="container" role="Presentation"&gt; </w:t>
            </w:r>
          </w:p>
          <w:p w14:paraId="53F9870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 </w:t>
            </w:r>
          </w:p>
          <w:p w14:paraId="26BED70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</w:t>
            </w:r>
          </w:p>
          <w:p w14:paraId="024C61E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 &gt;</w:t>
            </w:r>
          </w:p>
          <w:p w14:paraId="475437B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 &lt;table style="background:#244486; text-align: center; width:100%;" width="100%" cellspacing="0" cellpadding="0" border="0" bgcolor="#244486" align="center" role="Presentation"&gt;</w:t>
            </w:r>
          </w:p>
          <w:p w14:paraId="04E9C00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&lt;tr&gt;</w:t>
            </w:r>
          </w:p>
          <w:p w14:paraId="16776EA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EDDE9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&lt;td style="background:#244486; text-align: center;  vertical-align:center; padding: 20px 10px;" valign="center" width="100%" bgcolor="#244486" align="center"&gt;&lt;a  data-linkto="https://" href="https://click.em.reebok.com/?qs=4a64778c89713fb0a74e2a8cec5a7b1166149016366347602d6c687034faacd551c60bf96bc79f092111cfa54d0101ca098a6d35c6a8319ce42a690bdc81ced6" target="_blank" title="" style=" font-size: 15px; line-height:16px; text-align: center; text-decoration:none; color:#ffffff; font-family: sans-serif;"  class="mobilefont13px"&gt;FREE SHIPPING ON ORDERS OF $75 OR&amp;nbsp;MORE&lt;/a&gt;</w:t>
            </w:r>
          </w:p>
          <w:p w14:paraId="224AD0A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 &lt;/td&gt;&lt;/tr&gt;&lt;/table&gt;&lt;/td&gt;&lt;/tr&gt;&lt;/table&gt;</w:t>
            </w:r>
          </w:p>
          <w:p w14:paraId="2B33C01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 </w:t>
            </w:r>
          </w:p>
          <w:p w14:paraId="7B5CB38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 </w:t>
            </w:r>
          </w:p>
          <w:p w14:paraId="2E6124D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 </w:t>
            </w:r>
          </w:p>
          <w:p w14:paraId="5FCEB58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</w:t>
            </w:r>
          </w:p>
          <w:p w14:paraId="1817C89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</w:p>
          <w:p w14:paraId="63768DE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SOCIAL ---&gt;</w:t>
            </w:r>
          </w:p>
          <w:p w14:paraId="562E192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&lt;table style="border-collapse:collapse; width: 100%;" width="100%" cellspacing="0" cellpadding="0" border="0" bgcolor="#ffffff" align="center" role="Presentation"&gt;</w:t>
            </w:r>
          </w:p>
          <w:p w14:paraId="4188B9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&lt;tr&gt;</w:t>
            </w:r>
          </w:p>
          <w:p w14:paraId="354BC6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&lt;td style="border-collapse:collapse;padding-top:30px; padding-bottom:30px; width: 100%;" width="100%"&gt;</w:t>
            </w:r>
          </w:p>
          <w:p w14:paraId="3706753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&lt;table style="border-collapse:collapse" cellspacing="0" cellpadding="0" border="0" align="center" role="Presentation"&gt;</w:t>
            </w:r>
          </w:p>
          <w:p w14:paraId="0DCABF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&lt;tr&gt;</w:t>
            </w:r>
          </w:p>
          <w:p w14:paraId="362558E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style="border-collapse:collapse" width="46" valign="middle" align="center"&gt;</w:t>
            </w:r>
          </w:p>
          <w:p w14:paraId="51CF72B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 data-linkto="https://" href="https://click.em.reebok.com/?qs=4a64778c89713fb01ecb30ebaf266f39ee4ff5e5967b2e335762105376956e09cc7c732c4cdad3a456ed2a082dd5ac5fb9b427598286e1d6f3552340503d1636" target="_blank" title=""&gt;&lt;img alt="Facebook icon" data-assetid="41" src="http://image.em.reebok.com/lib/fe2a11717064057c7c1279/m/1/89ce992e-5a2b-4da4-97a0-128cf04842fb.png"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1E710BE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71E1AD6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79C6FDA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 data-linkto="https://" href="https://click.em.reebok.com/?qs=4a64778c89713fb08e57506755eacfcff91e84d8ec69a37554d47758eea3117eddfeb5d738b8b4df4ff13cf88883f94b198d0fbfc7fb583f1d3825ff9c8322d7" target="_blank" title=""&gt;&lt;img alt="Instagram icon" data-assetid="44" src="http://image.em.reebok.com/lib/fe2a11717064057c7c1279/m/1/82bead7c-cf83-461f-9361-e7665fcc9de5.png"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61FD950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584C2C8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7D54125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 data-linkto="https://" href="https://click.em.reebok.com/?qs=4a64778c89713fb0a35edf0d8ac17c6480cb1608b7860154f3e6038496dd694ba8a06cf78cd97d73eef67e7abeb5321c969daefe705c36688214d876c0a12d9f" target="_blank" title=""&gt;&lt;img alt="Twitter icon" data-assetid="28" src="http://image.em.reebok.com/lib/fe2a11717064057c7c1279/m/1/8f124786-f284-4e9b-8b6d-9cb7791ca600.png"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1D50D7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415889D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style="border-collapse:collapse" width="46" valign="middle" align="center"&gt;</w:t>
            </w:r>
          </w:p>
          <w:p w14:paraId="7CABBF1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  data-linkto="https://" href="https://click.em.reebok.com/?qs=4a64778c89713fb0a02e3b59d1dd178aa9effd5c27edd4ac0abc84dc73a1117d0c78ef92d26d42c9aa31a547ebd3831495529e68ac0b3b76dd6c9dc81c6f50c9" target="_blank" title=""&gt;&lt;img alt="Tiktok icon" data-assetid="42" src="http://image.em.reebok.com/lib/fe2a11717064057c7c1279/m/1/fa2c42f5-cff5-4d63-b5fd-4c866d282b8f.png"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63CE969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07750D5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308D38D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 data-linkto="https://" href="https://click.em.reebok.com/?qs=4a64778c89713fb0806ab8d00d1023523bc829f1104cdc3d1cef47e4cf3f7cf555d9b575eb401b43cabcfc6f33ed4863a56401ca9e7ac83212080db99eae9268" target="_blank" title=""&gt;&lt;img alt="Youtube icon" data-assetid="42" src="http://image.em.reebok.com/lib/fe2a11717064057c7c1279/m/1/1f6058a7-ee2d-4fe6-92e8-0cc60df5092f.png"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34CB5EF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7906D3B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&lt;/tr&gt;</w:t>
            </w:r>
          </w:p>
          <w:p w14:paraId="15F3FC5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&lt;/table&gt;</w:t>
            </w:r>
          </w:p>
          <w:p w14:paraId="4C24D47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&lt;/td&gt;</w:t>
            </w:r>
          </w:p>
          <w:p w14:paraId="3BF70B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&lt;/tr&gt;</w:t>
            </w:r>
          </w:p>
          <w:p w14:paraId="0F8ACC0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&lt;/table&gt;</w:t>
            </w:r>
          </w:p>
          <w:p w14:paraId="5AC0CA2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&lt;!--END SOCIAL --&gt;</w:t>
            </w:r>
          </w:p>
          <w:p w14:paraId="3118362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width="600" border="0" cellspacing="0" cellpadding="0" style="width:600px;" class="container" role="Presentation"&gt;</w:t>
            </w:r>
          </w:p>
          <w:p w14:paraId="08E327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&lt;tr&gt;</w:t>
            </w:r>
          </w:p>
          <w:p w14:paraId="0D6C5A9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&lt;td align="center" style="background:#244486; padding-left:5px; padding-right:5px; padding-top:20px; padding-bottom:20px;  text-align: center;" align="center" bgcolor="#244486" &gt;</w:t>
            </w:r>
          </w:p>
          <w:p w14:paraId="10DC0C1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&lt;table width="100%" border="0" cellspacing="0" cellpadding="0" style="background:#244486; text-align: center; width:100%;" align="center" bgcolor="#244486"  class="container" role="Presentation"&gt;</w:t>
            </w:r>
          </w:p>
          <w:p w14:paraId="64C9129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&lt;tr&gt;</w:t>
            </w:r>
          </w:p>
          <w:p w14:paraId="10DB203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style="background:#244486; text-align: center;  valign:center; width: 28%; " valign="center" width="28%"  bgcolor="#244486" align="center"&gt;</w:t>
            </w:r>
          </w:p>
          <w:p w14:paraId="416EE2E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data-linkto="https://" href="https://click.em.reebok.com/?qs=4a64778c89713fb03cc20d4f06e703c583e9efd88296fb972f3cf3ba413e3ce0dfe87797ac656e554e448de3101b337441ad95c4166ddc0caf2e009faab8575a" target="_blank" title=""  style=" font-size: 15px;text-align: center; text-decoration:none; color:#ffffff; font-family: sans-serif;line-height:16px;" class="mobilefont13px" &gt;MY ACCOUNT&lt;/a&gt;</w:t>
            </w:r>
          </w:p>
          <w:p w14:paraId="5602748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373C5D7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style="background:#244486; text-align: center;  valign:center; width: 28%;" valign="center" width="28%" bgcolor="#244486" align="center"&gt;</w:t>
            </w:r>
          </w:p>
          <w:p w14:paraId="21DB827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data-linkto="https://" href="https://click.em.reebok.com/?qs=4a64778c89713fb076b32c1122ce7a8ae72a9a67c9467839241f761a7e2764915e46a57de840f093a1e4d8f2a38f8298bdafcf4a48006c517474c8d4d6e073d0" target="_blank"  title="" style=" font-size: 15px;text-align: center; text-decoration:none; color:#ffffff; font-family: sans-serif;line-height:16px;" class="mobilefont13px" &gt;FIND A STORE&lt;/a&gt;</w:t>
            </w:r>
          </w:p>
          <w:p w14:paraId="7D27F07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0040965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style="background:#244486; text-align: center;  valign:center; width: 28%;" valign="center" width="28%" bgcolor="#244486" align="center"&gt;</w:t>
            </w:r>
          </w:p>
          <w:p w14:paraId="48D364C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data-linkto="https://"  href="https://click.em.reebok.com/?qs=4a64778c89713fb01378530527c82d8d86c70886873ab06b27b6bebbf8a482d744305b4e77e5fd6e6a702e77dfd45eca0b859faa5017b42b881c5409f49b33c5" target="_blank" title=""style=" font-size: 15px;text-align: center; text-decoration:none; color:#ffffff; font-family: sans-serif;line-height:16px;" class="mobilefont13px" &gt;NEED HELP?&lt;/a&gt;</w:t>
            </w:r>
          </w:p>
          <w:p w14:paraId="70CE582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3719807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&lt;/tr&gt;</w:t>
            </w:r>
          </w:p>
          <w:p w14:paraId="6861AE5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&lt;/table&gt;</w:t>
            </w:r>
          </w:p>
          <w:p w14:paraId="066A356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&lt;/td&gt;</w:t>
            </w:r>
          </w:p>
          <w:p w14:paraId="338F2BD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&lt;/tr&gt;</w:t>
            </w:r>
          </w:p>
          <w:p w14:paraId="1691FA9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&lt;/table&gt;</w:t>
            </w:r>
          </w:p>
          <w:p w14:paraId="7947A67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DISCLAIMER ---&gt;                  </w:t>
            </w:r>
          </w:p>
          <w:p w14:paraId="4CC9BF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border="0" cellpadding="0" cellspacing="0"  width="600" style="width:600px;" class="container" role="Presentation"&gt; </w:t>
            </w:r>
          </w:p>
          <w:p w14:paraId="72C0B7A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 </w:t>
            </w:r>
          </w:p>
          <w:p w14:paraId="66521DF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 </w:t>
            </w:r>
          </w:p>
          <w:p w14:paraId="7755663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 style="padding-left: 2px; padding-top:20px"&gt;</w:t>
            </w:r>
          </w:p>
          <w:p w14:paraId="223F877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&lt;table cellspacing="0" cellpadding="0" border="0" width="100%" style="width:100%;border-collapse: collapse;" role="presentation"&gt;</w:t>
            </w:r>
          </w:p>
          <w:p w14:paraId="7A3C329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&lt;tr&gt;&lt;td style=" mso-line-height: exactly; ; text-align: left; line-height: 14px; font-family: Arial, sans-serif; font-size: 12px; font-weight: regular; background: #ffffff; color: #5e5e5e !important; padding:0px 10px 30px;"&gt;Free ground shipping offer on orders of $75 or more valid to U.S. addresses only. All offers valid on domestic U.S. orders&amp;nbsp;only.&lt;/td&gt;&lt;/tr&gt;&lt;/table&gt;</w:t>
            </w:r>
          </w:p>
          <w:p w14:paraId="726E000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</w:t>
            </w:r>
          </w:p>
          <w:p w14:paraId="010414D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</w:t>
            </w:r>
          </w:p>
          <w:p w14:paraId="14A03F2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</w:t>
            </w:r>
          </w:p>
          <w:p w14:paraId="62A41DE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</w:t>
            </w:r>
          </w:p>
          <w:p w14:paraId="4D1BFE9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</w:t>
            </w:r>
          </w:p>
          <w:p w14:paraId="4603F7D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DISCLAIMER ---&gt;     </w:t>
            </w:r>
          </w:p>
          <w:p w14:paraId="2149053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FOOTER ---&gt;</w:t>
            </w:r>
          </w:p>
          <w:p w14:paraId="095B168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align="center" cellpadding="0" cellspacing="0" class="container" width="600" role="Presentation" role="Presentation"&gt;</w:t>
            </w:r>
          </w:p>
          <w:p w14:paraId="067D292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&lt;tr&gt;</w:t>
            </w:r>
          </w:p>
          <w:p w14:paraId="0AA1197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&lt;td align="center" valign="middle"&gt;</w:t>
            </w:r>
          </w:p>
          <w:p w14:paraId="615A783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&lt;table align="center" cellpadding="0" cellspacing="0" class="container" width="600" role="Presentation"&gt;</w:t>
            </w:r>
          </w:p>
          <w:p w14:paraId="66C3BB1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&lt;tr&gt;</w:t>
            </w:r>
          </w:p>
          <w:p w14:paraId="7DED2FA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&lt;td align="center" valign="middle"&gt;</w:t>
            </w:r>
          </w:p>
          <w:p w14:paraId="0F4A12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&lt;table align="center" cellpadding="0" cellspacing="0" class="container" width="600" role="Presentation"&gt;</w:t>
            </w:r>
          </w:p>
          <w:p w14:paraId="27BE3DF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&lt;tr&gt;</w:t>
            </w:r>
          </w:p>
          <w:p w14:paraId="485C345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&lt;!--[if gte mso 12]&gt;  &lt;div style="background: #ffffff; width: 150px; padding-bottom:0px; line-height: 20px;" height="20" width="150" padding-bottom="0"&gt;        &amp;nbsp;&lt;/div&gt;&lt;![endif]--&gt;</w:t>
            </w:r>
          </w:p>
          <w:p w14:paraId="145131B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&lt;td align="center" class="mobilefontHF" style=" text-align: center; line-height: 14px; font: 12px Arial; color: #000000; -webkit-text-stroke: #000000;"&gt;This email was sent to: </w:t>
            </w:r>
          </w:p>
          <w:p w14:paraId="09EC3AB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href="mailto:csiah0323i@gmail.com"style="color:#000000;text-decoration:none;" class="appleLinks white_text"&gt;csiah0323i@gmail.com&lt;/a&gt;</w:t>
            </w:r>
          </w:p>
          <w:p w14:paraId="4694D85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573C705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44AEF20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href="https://click.em.reebok.com/?qs=4a64778c89713fb0606ec18b035679146f050feed17c136f3978174f1559a447ff1b0797992fe0833dd43aee49e25201b9b9de7b184759eeedf513f23155dde6"  style="line-height: 14px; font: 12px Arial, Helvetica, sans-serif; color: #000000; text-decoration: none;"  class="white_text" target="_blank"&gt;Unsubscribe and Manage My Preferences&lt;/a&gt; | </w:t>
            </w:r>
          </w:p>
          <w:p w14:paraId="0686EAE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 target="_blank" href="https://click.em.reebok.com/?qs=4a64778c89713fb090b4c84c7b0b4cd1dc542a481b67468b5ba8cfb93a15a52dffca145d9ee8e15971577bbfe9d4e04db7f900dc13360f02c88c87758b174dae" style="line-height: 14px; font: 12px Arial, Helvetica, sans-serif; color: #000000; text-decoration: none;"  class="white_text" target="_blank"&gt;Contact Us&lt;/a&gt; | </w:t>
            </w:r>
          </w:p>
          <w:p w14:paraId="00ED7D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 target="_blank" href="https://click.em.reebok.com/?qs=4a64778c89713fb0c2d901726ab4b83d88f5072b5ad2bcd5ae26cddd37dc6e184a57a1b9eee6c64bc3011347713c956416868100643d4a3501797969b32e0764" style="line-height: 14px; font: 12px Arial, Helvetica, sans-serif; color: #000000; text-decoration: none;" class="white_text" target="_blank"&gt;Privacy Policy&lt;/a&gt;</w:t>
            </w:r>
          </w:p>
          <w:p w14:paraId="31F08CB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7453407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38DC0CF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This email was sent by:</w:t>
            </w:r>
          </w:p>
          <w:p w14:paraId="6CEA8D7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7D42D6D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Reebok International Ltd., LLC | </w:t>
            </w:r>
          </w:p>
          <w:p w14:paraId="0839D03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href="" style="text-decoration: none; color: #000000;" class="appleLinks white_text"&gt;25 Drydock Ave.&lt;/a&gt; | </w:t>
            </w:r>
          </w:p>
          <w:p w14:paraId="2CF50E5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href="" style="color:#000000;text-decoration:none;" class="appleLinks white_text"&gt;Boston&lt;/a&gt;, </w:t>
            </w:r>
          </w:p>
          <w:p w14:paraId="5034FDD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href="" style="color:#000000;text-decoration:none;" class="appleLinks white_text"&gt;MA 02210&lt;/a&gt;  | United States</w:t>
            </w:r>
          </w:p>
          <w:p w14:paraId="1BFA3AA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69A9F36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37ECDB7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&lt;/td&gt;</w:t>
            </w:r>
          </w:p>
          <w:p w14:paraId="14AB4A0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&lt;/tr&gt;</w:t>
            </w:r>
          </w:p>
          <w:p w14:paraId="0A43CF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&lt;/table&gt;</w:t>
            </w:r>
          </w:p>
          <w:p w14:paraId="66795D1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&lt;/td&gt;</w:t>
            </w:r>
          </w:p>
          <w:p w14:paraId="58F61D8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&lt;/tr&gt;</w:t>
            </w:r>
          </w:p>
          <w:p w14:paraId="74D8289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&lt;/table&gt;</w:t>
            </w:r>
          </w:p>
          <w:p w14:paraId="2399696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&lt;/td&gt;</w:t>
            </w:r>
          </w:p>
          <w:p w14:paraId="4F6D010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&lt;/tr&gt;</w:t>
            </w:r>
          </w:p>
          <w:p w14:paraId="23CCA83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</w:t>
            </w:r>
          </w:p>
          <w:p w14:paraId="7D5DC41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align="center" cellpadding="0" cellspacing="0" class="container" width="600"  class="container" role="Presentation"&gt;</w:t>
            </w:r>
          </w:p>
          <w:p w14:paraId="11392B4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&lt;tr&gt;</w:t>
            </w:r>
          </w:p>
          <w:p w14:paraId="593D48B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&lt;td align="center" style=" text-align: center; line-height: 14px; font: 12px Arial; color: #000000; -webkit-text-stroke: #878787;"&gt;</w:t>
            </w:r>
          </w:p>
          <w:p w14:paraId="1F1C324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&amp;copy; 2023 Reebok. All Rights Reserved.</w:t>
            </w:r>
          </w:p>
          <w:p w14:paraId="17C0DF4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&lt;/td&gt;</w:t>
            </w:r>
          </w:p>
          <w:p w14:paraId="5D425D5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&lt;/tr&gt;</w:t>
            </w:r>
          </w:p>
          <w:p w14:paraId="5603B56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           </w:t>
            </w:r>
          </w:p>
          <w:p w14:paraId="6754539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2916BF4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&lt;/tr&gt;</w:t>
            </w:r>
          </w:p>
          <w:p w14:paraId="68B4422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&lt;img src="https://click.em.reebok.com/open.aspx?ffcb10-feef13787c6107-fe5e1c73776404797d1c-fe2a11717064057c7c1279-ff68177475-fe521c72726200797213-ff3615707463&amp;d=100204&amp;bmt=0" width="1" height="1" alt=""&gt;</w:t>
            </w:r>
          </w:p>
          <w:p w14:paraId="665AEA0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&lt;/tbody&gt;</w:t>
            </w:r>
          </w:p>
          <w:p w14:paraId="48D1AF5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&lt;/table&gt;</w:t>
            </w:r>
          </w:p>
          <w:p w14:paraId="2F3F91E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&lt;!--Starts Gmail App fix 2 --&gt;</w:t>
            </w:r>
          </w:p>
          <w:p w14:paraId="34CD8F8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&lt;div style="display:none; white-space:nowrap; font:16px courier; color:#ffffff;"&gt;- - - - - - - - - - - - - - - - - - - - - - - - - - - - - - - - -</w:t>
            </w:r>
          </w:p>
          <w:p w14:paraId="4D081FD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&lt;/div&gt;</w:t>
            </w:r>
          </w:p>
          <w:p w14:paraId="4BBB116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&lt;!--Ends Gmail App fix 2 --&gt;</w:t>
            </w:r>
          </w:p>
          <w:p w14:paraId="6296F45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&lt;/body&gt;</w:t>
            </w:r>
          </w:p>
          <w:p w14:paraId="542833E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&lt;/html&gt;</w:t>
            </w:r>
          </w:p>
          <w:p w14:paraId="255BE24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104DB4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--wwozhHYfqdCx=_?:--</w:t>
            </w:r>
          </w:p>
          <w:p w14:paraId="425D9EBE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C9FB857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66FA8DD" w14:textId="77777777" w:rsidR="00A41607" w:rsidRDefault="00A41607" w:rsidP="00BE4410">
            <w:pPr>
              <w:jc w:val="right"/>
            </w:pPr>
          </w:p>
        </w:tc>
      </w:tr>
      <w:tr w:rsidR="00A41607" w14:paraId="4675205A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0C94E7F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5D5429D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1697120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525CEA2" w14:textId="77777777" w:rsidR="00A41607" w:rsidRDefault="00A41607" w:rsidP="00BE4410">
            <w:pPr>
              <w:jc w:val="right"/>
            </w:pPr>
          </w:p>
        </w:tc>
      </w:tr>
      <w:tr w:rsidR="00A41607" w14:paraId="5ED67A37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666EE25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CAC5EE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F17EFAF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452FD90" w14:textId="77777777" w:rsidR="00A41607" w:rsidRDefault="00A41607" w:rsidP="00BE4410">
            <w:pPr>
              <w:jc w:val="right"/>
            </w:pPr>
          </w:p>
        </w:tc>
      </w:tr>
      <w:tr w:rsidR="00A41607" w14:paraId="103F9854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51B8850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495A53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51B0641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8CBDF3B" w14:textId="77777777" w:rsidR="00A41607" w:rsidRDefault="00A41607" w:rsidP="00BE4410">
            <w:pPr>
              <w:jc w:val="right"/>
            </w:pPr>
          </w:p>
        </w:tc>
      </w:tr>
      <w:tr w:rsidR="00A41607" w14:paraId="014DC5DC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2C38356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927C9E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C39555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944D937" w14:textId="77777777" w:rsidR="00A41607" w:rsidRDefault="00A41607" w:rsidP="00BE4410">
            <w:pPr>
              <w:jc w:val="right"/>
            </w:pPr>
          </w:p>
        </w:tc>
      </w:tr>
      <w:tr w:rsidR="00A41607" w14:paraId="24A7024A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FAC4936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81709D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3CA0DC5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97EE86A" w14:textId="77777777" w:rsidR="00A41607" w:rsidRDefault="00A41607" w:rsidP="00BE4410">
            <w:pPr>
              <w:jc w:val="right"/>
            </w:pPr>
          </w:p>
        </w:tc>
      </w:tr>
      <w:tr w:rsidR="00A41607" w14:paraId="365DBBDD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60F8F86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E01DBD4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85B06D0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7215F9C" w14:textId="77777777" w:rsidR="00A41607" w:rsidRDefault="00A41607" w:rsidP="00BE4410">
            <w:pPr>
              <w:jc w:val="right"/>
            </w:pPr>
          </w:p>
        </w:tc>
      </w:tr>
      <w:tr w:rsidR="00A41607" w14:paraId="6290DB57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4FCDF1B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407F623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07A62B3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293987" w14:textId="77777777" w:rsidR="00A41607" w:rsidRDefault="00A41607" w:rsidP="00BE4410">
            <w:pPr>
              <w:jc w:val="right"/>
            </w:pPr>
          </w:p>
        </w:tc>
      </w:tr>
      <w:tr w:rsidR="00A41607" w14:paraId="7057B86E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A3B76A3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64349D9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E74BC42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F67132F" w14:textId="77777777" w:rsidR="00A41607" w:rsidRDefault="00A41607" w:rsidP="00BE4410">
            <w:pPr>
              <w:jc w:val="right"/>
            </w:pPr>
          </w:p>
        </w:tc>
      </w:tr>
      <w:tr w:rsidR="00A41607" w14:paraId="4872AB42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</w:tcBorders>
            <w:vAlign w:val="center"/>
          </w:tcPr>
          <w:p w14:paraId="704B434D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</w:tcBorders>
            <w:vAlign w:val="center"/>
          </w:tcPr>
          <w:p w14:paraId="1261DE2E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F955244" w14:textId="77777777" w:rsidR="00A41607" w:rsidRDefault="00A41607" w:rsidP="005E0721">
            <w:pPr>
              <w:pStyle w:val="Heading1"/>
            </w:pPr>
            <w:sdt>
              <w:sdtPr>
                <w:id w:val="-1007976488"/>
                <w:placeholder>
                  <w:docPart w:val="1FF32F1C9DFB410F9F1E412645749FD4"/>
                </w:placeholder>
                <w:temporary/>
                <w:showingPlcHdr/>
                <w15:appearance w15:val="hidden"/>
              </w:sdtPr>
              <w:sdtContent>
                <w:r>
                  <w:t>Subtotal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E81E674" w14:textId="77777777" w:rsidR="00A41607" w:rsidRDefault="00A41607" w:rsidP="005E0721">
            <w:pPr>
              <w:pStyle w:val="Totals"/>
            </w:pPr>
            <w:sdt>
              <w:sdtPr>
                <w:id w:val="-1602253610"/>
                <w:placeholder>
                  <w:docPart w:val="9A9029C958D94F10899E9076B8B62FC4"/>
                </w:placeholder>
                <w:showingPlcHdr/>
                <w15:appearance w15:val="hidden"/>
              </w:sdtPr>
              <w:sdtContent>
                <w:r w:rsidRPr="00156A3A">
                  <w:t>400.00</w:t>
                </w:r>
              </w:sdtContent>
            </w:sdt>
            <w:r>
              <w:t xml:space="preserve"> </w:t>
            </w:r>
          </w:p>
        </w:tc>
      </w:tr>
      <w:tr w:rsidR="00A41607" w14:paraId="3A11687F" w14:textId="77777777" w:rsidTr="008F12DF">
        <w:trPr>
          <w:trHeight w:val="397"/>
        </w:trPr>
        <w:tc>
          <w:tcPr>
            <w:tcW w:w="1075" w:type="dxa"/>
            <w:vAlign w:val="center"/>
          </w:tcPr>
          <w:p w14:paraId="7220E8E0" w14:textId="77777777" w:rsidR="00A41607" w:rsidRDefault="00A41607" w:rsidP="002D2C31"/>
        </w:tc>
        <w:tc>
          <w:tcPr>
            <w:tcW w:w="6120" w:type="dxa"/>
            <w:vAlign w:val="center"/>
          </w:tcPr>
          <w:p w14:paraId="7392DAC6" w14:textId="77777777" w:rsidR="00A41607" w:rsidRDefault="00A41607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63DFD271" w14:textId="77777777" w:rsidR="00A41607" w:rsidRDefault="00A41607" w:rsidP="005E0721">
            <w:pPr>
              <w:pStyle w:val="Heading1"/>
            </w:pPr>
            <w:sdt>
              <w:sdtPr>
                <w:id w:val="-1969434869"/>
                <w:placeholder>
                  <w:docPart w:val="7728950A000B4968B8D029F3CDE76B0E"/>
                </w:placeholder>
                <w:temporary/>
                <w:showingPlcHdr/>
                <w15:appearance w15:val="hidden"/>
              </w:sdtPr>
              <w:sdtContent>
                <w:r>
                  <w:t>Sales Tax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1C992447" w14:textId="77777777" w:rsidR="00A41607" w:rsidRDefault="00A41607" w:rsidP="005E0721">
            <w:pPr>
              <w:pStyle w:val="Totals"/>
            </w:pPr>
            <w:sdt>
              <w:sdtPr>
                <w:id w:val="11963529"/>
                <w:placeholder>
                  <w:docPart w:val="7A2DFDA14A9F42E1A8A1B38D7054D957"/>
                </w:placeholder>
                <w:showingPlcHdr/>
                <w15:appearance w15:val="hidden"/>
              </w:sdtPr>
              <w:sdtContent>
                <w:r w:rsidRPr="00156A3A">
                  <w:t>20.00</w:t>
                </w:r>
              </w:sdtContent>
            </w:sdt>
            <w:r>
              <w:t xml:space="preserve"> </w:t>
            </w:r>
          </w:p>
        </w:tc>
      </w:tr>
      <w:tr w:rsidR="00A41607" w14:paraId="61614458" w14:textId="77777777" w:rsidTr="008F12DF">
        <w:trPr>
          <w:trHeight w:val="397"/>
        </w:trPr>
        <w:tc>
          <w:tcPr>
            <w:tcW w:w="1075" w:type="dxa"/>
            <w:vAlign w:val="center"/>
          </w:tcPr>
          <w:p w14:paraId="48E2AC86" w14:textId="77777777" w:rsidR="00A41607" w:rsidRDefault="00A41607" w:rsidP="002D2C31"/>
        </w:tc>
        <w:tc>
          <w:tcPr>
            <w:tcW w:w="6120" w:type="dxa"/>
            <w:vAlign w:val="center"/>
          </w:tcPr>
          <w:p w14:paraId="3B016918" w14:textId="77777777" w:rsidR="00A41607" w:rsidRDefault="00A41607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4029A472" w14:textId="77777777" w:rsidR="00A41607" w:rsidRDefault="00A41607" w:rsidP="005E0721">
            <w:pPr>
              <w:pStyle w:val="Heading1"/>
            </w:pPr>
            <w:sdt>
              <w:sdtPr>
                <w:id w:val="1022060310"/>
                <w:placeholder>
                  <w:docPart w:val="826057AD62B24EF487575BEA14F26B18"/>
                </w:placeholder>
                <w:temporary/>
                <w:showingPlcHdr/>
                <w15:appearance w15:val="hidden"/>
              </w:sdtPr>
              <w:sdtContent>
                <w:r>
                  <w:t>Total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18968461" w14:textId="77777777" w:rsidR="00A41607" w:rsidRDefault="00A41607" w:rsidP="005E0721">
            <w:pPr>
              <w:pStyle w:val="Totals"/>
            </w:pPr>
            <w:sdt>
              <w:sdtPr>
                <w:id w:val="-1944681675"/>
                <w:placeholder>
                  <w:docPart w:val="23710E4B06C64EE38C1837447FFF7F0B"/>
                </w:placeholder>
                <w:showingPlcHdr/>
                <w15:appearance w15:val="hidden"/>
              </w:sdtPr>
              <w:sdtContent>
                <w:r w:rsidRPr="00156A3A">
                  <w:t>420.00</w:t>
                </w:r>
              </w:sdtContent>
            </w:sdt>
            <w:r>
              <w:t xml:space="preserve"> </w:t>
            </w:r>
          </w:p>
        </w:tc>
      </w:tr>
    </w:tbl>
    <w:p w14:paraId="6B87CC44" w14:textId="77777777" w:rsidR="00A41607" w:rsidRDefault="00A41607" w:rsidP="00BE4410">
      <w:pPr>
        <w:pStyle w:val="ContactInfo"/>
      </w:pPr>
      <w:sdt>
        <w:sdtPr>
          <w:id w:val="107098354"/>
          <w:placeholder>
            <w:docPart w:val="453D045030374A55802DEB7B5E83EF6C"/>
          </w:placeholder>
          <w:showingPlcHdr/>
          <w15:appearance w15:val="hidden"/>
        </w:sdtPr>
        <w:sdtContent>
          <w:r w:rsidRPr="00156A3A">
            <w:t>Make all checks payable to</w:t>
          </w:r>
        </w:sdtContent>
      </w:sdt>
      <w:r>
        <w:t xml:space="preserve"> </w:t>
      </w:r>
      <w:sdt>
        <w:sdtPr>
          <w:id w:val="453370213"/>
          <w:placeholder>
            <w:docPart w:val="7BB6E00DB3F7402E9E0D72B4946E747F"/>
          </w:placeholder>
          <w:showingPlcHdr/>
          <w15:appearance w15:val="hidden"/>
        </w:sdtPr>
        <w:sdtContent>
          <w:r w:rsidRPr="00DB3205">
            <w:t>Create &amp; Co.</w:t>
          </w:r>
        </w:sdtContent>
      </w:sdt>
    </w:p>
    <w:p w14:paraId="53B446E9" w14:textId="77777777" w:rsidR="00A41607" w:rsidRDefault="00A41607" w:rsidP="00DB3205">
      <w:pPr>
        <w:pStyle w:val="Thankyou"/>
      </w:pPr>
      <w:sdt>
        <w:sdtPr>
          <w:id w:val="403270095"/>
          <w:placeholder>
            <w:docPart w:val="7942A6418DCB471786F1A0A43B1F7408"/>
          </w:placeholder>
          <w:showingPlcHdr/>
          <w15:appearance w15:val="hidden"/>
        </w:sdtPr>
        <w:sdtContent>
          <w:r w:rsidRPr="00DB3205">
            <w:t>Thank you for your business!</w:t>
          </w:r>
        </w:sdtContent>
      </w:sdt>
      <w:r>
        <w:t xml:space="preserve"> </w:t>
      </w:r>
    </w:p>
    <w:p w14:paraId="46113C60" w14:textId="77777777" w:rsidR="00A41607" w:rsidRDefault="00A41607" w:rsidP="00BE4410">
      <w:pPr>
        <w:pStyle w:val="ContactInfo"/>
        <w:jc w:val="left"/>
      </w:pPr>
      <w:r>
        <w:t xml:space="preserve"> </w:t>
      </w:r>
      <w:sdt>
        <w:sdtPr>
          <w:id w:val="-523253204"/>
          <w:placeholder>
            <w:docPart w:val="7812F6C8331B4B318680525E98AB39C2"/>
          </w:placeholder>
          <w:showingPlcHdr/>
          <w15:appearance w15:val="hidden"/>
        </w:sdtPr>
        <w:sdtContent>
          <w:r w:rsidRPr="00DB3205">
            <w:t>Create &amp; Co.</w:t>
          </w:r>
        </w:sdtContent>
      </w:sdt>
      <w:r w:rsidRPr="00DB3205">
        <w:t xml:space="preserve"> </w:t>
      </w:r>
      <w:sdt>
        <w:sdtPr>
          <w:id w:val="448752073"/>
          <w:placeholder>
            <w:docPart w:val="75DA7F0894804F7BB821AC5D1B09E390"/>
          </w:placeholder>
          <w:showingPlcHdr/>
          <w15:appearance w15:val="hidden"/>
        </w:sdtPr>
        <w:sdtContent>
          <w:r w:rsidRPr="00DB3205">
            <w:t>123 Main St.</w:t>
          </w:r>
        </w:sdtContent>
      </w:sdt>
      <w:r w:rsidRPr="00DB3205">
        <w:t xml:space="preserve"> | </w:t>
      </w:r>
      <w:sdt>
        <w:sdtPr>
          <w:id w:val="323638205"/>
          <w:placeholder>
            <w:docPart w:val="CEBC9C27B1B347D7A391DAAC6729567E"/>
          </w:placeholder>
          <w:showingPlcHdr/>
          <w15:appearance w15:val="hidden"/>
        </w:sdtPr>
        <w:sdtContent>
          <w:r w:rsidRPr="00DB3205">
            <w:t>Seattle, WA 78910</w:t>
          </w:r>
        </w:sdtContent>
      </w:sdt>
      <w:r w:rsidRPr="00DB3205">
        <w:t xml:space="preserve"> | </w:t>
      </w:r>
      <w:sdt>
        <w:sdtPr>
          <w:id w:val="1000940658"/>
          <w:placeholder>
            <w:docPart w:val="406DADA087AB478DA70766350230F930"/>
          </w:placeholder>
          <w:showingPlcHdr/>
          <w15:appearance w15:val="hidden"/>
        </w:sdtPr>
        <w:sdtContent>
          <w:r w:rsidRPr="00DB3205">
            <w:t>Phone:</w:t>
          </w:r>
        </w:sdtContent>
      </w:sdt>
      <w:r w:rsidRPr="00DB3205">
        <w:t xml:space="preserve"> </w:t>
      </w:r>
      <w:sdt>
        <w:sdtPr>
          <w:id w:val="-1879226774"/>
          <w:placeholder>
            <w:docPart w:val="E3A04A804D534D2BA2E53B6C9AA9F80E"/>
          </w:placeholder>
          <w:showingPlcHdr/>
          <w15:appearance w15:val="hidden"/>
        </w:sdtPr>
        <w:sdtContent>
          <w:r w:rsidRPr="00DB3205">
            <w:t>111-222-3333</w:t>
          </w:r>
        </w:sdtContent>
      </w:sdt>
      <w:r w:rsidRPr="00DB3205">
        <w:t xml:space="preserve"> | </w:t>
      </w:r>
      <w:sdt>
        <w:sdtPr>
          <w:id w:val="448670913"/>
          <w:placeholder>
            <w:docPart w:val="437D1AC7EC8E4D8090C580AB0C7459D2"/>
          </w:placeholder>
          <w:showingPlcHdr/>
          <w15:appearance w15:val="hidden"/>
        </w:sdtPr>
        <w:sdtContent>
          <w:r w:rsidRPr="00DB3205">
            <w:t>Fax:</w:t>
          </w:r>
        </w:sdtContent>
      </w:sdt>
      <w:r w:rsidRPr="00DB3205">
        <w:t xml:space="preserve"> </w:t>
      </w:r>
      <w:sdt>
        <w:sdtPr>
          <w:id w:val="-1306156310"/>
          <w:placeholder>
            <w:docPart w:val="58C3DA3EE6FF48A0B9F0594230F990F5"/>
          </w:placeholder>
          <w:showingPlcHdr/>
          <w15:appearance w15:val="hidden"/>
        </w:sdtPr>
        <w:sdtContent>
          <w:r w:rsidRPr="00DB3205">
            <w:t>111-222-3334</w:t>
          </w:r>
        </w:sdtContent>
      </w:sdt>
    </w:p>
    <w:p w14:paraId="1E45FFA6" w14:textId="77777777" w:rsidR="00A41607" w:rsidRDefault="00A41607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A41607" w14:paraId="438172CA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7E6D55CC" w14:textId="77777777" w:rsidR="00A41607" w:rsidRPr="00A90A2D" w:rsidRDefault="00A41607" w:rsidP="00A90A2D">
            <w:pPr>
              <w:pStyle w:val="Title"/>
            </w:pPr>
            <w:sdt>
              <w:sdtPr>
                <w:id w:val="1542319797"/>
                <w:placeholder>
                  <w:docPart w:val="C314262BF3F94B24A1A35DA79373CA06"/>
                </w:placeholder>
                <w:showingPlcHdr/>
                <w15:appearance w15:val="hidden"/>
              </w:sdtPr>
              <w:sdtContent>
                <w:r w:rsidRPr="00156A3A">
                  <w:t>Invoice</w:t>
                </w:r>
              </w:sdtContent>
            </w:sdt>
            <w:r>
              <w:t xml:space="preserve"> </w:t>
            </w:r>
          </w:p>
        </w:tc>
      </w:tr>
      <w:tr w:rsidR="00A41607" w14:paraId="7D5D4173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581D76A3" w14:textId="77777777" w:rsidR="00A41607" w:rsidRDefault="00A41607" w:rsidP="00CD21D4"/>
        </w:tc>
      </w:tr>
      <w:tr w:rsidR="00A41607" w14:paraId="54AB950B" w14:textId="77777777" w:rsidTr="00156A3A">
        <w:trPr>
          <w:trHeight w:val="1999"/>
        </w:trPr>
        <w:tc>
          <w:tcPr>
            <w:tcW w:w="6295" w:type="dxa"/>
          </w:tcPr>
          <w:p w14:paraId="7DA4CABD" w14:textId="77777777" w:rsidR="00A41607" w:rsidRPr="00156A3A" w:rsidRDefault="00A41607" w:rsidP="00C72F49">
            <w:pPr>
              <w:pStyle w:val="Heading1"/>
            </w:pPr>
            <w:sdt>
              <w:sdtPr>
                <w:id w:val="-273475141"/>
                <w:placeholder>
                  <w:docPart w:val="5100D07CC81A4AD89BDBCA0CC7DB5EF7"/>
                </w:placeholder>
                <w:showingPlcHdr/>
                <w15:appearance w15:val="hidden"/>
              </w:sdtPr>
              <w:sdtContent>
                <w:r w:rsidRPr="00156A3A">
                  <w:t>DATE:</w:t>
                </w:r>
              </w:sdtContent>
            </w:sdt>
            <w:r>
              <w:t xml:space="preserve"> </w:t>
            </w:r>
          </w:p>
          <w:p w14:paraId="3602BF81" w14:textId="77777777" w:rsidR="00A41607" w:rsidRDefault="00A41607" w:rsidP="00C72F49">
            <w:sdt>
              <w:sdtPr>
                <w:id w:val="1985341459"/>
                <w:placeholder>
                  <w:docPart w:val="650C9673077549F5BB168DF740CE122F"/>
                </w:placeholder>
                <w:showingPlcHdr/>
                <w15:appearance w15:val="hidden"/>
              </w:sdtPr>
              <w:sdtContent>
                <w:r w:rsidRPr="00156A3A">
                  <w:t>Date</w:t>
                </w:r>
              </w:sdtContent>
            </w:sdt>
            <w:r>
              <w:t xml:space="preserve"> </w:t>
            </w:r>
          </w:p>
          <w:p w14:paraId="227981AB" w14:textId="77777777" w:rsidR="00A41607" w:rsidRDefault="00A41607" w:rsidP="00C72F49"/>
          <w:p w14:paraId="2A7053BD" w14:textId="77777777" w:rsidR="00A41607" w:rsidRPr="00156A3A" w:rsidRDefault="00A41607" w:rsidP="00156A3A">
            <w:pPr>
              <w:pStyle w:val="Heading1"/>
            </w:pPr>
            <w:sdt>
              <w:sdtPr>
                <w:id w:val="-1944992566"/>
                <w:placeholder>
                  <w:docPart w:val="DA44F195CEE24D9F8E9DDBF183CCE0D6"/>
                </w:placeholder>
                <w:showingPlcHdr/>
                <w15:appearance w15:val="hidden"/>
              </w:sdtPr>
              <w:sdtContent>
                <w:r w:rsidRPr="00156A3A">
                  <w:t>INVOICE #</w:t>
                </w:r>
              </w:sdtContent>
            </w:sdt>
            <w:r w:rsidRPr="00156A3A">
              <w:t xml:space="preserve"> </w:t>
            </w:r>
          </w:p>
          <w:p w14:paraId="3249529A" w14:textId="77777777" w:rsidR="00A41607" w:rsidRDefault="00A41607" w:rsidP="00C72F49">
            <w:sdt>
              <w:sdtPr>
                <w:id w:val="-660160582"/>
                <w:placeholder>
                  <w:docPart w:val="6849FDED6316499B9E0362CAC2B27B4D"/>
                </w:placeholder>
                <w:showingPlcHdr/>
                <w15:appearance w15:val="hidden"/>
              </w:sdtPr>
              <w:sdtContent>
                <w:r w:rsidRPr="00156A3A">
                  <w:t>100</w:t>
                </w:r>
              </w:sdtContent>
            </w:sdt>
            <w:r>
              <w:t xml:space="preserve"> </w:t>
            </w:r>
          </w:p>
          <w:p w14:paraId="41F2A8B9" w14:textId="77777777" w:rsidR="00A41607" w:rsidRDefault="00A41607" w:rsidP="00C72F49"/>
          <w:p w14:paraId="153FA5B0" w14:textId="77777777" w:rsidR="00A41607" w:rsidRDefault="00A41607" w:rsidP="00C72F49">
            <w:pPr>
              <w:pStyle w:val="Heading1"/>
            </w:pPr>
            <w:sdt>
              <w:sdtPr>
                <w:id w:val="-1486545171"/>
                <w:placeholder>
                  <w:docPart w:val="B65DA43686AA4D8E854C7D446F1ACA6D"/>
                </w:placeholder>
                <w:showingPlcHdr/>
                <w15:appearance w15:val="hidden"/>
              </w:sdtPr>
              <w:sdtContent>
                <w:r w:rsidRPr="00156A3A">
                  <w:t>Customer ID:</w:t>
                </w:r>
              </w:sdtContent>
            </w:sdt>
            <w:r>
              <w:t xml:space="preserve"> </w:t>
            </w:r>
          </w:p>
          <w:p w14:paraId="45C41AAB" w14:textId="77777777" w:rsidR="00A41607" w:rsidRPr="00156A3A" w:rsidRDefault="00A41607" w:rsidP="00156A3A">
            <w:sdt>
              <w:sdtPr>
                <w:alias w:val="No."/>
                <w:tag w:val="No."/>
                <w:id w:val="-1365907179"/>
                <w:placeholder>
                  <w:docPart w:val="8D7D24F529B84DFDBBC39B4D1535C3A9"/>
                </w:placeholder>
                <w:temporary/>
                <w:showingPlcHdr/>
                <w15:appearance w15:val="hidden"/>
              </w:sdtPr>
              <w:sdtContent>
                <w:r w:rsidRPr="00156A3A">
                  <w:t>ABC12345</w:t>
                </w:r>
              </w:sdtContent>
            </w:sdt>
          </w:p>
        </w:tc>
        <w:tc>
          <w:tcPr>
            <w:tcW w:w="630" w:type="dxa"/>
          </w:tcPr>
          <w:p w14:paraId="0F3FE1C6" w14:textId="77777777" w:rsidR="00A41607" w:rsidRDefault="00A41607" w:rsidP="00CD21D4">
            <w:pPr>
              <w:pStyle w:val="Heading1"/>
            </w:pPr>
            <w:sdt>
              <w:sdtPr>
                <w:id w:val="1153257034"/>
                <w:placeholder>
                  <w:docPart w:val="86FF94BFE6654C688DE817EAED9A6B64"/>
                </w:placeholder>
                <w:showingPlcHdr/>
                <w15:appearance w15:val="hidden"/>
              </w:sdtPr>
              <w:sdtContent>
                <w:r w:rsidRPr="00156A3A">
                  <w:t>To:</w:t>
                </w:r>
              </w:sdtContent>
            </w:sdt>
            <w:r>
              <w:t xml:space="preserve"> </w:t>
            </w:r>
          </w:p>
        </w:tc>
        <w:tc>
          <w:tcPr>
            <w:tcW w:w="3150" w:type="dxa"/>
          </w:tcPr>
          <w:p w14:paraId="20C51FA1" w14:textId="77777777" w:rsidR="00A41607" w:rsidRPr="002A2D37" w:rsidRDefault="00A41607" w:rsidP="00156A3A">
            <w:pPr>
              <w:pStyle w:val="Right-alignedtext"/>
            </w:pPr>
            <w:sdt>
              <w:sdtPr>
                <w:id w:val="-1007593279"/>
                <w:placeholder>
                  <w:docPart w:val="E258CD9A484B4F3FACBFBB23CEBD560A"/>
                </w:placeholder>
                <w:showingPlcHdr/>
                <w15:appearance w15:val="hidden"/>
              </w:sdtPr>
              <w:sdtContent>
                <w:r w:rsidRPr="00156A3A">
                  <w:t>Anjali Chaturvedi</w:t>
                </w:r>
              </w:sdtContent>
            </w:sdt>
            <w:r>
              <w:t xml:space="preserve"> </w:t>
            </w:r>
          </w:p>
          <w:p w14:paraId="455B2DE4" w14:textId="77777777" w:rsidR="00A41607" w:rsidRPr="002A2D37" w:rsidRDefault="00A41607" w:rsidP="00156A3A">
            <w:pPr>
              <w:pStyle w:val="Right-alignedtext"/>
            </w:pPr>
            <w:sdt>
              <w:sdtPr>
                <w:id w:val="1198588700"/>
                <w:placeholder>
                  <w:docPart w:val="CFDBA47BF51A4E959401A486F47499C0"/>
                </w:placeholder>
                <w:showingPlcHdr/>
                <w15:appearance w15:val="hidden"/>
              </w:sdtPr>
              <w:sdtContent>
                <w:r w:rsidRPr="00156A3A">
                  <w:t>Extra Frame Photography</w:t>
                </w:r>
              </w:sdtContent>
            </w:sdt>
            <w:r>
              <w:t xml:space="preserve"> </w:t>
            </w:r>
          </w:p>
          <w:p w14:paraId="55FC6BD4" w14:textId="77777777" w:rsidR="00A41607" w:rsidRPr="002A2D37" w:rsidRDefault="00A41607" w:rsidP="00156A3A">
            <w:pPr>
              <w:pStyle w:val="Right-alignedtext"/>
            </w:pPr>
            <w:sdt>
              <w:sdtPr>
                <w:id w:val="-1806311880"/>
                <w:placeholder>
                  <w:docPart w:val="79CCA66940C74DA79F3AC90B99D8BDBB"/>
                </w:placeholder>
                <w:showingPlcHdr/>
                <w15:appearance w15:val="hidden"/>
              </w:sdtPr>
              <w:sdtContent>
                <w:r w:rsidRPr="00156A3A">
                  <w:t>89 Pacific Ave</w:t>
                </w:r>
              </w:sdtContent>
            </w:sdt>
            <w:r>
              <w:t xml:space="preserve"> </w:t>
            </w:r>
          </w:p>
          <w:p w14:paraId="4FC1825A" w14:textId="77777777" w:rsidR="00A41607" w:rsidRPr="002A2D37" w:rsidRDefault="00A41607" w:rsidP="00156A3A">
            <w:pPr>
              <w:pStyle w:val="Right-alignedtext"/>
            </w:pPr>
            <w:sdt>
              <w:sdtPr>
                <w:id w:val="1640842778"/>
                <w:placeholder>
                  <w:docPart w:val="076BEDC04DFB45E8AB5B3FA713C72C46"/>
                </w:placeholder>
                <w:showingPlcHdr/>
                <w15:appearance w15:val="hidden"/>
              </w:sdtPr>
              <w:sdtContent>
                <w:r w:rsidRPr="00156A3A">
                  <w:t>San Francisco, CA</w:t>
                </w:r>
              </w:sdtContent>
            </w:sdt>
            <w:r>
              <w:t xml:space="preserve"> </w:t>
            </w:r>
          </w:p>
          <w:p w14:paraId="4DB28478" w14:textId="77777777" w:rsidR="00A41607" w:rsidRDefault="00A41607" w:rsidP="00156A3A">
            <w:pPr>
              <w:pStyle w:val="Right-alignedtext"/>
            </w:pPr>
            <w:sdt>
              <w:sdtPr>
                <w:id w:val="-1177263431"/>
                <w:placeholder>
                  <w:docPart w:val="0D4EF51F817C4B1B9CCF4F45F039EE6E"/>
                </w:placeholder>
                <w:showingPlcHdr/>
                <w15:appearance w15:val="hidden"/>
              </w:sdtPr>
              <w:sdtContent>
                <w:r w:rsidRPr="00156A3A">
                  <w:t>123-456-7890</w:t>
                </w:r>
              </w:sdtContent>
            </w:sdt>
            <w:r>
              <w:t xml:space="preserve"> </w:t>
            </w:r>
          </w:p>
          <w:p w14:paraId="5490DE43" w14:textId="77777777" w:rsidR="00A41607" w:rsidRDefault="00A41607" w:rsidP="00156A3A">
            <w:pPr>
              <w:pStyle w:val="Right-alignedtext"/>
            </w:pPr>
          </w:p>
        </w:tc>
      </w:tr>
      <w:tr w:rsidR="00A41607" w14:paraId="69BBFB23" w14:textId="77777777" w:rsidTr="00156A3A">
        <w:trPr>
          <w:trHeight w:val="343"/>
        </w:trPr>
        <w:tc>
          <w:tcPr>
            <w:tcW w:w="10075" w:type="dxa"/>
            <w:gridSpan w:val="3"/>
          </w:tcPr>
          <w:p w14:paraId="5581A5A1" w14:textId="77777777" w:rsidR="00A41607" w:rsidRDefault="00A41607" w:rsidP="00CD21D4">
            <w:pPr>
              <w:pStyle w:val="Heading1"/>
            </w:pPr>
          </w:p>
        </w:tc>
      </w:tr>
    </w:tbl>
    <w:p w14:paraId="6B9E4BE6" w14:textId="77777777" w:rsidR="00A41607" w:rsidRDefault="00A41607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A41607" w14:paraId="531FA41D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32D29CC2" w14:textId="77777777" w:rsidR="00A41607" w:rsidRPr="00877C07" w:rsidRDefault="00A41607" w:rsidP="004A0E9A">
            <w:pPr>
              <w:pStyle w:val="Heading1"/>
            </w:pPr>
            <w:sdt>
              <w:sdtPr>
                <w:id w:val="-1735927317"/>
                <w:placeholder>
                  <w:docPart w:val="4062109CB6864D2E8ABA048D855116DC"/>
                </w:placeholder>
                <w:temporary/>
                <w:showingPlcHdr/>
                <w15:appearance w15:val="hidden"/>
              </w:sdtPr>
              <w:sdtContent>
                <w:r w:rsidRPr="00156A3A">
                  <w:t>Salesperson</w:t>
                </w:r>
              </w:sdtContent>
            </w:sdt>
            <w:r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54D48F06" w14:textId="77777777" w:rsidR="00A41607" w:rsidRPr="00877C07" w:rsidRDefault="00A41607" w:rsidP="004A0E9A">
            <w:pPr>
              <w:pStyle w:val="Heading1"/>
            </w:pPr>
            <w:sdt>
              <w:sdtPr>
                <w:id w:val="-2019072045"/>
                <w:placeholder>
                  <w:docPart w:val="D073BB94626D42D48E8FB539592F61CF"/>
                </w:placeholder>
                <w:temporary/>
                <w:showingPlcHdr/>
                <w15:appearance w15:val="hidden"/>
              </w:sdtPr>
              <w:sdtContent>
                <w:r w:rsidRPr="00877C07">
                  <w:t>Job</w:t>
                </w:r>
              </w:sdtContent>
            </w:sdt>
            <w:r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797FBD21" w14:textId="77777777" w:rsidR="00A41607" w:rsidRPr="00877C07" w:rsidRDefault="00A41607" w:rsidP="004A0E9A">
            <w:pPr>
              <w:pStyle w:val="Heading1"/>
            </w:pPr>
            <w:sdt>
              <w:sdtPr>
                <w:id w:val="1813898741"/>
                <w:placeholder>
                  <w:docPart w:val="5D46DE7B0FDC4371AC5CEEF4428B6942"/>
                </w:placeholder>
                <w:temporary/>
                <w:showingPlcHdr/>
                <w15:appearance w15:val="hidden"/>
              </w:sdtPr>
              <w:sdtContent>
                <w:r w:rsidRPr="00877C07">
                  <w:t>Payment Terms</w:t>
                </w:r>
              </w:sdtContent>
            </w:sdt>
            <w:r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3487A708" w14:textId="77777777" w:rsidR="00A41607" w:rsidRPr="00877C07" w:rsidRDefault="00A41607" w:rsidP="004A0E9A">
            <w:pPr>
              <w:pStyle w:val="Heading1"/>
            </w:pPr>
            <w:sdt>
              <w:sdtPr>
                <w:id w:val="1691569288"/>
                <w:placeholder>
                  <w:docPart w:val="A0ECB6D05FD940AE8991653E728F1956"/>
                </w:placeholder>
                <w:temporary/>
                <w:showingPlcHdr/>
                <w15:appearance w15:val="hidden"/>
              </w:sdtPr>
              <w:sdtContent>
                <w:r w:rsidRPr="00877C07">
                  <w:t>Due Date</w:t>
                </w:r>
              </w:sdtContent>
            </w:sdt>
            <w:r>
              <w:t xml:space="preserve"> </w:t>
            </w:r>
          </w:p>
        </w:tc>
      </w:tr>
      <w:tr w:rsidR="00A41607" w14:paraId="551C251A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FE7CDF0" w14:textId="77777777" w:rsidR="00A41607" w:rsidRDefault="00A41607" w:rsidP="00877C07">
            <w:sdt>
              <w:sdtPr>
                <w:id w:val="1473486287"/>
                <w:placeholder>
                  <w:docPart w:val="98D18724F6864E3C8C13FEEEBD1E04CC"/>
                </w:placeholder>
                <w:showingPlcHdr/>
                <w15:appearance w15:val="hidden"/>
              </w:sdtPr>
              <w:sdtContent>
                <w:r w:rsidRPr="00156A3A">
                  <w:t>Oscar Ward</w:t>
                </w:r>
              </w:sdtContent>
            </w:sdt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AD4757B" w14:textId="77777777" w:rsidR="00A41607" w:rsidRDefault="00A41607" w:rsidP="00877C07">
            <w:sdt>
              <w:sdtPr>
                <w:id w:val="1676991762"/>
                <w:placeholder>
                  <w:docPart w:val="E2B8CBC1A62044E98F3F8331B0A14ADB"/>
                </w:placeholder>
                <w:showingPlcHdr/>
                <w15:appearance w15:val="hidden"/>
              </w:sdtPr>
              <w:sdtContent>
                <w:r w:rsidRPr="00156A3A">
                  <w:t>Sales</w:t>
                </w:r>
              </w:sdtContent>
            </w:sdt>
            <w:r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43ABF548" w14:textId="77777777" w:rsidR="00A41607" w:rsidRDefault="00A41607" w:rsidP="00877C07">
            <w:sdt>
              <w:sdtPr>
                <w:id w:val="2008082365"/>
                <w:placeholder>
                  <w:docPart w:val="E8D4BD149E6C4D4DA66C7A4C83FF6F77"/>
                </w:placeholder>
                <w:temporary/>
                <w:showingPlcHdr/>
                <w15:appearance w15:val="hidden"/>
              </w:sdtPr>
              <w:sdtContent>
                <w:r>
                  <w:t>Due on receipt</w:t>
                </w:r>
              </w:sdtContent>
            </w:sdt>
            <w:r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6ED9FE7" w14:textId="77777777" w:rsidR="00A41607" w:rsidRDefault="00A41607" w:rsidP="00877C07">
            <w:sdt>
              <w:sdtPr>
                <w:id w:val="-1768694260"/>
                <w:placeholder>
                  <w:docPart w:val="18FFD82757AA4C31BB898B33ED1E6449"/>
                </w:placeholder>
                <w:showingPlcHdr/>
                <w15:appearance w15:val="hidden"/>
              </w:sdtPr>
              <w:sdtContent>
                <w:r w:rsidRPr="00156A3A">
                  <w:t>1/30/23</w:t>
                </w:r>
              </w:sdtContent>
            </w:sdt>
            <w:r>
              <w:t xml:space="preserve"> </w:t>
            </w:r>
          </w:p>
        </w:tc>
      </w:tr>
    </w:tbl>
    <w:p w14:paraId="33C83B86" w14:textId="77777777" w:rsidR="00A41607" w:rsidRDefault="00A41607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8909"/>
        <w:gridCol w:w="467"/>
        <w:gridCol w:w="386"/>
      </w:tblGrid>
      <w:tr w:rsidR="00A41607" w14:paraId="17AF788E" w14:textId="77777777" w:rsidTr="008F12DF">
        <w:trPr>
          <w:trHeight w:val="397"/>
        </w:trPr>
        <w:tc>
          <w:tcPr>
            <w:tcW w:w="1075" w:type="dxa"/>
            <w:tcBorders>
              <w:bottom w:val="single" w:sz="4" w:space="0" w:color="83B29B" w:themeColor="accent1"/>
            </w:tcBorders>
            <w:vAlign w:val="center"/>
          </w:tcPr>
          <w:p w14:paraId="23A05ECB" w14:textId="77777777" w:rsidR="00A41607" w:rsidRPr="00156A3A" w:rsidRDefault="00A41607" w:rsidP="00156A3A">
            <w:pPr>
              <w:pStyle w:val="Heading1"/>
            </w:pPr>
            <w:sdt>
              <w:sdtPr>
                <w:id w:val="-276498070"/>
                <w:placeholder>
                  <w:docPart w:val="41EE09F2B2E74DF2BC36B0161645543E"/>
                </w:placeholder>
                <w:temporary/>
                <w:showingPlcHdr/>
                <w15:appearance w15:val="hidden"/>
              </w:sdtPr>
              <w:sdtContent>
                <w:r>
                  <w:t xml:space="preserve">Qty </w:t>
                </w:r>
              </w:sdtContent>
            </w:sdt>
            <w:r>
              <w:t xml:space="preserve"> </w:t>
            </w:r>
          </w:p>
        </w:tc>
        <w:tc>
          <w:tcPr>
            <w:tcW w:w="6120" w:type="dxa"/>
            <w:tcBorders>
              <w:bottom w:val="single" w:sz="4" w:space="0" w:color="83B29B" w:themeColor="accent1"/>
            </w:tcBorders>
            <w:vAlign w:val="center"/>
          </w:tcPr>
          <w:p w14:paraId="5A6166CA" w14:textId="77777777" w:rsidR="00A41607" w:rsidRDefault="00A41607" w:rsidP="002D2C31">
            <w:pPr>
              <w:pStyle w:val="Heading1"/>
            </w:pPr>
            <w:sdt>
              <w:sdtPr>
                <w:id w:val="-756754917"/>
                <w:placeholder>
                  <w:docPart w:val="7F662281CA85456FB27F7572E350D4BC"/>
                </w:placeholder>
                <w:temporary/>
                <w:showingPlcHdr/>
                <w15:appearance w15:val="hidden"/>
              </w:sdtPr>
              <w:sdtContent>
                <w:r>
                  <w:t>Description</w:t>
                </w:r>
              </w:sdtContent>
            </w:sdt>
            <w:r>
              <w:t xml:space="preserve"> </w:t>
            </w:r>
          </w:p>
        </w:tc>
        <w:tc>
          <w:tcPr>
            <w:tcW w:w="1437" w:type="dxa"/>
            <w:tcBorders>
              <w:bottom w:val="single" w:sz="4" w:space="0" w:color="83B29B" w:themeColor="accent1"/>
            </w:tcBorders>
            <w:vAlign w:val="center"/>
          </w:tcPr>
          <w:p w14:paraId="65B13370" w14:textId="77777777" w:rsidR="00A41607" w:rsidRDefault="00A41607" w:rsidP="00BE4410">
            <w:pPr>
              <w:pStyle w:val="Heading1"/>
              <w:jc w:val="right"/>
            </w:pPr>
            <w:sdt>
              <w:sdtPr>
                <w:id w:val="661898246"/>
                <w:placeholder>
                  <w:docPart w:val="D037FBC44371422194477F977670DCD2"/>
                </w:placeholder>
                <w:temporary/>
                <w:showingPlcHdr/>
                <w15:appearance w15:val="hidden"/>
              </w:sdtPr>
              <w:sdtContent>
                <w:r>
                  <w:t>Unit Price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bottom w:val="single" w:sz="4" w:space="0" w:color="83B29B" w:themeColor="accent1"/>
            </w:tcBorders>
            <w:vAlign w:val="center"/>
          </w:tcPr>
          <w:p w14:paraId="5A0F4AA5" w14:textId="77777777" w:rsidR="00A41607" w:rsidRDefault="00A41607" w:rsidP="00BE4410">
            <w:pPr>
              <w:pStyle w:val="Heading1"/>
              <w:jc w:val="right"/>
            </w:pPr>
            <w:sdt>
              <w:sdtPr>
                <w:id w:val="2113465969"/>
                <w:placeholder>
                  <w:docPart w:val="E626CCDB9B7A466AA8F5E36F4020253C"/>
                </w:placeholder>
                <w:temporary/>
                <w:showingPlcHdr/>
                <w15:appearance w15:val="hidden"/>
              </w:sdtPr>
              <w:sdtContent>
                <w:r>
                  <w:t>Line Total</w:t>
                </w:r>
              </w:sdtContent>
            </w:sdt>
            <w:r>
              <w:t xml:space="preserve"> </w:t>
            </w:r>
          </w:p>
        </w:tc>
      </w:tr>
      <w:tr w:rsidR="00A41607" w14:paraId="72028AB2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1B0A68B" w14:textId="77777777" w:rsidR="00A41607" w:rsidRDefault="00A41607" w:rsidP="002D2C31">
            <w:sdt>
              <w:sdtPr>
                <w:id w:val="-688903330"/>
                <w:placeholder>
                  <w:docPart w:val="0A537ED41EA44265AA9D1BF514B5885F"/>
                </w:placeholder>
                <w:showingPlcHdr/>
                <w15:appearance w15:val="hidden"/>
              </w:sdtPr>
              <w:sdtContent>
                <w:r w:rsidRPr="00156A3A">
                  <w:t>10</w:t>
                </w:r>
              </w:sdtContent>
            </w:sdt>
            <w:r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0F1FCDC" w14:textId="77777777" w:rsidR="00A41607" w:rsidRDefault="00A41607" w:rsidP="002D2C31">
            <w:sdt>
              <w:sdtPr>
                <w:id w:val="124521575"/>
                <w:placeholder>
                  <w:docPart w:val="50545A6D3EF04425B5A7F5CE4DA1BD21"/>
                </w:placeholder>
                <w:showingPlcHdr/>
                <w15:appearance w15:val="hidden"/>
              </w:sdtPr>
              <w:sdtContent>
                <w:r w:rsidRPr="00156A3A">
                  <w:t>20” x 30” hanging frames</w:t>
                </w:r>
              </w:sdtContent>
            </w:sdt>
            <w:r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E7E6002" w14:textId="77777777" w:rsidR="00A41607" w:rsidRDefault="00A41607" w:rsidP="00BE4410">
            <w:pPr>
              <w:jc w:val="right"/>
            </w:pPr>
            <w:sdt>
              <w:sdtPr>
                <w:id w:val="80107536"/>
                <w:placeholder>
                  <w:docPart w:val="71B62CCD8B7B4C16B04129795474E367"/>
                </w:placeholder>
                <w:showingPlcHdr/>
                <w15:appearance w15:val="hidden"/>
              </w:sdtPr>
              <w:sdtContent>
                <w:r w:rsidRPr="00156A3A">
                  <w:t>15.00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1360FA1" w14:textId="77777777" w:rsidR="00A41607" w:rsidRDefault="00A41607" w:rsidP="00BE4410">
            <w:pPr>
              <w:jc w:val="right"/>
            </w:pPr>
            <w:sdt>
              <w:sdtPr>
                <w:id w:val="-1246951431"/>
                <w:placeholder>
                  <w:docPart w:val="FA4DC495768C4765BC0459404FF8C308"/>
                </w:placeholder>
                <w:showingPlcHdr/>
                <w15:appearance w15:val="hidden"/>
              </w:sdtPr>
              <w:sdtContent>
                <w:r w:rsidRPr="00156A3A">
                  <w:t>150.00</w:t>
                </w:r>
              </w:sdtContent>
            </w:sdt>
            <w:r>
              <w:t xml:space="preserve"> </w:t>
            </w:r>
          </w:p>
        </w:tc>
      </w:tr>
      <w:tr w:rsidR="00A41607" w14:paraId="382BEF80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68FCE7D" w14:textId="77777777" w:rsidR="00A41607" w:rsidRDefault="00A41607" w:rsidP="002D2C31">
            <w:sdt>
              <w:sdtPr>
                <w:id w:val="942737112"/>
                <w:placeholder>
                  <w:docPart w:val="27123C65F78D49E3949DA774BC215E31"/>
                </w:placeholder>
                <w:showingPlcHdr/>
                <w15:appearance w15:val="hidden"/>
              </w:sdtPr>
              <w:sdtContent>
                <w:r w:rsidRPr="00156A3A">
                  <w:t>50</w:t>
                </w:r>
              </w:sdtContent>
            </w:sdt>
            <w:r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5F18D1E" w14:textId="77777777" w:rsidR="00A41607" w:rsidRDefault="00A41607" w:rsidP="00156A3A">
            <w:sdt>
              <w:sdtPr>
                <w:id w:val="-773243794"/>
                <w:placeholder>
                  <w:docPart w:val="0BA5C13888F54DDEADB9D6CD91FDC2F3"/>
                </w:placeholder>
                <w:showingPlcHdr/>
                <w15:appearance w15:val="hidden"/>
              </w:sdtPr>
              <w:sdtContent>
                <w:r w:rsidRPr="00156A3A">
                  <w:t>5” x 7” standing frames</w:t>
                </w:r>
              </w:sdtContent>
            </w:sdt>
            <w:r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EBF8D78" w14:textId="77777777" w:rsidR="00A41607" w:rsidRDefault="00A41607" w:rsidP="00BE4410">
            <w:pPr>
              <w:jc w:val="right"/>
            </w:pPr>
            <w:sdt>
              <w:sdtPr>
                <w:id w:val="-1927808123"/>
                <w:placeholder>
                  <w:docPart w:val="443019849C7949EB80D06CD85D87F926"/>
                </w:placeholder>
                <w:showingPlcHdr/>
                <w15:appearance w15:val="hidden"/>
              </w:sdtPr>
              <w:sdtContent>
                <w:r w:rsidRPr="00156A3A">
                  <w:t>5.00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5A2F8B4" w14:textId="77777777" w:rsidR="00A41607" w:rsidRDefault="00A41607" w:rsidP="00BE4410">
            <w:pPr>
              <w:jc w:val="right"/>
            </w:pPr>
            <w:sdt>
              <w:sdtPr>
                <w:id w:val="-1673324818"/>
                <w:placeholder>
                  <w:docPart w:val="F05F444C7A9540B4ABC3219FE9189714"/>
                </w:placeholder>
                <w:showingPlcHdr/>
                <w15:appearance w15:val="hidden"/>
              </w:sdtPr>
              <w:sdtContent>
                <w:r w:rsidRPr="00156A3A">
                  <w:t>250.00</w:t>
                </w:r>
              </w:sdtContent>
            </w:sdt>
            <w:r>
              <w:t xml:space="preserve"> </w:t>
            </w:r>
          </w:p>
        </w:tc>
      </w:tr>
      <w:tr w:rsidR="00A41607" w14:paraId="2910197D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88FE0BD" w14:textId="77777777" w:rsidR="00A41607" w:rsidRDefault="00A41607" w:rsidP="002D2C31">
            <w:r>
              <w:t>50</w:t>
            </w:r>
          </w:p>
          <w:p w14:paraId="12AD60F8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06DC75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Delivered-To: csiah0323i@gmail.com</w:t>
            </w:r>
          </w:p>
          <w:p w14:paraId="2E840AE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Received: by 2002:a05:6f02:c684:b0:62:7de1:72b9 with SMTP id y4csp2941661rcd;</w:t>
            </w:r>
          </w:p>
          <w:p w14:paraId="1AA2F44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Wed, 31 Jan 2024 18:21:14 -0800 (PST)</w:t>
            </w:r>
          </w:p>
          <w:p w14:paraId="7882B9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X-Google-Smtp-Source: AGHT+IEQWxnCKIG5boPUtoVR2l/EUC0oToV/uitqF8g24nTEE9pwEdqUeu+Tm0KvsL3GOb9Omofm</w:t>
            </w:r>
          </w:p>
          <w:p w14:paraId="4A1F2ED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X-Received: by 2002:a05:6870:d1cd:b0:218:d341:db96 with SMTP id b13-20020a056870d1cd00b00218d341db96mr2597904oac.56.1706754073885;</w:t>
            </w:r>
          </w:p>
          <w:p w14:paraId="2955A71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Wed, 31 Jan 2024 18:21:13 -0800 (PST)</w:t>
            </w:r>
          </w:p>
          <w:p w14:paraId="55F79F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ARC-Seal: i=1; a=rsa-sha256; t=1706754073; cv=none;</w:t>
            </w:r>
          </w:p>
          <w:p w14:paraId="17AD024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d=google.com; s=arc-20160816;</w:t>
            </w:r>
          </w:p>
          <w:p w14:paraId="633D2F2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b=K0q+c0TR9jHVO2CA8fdfcVGPTbZwTRRrFaC9tnrl16n2QxDhKHRqXCNBOSDj5bXUsP</w:t>
            </w:r>
          </w:p>
          <w:p w14:paraId="3D47422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0lQkJmsJ9R9fJfaIwZe8jMfj4kgKYEg0zDMpaCCqvD/ZaYA/CMFfdStf3lHVO7IE0kcS</w:t>
            </w:r>
          </w:p>
          <w:p w14:paraId="71C1176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VhU/oEEKFXIetGV6oNowoqNJ3LePVCxhaQFajwTogXFD2DywR3Vu0UzxaML3SKJKfvkx</w:t>
            </w:r>
          </w:p>
          <w:p w14:paraId="17AC7AD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S1Juy0BSnOJzLiYlD7VGHsq7VHCvpJwnjOUyrGXxrJd7sc5owvQ4n6dAiP4Kr/xyba6u</w:t>
            </w:r>
          </w:p>
          <w:p w14:paraId="4EF1D75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6aLxkFWfvqSyHCYuygtZnntb/1XoKzBx2oFjYz2ebUA9nWBTdb0EWFf5kVHzrOjgDziS</w:t>
            </w:r>
          </w:p>
          <w:p w14:paraId="2EDEC56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lQ7A==</w:t>
            </w:r>
          </w:p>
          <w:p w14:paraId="3348AF8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ARC-Message-Signature: i=1; a=rsa-sha256; c=relaxed/relaxed; d=google.com; s=arc-20160816;</w:t>
            </w:r>
          </w:p>
          <w:p w14:paraId="0681B79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h=feedback-id:message-id:list-id:reply-to:mime-version</w:t>
            </w:r>
          </w:p>
          <w:p w14:paraId="396CD98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:list-unsubscribe-post:list-unsubscribe:date:subject:to:from</w:t>
            </w:r>
          </w:p>
          <w:p w14:paraId="1FE1AFF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:dkim-signature;</w:t>
            </w:r>
          </w:p>
          <w:p w14:paraId="302858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bh=DMdpq8VUINEtZXx4Rk1XGdOTzsA+D2ECHGk1O7IPIYg=;</w:t>
            </w:r>
          </w:p>
          <w:p w14:paraId="16E14BD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fh=RUq2On4GgrriRnhrF+lVeVT/LOywZAb+K7FeDrrVXqU=;</w:t>
            </w:r>
          </w:p>
          <w:p w14:paraId="5C27304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b=vwMjhRwylp12UPppib4XWqkY995F47l/vdySgwUKOtIIweru3DstZRfAE1MDlFD67E</w:t>
            </w:r>
          </w:p>
          <w:p w14:paraId="6673DDF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XMhwXQ10UzD3jmS2BS/HT3lWq3mGbdpyEIjHVfXhU0l6weOPiTgDEJgWGBCTpUZjDxpB</w:t>
            </w:r>
          </w:p>
          <w:p w14:paraId="06176C8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9yyUjjnV73aD39oW/XH3ui83wGIej3jcZ0DzAYMNxi0yVP1mfSgkXgxi/KUE3ewK8zWz</w:t>
            </w:r>
          </w:p>
          <w:p w14:paraId="4BAC47E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peI+oQ/yt+DIZPVD7CzoCmFpygWGpUcMXy3Iy1n1jrPSmRR4a8vfSlxI/sR73OsiNA8k</w:t>
            </w:r>
          </w:p>
          <w:p w14:paraId="2B4FF56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QjUXiOSEnOSbCI6GwEgDvPZUBhEzm9nlB3s4vebKz8t0oUw9AgH7RUROIwrteeVQRL6b</w:t>
            </w:r>
          </w:p>
          <w:p w14:paraId="3585A9D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gIFw==;</w:t>
            </w:r>
          </w:p>
          <w:p w14:paraId="63D14C8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dara=google.com</w:t>
            </w:r>
          </w:p>
          <w:p w14:paraId="6F71FCC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ARC-Authentication-Results: i=1; mx.google.com;</w:t>
            </w:r>
          </w:p>
          <w:p w14:paraId="02FB7CC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dkim=pass header.i=@em.reebok.com header.s=10dkim1 header.b=VljlaOgj;</w:t>
            </w:r>
          </w:p>
          <w:p w14:paraId="04EE4BA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spf=pass (google.com: domain of bounce-340_html-82764477-86332-515011969-5825@bounce.em.reebok.com designates 13.111.202.164 as permitted sender) smtp.mailfrom=bounce-340_HTML-82764477-86332-515011969-5825@bounce.em.reebok.com;</w:t>
            </w:r>
          </w:p>
          <w:p w14:paraId="44D87D4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dmarc=pass (p=REJECT sp=REJECT dis=NONE) header.from=em.reebok.com</w:t>
            </w:r>
          </w:p>
          <w:p w14:paraId="404B5EE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Return-Path: &lt;bounce-340_HTML-82764477-86332-515011969-5825@bounce.em.reebok.com&gt;</w:t>
            </w:r>
          </w:p>
          <w:p w14:paraId="2683DAF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Received: from mta5.em.reebok.com (mta5.em.reebok.com. [13.111.202.164])</w:t>
            </w:r>
          </w:p>
          <w:p w14:paraId="2B733D6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by mx.google.com with ESMTPS id ej4-20020a056870f70400b00214af1f99basi4436764oab.272.2024.01.31.18.21.13</w:t>
            </w:r>
          </w:p>
          <w:p w14:paraId="7F07307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for &lt;csiah0323i@gmail.com&gt;</w:t>
            </w:r>
          </w:p>
          <w:p w14:paraId="51DB513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(version=TLS1_2 cipher=ECDHE-ECDSA-AES128-GCM-SHA256 bits=128/128);</w:t>
            </w:r>
          </w:p>
          <w:p w14:paraId="65C6D0B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Wed, 31 Jan 2024 18:21:13 -0800 (PST)</w:t>
            </w:r>
          </w:p>
          <w:p w14:paraId="1740F4D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Received-SPF: pass (google.com: domain of bounce-340_html-82764477-86332-515011969-5825@bounce.em.reebok.com designates 13.111.202.164 as permitted sender) client-ip=13.111.202.164;</w:t>
            </w:r>
          </w:p>
          <w:p w14:paraId="31FE7E9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Authentication-Results: mx.google.com;</w:t>
            </w:r>
          </w:p>
          <w:p w14:paraId="0B4BBC4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dkim=pass header.i=@em.reebok.com header.s=10dkim1 header.b=VljlaOgj;</w:t>
            </w:r>
          </w:p>
          <w:p w14:paraId="7381C91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spf=pass (google.com: domain of bounce-340_html-82764477-86332-515011969-5825@bounce.em.reebok.com designates 13.111.202.164 as permitted sender) smtp.mailfrom=bounce-340_HTML-82764477-86332-515011969-5825@bounce.em.reebok.com;</w:t>
            </w:r>
          </w:p>
          <w:p w14:paraId="550BD85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dmarc=pass (p=REJECT sp=REJECT dis=NONE) header.from=em.reebok.com</w:t>
            </w:r>
          </w:p>
          <w:p w14:paraId="42772D9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DKIM-Signature: v=1; a=rsa-sha256; c=relaxed/relaxed; s=10dkim1; d=em.reebok.com; h=From:To:Subject:Date:List-Unsubscribe:List-Unsubscribe-Post:MIME-Version: Reply-To:List-ID:X-CSA-Complaints:Message-ID:Content-Type; i=reebok@em.reebok.com; bh=DMdpq8VUINEtZXx4Rk1XGdOTzsA+D2ECHGk1O7IPIYg=; b=VljlaOgjIooKW4RUeRi+8n8+8qVdnjnubp0KYE1tZlj24HteN1+Q90dvCu5JUqrsmgdoU/BqLOIi</w:t>
            </w:r>
          </w:p>
          <w:p w14:paraId="711CC53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S4hjTs1pYSxR9jUi+dKhx4xzGY8WBbr01uMuUWG8XJcTbx1f00frxdl2WQN8sKBvvfIfPNDjAnP+</w:t>
            </w:r>
          </w:p>
          <w:p w14:paraId="77C75E4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yYRQye8aPZP8t5CnAS4NIKroYK/Ssns6JvhBwedNcyR8Ct3qqtB7CjeQ49M0DV0DN+7PxtagR3zA</w:t>
            </w:r>
          </w:p>
          <w:p w14:paraId="367958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nxe2eEf0q7hlcDcAK8zALJg0EHNOIoShNBXCyR1scNxN2VF9cmU0zur6G3dMeoV4cPe4Guwx+Lwu</w:t>
            </w:r>
          </w:p>
          <w:p w14:paraId="6850D6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lY5HifNUR/oMOhpiJ/OSkQxyhb2InqXF+sAcBA==</w:t>
            </w:r>
          </w:p>
          <w:p w14:paraId="0050AC9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Received: by mta5.em.reebok.com id hnc01i2fmd4b for &lt;csiah0323i@gmail.com&gt;; Thu, 1 Feb 2024 02:20:36 +0000 (envelope-from &lt;bounce-340_HTML-82764477-86332-515011969-5825@bounce.em.reebok.com&gt;)</w:t>
            </w:r>
          </w:p>
          <w:p w14:paraId="31F8F1F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From: Reebok &lt;reebok@em.reebok.com&gt;</w:t>
            </w:r>
          </w:p>
          <w:p w14:paraId="36669E6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To: &lt;csiah0323i@gmail.com&gt;</w:t>
            </w:r>
          </w:p>
          <w:p w14:paraId="19D7438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Subject: A new collection is coming soon…</w:t>
            </w:r>
            <w:r w:rsidRPr="008F12DF">
              <w:rPr>
                <w:rFonts w:ascii="Segoe UI Emoji" w:hAnsi="Segoe UI Emoji" w:cs="Segoe UI Emoji"/>
                <w:color w:val="auto"/>
                <w:spacing w:val="0"/>
                <w:sz w:val="21"/>
                <w:szCs w:val="21"/>
              </w:rPr>
              <w:t>👀</w:t>
            </w:r>
          </w:p>
          <w:p w14:paraId="7245C29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Date: Wed, 31 Jan 2024 20:20:36 -0600</w:t>
            </w:r>
          </w:p>
          <w:p w14:paraId="794812E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List-Unsubscribe: &lt;https://click.em.reebok.com/subscription_center.aspx?jwt=eyJhbGciOiJIUzI1NiIsInR5cCI6IkpXVCJ9.eyJtaWQiOiI1MTUwMTE5NjkiLCJzIjoiODI3NjQ0NzciLCJsaWQiOiIzNDAiLCJqIjoiODYzMzIiLCJqYiI6IjU4MjUiLCJkIjoiMTAwMjEyIn0.QrHtsY1mAPBZRUpvripCMCjnJ7-65THjQU_q7Hik7wk&gt;, &lt;mailto:leave-fd541774750b5c392848-fe521c72726200797213-fef91c76766706-fe2a11717064057c7c1279-ff2b11787761@leave.em.reebok.com&gt;</w:t>
            </w:r>
          </w:p>
          <w:p w14:paraId="5D0AB46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List-Unsubscribe-Post: List-Unsubscribe=One-Click</w:t>
            </w:r>
          </w:p>
          <w:p w14:paraId="7EB70CE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x-CSA-Compliance-Source: SFMC</w:t>
            </w:r>
          </w:p>
          <w:p w14:paraId="4F77236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MIME-Version: 1.0</w:t>
            </w:r>
          </w:p>
          <w:p w14:paraId="289621D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Reply-To: Reebok &lt;reply-fef91c76766706-340_HTML-82764477-515011969-5825@em.reebok.com&gt;</w:t>
            </w:r>
          </w:p>
          <w:p w14:paraId="229C7BB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List-ID: &lt;515007984.xt.local&gt;</w:t>
            </w:r>
          </w:p>
          <w:p w14:paraId="6842C9B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X-CSA-Complaints: csa-complaints@eco.de</w:t>
            </w:r>
          </w:p>
          <w:p w14:paraId="654127B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X-SFMC-Stack: 10</w:t>
            </w:r>
          </w:p>
          <w:p w14:paraId="0F9DF7E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x-job: 515011969_86332</w:t>
            </w:r>
          </w:p>
          <w:p w14:paraId="3A3BC03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Message-ID: &lt;955e32eb-8269-4157-9d1b-3cc1fadce4d3@dfw1s10mta1253.xt.local&gt;</w:t>
            </w:r>
          </w:p>
          <w:p w14:paraId="2148F3E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Feedback-ID: 515011969:86332:13.111.202.164:sfmktgcld</w:t>
            </w:r>
          </w:p>
          <w:p w14:paraId="06C12E6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Content-Type: multipart/alternative; boundary="TNn6pqYKQYms=_?:"</w:t>
            </w:r>
          </w:p>
          <w:p w14:paraId="3C1CC35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67F79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--TNn6pqYKQYms=_?:</w:t>
            </w:r>
          </w:p>
          <w:p w14:paraId="5373CEA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Content-Type: text/plain; charset="utf-8"</w:t>
            </w:r>
          </w:p>
          <w:p w14:paraId="1CCBF10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Content-Transfer-Encoding: 8bit</w:t>
            </w:r>
          </w:p>
          <w:p w14:paraId="56EA65E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953DF8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Reebok</w:t>
            </w:r>
          </w:p>
          <w:p w14:paraId="21B40A8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1303A81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E54612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6201D7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2917213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</w:t>
            </w:r>
          </w:p>
          <w:p w14:paraId="776223A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</w:t>
            </w:r>
          </w:p>
          <w:p w14:paraId="0AFEB45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                              </w:t>
            </w:r>
          </w:p>
          <w:p w14:paraId="6859D61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</w:t>
            </w:r>
          </w:p>
          <w:p w14:paraId="5977BBD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616E5F3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624732E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60784F5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02886F6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https://view.em.reebok.com/?qs=99e859145a50e9b49077e56928f8308f761b97e6261e8acbbc9e687dcb96c4a91d3a08f4bc5f5f4f8fa016ab267ad17f0bdc5b8eddae82cd201a6622f4bd0feca864699a1a226325bfd58ab53db9aebf </w:t>
            </w:r>
          </w:p>
          <w:p w14:paraId="4726C87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VIEW IN BROWSER </w:t>
            </w:r>
          </w:p>
          <w:p w14:paraId="35E5555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A08193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63BB28D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</w:t>
            </w:r>
          </w:p>
          <w:p w14:paraId="1E19C6B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5DE9772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608D0C1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https://click.em.reebok.com/?qs=c8dbd6a8b8a694ea3f6dd48fb545052fffb785645c25503c4cd54d899c92142fc52ba9521dde216cc69135d27ca6c015309aa1ce2976fb86 </w:t>
            </w:r>
          </w:p>
          <w:p w14:paraId="1E1621B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218C61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1B7370C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36BABD7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https://click.em.reebok.com/?qs=c8dbd6a8b8a694eaee2eda0c761e2e558e9ce1b9381ff8e54bd8cc830becdbea9ec21deb6775fb1956256783414eeacd042eeeb3028231c4 </w:t>
            </w:r>
          </w:p>
          <w:p w14:paraId="35034E0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AD54D8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440C8FA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30F008C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038DB7F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6ED6B03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CREATE WHAT MAKES YOU</w:t>
            </w:r>
          </w:p>
          <w:p w14:paraId="3D32AD4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Pay homage to the past while shining a light to the future. The new collection is coming soon…</w:t>
            </w:r>
          </w:p>
          <w:p w14:paraId="5C2F714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2318EEB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E8A67A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https://click.em.reebok.com/?qs=c8dbd6a8b8a694eaee2eda0c761e2e558e9ce1b9381ff8e54bd8cc830becdbea9ec21deb6775fb1956256783414eeacd042eeeb3028231c4 </w:t>
            </w:r>
          </w:p>
          <w:p w14:paraId="6EB7399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Preview the Collection </w:t>
            </w:r>
          </w:p>
          <w:p w14:paraId="06298AD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2BEF42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2A9448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https://click.em.reebok.com/?qs=c8dbd6a8b8a694eaee2eda0c761e2e558e9ce1b9381ff8e54bd8cc830becdbea9ec21deb6775fb1956256783414eeacd042eeeb3028231c4 </w:t>
            </w:r>
          </w:p>
          <w:p w14:paraId="62B79A8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8B044E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D50F2B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https://click.em.reebok.com/?qs=c8dbd6a8b8a694ea3f6dd48fb545052fffb785645c25503c4cd54d899c92142fc52ba9521dde216cc69135d27ca6c015309aa1ce2976fb86 </w:t>
            </w:r>
          </w:p>
          <w:p w14:paraId="057B4BC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FREE SHIPPING ON ORDERS OF $75 OR MORE </w:t>
            </w:r>
          </w:p>
          <w:p w14:paraId="661755E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284770B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7BCB2C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7D22D43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C33C84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997092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2473AA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https://click.em.reebok.com/?qs=c8dbd6a8b8a694eacc7026a0326fd8af159eb2332094d0c9acbc7f079f72c4b94be363356a16fc170d77b90b12e44ca575690b0f2c3a57a5 </w:t>
            </w:r>
          </w:p>
          <w:p w14:paraId="21A2849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2C67AB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https://click.em.reebok.com/?qs=c8dbd6a8b8a694eab5d5917d43a6fd3de31f154104eac75433da13aec57a6df177c1c750a917bee9727d5556cc999717b75357970ef0c129 </w:t>
            </w:r>
          </w:p>
          <w:p w14:paraId="435E85B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1C3D739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https://click.em.reebok.com/?qs=c8dbd6a8b8a694ea30f12f46b1910b62115f5efab71e79e390defdc4809d84e0651b31398534d94d63c20da231758f96b226e7ad29541680 </w:t>
            </w:r>
          </w:p>
          <w:p w14:paraId="7C88FA3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2DF4FC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https://click.em.reebok.com/?qs=c8dbd6a8b8a694eaec104899d6444469fa77b8a12173a4dcb98b7f42c579ce0a6917c66bed3a701098b313a040275c75e57106a3b76ae3c2 </w:t>
            </w:r>
          </w:p>
          <w:p w14:paraId="2A93546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11A175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https://click.em.reebok.com/?qs=227ebf395b42407a95421040fecfaba8e48f5395b6b6e96b84247465a4b7fd9e1de3f4d3bc4157f9a5c865906fe4873d63f52383f2a8c4ce </w:t>
            </w:r>
          </w:p>
          <w:p w14:paraId="10FF0EC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23E585A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744864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5AE0E16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https://click.em.reebok.com/?qs=227ebf395b42407a787cd036dc7f4b5ab30fb485e31f3ff15bff898bf916ba109e465857b664f3b8fea19a4a3a520cf67a429bb9acf930b2 </w:t>
            </w:r>
          </w:p>
          <w:p w14:paraId="00343DC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MY ACCOUNT </w:t>
            </w:r>
          </w:p>
          <w:p w14:paraId="6F32E3D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https://click.em.reebok.com/?qs=227ebf395b42407aeefae904267652f6b7dd0e9858c4ef95cafb958246f5e6aa9523460d79613c6e91cf3e787fa07994c67a3d0f266299ab </w:t>
            </w:r>
          </w:p>
          <w:p w14:paraId="0E5AB1A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FIND A STORE </w:t>
            </w:r>
          </w:p>
          <w:p w14:paraId="485F1F8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https://click.em.reebok.com/?qs=227ebf395b42407a7451dea6dedbc08141e87aaadd8494d68b7828f0a2423e519c3ded258fe44c27a3bfd42181b0e184d3a3f156ede150b3 </w:t>
            </w:r>
          </w:p>
          <w:p w14:paraId="0449442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NEED HELP? </w:t>
            </w:r>
          </w:p>
          <w:p w14:paraId="09C94CC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A939E1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C241DA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7093BA2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Free ground shipping offer on orders of $75 or more valid to U.S. addresses only. All offers valid on domestic U.S. orders only.</w:t>
            </w:r>
          </w:p>
          <w:p w14:paraId="6E598CD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C7CD4C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</w:t>
            </w:r>
          </w:p>
          <w:p w14:paraId="5BFB5A1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54BCEE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This email was sent to: </w:t>
            </w:r>
          </w:p>
          <w:p w14:paraId="6F18F6F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BC6FD6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mailto:csiah0323i@gmail.com </w:t>
            </w:r>
          </w:p>
          <w:p w14:paraId="0BF34D2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csiah0323i@gmail.com </w:t>
            </w:r>
          </w:p>
          <w:p w14:paraId="0FE2AB2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5CBD70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https://click.em.reebok.com/?qs=227ebf395b42407a1c7a4bce0d8a756b252cc6f1a782e9cb5801b4aa33fbe625730b5f296a1e8bfb5a019b77d1c6dd73494075db1da7c13a </w:t>
            </w:r>
          </w:p>
          <w:p w14:paraId="7805BAD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Unsubscribe and Manage My Preferences  | </w:t>
            </w:r>
          </w:p>
          <w:p w14:paraId="0EDD3E3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58A7BC4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https://click.em.reebok.com/?qs=227ebf395b42407ae1d053137d8351a713669d59213f12f3dded05fa3b8af31c622a643d11c9b5c9f4563812d8015d38a1d0a1f52e599958 </w:t>
            </w:r>
          </w:p>
          <w:p w14:paraId="35EF183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Contact Us  | </w:t>
            </w:r>
          </w:p>
          <w:p w14:paraId="308175D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71935E5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https://click.em.reebok.com/?qs=227ebf395b42407ad63e5bff09872d5ab27c93be99fff707812ba0fe25221eb66a1839207786d32852ac998b6c061e4d25fd135944aeb6c0 </w:t>
            </w:r>
          </w:p>
          <w:p w14:paraId="3D98607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Privacy Policy </w:t>
            </w:r>
          </w:p>
          <w:p w14:paraId="19B99C1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0A6A0B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137024F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This email was sent by:</w:t>
            </w:r>
          </w:p>
          <w:p w14:paraId="50479A3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65F4C81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AAD569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Reebok International Ltd., LLC | </w:t>
            </w:r>
          </w:p>
          <w:p w14:paraId="66DF2A0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1A5C4CA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61F54AA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25 Drydock Ave.  | </w:t>
            </w:r>
          </w:p>
          <w:p w14:paraId="1A3ECEE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769437A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F27E34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Boston , </w:t>
            </w:r>
          </w:p>
          <w:p w14:paraId="2847CE8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65CAC47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EDF141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MA 02210  | United States</w:t>
            </w:r>
          </w:p>
          <w:p w14:paraId="3F13A06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6EFDA9F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146F6AE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11654D6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(c) 2024 Reebok. All Rights Reserved.</w:t>
            </w:r>
          </w:p>
          <w:p w14:paraId="765648D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67347E2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63D94EC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- - - - - - - - - - - - - - - - - - - - - - - - - - - - - - - - -</w:t>
            </w:r>
          </w:p>
          <w:p w14:paraId="22AF03C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F2FBB1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52908C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--TNn6pqYKQYms=_?:</w:t>
            </w:r>
          </w:p>
          <w:p w14:paraId="224235E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Content-Type: text/html; charset="utf-8"</w:t>
            </w:r>
          </w:p>
          <w:p w14:paraId="611990B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Content-Transfer-Encoding: 8bit</w:t>
            </w:r>
          </w:p>
          <w:p w14:paraId="2CD19B1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038913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&lt;!DOCTYPE html PUBLIC "-//W3C//DTD XHTML 1.0 Transitional//EN" "http://www.w3.org/TR/xhtml1/DTD/xhtml1-transitional.dtd"&gt; </w:t>
            </w:r>
          </w:p>
          <w:p w14:paraId="1526964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&lt;html xmlns="http://www.w3.org/1999/xhtml"&gt;</w:t>
            </w:r>
          </w:p>
          <w:p w14:paraId="045F482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&lt;head&gt;</w:t>
            </w:r>
          </w:p>
          <w:p w14:paraId="5660EBA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&lt;title&gt;Reebok&lt;/title&gt; </w:t>
            </w:r>
          </w:p>
          <w:p w14:paraId="5F3C402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&lt;meta http-equiv="Content-Type" content="text/html; charset=utf-8" /&gt;</w:t>
            </w:r>
          </w:p>
          <w:p w14:paraId="257530B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&lt;meta name="viewport" content="width=device-width, initial-scale=1, maximum-scale=1" /&gt;</w:t>
            </w:r>
          </w:p>
          <w:p w14:paraId="1BD9D61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&lt;meta name="x-apple-disable-message-reformatting"/&gt; </w:t>
            </w:r>
          </w:p>
          <w:p w14:paraId="0EF5DC8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&lt;meta http-equiv="Content-Type" content="text/html;" charset="utf-8" /&gt;</w:t>
            </w:r>
          </w:p>
          <w:p w14:paraId="091A3A8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&lt;meta name="viewport" content="width=device-width, initial-scale=1.0" /&gt;</w:t>
            </w:r>
          </w:p>
          <w:p w14:paraId="4E432C5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&lt;meta name="color-scheme" content="light"&gt;</w:t>
            </w:r>
          </w:p>
          <w:p w14:paraId="02082E3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&lt;meta name="supported-color-schemes" content="light"&gt;</w:t>
            </w:r>
          </w:p>
          <w:p w14:paraId="0EE2BBF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&lt;!--[if !mso]&gt;&lt;!--&gt;</w:t>
            </w:r>
          </w:p>
          <w:p w14:paraId="2B50E7F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&lt;meta http-equiv="X-UA-Compatible" content="IE=edge" /&gt;</w:t>
            </w:r>
          </w:p>
          <w:p w14:paraId="59DFD04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&lt;!--&lt;![endif]--&gt;</w:t>
            </w:r>
          </w:p>
          <w:p w14:paraId="7A466D6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ADF6C3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&lt;!--[if gte mso 16]&gt;  &lt;style&gt;  .keep-white {  mso-style-textfill-type:gradient;  mso-style-textfill-fill-gradientfill-stoplist:"0 \#FFFFFF 0 100000\,100000 \#FFFFFF 0 100000";  color:#000000 !important; }   .keep-black {  mso-style-textfill-type:gradient; mso-style-textfill-fill-gradientfill-stoplist:"0 \#000000 1 100000\,99000 \#000000 1 100000";  color:#ffffff !important; }  &lt;/style&gt;  &lt;![endif]--&gt;</w:t>
            </w:r>
          </w:p>
          <w:p w14:paraId="68487B5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</w:t>
            </w:r>
          </w:p>
          <w:p w14:paraId="3FB072F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</w:t>
            </w:r>
          </w:p>
          <w:p w14:paraId="6F37A76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&lt;style type="text/css"&gt;</w:t>
            </w:r>
          </w:p>
          <w:p w14:paraId="451DF84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body {</w:t>
            </w:r>
          </w:p>
          <w:p w14:paraId="29CB92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width:100% !important;</w:t>
            </w:r>
          </w:p>
          <w:p w14:paraId="01C944A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-webkit-text-size-adjust:100%;</w:t>
            </w:r>
          </w:p>
          <w:p w14:paraId="215BE5B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-ms-text-size-adjust:100%;</w:t>
            </w:r>
          </w:p>
          <w:p w14:paraId="5D8904B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margin:0;</w:t>
            </w:r>
          </w:p>
          <w:p w14:paraId="6C86996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padding:0;</w:t>
            </w:r>
          </w:p>
          <w:p w14:paraId="02B8C63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0599CB5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.ReadMsgBody {</w:t>
            </w:r>
          </w:p>
          <w:p w14:paraId="781A460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width: 100%;</w:t>
            </w:r>
          </w:p>
          <w:p w14:paraId="22FE978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1C085BA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.ExternalClass p, </w:t>
            </w:r>
          </w:p>
          <w:p w14:paraId="07B008C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.ExternalClass span, </w:t>
            </w:r>
          </w:p>
          <w:p w14:paraId="074E8E1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.ExternalClass font, </w:t>
            </w:r>
          </w:p>
          <w:p w14:paraId="6BADFE9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.ExternalClass td </w:t>
            </w:r>
          </w:p>
          <w:p w14:paraId="0D0CD8D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{</w:t>
            </w:r>
          </w:p>
          <w:p w14:paraId="40E6D4C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 100%}</w:t>
            </w:r>
          </w:p>
          <w:p w14:paraId="727D534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.gmailfix {</w:t>
            </w:r>
          </w:p>
          <w:p w14:paraId="4CF15A4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display:none;</w:t>
            </w:r>
          </w:p>
          <w:p w14:paraId="6220731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display:none!important;</w:t>
            </w:r>
          </w:p>
          <w:p w14:paraId="11ECF0E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49E2D82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table {</w:t>
            </w:r>
          </w:p>
          <w:p w14:paraId="1E8B7B9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border-collapse:collapse;</w:t>
            </w:r>
          </w:p>
          <w:p w14:paraId="6811B38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mso-table-lspace:0pt;</w:t>
            </w:r>
          </w:p>
          <w:p w14:paraId="0A22756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mso-table-rspace:0pt;</w:t>
            </w:r>
          </w:p>
          <w:p w14:paraId="66FDCA7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padding:0;</w:t>
            </w:r>
          </w:p>
          <w:p w14:paraId="314C912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6169EDF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table td {</w:t>
            </w:r>
          </w:p>
          <w:p w14:paraId="37DB2AA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border-collapse: collapse;</w:t>
            </w:r>
          </w:p>
          <w:p w14:paraId="6DFFD6D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0AE1698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p{</w:t>
            </w:r>
          </w:p>
          <w:p w14:paraId="0499D96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margin:0 auto;</w:t>
            </w:r>
          </w:p>
          <w:p w14:paraId="1D350B5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text-align:center;</w:t>
            </w:r>
          </w:p>
          <w:p w14:paraId="1701162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1FBB67D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*{</w:t>
            </w:r>
          </w:p>
          <w:p w14:paraId="738BEAF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-webkit-text-size-adjust:none;</w:t>
            </w:r>
          </w:p>
          <w:p w14:paraId="59C0E3B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-ms-text-size-adjust:none;</w:t>
            </w:r>
          </w:p>
          <w:p w14:paraId="57ED888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max-height:1000000px;</w:t>
            </w:r>
          </w:p>
          <w:p w14:paraId="4E9B65B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mso-line-height-rule:exactly;</w:t>
            </w:r>
          </w:p>
          <w:p w14:paraId="3A9A83B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 100%}</w:t>
            </w:r>
          </w:p>
          <w:p w14:paraId="54BCA41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.appleLinks a {</w:t>
            </w:r>
          </w:p>
          <w:p w14:paraId="63F06D5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color: #000000 !important;</w:t>
            </w:r>
          </w:p>
          <w:p w14:paraId="19A03C3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text-decoration: none !important;</w:t>
            </w:r>
          </w:p>
          <w:p w14:paraId="3331C82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17D7EA9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.appleLinksGray a {</w:t>
            </w:r>
          </w:p>
          <w:p w14:paraId="514F70B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color: #5e5e5e !important;</w:t>
            </w:r>
          </w:p>
          <w:p w14:paraId="6FA39F0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text-decoration: none !important;</w:t>
            </w:r>
          </w:p>
          <w:p w14:paraId="7318B01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15299AB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/* APPLE AUTOLINK FIX */  </w:t>
            </w:r>
          </w:p>
          <w:p w14:paraId="7820FEE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a[x-apple-data-detectors] {</w:t>
            </w:r>
          </w:p>
          <w:p w14:paraId="24E0968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color: inherit !important;</w:t>
            </w:r>
          </w:p>
          <w:p w14:paraId="56FB770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text-decoration: none !important;</w:t>
            </w:r>
          </w:p>
          <w:p w14:paraId="081169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font-size: inherit !important;</w:t>
            </w:r>
          </w:p>
          <w:p w14:paraId="1F17DA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font-family: inherit !important;</w:t>
            </w:r>
          </w:p>
          <w:p w14:paraId="71391E9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font-weight: inherit !important;</w:t>
            </w:r>
          </w:p>
          <w:p w14:paraId="375731F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 inherit !important;</w:t>
            </w:r>
          </w:p>
          <w:p w14:paraId="2723AF1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1F01A6B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/* SAMSUNG AUTOLINK FIX */  </w:t>
            </w:r>
          </w:p>
          <w:p w14:paraId="1D661A7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#MessageViewBody a {</w:t>
            </w:r>
          </w:p>
          <w:p w14:paraId="711137F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color: inherit;</w:t>
            </w:r>
          </w:p>
          <w:p w14:paraId="3C9CF38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text-decoration: none;</w:t>
            </w:r>
          </w:p>
          <w:p w14:paraId="6C37FC3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font-size: inherit;</w:t>
            </w:r>
          </w:p>
          <w:p w14:paraId="3AD42A0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font-family: inherit;</w:t>
            </w:r>
          </w:p>
          <w:p w14:paraId="785CB97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font-weight: inherit;</w:t>
            </w:r>
          </w:p>
          <w:p w14:paraId="1844C8A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 inherit;</w:t>
            </w:r>
          </w:p>
          <w:p w14:paraId="21D36DC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4727A92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@media only screen and (max-width: 600px) {</w:t>
            </w:r>
          </w:p>
          <w:p w14:paraId="57916E5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html, body {</w:t>
            </w:r>
          </w:p>
          <w:p w14:paraId="0144229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2DF063F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 100% !important;</w:t>
            </w:r>
          </w:p>
          <w:p w14:paraId="7A378B1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 0 auto !important;</w:t>
            </w:r>
          </w:p>
          <w:p w14:paraId="3FDEE11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46DB30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.container, .tableBlock {</w:t>
            </w:r>
          </w:p>
          <w:p w14:paraId="5F79E98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630200D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 100% !important;</w:t>
            </w:r>
          </w:p>
          <w:p w14:paraId="5EE8306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 0 auto !important;</w:t>
            </w:r>
          </w:p>
          <w:p w14:paraId="0C95742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C96A1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.photo, .image, .imgPlaceholder img {</w:t>
            </w:r>
          </w:p>
          <w:p w14:paraId="19CD5C8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76628EF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3E12715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height:auto !important;</w:t>
            </w:r>
          </w:p>
          <w:p w14:paraId="6493F77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B88912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.show {</w:t>
            </w:r>
          </w:p>
          <w:p w14:paraId="61355C9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572EA58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 0 !important;</w:t>
            </w:r>
          </w:p>
          <w:p w14:paraId="339162F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padding: 0 !important;</w:t>
            </w:r>
          </w:p>
          <w:p w14:paraId="6B8DA02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overflow: visible !important;</w:t>
            </w:r>
          </w:p>
          <w:p w14:paraId="3345C18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161E04E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 inherit !important;</w:t>
            </w:r>
          </w:p>
          <w:p w14:paraId="18AFCA5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AF362E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.hide, .mobile-hidden {</w:t>
            </w:r>
          </w:p>
          <w:p w14:paraId="5626CB5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none !important;</w:t>
            </w:r>
          </w:p>
          <w:p w14:paraId="295430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DE14B5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.drop, .block {</w:t>
            </w:r>
          </w:p>
          <w:p w14:paraId="67152AA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3211B91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6CF63CD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D89A2C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.drop-center {</w:t>
            </w:r>
          </w:p>
          <w:p w14:paraId="6436AA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204AD86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725C79C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text-align: center !important;</w:t>
            </w:r>
          </w:p>
          <w:p w14:paraId="60B88E0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32D680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.pad20 {</w:t>
            </w:r>
          </w:p>
          <w:p w14:paraId="1FFBB0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20px !important;</w:t>
            </w:r>
          </w:p>
          <w:p w14:paraId="15AD0D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20px !important;</w:t>
            </w:r>
          </w:p>
          <w:p w14:paraId="2AEE025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7DD745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.noLeftRightPad {</w:t>
            </w:r>
          </w:p>
          <w:p w14:paraId="55C4FD2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0px !important;</w:t>
            </w:r>
          </w:p>
          <w:p w14:paraId="0131A3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0px !important;</w:t>
            </w:r>
          </w:p>
          <w:p w14:paraId="6865E45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7F6850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.padBot10 {</w:t>
            </w:r>
          </w:p>
          <w:p w14:paraId="375B0AA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10px !important;</w:t>
            </w:r>
          </w:p>
          <w:p w14:paraId="3AB58F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251D67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.padBot20 {</w:t>
            </w:r>
          </w:p>
          <w:p w14:paraId="789E5C5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20px !important;</w:t>
            </w:r>
          </w:p>
          <w:p w14:paraId="6E4860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9A236F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.padBot30 {</w:t>
            </w:r>
          </w:p>
          <w:p w14:paraId="0F23A45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30px !important;</w:t>
            </w:r>
          </w:p>
          <w:p w14:paraId="65641B5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C7A610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.center {</w:t>
            </w:r>
          </w:p>
          <w:p w14:paraId="0DE923C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text-align:center !important;</w:t>
            </w:r>
          </w:p>
          <w:p w14:paraId="440D97A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87EC0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.responsive-td {</w:t>
            </w:r>
          </w:p>
          <w:p w14:paraId="11A30D8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width:100% !important;</w:t>
            </w:r>
          </w:p>
          <w:p w14:paraId="374AD48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display:block !important;</w:t>
            </w:r>
          </w:p>
          <w:p w14:paraId="4CC8FD4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padding:0 !important;</w:t>
            </w:r>
          </w:p>
          <w:p w14:paraId="55A8DD9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A49B30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.fluid, .fluid-centered {</w:t>
            </w:r>
          </w:p>
          <w:p w14:paraId="0867320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79F7C9E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max-width: 100% !important;</w:t>
            </w:r>
          </w:p>
          <w:p w14:paraId="3209911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340EED4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margin-left: auto !important;</w:t>
            </w:r>
          </w:p>
          <w:p w14:paraId="3BB0934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margin-right: auto !important;</w:t>
            </w:r>
          </w:p>
          <w:p w14:paraId="000FF62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F61D47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.fluid-centered {</w:t>
            </w:r>
          </w:p>
          <w:p w14:paraId="67216EF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margin-left: auto !important;</w:t>
            </w:r>
          </w:p>
          <w:p w14:paraId="08ABD49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margin-right: auto !important;</w:t>
            </w:r>
          </w:p>
          <w:p w14:paraId="4306DE2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984397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.mainImg{</w:t>
            </w:r>
          </w:p>
          <w:p w14:paraId="609E04F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133px !important;</w:t>
            </w:r>
          </w:p>
          <w:p w14:paraId="293062B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178px !important;</w:t>
            </w:r>
          </w:p>
          <w:p w14:paraId="40473C0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7D5B71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.imageLeft{</w:t>
            </w:r>
          </w:p>
          <w:p w14:paraId="2CDD1D0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50px !important;</w:t>
            </w:r>
          </w:p>
          <w:p w14:paraId="39AFA08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439px !important;</w:t>
            </w:r>
          </w:p>
          <w:p w14:paraId="21AE7F7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E5BB31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.imageRight{</w:t>
            </w:r>
          </w:p>
          <w:p w14:paraId="5EF27D8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350px !important;</w:t>
            </w:r>
          </w:p>
          <w:p w14:paraId="17C68DC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439px !important;</w:t>
            </w:r>
          </w:p>
          <w:p w14:paraId="37397D5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38AEE2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.w285{</w:t>
            </w:r>
          </w:p>
          <w:p w14:paraId="73DEAB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342px !important;</w:t>
            </w:r>
          </w:p>
          <w:p w14:paraId="40795C6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347px !important;</w:t>
            </w:r>
          </w:p>
          <w:p w14:paraId="0ADBDF7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018F3E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.w58{</w:t>
            </w:r>
          </w:p>
          <w:p w14:paraId="4852DC8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29px !important;</w:t>
            </w:r>
          </w:p>
          <w:p w14:paraId="2DE33CE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347px !important;</w:t>
            </w:r>
          </w:p>
          <w:p w14:paraId="01A4283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1A66A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/*Three Column*/ </w:t>
            </w:r>
          </w:p>
          <w:p w14:paraId="3859C26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.w332{</w:t>
            </w:r>
          </w:p>
          <w:p w14:paraId="6684DF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348px !important;</w:t>
            </w:r>
          </w:p>
          <w:p w14:paraId="1276526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429px !important;</w:t>
            </w:r>
          </w:p>
          <w:p w14:paraId="6044085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CFFEF8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.w34{</w:t>
            </w:r>
          </w:p>
          <w:p w14:paraId="719501A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26px !important;</w:t>
            </w:r>
          </w:p>
          <w:p w14:paraId="7C6D6E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429px !important;</w:t>
            </w:r>
          </w:p>
          <w:p w14:paraId="0D2CC1D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915D89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/* GMAIL APP FIX */  </w:t>
            </w:r>
          </w:p>
          <w:p w14:paraId="2622A6C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u + .body .gwfw {</w:t>
            </w:r>
          </w:p>
          <w:p w14:paraId="1A658B5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449F816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100vw !important;</w:t>
            </w:r>
          </w:p>
          <w:p w14:paraId="3633ABA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74DD73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u + .body .gmail-blend-screen {</w:t>
            </w:r>
          </w:p>
          <w:p w14:paraId="00469B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background: #000;</w:t>
            </w:r>
          </w:p>
          <w:p w14:paraId="2FCAFF3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mix-blend-mode: screen;</w:t>
            </w:r>
          </w:p>
          <w:p w14:paraId="19AEA0C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}</w:t>
            </w:r>
          </w:p>
          <w:p w14:paraId="5B5ABD7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u + .body .gmail-blend-difference {</w:t>
            </w:r>
          </w:p>
          <w:p w14:paraId="43229F5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background: #000;</w:t>
            </w:r>
          </w:p>
          <w:p w14:paraId="2248DB0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mix-blend-mode: difference;</w:t>
            </w:r>
          </w:p>
          <w:p w14:paraId="6006608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}</w:t>
            </w:r>
          </w:p>
          <w:p w14:paraId="6FB1C02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/* SAMSUNG APP FIX */  </w:t>
            </w:r>
          </w:p>
          <w:p w14:paraId="1124AED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#MessageViewBody, #MessageWebViewDiv {</w:t>
            </w:r>
          </w:p>
          <w:p w14:paraId="4753797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min-width:100vw;</w:t>
            </w:r>
          </w:p>
          <w:p w14:paraId="6866C50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margin:0 !important;</w:t>
            </w:r>
          </w:p>
          <w:p w14:paraId="49A0B93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zoom:1 !important;</w:t>
            </w:r>
          </w:p>
          <w:p w14:paraId="35EE448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0C6D45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/*Three Column*/   </w:t>
            </w:r>
          </w:p>
          <w:p w14:paraId="36CBFDE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*[class=contenttable] {</w:t>
            </w:r>
          </w:p>
          <w:p w14:paraId="4AD8053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5C4C222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FC848C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*[class=mobile] {</w:t>
            </w:r>
          </w:p>
          <w:p w14:paraId="719DD79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4F654E5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7C7A60C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DDE921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*[class=mobile02] {</w:t>
            </w:r>
          </w:p>
          <w:p w14:paraId="5E9795B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7858203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67D9C7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8BF109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*[class=mobile03] {</w:t>
            </w:r>
          </w:p>
          <w:p w14:paraId="44EB445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width:174px !important;</w:t>
            </w:r>
          </w:p>
          <w:p w14:paraId="10AAC51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0258796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736EB3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*[class=mobile04] {</w:t>
            </w:r>
          </w:p>
          <w:p w14:paraId="30E9912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width:180px !important;</w:t>
            </w:r>
          </w:p>
          <w:p w14:paraId="0B72EB5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52BB8F2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0705CA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*[class=mobile05] {</w:t>
            </w:r>
          </w:p>
          <w:p w14:paraId="719F726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width:180px !important;</w:t>
            </w:r>
          </w:p>
          <w:p w14:paraId="0CF5677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180px !important;</w:t>
            </w:r>
          </w:p>
          <w:p w14:paraId="3D8EF12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FC67CD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*[class=mobile06] {</w:t>
            </w:r>
          </w:p>
          <w:p w14:paraId="6CAF76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width:200px !important;</w:t>
            </w:r>
          </w:p>
          <w:p w14:paraId="2269BF3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4DDA7E1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2235C7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*[class=mobile07] {</w:t>
            </w:r>
          </w:p>
          <w:p w14:paraId="31A033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width:233px !important;</w:t>
            </w:r>
          </w:p>
          <w:p w14:paraId="69E2AF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330px !important;</w:t>
            </w:r>
          </w:p>
          <w:p w14:paraId="386AEAD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8C129B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*[class=mobile08] {</w:t>
            </w:r>
          </w:p>
          <w:p w14:paraId="2569BD2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width:133px !important;</w:t>
            </w:r>
          </w:p>
          <w:p w14:paraId="648B38A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325px !important;</w:t>
            </w:r>
          </w:p>
          <w:p w14:paraId="4C08EED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DC0040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*[class=mobile09] {</w:t>
            </w:r>
          </w:p>
          <w:p w14:paraId="1A674A6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width:34px !important;</w:t>
            </w:r>
          </w:p>
          <w:p w14:paraId="079EEED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330px !important;</w:t>
            </w:r>
          </w:p>
          <w:p w14:paraId="773CC31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115D4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*[class=mobile011] {</w:t>
            </w:r>
          </w:p>
          <w:p w14:paraId="6D7F552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width:133px !important;</w:t>
            </w:r>
          </w:p>
          <w:p w14:paraId="48F3CE9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45px !important;</w:t>
            </w:r>
          </w:p>
          <w:p w14:paraId="4C49E4C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9D98EC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*[class=mobile012] {</w:t>
            </w:r>
          </w:p>
          <w:p w14:paraId="3A47AA9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width:134px !important;</w:t>
            </w:r>
          </w:p>
          <w:p w14:paraId="6A67EF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45px !important;</w:t>
            </w:r>
          </w:p>
          <w:p w14:paraId="30652F2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4CED0E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*[class=block] {</w:t>
            </w:r>
          </w:p>
          <w:p w14:paraId="7D31BAD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77D97A0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D2C74E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*[class=hide] {</w:t>
            </w:r>
          </w:p>
          <w:p w14:paraId="5D8CB71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none !important;</w:t>
            </w:r>
          </w:p>
          <w:p w14:paraId="7A583DE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64C87C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*[class=showmobile]{</w:t>
            </w:r>
          </w:p>
          <w:p w14:paraId="6101159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display:block !important;</w:t>
            </w:r>
          </w:p>
          <w:p w14:paraId="01A5FBD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margin:auto !important;</w:t>
            </w:r>
          </w:p>
          <w:p w14:paraId="57BBA44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549AEA1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height:auto !important;</w:t>
            </w:r>
          </w:p>
          <w:p w14:paraId="5613BB5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max-height:inherit !important;</w:t>
            </w:r>
          </w:p>
          <w:p w14:paraId="4E07C96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overflow:visible !important;</w:t>
            </w:r>
          </w:p>
          <w:p w14:paraId="1BC686D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A2F4A0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*[class=showmobile02]{</w:t>
            </w:r>
          </w:p>
          <w:p w14:paraId="7337042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display:block !important;</w:t>
            </w:r>
          </w:p>
          <w:p w14:paraId="20A6DBF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margin:auto !important;</w:t>
            </w:r>
          </w:p>
          <w:p w14:paraId="3C51EC3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2DE1125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height:auto !important;</w:t>
            </w:r>
          </w:p>
          <w:p w14:paraId="2E896B3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max-height:inherit !important;</w:t>
            </w:r>
          </w:p>
          <w:p w14:paraId="68E243F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overflow:visible !important;</w:t>
            </w:r>
          </w:p>
          <w:p w14:paraId="4B563CA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border-bottom:1px solid #ffffff;</w:t>
            </w:r>
          </w:p>
          <w:p w14:paraId="466208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9F649B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*[class=showmobile03]{</w:t>
            </w:r>
          </w:p>
          <w:p w14:paraId="3876285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display:block !important;</w:t>
            </w:r>
          </w:p>
          <w:p w14:paraId="27F6D3B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margin:auto !important;</w:t>
            </w:r>
          </w:p>
          <w:p w14:paraId="4326121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width:384px !important;</w:t>
            </w:r>
          </w:p>
          <w:p w14:paraId="268FDB3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height:auto !important;</w:t>
            </w:r>
          </w:p>
          <w:p w14:paraId="77D87F1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max-height:inherit !important;</w:t>
            </w:r>
          </w:p>
          <w:p w14:paraId="478FF66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overflow:visible !important;</w:t>
            </w:r>
          </w:p>
          <w:p w14:paraId="78ECF36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541DD4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*[class=h20]{</w:t>
            </w:r>
          </w:p>
          <w:p w14:paraId="3AD1DAC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height:20px !important;</w:t>
            </w:r>
          </w:p>
          <w:p w14:paraId="1FC21DA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4F7FC4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*[class=w12]{</w:t>
            </w:r>
          </w:p>
          <w:p w14:paraId="68956E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width:12px !important;</w:t>
            </w:r>
          </w:p>
          <w:p w14:paraId="47BB495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6FA138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*[class=w54]{</w:t>
            </w:r>
          </w:p>
          <w:p w14:paraId="72CB27D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width:54px !important;</w:t>
            </w:r>
          </w:p>
          <w:p w14:paraId="76C40CD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A2D74B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*[class=w360]{</w:t>
            </w:r>
          </w:p>
          <w:p w14:paraId="1CE2630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width:360px !important;</w:t>
            </w:r>
          </w:p>
          <w:p w14:paraId="33FDA3E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4860D7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*[class=w400]{</w:t>
            </w:r>
          </w:p>
          <w:p w14:paraId="45BF76A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5D38D2F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80335A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.mobilefont13px {</w:t>
            </w:r>
          </w:p>
          <w:p w14:paraId="5E2F6B7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font-size:13px !important;</w:t>
            </w:r>
          </w:p>
          <w:p w14:paraId="5C3B905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line-height:18px !important;</w:t>
            </w:r>
          </w:p>
          <w:p w14:paraId="741D7C6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A3B302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3BB1FC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&lt;/style&gt;</w:t>
            </w:r>
          </w:p>
          <w:p w14:paraId="363F725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&lt;style&gt;</w:t>
            </w:r>
          </w:p>
          <w:p w14:paraId="3B11962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@media (max-width:425px) {</w:t>
            </w:r>
          </w:p>
          <w:p w14:paraId="2CBADC6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body {</w:t>
            </w:r>
          </w:p>
          <w:p w14:paraId="17A6C4D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73D97ED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 100% !important;</w:t>
            </w:r>
          </w:p>
          <w:p w14:paraId="79E49E3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 0 auto !important;</w:t>
            </w:r>
          </w:p>
          <w:p w14:paraId="52961A7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3821E8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.body {</w:t>
            </w:r>
          </w:p>
          <w:p w14:paraId="11D9C59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 100vw;</w:t>
            </w:r>
          </w:p>
          <w:p w14:paraId="6A7EBDB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B414A0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.mobile-only {</w:t>
            </w:r>
          </w:p>
          <w:p w14:paraId="32C2F1D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7BC4E7D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 none !important;</w:t>
            </w:r>
          </w:p>
          <w:p w14:paraId="4BFF5DC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EBC7A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.pad20 {</w:t>
            </w:r>
          </w:p>
          <w:p w14:paraId="3FB71B7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20px !important;</w:t>
            </w:r>
          </w:p>
          <w:p w14:paraId="6EA66C3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20px !important;</w:t>
            </w:r>
          </w:p>
          <w:p w14:paraId="01916F3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3645B8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.noLeftRightPad {</w:t>
            </w:r>
          </w:p>
          <w:p w14:paraId="7C18665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0px !important;</w:t>
            </w:r>
          </w:p>
          <w:p w14:paraId="4F1B1F8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0px !important;</w:t>
            </w:r>
          </w:p>
          <w:p w14:paraId="5E9544B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F796BE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.padTop10 {</w:t>
            </w:r>
          </w:p>
          <w:p w14:paraId="102C835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padding-top: 10px !important;</w:t>
            </w:r>
          </w:p>
          <w:p w14:paraId="16B64F1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B059D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.padBot10 {</w:t>
            </w:r>
          </w:p>
          <w:p w14:paraId="5181612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10px !important;</w:t>
            </w:r>
          </w:p>
          <w:p w14:paraId="6B7A15E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5A7F45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.padBot20 {</w:t>
            </w:r>
          </w:p>
          <w:p w14:paraId="5756C13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20px !important;</w:t>
            </w:r>
          </w:p>
          <w:p w14:paraId="3640547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CF55D7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.padBot30 {</w:t>
            </w:r>
          </w:p>
          <w:p w14:paraId="4C10020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30px !important;</w:t>
            </w:r>
          </w:p>
          <w:p w14:paraId="1D2A0E2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16C9DB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.center {</w:t>
            </w:r>
          </w:p>
          <w:p w14:paraId="6EEB693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text-align: center !important;</w:t>
            </w:r>
          </w:p>
          <w:p w14:paraId="583161C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9815C5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.container, .tableBlock {</w:t>
            </w:r>
          </w:p>
          <w:p w14:paraId="72C1881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058FDE6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B54313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.mobilePadding20 {</w:t>
            </w:r>
          </w:p>
          <w:p w14:paraId="67F016D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20px !important;</w:t>
            </w:r>
          </w:p>
          <w:p w14:paraId="00A921A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20px !important;</w:t>
            </w:r>
          </w:p>
          <w:p w14:paraId="737BEA1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3CF5A1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.mobilePadding10 {</w:t>
            </w:r>
          </w:p>
          <w:p w14:paraId="74BF96C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10px !important;</w:t>
            </w:r>
          </w:p>
          <w:p w14:paraId="7508C86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10px !important;</w:t>
            </w:r>
          </w:p>
          <w:p w14:paraId="6CFC1AF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EA3349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.photo, .image, .imgPlaceholder img {</w:t>
            </w:r>
          </w:p>
          <w:p w14:paraId="7625945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1AB8C7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3DD37A7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height:auto !important;</w:t>
            </w:r>
          </w:p>
          <w:p w14:paraId="750F35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3976C0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.show {</w:t>
            </w:r>
          </w:p>
          <w:p w14:paraId="4317194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6831E4D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 0 !important;</w:t>
            </w:r>
          </w:p>
          <w:p w14:paraId="5D2474A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padding: 0 !important;</w:t>
            </w:r>
          </w:p>
          <w:p w14:paraId="5A9C0A2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overflow: visible !important;</w:t>
            </w:r>
          </w:p>
          <w:p w14:paraId="2F3D573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5F4716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 inherit !important;</w:t>
            </w:r>
          </w:p>
          <w:p w14:paraId="4540615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1E3638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.hide, .mobile-hidden {</w:t>
            </w:r>
          </w:p>
          <w:p w14:paraId="1B6D335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none !important;</w:t>
            </w:r>
          </w:p>
          <w:p w14:paraId="4757648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EB8534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.drop, .block {</w:t>
            </w:r>
          </w:p>
          <w:p w14:paraId="00609D0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15749FF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36295D5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BEF751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.responsive-td {</w:t>
            </w:r>
          </w:p>
          <w:p w14:paraId="5C6B90C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259EF12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5D960F2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padding: 0 !important;</w:t>
            </w:r>
          </w:p>
          <w:p w14:paraId="60CF340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80C2F5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.fluid, .fluid-centered {</w:t>
            </w:r>
          </w:p>
          <w:p w14:paraId="567FD51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011DF88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max-width: 100% !important;</w:t>
            </w:r>
          </w:p>
          <w:p w14:paraId="75D4C0A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7DEF2C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margin-left: auto !important;</w:t>
            </w:r>
          </w:p>
          <w:p w14:paraId="5B94603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margin-right: auto !important;</w:t>
            </w:r>
          </w:p>
          <w:p w14:paraId="663D280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33577E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.fluid-centered {</w:t>
            </w:r>
          </w:p>
          <w:p w14:paraId="454586D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margin-left: auto !important;</w:t>
            </w:r>
          </w:p>
          <w:p w14:paraId="175319F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margin-right: auto !important;</w:t>
            </w:r>
          </w:p>
          <w:p w14:paraId="6A16BD4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567B29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.header img {</w:t>
            </w:r>
          </w:p>
          <w:p w14:paraId="763A4ED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max-width: 600px !important;</w:t>
            </w:r>
          </w:p>
          <w:p w14:paraId="35EFC36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 auto !important;</w:t>
            </w:r>
          </w:p>
          <w:p w14:paraId="4A2942A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BEFE06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.mobilefont {</w:t>
            </w:r>
          </w:p>
          <w:p w14:paraId="2C7FDAE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text-size-adjust: none !important;</w:t>
            </w:r>
          </w:p>
          <w:p w14:paraId="3FFDBED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font-size: 25px !important;</w:t>
            </w:r>
          </w:p>
          <w:p w14:paraId="048E04D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line-height: 2 !important;</w:t>
            </w:r>
          </w:p>
          <w:p w14:paraId="575B4B7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padding-top: 20px !important;</w:t>
            </w:r>
          </w:p>
          <w:p w14:paraId="646B255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20px !important;</w:t>
            </w:r>
          </w:p>
          <w:p w14:paraId="7D855AC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FF8065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.mobilepad {</w:t>
            </w:r>
          </w:p>
          <w:p w14:paraId="691727A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padding-top: 30px !important;</w:t>
            </w:r>
          </w:p>
          <w:p w14:paraId="3859A7A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0px !important;</w:t>
            </w:r>
          </w:p>
          <w:p w14:paraId="6281BE6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671941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.mobilepadbottom {</w:t>
            </w:r>
          </w:p>
          <w:p w14:paraId="6E4AEB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padding-top: 10px !important;</w:t>
            </w:r>
          </w:p>
          <w:p w14:paraId="4B413ED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10px !important;</w:t>
            </w:r>
          </w:p>
          <w:p w14:paraId="2113BD7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D57E9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.mobilefont13px {</w:t>
            </w:r>
          </w:p>
          <w:p w14:paraId="00AD5AB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font-size:13px !important;</w:t>
            </w:r>
          </w:p>
          <w:p w14:paraId="157DB41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line-height:15px !important;</w:t>
            </w:r>
          </w:p>
          <w:p w14:paraId="127189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8AC485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/* GMAIL APP FIX */  </w:t>
            </w:r>
          </w:p>
          <w:p w14:paraId="7460F8A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u + .body .gwfw {</w:t>
            </w:r>
          </w:p>
          <w:p w14:paraId="472F1C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756D104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100vw !important;</w:t>
            </w:r>
          </w:p>
          <w:p w14:paraId="7417AE9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B92D06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/* SAMSUNG APP FIX */  </w:t>
            </w:r>
          </w:p>
          <w:p w14:paraId="5A527DC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#MessageViewBody, #MessageWebViewDiv {</w:t>
            </w:r>
          </w:p>
          <w:p w14:paraId="29B0EEA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min-width:100vw;</w:t>
            </w:r>
          </w:p>
          <w:p w14:paraId="03C0339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margin:0 !important;</w:t>
            </w:r>
          </w:p>
          <w:p w14:paraId="7F88072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zoom:1 !important;</w:t>
            </w:r>
          </w:p>
          <w:p w14:paraId="2087B1E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0C07DB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43A412C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&lt;/style&gt; </w:t>
            </w:r>
          </w:p>
          <w:p w14:paraId="087022D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&lt;style type="text/css"&gt;input{</w:t>
            </w:r>
          </w:p>
          <w:p w14:paraId="50F5A32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display:none;</w:t>
            </w:r>
          </w:p>
          <w:p w14:paraId="7A8175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537CD14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.tab{</w:t>
            </w:r>
          </w:p>
          <w:p w14:paraId="76764CE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display:none;</w:t>
            </w:r>
          </w:p>
          <w:p w14:paraId="337193F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27460E0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#tab1:checked ~ .tab1, </w:t>
            </w:r>
          </w:p>
          <w:p w14:paraId="4594C4D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#tab2:checked ~ .tab2, </w:t>
            </w:r>
          </w:p>
          <w:p w14:paraId="77510D1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#tab3:checked ~ .tab3, </w:t>
            </w:r>
          </w:p>
          <w:p w14:paraId="7B708ED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#tab4:checked ~ .tab4{</w:t>
            </w:r>
          </w:p>
          <w:p w14:paraId="2824934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display:block;</w:t>
            </w:r>
          </w:p>
          <w:p w14:paraId="1E32645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0E40C9E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&lt;/style&gt; </w:t>
            </w:r>
          </w:p>
          <w:p w14:paraId="668F854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&lt;!--[if gte mso 15]&gt;&lt;xml&gt; &lt;o:OfficeDocumentSettings&gt; &lt;o:AllowPNG/&gt; &lt;o:PixelsPerInch&gt;96&lt;/o:PixelsPerInch&gt; &lt;/o:OfficeDocumentSettings&gt; &lt;/xml&gt;&lt;![endif]--&gt;</w:t>
            </w:r>
          </w:p>
          <w:p w14:paraId="2AF7E7A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&lt;!--[if gte mso 16]&gt;  &lt;style&gt;  body {  background-color:#ffffff !important;  }  &lt;/style&gt; &lt;![endif]--&gt;</w:t>
            </w:r>
          </w:p>
          <w:p w14:paraId="037DDD3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</w:t>
            </w:r>
          </w:p>
          <w:p w14:paraId="0E9D272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&lt;!-- start:processor:head --&gt;&lt;!-- start:processor:body:head --&gt;</w:t>
            </w:r>
          </w:p>
          <w:p w14:paraId="3DF3F3A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ab/>
              <w:t>&lt;div style="display:none"&gt;</w:t>
            </w:r>
          </w:p>
          <w:p w14:paraId="52D6805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ab/>
            </w:r>
          </w:p>
          <w:p w14:paraId="0A06786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ab/>
            </w:r>
          </w:p>
          <w:p w14:paraId="3546B9E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5559CC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ab/>
              <w:t>&lt;/div&gt;</w:t>
            </w:r>
          </w:p>
          <w:p w14:paraId="706BF59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&lt;!-- end:processor:body:head --&gt;&lt;!-- end:processor:head --&gt;&lt;/head&gt; </w:t>
            </w:r>
          </w:p>
          <w:p w14:paraId="78B9EC1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&lt;body leftmargin="0" topmargin="0" marginwidth="0" marginheight="0" style="width:100% !important; -webkit-text-size-adjust:none; -ms-text-size-adjust:none; margin-top:0; margin-bottom:0; margin-right:0; margin-left:0; padding-top:0; padding-bottom:0; padding-right:0; padding-left:0; background-color:#ffffff; background-image:none; background-repeat:repeat; background-position:top left; background-attachment:scroll; min-width:100%;" class="body darkmode"&gt;&lt;style type="text/css"&gt;</w:t>
            </w:r>
          </w:p>
          <w:p w14:paraId="0FA2EB6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div.preheader </w:t>
            </w:r>
          </w:p>
          <w:p w14:paraId="782E699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{ display: none !important; } </w:t>
            </w:r>
          </w:p>
          <w:p w14:paraId="2794EFF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&lt;/style&gt;</w:t>
            </w:r>
          </w:p>
          <w:p w14:paraId="17C790C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&lt;div class="preheader" style="font-size: 1px; display: none !important;"&gt;The Create What Makes You Collection&lt;/div&gt;</w:t>
            </w:r>
          </w:p>
          <w:p w14:paraId="5E091FC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 Preview space --&gt;</w:t>
            </w:r>
          </w:p>
          <w:p w14:paraId="1F14926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</w:t>
            </w:r>
          </w:p>
          <w:p w14:paraId="73401D2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&lt;div style="display: none; max-height: 0px; overflow: hidden;"&gt;</w:t>
            </w:r>
          </w:p>
          <w:p w14:paraId="7DAA53E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</w:t>
            </w:r>
          </w:p>
          <w:p w14:paraId="0A629C5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</w:t>
            </w:r>
          </w:p>
          <w:p w14:paraId="0413949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</w:t>
            </w:r>
          </w:p>
          <w:p w14:paraId="7E380B1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</w:t>
            </w:r>
          </w:p>
          <w:p w14:paraId="470D7D7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&lt;/div&gt;</w:t>
            </w:r>
          </w:p>
          <w:p w14:paraId="6B92320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&lt;!--Starts NEW Gmail App fix --&gt;</w:t>
            </w:r>
          </w:p>
          <w:p w14:paraId="6296893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&lt;!--[if !mso]&gt;&lt;!---&gt;</w:t>
            </w:r>
          </w:p>
          <w:p w14:paraId="441BE0A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&lt;input checked="checked" class="mobileCont" style="appearance:none!important; overflow:hidden; display:none; width:0px; max-width:0px; height:0px; max-height:0px; visibility:hidden; z-index:-9999; position:absolute; left:100000px;" type="checkbox" /&gt; </w:t>
            </w:r>
          </w:p>
          <w:p w14:paraId="7C86F57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&lt;!--&lt;![endif]--&gt; </w:t>
            </w:r>
          </w:p>
          <w:p w14:paraId="608374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&lt;div class="gmailfix" style="white-space:nowrap; font:15px courier; line-height:0;"&gt;&amp;nbsp;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</w:t>
            </w:r>
          </w:p>
          <w:p w14:paraId="2E1C1AF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&lt;/div&gt; </w:t>
            </w:r>
          </w:p>
          <w:p w14:paraId="074387B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&lt;!--Ends NEW Gmail App fix --&gt; </w:t>
            </w:r>
          </w:p>
          <w:p w14:paraId="44B964D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&lt;!--- PREHEADERS &amp; VAWP ---&gt; </w:t>
            </w:r>
          </w:p>
          <w:p w14:paraId="175EA09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&lt;table align="center" border="0" cellpadding="0" cellspacing="0" width="600" class="gwfw container darkmode" style="background-color:#ffffff; width:600px;" role="Presentation"&gt; </w:t>
            </w:r>
          </w:p>
          <w:p w14:paraId="244481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&lt;tbody&gt; </w:t>
            </w:r>
          </w:p>
          <w:p w14:paraId="732222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&lt;tr&gt; </w:t>
            </w:r>
          </w:p>
          <w:p w14:paraId="7F89981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align="center" bgcolor="#ffffff" style="padding-left:20px; padding-right:20px"&gt; </w:t>
            </w:r>
          </w:p>
          <w:p w14:paraId="5C9CA14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align="center" bgcolor="#ffffff" border="0" cellpadding="0" cellspacing="0" class="contenttable darkmode" width="0" role="Presentation"&gt; </w:t>
            </w:r>
          </w:p>
          <w:p w14:paraId="7FE391B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 </w:t>
            </w:r>
          </w:p>
          <w:p w14:paraId="585A9F9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 </w:t>
            </w:r>
          </w:p>
          <w:p w14:paraId="27A8D94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&lt;td&gt;                       </w:t>
            </w:r>
          </w:p>
          <w:p w14:paraId="13A4D4A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</w:t>
            </w:r>
          </w:p>
          <w:p w14:paraId="357E222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</w:t>
            </w:r>
          </w:p>
          <w:p w14:paraId="42F0B05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 </w:t>
            </w:r>
          </w:p>
          <w:p w14:paraId="26AAF89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 </w:t>
            </w:r>
          </w:p>
          <w:p w14:paraId="080E942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 </w:t>
            </w:r>
          </w:p>
          <w:p w14:paraId="3256DFA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 </w:t>
            </w:r>
          </w:p>
          <w:p w14:paraId="49CF060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 align="center" class="hide" valign="middle" width="428"&gt;</w:t>
            </w:r>
          </w:p>
          <w:p w14:paraId="2627E8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camarker-inner"&gt;&lt;table width="100%" cellspacing="0" cellpadding="0" border="0" role="Presentation"&gt;</w:t>
            </w:r>
          </w:p>
          <w:p w14:paraId="6406D78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&lt;tr&gt;&lt;td style=" align:center; padding-top:10px; padding-bottom:20px;font-family:  Arial, 'Helvetica Neue', Helvetica, sans-serif; font-size:12px; color:#000000;" align="center"&gt;&lt;a href="https://view.em.reebok.com/?qs=99e859145a50e9b49077e56928f8308f761b97e6261e8acbbc9e687dcb96c4a91d3a08f4bc5f5f4f8fa016ab267ad17f0bdc5b8eddae82cd201a6622f4bd0fece5ad7a2b92ca28cab7e76257c1cacb14" style="color:#000000; text-decoration:underline;" class="white_text" target="_blank"&gt;VIEW IN BROWSER&lt;/a&gt;</w:t>
            </w:r>
          </w:p>
          <w:p w14:paraId="7587AA9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&lt;/td&gt;&lt;/tr&gt;</w:t>
            </w:r>
          </w:p>
          <w:p w14:paraId="70A92EE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&lt;/table&gt;&lt;/td&gt;&lt;/tr&gt;&lt;/table&gt;</w:t>
            </w:r>
          </w:p>
          <w:p w14:paraId="257A883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</w:t>
            </w:r>
          </w:p>
          <w:p w14:paraId="68C8E73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 </w:t>
            </w:r>
          </w:p>
          <w:p w14:paraId="7E5B3A7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 </w:t>
            </w:r>
          </w:p>
          <w:p w14:paraId="0CDFC3E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 </w:t>
            </w:r>
          </w:p>
          <w:p w14:paraId="7F6A229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 </w:t>
            </w:r>
          </w:p>
          <w:p w14:paraId="25BE003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 TOP NAV--&gt; </w:t>
            </w:r>
          </w:p>
          <w:p w14:paraId="051B973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bgcolor="#ffffff" border="0" cellpadding="0" cellspacing="0" width="600" class="container darkmode" role="Presentation"&gt; </w:t>
            </w:r>
          </w:p>
          <w:p w14:paraId="0E84491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</w:t>
            </w:r>
          </w:p>
          <w:p w14:paraId="03F578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</w:t>
            </w:r>
          </w:p>
          <w:p w14:paraId="7B2B5B6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 style=" padding-right:0px;padding-left:0px;padding-top:10px; padding-bottom:20px; text-align: center;" align="center"&gt;</w:t>
            </w:r>
          </w:p>
          <w:p w14:paraId="495E6E6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&lt;!--Rebook logo desktop  start--&gt;                                                      </w:t>
            </w:r>
          </w:p>
          <w:p w14:paraId="46BF877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&lt;a href="https://click.em.reebok.com/?qs=a81f8df18c3c98ce20293469848db76f9220b85b6de2310c7f528d0561ac2d64073727e32e858466cd4d57c69725f1efcb86b4951ef8630f" target="_blank" &gt;</w:t>
            </w:r>
          </w:p>
          <w:p w14:paraId="3CBBE23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&lt;img src="http://image.em.reebok.com/lib/fe2a11717064057c7c1279/m/1/a222d17f-c28f-48b1-b13a-6427674a2ad4.png" style="display: block; border: 0px; width: 600px;" width="600" class="photo" alt="Reebok"/&gt; </w:t>
            </w:r>
          </w:p>
          <w:p w14:paraId="0EE1AAC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&lt;/a&gt;</w:t>
            </w:r>
          </w:p>
          <w:p w14:paraId="0262400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&lt;!--Rebook logo desktop  ends--&gt;                                                       </w:t>
            </w:r>
          </w:p>
          <w:p w14:paraId="0E3E55C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</w:t>
            </w:r>
          </w:p>
          <w:p w14:paraId="086DB7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</w:t>
            </w:r>
          </w:p>
          <w:p w14:paraId="741E913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</w:t>
            </w:r>
          </w:p>
          <w:p w14:paraId="53B5CF4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 </w:t>
            </w:r>
          </w:p>
          <w:p w14:paraId="00DEEBE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</w:t>
            </w:r>
          </w:p>
          <w:p w14:paraId="030DE8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Banner---&gt;  </w:t>
            </w:r>
          </w:p>
          <w:p w14:paraId="479669F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border="0" cellpadding="0" cellspacing="0"  width="600" style="border-collapse:collapse; width: 600px;" class="container" role="Presentation"&gt; </w:t>
            </w:r>
          </w:p>
          <w:p w14:paraId="706C9F8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 </w:t>
            </w:r>
          </w:p>
          <w:p w14:paraId="122FF6E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</w:t>
            </w:r>
          </w:p>
          <w:p w14:paraId="551EAF2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&lt;td&gt; </w:t>
            </w:r>
          </w:p>
          <w:p w14:paraId="1531C1A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camarker-inner"&gt;&lt;table width="100%" cellspacing="0" cellpadding="0" role="presentation"&gt;&lt;tr&gt;&lt;td align="center"&gt;&lt;a target="_blank" href="https://click.em.reebok.com/?qs=a81f8df18c3c98ced153bcf3193862fa9adb15df2b6141c03a40745687aef1d4fd7b039af71864614b7169f5d891c23d3a44bc890d937bac" title=""   data-linkto="http://"&gt;&lt;img data-assetid="149069" src="https://image.em.reebok.com/lib/fe2a11717064057c7c1279/m/1/6e868b0d-5c69-4ef5-ad05-da9a0a759db8.gif" alt="Create What Makes You" width="600" style="display: block; padding: 0px; text-align: center; height: auto; width: 100%; border: 0px;"&gt;&lt;/a&gt;&lt;/td&gt;&lt;/tr&gt;&lt;/table&gt;&lt;/td&gt;&lt;/tr&gt;&lt;/table&gt;</w:t>
            </w:r>
          </w:p>
          <w:p w14:paraId="30DF321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</w:t>
            </w:r>
          </w:p>
          <w:p w14:paraId="7D921B1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</w:t>
            </w:r>
          </w:p>
          <w:p w14:paraId="6926F13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 </w:t>
            </w:r>
          </w:p>
          <w:p w14:paraId="15FFAD8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 </w:t>
            </w:r>
          </w:p>
          <w:p w14:paraId="0CB208B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</w:t>
            </w:r>
          </w:p>
          <w:p w14:paraId="2506009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Module 2 ---&gt; </w:t>
            </w:r>
          </w:p>
          <w:p w14:paraId="7250A69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border="0" cellpadding="0" cellspacing="0" width="600" style="border-collapse:collapse; width: 600px;" class="container" role="Presentation"&gt; </w:t>
            </w:r>
          </w:p>
          <w:p w14:paraId="1B131E7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 </w:t>
            </w:r>
          </w:p>
          <w:p w14:paraId="47844C3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</w:t>
            </w:r>
          </w:p>
          <w:p w14:paraId="396DA2E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 &gt;</w:t>
            </w:r>
          </w:p>
          <w:p w14:paraId="3E0FD4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camarker-inner"&gt;&lt;!-- Section Headline starts--&gt;</w:t>
            </w:r>
          </w:p>
          <w:p w14:paraId="004FAFD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&lt;table style="border-collapse:collapse;width:100%;" class="container" role="Presentation" width="100%" cellspacing="0" cellpadding="0" border="0"&gt;</w:t>
            </w:r>
          </w:p>
          <w:p w14:paraId="0C1A85B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</w:t>
            </w:r>
          </w:p>
          <w:p w14:paraId="7089259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&lt;tr&gt;</w:t>
            </w:r>
          </w:p>
          <w:p w14:paraId="5874AF3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&lt;td style="mso-line-height: exactly; line-height: 55px; text-align: center; font-size:50px; padding: 30px 30px 0px;font-weight: bold; color: #000000;font-family: Arial, sans-serif;" align="left"&gt;CREATE WHAT MAKES&amp;nbsp;YOU&lt;/td&gt;</w:t>
            </w:r>
          </w:p>
          <w:p w14:paraId="0F73EFD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&lt;/tr&gt;</w:t>
            </w:r>
          </w:p>
          <w:p w14:paraId="6DC59AF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</w:t>
            </w:r>
          </w:p>
          <w:p w14:paraId="50D60F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&lt;!-- Section Headline ends--&gt;</w:t>
            </w:r>
          </w:p>
          <w:p w14:paraId="3F1BB16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&lt;!-- Section Disc starts--&gt;</w:t>
            </w:r>
          </w:p>
          <w:p w14:paraId="2470A0B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</w:t>
            </w:r>
          </w:p>
          <w:p w14:paraId="0FD27B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&lt;td style="mso-line-height: exactly; line-height: 28px; text-align: center; font-family: Arial, sans-serif; font-size: 20px; padding: 10px 30px 30px; color: #000000;" align="center"&gt;Pay homage to the past while shining a light to the future. The new collection is coming&amp;nbsp;soon…&lt;/td&gt;</w:t>
            </w:r>
          </w:p>
          <w:p w14:paraId="18D6C4F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&lt;/tr&gt;</w:t>
            </w:r>
          </w:p>
          <w:p w14:paraId="0250126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</w:t>
            </w:r>
          </w:p>
          <w:p w14:paraId="54DFA46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 Section disc ends--&gt;</w:t>
            </w:r>
          </w:p>
          <w:p w14:paraId="22B213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&lt;/td&gt;&lt;/tr&gt;&lt;/table&gt;&lt;table cellpadding="0" cellspacing="0" width="100%" role="presentation" style="background-color: #FFFFFF; min-width: 100%; " class="stylingblock-content-wrapper"&gt;&lt;tr&gt;&lt;td style="padding: 0px; " class="stylingblock-content-wrapper camarker-inner"&gt;</w:t>
            </w:r>
          </w:p>
          <w:p w14:paraId="24AAB18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 full width button starts--&gt;</w:t>
            </w:r>
          </w:p>
          <w:p w14:paraId="4369CA1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&lt;table style="border-collapse:collapse;  width:100%;" width="100%" cellspacing="0" cellpadding="0" border="0" class="container" role="Presentation"&gt;</w:t>
            </w:r>
          </w:p>
          <w:p w14:paraId="4C7B58E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330D9F3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</w:t>
            </w:r>
          </w:p>
          <w:p w14:paraId="2CA27F1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&lt;td style="padding:0px 20px 30px;" valign="center" align="center" class="button_block"&gt;</w:t>
            </w:r>
          </w:p>
          <w:p w14:paraId="70F1607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&lt;div&gt;</w:t>
            </w:r>
          </w:p>
          <w:p w14:paraId="770F161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&lt;!--[if mso]&gt;   &lt;v:roundrect xmlns:v="urn:schemas-microsoft-com:vml" xmlns:w="urn:schemas-microsoft-com:office:word" href="http://www.reebok.com/c/600000120/collection-create_what_makes_you" alias="PreviewtheCollection_btn" target="_blank" style="height:45px;v-text-anchor:middle;width:555px;" arcsize="5%" strokecolor="#000000" fillcolor="#000000"&gt;     &lt;w:anchorlock/&gt;     &lt;center style="color:#ffffff font-family:sans-serif;font-size:18px;mso-color-alt:auto;"&gt;Preview the&amp;nbsp;Collection&lt;/center&gt;   &lt;/v:roundrect&gt; &lt;![endif]--&gt;</w:t>
            </w:r>
          </w:p>
          <w:p w14:paraId="18CF4E3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&lt;a class="btn" href="https://click.em.reebok.com/?qs=a81f8df18c3c98ce4ca2c900ba6187611158fa4cea7a1706e964eefab5dd406e609a6ade31e0b3ad75707d3a4254fa1e01f911a7ff6a7e92" style="background-color:#000000;border:1px solid #000000;border-radius:5px;color:#ffffff;display:inline-block;font-family:sans-serif;font-size:18px;line-height:45px;text-align:center;text-decoration:none;width:100%;-webkit-text-size-adjust:none;mso-hide:all;mso-color-alt:auto;" target="_blank" &gt;Preview the&amp;nbsp;Collection&lt;/a&gt;</w:t>
            </w:r>
          </w:p>
          <w:p w14:paraId="63F96AE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&lt;/div&gt;</w:t>
            </w:r>
          </w:p>
          <w:p w14:paraId="7287EE1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&lt;/td&gt;</w:t>
            </w:r>
          </w:p>
          <w:p w14:paraId="63C6136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&lt;/tr&gt;</w:t>
            </w:r>
          </w:p>
          <w:p w14:paraId="40E3BDB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</w:t>
            </w:r>
          </w:p>
          <w:p w14:paraId="7BF2317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 full width button ends--&gt;</w:t>
            </w:r>
          </w:p>
          <w:p w14:paraId="15611C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&lt;/td&gt;&lt;/tr&gt;&lt;/table&gt;&lt;table cellpadding="0" cellspacing="0" width="100%" role="presentation" style="background-color: transparent; min-width: 100%; " class="stylingblock-content-wrapper"&gt;&lt;tr&gt;&lt;td style="padding: 20px 0px 0px; " class="stylingblock-content-wrapper camarker-inner"&gt;&lt;table width="100%" cellspacing="0" cellpadding="0" role="presentation"&gt;&lt;tr&gt;&lt;td align="center"&gt;&lt;a target="_blank" href="https://click.em.reebok.com/?qs=a81f8df18c3c98cef3bfa82043e9999ce55b30618a45a535d8655684ca6943e0d1e2cf497a5da0b588b9b579df60fd19427c2dcb64d4e1f6" title=""   data-linkto="http://"&gt;&lt;img data-assetid="149068" src="https://image.em.reebok.com/lib/fe2a11717064057c7c1279/m/1/7f9465ab-f3bd-49c1-b5eb-3eff63ca3804.jpg" alt="Create What Makes You" width="600" style="display: block; padding: 0px; text-align: center; height: auto; width: 100%; border: 0px;"&gt;&lt;/a&gt;&lt;/td&gt;&lt;/tr&gt;&lt;/table&gt;&lt;/td&gt;&lt;/tr&gt;</w:t>
            </w:r>
          </w:p>
          <w:p w14:paraId="49863BC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&lt;/table&gt;&lt;table cellpadding="0" cellspacing="0" width="100%" role="presentation" style="min-width: 100%; " class="stylingblock-content-wrapper"&gt;&lt;tr&gt;&lt;td class="stylingblock-content-wrapper camarker-inner"&gt; &lt;table style="background:#244486; text-align: center; width:100%;" width="100%" cellspacing="0" cellpadding="0" border="0" bgcolor="#244486" align="center" role="Presentation"&gt;</w:t>
            </w:r>
          </w:p>
          <w:p w14:paraId="3DB07B1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            &lt;tr&gt;</w:t>
            </w:r>
          </w:p>
          <w:p w14:paraId="366FF35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FD7D28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             &lt;td style="background:#244486; text-align: center;  vertical-align:center; padding: 20px 10px;" valign="center" width="100%" bgcolor="#244486" align="center"&gt;&lt;a  data-linkto="https://" href="https://click.em.reebok.com/?qs=6677a4b026c88e8956a1273892dd46666190bd0834fc4f4db831ba81634ad61d2aa989a9f5a59f835b06bb81d1dac56013c211f4a8adc2c7" target="_blank" title="" style=" font-size: 15px; line-height:16px; text-align: center; text-decoration:none; color:#ffffff; font-family: sans-serif;"  class="mobilefont13px"&gt;FREE SHIPPING ON ORDERS OF $75 OR&amp;nbsp;MORE&lt;/a&gt;</w:t>
            </w:r>
          </w:p>
          <w:p w14:paraId="15B3A70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              &lt;/td&gt;&lt;/tr&gt;&lt;/table&gt;&lt;/td&gt;&lt;/tr&gt;&lt;/table&gt;</w:t>
            </w:r>
          </w:p>
          <w:p w14:paraId="281AD33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 </w:t>
            </w:r>
          </w:p>
          <w:p w14:paraId="2825B68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 </w:t>
            </w:r>
          </w:p>
          <w:p w14:paraId="49D73E5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 </w:t>
            </w:r>
          </w:p>
          <w:p w14:paraId="617E7FE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</w:t>
            </w:r>
          </w:p>
          <w:p w14:paraId="4CFD3F3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</w:t>
            </w:r>
          </w:p>
          <w:p w14:paraId="2A6E343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SOCIAL ---&gt;</w:t>
            </w:r>
          </w:p>
          <w:p w14:paraId="60D4D2C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&lt;table style="border-collapse:collapse; width: 100%;" width="100%" cellspacing="0" cellpadding="0" border="0" bgcolor="#ffffff" align="center" role="Presentation"&gt;</w:t>
            </w:r>
          </w:p>
          <w:p w14:paraId="5FA7F99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</w:t>
            </w:r>
          </w:p>
          <w:p w14:paraId="4A1FA82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&lt;td style="border-collapse:collapse;padding-top:30px; padding-bottom:30px; width: 100%;" width="100%"&gt;</w:t>
            </w:r>
          </w:p>
          <w:p w14:paraId="3B8352F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&lt;table style="border-collapse:collapse" cellspacing="0" cellpadding="0" border="0" align="center" role="Presentation"&gt;</w:t>
            </w:r>
          </w:p>
          <w:p w14:paraId="3811887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&lt;tr&gt;</w:t>
            </w:r>
          </w:p>
          <w:p w14:paraId="13AC4D4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style="border-collapse:collapse" width="46" valign="middle" align="center"&gt;</w:t>
            </w:r>
          </w:p>
          <w:p w14:paraId="541DDB7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 data-linkto="https://" href="https://click.em.reebok.com/?qs=6677a4b026c88e89e2d1b94d272c2cddbfed9678f2342809c23a1b5103c8584e5b5d2c77206435b748dca6c7a86f14bf9a65d99a69411951" target="_blank" title=""&gt;&lt;img alt="Facebook icon" data-assetid="41" src="http://image.em.reebok.com/lib/fe2a11717064057c7c1279/m/1/89ce992e-5a2b-4da4-97a0-128cf04842fb.png"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187A08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1CA30CE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3632CDB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 data-linkto="https://" href="https://click.em.reebok.com/?qs=6677a4b026c88e89e921794ee58d0953c8efbdb66153be52f8e7379554f5e4d9a99b51cbd15cf9854fa7f38bdaaaa4d845597a8ce337af74" target="_blank" title=""&gt;&lt;img alt="Instagram icon" data-assetid="44" src="http://image.em.reebok.com/lib/fe2a11717064057c7c1279/m/1/82bead7c-cf83-461f-9361-e7665fcc9de5.png"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5609B59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4D89890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305B8DF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 data-linkto="https://" href="https://click.em.reebok.com/?qs=6677a4b026c88e89283aa520e122d4c07545cbfda15ea05c5cc1e92f7de7cf03aa4da33a309b06060549182b08c2cef5ca2d2258bf7bbcb1" target="_blank" title=""&gt;&lt;img alt="Twitter icon" data-assetid="28" src="http://image.em.reebok.com/lib/fe2a11717064057c7c1279/m/1/8f124786-f284-4e9b-8b6d-9cb7791ca600.png"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4362193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256D4C3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style="border-collapse:collapse" width="46" valign="middle" align="center"&gt;</w:t>
            </w:r>
          </w:p>
          <w:p w14:paraId="6D1089A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  data-linkto="https://" href="https://click.em.reebok.com/?qs=6677a4b026c88e8952436212ca61fa93bf41800b35431764b3fb6c804006c6a3c4251f08cb662023b08511d761bdf73f2f89b148dd34cd61" target="_blank" title=""&gt;&lt;img alt="Tiktok icon" data-assetid="42" src="http://image.em.reebok.com/lib/fe2a11717064057c7c1279/m/1/fa2c42f5-cff5-4d63-b5fd-4c866d282b8f.png"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2E7EB38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4DBAEBE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16F817C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 data-linkto="https://" href="https://click.em.reebok.com/?qs=6677a4b026c88e892f5b888994a408bfcee5931612e82480af27fad1fb56f4c9f814a7f4ecd4cec8193a9ada71997c6f9060cad61f9c870a" target="_blank" title=""&gt;&lt;img alt="Youtube icon" data-assetid="42" src="http://image.em.reebok.com/lib/fe2a11717064057c7c1279/m/1/1f6058a7-ee2d-4fe6-92e8-0cc60df5092f.png"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46B48BC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176409E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&lt;/tr&gt;</w:t>
            </w:r>
          </w:p>
          <w:p w14:paraId="73DC688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&lt;/table&gt;</w:t>
            </w:r>
          </w:p>
          <w:p w14:paraId="69A3418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&lt;/td&gt;</w:t>
            </w:r>
          </w:p>
          <w:p w14:paraId="37150E3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&lt;/tr&gt;</w:t>
            </w:r>
          </w:p>
          <w:p w14:paraId="3DD0173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</w:t>
            </w:r>
          </w:p>
          <w:p w14:paraId="7317B01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&lt;!--END SOCIAL --&gt;</w:t>
            </w:r>
          </w:p>
          <w:p w14:paraId="6ECC0A2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width="600" border="0" cellspacing="0" cellpadding="0" style="width:600px;" class="container" role="Presentation"&gt;</w:t>
            </w:r>
          </w:p>
          <w:p w14:paraId="24AF185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</w:t>
            </w:r>
          </w:p>
          <w:p w14:paraId="6C44CFA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&lt;td align="center" style="background:#244486; padding-left:5px; padding-right:5px; padding-top:20px; padding-bottom:20px;  text-align: center;" align="center" bgcolor="#244486" &gt;</w:t>
            </w:r>
          </w:p>
          <w:p w14:paraId="26DE95D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&lt;table width="100%" border="0" cellspacing="0" cellpadding="0" style="background:#244486; text-align: center; width:100%;" align="center" bgcolor="#244486"  class="container" role="Presentation"&gt;</w:t>
            </w:r>
          </w:p>
          <w:p w14:paraId="4427ACE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&lt;tr&gt;</w:t>
            </w:r>
          </w:p>
          <w:p w14:paraId="4121ED0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style="background:#244486; text-align: center;  valign:center; width: 28%; " valign="center" width="28%"  bgcolor="#244486" align="center"&gt;</w:t>
            </w:r>
          </w:p>
          <w:p w14:paraId="4D8F9CE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data-linkto="https://" href="https://click.em.reebok.com/?qs=6677a4b026c88e892f138fc040827884b9127f9fb3595ca0e84d288e4b2882e045b39f5b73a5fe05999eae65f967c607d1b9acaaea76588b" target="_blank" title=""  style=" font-size: 15px;text-align: center; text-decoration:none; color:#ffffff; font-family: sans-serif;line-height:16px;" class="mobilefont13px" &gt;MY ACCOUNT&lt;/a&gt;</w:t>
            </w:r>
          </w:p>
          <w:p w14:paraId="1982546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37EDE0F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style="background:#244486; text-align: center;  valign:center; width: 28%;" valign="center" width="28%" bgcolor="#244486" align="center"&gt;</w:t>
            </w:r>
          </w:p>
          <w:p w14:paraId="3BDD52B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data-linkto="https://" href="https://click.em.reebok.com/?qs=6677a4b026c88e89f18a6156be31b520a8c8e5a2e9469c80108f33f6403fb22ef064e12ffe7e9b9e9082a5815984aeb80a2699d72bfbd5bd" target="_blank"  title="" style=" font-size: 15px;text-align: center; text-decoration:none; color:#ffffff; font-family: sans-serif;line-height:16px;" class="mobilefont13px" &gt;FIND A STORE&lt;/a&gt;</w:t>
            </w:r>
          </w:p>
          <w:p w14:paraId="34BB9D5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1C8FB81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style="background:#244486; text-align: center;  valign:center; width: 28%;" valign="center" width="28%" bgcolor="#244486" align="center"&gt;</w:t>
            </w:r>
          </w:p>
          <w:p w14:paraId="50955D7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data-linkto="https://"  href="https://click.em.reebok.com/?qs=6677a4b026c88e896d4fda24e6b60e75d97b5b76bc746f4244270b95431dce258317aeabe86f68c120e971e10a42e828fe6f08bbae37517c" target="_blank" title=""style=" font-size: 15px;text-align: center; text-decoration:none; color:#ffffff; font-family: sans-serif;line-height:16px;" class="mobilefont13px" &gt;NEED HELP?&lt;/a&gt;</w:t>
            </w:r>
          </w:p>
          <w:p w14:paraId="0D303AD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0E4CEC1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&lt;/tr&gt;</w:t>
            </w:r>
          </w:p>
          <w:p w14:paraId="380A26D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&lt;/table&gt;</w:t>
            </w:r>
          </w:p>
          <w:p w14:paraId="7880E2F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&lt;/td&gt;</w:t>
            </w:r>
          </w:p>
          <w:p w14:paraId="038F136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&lt;/tr&gt;</w:t>
            </w:r>
          </w:p>
          <w:p w14:paraId="22E897A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</w:t>
            </w:r>
          </w:p>
          <w:p w14:paraId="500EF32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DISCLAIMER ---&gt;                  </w:t>
            </w:r>
          </w:p>
          <w:p w14:paraId="6893FB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border="0" cellpadding="0" cellspacing="0"  width="600" style="width:600px;" class="container" role="Presentation"&gt; </w:t>
            </w:r>
          </w:p>
          <w:p w14:paraId="103014B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 </w:t>
            </w:r>
          </w:p>
          <w:p w14:paraId="1F973BC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 </w:t>
            </w:r>
          </w:p>
          <w:p w14:paraId="07DDC50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 style="padding-left: 2px; padding-top:20px"&gt;</w:t>
            </w:r>
          </w:p>
          <w:p w14:paraId="61DB33D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&lt;table cellspacing="0" cellpadding="0" border="0" width="100%" style="width:100%;border-collapse: collapse;" role="presentation"&gt;</w:t>
            </w:r>
          </w:p>
          <w:p w14:paraId="3160AA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&lt;tr&gt;&lt;td style=" mso-line-height: exactly; ; text-align: left; line-height: 14px; font-family: Arial, sans-serif; font-size: 12px; font-weight: regular; background: #ffffff; color: #5e5e5e; padding:0px 10px 10px;"&gt;Free ground shipping offer on orders of $75 or more valid to U.S. addresses only. All offers valid on domestic U.S. orders&amp;nbsp;only.&lt;/td&gt;&lt;/tr&gt;</w:t>
            </w:r>
          </w:p>
          <w:p w14:paraId="64818EE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&lt;/table&gt;</w:t>
            </w:r>
          </w:p>
          <w:p w14:paraId="595554F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</w:t>
            </w:r>
          </w:p>
          <w:p w14:paraId="39A9886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</w:t>
            </w:r>
          </w:p>
          <w:p w14:paraId="37E1ECB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</w:t>
            </w:r>
          </w:p>
          <w:p w14:paraId="714335D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</w:t>
            </w:r>
          </w:p>
          <w:p w14:paraId="3A767C7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</w:t>
            </w:r>
          </w:p>
          <w:p w14:paraId="6E927E2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DISCLAIMER ---&gt;     </w:t>
            </w:r>
          </w:p>
          <w:p w14:paraId="04FFA27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FOOTER ---&gt;</w:t>
            </w:r>
          </w:p>
          <w:p w14:paraId="5E07D37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align="center" cellpadding="0" cellspacing="0" class="container" width="600" role="Presentation" role="Presentation"&gt;</w:t>
            </w:r>
          </w:p>
          <w:p w14:paraId="6D4782B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&lt;tr&gt;</w:t>
            </w:r>
          </w:p>
          <w:p w14:paraId="6B6DCF0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&lt;td align="center" valign="middle"&gt;</w:t>
            </w:r>
          </w:p>
          <w:p w14:paraId="6EAC8D8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&lt;table align="center" cellpadding="0" cellspacing="0" class="container" width="600" role="Presentation"&gt;</w:t>
            </w:r>
          </w:p>
          <w:p w14:paraId="6CBE0DE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&lt;tr&gt;</w:t>
            </w:r>
          </w:p>
          <w:p w14:paraId="5227D74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&lt;td align="center" valign="middle"&gt;</w:t>
            </w:r>
          </w:p>
          <w:p w14:paraId="5D7B2EA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&lt;table align="center" cellpadding="0" cellspacing="0" class="container" width="600" role="Presentation"&gt;</w:t>
            </w:r>
          </w:p>
          <w:p w14:paraId="59B90D9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&lt;tr&gt;</w:t>
            </w:r>
          </w:p>
          <w:p w14:paraId="2B4C172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&lt;!--[if gte mso 12]&gt;  &lt;div style="background: #ffffff; width: 150px; padding-bottom:0px; line-height: 20px;" height="20" width="150" padding-bottom="0"&gt;        &amp;nbsp;&lt;/div&gt;&lt;![endif]--&gt;</w:t>
            </w:r>
          </w:p>
          <w:p w14:paraId="2121FC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&lt;td align="center" class="mobilefontHF" style=" text-align: center; line-height: 14px; font: 12px Arial; color: #000000; -webkit-text-stroke: #000000;"&gt;This email was sent to: </w:t>
            </w:r>
          </w:p>
          <w:p w14:paraId="2FE859B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href="mailto:csiah0323i@gmail.com"style="color:#000000;text-decoration:none;" class="appleLinks white_text"&gt;csiah0323i@gmail.com&lt;/a&gt;</w:t>
            </w:r>
          </w:p>
          <w:p w14:paraId="7FC575A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5540454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1DAF00D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href="https://click.em.reebok.com/?qs=6677a4b026c88e897da26ad03c145ceecbe9504fe15ac8b41d66c11b5ec98a716afb3a4b495e2c4c02e96de6a0a6e909ff1efb8f5fb40291"  style="line-height: 14px; font: 12px Arial, Helvetica, sans-serif; color: #000000; text-decoration: none;"  class="white_text" target="_blank"&gt;Unsubscribe and Manage My Preferences&lt;/a&gt; | </w:t>
            </w:r>
          </w:p>
          <w:p w14:paraId="5DBF696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 target="_blank" href="https://click.em.reebok.com/?qs=c8dbd6a8b8a694ea168a9d477389d984b675343990ed99ce6d959934aa5d13a59ad893dcfa9357465f412c7a552f1da20c21cf911c4250ca" style="line-height: 14px; font: 12px Arial, Helvetica, sans-serif; color: #000000; text-decoration: none;"  class="white_text" target="_blank"&gt;Contact Us&lt;/a&gt; | </w:t>
            </w:r>
          </w:p>
          <w:p w14:paraId="133C857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 target="_blank" href="https://click.em.reebok.com/?qs=c8dbd6a8b8a694ea95abd62516cb015bb6f5fa615e23cf0116854d210879bab68d9a73bcdcc3f7cc6a3602bffd62e4cf62da66be4caa93cf" style="line-height: 14px; font: 12px Arial, Helvetica, sans-serif; color: #000000; text-decoration: none;" class="white_text" target="_blank"&gt;Privacy Policy&lt;/a&gt;</w:t>
            </w:r>
          </w:p>
          <w:p w14:paraId="13D809C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61FC0D4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1D97466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This email was sent by:</w:t>
            </w:r>
          </w:p>
          <w:p w14:paraId="4F74817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43974D8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Reebok International Ltd., LLC | </w:t>
            </w:r>
          </w:p>
          <w:p w14:paraId="1E852C3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href="" style="text-decoration: none; color: #000000;" class="appleLinks white_text"&gt;25 Drydock Ave.&lt;/a&gt; | </w:t>
            </w:r>
          </w:p>
          <w:p w14:paraId="75FD6E4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href="" style="color:#000000;text-decoration:none;" class="appleLinks white_text"&gt;Boston&lt;/a&gt;, </w:t>
            </w:r>
          </w:p>
          <w:p w14:paraId="167D6EA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href="" style="color:#000000;text-decoration:none;" class="appleLinks white_text"&gt;MA 02210&lt;/a&gt;  | United States</w:t>
            </w:r>
          </w:p>
          <w:p w14:paraId="650A6E5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5C387EA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7E5FFEE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&lt;/td&gt;</w:t>
            </w:r>
          </w:p>
          <w:p w14:paraId="43C3824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&lt;/tr&gt;</w:t>
            </w:r>
          </w:p>
          <w:p w14:paraId="3E6A5A1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&lt;/table&gt;</w:t>
            </w:r>
          </w:p>
          <w:p w14:paraId="110E7B2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&lt;/td&gt;</w:t>
            </w:r>
          </w:p>
          <w:p w14:paraId="7397180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&lt;/tr&gt;</w:t>
            </w:r>
          </w:p>
          <w:p w14:paraId="0681995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&lt;/table&gt;</w:t>
            </w:r>
          </w:p>
          <w:p w14:paraId="34E54FF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&lt;/td&gt;</w:t>
            </w:r>
          </w:p>
          <w:p w14:paraId="5C388B2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&lt;/tr&gt;</w:t>
            </w:r>
          </w:p>
          <w:p w14:paraId="003EE5E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</w:t>
            </w:r>
          </w:p>
          <w:p w14:paraId="0807ACF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align="center" cellpadding="0" cellspacing="0" class="container" width="600"  class="container" role="Presentation"&gt;</w:t>
            </w:r>
          </w:p>
          <w:p w14:paraId="29840B0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&lt;tr&gt;</w:t>
            </w:r>
          </w:p>
          <w:p w14:paraId="49A6E3D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&lt;td align="center" style=" text-align: center; line-height: 14px; font: 12px Arial; color: #000000; -webkit-text-stroke: #878787;"&gt;</w:t>
            </w:r>
          </w:p>
          <w:p w14:paraId="227FB2C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&amp;copy; 2024 Reebok. All Rights Reserved.</w:t>
            </w:r>
          </w:p>
          <w:p w14:paraId="17FAE5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&lt;/td&gt;</w:t>
            </w:r>
          </w:p>
          <w:p w14:paraId="0F3C50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&lt;/tr&gt;</w:t>
            </w:r>
          </w:p>
          <w:p w14:paraId="17F7BCA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           </w:t>
            </w:r>
          </w:p>
          <w:p w14:paraId="160C2DC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6C44009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&lt;/tr&gt;</w:t>
            </w:r>
          </w:p>
          <w:p w14:paraId="07D81CB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&lt;img src="https://click.em.reebok.com/open.aspx?ffcb10-fef91c76766706-fe5e1c73776404797d1c-fe2a11717064057c7c1279-ff68177475-fe521c72726200797213-ff2b11787761&amp;d=100212&amp;bmt=0" width="1" height="1" alt=""&gt;</w:t>
            </w:r>
          </w:p>
          <w:p w14:paraId="08D178D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&lt;/tbody&gt;</w:t>
            </w:r>
          </w:p>
          <w:p w14:paraId="6714741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&lt;/table&gt;</w:t>
            </w:r>
          </w:p>
          <w:p w14:paraId="16B7715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&lt;!--Starts Gmail App fix 2 --&gt;</w:t>
            </w:r>
          </w:p>
          <w:p w14:paraId="168443F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&lt;div style="display:none; white-space:nowrap; font:16px courier; color:#ffffff;"&gt;- - - - - - - - - - - - - - - - - - - - - - - - - - - - - - - - -</w:t>
            </w:r>
          </w:p>
          <w:p w14:paraId="6B3126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&lt;/div&gt;</w:t>
            </w:r>
          </w:p>
          <w:p w14:paraId="57ADB47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&lt;!--Ends Gmail App fix 2 --&gt;</w:t>
            </w:r>
          </w:p>
          <w:p w14:paraId="3DF14FE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&lt;/body&gt;</w:t>
            </w:r>
          </w:p>
          <w:p w14:paraId="6D93823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&lt;/html&gt;</w:t>
            </w:r>
          </w:p>
          <w:p w14:paraId="4EF6AF3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68AD0FA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--TNn6pqYKQYms=_?:--</w:t>
            </w:r>
          </w:p>
          <w:p w14:paraId="523F1DE3" w14:textId="77777777" w:rsidR="00A41607" w:rsidRDefault="00A41607" w:rsidP="002D2C31"/>
          <w:p w14:paraId="5A6A7697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15452A0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AF2A0CF" w14:textId="77777777" w:rsidR="00A41607" w:rsidRDefault="00A41607" w:rsidP="00BE4410">
            <w:pPr>
              <w:jc w:val="right"/>
            </w:pPr>
          </w:p>
        </w:tc>
      </w:tr>
      <w:tr w:rsidR="00A41607" w14:paraId="16AA8F32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9AEA6A7" w14:textId="77777777" w:rsidR="00A41607" w:rsidRDefault="00A41607" w:rsidP="002D2C31">
            <w:r>
              <w:t>50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3C312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Delivered-To: csiah0323i@gmail.com</w:t>
            </w:r>
          </w:p>
          <w:p w14:paraId="5C359E5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Received: by 2002:a05:6f02:20:b0:61:b588:214c with SMTP id 32csp414773rcj;</w:t>
            </w:r>
          </w:p>
          <w:p w14:paraId="1009853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Tue, 12 Dec 2023 07:48:09 -0800 (PST)</w:t>
            </w:r>
          </w:p>
          <w:p w14:paraId="58478B1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X-Google-Smtp-Source: AGHT+IE30fAFAjjuBYbcZytq33mX9BBlGOgp6vOIW5fxAL/lrNQjteEiYGewkPmpsEYkOfXxDVJt</w:t>
            </w:r>
          </w:p>
          <w:p w14:paraId="4BB070A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X-Received: by 2002:a05:6870:f692:b0:1fb:75a:c431 with SMTP id el18-20020a056870f69200b001fb075ac431mr6262264oab.90.1702396088909;</w:t>
            </w:r>
          </w:p>
          <w:p w14:paraId="4ADDF14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Tue, 12 Dec 2023 07:48:08 -0800 (PST)</w:t>
            </w:r>
          </w:p>
          <w:p w14:paraId="3F7E4FB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ARC-Seal: i=1; a=rsa-sha256; t=1702396088; cv=none;</w:t>
            </w:r>
          </w:p>
          <w:p w14:paraId="6BC5034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d=google.com; s=arc-20160816;</w:t>
            </w:r>
          </w:p>
          <w:p w14:paraId="001BDF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b=C6spF91ivYrRKJpv7VwVBsIn2PP9GkNGvAWwn4SenKlN4EHms4BzYoE1M6nf7L4Y0a</w:t>
            </w:r>
          </w:p>
          <w:p w14:paraId="4850DBC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RSXuLn3MlML/XEgQhQ1zmKI6p6w5PH9Bdk/lpkp/2/3H3AOXjagjXCnVGl5FG1ZYyLhL</w:t>
            </w:r>
          </w:p>
          <w:p w14:paraId="610CB50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4BSe+1cnrVq/ic9u0NS4W3Rmsf5AHD95cwpl2utaD6FrmKfIbtTJcRJ7E3c4oR7k0ndD</w:t>
            </w:r>
          </w:p>
          <w:p w14:paraId="3F8A34F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3HtxAV2KEDVx6ByswXXBI6jynmQweVCsyDe6wCfPDxUkOV7hhvaS3afAspPXGjzKFSvR</w:t>
            </w:r>
          </w:p>
          <w:p w14:paraId="341FF7D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muFb8Q7jzENnvOW5WHGq3j8K0p7ZQ9/08l+T8zfbkFaVyZXotGZtSxvUPVWayk+yr7Mz</w:t>
            </w:r>
          </w:p>
          <w:p w14:paraId="4974182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LFuA==</w:t>
            </w:r>
          </w:p>
          <w:p w14:paraId="05D02FB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ARC-Message-Signature: i=1; a=rsa-sha256; c=relaxed/relaxed; d=google.com; s=arc-20160816;</w:t>
            </w:r>
          </w:p>
          <w:p w14:paraId="1EC46B1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h=feedback-id:message-id:list-id:reply-to:mime-version</w:t>
            </w:r>
          </w:p>
          <w:p w14:paraId="704DD7E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:list-unsubscribe-post:list-unsubscribe:date:subject:to:from</w:t>
            </w:r>
          </w:p>
          <w:p w14:paraId="7560A4B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:dkim-signature;</w:t>
            </w:r>
          </w:p>
          <w:p w14:paraId="179CCF3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bh=BVZG4iaJL4zNW8vwrP7S2INalEXZW+NwbRPRZFfhHmw=;</w:t>
            </w:r>
          </w:p>
          <w:p w14:paraId="75C526E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fh=RUq2On4GgrriRnhrF+lVeVT/LOywZAb+K7FeDrrVXqU=;</w:t>
            </w:r>
          </w:p>
          <w:p w14:paraId="277223D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b=aCgjWS7iQvynLvzsKIntxp1EQyLvOQlKDcclmTEwy4ptD3yA3E9LY50SaZhsWdSPHQ</w:t>
            </w:r>
          </w:p>
          <w:p w14:paraId="60D4CFE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D2ioZu8YmX+kS+RQTj9PZxx7CakFyR2rIGODcguuPni26DvYugc/83zQCirUa/CNb9PO</w:t>
            </w:r>
          </w:p>
          <w:p w14:paraId="5F37EB7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7bUPdISNfvTPuEU2JL3/BimQVL6duOU/gcv/DytLaERY1QDdMB1+jrQi5QABD5iTApLh</w:t>
            </w:r>
          </w:p>
          <w:p w14:paraId="7F51105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yMQPmDx86m+bHgT+8rIZ6esUtdZqYDr2n6cvPvXLIkCBq4ViOfgJr5nJFgESuEpEjEFg</w:t>
            </w:r>
          </w:p>
          <w:p w14:paraId="63EBD65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qxTMQR/qIYq6IjJK0Xm85S7IW91qULhVnglyWDntDV4VKS09GH6Ne2vW2WJc63F+Gqr8</w:t>
            </w:r>
          </w:p>
          <w:p w14:paraId="698A4BB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G7AA==</w:t>
            </w:r>
          </w:p>
          <w:p w14:paraId="7987F80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ARC-Authentication-Results: i=1; mx.google.com;</w:t>
            </w:r>
          </w:p>
          <w:p w14:paraId="7043467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dkim=pass header.i=@em.reebok.com header.s=10dkim1 header.b=O08Mpp5b;</w:t>
            </w:r>
          </w:p>
          <w:p w14:paraId="5FF30AE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spf=pass (google.com: domain of bounce-340_html-82764477-78953-515011969-1017@bounce.em.reebok.com designates 13.111.202.162 as permitted sender) smtp.mailfrom=bounce-340_HTML-82764477-78953-515011969-1017@bounce.em.reebok.com;</w:t>
            </w:r>
          </w:p>
          <w:p w14:paraId="09F76C9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dmarc=pass (p=REJECT sp=REJECT dis=NONE) header.from=em.reebok.com</w:t>
            </w:r>
          </w:p>
          <w:p w14:paraId="740D705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Return-Path: &lt;bounce-340_HTML-82764477-78953-515011969-1017@bounce.em.reebok.com&gt;</w:t>
            </w:r>
          </w:p>
          <w:p w14:paraId="429B75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Received: from mta3.em.reebok.com (mta3.em.reebok.com. [13.111.202.162])</w:t>
            </w:r>
          </w:p>
          <w:p w14:paraId="6102015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by mx.google.com with ESMTPS id kx6-20020a056871400600b001fb4d90aba6si3328266oab.281.2023.12.12.07.48.08</w:t>
            </w:r>
          </w:p>
          <w:p w14:paraId="24FB8E8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for &lt;csiah0323i@gmail.com&gt;</w:t>
            </w:r>
          </w:p>
          <w:p w14:paraId="6198866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(version=TLS1_2 cipher=ECDHE-ECDSA-AES128-GCM-SHA256 bits=128/128);</w:t>
            </w:r>
          </w:p>
          <w:p w14:paraId="3369B6D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Tue, 12 Dec 2023 07:48:08 -0800 (PST)</w:t>
            </w:r>
          </w:p>
          <w:p w14:paraId="799885F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Received-SPF: pass (google.com: domain of bounce-340_html-82764477-78953-515011969-1017@bounce.em.reebok.com designates 13.111.202.162 as permitted sender) client-ip=13.111.202.162;</w:t>
            </w:r>
          </w:p>
          <w:p w14:paraId="6B58141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Authentication-Results: mx.google.com;</w:t>
            </w:r>
          </w:p>
          <w:p w14:paraId="2D08B68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dkim=pass header.i=@em.reebok.com header.s=10dkim1 header.b=O08Mpp5b;</w:t>
            </w:r>
          </w:p>
          <w:p w14:paraId="424EA3E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spf=pass (google.com: domain of bounce-340_html-82764477-78953-515011969-1017@bounce.em.reebok.com designates 13.111.202.162 as permitted sender) smtp.mailfrom=bounce-340_HTML-82764477-78953-515011969-1017@bounce.em.reebok.com;</w:t>
            </w:r>
          </w:p>
          <w:p w14:paraId="5DF3508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dmarc=pass (p=REJECT sp=REJECT dis=NONE) header.from=em.reebok.com</w:t>
            </w:r>
          </w:p>
          <w:p w14:paraId="5A6522E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DKIM-Signature: v=1; a=rsa-sha256; c=relaxed/relaxed; s=10dkim1; d=em.reebok.com; h=From:To:Subject:Date:List-Unsubscribe:List-Unsubscribe-Post:MIME-Version: Reply-To:List-ID:X-CSA-Complaints:Message-ID:Content-Type; i=reebok@em.reebok.com; bh=BVZG4iaJL4zNW8vwrP7S2INalEXZW+NwbRPRZFfhHmw=; b=O08Mpp5blEC9ugjYrXWR1k32r+GoYg8iEcLAfGeJ0r2KyyTfC3x7h1Fphb481Jo2g+G8q2UHeA4m</w:t>
            </w:r>
          </w:p>
          <w:p w14:paraId="74FA072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xK/IR2+d1lMeEe3RnRTA/FSEe7VZadZwrw/7uvU/7WzLYA/Hk9m8PCrUadaBgCtiOiPN9EJA5MDZ</w:t>
            </w:r>
          </w:p>
          <w:p w14:paraId="36F09B2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jncNABmAR+Tk3tQdy5NI/l1ZXCdvtRqzqEMNAVb2U8Hj+xu5P9UmMUxNLCt1yZKwkWyMJ27XP6sb</w:t>
            </w:r>
          </w:p>
          <w:p w14:paraId="477D5ED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Y8pOqTOGq8+7CigO3Us7ahcJT5JrbveI7jphz9kVPGqMCSd8y0QinuzmbyET39herOL77PBK999l</w:t>
            </w:r>
          </w:p>
          <w:p w14:paraId="2FAB597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ZrSq6gEA/iG4RlVLZXlJshZNGZ9vV+fXwYLgsg==</w:t>
            </w:r>
          </w:p>
          <w:p w14:paraId="5B94B08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Received: by mta3.em.reebok.com id hf20bg2fmd4l for &lt;csiah0323i@gmail.com&gt;; Tue, 12 Dec 2023 15:46:46 +0000 (envelope-from &lt;bounce-340_HTML-82764477-78953-515011969-1017@bounce.em.reebok.com&gt;)</w:t>
            </w:r>
          </w:p>
          <w:p w14:paraId="72460E8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From: Reebok &lt;reebok@em.reebok.com&gt;</w:t>
            </w:r>
          </w:p>
          <w:p w14:paraId="04A7395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To: &lt;csiah0323i@gmail.com&gt;</w:t>
            </w:r>
          </w:p>
          <w:p w14:paraId="1E4E92C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Subject: JUST DROPPED: New kids' apparel</w:t>
            </w:r>
          </w:p>
          <w:p w14:paraId="476262B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Date: Tue, 12 Dec 2023 09:46:46 -0600</w:t>
            </w:r>
          </w:p>
          <w:p w14:paraId="2470FE3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List-Unsubscribe: &lt;https://click.em.reebok.com/subscription_center.aspx?jwt=eyJhbGciOiJIUzI1NiIsInR5cCI6IkpXVCJ9.eyJtaWQiOiI1MTUwMTE5NjkiLCJzIjoiODI3NjQ0NzciLCJsaWQiOiIzNDAiLCJqIjoiNzg5NTMiLCJqYiI6IjEwMTciLCJkIjoiMTAwMjA0In0.Exx3BV6X30pq96AMjnrbHdTY6qJjyUMaBsK7xU9mtlE&gt;, &lt;mailto:leave-fd541774750b5c392848-fe521c72726200797213-feef13787c6107-fe2a11717064057c7c1279-ff3615707463@leave.em.reebok.com&gt;</w:t>
            </w:r>
          </w:p>
          <w:p w14:paraId="1DD441C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List-Unsubscribe-Post: List-Unsubscribe=One-Click</w:t>
            </w:r>
          </w:p>
          <w:p w14:paraId="72EBDD3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x-CSA-Compliance-Source: SFMC</w:t>
            </w:r>
          </w:p>
          <w:p w14:paraId="5D93294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MIME-Version: 1.0</w:t>
            </w:r>
          </w:p>
          <w:p w14:paraId="71A2702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Reply-To: Reebok &lt;reply-feef13787c6107-340_HTML-82764477-515011969-1017@em.reebok.com&gt;</w:t>
            </w:r>
          </w:p>
          <w:p w14:paraId="7FB5D50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List-ID: &lt;515007984.xt.local&gt;</w:t>
            </w:r>
          </w:p>
          <w:p w14:paraId="7DBA120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X-CSA-Complaints: csa-complaints@eco.de</w:t>
            </w:r>
          </w:p>
          <w:p w14:paraId="6652A86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X-SFMC-Stack: 10</w:t>
            </w:r>
          </w:p>
          <w:p w14:paraId="0C14509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x-job: 515011969_78953</w:t>
            </w:r>
          </w:p>
          <w:p w14:paraId="026569E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Message-ID: &lt;e797fd40-dbd5-416d-bbe3-0457a57bc866@dfw1s10mta1253.xt.local&gt;</w:t>
            </w:r>
          </w:p>
          <w:p w14:paraId="079CBF1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Feedback-ID: 515011969:78953:13.111.202.162:sfmktgcld</w:t>
            </w:r>
          </w:p>
          <w:p w14:paraId="235B14E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Content-Type: multipart/alternative; boundary="wwozhHYfqdCx=_?:"</w:t>
            </w:r>
          </w:p>
          <w:p w14:paraId="783E641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0C93749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--wwozhHYfqdCx=_?:</w:t>
            </w:r>
          </w:p>
          <w:p w14:paraId="0FEC314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Content-Type: text/plain; charset="utf-8"</w:t>
            </w:r>
          </w:p>
          <w:p w14:paraId="732C212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Content-Transfer-Encoding: 8bit</w:t>
            </w:r>
          </w:p>
          <w:p w14:paraId="7F00A84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743FD1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Reebok</w:t>
            </w:r>
          </w:p>
          <w:p w14:paraId="6652153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</w:t>
            </w:r>
          </w:p>
          <w:p w14:paraId="76054E2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</w:t>
            </w:r>
          </w:p>
          <w:p w14:paraId="4494003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                 </w:t>
            </w:r>
          </w:p>
          <w:p w14:paraId="7CD913E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</w:p>
          <w:p w14:paraId="2EDE2BB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1C3EC89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2FA237E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D4753B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346443B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https://view.em.reebok.com/?qs=895a962d0e858766e8a1a5c82f81f778a1326a465d671ff59a32a7542adc1fa694cbf202a0d3c38003c34670bf736c504867ebd1f354878266638727ba42464144706f1030098ab14a02e48f150ca321 </w:t>
            </w:r>
          </w:p>
          <w:p w14:paraId="0585A27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VIEW IN BROWSER </w:t>
            </w:r>
          </w:p>
          <w:p w14:paraId="72B6557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7F8C25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D43776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</w:p>
          <w:p w14:paraId="2048FD1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2B23390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0150505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https://click.em.reebok.com/?qs=4a64778c89713fb0632d6de9fba8c3260c01135958eddc102fd9d28b157c97775944dfdeaeb2da501e41db68bf5e52c1510667e22a8a1e5d9254939b6e831409 </w:t>
            </w:r>
          </w:p>
          <w:p w14:paraId="0126B7F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456BD4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54CE79B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101F710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https://click.em.reebok.com/?qs=4a64778c89713fb0ca9de5cf2cdbf3e4f58bd3fec1558242bf7920ee2fe685601f8e073bb5c2238ca41c1c4af74f5c4fab296a81f56f1066cf997e3205307421 </w:t>
            </w:r>
          </w:p>
          <w:p w14:paraId="213F67A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1877D97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48DE90B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1D63425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03F5708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9EAD23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408F8C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https://click.em.reebok.com/?qs=4a64778c89713fb0632d6de9fba8c3260c01135958eddc102fd9d28b157c97775944dfdeaeb2da501e41db68bf5e52c1510667e22a8a1e5d9254939b6e831409 </w:t>
            </w:r>
          </w:p>
          <w:p w14:paraId="5E179CD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FREE SHIPPING ON ORDERS OF $75 OR MORE </w:t>
            </w:r>
          </w:p>
          <w:p w14:paraId="4AE9681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74BB8E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2F00B79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498F7DC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20DA4E4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1F90E9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AB0D3A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https://click.em.reebok.com/?qs=4a64778c89713fb0e5bc5e46b5d950d797e0c7d25f5d795e09e0fde368ba918790049a5dfe8802d4e0328070992dfcd00f096fd7fdfe8464af76b3fbbbfb3ada </w:t>
            </w:r>
          </w:p>
          <w:p w14:paraId="6CB4749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61EAF89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https://click.em.reebok.com/?qs=4a64778c89713fb0fc175d7d5413a4849e369cd7e3576249153540ab58e7b5aedd6c3048691ba899f003a206cf9079f223025b0326868f8c2142607c423f2796 </w:t>
            </w:r>
          </w:p>
          <w:p w14:paraId="0E4E8F7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6E1C7C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https://click.em.reebok.com/?qs=4a64778c89713fb0415e1aad555b3ca4abf22b6d37edba468f3463ea78dd1f6b623a9a169c3520627b7f6a1fb175561d339590980d79389375c8389e1db94b5b </w:t>
            </w:r>
          </w:p>
          <w:p w14:paraId="4EBAF6F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5A02B9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https://click.em.reebok.com/?qs=4a64778c89713fb068e37cf93c995689b5f759fa258c8749b2ec9997e9aeb3feec6f4845fc2e84a9986f7c2a90a94e16a558721fa47899ce93b6ea453f8c0991 </w:t>
            </w:r>
          </w:p>
          <w:p w14:paraId="1CB4B72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BE39D6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https://click.em.reebok.com/?qs=4a64778c89713fb096defdfc0bda936e4f0e7fc760557779151b6b76545bb9233fcd51d18e9f57476f1f92aba9be2f2148b763295aab28eceb78a7efabe865eb </w:t>
            </w:r>
          </w:p>
          <w:p w14:paraId="461A356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67FD17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20929CC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3395C8D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https://click.em.reebok.com/?qs=4a64778c89713fb09057b66bd8bdabbd26d46f08bd0f8bdd4fae0c6bfd05b79e2865e6097d594dc1f94b1971b8430aaceb58cdd0e65ee3649dd4eb1fbbbd01b6 </w:t>
            </w:r>
          </w:p>
          <w:p w14:paraId="14461F8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MY ACCOUNT </w:t>
            </w:r>
          </w:p>
          <w:p w14:paraId="6133F52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https://click.em.reebok.com/?qs=4a64778c89713fb0199d4b1fb17680744689fe6ce757c02f669312f459badd8342160f2bf398954cc0f29182d2c64ab770da612121d17fa28240f9eecaec8271 </w:t>
            </w:r>
          </w:p>
          <w:p w14:paraId="214FB53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FIND A STORE </w:t>
            </w:r>
          </w:p>
          <w:p w14:paraId="09E83B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https://click.em.reebok.com/?qs=4a64778c89713fb0a65c10d09a64c1ee879ae5be379a27ae8c74da572a5960fff40337969f6d029415df285b98c8a8ca60916fa18eb8ca0c057b1c04819937d1 </w:t>
            </w:r>
          </w:p>
          <w:p w14:paraId="2D3C97C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NEED HELP? </w:t>
            </w:r>
          </w:p>
          <w:p w14:paraId="08972BE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2A7AD28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44EBF1B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2AA5D84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Free ground shipping offer on orders of $75 or more valid to U.S. addresses only. All offers valid on domestic U.S. orders only.</w:t>
            </w:r>
          </w:p>
          <w:p w14:paraId="3767A00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1D72B37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</w:p>
          <w:p w14:paraId="545A9E7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337D04D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This email was sent to: </w:t>
            </w:r>
          </w:p>
          <w:p w14:paraId="5E301B0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68AA53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mailto:csiah0323i@gmail.com </w:t>
            </w:r>
          </w:p>
          <w:p w14:paraId="3FF1844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csiah0323i@gmail.com </w:t>
            </w:r>
          </w:p>
          <w:p w14:paraId="2F6D5CE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11920F7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https://click.em.reebok.com/?qs=4a64778c89713fb0dfb99d2bb05570a46a3f7306cb879525de580775c9a000d5bccb2e3fcd66432de1eabe06e3dae104163779aeecf8836623298662af6a1185 </w:t>
            </w:r>
          </w:p>
          <w:p w14:paraId="2B672F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Unsubscribe and Manage My Preferences  | </w:t>
            </w:r>
          </w:p>
          <w:p w14:paraId="309FC07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BA6E49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https://click.em.reebok.com/?qs=4a64778c89713fb0d09e6d7cf95a62ee6469e02b5485a00b2b16eada656b6315a2127558df99f13d810602e1d86dc303a4057dfcee997420d4380742db936f4d </w:t>
            </w:r>
          </w:p>
          <w:p w14:paraId="4C9CC63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Contact Us  | </w:t>
            </w:r>
          </w:p>
          <w:p w14:paraId="356CA63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24313FF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https://click.em.reebok.com/?qs=4a64778c89713fb0511eac2bf7f25ba607521c83928764c656d84f31d0a99dc88afcd9f68f7b15f5b28cd90dab0eafc5645ff557060e185121169085148a49bb </w:t>
            </w:r>
          </w:p>
          <w:p w14:paraId="10705C4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Privacy Policy </w:t>
            </w:r>
          </w:p>
          <w:p w14:paraId="4190A5F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653C124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4C9713C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This email was sent by:</w:t>
            </w:r>
          </w:p>
          <w:p w14:paraId="5ADF74A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498B8B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097D377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Reebok International Ltd., LLC | </w:t>
            </w:r>
          </w:p>
          <w:p w14:paraId="23C5AD9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1A1602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56F1CFD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25 Drydock Ave.  | </w:t>
            </w:r>
          </w:p>
          <w:p w14:paraId="15C0577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0EE8EFB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1941E84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Boston , </w:t>
            </w:r>
          </w:p>
          <w:p w14:paraId="10788B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B836E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C2A1A3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 02210  | United States</w:t>
            </w:r>
          </w:p>
          <w:p w14:paraId="763D99F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3448395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1CBFF9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1A1926E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(c) 2023 Reebok. All Rights Reserved.</w:t>
            </w:r>
          </w:p>
          <w:p w14:paraId="51F697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C1C282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F3E690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- - - - - - - - - - - - - - - - - - - - - - - - - - - - - - - -</w:t>
            </w:r>
          </w:p>
          <w:p w14:paraId="784FA57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228C302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7204BA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--wwozhHYfqdCx=_?:</w:t>
            </w:r>
          </w:p>
          <w:p w14:paraId="2D03B07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Content-Type: text/html; charset="utf-8"</w:t>
            </w:r>
          </w:p>
          <w:p w14:paraId="0196B5C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Content-Transfer-Encoding: 8bit</w:t>
            </w:r>
          </w:p>
          <w:p w14:paraId="0DC9661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025F754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&lt;!DOCTYPE html PUBLIC "-//W3C//DTD XHTML 1.0 Transitional//EN" "http://www.w3.org/TR/xhtml1/DTD/xhtml1-transitional.dtd"&gt; </w:t>
            </w:r>
          </w:p>
          <w:p w14:paraId="2322E4B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&lt;html xmlns="http://www.w3.org/1999/xhtml"&gt;</w:t>
            </w:r>
          </w:p>
          <w:p w14:paraId="0CAE3B3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&lt;head&gt;</w:t>
            </w:r>
          </w:p>
          <w:p w14:paraId="132241D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&lt;title&gt;Reebok&lt;/title&gt; </w:t>
            </w:r>
          </w:p>
          <w:p w14:paraId="2444FF0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&lt;meta http-equiv="Content-Type" content="text/html; charset=utf-8" /&gt;</w:t>
            </w:r>
          </w:p>
          <w:p w14:paraId="05F7B16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&lt;meta name="viewport" content="width=device-width, initial-scale=1, maximum-scale=1" /&gt;</w:t>
            </w:r>
          </w:p>
          <w:p w14:paraId="0A5D8B0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&lt;meta name="x-apple-disable-message-reformatting"/&gt; </w:t>
            </w:r>
          </w:p>
          <w:p w14:paraId="41AC76F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&lt;meta http-equiv="Content-Type" content="text/html;" charset="utf-8" /&gt;</w:t>
            </w:r>
          </w:p>
          <w:p w14:paraId="105D6A0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&lt;meta name="viewport" content="width=device-width, initial-scale=1.0" /&gt;</w:t>
            </w:r>
          </w:p>
          <w:p w14:paraId="6AB9E48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&lt;meta name="color-scheme" content="light"&gt;</w:t>
            </w:r>
          </w:p>
          <w:p w14:paraId="788152F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&lt;meta name="supported-color-schemes" content="light"&gt;</w:t>
            </w:r>
          </w:p>
          <w:p w14:paraId="145940A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&lt;!--[if !mso]&gt;&lt;!--&gt;</w:t>
            </w:r>
          </w:p>
          <w:p w14:paraId="3F11F5A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&lt;meta http-equiv="X-UA-Compatible" content="IE=edge" /&gt;</w:t>
            </w:r>
          </w:p>
          <w:p w14:paraId="2F09B6E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&lt;!--&lt;![endif]--&gt;</w:t>
            </w:r>
          </w:p>
          <w:p w14:paraId="22B9737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3F903A2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&lt;!--[if gte mso 16]&gt;  &lt;style&gt;  .keep-white {  mso-style-textfill-type:gradient;  mso-style-textfill-fill-gradientfill-stoplist:"0 \#FFFFFF 0 100000\,100000 \#FFFFFF 0 100000";  color:#000000 !important; }   .keep-black {  mso-style-textfill-type:gradient; mso-style-textfill-fill-gradientfill-stoplist:"0 \#000000 1 100000\,99000 \#000000 1 100000";  color:#ffffff !important; }  &lt;/style&gt;  &lt;![endif]--&gt;</w:t>
            </w:r>
          </w:p>
          <w:p w14:paraId="1B13EFC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</w:p>
          <w:p w14:paraId="66E206D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</w:p>
          <w:p w14:paraId="082E7C9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&lt;style type="text/css"&gt;</w:t>
            </w:r>
          </w:p>
          <w:p w14:paraId="7A6E960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body {</w:t>
            </w:r>
          </w:p>
          <w:p w14:paraId="7F7F71D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width:100% !important;</w:t>
            </w:r>
          </w:p>
          <w:p w14:paraId="573E844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-webkit-text-size-adjust:100%;</w:t>
            </w:r>
          </w:p>
          <w:p w14:paraId="1466069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-ms-text-size-adjust:100%;</w:t>
            </w:r>
          </w:p>
          <w:p w14:paraId="2917A46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margin:0;</w:t>
            </w:r>
          </w:p>
          <w:p w14:paraId="0B0BADB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padding:0;</w:t>
            </w:r>
          </w:p>
          <w:p w14:paraId="5A13D6D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4626BB8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.ReadMsgBody {</w:t>
            </w:r>
          </w:p>
          <w:p w14:paraId="56F4B1F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width: 100%;</w:t>
            </w:r>
          </w:p>
          <w:p w14:paraId="045CF42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7D0E58D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.ExternalClass p, </w:t>
            </w:r>
          </w:p>
          <w:p w14:paraId="2A72716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.ExternalClass span, </w:t>
            </w:r>
          </w:p>
          <w:p w14:paraId="0374E1F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.ExternalClass font, </w:t>
            </w:r>
          </w:p>
          <w:p w14:paraId="360DBC5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.ExternalClass td </w:t>
            </w:r>
          </w:p>
          <w:p w14:paraId="48000A6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{</w:t>
            </w:r>
          </w:p>
          <w:p w14:paraId="449B403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 100%}</w:t>
            </w:r>
          </w:p>
          <w:p w14:paraId="12FA9BE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.gmailfix {</w:t>
            </w:r>
          </w:p>
          <w:p w14:paraId="333BA95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display:none;</w:t>
            </w:r>
          </w:p>
          <w:p w14:paraId="12DB24F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display:none!important;</w:t>
            </w:r>
          </w:p>
          <w:p w14:paraId="7C26462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635E8DB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table {</w:t>
            </w:r>
          </w:p>
          <w:p w14:paraId="3D6F012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border-collapse:collapse;</w:t>
            </w:r>
          </w:p>
          <w:p w14:paraId="668B983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mso-table-lspace:0pt;</w:t>
            </w:r>
          </w:p>
          <w:p w14:paraId="145C7E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mso-table-rspace:0pt;</w:t>
            </w:r>
          </w:p>
          <w:p w14:paraId="3B6932B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padding:0;</w:t>
            </w:r>
          </w:p>
          <w:p w14:paraId="4DCC854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3A20ED7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table td {</w:t>
            </w:r>
          </w:p>
          <w:p w14:paraId="1C43132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border-collapse: collapse;</w:t>
            </w:r>
          </w:p>
          <w:p w14:paraId="54426AA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1301637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p{</w:t>
            </w:r>
          </w:p>
          <w:p w14:paraId="37511F2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margin:0 auto;</w:t>
            </w:r>
          </w:p>
          <w:p w14:paraId="3E23DB2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text-align:center;</w:t>
            </w:r>
          </w:p>
          <w:p w14:paraId="009A45E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39794CC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*{</w:t>
            </w:r>
          </w:p>
          <w:p w14:paraId="7D82F9D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-webkit-text-size-adjust:none;</w:t>
            </w:r>
          </w:p>
          <w:p w14:paraId="24B744A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-ms-text-size-adjust:none;</w:t>
            </w:r>
          </w:p>
          <w:p w14:paraId="25D0D63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max-height:1000000px;</w:t>
            </w:r>
          </w:p>
          <w:p w14:paraId="57B5D96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mso-line-height-rule:exactly;</w:t>
            </w:r>
          </w:p>
          <w:p w14:paraId="76617EA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 100%}</w:t>
            </w:r>
          </w:p>
          <w:p w14:paraId="1544EF1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.appleLinks a {</w:t>
            </w:r>
          </w:p>
          <w:p w14:paraId="1095FD9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color: #000000 !important;</w:t>
            </w:r>
          </w:p>
          <w:p w14:paraId="652E12F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text-decoration: none !important;</w:t>
            </w:r>
          </w:p>
          <w:p w14:paraId="339BA09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746DC1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.appleLinksGray a {</w:t>
            </w:r>
          </w:p>
          <w:p w14:paraId="31A0D3B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color: #5e5e5e !important;</w:t>
            </w:r>
          </w:p>
          <w:p w14:paraId="01E640B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text-decoration: none !important;</w:t>
            </w:r>
          </w:p>
          <w:p w14:paraId="794C5E6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01CF682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/* APPLE AUTOLINK FIX */  </w:t>
            </w:r>
          </w:p>
          <w:p w14:paraId="0CDC320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a[x-apple-data-detectors] {</w:t>
            </w:r>
          </w:p>
          <w:p w14:paraId="767832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color: inherit !important;</w:t>
            </w:r>
          </w:p>
          <w:p w14:paraId="7C40CCE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text-decoration: none !important;</w:t>
            </w:r>
          </w:p>
          <w:p w14:paraId="5D01BC1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font-size: inherit !important;</w:t>
            </w:r>
          </w:p>
          <w:p w14:paraId="2698C5A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font-family: inherit !important;</w:t>
            </w:r>
          </w:p>
          <w:p w14:paraId="4DE3333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font-weight: inherit !important;</w:t>
            </w:r>
          </w:p>
          <w:p w14:paraId="2031A55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 inherit !important;</w:t>
            </w:r>
          </w:p>
          <w:p w14:paraId="2BA1EAC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7DB9AAA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/* SAMSUNG AUTOLINK FIX */  </w:t>
            </w:r>
          </w:p>
          <w:p w14:paraId="56D42C3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#MessageViewBody a {</w:t>
            </w:r>
          </w:p>
          <w:p w14:paraId="24B0531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color: inherit;</w:t>
            </w:r>
          </w:p>
          <w:p w14:paraId="1B70FD9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text-decoration: none;</w:t>
            </w:r>
          </w:p>
          <w:p w14:paraId="58BD47F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font-size: inherit;</w:t>
            </w:r>
          </w:p>
          <w:p w14:paraId="707EE52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font-family: inherit;</w:t>
            </w:r>
          </w:p>
          <w:p w14:paraId="4F2B321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font-weight: inherit;</w:t>
            </w:r>
          </w:p>
          <w:p w14:paraId="472D532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 inherit;</w:t>
            </w:r>
          </w:p>
          <w:p w14:paraId="30DAEA5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595DAF4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@media only screen and (max-width: 600px) {</w:t>
            </w:r>
          </w:p>
          <w:p w14:paraId="7A1AFBA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html, body {</w:t>
            </w:r>
          </w:p>
          <w:p w14:paraId="783632D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5248C92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 100% !important;</w:t>
            </w:r>
          </w:p>
          <w:p w14:paraId="4D59CAC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 0 auto !important;</w:t>
            </w:r>
          </w:p>
          <w:p w14:paraId="08C5774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A7CEA9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.container, .tableBlock {</w:t>
            </w:r>
          </w:p>
          <w:p w14:paraId="4540142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46529EB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 100% !important;</w:t>
            </w:r>
          </w:p>
          <w:p w14:paraId="6AA0D92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 0 auto !important;</w:t>
            </w:r>
          </w:p>
          <w:p w14:paraId="37B7B03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CF0224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.photo, .image, .imgPlaceholder img {</w:t>
            </w:r>
          </w:p>
          <w:p w14:paraId="435F874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42D6BE2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434A0A4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height:auto !important;</w:t>
            </w:r>
          </w:p>
          <w:p w14:paraId="0A7928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50FAC6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.show {</w:t>
            </w:r>
          </w:p>
          <w:p w14:paraId="2555624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57A8117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 0 !important;</w:t>
            </w:r>
          </w:p>
          <w:p w14:paraId="65B3BE2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padding: 0 !important;</w:t>
            </w:r>
          </w:p>
          <w:p w14:paraId="3B91CA0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overflow: visible !important;</w:t>
            </w:r>
          </w:p>
          <w:p w14:paraId="6300912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27CCCBB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 inherit !important;</w:t>
            </w:r>
          </w:p>
          <w:p w14:paraId="76AF5FA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0F56A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.hide, .mobile-hidden {</w:t>
            </w:r>
          </w:p>
          <w:p w14:paraId="21FFB81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none !important;</w:t>
            </w:r>
          </w:p>
          <w:p w14:paraId="6A4595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A8EF9B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.drop, .block {</w:t>
            </w:r>
          </w:p>
          <w:p w14:paraId="2A0D8FF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65596F1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3308B10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F7D5A2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.drop-center {</w:t>
            </w:r>
          </w:p>
          <w:p w14:paraId="36F84B8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6E757CA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2C3D4A3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text-align: center !important;</w:t>
            </w:r>
          </w:p>
          <w:p w14:paraId="46544D7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B2D686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.pad20 {</w:t>
            </w:r>
          </w:p>
          <w:p w14:paraId="080B603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20px !important;</w:t>
            </w:r>
          </w:p>
          <w:p w14:paraId="37779A5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20px !important;</w:t>
            </w:r>
          </w:p>
          <w:p w14:paraId="0268CC7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978579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.noLeftRightPad {</w:t>
            </w:r>
          </w:p>
          <w:p w14:paraId="68C5AA8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0px !important;</w:t>
            </w:r>
          </w:p>
          <w:p w14:paraId="022AF57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0px !important;</w:t>
            </w:r>
          </w:p>
          <w:p w14:paraId="451896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B5D060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.padBot10 {</w:t>
            </w:r>
          </w:p>
          <w:p w14:paraId="1ABCC15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10px !important;</w:t>
            </w:r>
          </w:p>
          <w:p w14:paraId="5652D49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2B198F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.padBot20 {</w:t>
            </w:r>
          </w:p>
          <w:p w14:paraId="324610D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20px !important;</w:t>
            </w:r>
          </w:p>
          <w:p w14:paraId="45013BD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B62376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.padBot30 {</w:t>
            </w:r>
          </w:p>
          <w:p w14:paraId="61F3FAA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30px !important;</w:t>
            </w:r>
          </w:p>
          <w:p w14:paraId="67E4A8A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A26AE1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.center {</w:t>
            </w:r>
          </w:p>
          <w:p w14:paraId="48F079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text-align:center !important;</w:t>
            </w:r>
          </w:p>
          <w:p w14:paraId="4C7C723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D36F7F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.responsive-td {</w:t>
            </w:r>
          </w:p>
          <w:p w14:paraId="20D43B0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width:100% !important;</w:t>
            </w:r>
          </w:p>
          <w:p w14:paraId="08E8D25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display:block !important;</w:t>
            </w:r>
          </w:p>
          <w:p w14:paraId="66D9E47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padding:0 !important;</w:t>
            </w:r>
          </w:p>
          <w:p w14:paraId="501E7E0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CD683E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.fluid, .fluid-centered {</w:t>
            </w:r>
          </w:p>
          <w:p w14:paraId="0C8E095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4008DD5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max-width: 100% !important;</w:t>
            </w:r>
          </w:p>
          <w:p w14:paraId="2F2130A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275501F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margin-left: auto !important;</w:t>
            </w:r>
          </w:p>
          <w:p w14:paraId="03382AA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margin-right: auto !important;</w:t>
            </w:r>
          </w:p>
          <w:p w14:paraId="1CC93A0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EC43E4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.fluid-centered {</w:t>
            </w:r>
          </w:p>
          <w:p w14:paraId="7996979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margin-left: auto !important;</w:t>
            </w:r>
          </w:p>
          <w:p w14:paraId="2143504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margin-right: auto !important;</w:t>
            </w:r>
          </w:p>
          <w:p w14:paraId="2E6AAEF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DC651E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.mainImg{</w:t>
            </w:r>
          </w:p>
          <w:p w14:paraId="4C40080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133px !important;</w:t>
            </w:r>
          </w:p>
          <w:p w14:paraId="4F80752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178px !important;</w:t>
            </w:r>
          </w:p>
          <w:p w14:paraId="0E1AD14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5DC4E0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.imageLeft{</w:t>
            </w:r>
          </w:p>
          <w:p w14:paraId="5FAAB20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50px !important;</w:t>
            </w:r>
          </w:p>
          <w:p w14:paraId="327C423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439px !important;</w:t>
            </w:r>
          </w:p>
          <w:p w14:paraId="6405B82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A76D7D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.imageRight{</w:t>
            </w:r>
          </w:p>
          <w:p w14:paraId="4C43DA0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350px !important;</w:t>
            </w:r>
          </w:p>
          <w:p w14:paraId="621026D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439px !important;</w:t>
            </w:r>
          </w:p>
          <w:p w14:paraId="20AF005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4ABE0B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.w285{</w:t>
            </w:r>
          </w:p>
          <w:p w14:paraId="00D8BCA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342px !important;</w:t>
            </w:r>
          </w:p>
          <w:p w14:paraId="15CA030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347px !important;</w:t>
            </w:r>
          </w:p>
          <w:p w14:paraId="01E1D08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F0A5D0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.w58{</w:t>
            </w:r>
          </w:p>
          <w:p w14:paraId="5B9F55F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29px !important;</w:t>
            </w:r>
          </w:p>
          <w:p w14:paraId="0AB1759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347px !important;</w:t>
            </w:r>
          </w:p>
          <w:p w14:paraId="54F8F6A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E1C160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/*Three Column*/ </w:t>
            </w:r>
          </w:p>
          <w:p w14:paraId="4684DEF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.w332{</w:t>
            </w:r>
          </w:p>
          <w:p w14:paraId="726A38A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348px !important;</w:t>
            </w:r>
          </w:p>
          <w:p w14:paraId="700BCB0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429px !important;</w:t>
            </w:r>
          </w:p>
          <w:p w14:paraId="0F7901F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04E528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.w34{</w:t>
            </w:r>
          </w:p>
          <w:p w14:paraId="47BFE18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26px !important;</w:t>
            </w:r>
          </w:p>
          <w:p w14:paraId="273CAB0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429px !important;</w:t>
            </w:r>
          </w:p>
          <w:p w14:paraId="5D79E5F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878E87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/* GMAIL APP FIX */  </w:t>
            </w:r>
          </w:p>
          <w:p w14:paraId="417AD0A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u + .body .gwfw {</w:t>
            </w:r>
          </w:p>
          <w:p w14:paraId="1FA2A18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3D1CA2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100vw !important;</w:t>
            </w:r>
          </w:p>
          <w:p w14:paraId="0E8366F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210AE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u + .body .gmail-blend-screen {</w:t>
            </w:r>
          </w:p>
          <w:p w14:paraId="34F3D5A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background: #000;</w:t>
            </w:r>
          </w:p>
          <w:p w14:paraId="0958B9C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mix-blend-mode: screen;</w:t>
            </w:r>
          </w:p>
          <w:p w14:paraId="2BDB7A5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}</w:t>
            </w:r>
          </w:p>
          <w:p w14:paraId="1DF0D87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u + .body .gmail-blend-difference {</w:t>
            </w:r>
          </w:p>
          <w:p w14:paraId="3BACE89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background: #000;</w:t>
            </w:r>
          </w:p>
          <w:p w14:paraId="73635B1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mix-blend-mode: difference;</w:t>
            </w:r>
          </w:p>
          <w:p w14:paraId="45A98B3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}</w:t>
            </w:r>
          </w:p>
          <w:p w14:paraId="144DC5E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/* SAMSUNG APP FIX */  </w:t>
            </w:r>
          </w:p>
          <w:p w14:paraId="06AEB08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#MessageViewBody, #MessageWebViewDiv {</w:t>
            </w:r>
          </w:p>
          <w:p w14:paraId="76B6CA9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min-width:100vw;</w:t>
            </w:r>
          </w:p>
          <w:p w14:paraId="5D86C86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margin:0 !important;</w:t>
            </w:r>
          </w:p>
          <w:p w14:paraId="16C26D6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zoom:1 !important;</w:t>
            </w:r>
          </w:p>
          <w:p w14:paraId="3BEB264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727B42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/*Three Column*/   </w:t>
            </w:r>
          </w:p>
          <w:p w14:paraId="59361D0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*[class=contenttable] {</w:t>
            </w:r>
          </w:p>
          <w:p w14:paraId="0C042A2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16D1CB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98327D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*[class=mobile] {</w:t>
            </w:r>
          </w:p>
          <w:p w14:paraId="079C7D2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197A52C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04C58D2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9C5FA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*[class=mobile02] {</w:t>
            </w:r>
          </w:p>
          <w:p w14:paraId="2B18698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629413D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65CAE03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309BE5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*[class=mobile03] {</w:t>
            </w:r>
          </w:p>
          <w:p w14:paraId="17D8915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width:174px !important;</w:t>
            </w:r>
          </w:p>
          <w:p w14:paraId="6A4D4A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3226F65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BC5F13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*[class=mobile04] {</w:t>
            </w:r>
          </w:p>
          <w:p w14:paraId="13C414B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width:180px !important;</w:t>
            </w:r>
          </w:p>
          <w:p w14:paraId="645A7CE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7E758E8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EE942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*[class=mobile05] {</w:t>
            </w:r>
          </w:p>
          <w:p w14:paraId="55A6662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width:180px !important;</w:t>
            </w:r>
          </w:p>
          <w:p w14:paraId="6BA8D6A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180px !important;</w:t>
            </w:r>
          </w:p>
          <w:p w14:paraId="4740B11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7D7B8E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*[class=mobile06] {</w:t>
            </w:r>
          </w:p>
          <w:p w14:paraId="49DDF43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width:200px !important;</w:t>
            </w:r>
          </w:p>
          <w:p w14:paraId="62EF1B4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09F6543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A09077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*[class=mobile07] {</w:t>
            </w:r>
          </w:p>
          <w:p w14:paraId="5770190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width:233px !important;</w:t>
            </w:r>
          </w:p>
          <w:p w14:paraId="027CEF3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330px !important;</w:t>
            </w:r>
          </w:p>
          <w:p w14:paraId="0DF3053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F1C448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*[class=mobile08] {</w:t>
            </w:r>
          </w:p>
          <w:p w14:paraId="3A7E0AA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width:133px !important;</w:t>
            </w:r>
          </w:p>
          <w:p w14:paraId="106C263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325px !important;</w:t>
            </w:r>
          </w:p>
          <w:p w14:paraId="20034C5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993CA0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*[class=mobile09] {</w:t>
            </w:r>
          </w:p>
          <w:p w14:paraId="75BAE32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width:34px !important;</w:t>
            </w:r>
          </w:p>
          <w:p w14:paraId="1DAA5E1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330px !important;</w:t>
            </w:r>
          </w:p>
          <w:p w14:paraId="2BE84DE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A02786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*[class=mobile011] {</w:t>
            </w:r>
          </w:p>
          <w:p w14:paraId="1BD2ED0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width:133px !important;</w:t>
            </w:r>
          </w:p>
          <w:p w14:paraId="05DCE47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45px !important;</w:t>
            </w:r>
          </w:p>
          <w:p w14:paraId="063478E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60FE69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*[class=mobile012] {</w:t>
            </w:r>
          </w:p>
          <w:p w14:paraId="4B0D845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width:134px !important;</w:t>
            </w:r>
          </w:p>
          <w:p w14:paraId="609C0AB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45px !important;</w:t>
            </w:r>
          </w:p>
          <w:p w14:paraId="5D544FB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68330F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*[class=block] {</w:t>
            </w:r>
          </w:p>
          <w:p w14:paraId="71FB505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51472D0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296F0D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*[class=hide] {</w:t>
            </w:r>
          </w:p>
          <w:p w14:paraId="63A2EBC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none !important;</w:t>
            </w:r>
          </w:p>
          <w:p w14:paraId="7C3D2D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203B40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*[class=showmobile]{</w:t>
            </w:r>
          </w:p>
          <w:p w14:paraId="731DD0F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display:block !important;</w:t>
            </w:r>
          </w:p>
          <w:p w14:paraId="59E7B4C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margin:auto !important;</w:t>
            </w:r>
          </w:p>
          <w:p w14:paraId="290F37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47C176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height:auto !important;</w:t>
            </w:r>
          </w:p>
          <w:p w14:paraId="63F668B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max-height:inherit !important;</w:t>
            </w:r>
          </w:p>
          <w:p w14:paraId="7F1C05B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overflow:visible !important;</w:t>
            </w:r>
          </w:p>
          <w:p w14:paraId="7113A05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8FAC3E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*[class=showmobile02]{</w:t>
            </w:r>
          </w:p>
          <w:p w14:paraId="673A6BD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display:block !important;</w:t>
            </w:r>
          </w:p>
          <w:p w14:paraId="474787F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margin:auto !important;</w:t>
            </w:r>
          </w:p>
          <w:p w14:paraId="1E381A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6967E40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height:auto !important;</w:t>
            </w:r>
          </w:p>
          <w:p w14:paraId="51A5144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max-height:inherit !important;</w:t>
            </w:r>
          </w:p>
          <w:p w14:paraId="4506BE4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overflow:visible !important;</w:t>
            </w:r>
          </w:p>
          <w:p w14:paraId="2EBF951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border-bottom:1px solid #ffffff;</w:t>
            </w:r>
          </w:p>
          <w:p w14:paraId="06C8977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86845F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*[class=showmobile03]{</w:t>
            </w:r>
          </w:p>
          <w:p w14:paraId="3351E1D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display:block !important;</w:t>
            </w:r>
          </w:p>
          <w:p w14:paraId="6752A4C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margin:auto !important;</w:t>
            </w:r>
          </w:p>
          <w:p w14:paraId="6888BA7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width:384px !important;</w:t>
            </w:r>
          </w:p>
          <w:p w14:paraId="606736D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height:auto !important;</w:t>
            </w:r>
          </w:p>
          <w:p w14:paraId="72AF790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max-height:inherit !important;</w:t>
            </w:r>
          </w:p>
          <w:p w14:paraId="50C2A7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overflow:visible !important;</w:t>
            </w:r>
          </w:p>
          <w:p w14:paraId="569C2A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007F69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*[class=h20]{</w:t>
            </w:r>
          </w:p>
          <w:p w14:paraId="0C8B11B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height:20px !important;</w:t>
            </w:r>
          </w:p>
          <w:p w14:paraId="4E324DD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AE07D0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*[class=w12]{</w:t>
            </w:r>
          </w:p>
          <w:p w14:paraId="11296C8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width:12px !important;</w:t>
            </w:r>
          </w:p>
          <w:p w14:paraId="7D3561F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3FC224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*[class=w54]{</w:t>
            </w:r>
          </w:p>
          <w:p w14:paraId="7ABC378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width:54px !important;</w:t>
            </w:r>
          </w:p>
          <w:p w14:paraId="21AB8DF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D72E9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*[class=w360]{</w:t>
            </w:r>
          </w:p>
          <w:p w14:paraId="4C6BC50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width:360px !important;</w:t>
            </w:r>
          </w:p>
          <w:p w14:paraId="5D73340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7A0B6A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*[class=w400]{</w:t>
            </w:r>
          </w:p>
          <w:p w14:paraId="5B8B2B8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0510FF1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8168ED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.mobilefont13px {</w:t>
            </w:r>
          </w:p>
          <w:p w14:paraId="1472892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font-size:13px !important;</w:t>
            </w:r>
          </w:p>
          <w:p w14:paraId="090455B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line-height:18px !important;</w:t>
            </w:r>
          </w:p>
          <w:p w14:paraId="065A12D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890CFF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7688049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&lt;/style&gt;</w:t>
            </w:r>
          </w:p>
          <w:p w14:paraId="5B25BD7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&lt;style&gt;</w:t>
            </w:r>
          </w:p>
          <w:p w14:paraId="51E38F7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@media (max-width:425px) {</w:t>
            </w:r>
          </w:p>
          <w:p w14:paraId="2203E2B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body {</w:t>
            </w:r>
          </w:p>
          <w:p w14:paraId="0A1E0E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3E230EA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 100% !important;</w:t>
            </w:r>
          </w:p>
          <w:p w14:paraId="61F5D4F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 0 auto !important;</w:t>
            </w:r>
          </w:p>
          <w:p w14:paraId="2EF6E4D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0B5C3E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.body {</w:t>
            </w:r>
          </w:p>
          <w:p w14:paraId="682A414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 100vw;</w:t>
            </w:r>
          </w:p>
          <w:p w14:paraId="3817F78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A7F8D4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.mobile-only {</w:t>
            </w:r>
          </w:p>
          <w:p w14:paraId="5A5B75B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01C0E68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 none !important;</w:t>
            </w:r>
          </w:p>
          <w:p w14:paraId="605856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8050D2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.pad20 {</w:t>
            </w:r>
          </w:p>
          <w:p w14:paraId="34D7206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20px !important;</w:t>
            </w:r>
          </w:p>
          <w:p w14:paraId="3C03244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20px !important;</w:t>
            </w:r>
          </w:p>
          <w:p w14:paraId="5F9474B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D4F5D8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.noLeftRightPad {</w:t>
            </w:r>
          </w:p>
          <w:p w14:paraId="48C439A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0px !important;</w:t>
            </w:r>
          </w:p>
          <w:p w14:paraId="2AE53A5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0px !important;</w:t>
            </w:r>
          </w:p>
          <w:p w14:paraId="36FC51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8CAE96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.padTop10 {</w:t>
            </w:r>
          </w:p>
          <w:p w14:paraId="6B68F53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padding-top: 10px !important;</w:t>
            </w:r>
          </w:p>
          <w:p w14:paraId="34947F9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FF0D09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.padBot10 {</w:t>
            </w:r>
          </w:p>
          <w:p w14:paraId="147F759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10px !important;</w:t>
            </w:r>
          </w:p>
          <w:p w14:paraId="78D007C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FC79E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.padBot20 {</w:t>
            </w:r>
          </w:p>
          <w:p w14:paraId="081C92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20px !important;</w:t>
            </w:r>
          </w:p>
          <w:p w14:paraId="4B2A2B9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BD6874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.padBot30 {</w:t>
            </w:r>
          </w:p>
          <w:p w14:paraId="6010D00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30px !important;</w:t>
            </w:r>
          </w:p>
          <w:p w14:paraId="0009E54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6AD9FE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.center {</w:t>
            </w:r>
          </w:p>
          <w:p w14:paraId="1DDB080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text-align: center !important;</w:t>
            </w:r>
          </w:p>
          <w:p w14:paraId="76CED54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7D85D3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.container, .tableBlock {</w:t>
            </w:r>
          </w:p>
          <w:p w14:paraId="427D7DD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63529AF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30FF67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.mobilePadding20 {</w:t>
            </w:r>
          </w:p>
          <w:p w14:paraId="466EC29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20px !important;</w:t>
            </w:r>
          </w:p>
          <w:p w14:paraId="222BFDD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20px !important;</w:t>
            </w:r>
          </w:p>
          <w:p w14:paraId="0CB5D29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65B8D4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.mobilePadding10 {</w:t>
            </w:r>
          </w:p>
          <w:p w14:paraId="71484BD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10px !important;</w:t>
            </w:r>
          </w:p>
          <w:p w14:paraId="7D91550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10px !important;</w:t>
            </w:r>
          </w:p>
          <w:p w14:paraId="4B78187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94F006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.photo, .image, .imgPlaceholder img {</w:t>
            </w:r>
          </w:p>
          <w:p w14:paraId="46CFE06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2FE015C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42B1192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height:auto !important;</w:t>
            </w:r>
          </w:p>
          <w:p w14:paraId="1F1F22D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8898AD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.show {</w:t>
            </w:r>
          </w:p>
          <w:p w14:paraId="1FA0656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675EC73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 0 !important;</w:t>
            </w:r>
          </w:p>
          <w:p w14:paraId="3A0DFFB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padding: 0 !important;</w:t>
            </w:r>
          </w:p>
          <w:p w14:paraId="4618152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overflow: visible !important;</w:t>
            </w:r>
          </w:p>
          <w:p w14:paraId="24F054C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32F2424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 inherit !important;</w:t>
            </w:r>
          </w:p>
          <w:p w14:paraId="12E620D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185EF8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.hide, .mobile-hidden {</w:t>
            </w:r>
          </w:p>
          <w:p w14:paraId="2A42123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none !important;</w:t>
            </w:r>
          </w:p>
          <w:p w14:paraId="43C08B9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CB8C72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.drop, .block {</w:t>
            </w:r>
          </w:p>
          <w:p w14:paraId="67BCD0B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51A033D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09F1381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60094C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.responsive-td {</w:t>
            </w:r>
          </w:p>
          <w:p w14:paraId="5F59784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0667322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3FFBC22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padding: 0 !important;</w:t>
            </w:r>
          </w:p>
          <w:p w14:paraId="3854570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69B102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.fluid, .fluid-centered {</w:t>
            </w:r>
          </w:p>
          <w:p w14:paraId="55C801A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74F57C0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max-width: 100% !important;</w:t>
            </w:r>
          </w:p>
          <w:p w14:paraId="08A3F02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14402F3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margin-left: auto !important;</w:t>
            </w:r>
          </w:p>
          <w:p w14:paraId="7D60ACF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margin-right: auto !important;</w:t>
            </w:r>
          </w:p>
          <w:p w14:paraId="00D88B5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E65B1E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.fluid-centered {</w:t>
            </w:r>
          </w:p>
          <w:p w14:paraId="6E6731C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margin-left: auto !important;</w:t>
            </w:r>
          </w:p>
          <w:p w14:paraId="07ED877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margin-right: auto !important;</w:t>
            </w:r>
          </w:p>
          <w:p w14:paraId="3E73565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9C5486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.header img {</w:t>
            </w:r>
          </w:p>
          <w:p w14:paraId="5078C6E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max-width: 600px !important;</w:t>
            </w:r>
          </w:p>
          <w:p w14:paraId="447474E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 auto !important;</w:t>
            </w:r>
          </w:p>
          <w:p w14:paraId="42B6611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9B89E8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.mobilefont {</w:t>
            </w:r>
          </w:p>
          <w:p w14:paraId="6AA5963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text-size-adjust: none !important;</w:t>
            </w:r>
          </w:p>
          <w:p w14:paraId="6D800C7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font-size: 25px !important;</w:t>
            </w:r>
          </w:p>
          <w:p w14:paraId="646B780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line-height: 2 !important;</w:t>
            </w:r>
          </w:p>
          <w:p w14:paraId="09E8074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padding-top: 20px !important;</w:t>
            </w:r>
          </w:p>
          <w:p w14:paraId="256AD4E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20px !important;</w:t>
            </w:r>
          </w:p>
          <w:p w14:paraId="0E7673A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140211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.mobilepad {</w:t>
            </w:r>
          </w:p>
          <w:p w14:paraId="4443460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padding-top: 30px !important;</w:t>
            </w:r>
          </w:p>
          <w:p w14:paraId="63E1609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0px !important;</w:t>
            </w:r>
          </w:p>
          <w:p w14:paraId="58426A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6ED2F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.mobilepadbottom {</w:t>
            </w:r>
          </w:p>
          <w:p w14:paraId="5447FDB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padding-top: 10px !important;</w:t>
            </w:r>
          </w:p>
          <w:p w14:paraId="68DD15F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10px !important;</w:t>
            </w:r>
          </w:p>
          <w:p w14:paraId="04A19A2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6A46F3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.mobilefont13px {</w:t>
            </w:r>
          </w:p>
          <w:p w14:paraId="2D4B53A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font-size:13px !important;</w:t>
            </w:r>
          </w:p>
          <w:p w14:paraId="3DD593E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line-height:15px !important;</w:t>
            </w:r>
          </w:p>
          <w:p w14:paraId="4598A58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C13930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/* GMAIL APP FIX */  </w:t>
            </w:r>
          </w:p>
          <w:p w14:paraId="65FD0D1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u + .body .gwfw {</w:t>
            </w:r>
          </w:p>
          <w:p w14:paraId="37ED4F5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2609270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100vw !important;</w:t>
            </w:r>
          </w:p>
          <w:p w14:paraId="482B056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57AC2F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/* SAMSUNG APP FIX */  </w:t>
            </w:r>
          </w:p>
          <w:p w14:paraId="41965E5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#MessageViewBody, #MessageWebViewDiv {</w:t>
            </w:r>
          </w:p>
          <w:p w14:paraId="40AD021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min-width:100vw;</w:t>
            </w:r>
          </w:p>
          <w:p w14:paraId="483552A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margin:0 !important;</w:t>
            </w:r>
          </w:p>
          <w:p w14:paraId="40B133B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zoom:1 !important;</w:t>
            </w:r>
          </w:p>
          <w:p w14:paraId="6919421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909C4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56CDC3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&lt;/style&gt; </w:t>
            </w:r>
          </w:p>
          <w:p w14:paraId="2ECE357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&lt;style type="text/css"&gt;input{</w:t>
            </w:r>
          </w:p>
          <w:p w14:paraId="37E5D10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display:none;</w:t>
            </w:r>
          </w:p>
          <w:p w14:paraId="0691A9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1D2A164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.tab{</w:t>
            </w:r>
          </w:p>
          <w:p w14:paraId="72A5480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display:none;</w:t>
            </w:r>
          </w:p>
          <w:p w14:paraId="49C840A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22643A7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#tab1:checked ~ .tab1, </w:t>
            </w:r>
          </w:p>
          <w:p w14:paraId="7A2439E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#tab2:checked ~ .tab2, </w:t>
            </w:r>
          </w:p>
          <w:p w14:paraId="5ACF30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#tab3:checked ~ .tab3, </w:t>
            </w:r>
          </w:p>
          <w:p w14:paraId="59889FB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#tab4:checked ~ .tab4{</w:t>
            </w:r>
          </w:p>
          <w:p w14:paraId="696447E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display:block;</w:t>
            </w:r>
          </w:p>
          <w:p w14:paraId="4726947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2E1ACAF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&lt;/style&gt; </w:t>
            </w:r>
          </w:p>
          <w:p w14:paraId="54E9138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&lt;!--[if gte mso 15]&gt;&lt;xml&gt; &lt;o:OfficeDocumentSettings&gt; &lt;o:AllowPNG/&gt; &lt;o:PixelsPerInch&gt;96&lt;/o:PixelsPerInch&gt; &lt;/o:OfficeDocumentSettings&gt; &lt;/xml&gt;&lt;![endif]--&gt;</w:t>
            </w:r>
          </w:p>
          <w:p w14:paraId="0C9E61C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&lt;!--[if gte mso 16]&gt;  &lt;style&gt;  body {  background-color:#ffffff !important;  }  &lt;/style&gt; &lt;![endif]--&gt;</w:t>
            </w:r>
          </w:p>
          <w:p w14:paraId="331908C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</w:p>
          <w:p w14:paraId="6273523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&lt;/head&gt; </w:t>
            </w:r>
          </w:p>
          <w:p w14:paraId="7D2645E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&lt;body leftmargin="0" topmargin="0" marginwidth="0" marginheight="0" style="width:100% !important; -webkit-text-size-adjust:none; -ms-text-size-adjust:none; margin-top:0; margin-bottom:0; margin-right:0; margin-left:0; padding-top:0; padding-bottom:0; padding-right:0; padding-left:0; background-color:#ffffff; background-image:none; background-repeat:repeat; background-position:top left; background-attachment:scroll; min-width:100%;" class="body darkmode"&gt;&lt;style type="text/css"&gt;</w:t>
            </w:r>
          </w:p>
          <w:p w14:paraId="40555A2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div.preheader </w:t>
            </w:r>
          </w:p>
          <w:p w14:paraId="257182D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 display: none !important; } </w:t>
            </w:r>
          </w:p>
          <w:p w14:paraId="0EB5035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&lt;/style&gt;</w:t>
            </w:r>
          </w:p>
          <w:p w14:paraId="514DF1E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&lt;div class="preheader" style="font-size: 1px; display: none !important;"&gt;Make their holidays&lt;/div&gt;</w:t>
            </w:r>
          </w:p>
          <w:p w14:paraId="364607D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 Preview space --&gt;</w:t>
            </w:r>
          </w:p>
          <w:p w14:paraId="37A732D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</w:p>
          <w:p w14:paraId="245678B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&lt;div style="display: none; max-height: 0px; overflow: hidden;"&gt;</w:t>
            </w:r>
          </w:p>
          <w:p w14:paraId="2461BBB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</w:p>
          <w:p w14:paraId="546ABD3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</w:t>
            </w:r>
          </w:p>
          <w:p w14:paraId="1DE98B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</w:t>
            </w:r>
          </w:p>
          <w:p w14:paraId="23A3E58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</w:t>
            </w:r>
          </w:p>
          <w:p w14:paraId="61A9212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&lt;/div&gt;</w:t>
            </w:r>
          </w:p>
          <w:p w14:paraId="306A402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&lt;!--Starts NEW Gmail App fix --&gt;</w:t>
            </w:r>
          </w:p>
          <w:p w14:paraId="772B96E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&lt;!--[if !mso]&gt;&lt;!---&gt;</w:t>
            </w:r>
          </w:p>
          <w:p w14:paraId="5E48A5A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&lt;input checked="checked" class="mobileCont" style="appearance:none!important; overflow:hidden; display:none; width:0px; max-width:0px; height:0px; max-height:0px; visibility:hidden; z-index:-9999; position:absolute; left:100000px;" type="checkbox" /&gt; </w:t>
            </w:r>
          </w:p>
          <w:p w14:paraId="24080F8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&lt;!--&lt;![endif]--&gt; </w:t>
            </w:r>
          </w:p>
          <w:p w14:paraId="64494ED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&lt;div class="gmailfix" style="white-space:nowrap; font:15px courier; line-height:0;"&gt;&amp;nbsp;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</w:t>
            </w:r>
          </w:p>
          <w:p w14:paraId="6B61836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&lt;/div&gt; </w:t>
            </w:r>
          </w:p>
          <w:p w14:paraId="16FB4B0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&lt;!--Ends NEW Gmail App fix --&gt; </w:t>
            </w:r>
          </w:p>
          <w:p w14:paraId="417A3D5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&lt;!--- PREHEADERS &amp; VAWP ---&gt; </w:t>
            </w:r>
          </w:p>
          <w:p w14:paraId="0990C8E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&lt;table align="center" border="0" cellpadding="0" cellspacing="0" width="600" class="gwfw container darkmode" style="background-color:#ffffff; width:600px;" role="Presentation"&gt; </w:t>
            </w:r>
          </w:p>
          <w:p w14:paraId="12779DD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&lt;tbody&gt; </w:t>
            </w:r>
          </w:p>
          <w:p w14:paraId="11EEC7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&lt;tr&gt; </w:t>
            </w:r>
          </w:p>
          <w:p w14:paraId="106477C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align="center" bgcolor="#ffffff" style="padding-left:20px; padding-right:20px"&gt; </w:t>
            </w:r>
          </w:p>
          <w:p w14:paraId="79542AC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align="center" bgcolor="#ffffff" border="0" cellpadding="0" cellspacing="0" class="contenttable darkmode" width="0" role="Presentation"&gt; </w:t>
            </w:r>
          </w:p>
          <w:p w14:paraId="2CFA803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 </w:t>
            </w:r>
          </w:p>
          <w:p w14:paraId="2116A3E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 </w:t>
            </w:r>
          </w:p>
          <w:p w14:paraId="7C9B163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&lt;td&gt;                       </w:t>
            </w:r>
          </w:p>
          <w:p w14:paraId="64B0C78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</w:p>
          <w:p w14:paraId="6CE4384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</w:t>
            </w:r>
          </w:p>
          <w:p w14:paraId="0A4FBD4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 </w:t>
            </w:r>
          </w:p>
          <w:p w14:paraId="301D43B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 </w:t>
            </w:r>
          </w:p>
          <w:p w14:paraId="6DBB345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 </w:t>
            </w:r>
          </w:p>
          <w:p w14:paraId="41D3F9A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 </w:t>
            </w:r>
          </w:p>
          <w:p w14:paraId="7C1D1B8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 align="center" class="hide" valign="middle" width="428"&gt;</w:t>
            </w:r>
          </w:p>
          <w:p w14:paraId="03B5520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camarker-inner"&gt;&lt;table width="100%" cellspacing="0" cellpadding="0" border="0" role="Presentation"&gt;</w:t>
            </w:r>
          </w:p>
          <w:p w14:paraId="5E17829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&lt;tr&gt;&lt;td style=" align:center; padding-top:10px; padding-bottom:20px;font-family:  Arial, 'Helvetica Neue', Helvetica, sans-serif; font-size:12px; color:#000000;" align="center"&gt;&lt;a href="https://view.em.reebok.com/?qs=895a962d0e858766e8a1a5c82f81f778a1326a465d671ff59a32a7542adc1fa694cbf202a0d3c38003c34670bf736c504867ebd1f354878266638727ba42464159fc888388247a0ed460df5b5d30e531" style="color:#000000; text-decoration:underline;" class="white_text" target="_blank"&gt;VIEW IN BROWSER&lt;/a&gt;</w:t>
            </w:r>
          </w:p>
          <w:p w14:paraId="46F8FA3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&lt;/td&gt;&lt;/tr&gt;</w:t>
            </w:r>
          </w:p>
          <w:p w14:paraId="58A3443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&lt;/table&gt;&lt;/td&gt;&lt;/tr&gt;&lt;/table&gt;</w:t>
            </w:r>
          </w:p>
          <w:p w14:paraId="0A7D4C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</w:t>
            </w:r>
          </w:p>
          <w:p w14:paraId="03F70A6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 </w:t>
            </w:r>
          </w:p>
          <w:p w14:paraId="37567C9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 </w:t>
            </w:r>
          </w:p>
          <w:p w14:paraId="0BF673A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 </w:t>
            </w:r>
          </w:p>
          <w:p w14:paraId="08C00D3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 </w:t>
            </w:r>
          </w:p>
          <w:p w14:paraId="4AC6A8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 TOP NAV--&gt; </w:t>
            </w:r>
          </w:p>
          <w:p w14:paraId="4237599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bgcolor="#ffffff" border="0" cellpadding="0" cellspacing="0" width="600" class="container darkmode" role="Presentation"&gt; </w:t>
            </w:r>
          </w:p>
          <w:p w14:paraId="6074344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</w:t>
            </w:r>
          </w:p>
          <w:p w14:paraId="6506FD8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</w:t>
            </w:r>
          </w:p>
          <w:p w14:paraId="583A286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 style=" padding-right:0px;padding-left:0px;padding-top:10px; padding-bottom:20px; text-align: center;" align="center"&gt;</w:t>
            </w:r>
          </w:p>
          <w:p w14:paraId="4A2C958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&lt;!--Rebook logo desktop  start--&gt;                                                      </w:t>
            </w:r>
          </w:p>
          <w:p w14:paraId="2B71A9B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&lt;a href="https://click.em.reebok.com/?qs=4a64778c89713fb0f27943b26ad9ca3af56e382f2e5c50f08e902ad1097c02ba8471c2c0ff06e1e54ea2c0c5b118fbdc8c234c880cd04f0d1e4874d81115b7eb" target="_blank" &gt;</w:t>
            </w:r>
          </w:p>
          <w:p w14:paraId="4288E8D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&lt;img src="http://image.em.reebok.com/lib/fe2a11717064057c7c1279/m/1/a222d17f-c28f-48b1-b13a-6427674a2ad4.png" style="display: block; border: 0px; width: 600px;" width="600" class="photo" alt="Reebok"/&gt; </w:t>
            </w:r>
          </w:p>
          <w:p w14:paraId="1959304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&lt;/a&gt;</w:t>
            </w:r>
          </w:p>
          <w:p w14:paraId="0D9E327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&lt;!--Rebook logo desktop  ends--&gt;                                                       </w:t>
            </w:r>
          </w:p>
          <w:p w14:paraId="0903DAA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</w:t>
            </w:r>
          </w:p>
          <w:p w14:paraId="73E8DC9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</w:t>
            </w:r>
          </w:p>
          <w:p w14:paraId="47635A1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</w:t>
            </w:r>
          </w:p>
          <w:p w14:paraId="4984A22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 </w:t>
            </w:r>
          </w:p>
          <w:p w14:paraId="004CFAE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</w:p>
          <w:p w14:paraId="244114E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Banner---&gt;  </w:t>
            </w:r>
          </w:p>
          <w:p w14:paraId="6FCBBE3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border="0" cellpadding="0" cellspacing="0"  width="600" style="border-collapse:collapse; width: 600px;" class="container" role="Presentation"&gt; </w:t>
            </w:r>
          </w:p>
          <w:p w14:paraId="764DBD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 </w:t>
            </w:r>
          </w:p>
          <w:p w14:paraId="1F62BFD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</w:t>
            </w:r>
          </w:p>
          <w:p w14:paraId="2A66180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&lt;td&gt; </w:t>
            </w:r>
          </w:p>
          <w:p w14:paraId="29B4D9F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camarker-inner"&gt;&lt;table width="100%" cellspacing="0" cellpadding="0" role="presentation"&gt;&lt;tr&gt;&lt;td align="center"&gt;&lt;a target="_blank" href="https://click.em.reebok.com/?qs=4a64778c89713fb01f3f528e04a8a36023c7ad5209a23b109b327c089f44f98397f18fb0ccffdfac0ddc528e2b3b1f937f01ebea21c8ea7d32b437bcfcda6e2b" title=""   data-linkto="https://"&gt;</w:t>
            </w:r>
          </w:p>
          <w:p w14:paraId="1A1A207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&lt;img data-assetid="142561" src="https://image.em.reebok.com/lib/fe2a11717064057c7c1279/m/1/fa5081e4-08ae-4a44-ae2c-c0546a0673ec.jpg" alt="New Arrivals | REEBOK KIDS APPAREL | Ready,set,go ahead and dress them head to toe in styles they can wear all year and  for any activity.  | Holiday Doorbusters | Hoodies and Joggers $12.99 | Graphic Tees $7.99 | Now Through December 24th | Find a store " height="1092" width="600" style="display: block; padding: 0px; text-align: center; width: 600px; height: 1092px; border: 0px;"&gt;&lt;/a&gt;&lt;/td&gt;&lt;/tr&gt;&lt;/table&gt;&lt;/td&gt;&lt;/tr&gt;&lt;/table&gt;</w:t>
            </w:r>
          </w:p>
          <w:p w14:paraId="775C18E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</w:p>
          <w:p w14:paraId="2333F4B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</w:t>
            </w:r>
          </w:p>
          <w:p w14:paraId="1B3FDD2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 </w:t>
            </w:r>
          </w:p>
          <w:p w14:paraId="7C13343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 </w:t>
            </w:r>
          </w:p>
          <w:p w14:paraId="07C7448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</w:t>
            </w:r>
          </w:p>
          <w:p w14:paraId="029BBB9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Module 2 ---&gt; </w:t>
            </w:r>
          </w:p>
          <w:p w14:paraId="2B78689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border="0" cellpadding="0" cellspacing="0" width="600" style="border-collapse:collapse; width: 600px;" class="container" role="Presentation"&gt; </w:t>
            </w:r>
          </w:p>
          <w:p w14:paraId="4550854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 </w:t>
            </w:r>
          </w:p>
          <w:p w14:paraId="3D15D64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</w:t>
            </w:r>
          </w:p>
          <w:p w14:paraId="09CA215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 &gt;</w:t>
            </w:r>
          </w:p>
          <w:p w14:paraId="2A6D94E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 &lt;table style="background:#244486; text-align: center; width:100%;" width="100%" cellspacing="0" cellpadding="0" border="0" bgcolor="#244486" align="center" role="Presentation"&gt;</w:t>
            </w:r>
          </w:p>
          <w:p w14:paraId="48F6C97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&lt;tr&gt;</w:t>
            </w:r>
          </w:p>
          <w:p w14:paraId="3E9AFE9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B25E17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&lt;td style="background:#244486; text-align: center;  vertical-align:center; padding: 20px 10px;" valign="center" width="100%" bgcolor="#244486" align="center"&gt;&lt;a  data-linkto="https://" href="https://click.em.reebok.com/?qs=4a64778c89713fb0a74e2a8cec5a7b1166149016366347602d6c687034faacd551c60bf96bc79f092111cfa54d0101ca098a6d35c6a8319ce42a690bdc81ced6" target="_blank" title="" style=" font-size: 15px; line-height:16px; text-align: center; text-decoration:none; color:#ffffff; font-family: sans-serif;"  class="mobilefont13px"&gt;FREE SHIPPING ON ORDERS OF $75 OR&amp;nbsp;MORE&lt;/a&gt;</w:t>
            </w:r>
          </w:p>
          <w:p w14:paraId="574665D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 &lt;/td&gt;&lt;/tr&gt;&lt;/table&gt;&lt;/td&gt;&lt;/tr&gt;&lt;/table&gt;</w:t>
            </w:r>
          </w:p>
          <w:p w14:paraId="42BD04D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 </w:t>
            </w:r>
          </w:p>
          <w:p w14:paraId="686FF7A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 </w:t>
            </w:r>
          </w:p>
          <w:p w14:paraId="2A7DE24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 </w:t>
            </w:r>
          </w:p>
          <w:p w14:paraId="3A5E47E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</w:t>
            </w:r>
          </w:p>
          <w:p w14:paraId="4DF97D2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</w:p>
          <w:p w14:paraId="774219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SOCIAL ---&gt;</w:t>
            </w:r>
          </w:p>
          <w:p w14:paraId="3DD56A0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&lt;table style="border-collapse:collapse; width: 100%;" width="100%" cellspacing="0" cellpadding="0" border="0" bgcolor="#ffffff" align="center" role="Presentation"&gt;</w:t>
            </w:r>
          </w:p>
          <w:p w14:paraId="3F51275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&lt;tr&gt;</w:t>
            </w:r>
          </w:p>
          <w:p w14:paraId="275F398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&lt;td style="border-collapse:collapse;padding-top:30px; padding-bottom:30px; width: 100%;" width="100%"&gt;</w:t>
            </w:r>
          </w:p>
          <w:p w14:paraId="0B2ED2B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&lt;table style="border-collapse:collapse" cellspacing="0" cellpadding="0" border="0" align="center" role="Presentation"&gt;</w:t>
            </w:r>
          </w:p>
          <w:p w14:paraId="1E56E58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&lt;tr&gt;</w:t>
            </w:r>
          </w:p>
          <w:p w14:paraId="06AFB86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style="border-collapse:collapse" width="46" valign="middle" align="center"&gt;</w:t>
            </w:r>
          </w:p>
          <w:p w14:paraId="1E42B4F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 data-linkto="https://" href="https://click.em.reebok.com/?qs=4a64778c89713fb01ecb30ebaf266f39ee4ff5e5967b2e335762105376956e09cc7c732c4cdad3a456ed2a082dd5ac5fb9b427598286e1d6f3552340503d1636" target="_blank" title=""&gt;&lt;img alt="Facebook icon" data-assetid="41" src="http://image.em.reebok.com/lib/fe2a11717064057c7c1279/m/1/89ce992e-5a2b-4da4-97a0-128cf04842fb.png"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002453C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0CADAA3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7D66F18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 data-linkto="https://" href="https://click.em.reebok.com/?qs=4a64778c89713fb08e57506755eacfcff91e84d8ec69a37554d47758eea3117eddfeb5d738b8b4df4ff13cf88883f94b198d0fbfc7fb583f1d3825ff9c8322d7" target="_blank" title=""&gt;&lt;img alt="Instagram icon" data-assetid="44" src="http://image.em.reebok.com/lib/fe2a11717064057c7c1279/m/1/82bead7c-cf83-461f-9361-e7665fcc9de5.png"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714D3E3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3B59E30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0266A1C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 data-linkto="https://" href="https://click.em.reebok.com/?qs=4a64778c89713fb0a35edf0d8ac17c6480cb1608b7860154f3e6038496dd694ba8a06cf78cd97d73eef67e7abeb5321c969daefe705c36688214d876c0a12d9f" target="_blank" title=""&gt;&lt;img alt="Twitter icon" data-assetid="28" src="http://image.em.reebok.com/lib/fe2a11717064057c7c1279/m/1/8f124786-f284-4e9b-8b6d-9cb7791ca600.png"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36588E1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7E507A9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style="border-collapse:collapse" width="46" valign="middle" align="center"&gt;</w:t>
            </w:r>
          </w:p>
          <w:p w14:paraId="707C39C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  data-linkto="https://" href="https://click.em.reebok.com/?qs=4a64778c89713fb0a02e3b59d1dd178aa9effd5c27edd4ac0abc84dc73a1117d0c78ef92d26d42c9aa31a547ebd3831495529e68ac0b3b76dd6c9dc81c6f50c9" target="_blank" title=""&gt;&lt;img alt="Tiktok icon" data-assetid="42" src="http://image.em.reebok.com/lib/fe2a11717064057c7c1279/m/1/fa2c42f5-cff5-4d63-b5fd-4c866d282b8f.png"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68C1DE1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7072CF6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7F8ABC1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 data-linkto="https://" href="https://click.em.reebok.com/?qs=4a64778c89713fb0806ab8d00d1023523bc829f1104cdc3d1cef47e4cf3f7cf555d9b575eb401b43cabcfc6f33ed4863a56401ca9e7ac83212080db99eae9268" target="_blank" title=""&gt;&lt;img alt="Youtube icon" data-assetid="42" src="http://image.em.reebok.com/lib/fe2a11717064057c7c1279/m/1/1f6058a7-ee2d-4fe6-92e8-0cc60df5092f.png"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085DAD8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0CD69CF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&lt;/tr&gt;</w:t>
            </w:r>
          </w:p>
          <w:p w14:paraId="2050547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&lt;/table&gt;</w:t>
            </w:r>
          </w:p>
          <w:p w14:paraId="44C473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&lt;/td&gt;</w:t>
            </w:r>
          </w:p>
          <w:p w14:paraId="3F8C160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&lt;/tr&gt;</w:t>
            </w:r>
          </w:p>
          <w:p w14:paraId="7C35DBB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&lt;/table&gt;</w:t>
            </w:r>
          </w:p>
          <w:p w14:paraId="3939E44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&lt;!--END SOCIAL --&gt;</w:t>
            </w:r>
          </w:p>
          <w:p w14:paraId="7CF73CA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width="600" border="0" cellspacing="0" cellpadding="0" style="width:600px;" class="container" role="Presentation"&gt;</w:t>
            </w:r>
          </w:p>
          <w:p w14:paraId="33DEA9B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&lt;tr&gt;</w:t>
            </w:r>
          </w:p>
          <w:p w14:paraId="00226DD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&lt;td align="center" style="background:#244486; padding-left:5px; padding-right:5px; padding-top:20px; padding-bottom:20px;  text-align: center;" align="center" bgcolor="#244486" &gt;</w:t>
            </w:r>
          </w:p>
          <w:p w14:paraId="43DC6AB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&lt;table width="100%" border="0" cellspacing="0" cellpadding="0" style="background:#244486; text-align: center; width:100%;" align="center" bgcolor="#244486"  class="container" role="Presentation"&gt;</w:t>
            </w:r>
          </w:p>
          <w:p w14:paraId="79F7666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&lt;tr&gt;</w:t>
            </w:r>
          </w:p>
          <w:p w14:paraId="232100F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style="background:#244486; text-align: center;  valign:center; width: 28%; " valign="center" width="28%"  bgcolor="#244486" align="center"&gt;</w:t>
            </w:r>
          </w:p>
          <w:p w14:paraId="442F0BB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data-linkto="https://" href="https://click.em.reebok.com/?qs=4a64778c89713fb03cc20d4f06e703c583e9efd88296fb972f3cf3ba413e3ce0dfe87797ac656e554e448de3101b337441ad95c4166ddc0caf2e009faab8575a" target="_blank" title=""  style=" font-size: 15px;text-align: center; text-decoration:none; color:#ffffff; font-family: sans-serif;line-height:16px;" class="mobilefont13px" &gt;MY ACCOUNT&lt;/a&gt;</w:t>
            </w:r>
          </w:p>
          <w:p w14:paraId="5BE1AC0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7B921B2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style="background:#244486; text-align: center;  valign:center; width: 28%;" valign="center" width="28%" bgcolor="#244486" align="center"&gt;</w:t>
            </w:r>
          </w:p>
          <w:p w14:paraId="2F289C5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data-linkto="https://" href="https://click.em.reebok.com/?qs=4a64778c89713fb076b32c1122ce7a8ae72a9a67c9467839241f761a7e2764915e46a57de840f093a1e4d8f2a38f8298bdafcf4a48006c517474c8d4d6e073d0" target="_blank"  title="" style=" font-size: 15px;text-align: center; text-decoration:none; color:#ffffff; font-family: sans-serif;line-height:16px;" class="mobilefont13px" &gt;FIND A STORE&lt;/a&gt;</w:t>
            </w:r>
          </w:p>
          <w:p w14:paraId="44032C3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48C34B8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style="background:#244486; text-align: center;  valign:center; width: 28%;" valign="center" width="28%" bgcolor="#244486" align="center"&gt;</w:t>
            </w:r>
          </w:p>
          <w:p w14:paraId="0735AAA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data-linkto="https://"  href="https://click.em.reebok.com/?qs=4a64778c89713fb01378530527c82d8d86c70886873ab06b27b6bebbf8a482d744305b4e77e5fd6e6a702e77dfd45eca0b859faa5017b42b881c5409f49b33c5" target="_blank" title=""style=" font-size: 15px;text-align: center; text-decoration:none; color:#ffffff; font-family: sans-serif;line-height:16px;" class="mobilefont13px" &gt;NEED HELP?&lt;/a&gt;</w:t>
            </w:r>
          </w:p>
          <w:p w14:paraId="30E0810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2FC240B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&lt;/tr&gt;</w:t>
            </w:r>
          </w:p>
          <w:p w14:paraId="4A3939D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&lt;/table&gt;</w:t>
            </w:r>
          </w:p>
          <w:p w14:paraId="106BED8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&lt;/td&gt;</w:t>
            </w:r>
          </w:p>
          <w:p w14:paraId="17833AE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&lt;/tr&gt;</w:t>
            </w:r>
          </w:p>
          <w:p w14:paraId="20770C2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&lt;/table&gt;</w:t>
            </w:r>
          </w:p>
          <w:p w14:paraId="121B01E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DISCLAIMER ---&gt;                  </w:t>
            </w:r>
          </w:p>
          <w:p w14:paraId="3124AF7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border="0" cellpadding="0" cellspacing="0"  width="600" style="width:600px;" class="container" role="Presentation"&gt; </w:t>
            </w:r>
          </w:p>
          <w:p w14:paraId="676B688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 </w:t>
            </w:r>
          </w:p>
          <w:p w14:paraId="1E96D5A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 </w:t>
            </w:r>
          </w:p>
          <w:p w14:paraId="1B8EEE6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 style="padding-left: 2px; padding-top:20px"&gt;</w:t>
            </w:r>
          </w:p>
          <w:p w14:paraId="555D195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&lt;table cellspacing="0" cellpadding="0" border="0" width="100%" style="width:100%;border-collapse: collapse;" role="presentation"&gt;</w:t>
            </w:r>
          </w:p>
          <w:p w14:paraId="6FA13D3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&lt;tr&gt;&lt;td style=" mso-line-height: exactly; ; text-align: left; line-height: 14px; font-family: Arial, sans-serif; font-size: 12px; font-weight: regular; background: #ffffff; color: #5e5e5e !important; padding:0px 10px 30px;"&gt;Free ground shipping offer on orders of $75 or more valid to U.S. addresses only. All offers valid on domestic U.S. orders&amp;nbsp;only.&lt;/td&gt;&lt;/tr&gt;&lt;/table&gt;</w:t>
            </w:r>
          </w:p>
          <w:p w14:paraId="17B5A24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</w:t>
            </w:r>
          </w:p>
          <w:p w14:paraId="2E1F1BB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</w:t>
            </w:r>
          </w:p>
          <w:p w14:paraId="7A761AF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</w:t>
            </w:r>
          </w:p>
          <w:p w14:paraId="1FF60C8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</w:t>
            </w:r>
          </w:p>
          <w:p w14:paraId="3D4BDFA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</w:t>
            </w:r>
          </w:p>
          <w:p w14:paraId="22CEE0A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DISCLAIMER ---&gt;     </w:t>
            </w:r>
          </w:p>
          <w:p w14:paraId="758C62B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FOOTER ---&gt;</w:t>
            </w:r>
          </w:p>
          <w:p w14:paraId="25B40BB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align="center" cellpadding="0" cellspacing="0" class="container" width="600" role="Presentation" role="Presentation"&gt;</w:t>
            </w:r>
          </w:p>
          <w:p w14:paraId="0731D0B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&lt;tr&gt;</w:t>
            </w:r>
          </w:p>
          <w:p w14:paraId="1D2175B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&lt;td align="center" valign="middle"&gt;</w:t>
            </w:r>
          </w:p>
          <w:p w14:paraId="27ACE66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&lt;table align="center" cellpadding="0" cellspacing="0" class="container" width="600" role="Presentation"&gt;</w:t>
            </w:r>
          </w:p>
          <w:p w14:paraId="2F0F2AB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&lt;tr&gt;</w:t>
            </w:r>
          </w:p>
          <w:p w14:paraId="73E5DA7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&lt;td align="center" valign="middle"&gt;</w:t>
            </w:r>
          </w:p>
          <w:p w14:paraId="53FBAF7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&lt;table align="center" cellpadding="0" cellspacing="0" class="container" width="600" role="Presentation"&gt;</w:t>
            </w:r>
          </w:p>
          <w:p w14:paraId="79887D1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&lt;tr&gt;</w:t>
            </w:r>
          </w:p>
          <w:p w14:paraId="0432DE8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&lt;!--[if gte mso 12]&gt;  &lt;div style="background: #ffffff; width: 150px; padding-bottom:0px; line-height: 20px;" height="20" width="150" padding-bottom="0"&gt;        &amp;nbsp;&lt;/div&gt;&lt;![endif]--&gt;</w:t>
            </w:r>
          </w:p>
          <w:p w14:paraId="2E8FA38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&lt;td align="center" class="mobilefontHF" style=" text-align: center; line-height: 14px; font: 12px Arial; color: #000000; -webkit-text-stroke: #000000;"&gt;This email was sent to: </w:t>
            </w:r>
          </w:p>
          <w:p w14:paraId="57806A1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href="mailto:csiah0323i@gmail.com"style="color:#000000;text-decoration:none;" class="appleLinks white_text"&gt;csiah0323i@gmail.com&lt;/a&gt;</w:t>
            </w:r>
          </w:p>
          <w:p w14:paraId="747414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2440B2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6116541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href="https://click.em.reebok.com/?qs=4a64778c89713fb0606ec18b035679146f050feed17c136f3978174f1559a447ff1b0797992fe0833dd43aee49e25201b9b9de7b184759eeedf513f23155dde6"  style="line-height: 14px; font: 12px Arial, Helvetica, sans-serif; color: #000000; text-decoration: none;"  class="white_text" target="_blank"&gt;Unsubscribe and Manage My Preferences&lt;/a&gt; | </w:t>
            </w:r>
          </w:p>
          <w:p w14:paraId="30A4656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 target="_blank" href="https://click.em.reebok.com/?qs=4a64778c89713fb090b4c84c7b0b4cd1dc542a481b67468b5ba8cfb93a15a52dffca145d9ee8e15971577bbfe9d4e04db7f900dc13360f02c88c87758b174dae" style="line-height: 14px; font: 12px Arial, Helvetica, sans-serif; color: #000000; text-decoration: none;"  class="white_text" target="_blank"&gt;Contact Us&lt;/a&gt; | </w:t>
            </w:r>
          </w:p>
          <w:p w14:paraId="2DD3B82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 target="_blank" href="https://click.em.reebok.com/?qs=4a64778c89713fb0c2d901726ab4b83d88f5072b5ad2bcd5ae26cddd37dc6e184a57a1b9eee6c64bc3011347713c956416868100643d4a3501797969b32e0764" style="line-height: 14px; font: 12px Arial, Helvetica, sans-serif; color: #000000; text-decoration: none;" class="white_text" target="_blank"&gt;Privacy Policy&lt;/a&gt;</w:t>
            </w:r>
          </w:p>
          <w:p w14:paraId="2E4B7FF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2177EBA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109790B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This email was sent by:</w:t>
            </w:r>
          </w:p>
          <w:p w14:paraId="2196FD9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388C610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Reebok International Ltd., LLC | </w:t>
            </w:r>
          </w:p>
          <w:p w14:paraId="7C73201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href="" style="text-decoration: none; color: #000000;" class="appleLinks white_text"&gt;25 Drydock Ave.&lt;/a&gt; | </w:t>
            </w:r>
          </w:p>
          <w:p w14:paraId="67A2BDF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href="" style="color:#000000;text-decoration:none;" class="appleLinks white_text"&gt;Boston&lt;/a&gt;, </w:t>
            </w:r>
          </w:p>
          <w:p w14:paraId="695E7BC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href="" style="color:#000000;text-decoration:none;" class="appleLinks white_text"&gt;MA 02210&lt;/a&gt;  | United States</w:t>
            </w:r>
          </w:p>
          <w:p w14:paraId="68BF735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13B86F4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2590CF4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&lt;/td&gt;</w:t>
            </w:r>
          </w:p>
          <w:p w14:paraId="3F6BC4C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&lt;/tr&gt;</w:t>
            </w:r>
          </w:p>
          <w:p w14:paraId="24681FA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&lt;/table&gt;</w:t>
            </w:r>
          </w:p>
          <w:p w14:paraId="4992B64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&lt;/td&gt;</w:t>
            </w:r>
          </w:p>
          <w:p w14:paraId="1C67007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&lt;/tr&gt;</w:t>
            </w:r>
          </w:p>
          <w:p w14:paraId="3689535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&lt;/table&gt;</w:t>
            </w:r>
          </w:p>
          <w:p w14:paraId="4D4FB58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&lt;/td&gt;</w:t>
            </w:r>
          </w:p>
          <w:p w14:paraId="05F301D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&lt;/tr&gt;</w:t>
            </w:r>
          </w:p>
          <w:p w14:paraId="569A3EC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</w:t>
            </w:r>
          </w:p>
          <w:p w14:paraId="7666BEB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align="center" cellpadding="0" cellspacing="0" class="container" width="600"  class="container" role="Presentation"&gt;</w:t>
            </w:r>
          </w:p>
          <w:p w14:paraId="5EB05B2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&lt;tr&gt;</w:t>
            </w:r>
          </w:p>
          <w:p w14:paraId="2EA704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&lt;td align="center" style=" text-align: center; line-height: 14px; font: 12px Arial; color: #000000; -webkit-text-stroke: #878787;"&gt;</w:t>
            </w:r>
          </w:p>
          <w:p w14:paraId="58550DB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&amp;copy; 2023 Reebok. All Rights Reserved.</w:t>
            </w:r>
          </w:p>
          <w:p w14:paraId="51FD29F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&lt;/td&gt;</w:t>
            </w:r>
          </w:p>
          <w:p w14:paraId="78407AF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&lt;/tr&gt;</w:t>
            </w:r>
          </w:p>
          <w:p w14:paraId="5CBA4E7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           </w:t>
            </w:r>
          </w:p>
          <w:p w14:paraId="7260108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6A65FB5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&lt;/tr&gt;</w:t>
            </w:r>
          </w:p>
          <w:p w14:paraId="6567B70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&lt;img src="https://click.em.reebok.com/open.aspx?ffcb10-feef13787c6107-fe5e1c73776404797d1c-fe2a11717064057c7c1279-ff68177475-fe521c72726200797213-ff3615707463&amp;d=100204&amp;bmt=0" width="1" height="1" alt=""&gt;</w:t>
            </w:r>
          </w:p>
          <w:p w14:paraId="56E58ED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&lt;/tbody&gt;</w:t>
            </w:r>
          </w:p>
          <w:p w14:paraId="3FA68F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&lt;/table&gt;</w:t>
            </w:r>
          </w:p>
          <w:p w14:paraId="73E6707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&lt;!--Starts Gmail App fix 2 --&gt;</w:t>
            </w:r>
          </w:p>
          <w:p w14:paraId="6A74DD9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&lt;div style="display:none; white-space:nowrap; font:16px courier; color:#ffffff;"&gt;- - - - - - - - - - - - - - - - - - - - - - - - - - - - - - - - -</w:t>
            </w:r>
          </w:p>
          <w:p w14:paraId="2065E6C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&lt;/div&gt;</w:t>
            </w:r>
          </w:p>
          <w:p w14:paraId="005298D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&lt;!--Ends Gmail App fix 2 --&gt;</w:t>
            </w:r>
          </w:p>
          <w:p w14:paraId="7BBD327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&lt;/body&gt;</w:t>
            </w:r>
          </w:p>
          <w:p w14:paraId="2445BCF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&lt;/html&gt;</w:t>
            </w:r>
          </w:p>
          <w:p w14:paraId="226F78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295F102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--wwozhHYfqdCx=_?:--</w:t>
            </w:r>
          </w:p>
          <w:p w14:paraId="3EFC77EC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6916FF3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480A79A" w14:textId="77777777" w:rsidR="00A41607" w:rsidRDefault="00A41607" w:rsidP="00BE4410">
            <w:pPr>
              <w:jc w:val="right"/>
            </w:pPr>
          </w:p>
        </w:tc>
      </w:tr>
      <w:tr w:rsidR="00A41607" w14:paraId="4FFB8F10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844393F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C54F5AF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2622592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A483A90" w14:textId="77777777" w:rsidR="00A41607" w:rsidRDefault="00A41607" w:rsidP="00BE4410">
            <w:pPr>
              <w:jc w:val="right"/>
            </w:pPr>
          </w:p>
        </w:tc>
      </w:tr>
      <w:tr w:rsidR="00A41607" w14:paraId="66060BB4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0AC301C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8BE46BC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6AC8CB6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49F1570" w14:textId="77777777" w:rsidR="00A41607" w:rsidRDefault="00A41607" w:rsidP="00BE4410">
            <w:pPr>
              <w:jc w:val="right"/>
            </w:pPr>
          </w:p>
        </w:tc>
      </w:tr>
      <w:tr w:rsidR="00A41607" w14:paraId="65E8E7AF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0FBE411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A691454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C3D9E2E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2E9FF04" w14:textId="77777777" w:rsidR="00A41607" w:rsidRDefault="00A41607" w:rsidP="00BE4410">
            <w:pPr>
              <w:jc w:val="right"/>
            </w:pPr>
          </w:p>
        </w:tc>
      </w:tr>
      <w:tr w:rsidR="00A41607" w14:paraId="208C4AE2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30D1D5D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92C3BC6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0FDDD3E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61D63D9" w14:textId="77777777" w:rsidR="00A41607" w:rsidRDefault="00A41607" w:rsidP="00BE4410">
            <w:pPr>
              <w:jc w:val="right"/>
            </w:pPr>
          </w:p>
        </w:tc>
      </w:tr>
      <w:tr w:rsidR="00A41607" w14:paraId="3B93F2C9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1218BC8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EFC3CAA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DB02AC2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A654EFD" w14:textId="77777777" w:rsidR="00A41607" w:rsidRDefault="00A41607" w:rsidP="00BE4410">
            <w:pPr>
              <w:jc w:val="right"/>
            </w:pPr>
          </w:p>
        </w:tc>
      </w:tr>
      <w:tr w:rsidR="00A41607" w14:paraId="7928E467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5D5EFAC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B586D7A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A6CD2EA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E41C91" w14:textId="77777777" w:rsidR="00A41607" w:rsidRDefault="00A41607" w:rsidP="00BE4410">
            <w:pPr>
              <w:jc w:val="right"/>
            </w:pPr>
          </w:p>
        </w:tc>
      </w:tr>
      <w:tr w:rsidR="00A41607" w14:paraId="5B144E68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0CF3BD4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93709F6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85E2F4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E609A81" w14:textId="77777777" w:rsidR="00A41607" w:rsidRDefault="00A41607" w:rsidP="00BE4410">
            <w:pPr>
              <w:jc w:val="right"/>
            </w:pPr>
          </w:p>
        </w:tc>
      </w:tr>
      <w:tr w:rsidR="00A41607" w14:paraId="6FA6AFF1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510DC40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DE4F60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9804B3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3F8ECF1" w14:textId="77777777" w:rsidR="00A41607" w:rsidRDefault="00A41607" w:rsidP="00BE4410">
            <w:pPr>
              <w:jc w:val="right"/>
            </w:pPr>
          </w:p>
        </w:tc>
      </w:tr>
      <w:tr w:rsidR="00A41607" w14:paraId="760572E2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</w:tcBorders>
            <w:vAlign w:val="center"/>
          </w:tcPr>
          <w:p w14:paraId="68B89AF2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</w:tcBorders>
            <w:vAlign w:val="center"/>
          </w:tcPr>
          <w:p w14:paraId="0D1D336C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44A733A" w14:textId="77777777" w:rsidR="00A41607" w:rsidRDefault="00A41607" w:rsidP="005E0721">
            <w:pPr>
              <w:pStyle w:val="Heading1"/>
            </w:pPr>
            <w:sdt>
              <w:sdtPr>
                <w:id w:val="-429281510"/>
                <w:placeholder>
                  <w:docPart w:val="3789A2FECF8141C6A9046DE67C17954C"/>
                </w:placeholder>
                <w:temporary/>
                <w:showingPlcHdr/>
                <w15:appearance w15:val="hidden"/>
              </w:sdtPr>
              <w:sdtContent>
                <w:r>
                  <w:t>Subtotal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7334C5E" w14:textId="77777777" w:rsidR="00A41607" w:rsidRDefault="00A41607" w:rsidP="005E0721">
            <w:pPr>
              <w:pStyle w:val="Totals"/>
            </w:pPr>
            <w:sdt>
              <w:sdtPr>
                <w:id w:val="-824045840"/>
                <w:placeholder>
                  <w:docPart w:val="79369C65113848E08C5F16FA648FEFBA"/>
                </w:placeholder>
                <w:showingPlcHdr/>
                <w15:appearance w15:val="hidden"/>
              </w:sdtPr>
              <w:sdtContent>
                <w:r w:rsidRPr="00156A3A">
                  <w:t>400.00</w:t>
                </w:r>
              </w:sdtContent>
            </w:sdt>
            <w:r>
              <w:t xml:space="preserve"> </w:t>
            </w:r>
          </w:p>
        </w:tc>
      </w:tr>
      <w:tr w:rsidR="00A41607" w14:paraId="5BBD1CC5" w14:textId="77777777" w:rsidTr="008F12DF">
        <w:trPr>
          <w:trHeight w:val="397"/>
        </w:trPr>
        <w:tc>
          <w:tcPr>
            <w:tcW w:w="1075" w:type="dxa"/>
            <w:vAlign w:val="center"/>
          </w:tcPr>
          <w:p w14:paraId="4A1545E8" w14:textId="77777777" w:rsidR="00A41607" w:rsidRDefault="00A41607" w:rsidP="002D2C31"/>
        </w:tc>
        <w:tc>
          <w:tcPr>
            <w:tcW w:w="6120" w:type="dxa"/>
            <w:vAlign w:val="center"/>
          </w:tcPr>
          <w:p w14:paraId="2D27AE39" w14:textId="77777777" w:rsidR="00A41607" w:rsidRDefault="00A41607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66538B7C" w14:textId="77777777" w:rsidR="00A41607" w:rsidRDefault="00A41607" w:rsidP="005E0721">
            <w:pPr>
              <w:pStyle w:val="Heading1"/>
            </w:pPr>
            <w:sdt>
              <w:sdtPr>
                <w:id w:val="1311527710"/>
                <w:placeholder>
                  <w:docPart w:val="CF33176AE8EB442F9F4D6014613D87DC"/>
                </w:placeholder>
                <w:temporary/>
                <w:showingPlcHdr/>
                <w15:appearance w15:val="hidden"/>
              </w:sdtPr>
              <w:sdtContent>
                <w:r>
                  <w:t>Sales Tax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E1AF887" w14:textId="77777777" w:rsidR="00A41607" w:rsidRDefault="00A41607" w:rsidP="005E0721">
            <w:pPr>
              <w:pStyle w:val="Totals"/>
            </w:pPr>
            <w:sdt>
              <w:sdtPr>
                <w:id w:val="-290747496"/>
                <w:placeholder>
                  <w:docPart w:val="B43EB18502D5426B958E2FDA8460CCB6"/>
                </w:placeholder>
                <w:showingPlcHdr/>
                <w15:appearance w15:val="hidden"/>
              </w:sdtPr>
              <w:sdtContent>
                <w:r w:rsidRPr="00156A3A">
                  <w:t>20.00</w:t>
                </w:r>
              </w:sdtContent>
            </w:sdt>
            <w:r>
              <w:t xml:space="preserve"> </w:t>
            </w:r>
          </w:p>
        </w:tc>
      </w:tr>
      <w:tr w:rsidR="00A41607" w14:paraId="4FE6158F" w14:textId="77777777" w:rsidTr="008F12DF">
        <w:trPr>
          <w:trHeight w:val="397"/>
        </w:trPr>
        <w:tc>
          <w:tcPr>
            <w:tcW w:w="1075" w:type="dxa"/>
            <w:vAlign w:val="center"/>
          </w:tcPr>
          <w:p w14:paraId="0105A795" w14:textId="77777777" w:rsidR="00A41607" w:rsidRDefault="00A41607" w:rsidP="002D2C31"/>
        </w:tc>
        <w:tc>
          <w:tcPr>
            <w:tcW w:w="6120" w:type="dxa"/>
            <w:vAlign w:val="center"/>
          </w:tcPr>
          <w:p w14:paraId="50FAB5D3" w14:textId="77777777" w:rsidR="00A41607" w:rsidRDefault="00A41607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3D1E506C" w14:textId="77777777" w:rsidR="00A41607" w:rsidRDefault="00A41607" w:rsidP="005E0721">
            <w:pPr>
              <w:pStyle w:val="Heading1"/>
            </w:pPr>
            <w:sdt>
              <w:sdtPr>
                <w:id w:val="-1344940915"/>
                <w:placeholder>
                  <w:docPart w:val="E636B7B0A62349038F6E6DAC4852A6B6"/>
                </w:placeholder>
                <w:temporary/>
                <w:showingPlcHdr/>
                <w15:appearance w15:val="hidden"/>
              </w:sdtPr>
              <w:sdtContent>
                <w:r>
                  <w:t>Total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4F000C56" w14:textId="77777777" w:rsidR="00A41607" w:rsidRDefault="00A41607" w:rsidP="005E0721">
            <w:pPr>
              <w:pStyle w:val="Totals"/>
            </w:pPr>
            <w:sdt>
              <w:sdtPr>
                <w:id w:val="-2066097044"/>
                <w:placeholder>
                  <w:docPart w:val="C0C40E04521C4225A1AB483CBDE87D45"/>
                </w:placeholder>
                <w:showingPlcHdr/>
                <w15:appearance w15:val="hidden"/>
              </w:sdtPr>
              <w:sdtContent>
                <w:r w:rsidRPr="00156A3A">
                  <w:t>420.00</w:t>
                </w:r>
              </w:sdtContent>
            </w:sdt>
            <w:r>
              <w:t xml:space="preserve"> </w:t>
            </w:r>
          </w:p>
        </w:tc>
      </w:tr>
    </w:tbl>
    <w:p w14:paraId="48D5F261" w14:textId="77777777" w:rsidR="00A41607" w:rsidRDefault="00A41607" w:rsidP="00BE4410">
      <w:pPr>
        <w:pStyle w:val="ContactInfo"/>
      </w:pPr>
      <w:sdt>
        <w:sdtPr>
          <w:id w:val="-2062313741"/>
          <w:placeholder>
            <w:docPart w:val="3B511DB576C740CE8B246B7F50078239"/>
          </w:placeholder>
          <w:showingPlcHdr/>
          <w15:appearance w15:val="hidden"/>
        </w:sdtPr>
        <w:sdtContent>
          <w:r w:rsidRPr="00156A3A">
            <w:t>Make all checks payable to</w:t>
          </w:r>
        </w:sdtContent>
      </w:sdt>
      <w:r>
        <w:t xml:space="preserve"> </w:t>
      </w:r>
      <w:sdt>
        <w:sdtPr>
          <w:id w:val="1118648687"/>
          <w:placeholder>
            <w:docPart w:val="0D243CE97FB54A47A879E552BE68FF46"/>
          </w:placeholder>
          <w:showingPlcHdr/>
          <w15:appearance w15:val="hidden"/>
        </w:sdtPr>
        <w:sdtContent>
          <w:r w:rsidRPr="00DB3205">
            <w:t>Create &amp; Co.</w:t>
          </w:r>
        </w:sdtContent>
      </w:sdt>
    </w:p>
    <w:p w14:paraId="52C04E80" w14:textId="77777777" w:rsidR="00A41607" w:rsidRDefault="00A41607" w:rsidP="00DB3205">
      <w:pPr>
        <w:pStyle w:val="Thankyou"/>
      </w:pPr>
      <w:sdt>
        <w:sdtPr>
          <w:id w:val="-1764135812"/>
          <w:placeholder>
            <w:docPart w:val="8B47A91A831B4263A4C3EA2196D8EE71"/>
          </w:placeholder>
          <w:showingPlcHdr/>
          <w15:appearance w15:val="hidden"/>
        </w:sdtPr>
        <w:sdtContent>
          <w:r w:rsidRPr="00DB3205">
            <w:t>Thank you for your business!</w:t>
          </w:r>
        </w:sdtContent>
      </w:sdt>
      <w:r>
        <w:t xml:space="preserve"> </w:t>
      </w:r>
    </w:p>
    <w:p w14:paraId="3690677B" w14:textId="77777777" w:rsidR="00A41607" w:rsidRDefault="00A41607" w:rsidP="00BE4410">
      <w:pPr>
        <w:pStyle w:val="ContactInfo"/>
        <w:jc w:val="left"/>
      </w:pPr>
      <w:r>
        <w:t xml:space="preserve"> </w:t>
      </w:r>
      <w:sdt>
        <w:sdtPr>
          <w:id w:val="477578006"/>
          <w:placeholder>
            <w:docPart w:val="BAD1EEC7AC5B4F9D831DEA36D3B2B89F"/>
          </w:placeholder>
          <w:showingPlcHdr/>
          <w15:appearance w15:val="hidden"/>
        </w:sdtPr>
        <w:sdtContent>
          <w:r w:rsidRPr="00DB3205">
            <w:t>Create &amp; Co.</w:t>
          </w:r>
        </w:sdtContent>
      </w:sdt>
      <w:r w:rsidRPr="00DB3205">
        <w:t xml:space="preserve"> </w:t>
      </w:r>
      <w:sdt>
        <w:sdtPr>
          <w:id w:val="113409122"/>
          <w:placeholder>
            <w:docPart w:val="ADB8623315C24E25837A5C6F8E64B8C8"/>
          </w:placeholder>
          <w:showingPlcHdr/>
          <w15:appearance w15:val="hidden"/>
        </w:sdtPr>
        <w:sdtContent>
          <w:r w:rsidRPr="00DB3205">
            <w:t>123 Main St.</w:t>
          </w:r>
        </w:sdtContent>
      </w:sdt>
      <w:r w:rsidRPr="00DB3205">
        <w:t xml:space="preserve"> | </w:t>
      </w:r>
      <w:sdt>
        <w:sdtPr>
          <w:id w:val="293808570"/>
          <w:placeholder>
            <w:docPart w:val="C8508D8071D24F05A7FACA9764F97C48"/>
          </w:placeholder>
          <w:showingPlcHdr/>
          <w15:appearance w15:val="hidden"/>
        </w:sdtPr>
        <w:sdtContent>
          <w:r w:rsidRPr="00DB3205">
            <w:t>Seattle, WA 78910</w:t>
          </w:r>
        </w:sdtContent>
      </w:sdt>
      <w:r w:rsidRPr="00DB3205">
        <w:t xml:space="preserve"> | </w:t>
      </w:r>
      <w:sdt>
        <w:sdtPr>
          <w:id w:val="573241742"/>
          <w:placeholder>
            <w:docPart w:val="D10256FDAF244C05AE1F0580E57EA2E3"/>
          </w:placeholder>
          <w:showingPlcHdr/>
          <w15:appearance w15:val="hidden"/>
        </w:sdtPr>
        <w:sdtContent>
          <w:r w:rsidRPr="00DB3205">
            <w:t>Phone:</w:t>
          </w:r>
        </w:sdtContent>
      </w:sdt>
      <w:r w:rsidRPr="00DB3205">
        <w:t xml:space="preserve"> </w:t>
      </w:r>
      <w:sdt>
        <w:sdtPr>
          <w:id w:val="937950160"/>
          <w:placeholder>
            <w:docPart w:val="69CA34132BA949699AD0102E291BB624"/>
          </w:placeholder>
          <w:showingPlcHdr/>
          <w15:appearance w15:val="hidden"/>
        </w:sdtPr>
        <w:sdtContent>
          <w:r w:rsidRPr="00DB3205">
            <w:t>111-222-3333</w:t>
          </w:r>
        </w:sdtContent>
      </w:sdt>
      <w:r w:rsidRPr="00DB3205">
        <w:t xml:space="preserve"> | </w:t>
      </w:r>
      <w:sdt>
        <w:sdtPr>
          <w:id w:val="-870069065"/>
          <w:placeholder>
            <w:docPart w:val="FB2A8E4FC9B449CAA65433A3E9D95201"/>
          </w:placeholder>
          <w:showingPlcHdr/>
          <w15:appearance w15:val="hidden"/>
        </w:sdtPr>
        <w:sdtContent>
          <w:r w:rsidRPr="00DB3205">
            <w:t>Fax:</w:t>
          </w:r>
        </w:sdtContent>
      </w:sdt>
      <w:r w:rsidRPr="00DB3205">
        <w:t xml:space="preserve"> </w:t>
      </w:r>
      <w:sdt>
        <w:sdtPr>
          <w:id w:val="-130103451"/>
          <w:placeholder>
            <w:docPart w:val="34E9FE1AC6A440CF85ECE5893DFB6EED"/>
          </w:placeholder>
          <w:showingPlcHdr/>
          <w15:appearance w15:val="hidden"/>
        </w:sdtPr>
        <w:sdtContent>
          <w:r w:rsidRPr="00DB3205">
            <w:t>111-222-3334</w:t>
          </w:r>
        </w:sdtContent>
      </w:sdt>
    </w:p>
    <w:p w14:paraId="5CDEB180" w14:textId="77777777" w:rsidR="00A41607" w:rsidRDefault="00A41607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A41607" w14:paraId="18C6440A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664C50D7" w14:textId="77777777" w:rsidR="00A41607" w:rsidRPr="00A90A2D" w:rsidRDefault="00A41607" w:rsidP="00A90A2D">
            <w:pPr>
              <w:pStyle w:val="Title"/>
            </w:pPr>
            <w:sdt>
              <w:sdtPr>
                <w:id w:val="732736988"/>
                <w:placeholder>
                  <w:docPart w:val="032652AD21664DC5B5F6A47C7696ED7F"/>
                </w:placeholder>
                <w:showingPlcHdr/>
                <w15:appearance w15:val="hidden"/>
              </w:sdtPr>
              <w:sdtContent>
                <w:r w:rsidRPr="00156A3A">
                  <w:t>Invoice</w:t>
                </w:r>
              </w:sdtContent>
            </w:sdt>
            <w:r>
              <w:t xml:space="preserve"> </w:t>
            </w:r>
          </w:p>
        </w:tc>
      </w:tr>
      <w:tr w:rsidR="00A41607" w14:paraId="1D291223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092CF7BF" w14:textId="77777777" w:rsidR="00A41607" w:rsidRDefault="00A41607" w:rsidP="00CD21D4"/>
        </w:tc>
      </w:tr>
      <w:tr w:rsidR="00A41607" w14:paraId="472C9AB3" w14:textId="77777777" w:rsidTr="00156A3A">
        <w:trPr>
          <w:trHeight w:val="1999"/>
        </w:trPr>
        <w:tc>
          <w:tcPr>
            <w:tcW w:w="6295" w:type="dxa"/>
          </w:tcPr>
          <w:p w14:paraId="4BA98196" w14:textId="77777777" w:rsidR="00A41607" w:rsidRPr="00156A3A" w:rsidRDefault="00A41607" w:rsidP="00C72F49">
            <w:pPr>
              <w:pStyle w:val="Heading1"/>
            </w:pPr>
            <w:sdt>
              <w:sdtPr>
                <w:id w:val="959303760"/>
                <w:placeholder>
                  <w:docPart w:val="60B508512CD44886AE41BF898AD59613"/>
                </w:placeholder>
                <w:showingPlcHdr/>
                <w15:appearance w15:val="hidden"/>
              </w:sdtPr>
              <w:sdtContent>
                <w:r w:rsidRPr="00156A3A">
                  <w:t>DATE:</w:t>
                </w:r>
              </w:sdtContent>
            </w:sdt>
            <w:r>
              <w:t xml:space="preserve"> </w:t>
            </w:r>
          </w:p>
          <w:p w14:paraId="40DD2C29" w14:textId="77777777" w:rsidR="00A41607" w:rsidRDefault="00A41607" w:rsidP="00C72F49">
            <w:sdt>
              <w:sdtPr>
                <w:id w:val="-426497619"/>
                <w:placeholder>
                  <w:docPart w:val="14D02BC1AB5E4181949A2F2DBE35E00A"/>
                </w:placeholder>
                <w:showingPlcHdr/>
                <w15:appearance w15:val="hidden"/>
              </w:sdtPr>
              <w:sdtContent>
                <w:r w:rsidRPr="00156A3A">
                  <w:t>Date</w:t>
                </w:r>
              </w:sdtContent>
            </w:sdt>
            <w:r>
              <w:t xml:space="preserve"> </w:t>
            </w:r>
          </w:p>
          <w:p w14:paraId="7FF40478" w14:textId="77777777" w:rsidR="00A41607" w:rsidRDefault="00A41607" w:rsidP="00C72F49"/>
          <w:p w14:paraId="4F5C7F28" w14:textId="77777777" w:rsidR="00A41607" w:rsidRPr="00156A3A" w:rsidRDefault="00A41607" w:rsidP="00156A3A">
            <w:pPr>
              <w:pStyle w:val="Heading1"/>
            </w:pPr>
            <w:sdt>
              <w:sdtPr>
                <w:id w:val="674774642"/>
                <w:placeholder>
                  <w:docPart w:val="EC957517208B4FA58BA5A592DD4BEDA5"/>
                </w:placeholder>
                <w:showingPlcHdr/>
                <w15:appearance w15:val="hidden"/>
              </w:sdtPr>
              <w:sdtContent>
                <w:r w:rsidRPr="00156A3A">
                  <w:t>INVOICE #</w:t>
                </w:r>
              </w:sdtContent>
            </w:sdt>
            <w:r w:rsidRPr="00156A3A">
              <w:t xml:space="preserve"> </w:t>
            </w:r>
          </w:p>
          <w:p w14:paraId="2A86FC45" w14:textId="77777777" w:rsidR="00A41607" w:rsidRDefault="00A41607" w:rsidP="00C72F49">
            <w:sdt>
              <w:sdtPr>
                <w:id w:val="-446153720"/>
                <w:placeholder>
                  <w:docPart w:val="DB702A123A3B4DB284A8AC8B00AE626E"/>
                </w:placeholder>
                <w:showingPlcHdr/>
                <w15:appearance w15:val="hidden"/>
              </w:sdtPr>
              <w:sdtContent>
                <w:r w:rsidRPr="00156A3A">
                  <w:t>100</w:t>
                </w:r>
              </w:sdtContent>
            </w:sdt>
            <w:r>
              <w:t xml:space="preserve"> </w:t>
            </w:r>
          </w:p>
          <w:p w14:paraId="1788BBA2" w14:textId="77777777" w:rsidR="00A41607" w:rsidRDefault="00A41607" w:rsidP="00C72F49"/>
          <w:p w14:paraId="73930426" w14:textId="77777777" w:rsidR="00A41607" w:rsidRDefault="00A41607" w:rsidP="00C72F49">
            <w:pPr>
              <w:pStyle w:val="Heading1"/>
            </w:pPr>
            <w:sdt>
              <w:sdtPr>
                <w:id w:val="1607842772"/>
                <w:placeholder>
                  <w:docPart w:val="848354ED10254303884A99729960BADA"/>
                </w:placeholder>
                <w:showingPlcHdr/>
                <w15:appearance w15:val="hidden"/>
              </w:sdtPr>
              <w:sdtContent>
                <w:r w:rsidRPr="00156A3A">
                  <w:t>Customer ID:</w:t>
                </w:r>
              </w:sdtContent>
            </w:sdt>
            <w:r>
              <w:t xml:space="preserve"> </w:t>
            </w:r>
          </w:p>
          <w:p w14:paraId="6A131EE3" w14:textId="77777777" w:rsidR="00A41607" w:rsidRPr="00156A3A" w:rsidRDefault="00A41607" w:rsidP="00156A3A">
            <w:sdt>
              <w:sdtPr>
                <w:alias w:val="No."/>
                <w:tag w:val="No."/>
                <w:id w:val="333495005"/>
                <w:placeholder>
                  <w:docPart w:val="E701475A269B4C55B58A215142D1867C"/>
                </w:placeholder>
                <w:temporary/>
                <w:showingPlcHdr/>
                <w15:appearance w15:val="hidden"/>
              </w:sdtPr>
              <w:sdtContent>
                <w:r w:rsidRPr="00156A3A">
                  <w:t>ABC12345</w:t>
                </w:r>
              </w:sdtContent>
            </w:sdt>
          </w:p>
        </w:tc>
        <w:tc>
          <w:tcPr>
            <w:tcW w:w="630" w:type="dxa"/>
          </w:tcPr>
          <w:p w14:paraId="7A94D8AE" w14:textId="77777777" w:rsidR="00A41607" w:rsidRDefault="00A41607" w:rsidP="00CD21D4">
            <w:pPr>
              <w:pStyle w:val="Heading1"/>
            </w:pPr>
            <w:sdt>
              <w:sdtPr>
                <w:id w:val="393084717"/>
                <w:placeholder>
                  <w:docPart w:val="EFABFF17218A4E798244667E0904AB57"/>
                </w:placeholder>
                <w:showingPlcHdr/>
                <w15:appearance w15:val="hidden"/>
              </w:sdtPr>
              <w:sdtContent>
                <w:r w:rsidRPr="00156A3A">
                  <w:t>To:</w:t>
                </w:r>
              </w:sdtContent>
            </w:sdt>
            <w:r>
              <w:t xml:space="preserve"> </w:t>
            </w:r>
          </w:p>
        </w:tc>
        <w:tc>
          <w:tcPr>
            <w:tcW w:w="3150" w:type="dxa"/>
          </w:tcPr>
          <w:p w14:paraId="3B4992D5" w14:textId="77777777" w:rsidR="00A41607" w:rsidRPr="002A2D37" w:rsidRDefault="00A41607" w:rsidP="00156A3A">
            <w:pPr>
              <w:pStyle w:val="Right-alignedtext"/>
            </w:pPr>
            <w:sdt>
              <w:sdtPr>
                <w:id w:val="-480319338"/>
                <w:placeholder>
                  <w:docPart w:val="94D78295E0C343279D1AE6F96BCAC33D"/>
                </w:placeholder>
                <w:showingPlcHdr/>
                <w15:appearance w15:val="hidden"/>
              </w:sdtPr>
              <w:sdtContent>
                <w:r w:rsidRPr="00156A3A">
                  <w:t>Anjali Chaturvedi</w:t>
                </w:r>
              </w:sdtContent>
            </w:sdt>
            <w:r>
              <w:t xml:space="preserve"> </w:t>
            </w:r>
          </w:p>
          <w:p w14:paraId="1092C688" w14:textId="77777777" w:rsidR="00A41607" w:rsidRPr="002A2D37" w:rsidRDefault="00A41607" w:rsidP="00156A3A">
            <w:pPr>
              <w:pStyle w:val="Right-alignedtext"/>
            </w:pPr>
            <w:sdt>
              <w:sdtPr>
                <w:id w:val="730114899"/>
                <w:placeholder>
                  <w:docPart w:val="F60AC23C02194C12BBC0E35159AF59F9"/>
                </w:placeholder>
                <w:showingPlcHdr/>
                <w15:appearance w15:val="hidden"/>
              </w:sdtPr>
              <w:sdtContent>
                <w:r w:rsidRPr="00156A3A">
                  <w:t>Extra Frame Photography</w:t>
                </w:r>
              </w:sdtContent>
            </w:sdt>
            <w:r>
              <w:t xml:space="preserve"> </w:t>
            </w:r>
          </w:p>
          <w:p w14:paraId="69D6F804" w14:textId="77777777" w:rsidR="00A41607" w:rsidRPr="002A2D37" w:rsidRDefault="00A41607" w:rsidP="00156A3A">
            <w:pPr>
              <w:pStyle w:val="Right-alignedtext"/>
            </w:pPr>
            <w:sdt>
              <w:sdtPr>
                <w:id w:val="-336010599"/>
                <w:placeholder>
                  <w:docPart w:val="9FF2DE7C9CE34E329B785D2A8C4B3686"/>
                </w:placeholder>
                <w:showingPlcHdr/>
                <w15:appearance w15:val="hidden"/>
              </w:sdtPr>
              <w:sdtContent>
                <w:r w:rsidRPr="00156A3A">
                  <w:t>89 Pacific Ave</w:t>
                </w:r>
              </w:sdtContent>
            </w:sdt>
            <w:r>
              <w:t xml:space="preserve"> </w:t>
            </w:r>
          </w:p>
          <w:p w14:paraId="76F59C86" w14:textId="77777777" w:rsidR="00A41607" w:rsidRPr="002A2D37" w:rsidRDefault="00A41607" w:rsidP="00156A3A">
            <w:pPr>
              <w:pStyle w:val="Right-alignedtext"/>
            </w:pPr>
            <w:sdt>
              <w:sdtPr>
                <w:id w:val="1706359936"/>
                <w:placeholder>
                  <w:docPart w:val="5A97BBDF4F6140E0BC7E8E39D4B851F4"/>
                </w:placeholder>
                <w:showingPlcHdr/>
                <w15:appearance w15:val="hidden"/>
              </w:sdtPr>
              <w:sdtContent>
                <w:r w:rsidRPr="00156A3A">
                  <w:t>San Francisco, CA</w:t>
                </w:r>
              </w:sdtContent>
            </w:sdt>
            <w:r>
              <w:t xml:space="preserve"> </w:t>
            </w:r>
          </w:p>
          <w:p w14:paraId="4782B02C" w14:textId="77777777" w:rsidR="00A41607" w:rsidRDefault="00A41607" w:rsidP="00156A3A">
            <w:pPr>
              <w:pStyle w:val="Right-alignedtext"/>
            </w:pPr>
            <w:sdt>
              <w:sdtPr>
                <w:id w:val="477970095"/>
                <w:placeholder>
                  <w:docPart w:val="4E0FD539C93A403DA9492A64F96A5F63"/>
                </w:placeholder>
                <w:showingPlcHdr/>
                <w15:appearance w15:val="hidden"/>
              </w:sdtPr>
              <w:sdtContent>
                <w:r w:rsidRPr="00156A3A">
                  <w:t>123-456-7890</w:t>
                </w:r>
              </w:sdtContent>
            </w:sdt>
            <w:r>
              <w:t xml:space="preserve"> </w:t>
            </w:r>
          </w:p>
          <w:p w14:paraId="7BAD6C9C" w14:textId="77777777" w:rsidR="00A41607" w:rsidRDefault="00A41607" w:rsidP="00156A3A">
            <w:pPr>
              <w:pStyle w:val="Right-alignedtext"/>
            </w:pPr>
          </w:p>
        </w:tc>
      </w:tr>
      <w:tr w:rsidR="00A41607" w14:paraId="14D8D9AA" w14:textId="77777777" w:rsidTr="00156A3A">
        <w:trPr>
          <w:trHeight w:val="343"/>
        </w:trPr>
        <w:tc>
          <w:tcPr>
            <w:tcW w:w="10075" w:type="dxa"/>
            <w:gridSpan w:val="3"/>
          </w:tcPr>
          <w:p w14:paraId="1537B2F3" w14:textId="77777777" w:rsidR="00A41607" w:rsidRDefault="00A41607" w:rsidP="00CD21D4">
            <w:pPr>
              <w:pStyle w:val="Heading1"/>
            </w:pPr>
          </w:p>
        </w:tc>
      </w:tr>
    </w:tbl>
    <w:p w14:paraId="5E2309E0" w14:textId="77777777" w:rsidR="00A41607" w:rsidRDefault="00A41607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A41607" w14:paraId="54A78B5F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013EBC48" w14:textId="77777777" w:rsidR="00A41607" w:rsidRPr="00877C07" w:rsidRDefault="00A41607" w:rsidP="004A0E9A">
            <w:pPr>
              <w:pStyle w:val="Heading1"/>
            </w:pPr>
            <w:sdt>
              <w:sdtPr>
                <w:id w:val="101691508"/>
                <w:placeholder>
                  <w:docPart w:val="0D75BD2C346641EC8CB1AF19A5B41811"/>
                </w:placeholder>
                <w:temporary/>
                <w:showingPlcHdr/>
                <w15:appearance w15:val="hidden"/>
              </w:sdtPr>
              <w:sdtContent>
                <w:r w:rsidRPr="00156A3A">
                  <w:t>Salesperson</w:t>
                </w:r>
              </w:sdtContent>
            </w:sdt>
            <w:r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5EC9CAD4" w14:textId="77777777" w:rsidR="00A41607" w:rsidRPr="00877C07" w:rsidRDefault="00A41607" w:rsidP="004A0E9A">
            <w:pPr>
              <w:pStyle w:val="Heading1"/>
            </w:pPr>
            <w:sdt>
              <w:sdtPr>
                <w:id w:val="-1320040031"/>
                <w:placeholder>
                  <w:docPart w:val="CD19E4173DD540919A42B2EB5BD0BA4D"/>
                </w:placeholder>
                <w:temporary/>
                <w:showingPlcHdr/>
                <w15:appearance w15:val="hidden"/>
              </w:sdtPr>
              <w:sdtContent>
                <w:r w:rsidRPr="00877C07">
                  <w:t>Job</w:t>
                </w:r>
              </w:sdtContent>
            </w:sdt>
            <w:r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7E771B74" w14:textId="77777777" w:rsidR="00A41607" w:rsidRPr="00877C07" w:rsidRDefault="00A41607" w:rsidP="004A0E9A">
            <w:pPr>
              <w:pStyle w:val="Heading1"/>
            </w:pPr>
            <w:sdt>
              <w:sdtPr>
                <w:id w:val="260265699"/>
                <w:placeholder>
                  <w:docPart w:val="AB2AD1EA63EC4F049558851DE08F22B6"/>
                </w:placeholder>
                <w:temporary/>
                <w:showingPlcHdr/>
                <w15:appearance w15:val="hidden"/>
              </w:sdtPr>
              <w:sdtContent>
                <w:r w:rsidRPr="00877C07">
                  <w:t>Payment Terms</w:t>
                </w:r>
              </w:sdtContent>
            </w:sdt>
            <w:r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3A6520C9" w14:textId="77777777" w:rsidR="00A41607" w:rsidRPr="00877C07" w:rsidRDefault="00A41607" w:rsidP="004A0E9A">
            <w:pPr>
              <w:pStyle w:val="Heading1"/>
            </w:pPr>
            <w:sdt>
              <w:sdtPr>
                <w:id w:val="-2045975865"/>
                <w:placeholder>
                  <w:docPart w:val="E37808A3B80D4F60AC855D736C93B96A"/>
                </w:placeholder>
                <w:temporary/>
                <w:showingPlcHdr/>
                <w15:appearance w15:val="hidden"/>
              </w:sdtPr>
              <w:sdtContent>
                <w:r w:rsidRPr="00877C07">
                  <w:t>Due Date</w:t>
                </w:r>
              </w:sdtContent>
            </w:sdt>
            <w:r>
              <w:t xml:space="preserve"> </w:t>
            </w:r>
          </w:p>
        </w:tc>
      </w:tr>
      <w:tr w:rsidR="00A41607" w14:paraId="2A66FD85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A9A98DF" w14:textId="77777777" w:rsidR="00A41607" w:rsidRDefault="00A41607" w:rsidP="00877C07">
            <w:sdt>
              <w:sdtPr>
                <w:id w:val="1254159722"/>
                <w:placeholder>
                  <w:docPart w:val="DFBF387FF4404F46B11F6AFCD3904382"/>
                </w:placeholder>
                <w:showingPlcHdr/>
                <w15:appearance w15:val="hidden"/>
              </w:sdtPr>
              <w:sdtContent>
                <w:r w:rsidRPr="00156A3A">
                  <w:t>Oscar Ward</w:t>
                </w:r>
              </w:sdtContent>
            </w:sdt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7E7894A" w14:textId="77777777" w:rsidR="00A41607" w:rsidRDefault="00A41607" w:rsidP="00877C07">
            <w:sdt>
              <w:sdtPr>
                <w:id w:val="1657880055"/>
                <w:placeholder>
                  <w:docPart w:val="CA01846EE5D94FC3B64DA1FD3B082664"/>
                </w:placeholder>
                <w:showingPlcHdr/>
                <w15:appearance w15:val="hidden"/>
              </w:sdtPr>
              <w:sdtContent>
                <w:r w:rsidRPr="00156A3A">
                  <w:t>Sales</w:t>
                </w:r>
              </w:sdtContent>
            </w:sdt>
            <w:r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88AB366" w14:textId="77777777" w:rsidR="00A41607" w:rsidRDefault="00A41607" w:rsidP="00877C07">
            <w:sdt>
              <w:sdtPr>
                <w:id w:val="1878045395"/>
                <w:placeholder>
                  <w:docPart w:val="4E463EB47C884E318E44D9465877240F"/>
                </w:placeholder>
                <w:temporary/>
                <w:showingPlcHdr/>
                <w15:appearance w15:val="hidden"/>
              </w:sdtPr>
              <w:sdtContent>
                <w:r>
                  <w:t>Due on receipt</w:t>
                </w:r>
              </w:sdtContent>
            </w:sdt>
            <w:r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C112FE4" w14:textId="77777777" w:rsidR="00A41607" w:rsidRDefault="00A41607" w:rsidP="00877C07">
            <w:sdt>
              <w:sdtPr>
                <w:id w:val="-1210954217"/>
                <w:placeholder>
                  <w:docPart w:val="6E80F8E941AE44D18C05A5989B04CF32"/>
                </w:placeholder>
                <w:showingPlcHdr/>
                <w15:appearance w15:val="hidden"/>
              </w:sdtPr>
              <w:sdtContent>
                <w:r w:rsidRPr="00156A3A">
                  <w:t>1/30/23</w:t>
                </w:r>
              </w:sdtContent>
            </w:sdt>
            <w:r>
              <w:t xml:space="preserve"> </w:t>
            </w:r>
          </w:p>
        </w:tc>
      </w:tr>
    </w:tbl>
    <w:p w14:paraId="4C1899ED" w14:textId="77777777" w:rsidR="00A41607" w:rsidRDefault="00A41607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8909"/>
        <w:gridCol w:w="467"/>
        <w:gridCol w:w="386"/>
      </w:tblGrid>
      <w:tr w:rsidR="00A41607" w14:paraId="57AC520A" w14:textId="77777777" w:rsidTr="008F12DF">
        <w:trPr>
          <w:trHeight w:val="397"/>
        </w:trPr>
        <w:tc>
          <w:tcPr>
            <w:tcW w:w="1075" w:type="dxa"/>
            <w:tcBorders>
              <w:bottom w:val="single" w:sz="4" w:space="0" w:color="83B29B" w:themeColor="accent1"/>
            </w:tcBorders>
            <w:vAlign w:val="center"/>
          </w:tcPr>
          <w:p w14:paraId="66D6054B" w14:textId="77777777" w:rsidR="00A41607" w:rsidRPr="00156A3A" w:rsidRDefault="00A41607" w:rsidP="00156A3A">
            <w:pPr>
              <w:pStyle w:val="Heading1"/>
            </w:pPr>
            <w:sdt>
              <w:sdtPr>
                <w:id w:val="784383588"/>
                <w:placeholder>
                  <w:docPart w:val="CD943790A4C0463DBF244EDE7B0F6485"/>
                </w:placeholder>
                <w:temporary/>
                <w:showingPlcHdr/>
                <w15:appearance w15:val="hidden"/>
              </w:sdtPr>
              <w:sdtContent>
                <w:r>
                  <w:t xml:space="preserve">Qty </w:t>
                </w:r>
              </w:sdtContent>
            </w:sdt>
            <w:r>
              <w:t xml:space="preserve"> </w:t>
            </w:r>
          </w:p>
        </w:tc>
        <w:tc>
          <w:tcPr>
            <w:tcW w:w="6120" w:type="dxa"/>
            <w:tcBorders>
              <w:bottom w:val="single" w:sz="4" w:space="0" w:color="83B29B" w:themeColor="accent1"/>
            </w:tcBorders>
            <w:vAlign w:val="center"/>
          </w:tcPr>
          <w:p w14:paraId="3B95F32D" w14:textId="77777777" w:rsidR="00A41607" w:rsidRDefault="00A41607" w:rsidP="002D2C31">
            <w:pPr>
              <w:pStyle w:val="Heading1"/>
            </w:pPr>
            <w:sdt>
              <w:sdtPr>
                <w:id w:val="1867942766"/>
                <w:placeholder>
                  <w:docPart w:val="866F179D60424091A86ED942FA653C1B"/>
                </w:placeholder>
                <w:temporary/>
                <w:showingPlcHdr/>
                <w15:appearance w15:val="hidden"/>
              </w:sdtPr>
              <w:sdtContent>
                <w:r>
                  <w:t>Description</w:t>
                </w:r>
              </w:sdtContent>
            </w:sdt>
            <w:r>
              <w:t xml:space="preserve"> </w:t>
            </w:r>
          </w:p>
        </w:tc>
        <w:tc>
          <w:tcPr>
            <w:tcW w:w="1437" w:type="dxa"/>
            <w:tcBorders>
              <w:bottom w:val="single" w:sz="4" w:space="0" w:color="83B29B" w:themeColor="accent1"/>
            </w:tcBorders>
            <w:vAlign w:val="center"/>
          </w:tcPr>
          <w:p w14:paraId="029ED287" w14:textId="77777777" w:rsidR="00A41607" w:rsidRDefault="00A41607" w:rsidP="00BE4410">
            <w:pPr>
              <w:pStyle w:val="Heading1"/>
              <w:jc w:val="right"/>
            </w:pPr>
            <w:sdt>
              <w:sdtPr>
                <w:id w:val="1458295761"/>
                <w:placeholder>
                  <w:docPart w:val="97457BAC51824605BE1DFDACDDEB79E4"/>
                </w:placeholder>
                <w:temporary/>
                <w:showingPlcHdr/>
                <w15:appearance w15:val="hidden"/>
              </w:sdtPr>
              <w:sdtContent>
                <w:r>
                  <w:t>Unit Price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bottom w:val="single" w:sz="4" w:space="0" w:color="83B29B" w:themeColor="accent1"/>
            </w:tcBorders>
            <w:vAlign w:val="center"/>
          </w:tcPr>
          <w:p w14:paraId="21FF3BF8" w14:textId="77777777" w:rsidR="00A41607" w:rsidRDefault="00A41607" w:rsidP="00BE4410">
            <w:pPr>
              <w:pStyle w:val="Heading1"/>
              <w:jc w:val="right"/>
            </w:pPr>
            <w:sdt>
              <w:sdtPr>
                <w:id w:val="1458293792"/>
                <w:placeholder>
                  <w:docPart w:val="659F9D01ABB24CFDB719FAA150E6130C"/>
                </w:placeholder>
                <w:temporary/>
                <w:showingPlcHdr/>
                <w15:appearance w15:val="hidden"/>
              </w:sdtPr>
              <w:sdtContent>
                <w:r>
                  <w:t>Line Total</w:t>
                </w:r>
              </w:sdtContent>
            </w:sdt>
            <w:r>
              <w:t xml:space="preserve"> </w:t>
            </w:r>
          </w:p>
        </w:tc>
      </w:tr>
      <w:tr w:rsidR="00A41607" w14:paraId="45616A9F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8D43C47" w14:textId="77777777" w:rsidR="00A41607" w:rsidRDefault="00A41607" w:rsidP="002D2C31">
            <w:sdt>
              <w:sdtPr>
                <w:id w:val="1555734584"/>
                <w:placeholder>
                  <w:docPart w:val="C319A2C451CA43F884052C060044A63A"/>
                </w:placeholder>
                <w:showingPlcHdr/>
                <w15:appearance w15:val="hidden"/>
              </w:sdtPr>
              <w:sdtContent>
                <w:r w:rsidRPr="00156A3A">
                  <w:t>10</w:t>
                </w:r>
              </w:sdtContent>
            </w:sdt>
            <w:r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191FD2" w14:textId="77777777" w:rsidR="00A41607" w:rsidRDefault="00A41607" w:rsidP="002D2C31">
            <w:sdt>
              <w:sdtPr>
                <w:id w:val="-363216946"/>
                <w:placeholder>
                  <w:docPart w:val="65198931A74D4B2B9BBE10A777B41B02"/>
                </w:placeholder>
                <w:showingPlcHdr/>
                <w15:appearance w15:val="hidden"/>
              </w:sdtPr>
              <w:sdtContent>
                <w:r w:rsidRPr="00156A3A">
                  <w:t>20” x 30” hanging frames</w:t>
                </w:r>
              </w:sdtContent>
            </w:sdt>
            <w:r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BE6A5B0" w14:textId="77777777" w:rsidR="00A41607" w:rsidRDefault="00A41607" w:rsidP="00BE4410">
            <w:pPr>
              <w:jc w:val="right"/>
            </w:pPr>
            <w:sdt>
              <w:sdtPr>
                <w:id w:val="-1720355655"/>
                <w:placeholder>
                  <w:docPart w:val="75B3BE06E8054F13A4E8C04B8A9A760E"/>
                </w:placeholder>
                <w:showingPlcHdr/>
                <w15:appearance w15:val="hidden"/>
              </w:sdtPr>
              <w:sdtContent>
                <w:r w:rsidRPr="00156A3A">
                  <w:t>15.00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A6F2814" w14:textId="77777777" w:rsidR="00A41607" w:rsidRDefault="00A41607" w:rsidP="00BE4410">
            <w:pPr>
              <w:jc w:val="right"/>
            </w:pPr>
            <w:sdt>
              <w:sdtPr>
                <w:id w:val="948129510"/>
                <w:placeholder>
                  <w:docPart w:val="2B947E3AD5044663B53A4AE6EF5C31C7"/>
                </w:placeholder>
                <w:showingPlcHdr/>
                <w15:appearance w15:val="hidden"/>
              </w:sdtPr>
              <w:sdtContent>
                <w:r w:rsidRPr="00156A3A">
                  <w:t>150.00</w:t>
                </w:r>
              </w:sdtContent>
            </w:sdt>
            <w:r>
              <w:t xml:space="preserve"> </w:t>
            </w:r>
          </w:p>
        </w:tc>
      </w:tr>
      <w:tr w:rsidR="00A41607" w14:paraId="61E7E01E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5442A0E" w14:textId="77777777" w:rsidR="00A41607" w:rsidRDefault="00A41607" w:rsidP="002D2C31">
            <w:sdt>
              <w:sdtPr>
                <w:id w:val="667756513"/>
                <w:placeholder>
                  <w:docPart w:val="EA98102031324FA48B1E18A2D2DA59BD"/>
                </w:placeholder>
                <w:showingPlcHdr/>
                <w15:appearance w15:val="hidden"/>
              </w:sdtPr>
              <w:sdtContent>
                <w:r w:rsidRPr="00156A3A">
                  <w:t>50</w:t>
                </w:r>
              </w:sdtContent>
            </w:sdt>
            <w:r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30E422F" w14:textId="77777777" w:rsidR="00A41607" w:rsidRDefault="00A41607" w:rsidP="00156A3A">
            <w:sdt>
              <w:sdtPr>
                <w:id w:val="1026519962"/>
                <w:placeholder>
                  <w:docPart w:val="E26A4F41AE674A1FA81E67E2768CA630"/>
                </w:placeholder>
                <w:showingPlcHdr/>
                <w15:appearance w15:val="hidden"/>
              </w:sdtPr>
              <w:sdtContent>
                <w:r w:rsidRPr="00156A3A">
                  <w:t>5” x 7” standing frames</w:t>
                </w:r>
              </w:sdtContent>
            </w:sdt>
            <w:r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50E02E1" w14:textId="77777777" w:rsidR="00A41607" w:rsidRDefault="00A41607" w:rsidP="00BE4410">
            <w:pPr>
              <w:jc w:val="right"/>
            </w:pPr>
            <w:sdt>
              <w:sdtPr>
                <w:id w:val="698668714"/>
                <w:placeholder>
                  <w:docPart w:val="46735E8E4DF24A179E02BE319E1C04DE"/>
                </w:placeholder>
                <w:showingPlcHdr/>
                <w15:appearance w15:val="hidden"/>
              </w:sdtPr>
              <w:sdtContent>
                <w:r w:rsidRPr="00156A3A">
                  <w:t>5.00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5914A9A" w14:textId="77777777" w:rsidR="00A41607" w:rsidRDefault="00A41607" w:rsidP="00BE4410">
            <w:pPr>
              <w:jc w:val="right"/>
            </w:pPr>
            <w:sdt>
              <w:sdtPr>
                <w:id w:val="-1447768616"/>
                <w:placeholder>
                  <w:docPart w:val="1249F49B041D499AA0EAEA8C4A0E2421"/>
                </w:placeholder>
                <w:showingPlcHdr/>
                <w15:appearance w15:val="hidden"/>
              </w:sdtPr>
              <w:sdtContent>
                <w:r w:rsidRPr="00156A3A">
                  <w:t>250.00</w:t>
                </w:r>
              </w:sdtContent>
            </w:sdt>
            <w:r>
              <w:t xml:space="preserve"> </w:t>
            </w:r>
          </w:p>
        </w:tc>
      </w:tr>
      <w:tr w:rsidR="00A41607" w14:paraId="78A57E79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78DC793" w14:textId="77777777" w:rsidR="00A41607" w:rsidRDefault="00A41607" w:rsidP="002D2C31">
            <w:r>
              <w:t>50</w:t>
            </w:r>
          </w:p>
          <w:p w14:paraId="352E22BA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5F7089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Delivered-To: csiah0323i@gmail.com</w:t>
            </w:r>
          </w:p>
          <w:p w14:paraId="3112877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Received: by 2002:a05:6f02:c684:b0:62:7de1:72b9 with SMTP id y4csp2941661rcd;</w:t>
            </w:r>
          </w:p>
          <w:p w14:paraId="2EE2BF1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Wed, 31 Jan 2024 18:21:14 -0800 (PST)</w:t>
            </w:r>
          </w:p>
          <w:p w14:paraId="4BC887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X-Google-Smtp-Source: AGHT+IEQWxnCKIG5boPUtoVR2l/EUC0oToV/uitqF8g24nTEE9pwEdqUeu+Tm0KvsL3GOb9Omofm</w:t>
            </w:r>
          </w:p>
          <w:p w14:paraId="670141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X-Received: by 2002:a05:6870:d1cd:b0:218:d341:db96 with SMTP id b13-20020a056870d1cd00b00218d341db96mr2597904oac.56.1706754073885;</w:t>
            </w:r>
          </w:p>
          <w:p w14:paraId="363266A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Wed, 31 Jan 2024 18:21:13 -0800 (PST)</w:t>
            </w:r>
          </w:p>
          <w:p w14:paraId="469A274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ARC-Seal: i=1; a=rsa-sha256; t=1706754073; cv=none;</w:t>
            </w:r>
          </w:p>
          <w:p w14:paraId="22E0E71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d=google.com; s=arc-20160816;</w:t>
            </w:r>
          </w:p>
          <w:p w14:paraId="290E4E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b=K0q+c0TR9jHVO2CA8fdfcVGPTbZwTRRrFaC9tnrl16n2QxDhKHRqXCNBOSDj5bXUsP</w:t>
            </w:r>
          </w:p>
          <w:p w14:paraId="24E9227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0lQkJmsJ9R9fJfaIwZe8jMfj4kgKYEg0zDMpaCCqvD/ZaYA/CMFfdStf3lHVO7IE0kcS</w:t>
            </w:r>
          </w:p>
          <w:p w14:paraId="1EDCDB0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VhU/oEEKFXIetGV6oNowoqNJ3LePVCxhaQFajwTogXFD2DywR3Vu0UzxaML3SKJKfvkx</w:t>
            </w:r>
          </w:p>
          <w:p w14:paraId="19CB1ED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S1Juy0BSnOJzLiYlD7VGHsq7VHCvpJwnjOUyrGXxrJd7sc5owvQ4n6dAiP4Kr/xyba6u</w:t>
            </w:r>
          </w:p>
          <w:p w14:paraId="206AF7A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6aLxkFWfvqSyHCYuygtZnntb/1XoKzBx2oFjYz2ebUA9nWBTdb0EWFf5kVHzrOjgDziS</w:t>
            </w:r>
          </w:p>
          <w:p w14:paraId="42AB511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lQ7A==</w:t>
            </w:r>
          </w:p>
          <w:p w14:paraId="41533C5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ARC-Message-Signature: i=1; a=rsa-sha256; c=relaxed/relaxed; d=google.com; s=arc-20160816;</w:t>
            </w:r>
          </w:p>
          <w:p w14:paraId="313DE28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h=feedback-id:message-id:list-id:reply-to:mime-version</w:t>
            </w:r>
          </w:p>
          <w:p w14:paraId="2E27BBC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:list-unsubscribe-post:list-unsubscribe:date:subject:to:from</w:t>
            </w:r>
          </w:p>
          <w:p w14:paraId="455C2C6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:dkim-signature;</w:t>
            </w:r>
          </w:p>
          <w:p w14:paraId="7C20DE4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bh=DMdpq8VUINEtZXx4Rk1XGdOTzsA+D2ECHGk1O7IPIYg=;</w:t>
            </w:r>
          </w:p>
          <w:p w14:paraId="13FB7E9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fh=RUq2On4GgrriRnhrF+lVeVT/LOywZAb+K7FeDrrVXqU=;</w:t>
            </w:r>
          </w:p>
          <w:p w14:paraId="32334C6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b=vwMjhRwylp12UPppib4XWqkY995F47l/vdySgwUKOtIIweru3DstZRfAE1MDlFD67E</w:t>
            </w:r>
          </w:p>
          <w:p w14:paraId="7507E3E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XMhwXQ10UzD3jmS2BS/HT3lWq3mGbdpyEIjHVfXhU0l6weOPiTgDEJgWGBCTpUZjDxpB</w:t>
            </w:r>
          </w:p>
          <w:p w14:paraId="4AC04F1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9yyUjjnV73aD39oW/XH3ui83wGIej3jcZ0DzAYMNxi0yVP1mfSgkXgxi/KUE3ewK8zWz</w:t>
            </w:r>
          </w:p>
          <w:p w14:paraId="4EA63A2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peI+oQ/yt+DIZPVD7CzoCmFpygWGpUcMXy3Iy1n1jrPSmRR4a8vfSlxI/sR73OsiNA8k</w:t>
            </w:r>
          </w:p>
          <w:p w14:paraId="5A1106F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QjUXiOSEnOSbCI6GwEgDvPZUBhEzm9nlB3s4vebKz8t0oUw9AgH7RUROIwrteeVQRL6b</w:t>
            </w:r>
          </w:p>
          <w:p w14:paraId="5A44F8B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gIFw==;</w:t>
            </w:r>
          </w:p>
          <w:p w14:paraId="2305524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dara=google.com</w:t>
            </w:r>
          </w:p>
          <w:p w14:paraId="1E33301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ARC-Authentication-Results: i=1; mx.google.com;</w:t>
            </w:r>
          </w:p>
          <w:p w14:paraId="2CC7925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dkim=pass header.i=@em.reebok.com header.s=10dkim1 header.b=VljlaOgj;</w:t>
            </w:r>
          </w:p>
          <w:p w14:paraId="7F467DE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spf=pass (google.com: domain of bounce-340_html-82764477-86332-515011969-5825@bounce.em.reebok.com designates 13.111.202.164 as permitted sender) smtp.mailfrom=bounce-340_HTML-82764477-86332-515011969-5825@bounce.em.reebok.com;</w:t>
            </w:r>
          </w:p>
          <w:p w14:paraId="4E5906B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dmarc=pass (p=REJECT sp=REJECT dis=NONE) header.from=em.reebok.com</w:t>
            </w:r>
          </w:p>
          <w:p w14:paraId="4864A2B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Return-Path: &lt;bounce-340_HTML-82764477-86332-515011969-5825@bounce.em.reebok.com&gt;</w:t>
            </w:r>
          </w:p>
          <w:p w14:paraId="57C3B58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Received: from mta5.em.reebok.com (mta5.em.reebok.com. [13.111.202.164])</w:t>
            </w:r>
          </w:p>
          <w:p w14:paraId="0A16D9F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by mx.google.com with ESMTPS id ej4-20020a056870f70400b00214af1f99basi4436764oab.272.2024.01.31.18.21.13</w:t>
            </w:r>
          </w:p>
          <w:p w14:paraId="29B5039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for &lt;csiah0323i@gmail.com&gt;</w:t>
            </w:r>
          </w:p>
          <w:p w14:paraId="2056B0E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(version=TLS1_2 cipher=ECDHE-ECDSA-AES128-GCM-SHA256 bits=128/128);</w:t>
            </w:r>
          </w:p>
          <w:p w14:paraId="38CDAF5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Wed, 31 Jan 2024 18:21:13 -0800 (PST)</w:t>
            </w:r>
          </w:p>
          <w:p w14:paraId="45CB73A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Received-SPF: pass (google.com: domain of bounce-340_html-82764477-86332-515011969-5825@bounce.em.reebok.com designates 13.111.202.164 as permitted sender) client-ip=13.111.202.164;</w:t>
            </w:r>
          </w:p>
          <w:p w14:paraId="292043C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Authentication-Results: mx.google.com;</w:t>
            </w:r>
          </w:p>
          <w:p w14:paraId="55D5040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dkim=pass header.i=@em.reebok.com header.s=10dkim1 header.b=VljlaOgj;</w:t>
            </w:r>
          </w:p>
          <w:p w14:paraId="68087F7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spf=pass (google.com: domain of bounce-340_html-82764477-86332-515011969-5825@bounce.em.reebok.com designates 13.111.202.164 as permitted sender) smtp.mailfrom=bounce-340_HTML-82764477-86332-515011969-5825@bounce.em.reebok.com;</w:t>
            </w:r>
          </w:p>
          <w:p w14:paraId="290F134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dmarc=pass (p=REJECT sp=REJECT dis=NONE) header.from=em.reebok.com</w:t>
            </w:r>
          </w:p>
          <w:p w14:paraId="42629DB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DKIM-Signature: v=1; a=rsa-sha256; c=relaxed/relaxed; s=10dkim1; d=em.reebok.com; h=From:To:Subject:Date:List-Unsubscribe:List-Unsubscribe-Post:MIME-Version: Reply-To:List-ID:X-CSA-Complaints:Message-ID:Content-Type; i=reebok@em.reebok.com; bh=DMdpq8VUINEtZXx4Rk1XGdOTzsA+D2ECHGk1O7IPIYg=; b=VljlaOgjIooKW4RUeRi+8n8+8qVdnjnubp0KYE1tZlj24HteN1+Q90dvCu5JUqrsmgdoU/BqLOIi</w:t>
            </w:r>
          </w:p>
          <w:p w14:paraId="5C48A3E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S4hjTs1pYSxR9jUi+dKhx4xzGY8WBbr01uMuUWG8XJcTbx1f00frxdl2WQN8sKBvvfIfPNDjAnP+</w:t>
            </w:r>
          </w:p>
          <w:p w14:paraId="69C3F65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yYRQye8aPZP8t5CnAS4NIKroYK/Ssns6JvhBwedNcyR8Ct3qqtB7CjeQ49M0DV0DN+7PxtagR3zA</w:t>
            </w:r>
          </w:p>
          <w:p w14:paraId="1DCEF86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nxe2eEf0q7hlcDcAK8zALJg0EHNOIoShNBXCyR1scNxN2VF9cmU0zur6G3dMeoV4cPe4Guwx+Lwu</w:t>
            </w:r>
          </w:p>
          <w:p w14:paraId="281D084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lY5HifNUR/oMOhpiJ/OSkQxyhb2InqXF+sAcBA==</w:t>
            </w:r>
          </w:p>
          <w:p w14:paraId="7CD3326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Received: by mta5.em.reebok.com id hnc01i2fmd4b for &lt;csiah0323i@gmail.com&gt;; Thu, 1 Feb 2024 02:20:36 +0000 (envelope-from &lt;bounce-340_HTML-82764477-86332-515011969-5825@bounce.em.reebok.com&gt;)</w:t>
            </w:r>
          </w:p>
          <w:p w14:paraId="4D40A1F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From: Reebok &lt;reebok@em.reebok.com&gt;</w:t>
            </w:r>
          </w:p>
          <w:p w14:paraId="4393060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To: &lt;csiah0323i@gmail.com&gt;</w:t>
            </w:r>
          </w:p>
          <w:p w14:paraId="7A5A3C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Subject: A new collection is coming soon…</w:t>
            </w:r>
            <w:r w:rsidRPr="008F12DF">
              <w:rPr>
                <w:rFonts w:ascii="Segoe UI Emoji" w:hAnsi="Segoe UI Emoji" w:cs="Segoe UI Emoji"/>
                <w:color w:val="auto"/>
                <w:spacing w:val="0"/>
                <w:sz w:val="21"/>
                <w:szCs w:val="21"/>
              </w:rPr>
              <w:t>👀</w:t>
            </w:r>
          </w:p>
          <w:p w14:paraId="72DBD95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Date: Wed, 31 Jan 2024 20:20:36 -0600</w:t>
            </w:r>
          </w:p>
          <w:p w14:paraId="772DE0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List-Unsubscribe: &lt;https://click.em.reebok.com/subscription_center.aspx?jwt=eyJhbGciOiJIUzI1NiIsInR5cCI6IkpXVCJ9.eyJtaWQiOiI1MTUwMTE5NjkiLCJzIjoiODI3NjQ0NzciLCJsaWQiOiIzNDAiLCJqIjoiODYzMzIiLCJqYiI6IjU4MjUiLCJkIjoiMTAwMjEyIn0.QrHtsY1mAPBZRUpvripCMCjnJ7-65THjQU_q7Hik7wk&gt;, &lt;mailto:leave-fd541774750b5c392848-fe521c72726200797213-fef91c76766706-fe2a11717064057c7c1279-ff2b11787761@leave.em.reebok.com&gt;</w:t>
            </w:r>
          </w:p>
          <w:p w14:paraId="3608BA1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List-Unsubscribe-Post: List-Unsubscribe=One-Click</w:t>
            </w:r>
          </w:p>
          <w:p w14:paraId="07D849F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x-CSA-Compliance-Source: SFMC</w:t>
            </w:r>
          </w:p>
          <w:p w14:paraId="0F997BD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MIME-Version: 1.0</w:t>
            </w:r>
          </w:p>
          <w:p w14:paraId="0E31BAE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Reply-To: Reebok &lt;reply-fef91c76766706-340_HTML-82764477-515011969-5825@em.reebok.com&gt;</w:t>
            </w:r>
          </w:p>
          <w:p w14:paraId="24DC262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List-ID: &lt;515007984.xt.local&gt;</w:t>
            </w:r>
          </w:p>
          <w:p w14:paraId="2CB0982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X-CSA-Complaints: csa-complaints@eco.de</w:t>
            </w:r>
          </w:p>
          <w:p w14:paraId="0DC934C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X-SFMC-Stack: 10</w:t>
            </w:r>
          </w:p>
          <w:p w14:paraId="7AF9B93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x-job: 515011969_86332</w:t>
            </w:r>
          </w:p>
          <w:p w14:paraId="59442CE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Message-ID: &lt;955e32eb-8269-4157-9d1b-3cc1fadce4d3@dfw1s10mta1253.xt.local&gt;</w:t>
            </w:r>
          </w:p>
          <w:p w14:paraId="277C834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Feedback-ID: 515011969:86332:13.111.202.164:sfmktgcld</w:t>
            </w:r>
          </w:p>
          <w:p w14:paraId="6EC5D67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Content-Type: multipart/alternative; boundary="TNn6pqYKQYms=_?:"</w:t>
            </w:r>
          </w:p>
          <w:p w14:paraId="36C1ADF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F3B6D4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--TNn6pqYKQYms=_?:</w:t>
            </w:r>
          </w:p>
          <w:p w14:paraId="65DC8F3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Content-Type: text/plain; charset="utf-8"</w:t>
            </w:r>
          </w:p>
          <w:p w14:paraId="596E267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Content-Transfer-Encoding: 8bit</w:t>
            </w:r>
          </w:p>
          <w:p w14:paraId="71C5762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F52530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Reebok</w:t>
            </w:r>
          </w:p>
          <w:p w14:paraId="544797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995455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4E91007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2BCC302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360D86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</w:t>
            </w:r>
          </w:p>
          <w:p w14:paraId="4559FD9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</w:t>
            </w:r>
          </w:p>
          <w:p w14:paraId="2863845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                              </w:t>
            </w:r>
          </w:p>
          <w:p w14:paraId="0CD8032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</w:t>
            </w:r>
          </w:p>
          <w:p w14:paraId="55FE907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1F90B2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6A2CF26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95BB46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E24B79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https://view.em.reebok.com/?qs=99e859145a50e9b49077e56928f8308f761b97e6261e8acbbc9e687dcb96c4a91d3a08f4bc5f5f4f8fa016ab267ad17f0bdc5b8eddae82cd201a6622f4bd0feca864699a1a226325bfd58ab53db9aebf </w:t>
            </w:r>
          </w:p>
          <w:p w14:paraId="51A43CC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VIEW IN BROWSER </w:t>
            </w:r>
          </w:p>
          <w:p w14:paraId="24BD649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10C969E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19EF688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</w:t>
            </w:r>
          </w:p>
          <w:p w14:paraId="1088E43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6EA7290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1DDCF93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https://click.em.reebok.com/?qs=c8dbd6a8b8a694ea3f6dd48fb545052fffb785645c25503c4cd54d899c92142fc52ba9521dde216cc69135d27ca6c015309aa1ce2976fb86 </w:t>
            </w:r>
          </w:p>
          <w:p w14:paraId="41514B2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66BE174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58ECF8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72BC9A1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https://click.em.reebok.com/?qs=c8dbd6a8b8a694eaee2eda0c761e2e558e9ce1b9381ff8e54bd8cc830becdbea9ec21deb6775fb1956256783414eeacd042eeeb3028231c4 </w:t>
            </w:r>
          </w:p>
          <w:p w14:paraId="486FCCE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414997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254FC15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7FB839E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59917DC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D93EE2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CREATE WHAT MAKES YOU</w:t>
            </w:r>
          </w:p>
          <w:p w14:paraId="6F23147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Pay homage to the past while shining a light to the future. The new collection is coming soon…</w:t>
            </w:r>
          </w:p>
          <w:p w14:paraId="2FD621E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44E0808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3B079E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https://click.em.reebok.com/?qs=c8dbd6a8b8a694eaee2eda0c761e2e558e9ce1b9381ff8e54bd8cc830becdbea9ec21deb6775fb1956256783414eeacd042eeeb3028231c4 </w:t>
            </w:r>
          </w:p>
          <w:p w14:paraId="5442C86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Preview the Collection </w:t>
            </w:r>
          </w:p>
          <w:p w14:paraId="210FC82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57E4FB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9C6021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https://click.em.reebok.com/?qs=c8dbd6a8b8a694eaee2eda0c761e2e558e9ce1b9381ff8e54bd8cc830becdbea9ec21deb6775fb1956256783414eeacd042eeeb3028231c4 </w:t>
            </w:r>
          </w:p>
          <w:p w14:paraId="0C4C078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BC881B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625C0A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https://click.em.reebok.com/?qs=c8dbd6a8b8a694ea3f6dd48fb545052fffb785645c25503c4cd54d899c92142fc52ba9521dde216cc69135d27ca6c015309aa1ce2976fb86 </w:t>
            </w:r>
          </w:p>
          <w:p w14:paraId="615D42E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FREE SHIPPING ON ORDERS OF $75 OR MORE </w:t>
            </w:r>
          </w:p>
          <w:p w14:paraId="51DB74A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6B16E60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6882D58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7E46B78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9FB3F7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36BF4DB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64144A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https://click.em.reebok.com/?qs=c8dbd6a8b8a694eacc7026a0326fd8af159eb2332094d0c9acbc7f079f72c4b94be363356a16fc170d77b90b12e44ca575690b0f2c3a57a5 </w:t>
            </w:r>
          </w:p>
          <w:p w14:paraId="7979251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7910B9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https://click.em.reebok.com/?qs=c8dbd6a8b8a694eab5d5917d43a6fd3de31f154104eac75433da13aec57a6df177c1c750a917bee9727d5556cc999717b75357970ef0c129 </w:t>
            </w:r>
          </w:p>
          <w:p w14:paraId="5275B1A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82C8CA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https://click.em.reebok.com/?qs=c8dbd6a8b8a694ea30f12f46b1910b62115f5efab71e79e390defdc4809d84e0651b31398534d94d63c20da231758f96b226e7ad29541680 </w:t>
            </w:r>
          </w:p>
          <w:p w14:paraId="301C1B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415A2EB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https://click.em.reebok.com/?qs=c8dbd6a8b8a694eaec104899d6444469fa77b8a12173a4dcb98b7f42c579ce0a6917c66bed3a701098b313a040275c75e57106a3b76ae3c2 </w:t>
            </w:r>
          </w:p>
          <w:p w14:paraId="3BBE0BC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4D7869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https://click.em.reebok.com/?qs=227ebf395b42407a95421040fecfaba8e48f5395b6b6e96b84247465a4b7fd9e1de3f4d3bc4157f9a5c865906fe4873d63f52383f2a8c4ce </w:t>
            </w:r>
          </w:p>
          <w:p w14:paraId="5B536E3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2AB88E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538C52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6DF0D33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https://click.em.reebok.com/?qs=227ebf395b42407a787cd036dc7f4b5ab30fb485e31f3ff15bff898bf916ba109e465857b664f3b8fea19a4a3a520cf67a429bb9acf930b2 </w:t>
            </w:r>
          </w:p>
          <w:p w14:paraId="4AE4DC7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MY ACCOUNT </w:t>
            </w:r>
          </w:p>
          <w:p w14:paraId="48E9E30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https://click.em.reebok.com/?qs=227ebf395b42407aeefae904267652f6b7dd0e9858c4ef95cafb958246f5e6aa9523460d79613c6e91cf3e787fa07994c67a3d0f266299ab </w:t>
            </w:r>
          </w:p>
          <w:p w14:paraId="4FB810D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FIND A STORE </w:t>
            </w:r>
          </w:p>
          <w:p w14:paraId="636AB48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https://click.em.reebok.com/?qs=227ebf395b42407a7451dea6dedbc08141e87aaadd8494d68b7828f0a2423e519c3ded258fe44c27a3bfd42181b0e184d3a3f156ede150b3 </w:t>
            </w:r>
          </w:p>
          <w:p w14:paraId="0F9CE0F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NEED HELP? </w:t>
            </w:r>
          </w:p>
          <w:p w14:paraId="106EF42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B98DA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20151A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07A678B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Free ground shipping offer on orders of $75 or more valid to U.S. addresses only. All offers valid on domestic U.S. orders only.</w:t>
            </w:r>
          </w:p>
          <w:p w14:paraId="1872DB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95323D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</w:t>
            </w:r>
          </w:p>
          <w:p w14:paraId="5593307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0AB6DAE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This email was sent to: </w:t>
            </w:r>
          </w:p>
          <w:p w14:paraId="23F96CC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32CF988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mailto:csiah0323i@gmail.com </w:t>
            </w:r>
          </w:p>
          <w:p w14:paraId="611AC19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csiah0323i@gmail.com </w:t>
            </w:r>
          </w:p>
          <w:p w14:paraId="5A819C3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951D19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https://click.em.reebok.com/?qs=227ebf395b42407a1c7a4bce0d8a756b252cc6f1a782e9cb5801b4aa33fbe625730b5f296a1e8bfb5a019b77d1c6dd73494075db1da7c13a </w:t>
            </w:r>
          </w:p>
          <w:p w14:paraId="12E1E31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Unsubscribe and Manage My Preferences  | </w:t>
            </w:r>
          </w:p>
          <w:p w14:paraId="7ED10E3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351C3F2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https://click.em.reebok.com/?qs=227ebf395b42407ae1d053137d8351a713669d59213f12f3dded05fa3b8af31c622a643d11c9b5c9f4563812d8015d38a1d0a1f52e599958 </w:t>
            </w:r>
          </w:p>
          <w:p w14:paraId="17AFCB4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Contact Us  | </w:t>
            </w:r>
          </w:p>
          <w:p w14:paraId="4E1561C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5547E4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https://click.em.reebok.com/?qs=227ebf395b42407ad63e5bff09872d5ab27c93be99fff707812ba0fe25221eb66a1839207786d32852ac998b6c061e4d25fd135944aeb6c0 </w:t>
            </w:r>
          </w:p>
          <w:p w14:paraId="357D877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Privacy Policy </w:t>
            </w:r>
          </w:p>
          <w:p w14:paraId="2BC1DA7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46E7981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3DC3A5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This email was sent by:</w:t>
            </w:r>
          </w:p>
          <w:p w14:paraId="15A810E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6B9D104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03878ED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Reebok International Ltd., LLC | </w:t>
            </w:r>
          </w:p>
          <w:p w14:paraId="0280074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04A31C1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007938D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25 Drydock Ave.  | </w:t>
            </w:r>
          </w:p>
          <w:p w14:paraId="45852C3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0FF02F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7220D3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Boston , </w:t>
            </w:r>
          </w:p>
          <w:p w14:paraId="70669FC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2C0C1A5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675A4F7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MA 02210  | United States</w:t>
            </w:r>
          </w:p>
          <w:p w14:paraId="0EA88C3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7317BB9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085B1F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408CCC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(c) 2024 Reebok. All Rights Reserved.</w:t>
            </w:r>
          </w:p>
          <w:p w14:paraId="70A416B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6207C44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5F014CA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- - - - - - - - - - - - - - - - - - - - - - - - - - - - - - - - -</w:t>
            </w:r>
          </w:p>
          <w:p w14:paraId="4FE593D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35660A7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26ABF27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--TNn6pqYKQYms=_?:</w:t>
            </w:r>
          </w:p>
          <w:p w14:paraId="2D80748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Content-Type: text/html; charset="utf-8"</w:t>
            </w:r>
          </w:p>
          <w:p w14:paraId="3404121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Content-Transfer-Encoding: 8bit</w:t>
            </w:r>
          </w:p>
          <w:p w14:paraId="1B3730D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2F5A315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&lt;!DOCTYPE html PUBLIC "-//W3C//DTD XHTML 1.0 Transitional//EN" "http://www.w3.org/TR/xhtml1/DTD/xhtml1-transitional.dtd"&gt; </w:t>
            </w:r>
          </w:p>
          <w:p w14:paraId="322423D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&lt;html xmlns="http://www.w3.org/1999/xhtml"&gt;</w:t>
            </w:r>
          </w:p>
          <w:p w14:paraId="2F7F8FE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&lt;head&gt;</w:t>
            </w:r>
          </w:p>
          <w:p w14:paraId="4BC1400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&lt;title&gt;Reebok&lt;/title&gt; </w:t>
            </w:r>
          </w:p>
          <w:p w14:paraId="4FC1361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&lt;meta http-equiv="Content-Type" content="text/html; charset=utf-8" /&gt;</w:t>
            </w:r>
          </w:p>
          <w:p w14:paraId="4244CE0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&lt;meta name="viewport" content="width=device-width, initial-scale=1, maximum-scale=1" /&gt;</w:t>
            </w:r>
          </w:p>
          <w:p w14:paraId="64A0827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&lt;meta name="x-apple-disable-message-reformatting"/&gt; </w:t>
            </w:r>
          </w:p>
          <w:p w14:paraId="7CB9D13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&lt;meta http-equiv="Content-Type" content="text/html;" charset="utf-8" /&gt;</w:t>
            </w:r>
          </w:p>
          <w:p w14:paraId="7F9D125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&lt;meta name="viewport" content="width=device-width, initial-scale=1.0" /&gt;</w:t>
            </w:r>
          </w:p>
          <w:p w14:paraId="47D54CC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&lt;meta name="color-scheme" content="light"&gt;</w:t>
            </w:r>
          </w:p>
          <w:p w14:paraId="5CEF388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&lt;meta name="supported-color-schemes" content="light"&gt;</w:t>
            </w:r>
          </w:p>
          <w:p w14:paraId="60592CE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&lt;!--[if !mso]&gt;&lt;!--&gt;</w:t>
            </w:r>
          </w:p>
          <w:p w14:paraId="581D404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&lt;meta http-equiv="X-UA-Compatible" content="IE=edge" /&gt;</w:t>
            </w:r>
          </w:p>
          <w:p w14:paraId="75390A1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&lt;!--&lt;![endif]--&gt;</w:t>
            </w:r>
          </w:p>
          <w:p w14:paraId="2844E3B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5E0580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&lt;!--[if gte mso 16]&gt;  &lt;style&gt;  .keep-white {  mso-style-textfill-type:gradient;  mso-style-textfill-fill-gradientfill-stoplist:"0 \#FFFFFF 0 100000\,100000 \#FFFFFF 0 100000";  color:#000000 !important; }   .keep-black {  mso-style-textfill-type:gradient; mso-style-textfill-fill-gradientfill-stoplist:"0 \#000000 1 100000\,99000 \#000000 1 100000";  color:#ffffff !important; }  &lt;/style&gt;  &lt;![endif]--&gt;</w:t>
            </w:r>
          </w:p>
          <w:p w14:paraId="3A9D734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</w:t>
            </w:r>
          </w:p>
          <w:p w14:paraId="455D803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</w:t>
            </w:r>
          </w:p>
          <w:p w14:paraId="2F0D2BC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&lt;style type="text/css"&gt;</w:t>
            </w:r>
          </w:p>
          <w:p w14:paraId="2756458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body {</w:t>
            </w:r>
          </w:p>
          <w:p w14:paraId="33B6B8D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width:100% !important;</w:t>
            </w:r>
          </w:p>
          <w:p w14:paraId="03DD032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-webkit-text-size-adjust:100%;</w:t>
            </w:r>
          </w:p>
          <w:p w14:paraId="50CF48E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-ms-text-size-adjust:100%;</w:t>
            </w:r>
          </w:p>
          <w:p w14:paraId="3B2CE6A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margin:0;</w:t>
            </w:r>
          </w:p>
          <w:p w14:paraId="4498ECC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padding:0;</w:t>
            </w:r>
          </w:p>
          <w:p w14:paraId="39C182C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4FC24A3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.ReadMsgBody {</w:t>
            </w:r>
          </w:p>
          <w:p w14:paraId="6BA5A52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width: 100%;</w:t>
            </w:r>
          </w:p>
          <w:p w14:paraId="4CBD911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1F74544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.ExternalClass p, </w:t>
            </w:r>
          </w:p>
          <w:p w14:paraId="4CD327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.ExternalClass span, </w:t>
            </w:r>
          </w:p>
          <w:p w14:paraId="5BA21A2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.ExternalClass font, </w:t>
            </w:r>
          </w:p>
          <w:p w14:paraId="74D3202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.ExternalClass td </w:t>
            </w:r>
          </w:p>
          <w:p w14:paraId="6284DF3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{</w:t>
            </w:r>
          </w:p>
          <w:p w14:paraId="1E742E9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 100%}</w:t>
            </w:r>
          </w:p>
          <w:p w14:paraId="6A2C99D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.gmailfix {</w:t>
            </w:r>
          </w:p>
          <w:p w14:paraId="4C15D8E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display:none;</w:t>
            </w:r>
          </w:p>
          <w:p w14:paraId="7D2E873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display:none!important;</w:t>
            </w:r>
          </w:p>
          <w:p w14:paraId="7D06CB8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08BC00C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table {</w:t>
            </w:r>
          </w:p>
          <w:p w14:paraId="2F774F7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border-collapse:collapse;</w:t>
            </w:r>
          </w:p>
          <w:p w14:paraId="0F30CC1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mso-table-lspace:0pt;</w:t>
            </w:r>
          </w:p>
          <w:p w14:paraId="5E12873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mso-table-rspace:0pt;</w:t>
            </w:r>
          </w:p>
          <w:p w14:paraId="07DA224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padding:0;</w:t>
            </w:r>
          </w:p>
          <w:p w14:paraId="566284D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1C90088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table td {</w:t>
            </w:r>
          </w:p>
          <w:p w14:paraId="5CA3C8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border-collapse: collapse;</w:t>
            </w:r>
          </w:p>
          <w:p w14:paraId="124756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55D0951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p{</w:t>
            </w:r>
          </w:p>
          <w:p w14:paraId="3DF3CDA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margin:0 auto;</w:t>
            </w:r>
          </w:p>
          <w:p w14:paraId="4D261C2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text-align:center;</w:t>
            </w:r>
          </w:p>
          <w:p w14:paraId="4A1391E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6BD16DE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*{</w:t>
            </w:r>
          </w:p>
          <w:p w14:paraId="5C7179E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-webkit-text-size-adjust:none;</w:t>
            </w:r>
          </w:p>
          <w:p w14:paraId="085F58A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-ms-text-size-adjust:none;</w:t>
            </w:r>
          </w:p>
          <w:p w14:paraId="4CD8090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max-height:1000000px;</w:t>
            </w:r>
          </w:p>
          <w:p w14:paraId="16DF4B0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mso-line-height-rule:exactly;</w:t>
            </w:r>
          </w:p>
          <w:p w14:paraId="0F4D29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 100%}</w:t>
            </w:r>
          </w:p>
          <w:p w14:paraId="1E4584A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.appleLinks a {</w:t>
            </w:r>
          </w:p>
          <w:p w14:paraId="6BFFDA1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color: #000000 !important;</w:t>
            </w:r>
          </w:p>
          <w:p w14:paraId="515E2D6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text-decoration: none !important;</w:t>
            </w:r>
          </w:p>
          <w:p w14:paraId="250161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40FF85D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.appleLinksGray a {</w:t>
            </w:r>
          </w:p>
          <w:p w14:paraId="25BF71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color: #5e5e5e !important;</w:t>
            </w:r>
          </w:p>
          <w:p w14:paraId="3C80DBF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text-decoration: none !important;</w:t>
            </w:r>
          </w:p>
          <w:p w14:paraId="36829B8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4B95178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/* APPLE AUTOLINK FIX */  </w:t>
            </w:r>
          </w:p>
          <w:p w14:paraId="31B48A8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a[x-apple-data-detectors] {</w:t>
            </w:r>
          </w:p>
          <w:p w14:paraId="763454B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color: inherit !important;</w:t>
            </w:r>
          </w:p>
          <w:p w14:paraId="50A3806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text-decoration: none !important;</w:t>
            </w:r>
          </w:p>
          <w:p w14:paraId="2B81834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font-size: inherit !important;</w:t>
            </w:r>
          </w:p>
          <w:p w14:paraId="2295F37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font-family: inherit !important;</w:t>
            </w:r>
          </w:p>
          <w:p w14:paraId="6DA8F5D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font-weight: inherit !important;</w:t>
            </w:r>
          </w:p>
          <w:p w14:paraId="05EB1C8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 inherit !important;</w:t>
            </w:r>
          </w:p>
          <w:p w14:paraId="27B1691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5C19643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/* SAMSUNG AUTOLINK FIX */  </w:t>
            </w:r>
          </w:p>
          <w:p w14:paraId="5527133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#MessageViewBody a {</w:t>
            </w:r>
          </w:p>
          <w:p w14:paraId="5718C80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color: inherit;</w:t>
            </w:r>
          </w:p>
          <w:p w14:paraId="6CBF4E7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text-decoration: none;</w:t>
            </w:r>
          </w:p>
          <w:p w14:paraId="02334BB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font-size: inherit;</w:t>
            </w:r>
          </w:p>
          <w:p w14:paraId="04EB41A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font-family: inherit;</w:t>
            </w:r>
          </w:p>
          <w:p w14:paraId="50419B2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font-weight: inherit;</w:t>
            </w:r>
          </w:p>
          <w:p w14:paraId="7FE9F39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 inherit;</w:t>
            </w:r>
          </w:p>
          <w:p w14:paraId="4D32968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28C5E5E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@media only screen and (max-width: 600px) {</w:t>
            </w:r>
          </w:p>
          <w:p w14:paraId="4B11AA7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html, body {</w:t>
            </w:r>
          </w:p>
          <w:p w14:paraId="7FC6092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6B5ACAA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 100% !important;</w:t>
            </w:r>
          </w:p>
          <w:p w14:paraId="151E4C0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 0 auto !important;</w:t>
            </w:r>
          </w:p>
          <w:p w14:paraId="46587CA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BB28B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.container, .tableBlock {</w:t>
            </w:r>
          </w:p>
          <w:p w14:paraId="1B97D0A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2A2BBCC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 100% !important;</w:t>
            </w:r>
          </w:p>
          <w:p w14:paraId="6AF5132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 0 auto !important;</w:t>
            </w:r>
          </w:p>
          <w:p w14:paraId="56EC8D3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BF367D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.photo, .image, .imgPlaceholder img {</w:t>
            </w:r>
          </w:p>
          <w:p w14:paraId="53E3F85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6BBB6C9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104192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height:auto !important;</w:t>
            </w:r>
          </w:p>
          <w:p w14:paraId="3EA9BA4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05C470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.show {</w:t>
            </w:r>
          </w:p>
          <w:p w14:paraId="3F1CCBF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4EC91A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 0 !important;</w:t>
            </w:r>
          </w:p>
          <w:p w14:paraId="14019F9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padding: 0 !important;</w:t>
            </w:r>
          </w:p>
          <w:p w14:paraId="1D54F5A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overflow: visible !important;</w:t>
            </w:r>
          </w:p>
          <w:p w14:paraId="5F6089D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1594E13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 inherit !important;</w:t>
            </w:r>
          </w:p>
          <w:p w14:paraId="0B90A1D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69EA5E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.hide, .mobile-hidden {</w:t>
            </w:r>
          </w:p>
          <w:p w14:paraId="4F4F6A1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none !important;</w:t>
            </w:r>
          </w:p>
          <w:p w14:paraId="34A669D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F36793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.drop, .block {</w:t>
            </w:r>
          </w:p>
          <w:p w14:paraId="17D57B0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73DE07D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27E0DCA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87E39E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.drop-center {</w:t>
            </w:r>
          </w:p>
          <w:p w14:paraId="1D802C1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5928017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6ECCF1E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text-align: center !important;</w:t>
            </w:r>
          </w:p>
          <w:p w14:paraId="4769AD5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C2BF53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.pad20 {</w:t>
            </w:r>
          </w:p>
          <w:p w14:paraId="7D6C110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20px !important;</w:t>
            </w:r>
          </w:p>
          <w:p w14:paraId="35D7358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20px !important;</w:t>
            </w:r>
          </w:p>
          <w:p w14:paraId="1C2C739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05B975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.noLeftRightPad {</w:t>
            </w:r>
          </w:p>
          <w:p w14:paraId="04C9A78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0px !important;</w:t>
            </w:r>
          </w:p>
          <w:p w14:paraId="472C54B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0px !important;</w:t>
            </w:r>
          </w:p>
          <w:p w14:paraId="0ABB8BB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7EB8FA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.padBot10 {</w:t>
            </w:r>
          </w:p>
          <w:p w14:paraId="02F3891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10px !important;</w:t>
            </w:r>
          </w:p>
          <w:p w14:paraId="53DDDA8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115D50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.padBot20 {</w:t>
            </w:r>
          </w:p>
          <w:p w14:paraId="3D9A1F7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20px !important;</w:t>
            </w:r>
          </w:p>
          <w:p w14:paraId="5CB5313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E2D86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.padBot30 {</w:t>
            </w:r>
          </w:p>
          <w:p w14:paraId="239000A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30px !important;</w:t>
            </w:r>
          </w:p>
          <w:p w14:paraId="6675E54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3EAA49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.center {</w:t>
            </w:r>
          </w:p>
          <w:p w14:paraId="6BBA45F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text-align:center !important;</w:t>
            </w:r>
          </w:p>
          <w:p w14:paraId="641A3B1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D5ABE7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.responsive-td {</w:t>
            </w:r>
          </w:p>
          <w:p w14:paraId="7D48FF5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width:100% !important;</w:t>
            </w:r>
          </w:p>
          <w:p w14:paraId="74799ED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display:block !important;</w:t>
            </w:r>
          </w:p>
          <w:p w14:paraId="78CEF13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padding:0 !important;</w:t>
            </w:r>
          </w:p>
          <w:p w14:paraId="3608F93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14C8C6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.fluid, .fluid-centered {</w:t>
            </w:r>
          </w:p>
          <w:p w14:paraId="40B3A08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4621B1E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max-width: 100% !important;</w:t>
            </w:r>
          </w:p>
          <w:p w14:paraId="15B2F5D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0D8DE37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margin-left: auto !important;</w:t>
            </w:r>
          </w:p>
          <w:p w14:paraId="175B319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margin-right: auto !important;</w:t>
            </w:r>
          </w:p>
          <w:p w14:paraId="2089D83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33809C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.fluid-centered {</w:t>
            </w:r>
          </w:p>
          <w:p w14:paraId="77DBC45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margin-left: auto !important;</w:t>
            </w:r>
          </w:p>
          <w:p w14:paraId="4507845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margin-right: auto !important;</w:t>
            </w:r>
          </w:p>
          <w:p w14:paraId="4C6D9FF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49E280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.mainImg{</w:t>
            </w:r>
          </w:p>
          <w:p w14:paraId="6271C2C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133px !important;</w:t>
            </w:r>
          </w:p>
          <w:p w14:paraId="414ADF6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178px !important;</w:t>
            </w:r>
          </w:p>
          <w:p w14:paraId="706A583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AC6832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.imageLeft{</w:t>
            </w:r>
          </w:p>
          <w:p w14:paraId="6CA34FD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50px !important;</w:t>
            </w:r>
          </w:p>
          <w:p w14:paraId="503B5DB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439px !important;</w:t>
            </w:r>
          </w:p>
          <w:p w14:paraId="1087620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4C8FFB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.imageRight{</w:t>
            </w:r>
          </w:p>
          <w:p w14:paraId="1E05C58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350px !important;</w:t>
            </w:r>
          </w:p>
          <w:p w14:paraId="5E78780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439px !important;</w:t>
            </w:r>
          </w:p>
          <w:p w14:paraId="4EA2960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E61E4A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.w285{</w:t>
            </w:r>
          </w:p>
          <w:p w14:paraId="1C8CD1C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342px !important;</w:t>
            </w:r>
          </w:p>
          <w:p w14:paraId="6158783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347px !important;</w:t>
            </w:r>
          </w:p>
          <w:p w14:paraId="1A0997C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D114C9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.w58{</w:t>
            </w:r>
          </w:p>
          <w:p w14:paraId="1BB3404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29px !important;</w:t>
            </w:r>
          </w:p>
          <w:p w14:paraId="46B4AE8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347px !important;</w:t>
            </w:r>
          </w:p>
          <w:p w14:paraId="1C98D56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E4082A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/*Three Column*/ </w:t>
            </w:r>
          </w:p>
          <w:p w14:paraId="7BE1022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.w332{</w:t>
            </w:r>
          </w:p>
          <w:p w14:paraId="021C88E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348px !important;</w:t>
            </w:r>
          </w:p>
          <w:p w14:paraId="1BBDE88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429px !important;</w:t>
            </w:r>
          </w:p>
          <w:p w14:paraId="5F8F5E1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A1A56C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.w34{</w:t>
            </w:r>
          </w:p>
          <w:p w14:paraId="7F80CF4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26px !important;</w:t>
            </w:r>
          </w:p>
          <w:p w14:paraId="0B9C208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429px !important;</w:t>
            </w:r>
          </w:p>
          <w:p w14:paraId="7F99613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A336A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/* GMAIL APP FIX */  </w:t>
            </w:r>
          </w:p>
          <w:p w14:paraId="6182C8F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u + .body .gwfw {</w:t>
            </w:r>
          </w:p>
          <w:p w14:paraId="7165A61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63A2B1A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100vw !important;</w:t>
            </w:r>
          </w:p>
          <w:p w14:paraId="73871F8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1D1442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u + .body .gmail-blend-screen {</w:t>
            </w:r>
          </w:p>
          <w:p w14:paraId="74314CC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background: #000;</w:t>
            </w:r>
          </w:p>
          <w:p w14:paraId="225B9E1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mix-blend-mode: screen;</w:t>
            </w:r>
          </w:p>
          <w:p w14:paraId="2FCC1DD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}</w:t>
            </w:r>
          </w:p>
          <w:p w14:paraId="44A179E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u + .body .gmail-blend-difference {</w:t>
            </w:r>
          </w:p>
          <w:p w14:paraId="01CE609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background: #000;</w:t>
            </w:r>
          </w:p>
          <w:p w14:paraId="655D751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mix-blend-mode: difference;</w:t>
            </w:r>
          </w:p>
          <w:p w14:paraId="4D6228E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}</w:t>
            </w:r>
          </w:p>
          <w:p w14:paraId="49C8418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/* SAMSUNG APP FIX */  </w:t>
            </w:r>
          </w:p>
          <w:p w14:paraId="2287559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#MessageViewBody, #MessageWebViewDiv {</w:t>
            </w:r>
          </w:p>
          <w:p w14:paraId="3CEBC23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min-width:100vw;</w:t>
            </w:r>
          </w:p>
          <w:p w14:paraId="3B85DC6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margin:0 !important;</w:t>
            </w:r>
          </w:p>
          <w:p w14:paraId="1965D01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zoom:1 !important;</w:t>
            </w:r>
          </w:p>
          <w:p w14:paraId="71EBAB7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91DA9C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/*Three Column*/   </w:t>
            </w:r>
          </w:p>
          <w:p w14:paraId="020818E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*[class=contenttable] {</w:t>
            </w:r>
          </w:p>
          <w:p w14:paraId="0BAF4FE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5F97F9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44E6BE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*[class=mobile] {</w:t>
            </w:r>
          </w:p>
          <w:p w14:paraId="2F8DB8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6AF7B2C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3B91F3A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93E120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*[class=mobile02] {</w:t>
            </w:r>
          </w:p>
          <w:p w14:paraId="0D46A31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69EC39B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266F2BC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1F016C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*[class=mobile03] {</w:t>
            </w:r>
          </w:p>
          <w:p w14:paraId="42A7098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width:174px !important;</w:t>
            </w:r>
          </w:p>
          <w:p w14:paraId="1D24E76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2BCDCA6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0D9F06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*[class=mobile04] {</w:t>
            </w:r>
          </w:p>
          <w:p w14:paraId="13E7D73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width:180px !important;</w:t>
            </w:r>
          </w:p>
          <w:p w14:paraId="4037226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1E2ECA3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40F834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*[class=mobile05] {</w:t>
            </w:r>
          </w:p>
          <w:p w14:paraId="622D287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width:180px !important;</w:t>
            </w:r>
          </w:p>
          <w:p w14:paraId="7975607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180px !important;</w:t>
            </w:r>
          </w:p>
          <w:p w14:paraId="2702F19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6FB6D4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*[class=mobile06] {</w:t>
            </w:r>
          </w:p>
          <w:p w14:paraId="669CD9F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width:200px !important;</w:t>
            </w:r>
          </w:p>
          <w:p w14:paraId="2A62E55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2F06450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E92FD6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*[class=mobile07] {</w:t>
            </w:r>
          </w:p>
          <w:p w14:paraId="080F31E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width:233px !important;</w:t>
            </w:r>
          </w:p>
          <w:p w14:paraId="49FB3A1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330px !important;</w:t>
            </w:r>
          </w:p>
          <w:p w14:paraId="45EFB0B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75C013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*[class=mobile08] {</w:t>
            </w:r>
          </w:p>
          <w:p w14:paraId="3FA7DB3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width:133px !important;</w:t>
            </w:r>
          </w:p>
          <w:p w14:paraId="2592DD2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325px !important;</w:t>
            </w:r>
          </w:p>
          <w:p w14:paraId="0E3BC04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54CD8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*[class=mobile09] {</w:t>
            </w:r>
          </w:p>
          <w:p w14:paraId="102935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width:34px !important;</w:t>
            </w:r>
          </w:p>
          <w:p w14:paraId="17F8988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330px !important;</w:t>
            </w:r>
          </w:p>
          <w:p w14:paraId="370023E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B6DF28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*[class=mobile011] {</w:t>
            </w:r>
          </w:p>
          <w:p w14:paraId="63FD822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width:133px !important;</w:t>
            </w:r>
          </w:p>
          <w:p w14:paraId="0F75ED1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45px !important;</w:t>
            </w:r>
          </w:p>
          <w:p w14:paraId="3A15D25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234246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*[class=mobile012] {</w:t>
            </w:r>
          </w:p>
          <w:p w14:paraId="556595D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width:134px !important;</w:t>
            </w:r>
          </w:p>
          <w:p w14:paraId="3531BD2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45px !important;</w:t>
            </w:r>
          </w:p>
          <w:p w14:paraId="50328A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E06FAC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*[class=block] {</w:t>
            </w:r>
          </w:p>
          <w:p w14:paraId="2CCECB9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1464C43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8C7FE1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*[class=hide] {</w:t>
            </w:r>
          </w:p>
          <w:p w14:paraId="2B6CAF1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none !important;</w:t>
            </w:r>
          </w:p>
          <w:p w14:paraId="03852E3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74AC44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*[class=showmobile]{</w:t>
            </w:r>
          </w:p>
          <w:p w14:paraId="7A59B36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display:block !important;</w:t>
            </w:r>
          </w:p>
          <w:p w14:paraId="5E43A8A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margin:auto !important;</w:t>
            </w:r>
          </w:p>
          <w:p w14:paraId="64A9871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56B0BD0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height:auto !important;</w:t>
            </w:r>
          </w:p>
          <w:p w14:paraId="55505B1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max-height:inherit !important;</w:t>
            </w:r>
          </w:p>
          <w:p w14:paraId="06C30E8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overflow:visible !important;</w:t>
            </w:r>
          </w:p>
          <w:p w14:paraId="0411C32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877EAF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*[class=showmobile02]{</w:t>
            </w:r>
          </w:p>
          <w:p w14:paraId="6B7E942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display:block !important;</w:t>
            </w:r>
          </w:p>
          <w:p w14:paraId="72063E0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margin:auto !important;</w:t>
            </w:r>
          </w:p>
          <w:p w14:paraId="7486BD0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700DB23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height:auto !important;</w:t>
            </w:r>
          </w:p>
          <w:p w14:paraId="5879F21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max-height:inherit !important;</w:t>
            </w:r>
          </w:p>
          <w:p w14:paraId="594A4D8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overflow:visible !important;</w:t>
            </w:r>
          </w:p>
          <w:p w14:paraId="128D0BB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border-bottom:1px solid #ffffff;</w:t>
            </w:r>
          </w:p>
          <w:p w14:paraId="48070C8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1784E7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*[class=showmobile03]{</w:t>
            </w:r>
          </w:p>
          <w:p w14:paraId="0F67FB2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display:block !important;</w:t>
            </w:r>
          </w:p>
          <w:p w14:paraId="231A2C8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margin:auto !important;</w:t>
            </w:r>
          </w:p>
          <w:p w14:paraId="3E2A32F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width:384px !important;</w:t>
            </w:r>
          </w:p>
          <w:p w14:paraId="73F13ED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height:auto !important;</w:t>
            </w:r>
          </w:p>
          <w:p w14:paraId="0904782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max-height:inherit !important;</w:t>
            </w:r>
          </w:p>
          <w:p w14:paraId="0B83278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overflow:visible !important;</w:t>
            </w:r>
          </w:p>
          <w:p w14:paraId="418F021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650D73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*[class=h20]{</w:t>
            </w:r>
          </w:p>
          <w:p w14:paraId="065E550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height:20px !important;</w:t>
            </w:r>
          </w:p>
          <w:p w14:paraId="6BF05F1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F7C804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*[class=w12]{</w:t>
            </w:r>
          </w:p>
          <w:p w14:paraId="6652AB2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width:12px !important;</w:t>
            </w:r>
          </w:p>
          <w:p w14:paraId="0C7D561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F5C25B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*[class=w54]{</w:t>
            </w:r>
          </w:p>
          <w:p w14:paraId="4D1FBF4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width:54px !important;</w:t>
            </w:r>
          </w:p>
          <w:p w14:paraId="55F948C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768DEA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*[class=w360]{</w:t>
            </w:r>
          </w:p>
          <w:p w14:paraId="6D3315B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width:360px !important;</w:t>
            </w:r>
          </w:p>
          <w:p w14:paraId="5BD423C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46C981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.mobileCont:checked ~ table *[class=w400]{</w:t>
            </w:r>
          </w:p>
          <w:p w14:paraId="0512FF8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width:400px !important;</w:t>
            </w:r>
          </w:p>
          <w:p w14:paraId="44E088D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4EFB5C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.mobilefont13px {</w:t>
            </w:r>
          </w:p>
          <w:p w14:paraId="2B1D097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font-size:13px !important;</w:t>
            </w:r>
          </w:p>
          <w:p w14:paraId="14016F1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line-height:18px !important;</w:t>
            </w:r>
          </w:p>
          <w:p w14:paraId="161013D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1D6A97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23307CE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&lt;/style&gt;</w:t>
            </w:r>
          </w:p>
          <w:p w14:paraId="1634334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&lt;style&gt;</w:t>
            </w:r>
          </w:p>
          <w:p w14:paraId="6BA05D0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@media (max-width:425px) {</w:t>
            </w:r>
          </w:p>
          <w:p w14:paraId="021E73E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body {</w:t>
            </w:r>
          </w:p>
          <w:p w14:paraId="6551E13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113951C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 100% !important;</w:t>
            </w:r>
          </w:p>
          <w:p w14:paraId="5F02E72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 0 auto !important;</w:t>
            </w:r>
          </w:p>
          <w:p w14:paraId="0D6AB54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1B97D7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.body {</w:t>
            </w:r>
          </w:p>
          <w:p w14:paraId="5410520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 100vw;</w:t>
            </w:r>
          </w:p>
          <w:p w14:paraId="11275E5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E5ADE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.mobile-only {</w:t>
            </w:r>
          </w:p>
          <w:p w14:paraId="6F25758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0B1B2F7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 none !important;</w:t>
            </w:r>
          </w:p>
          <w:p w14:paraId="2CF987B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BD8E90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.pad20 {</w:t>
            </w:r>
          </w:p>
          <w:p w14:paraId="4B7162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20px !important;</w:t>
            </w:r>
          </w:p>
          <w:p w14:paraId="57DF8CE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20px !important;</w:t>
            </w:r>
          </w:p>
          <w:p w14:paraId="362E2CA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474B4C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.noLeftRightPad {</w:t>
            </w:r>
          </w:p>
          <w:p w14:paraId="2C4703A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0px !important;</w:t>
            </w:r>
          </w:p>
          <w:p w14:paraId="3B64696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0px !important;</w:t>
            </w:r>
          </w:p>
          <w:p w14:paraId="162C43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B1F95C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.padTop10 {</w:t>
            </w:r>
          </w:p>
          <w:p w14:paraId="45C0D55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padding-top: 10px !important;</w:t>
            </w:r>
          </w:p>
          <w:p w14:paraId="11C56EB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E34D22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.padBot10 {</w:t>
            </w:r>
          </w:p>
          <w:p w14:paraId="2B6EBEB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10px !important;</w:t>
            </w:r>
          </w:p>
          <w:p w14:paraId="5297543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28589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.padBot20 {</w:t>
            </w:r>
          </w:p>
          <w:p w14:paraId="280771C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20px !important;</w:t>
            </w:r>
          </w:p>
          <w:p w14:paraId="40A4AE7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8C6F16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.padBot30 {</w:t>
            </w:r>
          </w:p>
          <w:p w14:paraId="5327461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30px !important;</w:t>
            </w:r>
          </w:p>
          <w:p w14:paraId="24B8EC7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554AB0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.center {</w:t>
            </w:r>
          </w:p>
          <w:p w14:paraId="7C3334C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text-align: center !important;</w:t>
            </w:r>
          </w:p>
          <w:p w14:paraId="537C26A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CE2F03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.container, .tableBlock {</w:t>
            </w:r>
          </w:p>
          <w:p w14:paraId="09254B6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76C9E8A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3AEF711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.mobilePadding20 {</w:t>
            </w:r>
          </w:p>
          <w:p w14:paraId="0ED3379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20px !important;</w:t>
            </w:r>
          </w:p>
          <w:p w14:paraId="580824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20px !important;</w:t>
            </w:r>
          </w:p>
          <w:p w14:paraId="4B802A9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EEFE36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.mobilePadding10 {</w:t>
            </w:r>
          </w:p>
          <w:p w14:paraId="23F32DB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padding-left: 10px !important;</w:t>
            </w:r>
          </w:p>
          <w:p w14:paraId="432CF29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padding-right: 10px !important;</w:t>
            </w:r>
          </w:p>
          <w:p w14:paraId="2E64288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374C04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.photo, .image, .imgPlaceholder img {</w:t>
            </w:r>
          </w:p>
          <w:p w14:paraId="410144D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68BA351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4A9440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height:auto !important;</w:t>
            </w:r>
          </w:p>
          <w:p w14:paraId="347E133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3B4916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.show {</w:t>
            </w:r>
          </w:p>
          <w:p w14:paraId="213A130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4BF7BBE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 0 !important;</w:t>
            </w:r>
          </w:p>
          <w:p w14:paraId="79F0124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padding: 0 !important;</w:t>
            </w:r>
          </w:p>
          <w:p w14:paraId="09FB63E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overflow: visible !important;</w:t>
            </w:r>
          </w:p>
          <w:p w14:paraId="0C344A7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4D1A98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 inherit !important;</w:t>
            </w:r>
          </w:p>
          <w:p w14:paraId="10628A1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2F59534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.hide, .mobile-hidden {</w:t>
            </w:r>
          </w:p>
          <w:p w14:paraId="10DB9A7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none !important;</w:t>
            </w:r>
          </w:p>
          <w:p w14:paraId="53C277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67E2E6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.drop, .block {</w:t>
            </w:r>
          </w:p>
          <w:p w14:paraId="11C8328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4847A6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7FC3034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7762976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.responsive-td {</w:t>
            </w:r>
          </w:p>
          <w:p w14:paraId="1C585DE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05176C5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display: block !important;</w:t>
            </w:r>
          </w:p>
          <w:p w14:paraId="6EA518E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padding: 0 !important;</w:t>
            </w:r>
          </w:p>
          <w:p w14:paraId="4EB85B8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19D657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.fluid, .fluid-centered {</w:t>
            </w:r>
          </w:p>
          <w:p w14:paraId="5E4ABBB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740FE60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max-width: 100% !important;</w:t>
            </w:r>
          </w:p>
          <w:p w14:paraId="20F9254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height: auto !important;</w:t>
            </w:r>
          </w:p>
          <w:p w14:paraId="111853F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margin-left: auto !important;</w:t>
            </w:r>
          </w:p>
          <w:p w14:paraId="6D58DFA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margin-right: auto !important;</w:t>
            </w:r>
          </w:p>
          <w:p w14:paraId="0589C04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10A106F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.fluid-centered {</w:t>
            </w:r>
          </w:p>
          <w:p w14:paraId="0C9599B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margin-left: auto !important;</w:t>
            </w:r>
          </w:p>
          <w:p w14:paraId="62369C6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margin-right: auto !important;</w:t>
            </w:r>
          </w:p>
          <w:p w14:paraId="641A171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7F4D61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.header img {</w:t>
            </w:r>
          </w:p>
          <w:p w14:paraId="66C669E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max-width: 600px !important;</w:t>
            </w:r>
          </w:p>
          <w:p w14:paraId="64D8ACA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max-height: auto !important;</w:t>
            </w:r>
          </w:p>
          <w:p w14:paraId="6765AE8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42E4918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.mobilefont {</w:t>
            </w:r>
          </w:p>
          <w:p w14:paraId="55AF11B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text-size-adjust: none !important;</w:t>
            </w:r>
          </w:p>
          <w:p w14:paraId="3847DCD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font-size: 25px !important;</w:t>
            </w:r>
          </w:p>
          <w:p w14:paraId="37EF2C5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line-height: 2 !important;</w:t>
            </w:r>
          </w:p>
          <w:p w14:paraId="6D86084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padding-top: 20px !important;</w:t>
            </w:r>
          </w:p>
          <w:p w14:paraId="49F9A9B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20px !important;</w:t>
            </w:r>
          </w:p>
          <w:p w14:paraId="09EFFA3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65DEC3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.mobilepad {</w:t>
            </w:r>
          </w:p>
          <w:p w14:paraId="6C3AC4B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padding-top: 30px !important;</w:t>
            </w:r>
          </w:p>
          <w:p w14:paraId="259A04D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0px !important;</w:t>
            </w:r>
          </w:p>
          <w:p w14:paraId="20B95E5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264F11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.mobilepadbottom {</w:t>
            </w:r>
          </w:p>
          <w:p w14:paraId="7581F61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padding-top: 10px !important;</w:t>
            </w:r>
          </w:p>
          <w:p w14:paraId="15CBB2E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padding-bottom: 10px !important;</w:t>
            </w:r>
          </w:p>
          <w:p w14:paraId="429BC00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C21D00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.mobilefont13px {</w:t>
            </w:r>
          </w:p>
          <w:p w14:paraId="6835E14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font-size:13px !important;</w:t>
            </w:r>
          </w:p>
          <w:p w14:paraId="761020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line-height:15px !important;</w:t>
            </w:r>
          </w:p>
          <w:p w14:paraId="63C397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618F11E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/* GMAIL APP FIX */  </w:t>
            </w:r>
          </w:p>
          <w:p w14:paraId="48AE8A9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u + .body .gwfw {</w:t>
            </w:r>
          </w:p>
          <w:p w14:paraId="6B0845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100% !important;</w:t>
            </w:r>
          </w:p>
          <w:p w14:paraId="3756C75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width: 100vw !important;</w:t>
            </w:r>
          </w:p>
          <w:p w14:paraId="172AACA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5B2D434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/* SAMSUNG APP FIX */  </w:t>
            </w:r>
          </w:p>
          <w:p w14:paraId="727BBE4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#MessageViewBody, #MessageWebViewDiv {</w:t>
            </w:r>
          </w:p>
          <w:p w14:paraId="103EC94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min-width:100vw;</w:t>
            </w:r>
          </w:p>
          <w:p w14:paraId="53BCD12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margin:0 !important;</w:t>
            </w:r>
          </w:p>
          <w:p w14:paraId="0DB0CAF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zoom:1 !important;</w:t>
            </w:r>
          </w:p>
          <w:p w14:paraId="5268357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}</w:t>
            </w:r>
          </w:p>
          <w:p w14:paraId="02D8AD4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4D7BCDA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&lt;/style&gt; </w:t>
            </w:r>
          </w:p>
          <w:p w14:paraId="218DC2F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&lt;style type="text/css"&gt;input{</w:t>
            </w:r>
          </w:p>
          <w:p w14:paraId="567C22F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display:none;</w:t>
            </w:r>
          </w:p>
          <w:p w14:paraId="7355426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28E154D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.tab{</w:t>
            </w:r>
          </w:p>
          <w:p w14:paraId="67818E6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display:none;</w:t>
            </w:r>
          </w:p>
          <w:p w14:paraId="704109B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0A1F8F5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#tab1:checked ~ .tab1, </w:t>
            </w:r>
          </w:p>
          <w:p w14:paraId="77CA19C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#tab2:checked ~ .tab2, </w:t>
            </w:r>
          </w:p>
          <w:p w14:paraId="1F4BAAB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#tab3:checked ~ .tab3, </w:t>
            </w:r>
          </w:p>
          <w:p w14:paraId="34E18DB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#tab4:checked ~ .tab4{</w:t>
            </w:r>
          </w:p>
          <w:p w14:paraId="4C059D4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display:block;</w:t>
            </w:r>
          </w:p>
          <w:p w14:paraId="0E6EE4A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}</w:t>
            </w:r>
          </w:p>
          <w:p w14:paraId="4F461E2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&lt;/style&gt; </w:t>
            </w:r>
          </w:p>
          <w:p w14:paraId="4FFE94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&lt;!--[if gte mso 15]&gt;&lt;xml&gt; &lt;o:OfficeDocumentSettings&gt; &lt;o:AllowPNG/&gt; &lt;o:PixelsPerInch&gt;96&lt;/o:PixelsPerInch&gt; &lt;/o:OfficeDocumentSettings&gt; &lt;/xml&gt;&lt;![endif]--&gt;</w:t>
            </w:r>
          </w:p>
          <w:p w14:paraId="7492166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&lt;!--[if gte mso 16]&gt;  &lt;style&gt;  body {  background-color:#ffffff !important;  }  &lt;/style&gt; &lt;![endif]--&gt;</w:t>
            </w:r>
          </w:p>
          <w:p w14:paraId="23718B3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</w:t>
            </w:r>
          </w:p>
          <w:p w14:paraId="55F5855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&lt;!-- start:processor:head --&gt;&lt;!-- start:processor:body:head --&gt;</w:t>
            </w:r>
          </w:p>
          <w:p w14:paraId="4708E00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ab/>
              <w:t>&lt;div style="display:none"&gt;</w:t>
            </w:r>
          </w:p>
          <w:p w14:paraId="3A863CD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ab/>
            </w:r>
          </w:p>
          <w:p w14:paraId="4AD8B99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ab/>
            </w:r>
          </w:p>
          <w:p w14:paraId="77553D4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1C1DDCE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ab/>
              <w:t>&lt;/div&gt;</w:t>
            </w:r>
          </w:p>
          <w:p w14:paraId="40B0AEF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&lt;!-- end:processor:body:head --&gt;&lt;!-- end:processor:head --&gt;&lt;/head&gt; </w:t>
            </w:r>
          </w:p>
          <w:p w14:paraId="5535D94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&lt;body leftmargin="0" topmargin="0" marginwidth="0" marginheight="0" style="width:100% !important; -webkit-text-size-adjust:none; -ms-text-size-adjust:none; margin-top:0; margin-bottom:0; margin-right:0; margin-left:0; padding-top:0; padding-bottom:0; padding-right:0; padding-left:0; background-color:#ffffff; background-image:none; background-repeat:repeat; background-position:top left; background-attachment:scroll; min-width:100%;" class="body darkmode"&gt;&lt;style type="text/css"&gt;</w:t>
            </w:r>
          </w:p>
          <w:p w14:paraId="0DDE646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div.preheader </w:t>
            </w:r>
          </w:p>
          <w:p w14:paraId="27BF49F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{ display: none !important; } </w:t>
            </w:r>
          </w:p>
          <w:p w14:paraId="7085748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&lt;/style&gt;</w:t>
            </w:r>
          </w:p>
          <w:p w14:paraId="4AD52DA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&lt;div class="preheader" style="font-size: 1px; display: none !important;"&gt;The Create What Makes You Collection&lt;/div&gt;</w:t>
            </w:r>
          </w:p>
          <w:p w14:paraId="6F46016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 Preview space --&gt;</w:t>
            </w:r>
          </w:p>
          <w:p w14:paraId="6BB128D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</w:t>
            </w:r>
          </w:p>
          <w:p w14:paraId="0679426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&lt;div style="display: none; max-height: 0px; overflow: hidden;"&gt;</w:t>
            </w:r>
          </w:p>
          <w:p w14:paraId="74F487E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</w:t>
            </w:r>
          </w:p>
          <w:p w14:paraId="640FCFF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</w:t>
            </w:r>
          </w:p>
          <w:p w14:paraId="4DA9FF3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</w:t>
            </w:r>
          </w:p>
          <w:p w14:paraId="0DAFA0B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</w:t>
            </w:r>
          </w:p>
          <w:p w14:paraId="25B562E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&lt;/div&gt;</w:t>
            </w:r>
          </w:p>
          <w:p w14:paraId="3A9EEF6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&lt;!--Starts NEW Gmail App fix --&gt;</w:t>
            </w:r>
          </w:p>
          <w:p w14:paraId="7E53664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&lt;!--[if !mso]&gt;&lt;!---&gt;</w:t>
            </w:r>
          </w:p>
          <w:p w14:paraId="6087E1D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&lt;input checked="checked" class="mobileCont" style="appearance:none!important; overflow:hidden; display:none; width:0px; max-width:0px; height:0px; max-height:0px; visibility:hidden; z-index:-9999; position:absolute; left:100000px;" type="checkbox" /&gt; </w:t>
            </w:r>
          </w:p>
          <w:p w14:paraId="57F122D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&lt;!--&lt;![endif]--&gt; </w:t>
            </w:r>
          </w:p>
          <w:p w14:paraId="58D1A0F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&lt;div class="gmailfix" style="white-space:nowrap; font:15px courier; line-height:0;"&gt;&amp;nbsp;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</w:t>
            </w:r>
          </w:p>
          <w:p w14:paraId="7D18F2E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&lt;/div&gt; </w:t>
            </w:r>
          </w:p>
          <w:p w14:paraId="412C6E1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&lt;!--Ends NEW Gmail App fix --&gt; </w:t>
            </w:r>
          </w:p>
          <w:p w14:paraId="6087B20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&lt;!--- PREHEADERS &amp; VAWP ---&gt; </w:t>
            </w:r>
          </w:p>
          <w:p w14:paraId="50C5C2A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&lt;table align="center" border="0" cellpadding="0" cellspacing="0" width="600" class="gwfw container darkmode" style="background-color:#ffffff; width:600px;" role="Presentation"&gt; </w:t>
            </w:r>
          </w:p>
          <w:p w14:paraId="4DC99A7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&lt;tbody&gt; </w:t>
            </w:r>
          </w:p>
          <w:p w14:paraId="4A38D0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&lt;tr&gt; </w:t>
            </w:r>
          </w:p>
          <w:p w14:paraId="00A1D59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align="center" bgcolor="#ffffff" style="padding-left:20px; padding-right:20px"&gt; </w:t>
            </w:r>
          </w:p>
          <w:p w14:paraId="5B8B1D4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align="center" bgcolor="#ffffff" border="0" cellpadding="0" cellspacing="0" class="contenttable darkmode" width="0" role="Presentation"&gt; </w:t>
            </w:r>
          </w:p>
          <w:p w14:paraId="02EFF5F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 </w:t>
            </w:r>
          </w:p>
          <w:p w14:paraId="4ABB74E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 </w:t>
            </w:r>
          </w:p>
          <w:p w14:paraId="14814F1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&lt;td&gt;                       </w:t>
            </w:r>
          </w:p>
          <w:p w14:paraId="3FC2F4A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</w:t>
            </w:r>
          </w:p>
          <w:p w14:paraId="35315ED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</w:t>
            </w:r>
          </w:p>
          <w:p w14:paraId="4210880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 </w:t>
            </w:r>
          </w:p>
          <w:p w14:paraId="0F3FE65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 </w:t>
            </w:r>
          </w:p>
          <w:p w14:paraId="2174510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 </w:t>
            </w:r>
          </w:p>
          <w:p w14:paraId="06544C1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 </w:t>
            </w:r>
          </w:p>
          <w:p w14:paraId="6AF7AEB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 align="center" class="hide" valign="middle" width="428"&gt;</w:t>
            </w:r>
          </w:p>
          <w:p w14:paraId="3AF6DB0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camarker-inner"&gt;&lt;table width="100%" cellspacing="0" cellpadding="0" border="0" role="Presentation"&gt;</w:t>
            </w:r>
          </w:p>
          <w:p w14:paraId="2B3D841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&lt;tr&gt;&lt;td style=" align:center; padding-top:10px; padding-bottom:20px;font-family:  Arial, 'Helvetica Neue', Helvetica, sans-serif; font-size:12px; color:#000000;" align="center"&gt;&lt;a href="https://view.em.reebok.com/?qs=99e859145a50e9b49077e56928f8308f761b97e6261e8acbbc9e687dcb96c4a91d3a08f4bc5f5f4f8fa016ab267ad17f0bdc5b8eddae82cd201a6622f4bd0fece5ad7a2b92ca28cab7e76257c1cacb14" style="color:#000000; text-decoration:underline;" class="white_text" target="_blank"&gt;VIEW IN BROWSER&lt;/a&gt;</w:t>
            </w:r>
          </w:p>
          <w:p w14:paraId="720068E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&lt;/td&gt;&lt;/tr&gt;</w:t>
            </w:r>
          </w:p>
          <w:p w14:paraId="14C6236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&lt;/table&gt;&lt;/td&gt;&lt;/tr&gt;&lt;/table&gt;</w:t>
            </w:r>
          </w:p>
          <w:p w14:paraId="10487E5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</w:t>
            </w:r>
          </w:p>
          <w:p w14:paraId="482355E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 </w:t>
            </w:r>
          </w:p>
          <w:p w14:paraId="0EA33C4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 </w:t>
            </w:r>
          </w:p>
          <w:p w14:paraId="274C8D4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 </w:t>
            </w:r>
          </w:p>
          <w:p w14:paraId="3ED548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 </w:t>
            </w:r>
          </w:p>
          <w:p w14:paraId="17547A5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 TOP NAV--&gt; </w:t>
            </w:r>
          </w:p>
          <w:p w14:paraId="1EE622D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bgcolor="#ffffff" border="0" cellpadding="0" cellspacing="0" width="600" class="container darkmode" role="Presentation"&gt; </w:t>
            </w:r>
          </w:p>
          <w:p w14:paraId="7DD4482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</w:t>
            </w:r>
          </w:p>
          <w:p w14:paraId="53E1187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</w:t>
            </w:r>
          </w:p>
          <w:p w14:paraId="7D75A49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 style=" padding-right:0px;padding-left:0px;padding-top:10px; padding-bottom:20px; text-align: center;" align="center"&gt;</w:t>
            </w:r>
          </w:p>
          <w:p w14:paraId="25390B2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&lt;!--Rebook logo desktop  start--&gt;                                                      </w:t>
            </w:r>
          </w:p>
          <w:p w14:paraId="186CC0A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&lt;a href="https://click.em.reebok.com/?qs=a81f8df18c3c98ce20293469848db76f9220b85b6de2310c7f528d0561ac2d64073727e32e858466cd4d57c69725f1efcb86b4951ef8630f" target="_blank" &gt;</w:t>
            </w:r>
          </w:p>
          <w:p w14:paraId="1F270A4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&lt;img src="http://image.em.reebok.com/lib/fe2a11717064057c7c1279/m/1/a222d17f-c28f-48b1-b13a-6427674a2ad4.png" style="display: block; border: 0px; width: 600px;" width="600" class="photo" alt="Reebok"/&gt; </w:t>
            </w:r>
          </w:p>
          <w:p w14:paraId="37C2103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&lt;/a&gt;</w:t>
            </w:r>
          </w:p>
          <w:p w14:paraId="2AF4362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&lt;!--Rebook logo desktop  ends--&gt;                                                       </w:t>
            </w:r>
          </w:p>
          <w:p w14:paraId="75CEC79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</w:t>
            </w:r>
          </w:p>
          <w:p w14:paraId="18CBDF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</w:t>
            </w:r>
          </w:p>
          <w:p w14:paraId="605D021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</w:t>
            </w:r>
          </w:p>
          <w:p w14:paraId="6B261EF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 </w:t>
            </w:r>
          </w:p>
          <w:p w14:paraId="307FF30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</w:t>
            </w:r>
          </w:p>
          <w:p w14:paraId="379B3E0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Banner---&gt;  </w:t>
            </w:r>
          </w:p>
          <w:p w14:paraId="59A6FD9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border="0" cellpadding="0" cellspacing="0"  width="600" style="border-collapse:collapse; width: 600px;" class="container" role="Presentation"&gt; </w:t>
            </w:r>
          </w:p>
          <w:p w14:paraId="765A5C8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 </w:t>
            </w:r>
          </w:p>
          <w:p w14:paraId="039D3B8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</w:t>
            </w:r>
          </w:p>
          <w:p w14:paraId="42018DC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&lt;td&gt; </w:t>
            </w:r>
          </w:p>
          <w:p w14:paraId="50A8B5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camarker-inner"&gt;&lt;table width="100%" cellspacing="0" cellpadding="0" role="presentation"&gt;&lt;tr&gt;&lt;td align="center"&gt;&lt;a target="_blank" href="https://click.em.reebok.com/?qs=a81f8df18c3c98ced153bcf3193862fa9adb15df2b6141c03a40745687aef1d4fd7b039af71864614b7169f5d891c23d3a44bc890d937bac" title=""   data-linkto="http://"&gt;&lt;img data-assetid="149069" src="https://image.em.reebok.com/lib/fe2a11717064057c7c1279/m/1/6e868b0d-5c69-4ef5-ad05-da9a0a759db8.gif" alt="Create What Makes You" width="600" style="display: block; padding: 0px; text-align: center; height: auto; width: 100%; border: 0px;"&gt;&lt;/a&gt;&lt;/td&gt;&lt;/tr&gt;&lt;/table&gt;&lt;/td&gt;&lt;/tr&gt;&lt;/table&gt;</w:t>
            </w:r>
          </w:p>
          <w:p w14:paraId="734F8CE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</w:t>
            </w:r>
          </w:p>
          <w:p w14:paraId="4DDCB9C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</w:t>
            </w:r>
          </w:p>
          <w:p w14:paraId="27CFF4E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 </w:t>
            </w:r>
          </w:p>
          <w:p w14:paraId="6FF384E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 </w:t>
            </w:r>
          </w:p>
          <w:p w14:paraId="6C3D9D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</w:t>
            </w:r>
          </w:p>
          <w:p w14:paraId="12D7E6D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Module 2 ---&gt; </w:t>
            </w:r>
          </w:p>
          <w:p w14:paraId="7FC0C2D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border="0" cellpadding="0" cellspacing="0" width="600" style="border-collapse:collapse; width: 600px;" class="container" role="Presentation"&gt; </w:t>
            </w:r>
          </w:p>
          <w:p w14:paraId="20FEA28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 </w:t>
            </w:r>
          </w:p>
          <w:p w14:paraId="63AE876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</w:t>
            </w:r>
          </w:p>
          <w:p w14:paraId="398E9E7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 &gt;</w:t>
            </w:r>
          </w:p>
          <w:p w14:paraId="2F621FB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camarker-inner"&gt;&lt;!-- Section Headline starts--&gt;</w:t>
            </w:r>
          </w:p>
          <w:p w14:paraId="626752D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&lt;table style="border-collapse:collapse;width:100%;" class="container" role="Presentation" width="100%" cellspacing="0" cellpadding="0" border="0"&gt;</w:t>
            </w:r>
          </w:p>
          <w:p w14:paraId="30E21E7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</w:t>
            </w:r>
          </w:p>
          <w:p w14:paraId="6DB831B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&lt;tr&gt;</w:t>
            </w:r>
          </w:p>
          <w:p w14:paraId="4E5936C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&lt;td style="mso-line-height: exactly; line-height: 55px; text-align: center; font-size:50px; padding: 30px 30px 0px;font-weight: bold; color: #000000;font-family: Arial, sans-serif;" align="left"&gt;CREATE WHAT MAKES&amp;nbsp;YOU&lt;/td&gt;</w:t>
            </w:r>
          </w:p>
          <w:p w14:paraId="4F97CB7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&lt;/tr&gt;</w:t>
            </w:r>
          </w:p>
          <w:p w14:paraId="0D652C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</w:t>
            </w:r>
          </w:p>
          <w:p w14:paraId="7D74CAD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&lt;!-- Section Headline ends--&gt;</w:t>
            </w:r>
          </w:p>
          <w:p w14:paraId="0496FC3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&lt;!-- Section Disc starts--&gt;</w:t>
            </w:r>
          </w:p>
          <w:p w14:paraId="2F57917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</w:t>
            </w:r>
          </w:p>
          <w:p w14:paraId="4D7566B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&lt;td style="mso-line-height: exactly; line-height: 28px; text-align: center; font-family: Arial, sans-serif; font-size: 20px; padding: 10px 30px 30px; color: #000000;" align="center"&gt;Pay homage to the past while shining a light to the future. The new collection is coming&amp;nbsp;soon…&lt;/td&gt;</w:t>
            </w:r>
          </w:p>
          <w:p w14:paraId="2BF343F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&lt;/tr&gt;</w:t>
            </w:r>
          </w:p>
          <w:p w14:paraId="2E8241E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</w:t>
            </w:r>
          </w:p>
          <w:p w14:paraId="5626199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 Section disc ends--&gt;</w:t>
            </w:r>
          </w:p>
          <w:p w14:paraId="0EB0D9A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&lt;/td&gt;&lt;/tr&gt;&lt;/table&gt;&lt;table cellpadding="0" cellspacing="0" width="100%" role="presentation" style="background-color: #FFFFFF; min-width: 100%; " class="stylingblock-content-wrapper"&gt;&lt;tr&gt;&lt;td style="padding: 0px; " class="stylingblock-content-wrapper camarker-inner"&gt;</w:t>
            </w:r>
          </w:p>
          <w:p w14:paraId="319A91B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 full width button starts--&gt;</w:t>
            </w:r>
          </w:p>
          <w:p w14:paraId="11D40BB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&lt;table style="border-collapse:collapse;  width:100%;" width="100%" cellspacing="0" cellpadding="0" border="0" class="container" role="Presentation"&gt;</w:t>
            </w:r>
          </w:p>
          <w:p w14:paraId="0ED2523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</w:t>
            </w:r>
          </w:p>
          <w:p w14:paraId="35A8963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</w:t>
            </w:r>
          </w:p>
          <w:p w14:paraId="1F97A97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&lt;td style="padding:0px 20px 30px;" valign="center" align="center" class="button_block"&gt;</w:t>
            </w:r>
          </w:p>
          <w:p w14:paraId="184C891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&lt;div&gt;</w:t>
            </w:r>
          </w:p>
          <w:p w14:paraId="4B33981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&lt;!--[if mso]&gt;   &lt;v:roundrect xmlns:v="urn:schemas-microsoft-com:vml" xmlns:w="urn:schemas-microsoft-com:office:word" href="http://www.reebok.com/c/600000120/collection-create_what_makes_you" alias="PreviewtheCollection_btn" target="_blank" style="height:45px;v-text-anchor:middle;width:555px;" arcsize="5%" strokecolor="#000000" fillcolor="#000000"&gt;     &lt;w:anchorlock/&gt;     &lt;center style="color:#ffffff font-family:sans-serif;font-size:18px;mso-color-alt:auto;"&gt;Preview the&amp;nbsp;Collection&lt;/center&gt;   &lt;/v:roundrect&gt; &lt;![endif]--&gt;</w:t>
            </w:r>
          </w:p>
          <w:p w14:paraId="155F4DD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&lt;a class="btn" href="https://click.em.reebok.com/?qs=a81f8df18c3c98ce4ca2c900ba6187611158fa4cea7a1706e964eefab5dd406e609a6ade31e0b3ad75707d3a4254fa1e01f911a7ff6a7e92" style="background-color:#000000;border:1px solid #000000;border-radius:5px;color:#ffffff;display:inline-block;font-family:sans-serif;font-size:18px;line-height:45px;text-align:center;text-decoration:none;width:100%;-webkit-text-size-adjust:none;mso-hide:all;mso-color-alt:auto;" target="_blank" &gt;Preview the&amp;nbsp;Collection&lt;/a&gt;</w:t>
            </w:r>
          </w:p>
          <w:p w14:paraId="043987D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&lt;/div&gt;</w:t>
            </w:r>
          </w:p>
          <w:p w14:paraId="2E1C59E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&lt;/td&gt;</w:t>
            </w:r>
          </w:p>
          <w:p w14:paraId="10B1F23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&lt;/tr&gt;</w:t>
            </w:r>
          </w:p>
          <w:p w14:paraId="15A63F7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</w:t>
            </w:r>
          </w:p>
          <w:p w14:paraId="25DE5C8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 full width button ends--&gt;</w:t>
            </w:r>
          </w:p>
          <w:p w14:paraId="5E9070C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&lt;/td&gt;&lt;/tr&gt;&lt;/table&gt;&lt;table cellpadding="0" cellspacing="0" width="100%" role="presentation" style="background-color: transparent; min-width: 100%; " class="stylingblock-content-wrapper"&gt;&lt;tr&gt;&lt;td style="padding: 20px 0px 0px; " class="stylingblock-content-wrapper camarker-inner"&gt;&lt;table width="100%" cellspacing="0" cellpadding="0" role="presentation"&gt;&lt;tr&gt;&lt;td align="center"&gt;&lt;a target="_blank" href="https://click.em.reebok.com/?qs=a81f8df18c3c98cef3bfa82043e9999ce55b30618a45a535d8655684ca6943e0d1e2cf497a5da0b588b9b579df60fd19427c2dcb64d4e1f6" title=""   data-linkto="http://"&gt;&lt;img data-assetid="149068" src="https://image.em.reebok.com/lib/fe2a11717064057c7c1279/m/1/7f9465ab-f3bd-49c1-b5eb-3eff63ca3804.jpg" alt="Create What Makes You" width="600" style="display: block; padding: 0px; text-align: center; height: auto; width: 100%; border: 0px;"&gt;&lt;/a&gt;&lt;/td&gt;&lt;/tr&gt;&lt;/table&gt;&lt;/td&gt;&lt;/tr&gt;</w:t>
            </w:r>
          </w:p>
          <w:p w14:paraId="66432B9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&lt;/table&gt;&lt;table cellpadding="0" cellspacing="0" width="100%" role="presentation" style="min-width: 100%; " class="stylingblock-content-wrapper"&gt;&lt;tr&gt;&lt;td class="stylingblock-content-wrapper camarker-inner"&gt; &lt;table style="background:#244486; text-align: center; width:100%;" width="100%" cellspacing="0" cellpadding="0" border="0" bgcolor="#244486" align="center" role="Presentation"&gt;</w:t>
            </w:r>
          </w:p>
          <w:p w14:paraId="39EBA9D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            &lt;tr&gt;</w:t>
            </w:r>
          </w:p>
          <w:p w14:paraId="20DEF46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245394E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             &lt;td style="background:#244486; text-align: center;  vertical-align:center; padding: 20px 10px;" valign="center" width="100%" bgcolor="#244486" align="center"&gt;&lt;a  data-linkto="https://" href="https://click.em.reebok.com/?qs=6677a4b026c88e8956a1273892dd46666190bd0834fc4f4db831ba81634ad61d2aa989a9f5a59f835b06bb81d1dac56013c211f4a8adc2c7" target="_blank" title="" style=" font-size: 15px; line-height:16px; text-align: center; text-decoration:none; color:#ffffff; font-family: sans-serif;"  class="mobilefont13px"&gt;FREE SHIPPING ON ORDERS OF $75 OR&amp;nbsp;MORE&lt;/a&gt;</w:t>
            </w:r>
          </w:p>
          <w:p w14:paraId="35830D5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              &lt;/td&gt;&lt;/tr&gt;&lt;/table&gt;&lt;/td&gt;&lt;/tr&gt;&lt;/table&gt;</w:t>
            </w:r>
          </w:p>
          <w:p w14:paraId="7FA3DD1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 </w:t>
            </w:r>
          </w:p>
          <w:p w14:paraId="4C66437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 </w:t>
            </w:r>
          </w:p>
          <w:p w14:paraId="0A37841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 </w:t>
            </w:r>
          </w:p>
          <w:p w14:paraId="0ED398B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</w:t>
            </w:r>
          </w:p>
          <w:p w14:paraId="6695571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</w:t>
            </w:r>
          </w:p>
          <w:p w14:paraId="0A3B5F0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SOCIAL ---&gt;</w:t>
            </w:r>
          </w:p>
          <w:p w14:paraId="22B88C0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&lt;table style="border-collapse:collapse; width: 100%;" width="100%" cellspacing="0" cellpadding="0" border="0" bgcolor="#ffffff" align="center" role="Presentation"&gt;</w:t>
            </w:r>
          </w:p>
          <w:p w14:paraId="1CE1644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</w:t>
            </w:r>
          </w:p>
          <w:p w14:paraId="0DD1C3C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&lt;td style="border-collapse:collapse;padding-top:30px; padding-bottom:30px; width: 100%;" width="100%"&gt;</w:t>
            </w:r>
          </w:p>
          <w:p w14:paraId="4351638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&lt;table style="border-collapse:collapse" cellspacing="0" cellpadding="0" border="0" align="center" role="Presentation"&gt;</w:t>
            </w:r>
          </w:p>
          <w:p w14:paraId="24649DB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&lt;tr&gt;</w:t>
            </w:r>
          </w:p>
          <w:p w14:paraId="4302731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style="border-collapse:collapse" width="46" valign="middle" align="center"&gt;</w:t>
            </w:r>
          </w:p>
          <w:p w14:paraId="5006AA8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 data-linkto="https://" href="https://click.em.reebok.com/?qs=6677a4b026c88e89e2d1b94d272c2cddbfed9678f2342809c23a1b5103c8584e5b5d2c77206435b748dca6c7a86f14bf9a65d99a69411951" target="_blank" title=""&gt;&lt;img alt="Facebook icon" data-assetid="41" src="http://image.em.reebok.com/lib/fe2a11717064057c7c1279/m/1/89ce992e-5a2b-4da4-97a0-128cf04842fb.png"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2AC9B19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16AF144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55A9852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 data-linkto="https://" href="https://click.em.reebok.com/?qs=6677a4b026c88e89e921794ee58d0953c8efbdb66153be52f8e7379554f5e4d9a99b51cbd15cf9854fa7f38bdaaaa4d845597a8ce337af74" target="_blank" title=""&gt;&lt;img alt="Instagram icon" data-assetid="44" src="http://image.em.reebok.com/lib/fe2a11717064057c7c1279/m/1/82bead7c-cf83-461f-9361-e7665fcc9de5.png"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63667DE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6DF8614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6CB9C02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 data-linkto="https://" href="https://click.em.reebok.com/?qs=6677a4b026c88e89283aa520e122d4c07545cbfda15ea05c5cc1e92f7de7cf03aa4da33a309b06060549182b08c2cef5ca2d2258bf7bbcb1" target="_blank" title=""&gt;&lt;img alt="Twitter icon" data-assetid="28" src="http://image.em.reebok.com/lib/fe2a11717064057c7c1279/m/1/8f124786-f284-4e9b-8b6d-9cb7791ca600.png"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2D0CA74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5979266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style="border-collapse:collapse" width="46" valign="middle" align="center"&gt;</w:t>
            </w:r>
          </w:p>
          <w:p w14:paraId="17C41E2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  data-linkto="https://" href="https://click.em.reebok.com/?qs=6677a4b026c88e8952436212ca61fa93bf41800b35431764b3fb6c804006c6a3c4251f08cb662023b08511d761bdf73f2f89b148dd34cd61" target="_blank" title=""&gt;&lt;img alt="Tiktok icon" data-assetid="42" src="http://image.em.reebok.com/lib/fe2a11717064057c7c1279/m/1/fa2c42f5-cff5-4d63-b5fd-4c866d282b8f.png"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59C6AAD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3594FC0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2F95976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 data-linkto="https://" href="https://click.em.reebok.com/?qs=6677a4b026c88e892f5b888994a408bfcee5931612e82480af27fad1fb56f4c9f814a7f4ecd4cec8193a9ada71997c6f9060cad61f9c870a" target="_blank" title=""&gt;&lt;img alt="Youtube icon" data-assetid="42" src="http://image.em.reebok.com/lib/fe2a11717064057c7c1279/m/1/1f6058a7-ee2d-4fe6-92e8-0cc60df5092f.png"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18DDEB6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149C0BC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&lt;/tr&gt;</w:t>
            </w:r>
          </w:p>
          <w:p w14:paraId="417DCBA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&lt;/table&gt;</w:t>
            </w:r>
          </w:p>
          <w:p w14:paraId="11FBB6F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&lt;/td&gt;</w:t>
            </w:r>
          </w:p>
          <w:p w14:paraId="00A7ED8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&lt;/tr&gt;</w:t>
            </w:r>
          </w:p>
          <w:p w14:paraId="454FA01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</w:t>
            </w:r>
          </w:p>
          <w:p w14:paraId="1ABE7D7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&lt;!--END SOCIAL --&gt;</w:t>
            </w:r>
          </w:p>
          <w:p w14:paraId="18DFDFA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width="600" border="0" cellspacing="0" cellpadding="0" style="width:600px;" class="container" role="Presentation"&gt;</w:t>
            </w:r>
          </w:p>
          <w:p w14:paraId="5F93BD9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</w:t>
            </w:r>
          </w:p>
          <w:p w14:paraId="41DD455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&lt;td align="center" style="background:#244486; padding-left:5px; padding-right:5px; padding-top:20px; padding-bottom:20px;  text-align: center;" align="center" bgcolor="#244486" &gt;</w:t>
            </w:r>
          </w:p>
          <w:p w14:paraId="60B9DB4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&lt;table width="100%" border="0" cellspacing="0" cellpadding="0" style="background:#244486; text-align: center; width:100%;" align="center" bgcolor="#244486"  class="container" role="Presentation"&gt;</w:t>
            </w:r>
          </w:p>
          <w:p w14:paraId="551DB68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&lt;tr&gt;</w:t>
            </w:r>
          </w:p>
          <w:p w14:paraId="6FF0A91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style="background:#244486; text-align: center;  valign:center; width: 28%; " valign="center" width="28%"  bgcolor="#244486" align="center"&gt;</w:t>
            </w:r>
          </w:p>
          <w:p w14:paraId="7E94CDB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data-linkto="https://" href="https://click.em.reebok.com/?qs=6677a4b026c88e892f138fc040827884b9127f9fb3595ca0e84d288e4b2882e045b39f5b73a5fe05999eae65f967c607d1b9acaaea76588b" target="_blank" title=""  style=" font-size: 15px;text-align: center; text-decoration:none; color:#ffffff; font-family: sans-serif;line-height:16px;" class="mobilefont13px" &gt;MY ACCOUNT&lt;/a&gt;</w:t>
            </w:r>
          </w:p>
          <w:p w14:paraId="2DA411C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0A4B2A0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style="background:#244486; text-align: center;  valign:center; width: 28%;" valign="center" width="28%" bgcolor="#244486" align="center"&gt;</w:t>
            </w:r>
          </w:p>
          <w:p w14:paraId="0099335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data-linkto="https://" href="https://click.em.reebok.com/?qs=6677a4b026c88e89f18a6156be31b520a8c8e5a2e9469c80108f33f6403fb22ef064e12ffe7e9b9e9082a5815984aeb80a2699d72bfbd5bd" target="_blank"  title="" style=" font-size: 15px;text-align: center; text-decoration:none; color:#ffffff; font-family: sans-serif;line-height:16px;" class="mobilefont13px" &gt;FIND A STORE&lt;/a&gt;</w:t>
            </w:r>
          </w:p>
          <w:p w14:paraId="1053DC7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7C3E644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&lt;td  style="background:#244486; text-align: center;  valign:center; width: 28%;" valign="center" width="28%" bgcolor="#244486" align="center"&gt;</w:t>
            </w:r>
          </w:p>
          <w:p w14:paraId="0098E37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&lt;a  data-linkto="https://"  href="https://click.em.reebok.com/?qs=6677a4b026c88e896d4fda24e6b60e75d97b5b76bc746f4244270b95431dce258317aeabe86f68c120e971e10a42e828fe6f08bbae37517c" target="_blank" title=""style=" font-size: 15px;text-align: center; text-decoration:none; color:#ffffff; font-family: sans-serif;line-height:16px;" class="mobilefont13px" &gt;NEED HELP?&lt;/a&gt;</w:t>
            </w:r>
          </w:p>
          <w:p w14:paraId="045B70B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42FF516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&lt;/tr&gt;</w:t>
            </w:r>
          </w:p>
          <w:p w14:paraId="57E2C19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&lt;/table&gt;</w:t>
            </w:r>
          </w:p>
          <w:p w14:paraId="312A221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&lt;/td&gt;</w:t>
            </w:r>
          </w:p>
          <w:p w14:paraId="386A8A7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&lt;/tr&gt;</w:t>
            </w:r>
          </w:p>
          <w:p w14:paraId="6A4F0DA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&lt;/table&gt;</w:t>
            </w:r>
          </w:p>
          <w:p w14:paraId="75CCE89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DISCLAIMER ---&gt;                  </w:t>
            </w:r>
          </w:p>
          <w:p w14:paraId="51039F8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border="0" cellpadding="0" cellspacing="0"  width="600" style="width:600px;" class="container" role="Presentation"&gt; </w:t>
            </w:r>
          </w:p>
          <w:p w14:paraId="130CD52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&lt;tbody&gt; </w:t>
            </w:r>
          </w:p>
          <w:p w14:paraId="6E5995A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&lt;tr&gt; </w:t>
            </w:r>
          </w:p>
          <w:p w14:paraId="7DCEFDC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&lt;td style="padding-left: 2px; padding-top:20px"&gt;</w:t>
            </w:r>
          </w:p>
          <w:p w14:paraId="08E9F07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&lt;table cellspacing="0" cellpadding="0" border="0" width="100%" style="width:100%;border-collapse: collapse;" role="presentation"&gt;</w:t>
            </w:r>
          </w:p>
          <w:p w14:paraId="11B9E75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&lt;tr&gt;&lt;td style=" mso-line-height: exactly; ; text-align: left; line-height: 14px; font-family: Arial, sans-serif; font-size: 12px; font-weight: regular; background: #ffffff; color: #5e5e5e; padding:0px 10px 10px;"&gt;Free ground shipping offer on orders of $75 or more valid to U.S. addresses only. All offers valid on domestic U.S. orders&amp;nbsp;only.&lt;/td&gt;&lt;/tr&gt;</w:t>
            </w:r>
          </w:p>
          <w:p w14:paraId="23ED72C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&lt;/table&gt;</w:t>
            </w:r>
          </w:p>
          <w:p w14:paraId="6758817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</w:t>
            </w:r>
          </w:p>
          <w:p w14:paraId="496BE89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&lt;/td&gt;</w:t>
            </w:r>
          </w:p>
          <w:p w14:paraId="4BC7607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&lt;/tr&gt;</w:t>
            </w:r>
          </w:p>
          <w:p w14:paraId="3ACDA7F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&lt;/tbody&gt;</w:t>
            </w:r>
          </w:p>
          <w:p w14:paraId="7EB1F25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</w:t>
            </w:r>
          </w:p>
          <w:p w14:paraId="0BABE41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DISCLAIMER ---&gt;     </w:t>
            </w:r>
          </w:p>
          <w:p w14:paraId="5C5A9F4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&lt;!--- FOOTER ---&gt;</w:t>
            </w:r>
          </w:p>
          <w:p w14:paraId="1B9D148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align="center" cellpadding="0" cellspacing="0" class="container" width="600" role="Presentation" role="Presentation"&gt;</w:t>
            </w:r>
          </w:p>
          <w:p w14:paraId="742844B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&lt;tr&gt;</w:t>
            </w:r>
          </w:p>
          <w:p w14:paraId="47E04478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&lt;td align="center" valign="middle"&gt;</w:t>
            </w:r>
          </w:p>
          <w:p w14:paraId="01AF875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&lt;table align="center" cellpadding="0" cellspacing="0" class="container" width="600" role="Presentation"&gt;</w:t>
            </w:r>
          </w:p>
          <w:p w14:paraId="45E7BC9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&lt;tr&gt;</w:t>
            </w:r>
          </w:p>
          <w:p w14:paraId="663BD31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&lt;td align="center" valign="middle"&gt;</w:t>
            </w:r>
          </w:p>
          <w:p w14:paraId="201DF41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&lt;table align="center" cellpadding="0" cellspacing="0" class="container" width="600" role="Presentation"&gt;</w:t>
            </w:r>
          </w:p>
          <w:p w14:paraId="382A154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&lt;tr&gt;</w:t>
            </w:r>
          </w:p>
          <w:p w14:paraId="417F5FD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&lt;!--[if gte mso 12]&gt;  &lt;div style="background: #ffffff; width: 150px; padding-bottom:0px; line-height: 20px;" height="20" width="150" padding-bottom="0"&gt;        &amp;nbsp;&lt;/div&gt;&lt;![endif]--&gt;</w:t>
            </w:r>
          </w:p>
          <w:p w14:paraId="4E8BCE0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&lt;td align="center" class="mobilefontHF" style=" text-align: center; line-height: 14px; font: 12px Arial; color: #000000; -webkit-text-stroke: #000000;"&gt;This email was sent to: </w:t>
            </w:r>
          </w:p>
          <w:p w14:paraId="646B10F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href="mailto:csiah0323i@gmail.com"style="color:#000000;text-decoration:none;" class="appleLinks white_text"&gt;csiah0323i@gmail.com&lt;/a&gt;</w:t>
            </w:r>
          </w:p>
          <w:p w14:paraId="7A75F52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1A4B69F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5A2DA9A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href="https://click.em.reebok.com/?qs=6677a4b026c88e897da26ad03c145ceecbe9504fe15ac8b41d66c11b5ec98a716afb3a4b495e2c4c02e96de6a0a6e909ff1efb8f5fb40291"  style="line-height: 14px; font: 12px Arial, Helvetica, sans-serif; color: #000000; text-decoration: none;"  class="white_text" target="_blank"&gt;Unsubscribe and Manage My Preferences&lt;/a&gt; | </w:t>
            </w:r>
          </w:p>
          <w:p w14:paraId="24D28C5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 target="_blank" href="https://click.em.reebok.com/?qs=c8dbd6a8b8a694ea168a9d477389d984b675343990ed99ce6d959934aa5d13a59ad893dcfa9357465f412c7a552f1da20c21cf911c4250ca" style="line-height: 14px; font: 12px Arial, Helvetica, sans-serif; color: #000000; text-decoration: none;"  class="white_text" target="_blank"&gt;Contact Us&lt;/a&gt; | </w:t>
            </w:r>
          </w:p>
          <w:p w14:paraId="3C5DC3B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 target="_blank" href="https://click.em.reebok.com/?qs=c8dbd6a8b8a694ea95abd62516cb015bb6f5fa615e23cf0116854d210879bab68d9a73bcdcc3f7cc6a3602bffd62e4cf62da66be4caa93cf" style="line-height: 14px; font: 12px Arial, Helvetica, sans-serif; color: #000000; text-decoration: none;" class="white_text" target="_blank"&gt;Privacy Policy&lt;/a&gt;</w:t>
            </w:r>
          </w:p>
          <w:p w14:paraId="7428FC9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637036C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62F15F9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This email was sent by:</w:t>
            </w:r>
          </w:p>
          <w:p w14:paraId="60EDA0D0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173F2DC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Reebok International Ltd., LLC | </w:t>
            </w:r>
          </w:p>
          <w:p w14:paraId="6DCCA39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href="" style="text-decoration: none; color: #000000;" class="appleLinks white_text"&gt;25 Drydock Ave.&lt;/a&gt; | </w:t>
            </w:r>
          </w:p>
          <w:p w14:paraId="5EAD497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href="" style="color:#000000;text-decoration:none;" class="appleLinks white_text"&gt;Boston&lt;/a&gt;, </w:t>
            </w:r>
          </w:p>
          <w:p w14:paraId="38E9856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&lt;a href="" style="color:#000000;text-decoration:none;" class="appleLinks white_text"&gt;MA 02210&lt;/a&gt;  | United States</w:t>
            </w:r>
          </w:p>
          <w:p w14:paraId="71AF61F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704EE8C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  &lt;br&gt;</w:t>
            </w:r>
          </w:p>
          <w:p w14:paraId="1E44C0E2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  &lt;/td&gt;</w:t>
            </w:r>
          </w:p>
          <w:p w14:paraId="4EA8668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  &lt;/tr&gt;</w:t>
            </w:r>
          </w:p>
          <w:p w14:paraId="2D73483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  &lt;/table&gt;</w:t>
            </w:r>
          </w:p>
          <w:p w14:paraId="3AA6AF77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  &lt;/td&gt;</w:t>
            </w:r>
          </w:p>
          <w:p w14:paraId="27A62C4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  &lt;/tr&gt;</w:t>
            </w:r>
          </w:p>
          <w:p w14:paraId="2CFD03D9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&lt;/table&gt;</w:t>
            </w:r>
          </w:p>
          <w:p w14:paraId="018958D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&lt;/td&gt;</w:t>
            </w:r>
          </w:p>
          <w:p w14:paraId="0D216AF3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&lt;/tr&gt;</w:t>
            </w:r>
          </w:p>
          <w:p w14:paraId="5610AD0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</w:t>
            </w:r>
          </w:p>
          <w:p w14:paraId="58CA5565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&lt;table align="center" cellpadding="0" cellspacing="0" class="container" width="600"  class="container" role="Presentation"&gt;</w:t>
            </w:r>
          </w:p>
          <w:p w14:paraId="653AEB3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&lt;tr&gt;</w:t>
            </w:r>
          </w:p>
          <w:p w14:paraId="205F846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&lt;td align="center" style=" text-align: center; line-height: 14px; font: 12px Arial; color: #000000; -webkit-text-stroke: #878787;"&gt;</w:t>
            </w:r>
          </w:p>
          <w:p w14:paraId="0B6796A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  &amp;copy; 2024 Reebok. All Rights Reserved.</w:t>
            </w:r>
          </w:p>
          <w:p w14:paraId="200B245D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  &lt;/td&gt;</w:t>
            </w:r>
          </w:p>
          <w:p w14:paraId="667ED74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  &lt;/tr&gt;</w:t>
            </w:r>
          </w:p>
          <w:p w14:paraId="2B14BFC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  &lt;/table&gt;           </w:t>
            </w:r>
          </w:p>
          <w:p w14:paraId="560E86C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  &lt;/td&gt;</w:t>
            </w:r>
          </w:p>
          <w:p w14:paraId="0655EE7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&lt;/tr&gt;</w:t>
            </w:r>
          </w:p>
          <w:p w14:paraId="29AB1BF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  &lt;img src="https://click.em.reebok.com/open.aspx?ffcb10-fef91c76766706-fe5e1c73776404797d1c-fe2a11717064057c7c1279-ff68177475-fe521c72726200797213-ff2b11787761&amp;d=100212&amp;bmt=0" width="1" height="1" alt=""&gt;</w:t>
            </w:r>
          </w:p>
          <w:p w14:paraId="245C6B16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  &lt;/tbody&gt;</w:t>
            </w:r>
          </w:p>
          <w:p w14:paraId="0884DFB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&lt;/table&gt;</w:t>
            </w:r>
          </w:p>
          <w:p w14:paraId="6C885111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&lt;!--Starts Gmail App fix 2 --&gt;</w:t>
            </w:r>
          </w:p>
          <w:p w14:paraId="449AD93C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&lt;div style="display:none; white-space:nowrap; font:16px courier; color:#ffffff;"&gt;- - - - - - - - - - - - - - - - - - - - - - - - - - - - - - - - -</w:t>
            </w:r>
          </w:p>
          <w:p w14:paraId="038CA78B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&lt;/div&gt;</w:t>
            </w:r>
          </w:p>
          <w:p w14:paraId="460443AE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  &lt;!--Ends Gmail App fix 2 --&gt;</w:t>
            </w:r>
          </w:p>
          <w:p w14:paraId="2CA54F4A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 xml:space="preserve">  &lt;/body&gt;</w:t>
            </w:r>
          </w:p>
          <w:p w14:paraId="5CDFA4F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&lt;/html&gt;</w:t>
            </w:r>
          </w:p>
          <w:p w14:paraId="0AC99FAF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</w:p>
          <w:p w14:paraId="73FFB644" w14:textId="77777777" w:rsidR="00A41607" w:rsidRPr="008F12DF" w:rsidRDefault="00A41607" w:rsidP="008F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</w:pPr>
            <w:r w:rsidRPr="008F12DF">
              <w:rPr>
                <w:rFonts w:ascii="Courier New" w:hAnsi="Courier New" w:cs="Courier New"/>
                <w:color w:val="auto"/>
                <w:spacing w:val="0"/>
                <w:sz w:val="21"/>
                <w:szCs w:val="21"/>
              </w:rPr>
              <w:t>--TNn6pqYKQYms=_?:--</w:t>
            </w:r>
          </w:p>
          <w:p w14:paraId="340049A9" w14:textId="77777777" w:rsidR="00A41607" w:rsidRDefault="00A41607" w:rsidP="002D2C31"/>
          <w:p w14:paraId="0A16B516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42DB48E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87481D5" w14:textId="77777777" w:rsidR="00A41607" w:rsidRDefault="00A41607" w:rsidP="00BE4410">
            <w:pPr>
              <w:jc w:val="right"/>
            </w:pPr>
          </w:p>
        </w:tc>
      </w:tr>
      <w:tr w:rsidR="00A41607" w14:paraId="6C4D9D38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FF1EDB3" w14:textId="77777777" w:rsidR="00A41607" w:rsidRDefault="00A41607" w:rsidP="002D2C31">
            <w:r>
              <w:t>50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F38F51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Delivered-To: csiah0323i@gmail.com</w:t>
            </w:r>
          </w:p>
          <w:p w14:paraId="471E95E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Received: by 2002:a05:6f02:20:b0:61:b588:214c with SMTP id 32csp414773rcj;</w:t>
            </w:r>
          </w:p>
          <w:p w14:paraId="7B6A453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Tue, 12 Dec 2023 07:48:09 -0800 (PST)</w:t>
            </w:r>
          </w:p>
          <w:p w14:paraId="36EF327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X-Google-Smtp-Source: AGHT+IE30fAFAjjuBYbcZytq33mX9BBlGOgp6vOIW5fxAL/lrNQjteEiYGewkPmpsEYkOfXxDVJt</w:t>
            </w:r>
          </w:p>
          <w:p w14:paraId="116EE78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X-Received: by 2002:a05:6870:f692:b0:1fb:75a:c431 with SMTP id el18-20020a056870f69200b001fb075ac431mr6262264oab.90.1702396088909;</w:t>
            </w:r>
          </w:p>
          <w:p w14:paraId="66B3FA2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Tue, 12 Dec 2023 07:48:08 -0800 (PST)</w:t>
            </w:r>
          </w:p>
          <w:p w14:paraId="2190B68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ARC-Seal: i=1; a=rsa-sha256; t=1702396088; cv=none;</w:t>
            </w:r>
          </w:p>
          <w:p w14:paraId="47B67B3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d=google.com; s=arc-20160816;</w:t>
            </w:r>
          </w:p>
          <w:p w14:paraId="3EA276C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b=C6spF91ivYrRKJpv7VwVBsIn2PP9GkNGvAWwn4SenKlN4EHms4BzYoE1M6nf7L4Y0a</w:t>
            </w:r>
          </w:p>
          <w:p w14:paraId="79B2884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RSXuLn3MlML/XEgQhQ1zmKI6p6w5PH9Bdk/lpkp/2/3H3AOXjagjXCnVGl5FG1ZYyLhL</w:t>
            </w:r>
          </w:p>
          <w:p w14:paraId="5123E90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4BSe+1cnrVq/ic9u0NS4W3Rmsf5AHD95cwpl2utaD6FrmKfIbtTJcRJ7E3c4oR7k0ndD</w:t>
            </w:r>
          </w:p>
          <w:p w14:paraId="69AFC9D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3HtxAV2KEDVx6ByswXXBI6jynmQweVCsyDe6wCfPDxUkOV7hhvaS3afAspPXGjzKFSvR</w:t>
            </w:r>
          </w:p>
          <w:p w14:paraId="17E0546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muFb8Q7jzENnvOW5WHGq3j8K0p7ZQ9/08l+T8zfbkFaVyZXotGZtSxvUPVWayk+yr7Mz</w:t>
            </w:r>
          </w:p>
          <w:p w14:paraId="14134FA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LFuA==</w:t>
            </w:r>
          </w:p>
          <w:p w14:paraId="43E2CD9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ARC-Message-Signature: i=1; a=rsa-sha256; c=relaxed/relaxed; d=google.com; s=arc-20160816;</w:t>
            </w:r>
          </w:p>
          <w:p w14:paraId="6EF7297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h=feedback-id:message-id:list-id:reply-to:mime-version</w:t>
            </w:r>
          </w:p>
          <w:p w14:paraId="1AFDEEB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:list-unsubscribe-post:list-unsubscribe:date:subject:to:from</w:t>
            </w:r>
          </w:p>
          <w:p w14:paraId="1ABB45A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:dkim-signature;</w:t>
            </w:r>
          </w:p>
          <w:p w14:paraId="1D6B345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bh=BVZG4iaJL4zNW8vwrP7S2INalEXZW+NwbRPRZFfhHmw=;</w:t>
            </w:r>
          </w:p>
          <w:p w14:paraId="34C2C07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fh=RUq2On4GgrriRnhrF+lVeVT/LOywZAb+K7FeDrrVXqU=;</w:t>
            </w:r>
          </w:p>
          <w:p w14:paraId="2E5DB80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b=aCgjWS7iQvynLvzsKIntxp1EQyLvOQlKDcclmTEwy4ptD3yA3E9LY50SaZhsWdSPHQ</w:t>
            </w:r>
          </w:p>
          <w:p w14:paraId="5C69732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D2ioZu8YmX+kS+RQTj9PZxx7CakFyR2rIGODcguuPni26DvYugc/83zQCirUa/CNb9PO</w:t>
            </w:r>
          </w:p>
          <w:p w14:paraId="5473891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7bUPdISNfvTPuEU2JL3/BimQVL6duOU/gcv/DytLaERY1QDdMB1+jrQi5QABD5iTApLh</w:t>
            </w:r>
          </w:p>
          <w:p w14:paraId="6F60179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yMQPmDx86m+bHgT+8rIZ6esUtdZqYDr2n6cvPvXLIkCBq4ViOfgJr5nJFgESuEpEjEFg</w:t>
            </w:r>
          </w:p>
          <w:p w14:paraId="5475F7F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qxTMQR/qIYq6IjJK0Xm85S7IW91qULhVnglyWDntDV4VKS09GH6Ne2vW2WJc63F+Gqr8</w:t>
            </w:r>
          </w:p>
          <w:p w14:paraId="4CB5843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G7AA==</w:t>
            </w:r>
          </w:p>
          <w:p w14:paraId="6A9EC7A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ARC-Authentication-Results: i=1; mx.google.com;</w:t>
            </w:r>
          </w:p>
          <w:p w14:paraId="685EA4B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dkim=pass header.i=@em.reebok.com header.s=10dkim1 header.b=O08Mpp5b;</w:t>
            </w:r>
          </w:p>
          <w:p w14:paraId="11E2DAA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spf=pass (google.com: domain of bounce-340_html-82764477-78953-515011969-1017@bounce.em.reebok.com designates 13.111.202.162 as permitted sender) smtp.mailfrom=bounce-340_HTML-82764477-78953-515011969-1017@bounce.em.reebok.com;</w:t>
            </w:r>
          </w:p>
          <w:p w14:paraId="46EAF30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dmarc=pass (p=REJECT sp=REJECT dis=NONE) header.from=em.reebok.com</w:t>
            </w:r>
          </w:p>
          <w:p w14:paraId="3E7A8D3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Return-Path: &lt;bounce-340_HTML-82764477-78953-515011969-1017@bounce.em.reebok.com&gt;</w:t>
            </w:r>
          </w:p>
          <w:p w14:paraId="7E8854D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Received: from mta3.em.reebok.com (mta3.em.reebok.com. [13.111.202.162])</w:t>
            </w:r>
          </w:p>
          <w:p w14:paraId="4F2C92F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by mx.google.com with ESMTPS id kx6-20020a056871400600b001fb4d90aba6si3328266oab.281.2023.12.12.07.48.08</w:t>
            </w:r>
          </w:p>
          <w:p w14:paraId="7C0F61D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for &lt;csiah0323i@gmail.com&gt;</w:t>
            </w:r>
          </w:p>
          <w:p w14:paraId="7529CAA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(version=TLS1_2 cipher=ECDHE-ECDSA-AES128-GCM-SHA256 bits=128/128);</w:t>
            </w:r>
          </w:p>
          <w:p w14:paraId="5F50363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Tue, 12 Dec 2023 07:48:08 -0800 (PST)</w:t>
            </w:r>
          </w:p>
          <w:p w14:paraId="233CDC2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Received-SPF: pass (google.com: domain of bounce-340_html-82764477-78953-515011969-1017@bounce.em.reebok.com designates 13.111.202.162 as permitted sender) client-ip=13.111.202.162;</w:t>
            </w:r>
          </w:p>
          <w:p w14:paraId="70D7C8B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Authentication-Results: mx.google.com;</w:t>
            </w:r>
          </w:p>
          <w:p w14:paraId="213D20C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dkim=pass header.i=@em.reebok.com header.s=10dkim1 header.b=O08Mpp5b;</w:t>
            </w:r>
          </w:p>
          <w:p w14:paraId="411F409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spf=pass (google.com: domain of bounce-340_html-82764477-78953-515011969-1017@bounce.em.reebok.com designates 13.111.202.162 as permitted sender) smtp.mailfrom=bounce-340_HTML-82764477-78953-515011969-1017@bounce.em.reebok.com;</w:t>
            </w:r>
          </w:p>
          <w:p w14:paraId="66FDD9F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dmarc=pass (p=REJECT sp=REJECT dis=NONE) header.from=em.reebok.com</w:t>
            </w:r>
          </w:p>
          <w:p w14:paraId="339EBA6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DKIM-Signature: v=1; a=rsa-sha256; c=relaxed/relaxed; s=10dkim1; d=em.reebok.com; h=From:To:Subject:Date:List-Unsubscribe:List-Unsubscribe-Post:MIME-Version: Reply-To:List-ID:X-CSA-Complaints:Message-ID:Content-Type; i=reebok@em.reebok.com; bh=BVZG4iaJL4zNW8vwrP7S2INalEXZW+NwbRPRZFfhHmw=; b=O08Mpp5blEC9ugjYrXWR1k32r+GoYg8iEcLAfGeJ0r2KyyTfC3x7h1Fphb481Jo2g+G8q2UHeA4m</w:t>
            </w:r>
          </w:p>
          <w:p w14:paraId="6B62090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xK/IR2+d1lMeEe3RnRTA/FSEe7VZadZwrw/7uvU/7WzLYA/Hk9m8PCrUadaBgCtiOiPN9EJA5MDZ</w:t>
            </w:r>
          </w:p>
          <w:p w14:paraId="2B0195A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jncNABmAR+Tk3tQdy5NI/l1ZXCdvtRqzqEMNAVb2U8Hj+xu5P9UmMUxNLCt1yZKwkWyMJ27XP6sb</w:t>
            </w:r>
          </w:p>
          <w:p w14:paraId="76D628F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Y8pOqTOGq8+7CigO3Us7ahcJT5JrbveI7jphz9kVPGqMCSd8y0QinuzmbyET39herOL77PBK999l</w:t>
            </w:r>
          </w:p>
          <w:p w14:paraId="10EE5FA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ZrSq6gEA/iG4RlVLZXlJshZNGZ9vV+fXwYLgsg==</w:t>
            </w:r>
          </w:p>
          <w:p w14:paraId="23D84DE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Received: by mta3.em.reebok.com id hf20bg2fmd4l for &lt;csiah0323i@gmail.com&gt;; Tue, 12 Dec 2023 15:46:46 +0000 (envelope-from &lt;bounce-340_HTML-82764477-78953-515011969-1017@bounce.em.reebok.com&gt;)</w:t>
            </w:r>
          </w:p>
          <w:p w14:paraId="3C32692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From: Reebok &lt;reebok@em.reebok.com&gt;</w:t>
            </w:r>
          </w:p>
          <w:p w14:paraId="74F887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To: &lt;csiah0323i@gmail.com&gt;</w:t>
            </w:r>
          </w:p>
          <w:p w14:paraId="7D7082B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Subject: JUST DROPPED: New kids' apparel</w:t>
            </w:r>
          </w:p>
          <w:p w14:paraId="60548F8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Date: Tue, 12 Dec 2023 09:46:46 -0600</w:t>
            </w:r>
          </w:p>
          <w:p w14:paraId="2714476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List-Unsubscribe: &lt;https://click.em.reebok.com/subscription_center.aspx?jwt=eyJhbGciOiJIUzI1NiIsInR5cCI6IkpXVCJ9.eyJtaWQiOiI1MTUwMTE5NjkiLCJzIjoiODI3NjQ0NzciLCJsaWQiOiIzNDAiLCJqIjoiNzg5NTMiLCJqYiI6IjEwMTciLCJkIjoiMTAwMjA0In0.Exx3BV6X30pq96AMjnrbHdTY6qJjyUMaBsK7xU9mtlE&gt;, &lt;mailto:leave-fd541774750b5c392848-fe521c72726200797213-feef13787c6107-fe2a11717064057c7c1279-ff3615707463@leave.em.reebok.com&gt;</w:t>
            </w:r>
          </w:p>
          <w:p w14:paraId="5003135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List-Unsubscribe-Post: List-Unsubscribe=One-Click</w:t>
            </w:r>
          </w:p>
          <w:p w14:paraId="2109551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x-CSA-Compliance-Source: SFMC</w:t>
            </w:r>
          </w:p>
          <w:p w14:paraId="7E12D3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MIME-Version: 1.0</w:t>
            </w:r>
          </w:p>
          <w:p w14:paraId="334CE9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Reply-To: Reebok &lt;reply-feef13787c6107-340_HTML-82764477-515011969-1017@em.reebok.com&gt;</w:t>
            </w:r>
          </w:p>
          <w:p w14:paraId="28AAA25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List-ID: &lt;515007984.xt.local&gt;</w:t>
            </w:r>
          </w:p>
          <w:p w14:paraId="3523DFC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X-CSA-Complaints: csa-complaints@eco.de</w:t>
            </w:r>
          </w:p>
          <w:p w14:paraId="3C4D3AF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X-SFMC-Stack: 10</w:t>
            </w:r>
          </w:p>
          <w:p w14:paraId="79DB4BB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x-job: 515011969_78953</w:t>
            </w:r>
          </w:p>
          <w:p w14:paraId="6CF4008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Message-ID: &lt;e797fd40-dbd5-416d-bbe3-0457a57bc866@dfw1s10mta1253.xt.local&gt;</w:t>
            </w:r>
          </w:p>
          <w:p w14:paraId="67C5D1B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Feedback-ID: 515011969:78953:13.111.202.162:sfmktgcld</w:t>
            </w:r>
          </w:p>
          <w:p w14:paraId="2B0AADF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Content-Type: multipart/alternative; boundary="wwozhHYfqdCx=_?:"</w:t>
            </w:r>
          </w:p>
          <w:p w14:paraId="53C008A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09191CE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--wwozhHYfqdCx=_?:</w:t>
            </w:r>
          </w:p>
          <w:p w14:paraId="2375A34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Content-Type: text/plain; charset="utf-8"</w:t>
            </w:r>
          </w:p>
          <w:p w14:paraId="7305B5D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Content-Transfer-Encoding: 8bit</w:t>
            </w:r>
          </w:p>
          <w:p w14:paraId="3D1D7A7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2EEF987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Reebok</w:t>
            </w:r>
          </w:p>
          <w:p w14:paraId="38B915C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</w:t>
            </w:r>
          </w:p>
          <w:p w14:paraId="2F843EA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&amp;#847;&amp;zwnj; </w:t>
            </w:r>
          </w:p>
          <w:p w14:paraId="7F63F5E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                 </w:t>
            </w:r>
          </w:p>
          <w:p w14:paraId="38DCFD4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</w:p>
          <w:p w14:paraId="10ED515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B56CB4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4BC0431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29DBD34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1443A0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https://view.em.reebok.com/?qs=895a962d0e858766e8a1a5c82f81f778a1326a465d671ff59a32a7542adc1fa694cbf202a0d3c38003c34670bf736c504867ebd1f354878266638727ba42464144706f1030098ab14a02e48f150ca321 </w:t>
            </w:r>
          </w:p>
          <w:p w14:paraId="6173217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VIEW IN BROWSER </w:t>
            </w:r>
          </w:p>
          <w:p w14:paraId="18D6D27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045577C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DE0BE8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</w:p>
          <w:p w14:paraId="11F9DB1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3957EFD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D98815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https://click.em.reebok.com/?qs=4a64778c89713fb0632d6de9fba8c3260c01135958eddc102fd9d28b157c97775944dfdeaeb2da501e41db68bf5e52c1510667e22a8a1e5d9254939b6e831409 </w:t>
            </w:r>
          </w:p>
          <w:p w14:paraId="5EA7B57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62E9404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295346B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ACCEEC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https://click.em.reebok.com/?qs=4a64778c89713fb0ca9de5cf2cdbf3e4f58bd3fec1558242bf7920ee2fe685601f8e073bb5c2238ca41c1c4af74f5c4fab296a81f56f1066cf997e3205307421 </w:t>
            </w:r>
          </w:p>
          <w:p w14:paraId="22F09A9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03674E2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2D2CEF1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2FDD8B3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6133985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13686B7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27EFABF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https://click.em.reebok.com/?qs=4a64778c89713fb0632d6de9fba8c3260c01135958eddc102fd9d28b157c97775944dfdeaeb2da501e41db68bf5e52c1510667e22a8a1e5d9254939b6e831409 </w:t>
            </w:r>
          </w:p>
          <w:p w14:paraId="30A5069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FREE SHIPPING ON ORDERS OF $75 OR MORE </w:t>
            </w:r>
          </w:p>
          <w:p w14:paraId="45FB6D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9A012D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6D00359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3C15FB5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325805B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5DFC71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24E4E0F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https://click.em.reebok.com/?qs=4a64778c89713fb0e5bc5e46b5d950d797e0c7d25f5d795e09e0fde368ba918790049a5dfe8802d4e0328070992dfcd00f096fd7fdfe8464af76b3fbbbfb3ada </w:t>
            </w:r>
          </w:p>
          <w:p w14:paraId="7B9765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A1B16E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https://click.em.reebok.com/?qs=4a64778c89713fb0fc175d7d5413a4849e369cd7e3576249153540ab58e7b5aedd6c3048691ba899f003a206cf9079f223025b0326868f8c2142607c423f2796 </w:t>
            </w:r>
          </w:p>
          <w:p w14:paraId="7C4ABC7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A2DEB2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https://click.em.reebok.com/?qs=4a64778c89713fb0415e1aad555b3ca4abf22b6d37edba468f3463ea78dd1f6b623a9a169c3520627b7f6a1fb175561d339590980d79389375c8389e1db94b5b </w:t>
            </w:r>
          </w:p>
          <w:p w14:paraId="2EA294E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2E38219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https://click.em.reebok.com/?qs=4a64778c89713fb068e37cf93c995689b5f759fa258c8749b2ec9997e9aeb3feec6f4845fc2e84a9986f7c2a90a94e16a558721fa47899ce93b6ea453f8c0991 </w:t>
            </w:r>
          </w:p>
          <w:p w14:paraId="3A6C668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6BA550D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https://click.em.reebok.com/?qs=4a64778c89713fb096defdfc0bda936e4f0e7fc760557779151b6b76545bb9233fcd51d18e9f57476f1f92aba9be2f2148b763295aab28eceb78a7efabe865eb </w:t>
            </w:r>
          </w:p>
          <w:p w14:paraId="401BD44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06AB5ED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763318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337001C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https://click.em.reebok.com/?qs=4a64778c89713fb09057b66bd8bdabbd26d46f08bd0f8bdd4fae0c6bfd05b79e2865e6097d594dc1f94b1971b8430aaceb58cdd0e65ee3649dd4eb1fbbbd01b6 </w:t>
            </w:r>
          </w:p>
          <w:p w14:paraId="6B01F5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MY ACCOUNT </w:t>
            </w:r>
          </w:p>
          <w:p w14:paraId="453DD69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https://click.em.reebok.com/?qs=4a64778c89713fb0199d4b1fb17680744689fe6ce757c02f669312f459badd8342160f2bf398954cc0f29182d2c64ab770da612121d17fa28240f9eecaec8271 </w:t>
            </w:r>
          </w:p>
          <w:p w14:paraId="705F154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FIND A STORE </w:t>
            </w:r>
          </w:p>
          <w:p w14:paraId="0AC059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https://click.em.reebok.com/?qs=4a64778c89713fb0a65c10d09a64c1ee879ae5be379a27ae8c74da572a5960fff40337969f6d029415df285b98c8a8ca60916fa18eb8ca0c057b1c04819937d1 </w:t>
            </w:r>
          </w:p>
          <w:p w14:paraId="103A38E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NEED HELP? </w:t>
            </w:r>
          </w:p>
          <w:p w14:paraId="24A57BC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B89C81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6FCF36C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B74A71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Free ground shipping offer on orders of $75 or more valid to U.S. addresses only. All offers valid on domestic U.S. orders only.</w:t>
            </w:r>
          </w:p>
          <w:p w14:paraId="453AE58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F83A9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</w:p>
          <w:p w14:paraId="7907CEC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3B9599C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This email was sent to: </w:t>
            </w:r>
          </w:p>
          <w:p w14:paraId="7538C17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1D62636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mailto:csiah0323i@gmail.com </w:t>
            </w:r>
          </w:p>
          <w:p w14:paraId="628BF50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csiah0323i@gmail.com </w:t>
            </w:r>
          </w:p>
          <w:p w14:paraId="2E43F77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007A707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https://click.em.reebok.com/?qs=4a64778c89713fb0dfb99d2bb05570a46a3f7306cb879525de580775c9a000d5bccb2e3fcd66432de1eabe06e3dae104163779aeecf8836623298662af6a1185 </w:t>
            </w:r>
          </w:p>
          <w:p w14:paraId="7439814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Unsubscribe and Manage My Preferences  | </w:t>
            </w:r>
          </w:p>
          <w:p w14:paraId="5D22AC1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16318FA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https://click.em.reebok.com/?qs=4a64778c89713fb0d09e6d7cf95a62ee6469e02b5485a00b2b16eada656b6315a2127558df99f13d810602e1d86dc303a4057dfcee997420d4380742db936f4d </w:t>
            </w:r>
          </w:p>
          <w:p w14:paraId="0660DF9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Contact Us  | </w:t>
            </w:r>
          </w:p>
          <w:p w14:paraId="4D6DBF1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0648305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https://click.em.reebok.com/?qs=4a64778c89713fb0511eac2bf7f25ba607521c83928764c656d84f31d0a99dc88afcd9f68f7b15f5b28cd90dab0eafc5645ff557060e185121169085148a49bb </w:t>
            </w:r>
          </w:p>
          <w:p w14:paraId="1A735DC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Privacy Policy </w:t>
            </w:r>
          </w:p>
          <w:p w14:paraId="56E1BC3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2CFF504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59B828C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This email was sent by:</w:t>
            </w:r>
          </w:p>
          <w:p w14:paraId="090265B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3C03FEA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004C63B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Reebok International Ltd., LLC | </w:t>
            </w:r>
          </w:p>
          <w:p w14:paraId="0D996B2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51B04F3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3DC0B5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25 Drydock Ave.  | </w:t>
            </w:r>
          </w:p>
          <w:p w14:paraId="5BAAE4A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4613171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656A86B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Boston , </w:t>
            </w:r>
          </w:p>
          <w:p w14:paraId="42BE990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25029CF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704D1C6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 02210  | United States</w:t>
            </w:r>
          </w:p>
          <w:p w14:paraId="59487A3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4C86145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4EC7C89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61681BE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(c) 2023 Reebok. All Rights Reserved.</w:t>
            </w:r>
          </w:p>
          <w:p w14:paraId="72036A3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080DF4F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1A7BFB8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- - - - - - - - - - - - - - - - - - - - - - - - - - - - - - - -</w:t>
            </w:r>
          </w:p>
          <w:p w14:paraId="216E3D2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1D2D788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7474DD8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--wwozhHYfqdCx=_?:</w:t>
            </w:r>
          </w:p>
          <w:p w14:paraId="4264719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Content-Type: text/html; charset="utf-8"</w:t>
            </w:r>
          </w:p>
          <w:p w14:paraId="22679CE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Content-Transfer-Encoding: 8bit</w:t>
            </w:r>
          </w:p>
          <w:p w14:paraId="7BFC2AD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1403F51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&lt;!DOCTYPE html PUBLIC "-//W3C//DTD XHTML 1.0 Transitional//EN" "http://www.w3.org/TR/xhtml1/DTD/xhtml1-transitional.dtd"&gt; </w:t>
            </w:r>
          </w:p>
          <w:p w14:paraId="76DE20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&lt;html xmlns="http://www.w3.org/1999/xhtml"&gt;</w:t>
            </w:r>
          </w:p>
          <w:p w14:paraId="428D562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&lt;head&gt;</w:t>
            </w:r>
          </w:p>
          <w:p w14:paraId="432FB88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&lt;title&gt;Reebok&lt;/title&gt; </w:t>
            </w:r>
          </w:p>
          <w:p w14:paraId="18C6745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&lt;meta http-equiv="Content-Type" content="text/html; charset=utf-8" /&gt;</w:t>
            </w:r>
          </w:p>
          <w:p w14:paraId="10695BD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&lt;meta name="viewport" content="width=device-width, initial-scale=1, maximum-scale=1" /&gt;</w:t>
            </w:r>
          </w:p>
          <w:p w14:paraId="34F5DA3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&lt;meta name="x-apple-disable-message-reformatting"/&gt; </w:t>
            </w:r>
          </w:p>
          <w:p w14:paraId="56C255C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&lt;meta http-equiv="Content-Type" content="text/html;" charset="utf-8" /&gt;</w:t>
            </w:r>
          </w:p>
          <w:p w14:paraId="7861007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&lt;meta name="viewport" content="width=device-width, initial-scale=1.0" /&gt;</w:t>
            </w:r>
          </w:p>
          <w:p w14:paraId="3C5CB5C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&lt;meta name="color-scheme" content="light"&gt;</w:t>
            </w:r>
          </w:p>
          <w:p w14:paraId="4BB611D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&lt;meta name="supported-color-schemes" content="light"&gt;</w:t>
            </w:r>
          </w:p>
          <w:p w14:paraId="22D8608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&lt;!--[if !mso]&gt;&lt;!--&gt;</w:t>
            </w:r>
          </w:p>
          <w:p w14:paraId="61FC87B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&lt;meta http-equiv="X-UA-Compatible" content="IE=edge" /&gt;</w:t>
            </w:r>
          </w:p>
          <w:p w14:paraId="2FF0564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&lt;!--&lt;![endif]--&gt;</w:t>
            </w:r>
          </w:p>
          <w:p w14:paraId="322B660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45F5A17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&lt;!--[if gte mso 16]&gt;  &lt;style&gt;  .keep-white {  mso-style-textfill-type:gradient;  mso-style-textfill-fill-gradientfill-stoplist:"0 \#FFFFFF 0 100000\,100000 \#FFFFFF 0 100000";  color:#000000 !important; }   .keep-black {  mso-style-textfill-type:gradient; mso-style-textfill-fill-gradientfill-stoplist:"0 \#000000 1 100000\,99000 \#000000 1 100000";  color:#ffffff !important; }  &lt;/style&gt;  &lt;![endif]--&gt;</w:t>
            </w:r>
          </w:p>
          <w:p w14:paraId="7B3F146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</w:p>
          <w:p w14:paraId="3DFFE2D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</w:p>
          <w:p w14:paraId="1CAEC13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&lt;style type="text/css"&gt;</w:t>
            </w:r>
          </w:p>
          <w:p w14:paraId="7736B2F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body {</w:t>
            </w:r>
          </w:p>
          <w:p w14:paraId="087CAE1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width:100% !important;</w:t>
            </w:r>
          </w:p>
          <w:p w14:paraId="322F3B5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-webkit-text-size-adjust:100%;</w:t>
            </w:r>
          </w:p>
          <w:p w14:paraId="5903442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-ms-text-size-adjust:100%;</w:t>
            </w:r>
          </w:p>
          <w:p w14:paraId="6D5B639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margin:0;</w:t>
            </w:r>
          </w:p>
          <w:p w14:paraId="660776C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padding:0;</w:t>
            </w:r>
          </w:p>
          <w:p w14:paraId="4763DC9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5D12B78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.ReadMsgBody {</w:t>
            </w:r>
          </w:p>
          <w:p w14:paraId="321820C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width: 100%;</w:t>
            </w:r>
          </w:p>
          <w:p w14:paraId="62AEE8A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6B2057D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.ExternalClass p, </w:t>
            </w:r>
          </w:p>
          <w:p w14:paraId="52D7832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.ExternalClass span, </w:t>
            </w:r>
          </w:p>
          <w:p w14:paraId="30CFBFF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.ExternalClass font, </w:t>
            </w:r>
          </w:p>
          <w:p w14:paraId="2D05560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.ExternalClass td </w:t>
            </w:r>
          </w:p>
          <w:p w14:paraId="40C233D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{</w:t>
            </w:r>
          </w:p>
          <w:p w14:paraId="754ABAA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 100%}</w:t>
            </w:r>
          </w:p>
          <w:p w14:paraId="4EE6AD4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.gmailfix {</w:t>
            </w:r>
          </w:p>
          <w:p w14:paraId="02930B5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display:none;</w:t>
            </w:r>
          </w:p>
          <w:p w14:paraId="5E279E9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display:none!important;</w:t>
            </w:r>
          </w:p>
          <w:p w14:paraId="30FBDC5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49413CD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table {</w:t>
            </w:r>
          </w:p>
          <w:p w14:paraId="66C7DD4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border-collapse:collapse;</w:t>
            </w:r>
          </w:p>
          <w:p w14:paraId="1C807F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mso-table-lspace:0pt;</w:t>
            </w:r>
          </w:p>
          <w:p w14:paraId="08B1C0D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mso-table-rspace:0pt;</w:t>
            </w:r>
          </w:p>
          <w:p w14:paraId="2640CF8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padding:0;</w:t>
            </w:r>
          </w:p>
          <w:p w14:paraId="1F654CF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0C45CBE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table td {</w:t>
            </w:r>
          </w:p>
          <w:p w14:paraId="6CAB937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border-collapse: collapse;</w:t>
            </w:r>
          </w:p>
          <w:p w14:paraId="0D45FBF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50DF758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p{</w:t>
            </w:r>
          </w:p>
          <w:p w14:paraId="27AC136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margin:0 auto;</w:t>
            </w:r>
          </w:p>
          <w:p w14:paraId="0F7251E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text-align:center;</w:t>
            </w:r>
          </w:p>
          <w:p w14:paraId="2FBDF1A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24ED480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*{</w:t>
            </w:r>
          </w:p>
          <w:p w14:paraId="3DEFECC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-webkit-text-size-adjust:none;</w:t>
            </w:r>
          </w:p>
          <w:p w14:paraId="385BAB1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-ms-text-size-adjust:none;</w:t>
            </w:r>
          </w:p>
          <w:p w14:paraId="2FC07E6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max-height:1000000px;</w:t>
            </w:r>
          </w:p>
          <w:p w14:paraId="06BE33D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mso-line-height-rule:exactly;</w:t>
            </w:r>
          </w:p>
          <w:p w14:paraId="49D6E98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 100%}</w:t>
            </w:r>
          </w:p>
          <w:p w14:paraId="54CA1C5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.appleLinks a {</w:t>
            </w:r>
          </w:p>
          <w:p w14:paraId="68ADFAD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color: #000000 !important;</w:t>
            </w:r>
          </w:p>
          <w:p w14:paraId="757CDDA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text-decoration: none !important;</w:t>
            </w:r>
          </w:p>
          <w:p w14:paraId="5250177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65A0713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.appleLinksGray a {</w:t>
            </w:r>
          </w:p>
          <w:p w14:paraId="57242E0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color: #5e5e5e !important;</w:t>
            </w:r>
          </w:p>
          <w:p w14:paraId="2206EE0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text-decoration: none !important;</w:t>
            </w:r>
          </w:p>
          <w:p w14:paraId="7EE7604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0D668CA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/* APPLE AUTOLINK FIX */  </w:t>
            </w:r>
          </w:p>
          <w:p w14:paraId="322E56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a[x-apple-data-detectors] {</w:t>
            </w:r>
          </w:p>
          <w:p w14:paraId="36BD48C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color: inherit !important;</w:t>
            </w:r>
          </w:p>
          <w:p w14:paraId="169DFDA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text-decoration: none !important;</w:t>
            </w:r>
          </w:p>
          <w:p w14:paraId="4618666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font-size: inherit !important;</w:t>
            </w:r>
          </w:p>
          <w:p w14:paraId="311C5CF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font-family: inherit !important;</w:t>
            </w:r>
          </w:p>
          <w:p w14:paraId="2828809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font-weight: inherit !important;</w:t>
            </w:r>
          </w:p>
          <w:p w14:paraId="34DA3EE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 inherit !important;</w:t>
            </w:r>
          </w:p>
          <w:p w14:paraId="33AB1AA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462A352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/* SAMSUNG AUTOLINK FIX */  </w:t>
            </w:r>
          </w:p>
          <w:p w14:paraId="5C45499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#MessageViewBody a {</w:t>
            </w:r>
          </w:p>
          <w:p w14:paraId="692529C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color: inherit;</w:t>
            </w:r>
          </w:p>
          <w:p w14:paraId="51C198A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text-decoration: none;</w:t>
            </w:r>
          </w:p>
          <w:p w14:paraId="0B0A303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font-size: inherit;</w:t>
            </w:r>
          </w:p>
          <w:p w14:paraId="20E75C0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font-family: inherit;</w:t>
            </w:r>
          </w:p>
          <w:p w14:paraId="66C27A6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font-weight: inherit;</w:t>
            </w:r>
          </w:p>
          <w:p w14:paraId="4DDE463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 inherit;</w:t>
            </w:r>
          </w:p>
          <w:p w14:paraId="633877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084AB3C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@media only screen and (max-width: 600px) {</w:t>
            </w:r>
          </w:p>
          <w:p w14:paraId="34E03DC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html, body {</w:t>
            </w:r>
          </w:p>
          <w:p w14:paraId="19ADC1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39EF864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 100% !important;</w:t>
            </w:r>
          </w:p>
          <w:p w14:paraId="34FFE2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 0 auto !important;</w:t>
            </w:r>
          </w:p>
          <w:p w14:paraId="579C9C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E1D446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.container, .tableBlock {</w:t>
            </w:r>
          </w:p>
          <w:p w14:paraId="33D5C45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2AD900F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 100% !important;</w:t>
            </w:r>
          </w:p>
          <w:p w14:paraId="6205C2C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 0 auto !important;</w:t>
            </w:r>
          </w:p>
          <w:p w14:paraId="120EA3C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6AE3F2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.photo, .image, .imgPlaceholder img {</w:t>
            </w:r>
          </w:p>
          <w:p w14:paraId="75B9423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5F2DEE4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001BF45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height:auto !important;</w:t>
            </w:r>
          </w:p>
          <w:p w14:paraId="4B79647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B0F8E7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.show {</w:t>
            </w:r>
          </w:p>
          <w:p w14:paraId="6ED9F2D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3A45894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 0 !important;</w:t>
            </w:r>
          </w:p>
          <w:p w14:paraId="18B14A8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padding: 0 !important;</w:t>
            </w:r>
          </w:p>
          <w:p w14:paraId="64850B0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overflow: visible !important;</w:t>
            </w:r>
          </w:p>
          <w:p w14:paraId="5F054AF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691A82E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 inherit !important;</w:t>
            </w:r>
          </w:p>
          <w:p w14:paraId="391CE48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479197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.hide, .mobile-hidden {</w:t>
            </w:r>
          </w:p>
          <w:p w14:paraId="54D2CA1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none !important;</w:t>
            </w:r>
          </w:p>
          <w:p w14:paraId="359EADD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380E04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.drop, .block {</w:t>
            </w:r>
          </w:p>
          <w:p w14:paraId="2228302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7ACCECE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22A99A3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F8CDA8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.drop-center {</w:t>
            </w:r>
          </w:p>
          <w:p w14:paraId="39A79A7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6DDDE75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750147E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text-align: center !important;</w:t>
            </w:r>
          </w:p>
          <w:p w14:paraId="4D304B7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0CB4F3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.pad20 {</w:t>
            </w:r>
          </w:p>
          <w:p w14:paraId="22AB0C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20px !important;</w:t>
            </w:r>
          </w:p>
          <w:p w14:paraId="1706DAC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20px !important;</w:t>
            </w:r>
          </w:p>
          <w:p w14:paraId="7D04C41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AE3631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.noLeftRightPad {</w:t>
            </w:r>
          </w:p>
          <w:p w14:paraId="405E821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0px !important;</w:t>
            </w:r>
          </w:p>
          <w:p w14:paraId="04B180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0px !important;</w:t>
            </w:r>
          </w:p>
          <w:p w14:paraId="2898A7C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369FA8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.padBot10 {</w:t>
            </w:r>
          </w:p>
          <w:p w14:paraId="13BDCAF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10px !important;</w:t>
            </w:r>
          </w:p>
          <w:p w14:paraId="7320341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57BC98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.padBot20 {</w:t>
            </w:r>
          </w:p>
          <w:p w14:paraId="68EDF74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20px !important;</w:t>
            </w:r>
          </w:p>
          <w:p w14:paraId="0C357A4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AA1A55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.padBot30 {</w:t>
            </w:r>
          </w:p>
          <w:p w14:paraId="26505AB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30px !important;</w:t>
            </w:r>
          </w:p>
          <w:p w14:paraId="73B3DD6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6411BC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.center {</w:t>
            </w:r>
          </w:p>
          <w:p w14:paraId="1AD42C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text-align:center !important;</w:t>
            </w:r>
          </w:p>
          <w:p w14:paraId="58B2E74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2602A1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.responsive-td {</w:t>
            </w:r>
          </w:p>
          <w:p w14:paraId="1E3BD2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width:100% !important;</w:t>
            </w:r>
          </w:p>
          <w:p w14:paraId="780B4FC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display:block !important;</w:t>
            </w:r>
          </w:p>
          <w:p w14:paraId="64FFC24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padding:0 !important;</w:t>
            </w:r>
          </w:p>
          <w:p w14:paraId="42CE1BD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80F5B2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.fluid, .fluid-centered {</w:t>
            </w:r>
          </w:p>
          <w:p w14:paraId="0028C2A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36C078A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max-width: 100% !important;</w:t>
            </w:r>
          </w:p>
          <w:p w14:paraId="10E08AE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113DED6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margin-left: auto !important;</w:t>
            </w:r>
          </w:p>
          <w:p w14:paraId="0FC868D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margin-right: auto !important;</w:t>
            </w:r>
          </w:p>
          <w:p w14:paraId="166A1E2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0146EA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.fluid-centered {</w:t>
            </w:r>
          </w:p>
          <w:p w14:paraId="2AE6C3E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margin-left: auto !important;</w:t>
            </w:r>
          </w:p>
          <w:p w14:paraId="71F5713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margin-right: auto !important;</w:t>
            </w:r>
          </w:p>
          <w:p w14:paraId="7004663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3D1A70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.mainImg{</w:t>
            </w:r>
          </w:p>
          <w:p w14:paraId="4D0215D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133px !important;</w:t>
            </w:r>
          </w:p>
          <w:p w14:paraId="640D49B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178px !important;</w:t>
            </w:r>
          </w:p>
          <w:p w14:paraId="6CD13B6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1DFF2E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.imageLeft{</w:t>
            </w:r>
          </w:p>
          <w:p w14:paraId="7776225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50px !important;</w:t>
            </w:r>
          </w:p>
          <w:p w14:paraId="0A114E9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439px !important;</w:t>
            </w:r>
          </w:p>
          <w:p w14:paraId="54FF98B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C91A8D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.imageRight{</w:t>
            </w:r>
          </w:p>
          <w:p w14:paraId="2B0771E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350px !important;</w:t>
            </w:r>
          </w:p>
          <w:p w14:paraId="57A9D2D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439px !important;</w:t>
            </w:r>
          </w:p>
          <w:p w14:paraId="290A116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24A054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.w285{</w:t>
            </w:r>
          </w:p>
          <w:p w14:paraId="6CB8D6A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342px !important;</w:t>
            </w:r>
          </w:p>
          <w:p w14:paraId="0A105D9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347px !important;</w:t>
            </w:r>
          </w:p>
          <w:p w14:paraId="30E2C01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5F1387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.w58{</w:t>
            </w:r>
          </w:p>
          <w:p w14:paraId="120EC5A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29px !important;</w:t>
            </w:r>
          </w:p>
          <w:p w14:paraId="5BC07A0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347px !important;</w:t>
            </w:r>
          </w:p>
          <w:p w14:paraId="0215E51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D01691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/*Three Column*/ </w:t>
            </w:r>
          </w:p>
          <w:p w14:paraId="5A2935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.w332{</w:t>
            </w:r>
          </w:p>
          <w:p w14:paraId="79F29B0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348px !important;</w:t>
            </w:r>
          </w:p>
          <w:p w14:paraId="6B32BAA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429px !important;</w:t>
            </w:r>
          </w:p>
          <w:p w14:paraId="14307C5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31F6C2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.w34{</w:t>
            </w:r>
          </w:p>
          <w:p w14:paraId="0783E2E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26px !important;</w:t>
            </w:r>
          </w:p>
          <w:p w14:paraId="69A4017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429px !important;</w:t>
            </w:r>
          </w:p>
          <w:p w14:paraId="53D84A3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BA48EC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/* GMAIL APP FIX */  </w:t>
            </w:r>
          </w:p>
          <w:p w14:paraId="63063DD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u + .body .gwfw {</w:t>
            </w:r>
          </w:p>
          <w:p w14:paraId="01800B6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2841FFC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100vw !important;</w:t>
            </w:r>
          </w:p>
          <w:p w14:paraId="06FF3AB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87C11E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u + .body .gmail-blend-screen {</w:t>
            </w:r>
          </w:p>
          <w:p w14:paraId="1AC87CF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background: #000;</w:t>
            </w:r>
          </w:p>
          <w:p w14:paraId="186ED2F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mix-blend-mode: screen;</w:t>
            </w:r>
          </w:p>
          <w:p w14:paraId="6EA0AEB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}</w:t>
            </w:r>
          </w:p>
          <w:p w14:paraId="255B047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u + .body .gmail-blend-difference {</w:t>
            </w:r>
          </w:p>
          <w:p w14:paraId="2FC7665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background: #000;</w:t>
            </w:r>
          </w:p>
          <w:p w14:paraId="0FAE871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mix-blend-mode: difference;</w:t>
            </w:r>
          </w:p>
          <w:p w14:paraId="3580D1D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}</w:t>
            </w:r>
          </w:p>
          <w:p w14:paraId="29FE510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/* SAMSUNG APP FIX */  </w:t>
            </w:r>
          </w:p>
          <w:p w14:paraId="1C77A7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#MessageViewBody, #MessageWebViewDiv {</w:t>
            </w:r>
          </w:p>
          <w:p w14:paraId="356B56A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min-width:100vw;</w:t>
            </w:r>
          </w:p>
          <w:p w14:paraId="71E81FB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margin:0 !important;</w:t>
            </w:r>
          </w:p>
          <w:p w14:paraId="711530D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zoom:1 !important;</w:t>
            </w:r>
          </w:p>
          <w:p w14:paraId="54FF195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97C273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/*Three Column*/   </w:t>
            </w:r>
          </w:p>
          <w:p w14:paraId="0AF8AE6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*[class=contenttable] {</w:t>
            </w:r>
          </w:p>
          <w:p w14:paraId="0146E42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17ABA45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ECCF80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*[class=mobile] {</w:t>
            </w:r>
          </w:p>
          <w:p w14:paraId="0853CFA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125287E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0334BAF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8F66D1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*[class=mobile02] {</w:t>
            </w:r>
          </w:p>
          <w:p w14:paraId="40C3E02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357A909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3A08F7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5162C6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*[class=mobile03] {</w:t>
            </w:r>
          </w:p>
          <w:p w14:paraId="3EB1BA6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width:174px !important;</w:t>
            </w:r>
          </w:p>
          <w:p w14:paraId="4349564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6F80304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3C99E2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*[class=mobile04] {</w:t>
            </w:r>
          </w:p>
          <w:p w14:paraId="08C580E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width:180px !important;</w:t>
            </w:r>
          </w:p>
          <w:p w14:paraId="1BEF215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3FDEF75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7C4DF8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*[class=mobile05] {</w:t>
            </w:r>
          </w:p>
          <w:p w14:paraId="06BF82E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width:180px !important;</w:t>
            </w:r>
          </w:p>
          <w:p w14:paraId="7C0E8BD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180px !important;</w:t>
            </w:r>
          </w:p>
          <w:p w14:paraId="5518D8A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53D6FF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*[class=mobile06] {</w:t>
            </w:r>
          </w:p>
          <w:p w14:paraId="10FE228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width:200px !important;</w:t>
            </w:r>
          </w:p>
          <w:p w14:paraId="007EE11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1E8F1A7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2F6DD2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*[class=mobile07] {</w:t>
            </w:r>
          </w:p>
          <w:p w14:paraId="039041E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width:233px !important;</w:t>
            </w:r>
          </w:p>
          <w:p w14:paraId="503C494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330px !important;</w:t>
            </w:r>
          </w:p>
          <w:p w14:paraId="33D3076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1CFA42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*[class=mobile08] {</w:t>
            </w:r>
          </w:p>
          <w:p w14:paraId="55D94CA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width:133px !important;</w:t>
            </w:r>
          </w:p>
          <w:p w14:paraId="0C5F60E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325px !important;</w:t>
            </w:r>
          </w:p>
          <w:p w14:paraId="4214CEB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34B0BB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*[class=mobile09] {</w:t>
            </w:r>
          </w:p>
          <w:p w14:paraId="610C242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width:34px !important;</w:t>
            </w:r>
          </w:p>
          <w:p w14:paraId="29D47F8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330px !important;</w:t>
            </w:r>
          </w:p>
          <w:p w14:paraId="582D4C3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CD0A7B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*[class=mobile011] {</w:t>
            </w:r>
          </w:p>
          <w:p w14:paraId="4BBF5FB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width:133px !important;</w:t>
            </w:r>
          </w:p>
          <w:p w14:paraId="07C6C9F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45px !important;</w:t>
            </w:r>
          </w:p>
          <w:p w14:paraId="703ED93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61F7CE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*[class=mobile012] {</w:t>
            </w:r>
          </w:p>
          <w:p w14:paraId="7106873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width:134px !important;</w:t>
            </w:r>
          </w:p>
          <w:p w14:paraId="227F6EF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45px !important;</w:t>
            </w:r>
          </w:p>
          <w:p w14:paraId="0DD146A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090931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*[class=block] {</w:t>
            </w:r>
          </w:p>
          <w:p w14:paraId="3566CC9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43C2A4E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D3CFDA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*[class=hide] {</w:t>
            </w:r>
          </w:p>
          <w:p w14:paraId="47DC7B7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none !important;</w:t>
            </w:r>
          </w:p>
          <w:p w14:paraId="70793EB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66920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*[class=showmobile]{</w:t>
            </w:r>
          </w:p>
          <w:p w14:paraId="3A07CCB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display:block !important;</w:t>
            </w:r>
          </w:p>
          <w:p w14:paraId="58452D4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margin:auto !important;</w:t>
            </w:r>
          </w:p>
          <w:p w14:paraId="70E6910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58566EA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height:auto !important;</w:t>
            </w:r>
          </w:p>
          <w:p w14:paraId="06E067B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max-height:inherit !important;</w:t>
            </w:r>
          </w:p>
          <w:p w14:paraId="69F7D04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overflow:visible !important;</w:t>
            </w:r>
          </w:p>
          <w:p w14:paraId="62FD930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4FF251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*[class=showmobile02]{</w:t>
            </w:r>
          </w:p>
          <w:p w14:paraId="3B3F25F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display:block !important;</w:t>
            </w:r>
          </w:p>
          <w:p w14:paraId="009F840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margin:auto !important;</w:t>
            </w:r>
          </w:p>
          <w:p w14:paraId="0299464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4D29F90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height:auto !important;</w:t>
            </w:r>
          </w:p>
          <w:p w14:paraId="5E440BD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max-height:inherit !important;</w:t>
            </w:r>
          </w:p>
          <w:p w14:paraId="738858A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overflow:visible !important;</w:t>
            </w:r>
          </w:p>
          <w:p w14:paraId="50BEEFE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border-bottom:1px solid #ffffff;</w:t>
            </w:r>
          </w:p>
          <w:p w14:paraId="4806C2A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665F73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*[class=showmobile03]{</w:t>
            </w:r>
          </w:p>
          <w:p w14:paraId="50CA4A4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display:block !important;</w:t>
            </w:r>
          </w:p>
          <w:p w14:paraId="7B8F85D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margin:auto !important;</w:t>
            </w:r>
          </w:p>
          <w:p w14:paraId="4C0D737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width:384px !important;</w:t>
            </w:r>
          </w:p>
          <w:p w14:paraId="3B13CCF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height:auto !important;</w:t>
            </w:r>
          </w:p>
          <w:p w14:paraId="01ABCC3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max-height:inherit !important;</w:t>
            </w:r>
          </w:p>
          <w:p w14:paraId="36C55C2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overflow:visible !important;</w:t>
            </w:r>
          </w:p>
          <w:p w14:paraId="4C6E052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3C8EC6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*[class=h20]{</w:t>
            </w:r>
          </w:p>
          <w:p w14:paraId="3E231F7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height:20px !important;</w:t>
            </w:r>
          </w:p>
          <w:p w14:paraId="6479DF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28427E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*[class=w12]{</w:t>
            </w:r>
          </w:p>
          <w:p w14:paraId="12FCC18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width:12px !important;</w:t>
            </w:r>
          </w:p>
          <w:p w14:paraId="05986F3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3EF8CC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*[class=w54]{</w:t>
            </w:r>
          </w:p>
          <w:p w14:paraId="57F7F16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width:54px !important;</w:t>
            </w:r>
          </w:p>
          <w:p w14:paraId="5DF3D63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E6E4D8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*[class=w360]{</w:t>
            </w:r>
          </w:p>
          <w:p w14:paraId="18A21C4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width:360px !important;</w:t>
            </w:r>
          </w:p>
          <w:p w14:paraId="1E24760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7D11CB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.mobileCont:checked ~ table *[class=w400]{</w:t>
            </w:r>
          </w:p>
          <w:p w14:paraId="2C47BCC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width:400px !important;</w:t>
            </w:r>
          </w:p>
          <w:p w14:paraId="5722C4F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BEBE07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.mobilefont13px {</w:t>
            </w:r>
          </w:p>
          <w:p w14:paraId="530E5AA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font-size:13px !important;</w:t>
            </w:r>
          </w:p>
          <w:p w14:paraId="68B82EB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line-height:18px !important;</w:t>
            </w:r>
          </w:p>
          <w:p w14:paraId="7CE4832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588989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44525A2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&lt;/style&gt;</w:t>
            </w:r>
          </w:p>
          <w:p w14:paraId="2658813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&lt;style&gt;</w:t>
            </w:r>
          </w:p>
          <w:p w14:paraId="2C6159D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@media (max-width:425px) {</w:t>
            </w:r>
          </w:p>
          <w:p w14:paraId="2DC1796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body {</w:t>
            </w:r>
          </w:p>
          <w:p w14:paraId="725B69D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37F930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 100% !important;</w:t>
            </w:r>
          </w:p>
          <w:p w14:paraId="6DC1E50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 0 auto !important;</w:t>
            </w:r>
          </w:p>
          <w:p w14:paraId="427D58E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DC8517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.body {</w:t>
            </w:r>
          </w:p>
          <w:p w14:paraId="68EAEB6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 100vw;</w:t>
            </w:r>
          </w:p>
          <w:p w14:paraId="17556A5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2DE687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.mobile-only {</w:t>
            </w:r>
          </w:p>
          <w:p w14:paraId="695AB90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58784D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 none !important;</w:t>
            </w:r>
          </w:p>
          <w:p w14:paraId="1A3E53C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42151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.pad20 {</w:t>
            </w:r>
          </w:p>
          <w:p w14:paraId="6D3C171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20px !important;</w:t>
            </w:r>
          </w:p>
          <w:p w14:paraId="354F665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20px !important;</w:t>
            </w:r>
          </w:p>
          <w:p w14:paraId="4215D11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A02ABF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.noLeftRightPad {</w:t>
            </w:r>
          </w:p>
          <w:p w14:paraId="338B989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0px !important;</w:t>
            </w:r>
          </w:p>
          <w:p w14:paraId="0D6AAB3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0px !important;</w:t>
            </w:r>
          </w:p>
          <w:p w14:paraId="5037DB5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9E74BF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.padTop10 {</w:t>
            </w:r>
          </w:p>
          <w:p w14:paraId="0959F9A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padding-top: 10px !important;</w:t>
            </w:r>
          </w:p>
          <w:p w14:paraId="5BCB5AF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36E047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.padBot10 {</w:t>
            </w:r>
          </w:p>
          <w:p w14:paraId="4EADDBF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10px !important;</w:t>
            </w:r>
          </w:p>
          <w:p w14:paraId="7EDC55F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5D9D5C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.padBot20 {</w:t>
            </w:r>
          </w:p>
          <w:p w14:paraId="70EAAA8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20px !important;</w:t>
            </w:r>
          </w:p>
          <w:p w14:paraId="759CCD3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B799E9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.padBot30 {</w:t>
            </w:r>
          </w:p>
          <w:p w14:paraId="23C6823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30px !important;</w:t>
            </w:r>
          </w:p>
          <w:p w14:paraId="117F478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AE72EE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.center {</w:t>
            </w:r>
          </w:p>
          <w:p w14:paraId="71FF243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text-align: center !important;</w:t>
            </w:r>
          </w:p>
          <w:p w14:paraId="641E2D9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4C72C2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.container, .tableBlock {</w:t>
            </w:r>
          </w:p>
          <w:p w14:paraId="17F5C68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4ACD4A4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40A6A86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.mobilePadding20 {</w:t>
            </w:r>
          </w:p>
          <w:p w14:paraId="549877B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20px !important;</w:t>
            </w:r>
          </w:p>
          <w:p w14:paraId="7835E66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20px !important;</w:t>
            </w:r>
          </w:p>
          <w:p w14:paraId="46D4AA0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78A9ED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.mobilePadding10 {</w:t>
            </w:r>
          </w:p>
          <w:p w14:paraId="4BFC53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padding-left: 10px !important;</w:t>
            </w:r>
          </w:p>
          <w:p w14:paraId="2A202F5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padding-right: 10px !important;</w:t>
            </w:r>
          </w:p>
          <w:p w14:paraId="2FC3C6E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4B2B0F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.photo, .image, .imgPlaceholder img {</w:t>
            </w:r>
          </w:p>
          <w:p w14:paraId="563C934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6CEBF66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335953F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height:auto !important;</w:t>
            </w:r>
          </w:p>
          <w:p w14:paraId="04F7168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162907A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.show {</w:t>
            </w:r>
          </w:p>
          <w:p w14:paraId="3F1833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1E73931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 0 !important;</w:t>
            </w:r>
          </w:p>
          <w:p w14:paraId="52DFB07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padding: 0 !important;</w:t>
            </w:r>
          </w:p>
          <w:p w14:paraId="6A8121B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overflow: visible !important;</w:t>
            </w:r>
          </w:p>
          <w:p w14:paraId="76F73F9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064EB8E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 inherit !important;</w:t>
            </w:r>
          </w:p>
          <w:p w14:paraId="151943B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547F21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.hide, .mobile-hidden {</w:t>
            </w:r>
          </w:p>
          <w:p w14:paraId="341E323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none !important;</w:t>
            </w:r>
          </w:p>
          <w:p w14:paraId="05786E9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837B38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.drop, .block {</w:t>
            </w:r>
          </w:p>
          <w:p w14:paraId="0BEF3AF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73B6694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37F0B3B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82A2F1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.responsive-td {</w:t>
            </w:r>
          </w:p>
          <w:p w14:paraId="755D827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1F63B5E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display: block !important;</w:t>
            </w:r>
          </w:p>
          <w:p w14:paraId="4F4707B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padding: 0 !important;</w:t>
            </w:r>
          </w:p>
          <w:p w14:paraId="72FF96F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24ECD3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.fluid, .fluid-centered {</w:t>
            </w:r>
          </w:p>
          <w:p w14:paraId="3423378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4615341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max-width: 100% !important;</w:t>
            </w:r>
          </w:p>
          <w:p w14:paraId="367D3E1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height: auto !important;</w:t>
            </w:r>
          </w:p>
          <w:p w14:paraId="7DC3AE0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margin-left: auto !important;</w:t>
            </w:r>
          </w:p>
          <w:p w14:paraId="56F7384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margin-right: auto !important;</w:t>
            </w:r>
          </w:p>
          <w:p w14:paraId="6537B70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574F48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.fluid-centered {</w:t>
            </w:r>
          </w:p>
          <w:p w14:paraId="12D51A3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margin-left: auto !important;</w:t>
            </w:r>
          </w:p>
          <w:p w14:paraId="145A59B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margin-right: auto !important;</w:t>
            </w:r>
          </w:p>
          <w:p w14:paraId="692F7BE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5DB0DA8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.header img {</w:t>
            </w:r>
          </w:p>
          <w:p w14:paraId="64BD55A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max-width: 600px !important;</w:t>
            </w:r>
          </w:p>
          <w:p w14:paraId="4E8C8A6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max-height: auto !important;</w:t>
            </w:r>
          </w:p>
          <w:p w14:paraId="00A5EF2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78D56AC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.mobilefont {</w:t>
            </w:r>
          </w:p>
          <w:p w14:paraId="2E6F82C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text-size-adjust: none !important;</w:t>
            </w:r>
          </w:p>
          <w:p w14:paraId="06F81FB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font-size: 25px !important;</w:t>
            </w:r>
          </w:p>
          <w:p w14:paraId="77E5CE7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line-height: 2 !important;</w:t>
            </w:r>
          </w:p>
          <w:p w14:paraId="462F091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padding-top: 20px !important;</w:t>
            </w:r>
          </w:p>
          <w:p w14:paraId="157CB16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20px !important;</w:t>
            </w:r>
          </w:p>
          <w:p w14:paraId="6BAF053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3468541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.mobilepad {</w:t>
            </w:r>
          </w:p>
          <w:p w14:paraId="216FD8D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padding-top: 30px !important;</w:t>
            </w:r>
          </w:p>
          <w:p w14:paraId="5ADE970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0px !important;</w:t>
            </w:r>
          </w:p>
          <w:p w14:paraId="2855E3F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216E8C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.mobilepadbottom {</w:t>
            </w:r>
          </w:p>
          <w:p w14:paraId="43EBD0D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padding-top: 10px !important;</w:t>
            </w:r>
          </w:p>
          <w:p w14:paraId="48B684D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padding-bottom: 10px !important;</w:t>
            </w:r>
          </w:p>
          <w:p w14:paraId="1D1335A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04FEF43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.mobilefont13px {</w:t>
            </w:r>
          </w:p>
          <w:p w14:paraId="43EB5E3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font-size:13px !important;</w:t>
            </w:r>
          </w:p>
          <w:p w14:paraId="378AFA7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line-height:15px !important;</w:t>
            </w:r>
          </w:p>
          <w:p w14:paraId="69B86D5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346A97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/* GMAIL APP FIX */  </w:t>
            </w:r>
          </w:p>
          <w:p w14:paraId="28DF5F4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u + .body .gwfw {</w:t>
            </w:r>
          </w:p>
          <w:p w14:paraId="1C56A04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100% !important;</w:t>
            </w:r>
          </w:p>
          <w:p w14:paraId="424F7ED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width: 100vw !important;</w:t>
            </w:r>
          </w:p>
          <w:p w14:paraId="7EC1B6A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6889EA0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/* SAMSUNG APP FIX */  </w:t>
            </w:r>
          </w:p>
          <w:p w14:paraId="0DE31C9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#MessageViewBody, #MessageWebViewDiv {</w:t>
            </w:r>
          </w:p>
          <w:p w14:paraId="5CCC290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min-width:100vw;</w:t>
            </w:r>
          </w:p>
          <w:p w14:paraId="1F4F453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margin:0 !important;</w:t>
            </w:r>
          </w:p>
          <w:p w14:paraId="3F1F2DF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zoom:1 !important;</w:t>
            </w:r>
          </w:p>
          <w:p w14:paraId="2A34290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 w14:paraId="2E172E3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4A54B5B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&lt;/style&gt; </w:t>
            </w:r>
          </w:p>
          <w:p w14:paraId="2ECB2C9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&lt;style type="text/css"&gt;input{</w:t>
            </w:r>
          </w:p>
          <w:p w14:paraId="437AFFF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display:none;</w:t>
            </w:r>
          </w:p>
          <w:p w14:paraId="60BA6F6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6B50F05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.tab{</w:t>
            </w:r>
          </w:p>
          <w:p w14:paraId="1B20908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display:none;</w:t>
            </w:r>
          </w:p>
          <w:p w14:paraId="4B56100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3FB15C6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#tab1:checked ~ .tab1, </w:t>
            </w:r>
          </w:p>
          <w:p w14:paraId="12325A9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#tab2:checked ~ .tab2, </w:t>
            </w:r>
          </w:p>
          <w:p w14:paraId="30CA532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#tab3:checked ~ .tab3, </w:t>
            </w:r>
          </w:p>
          <w:p w14:paraId="5CE417F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#tab4:checked ~ .tab4{</w:t>
            </w:r>
          </w:p>
          <w:p w14:paraId="3579408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display:block;</w:t>
            </w:r>
          </w:p>
          <w:p w14:paraId="07ADE31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}</w:t>
            </w:r>
          </w:p>
          <w:p w14:paraId="34EDFE5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&lt;/style&gt; </w:t>
            </w:r>
          </w:p>
          <w:p w14:paraId="294220C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&lt;!--[if gte mso 15]&gt;&lt;xml&gt; &lt;o:OfficeDocumentSettings&gt; &lt;o:AllowPNG/&gt; &lt;o:PixelsPerInch&gt;96&lt;/o:PixelsPerInch&gt; &lt;/o:OfficeDocumentSettings&gt; &lt;/xml&gt;&lt;![endif]--&gt;</w:t>
            </w:r>
          </w:p>
          <w:p w14:paraId="68F114D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&lt;!--[if gte mso 16]&gt;  &lt;style&gt;  body {  background-color:#ffffff !important;  }  &lt;/style&gt; &lt;![endif]--&gt;</w:t>
            </w:r>
          </w:p>
          <w:p w14:paraId="03BA4B9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</w:p>
          <w:p w14:paraId="1CF18EA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&lt;/head&gt; </w:t>
            </w:r>
          </w:p>
          <w:p w14:paraId="79FA977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&lt;body leftmargin="0" topmargin="0" marginwidth="0" marginheight="0" style="width:100% !important; -webkit-text-size-adjust:none; -ms-text-size-adjust:none; margin-top:0; margin-bottom:0; margin-right:0; margin-left:0; padding-top:0; padding-bottom:0; padding-right:0; padding-left:0; background-color:#ffffff; background-image:none; background-repeat:repeat; background-position:top left; background-attachment:scroll; min-width:100%;" class="body darkmode"&gt;&lt;style type="text/css"&gt;</w:t>
            </w:r>
          </w:p>
          <w:p w14:paraId="1D91F1F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div.preheader </w:t>
            </w:r>
          </w:p>
          <w:p w14:paraId="02FD92F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 display: none !important; } </w:t>
            </w:r>
          </w:p>
          <w:p w14:paraId="54FCB5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&lt;/style&gt;</w:t>
            </w:r>
          </w:p>
          <w:p w14:paraId="7DBC5AF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&lt;div class="preheader" style="font-size: 1px; display: none !important;"&gt;Make their holidays&lt;/div&gt;</w:t>
            </w:r>
          </w:p>
          <w:p w14:paraId="3DFAD99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 Preview space --&gt;</w:t>
            </w:r>
          </w:p>
          <w:p w14:paraId="5B7AA60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</w:p>
          <w:p w14:paraId="0B3F9C5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&lt;div style="display: none; max-height: 0px; overflow: hidden;"&gt;</w:t>
            </w:r>
          </w:p>
          <w:p w14:paraId="225E0BA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</w:p>
          <w:p w14:paraId="0CF2C3A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</w:t>
            </w:r>
          </w:p>
          <w:p w14:paraId="5849261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</w:t>
            </w:r>
          </w:p>
          <w:p w14:paraId="0947890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&amp;#847;&amp;zwnj;&amp;nbsp;</w:t>
            </w:r>
          </w:p>
          <w:p w14:paraId="1860229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&lt;/div&gt;</w:t>
            </w:r>
          </w:p>
          <w:p w14:paraId="3B1ACC6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&lt;!--Starts NEW Gmail App fix --&gt;</w:t>
            </w:r>
          </w:p>
          <w:p w14:paraId="0E212A7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&lt;!--[if !mso]&gt;&lt;!---&gt;</w:t>
            </w:r>
          </w:p>
          <w:p w14:paraId="2967124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&lt;input checked="checked" class="mobileCont" style="appearance:none!important; overflow:hidden; display:none; width:0px; max-width:0px; height:0px; max-height:0px; visibility:hidden; z-index:-9999; position:absolute; left:100000px;" type="checkbox" /&gt; </w:t>
            </w:r>
          </w:p>
          <w:p w14:paraId="723477E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&lt;!--&lt;![endif]--&gt; </w:t>
            </w:r>
          </w:p>
          <w:p w14:paraId="61E95B9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&lt;div class="gmailfix" style="white-space:nowrap; font:15px courier; line-height:0;"&gt;&amp;nbsp;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</w:t>
            </w:r>
          </w:p>
          <w:p w14:paraId="506ACAC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&lt;/div&gt; </w:t>
            </w:r>
          </w:p>
          <w:p w14:paraId="2BF20CD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&lt;!--Ends NEW Gmail App fix --&gt; </w:t>
            </w:r>
          </w:p>
          <w:p w14:paraId="7FE4223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&lt;!--- PREHEADERS &amp; VAWP ---&gt; </w:t>
            </w:r>
          </w:p>
          <w:p w14:paraId="6E01B76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&lt;table align="center" border="0" cellpadding="0" cellspacing="0" width="600" class="gwfw container darkmode" style="background-color:#ffffff; width:600px;" role="Presentation"&gt; </w:t>
            </w:r>
          </w:p>
          <w:p w14:paraId="52E6BED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&lt;tbody&gt; </w:t>
            </w:r>
          </w:p>
          <w:p w14:paraId="7933394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&lt;tr&gt; </w:t>
            </w:r>
          </w:p>
          <w:p w14:paraId="3D2870F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align="center" bgcolor="#ffffff" style="padding-left:20px; padding-right:20px"&gt; </w:t>
            </w:r>
          </w:p>
          <w:p w14:paraId="5381B0F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align="center" bgcolor="#ffffff" border="0" cellpadding="0" cellspacing="0" class="contenttable darkmode" width="0" role="Presentation"&gt; </w:t>
            </w:r>
          </w:p>
          <w:p w14:paraId="316F687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 </w:t>
            </w:r>
          </w:p>
          <w:p w14:paraId="1A06C06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 </w:t>
            </w:r>
          </w:p>
          <w:p w14:paraId="100FBA8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&lt;td&gt;                       </w:t>
            </w:r>
          </w:p>
          <w:p w14:paraId="4672E29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</w:p>
          <w:p w14:paraId="406AD09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</w:t>
            </w:r>
          </w:p>
          <w:p w14:paraId="5CD1B4C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 </w:t>
            </w:r>
          </w:p>
          <w:p w14:paraId="74113AC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 </w:t>
            </w:r>
          </w:p>
          <w:p w14:paraId="5408507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 </w:t>
            </w:r>
          </w:p>
          <w:p w14:paraId="5E02AD6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 </w:t>
            </w:r>
          </w:p>
          <w:p w14:paraId="27C43F8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 align="center" class="hide" valign="middle" width="428"&gt;</w:t>
            </w:r>
          </w:p>
          <w:p w14:paraId="2EC5434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camarker-inner"&gt;&lt;table width="100%" cellspacing="0" cellpadding="0" border="0" role="Presentation"&gt;</w:t>
            </w:r>
          </w:p>
          <w:p w14:paraId="60B3E27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&lt;tr&gt;&lt;td style=" align:center; padding-top:10px; padding-bottom:20px;font-family:  Arial, 'Helvetica Neue', Helvetica, sans-serif; font-size:12px; color:#000000;" align="center"&gt;&lt;a href="https://view.em.reebok.com/?qs=895a962d0e858766e8a1a5c82f81f778a1326a465d671ff59a32a7542adc1fa694cbf202a0d3c38003c34670bf736c504867ebd1f354878266638727ba42464159fc888388247a0ed460df5b5d30e531" style="color:#000000; text-decoration:underline;" class="white_text" target="_blank"&gt;VIEW IN BROWSER&lt;/a&gt;</w:t>
            </w:r>
          </w:p>
          <w:p w14:paraId="70032AD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&lt;/td&gt;&lt;/tr&gt;</w:t>
            </w:r>
          </w:p>
          <w:p w14:paraId="448E9A5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&lt;/table&gt;&lt;/td&gt;&lt;/tr&gt;&lt;/table&gt;</w:t>
            </w:r>
          </w:p>
          <w:p w14:paraId="2DC41D1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</w:t>
            </w:r>
          </w:p>
          <w:p w14:paraId="579C4C7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 </w:t>
            </w:r>
          </w:p>
          <w:p w14:paraId="222DBCD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 </w:t>
            </w:r>
          </w:p>
          <w:p w14:paraId="4FB2F8A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 </w:t>
            </w:r>
          </w:p>
          <w:p w14:paraId="1FFAB38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 </w:t>
            </w:r>
          </w:p>
          <w:p w14:paraId="6FC622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 TOP NAV--&gt; </w:t>
            </w:r>
          </w:p>
          <w:p w14:paraId="1F17140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bgcolor="#ffffff" border="0" cellpadding="0" cellspacing="0" width="600" class="container darkmode" role="Presentation"&gt; </w:t>
            </w:r>
          </w:p>
          <w:p w14:paraId="5368A05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</w:t>
            </w:r>
          </w:p>
          <w:p w14:paraId="6FDB37B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</w:t>
            </w:r>
          </w:p>
          <w:p w14:paraId="47F53DB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 style=" padding-right:0px;padding-left:0px;padding-top:10px; padding-bottom:20px; text-align: center;" align="center"&gt;</w:t>
            </w:r>
          </w:p>
          <w:p w14:paraId="264DBEB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&lt;!--Rebook logo desktop  start--&gt;                                                      </w:t>
            </w:r>
          </w:p>
          <w:p w14:paraId="0F9B656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&lt;a href="https://click.em.reebok.com/?qs=4a64778c89713fb0f27943b26ad9ca3af56e382f2e5c50f08e902ad1097c02ba8471c2c0ff06e1e54ea2c0c5b118fbdc8c234c880cd04f0d1e4874d81115b7eb" target="_blank" &gt;</w:t>
            </w:r>
          </w:p>
          <w:p w14:paraId="578CF25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&lt;img src="http://image.em.reebok.com/lib/fe2a11717064057c7c1279/m/1/a222d17f-c28f-48b1-b13a-6427674a2ad4.png" style="display: block; border: 0px; width: 600px;" width="600" class="photo" alt="Reebok"/&gt; </w:t>
            </w:r>
          </w:p>
          <w:p w14:paraId="553A8F2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&lt;/a&gt;</w:t>
            </w:r>
          </w:p>
          <w:p w14:paraId="4291F1C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&lt;!--Rebook logo desktop  ends--&gt;                                                       </w:t>
            </w:r>
          </w:p>
          <w:p w14:paraId="73F544B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</w:t>
            </w:r>
          </w:p>
          <w:p w14:paraId="235B2AF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</w:t>
            </w:r>
          </w:p>
          <w:p w14:paraId="7B8C9FB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</w:t>
            </w:r>
          </w:p>
          <w:p w14:paraId="5CD7589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 </w:t>
            </w:r>
          </w:p>
          <w:p w14:paraId="4C6D718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</w:p>
          <w:p w14:paraId="1DA9A42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Banner---&gt;  </w:t>
            </w:r>
          </w:p>
          <w:p w14:paraId="100C6BE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border="0" cellpadding="0" cellspacing="0"  width="600" style="border-collapse:collapse; width: 600px;" class="container" role="Presentation"&gt; </w:t>
            </w:r>
          </w:p>
          <w:p w14:paraId="4793512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 </w:t>
            </w:r>
          </w:p>
          <w:p w14:paraId="799E459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</w:t>
            </w:r>
          </w:p>
          <w:p w14:paraId="47E1E4E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&lt;td&gt; </w:t>
            </w:r>
          </w:p>
          <w:p w14:paraId="4016C9A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camarker-inner"&gt;&lt;table width="100%" cellspacing="0" cellpadding="0" role="presentation"&gt;&lt;tr&gt;&lt;td align="center"&gt;&lt;a target="_blank" href="https://click.em.reebok.com/?qs=4a64778c89713fb01f3f528e04a8a36023c7ad5209a23b109b327c089f44f98397f18fb0ccffdfac0ddc528e2b3b1f937f01ebea21c8ea7d32b437bcfcda6e2b" title=""   data-linkto="https://"&gt;</w:t>
            </w:r>
          </w:p>
          <w:p w14:paraId="454403A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&lt;img data-assetid="142561" src="https://image.em.reebok.com/lib/fe2a11717064057c7c1279/m/1/fa5081e4-08ae-4a44-ae2c-c0546a0673ec.jpg" alt="New Arrivals | REEBOK KIDS APPAREL | Ready,set,go ahead and dress them head to toe in styles they can wear all year and  for any activity.  | Holiday Doorbusters | Hoodies and Joggers $12.99 | Graphic Tees $7.99 | Now Through December 24th | Find a store " height="1092" width="600" style="display: block; padding: 0px; text-align: center; width: 600px; height: 1092px; border: 0px;"&gt;&lt;/a&gt;&lt;/td&gt;&lt;/tr&gt;&lt;/table&gt;&lt;/td&gt;&lt;/tr&gt;&lt;/table&gt;</w:t>
            </w:r>
          </w:p>
          <w:p w14:paraId="5D4D300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</w:p>
          <w:p w14:paraId="753766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</w:t>
            </w:r>
          </w:p>
          <w:p w14:paraId="695FBD8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 </w:t>
            </w:r>
          </w:p>
          <w:p w14:paraId="18F5DA1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 </w:t>
            </w:r>
          </w:p>
          <w:p w14:paraId="2ABCE1E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</w:t>
            </w:r>
          </w:p>
          <w:p w14:paraId="2B3409B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Module 2 ---&gt; </w:t>
            </w:r>
          </w:p>
          <w:p w14:paraId="0665189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border="0" cellpadding="0" cellspacing="0" width="600" style="border-collapse:collapse; width: 600px;" class="container" role="Presentation"&gt; </w:t>
            </w:r>
          </w:p>
          <w:p w14:paraId="6F6DC07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 </w:t>
            </w:r>
          </w:p>
          <w:p w14:paraId="607D33A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</w:t>
            </w:r>
          </w:p>
          <w:p w14:paraId="3E335DE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 &gt;</w:t>
            </w:r>
          </w:p>
          <w:p w14:paraId="53A6C87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&lt;table cellpadding="0" cellspacing="0" width="100%" role="presentation" style="min-width: 100%; " class="stylingblock-content-wrapper"&gt;&lt;tr&gt;&lt;td class="stylingblock-content-wrapper camarker-inner"&gt; &lt;table style="background:#244486; text-align: center; width:100%;" width="100%" cellspacing="0" cellpadding="0" border="0" bgcolor="#244486" align="center" role="Presentation"&gt;</w:t>
            </w:r>
          </w:p>
          <w:p w14:paraId="4064D9F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&lt;tr&gt;</w:t>
            </w:r>
          </w:p>
          <w:p w14:paraId="7809B72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27C56E9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&lt;td style="background:#244486; text-align: center;  vertical-align:center; padding: 20px 10px;" valign="center" width="100%" bgcolor="#244486" align="center"&gt;&lt;a  data-linkto="https://" href="https://click.em.reebok.com/?qs=4a64778c89713fb0a74e2a8cec5a7b1166149016366347602d6c687034faacd551c60bf96bc79f092111cfa54d0101ca098a6d35c6a8319ce42a690bdc81ced6" target="_blank" title="" style=" font-size: 15px; line-height:16px; text-align: center; text-decoration:none; color:#ffffff; font-family: sans-serif;"  class="mobilefont13px"&gt;FREE SHIPPING ON ORDERS OF $75 OR&amp;nbsp;MORE&lt;/a&gt;</w:t>
            </w:r>
          </w:p>
          <w:p w14:paraId="5C30CC6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 &lt;/td&gt;&lt;/tr&gt;&lt;/table&gt;&lt;/td&gt;&lt;/tr&gt;&lt;/table&gt;</w:t>
            </w:r>
          </w:p>
          <w:p w14:paraId="571E900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 </w:t>
            </w:r>
          </w:p>
          <w:p w14:paraId="4A88BCC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 </w:t>
            </w:r>
          </w:p>
          <w:p w14:paraId="7ABFF74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 </w:t>
            </w:r>
          </w:p>
          <w:p w14:paraId="317DA9A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</w:t>
            </w:r>
          </w:p>
          <w:p w14:paraId="3CE2E75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</w:p>
          <w:p w14:paraId="67D2468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SOCIAL ---&gt;</w:t>
            </w:r>
          </w:p>
          <w:p w14:paraId="08E98DC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&lt;table style="border-collapse:collapse; width: 100%;" width="100%" cellspacing="0" cellpadding="0" border="0" bgcolor="#ffffff" align="center" role="Presentation"&gt;</w:t>
            </w:r>
          </w:p>
          <w:p w14:paraId="02F0DD1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&lt;tr&gt;</w:t>
            </w:r>
          </w:p>
          <w:p w14:paraId="6D5F88D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&lt;td style="border-collapse:collapse;padding-top:30px; padding-bottom:30px; width: 100%;" width="100%"&gt;</w:t>
            </w:r>
          </w:p>
          <w:p w14:paraId="05124C4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&lt;table style="border-collapse:collapse" cellspacing="0" cellpadding="0" border="0" align="center" role="Presentation"&gt;</w:t>
            </w:r>
          </w:p>
          <w:p w14:paraId="2A04D6A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&lt;tr&gt;</w:t>
            </w:r>
          </w:p>
          <w:p w14:paraId="16AB612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style="border-collapse:collapse" width="46" valign="middle" align="center"&gt;</w:t>
            </w:r>
          </w:p>
          <w:p w14:paraId="47BA7CD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 data-linkto="https://" href="https://click.em.reebok.com/?qs=4a64778c89713fb01ecb30ebaf266f39ee4ff5e5967b2e335762105376956e09cc7c732c4cdad3a456ed2a082dd5ac5fb9b427598286e1d6f3552340503d1636" target="_blank" title=""&gt;&lt;img alt="Facebook icon" data-assetid="41" src="http://image.em.reebok.com/lib/fe2a11717064057c7c1279/m/1/89ce992e-5a2b-4da4-97a0-128cf04842fb.png"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5853367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0B5E4E1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3BE601A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 data-linkto="https://" href="https://click.em.reebok.com/?qs=4a64778c89713fb08e57506755eacfcff91e84d8ec69a37554d47758eea3117eddfeb5d738b8b4df4ff13cf88883f94b198d0fbfc7fb583f1d3825ff9c8322d7" target="_blank" title=""&gt;&lt;img alt="Instagram icon" data-assetid="44" src="http://image.em.reebok.com/lib/fe2a11717064057c7c1279/m/1/82bead7c-cf83-461f-9361-e7665fcc9de5.png"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01D91EF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0186647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1BC8140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 data-linkto="https://" href="https://click.em.reebok.com/?qs=4a64778c89713fb0a35edf0d8ac17c6480cb1608b7860154f3e6038496dd694ba8a06cf78cd97d73eef67e7abeb5321c969daefe705c36688214d876c0a12d9f" target="_blank" title=""&gt;&lt;img alt="Twitter icon" data-assetid="28" src="http://image.em.reebok.com/lib/fe2a11717064057c7c1279/m/1/8f124786-f284-4e9b-8b6d-9cb7791ca600.png"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65B60EC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1460FF9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style="border-collapse:collapse" width="46" valign="middle" align="center"&gt;</w:t>
            </w:r>
          </w:p>
          <w:p w14:paraId="6839C3D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  data-linkto="https://" href="https://click.em.reebok.com/?qs=4a64778c89713fb0a02e3b59d1dd178aa9effd5c27edd4ac0abc84dc73a1117d0c78ef92d26d42c9aa31a547ebd3831495529e68ac0b3b76dd6c9dc81c6f50c9" target="_blank" title=""&gt;&lt;img alt="Tiktok icon" data-assetid="42" src="http://image.em.reebok.com/lib/fe2a11717064057c7c1279/m/1/fa2c42f5-cff5-4d63-b5fd-4c866d282b8f.png"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0B1B826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396654B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style="border-collapse:collapse" width="46" valign="middle" align="center"&gt;</w:t>
            </w:r>
          </w:p>
          <w:p w14:paraId="25CD3CF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 data-linkto="https://" href="https://click.em.reebok.com/?qs=4a64778c89713fb0806ab8d00d1023523bc829f1104cdc3d1cef47e4cf3f7cf555d9b575eb401b43cabcfc6f33ed4863a56401ca9e7ac83212080db99eae9268" target="_blank" title=""&gt;&lt;img alt="Youtube icon" data-assetid="42" src="http://image.em.reebok.com/lib/fe2a11717064057c7c1279/m/1/1f6058a7-ee2d-4fe6-92e8-0cc60df5092f.png" style="display: block; height: 28px; line-height: 100%; text-decoration: none; outline: none; color: #000001; border: 0px none transparent; padding: 0px; text-align: center; width: 28px;" width="28" height="28"&gt;&lt;/a&gt;</w:t>
            </w:r>
          </w:p>
          <w:p w14:paraId="4DA8779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5300CDF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&lt;/tr&gt;</w:t>
            </w:r>
          </w:p>
          <w:p w14:paraId="60EA956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&lt;/table&gt;</w:t>
            </w:r>
          </w:p>
          <w:p w14:paraId="2273A43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&lt;/td&gt;</w:t>
            </w:r>
          </w:p>
          <w:p w14:paraId="496F59C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&lt;/tr&gt;</w:t>
            </w:r>
          </w:p>
          <w:p w14:paraId="4FD3D69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&lt;/table&gt;</w:t>
            </w:r>
          </w:p>
          <w:p w14:paraId="0CDB907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&lt;!--END SOCIAL --&gt;</w:t>
            </w:r>
          </w:p>
          <w:p w14:paraId="5E4298A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width="600" border="0" cellspacing="0" cellpadding="0" style="width:600px;" class="container" role="Presentation"&gt;</w:t>
            </w:r>
          </w:p>
          <w:p w14:paraId="3BE7DE1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&lt;tr&gt;</w:t>
            </w:r>
          </w:p>
          <w:p w14:paraId="49400FD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&lt;td align="center" style="background:#244486; padding-left:5px; padding-right:5px; padding-top:20px; padding-bottom:20px;  text-align: center;" align="center" bgcolor="#244486" &gt;</w:t>
            </w:r>
          </w:p>
          <w:p w14:paraId="39AD86A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&lt;table width="100%" border="0" cellspacing="0" cellpadding="0" style="background:#244486; text-align: center; width:100%;" align="center" bgcolor="#244486"  class="container" role="Presentation"&gt;</w:t>
            </w:r>
          </w:p>
          <w:p w14:paraId="51126CD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&lt;tr&gt;</w:t>
            </w:r>
          </w:p>
          <w:p w14:paraId="4AE616D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style="background:#244486; text-align: center;  valign:center; width: 28%; " valign="center" width="28%"  bgcolor="#244486" align="center"&gt;</w:t>
            </w:r>
          </w:p>
          <w:p w14:paraId="78084DA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data-linkto="https://" href="https://click.em.reebok.com/?qs=4a64778c89713fb03cc20d4f06e703c583e9efd88296fb972f3cf3ba413e3ce0dfe87797ac656e554e448de3101b337441ad95c4166ddc0caf2e009faab8575a" target="_blank" title=""  style=" font-size: 15px;text-align: center; text-decoration:none; color:#ffffff; font-family: sans-serif;line-height:16px;" class="mobilefont13px" &gt;MY ACCOUNT&lt;/a&gt;</w:t>
            </w:r>
          </w:p>
          <w:p w14:paraId="7197643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57ED8C7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style="background:#244486; text-align: center;  valign:center; width: 28%;" valign="center" width="28%" bgcolor="#244486" align="center"&gt;</w:t>
            </w:r>
          </w:p>
          <w:p w14:paraId="4F31B6D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data-linkto="https://" href="https://click.em.reebok.com/?qs=4a64778c89713fb076b32c1122ce7a8ae72a9a67c9467839241f761a7e2764915e46a57de840f093a1e4d8f2a38f8298bdafcf4a48006c517474c8d4d6e073d0" target="_blank"  title="" style=" font-size: 15px;text-align: center; text-decoration:none; color:#ffffff; font-family: sans-serif;line-height:16px;" class="mobilefont13px" &gt;FIND A STORE&lt;/a&gt;</w:t>
            </w:r>
          </w:p>
          <w:p w14:paraId="4141717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06AA9DA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&lt;td  style="background:#244486; text-align: center;  valign:center; width: 28%;" valign="center" width="28%" bgcolor="#244486" align="center"&gt;</w:t>
            </w:r>
          </w:p>
          <w:p w14:paraId="5A6EC4B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&lt;a  data-linkto="https://"  href="https://click.em.reebok.com/?qs=4a64778c89713fb01378530527c82d8d86c70886873ab06b27b6bebbf8a482d744305b4e77e5fd6e6a702e77dfd45eca0b859faa5017b42b881c5409f49b33c5" target="_blank" title=""style=" font-size: 15px;text-align: center; text-decoration:none; color:#ffffff; font-family: sans-serif;line-height:16px;" class="mobilefont13px" &gt;NEED HELP?&lt;/a&gt;</w:t>
            </w:r>
          </w:p>
          <w:p w14:paraId="667D916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7A3FC5A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&lt;/tr&gt;</w:t>
            </w:r>
          </w:p>
          <w:p w14:paraId="7B8D879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&lt;/table&gt;</w:t>
            </w:r>
          </w:p>
          <w:p w14:paraId="7F972DB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&lt;/td&gt;</w:t>
            </w:r>
          </w:p>
          <w:p w14:paraId="65C2273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&lt;/tr&gt;</w:t>
            </w:r>
          </w:p>
          <w:p w14:paraId="646833F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&lt;/table&gt;</w:t>
            </w:r>
          </w:p>
          <w:p w14:paraId="0C9D63C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DISCLAIMER ---&gt;                  </w:t>
            </w:r>
          </w:p>
          <w:p w14:paraId="0D0A21E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border="0" cellpadding="0" cellspacing="0"  width="600" style="width:600px;" class="container" role="Presentation"&gt; </w:t>
            </w:r>
          </w:p>
          <w:p w14:paraId="58C3C63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&lt;tbody&gt; </w:t>
            </w:r>
          </w:p>
          <w:p w14:paraId="69979B9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&lt;tr&gt; </w:t>
            </w:r>
          </w:p>
          <w:p w14:paraId="7838125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&lt;td style="padding-left: 2px; padding-top:20px"&gt;</w:t>
            </w:r>
          </w:p>
          <w:p w14:paraId="1A249FC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&lt;table cellspacing="0" cellpadding="0" border="0" width="100%" style="width:100%;border-collapse: collapse;" role="presentation"&gt;</w:t>
            </w:r>
          </w:p>
          <w:p w14:paraId="0A13294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&lt;tr&gt;&lt;td style=" mso-line-height: exactly; ; text-align: left; line-height: 14px; font-family: Arial, sans-serif; font-size: 12px; font-weight: regular; background: #ffffff; color: #5e5e5e !important; padding:0px 10px 30px;"&gt;Free ground shipping offer on orders of $75 or more valid to U.S. addresses only. All offers valid on domestic U.S. orders&amp;nbsp;only.&lt;/td&gt;&lt;/tr&gt;&lt;/table&gt;</w:t>
            </w:r>
          </w:p>
          <w:p w14:paraId="1C227BC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</w:t>
            </w:r>
          </w:p>
          <w:p w14:paraId="71F360F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&lt;/td&gt;</w:t>
            </w:r>
          </w:p>
          <w:p w14:paraId="20DC2EF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&lt;/tr&gt;</w:t>
            </w:r>
          </w:p>
          <w:p w14:paraId="3A01780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&lt;/tbody&gt;</w:t>
            </w:r>
          </w:p>
          <w:p w14:paraId="6567031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</w:t>
            </w:r>
          </w:p>
          <w:p w14:paraId="3BEE023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DISCLAIMER ---&gt;     </w:t>
            </w:r>
          </w:p>
          <w:p w14:paraId="34D8AE2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&lt;!--- FOOTER ---&gt;</w:t>
            </w:r>
          </w:p>
          <w:p w14:paraId="779F1A9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align="center" cellpadding="0" cellspacing="0" class="container" width="600" role="Presentation" role="Presentation"&gt;</w:t>
            </w:r>
          </w:p>
          <w:p w14:paraId="2DCCD53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&lt;tr&gt;</w:t>
            </w:r>
          </w:p>
          <w:p w14:paraId="261BC93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&lt;td align="center" valign="middle"&gt;</w:t>
            </w:r>
          </w:p>
          <w:p w14:paraId="1302111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&lt;table align="center" cellpadding="0" cellspacing="0" class="container" width="600" role="Presentation"&gt;</w:t>
            </w:r>
          </w:p>
          <w:p w14:paraId="5156E40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&lt;tr&gt;</w:t>
            </w:r>
          </w:p>
          <w:p w14:paraId="0D774C6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&lt;td align="center" valign="middle"&gt;</w:t>
            </w:r>
          </w:p>
          <w:p w14:paraId="34BB773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&lt;table align="center" cellpadding="0" cellspacing="0" class="container" width="600" role="Presentation"&gt;</w:t>
            </w:r>
          </w:p>
          <w:p w14:paraId="16D96AB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&lt;tr&gt;</w:t>
            </w:r>
          </w:p>
          <w:p w14:paraId="2DE00AB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&lt;!--[if gte mso 12]&gt;  &lt;div style="background: #ffffff; width: 150px; padding-bottom:0px; line-height: 20px;" height="20" width="150" padding-bottom="0"&gt;        &amp;nbsp;&lt;/div&gt;&lt;![endif]--&gt;</w:t>
            </w:r>
          </w:p>
          <w:p w14:paraId="070790E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&lt;td align="center" class="mobilefontHF" style=" text-align: center; line-height: 14px; font: 12px Arial; color: #000000; -webkit-text-stroke: #000000;"&gt;This email was sent to: </w:t>
            </w:r>
          </w:p>
          <w:p w14:paraId="484DDA6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href="mailto:csiah0323i@gmail.com"style="color:#000000;text-decoration:none;" class="appleLinks white_text"&gt;csiah0323i@gmail.com&lt;/a&gt;</w:t>
            </w:r>
          </w:p>
          <w:p w14:paraId="6DBFC8D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7189389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384C301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href="https://click.em.reebok.com/?qs=4a64778c89713fb0606ec18b035679146f050feed17c136f3978174f1559a447ff1b0797992fe0833dd43aee49e25201b9b9de7b184759eeedf513f23155dde6"  style="line-height: 14px; font: 12px Arial, Helvetica, sans-serif; color: #000000; text-decoration: none;"  class="white_text" target="_blank"&gt;Unsubscribe and Manage My Preferences&lt;/a&gt; | </w:t>
            </w:r>
          </w:p>
          <w:p w14:paraId="5DDE210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 target="_blank" href="https://click.em.reebok.com/?qs=4a64778c89713fb090b4c84c7b0b4cd1dc542a481b67468b5ba8cfb93a15a52dffca145d9ee8e15971577bbfe9d4e04db7f900dc13360f02c88c87758b174dae" style="line-height: 14px; font: 12px Arial, Helvetica, sans-serif; color: #000000; text-decoration: none;"  class="white_text" target="_blank"&gt;Contact Us&lt;/a&gt; | </w:t>
            </w:r>
          </w:p>
          <w:p w14:paraId="2DA6ADC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 target="_blank" href="https://click.em.reebok.com/?qs=4a64778c89713fb0c2d901726ab4b83d88f5072b5ad2bcd5ae26cddd37dc6e184a57a1b9eee6c64bc3011347713c956416868100643d4a3501797969b32e0764" style="line-height: 14px; font: 12px Arial, Helvetica, sans-serif; color: #000000; text-decoration: none;" class="white_text" target="_blank"&gt;Privacy Policy&lt;/a&gt;</w:t>
            </w:r>
          </w:p>
          <w:p w14:paraId="6E64FAF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32FCA98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21FF705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This email was sent by:</w:t>
            </w:r>
          </w:p>
          <w:p w14:paraId="5F856F1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1D042CD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Reebok International Ltd., LLC | </w:t>
            </w:r>
          </w:p>
          <w:p w14:paraId="4437DE6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href="" style="text-decoration: none; color: #000000;" class="appleLinks white_text"&gt;25 Drydock Ave.&lt;/a&gt; | </w:t>
            </w:r>
          </w:p>
          <w:p w14:paraId="2E5C3A7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href="" style="color:#000000;text-decoration:none;" class="appleLinks white_text"&gt;Boston&lt;/a&gt;, </w:t>
            </w:r>
          </w:p>
          <w:p w14:paraId="233C86CF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&lt;a href="" style="color:#000000;text-decoration:none;" class="appleLinks white_text"&gt;MA 02210&lt;/a&gt;  | United States</w:t>
            </w:r>
          </w:p>
          <w:p w14:paraId="640C6BE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4B95037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&lt;br&gt;</w:t>
            </w:r>
          </w:p>
          <w:p w14:paraId="2EB2D80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&lt;/td&gt;</w:t>
            </w:r>
          </w:p>
          <w:p w14:paraId="1E17532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&lt;/tr&gt;</w:t>
            </w:r>
          </w:p>
          <w:p w14:paraId="7FDEA0C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&lt;/table&gt;</w:t>
            </w:r>
          </w:p>
          <w:p w14:paraId="1ACA5A9E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&lt;/td&gt;</w:t>
            </w:r>
          </w:p>
          <w:p w14:paraId="600329F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&lt;/tr&gt;</w:t>
            </w:r>
          </w:p>
          <w:p w14:paraId="746D4536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&lt;/table&gt;</w:t>
            </w:r>
          </w:p>
          <w:p w14:paraId="1F05251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&lt;/td&gt;</w:t>
            </w:r>
          </w:p>
          <w:p w14:paraId="236C188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&lt;/tr&gt;</w:t>
            </w:r>
          </w:p>
          <w:p w14:paraId="04F4D51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</w:t>
            </w:r>
          </w:p>
          <w:p w14:paraId="3F9FD77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&lt;table align="center" cellpadding="0" cellspacing="0" class="container" width="600"  class="container" role="Presentation"&gt;</w:t>
            </w:r>
          </w:p>
          <w:p w14:paraId="72195FE5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&lt;tr&gt;</w:t>
            </w:r>
          </w:p>
          <w:p w14:paraId="5280BD77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&lt;td align="center" style=" text-align: center; line-height: 14px; font: 12px Arial; color: #000000; -webkit-text-stroke: #878787;"&gt;</w:t>
            </w:r>
          </w:p>
          <w:p w14:paraId="2FF1600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&amp;copy; 2023 Reebok. All Rights Reserved.</w:t>
            </w:r>
          </w:p>
          <w:p w14:paraId="59FD2E8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&lt;/td&gt;</w:t>
            </w:r>
          </w:p>
          <w:p w14:paraId="60EDD56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&lt;/tr&gt;</w:t>
            </w:r>
          </w:p>
          <w:p w14:paraId="1F21397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&lt;/table&gt;           </w:t>
            </w:r>
          </w:p>
          <w:p w14:paraId="58A5A08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&lt;/td&gt;</w:t>
            </w:r>
          </w:p>
          <w:p w14:paraId="650B69C0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&lt;/tr&gt;</w:t>
            </w:r>
          </w:p>
          <w:p w14:paraId="01E4D261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&lt;img src="https://click.em.reebok.com/open.aspx?ffcb10-feef13787c6107-fe5e1c73776404797d1c-fe2a11717064057c7c1279-ff68177475-fe521c72726200797213-ff3615707463&amp;d=100204&amp;bmt=0" width="1" height="1" alt=""&gt;</w:t>
            </w:r>
          </w:p>
          <w:p w14:paraId="42678EBB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&lt;/tbody&gt;</w:t>
            </w:r>
          </w:p>
          <w:p w14:paraId="19DB7E52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&lt;/table&gt;</w:t>
            </w:r>
          </w:p>
          <w:p w14:paraId="1489C6DD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&lt;!--Starts Gmail App fix 2 --&gt;</w:t>
            </w:r>
          </w:p>
          <w:p w14:paraId="049ED32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&lt;div style="display:none; white-space:nowrap; font:16px courier; color:#ffffff;"&gt;- - - - - - - - - - - - - - - - - - - - - - - - - - - - - - - - -</w:t>
            </w:r>
          </w:p>
          <w:p w14:paraId="5C17EC04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&lt;/div&gt;</w:t>
            </w:r>
          </w:p>
          <w:p w14:paraId="1CC635AA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&lt;!--Ends Gmail App fix 2 --&gt;</w:t>
            </w:r>
          </w:p>
          <w:p w14:paraId="7B0576EC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&lt;/body&gt;</w:t>
            </w:r>
          </w:p>
          <w:p w14:paraId="1BB03678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&lt;/html&gt;</w:t>
            </w:r>
          </w:p>
          <w:p w14:paraId="52266173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</w:p>
          <w:p w14:paraId="25755A09" w14:textId="77777777" w:rsidR="00A41607" w:rsidRDefault="00A41607" w:rsidP="008F12DF">
            <w:pPr>
              <w:pStyle w:val="HTMLPreformatte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--wwozhHYfqdCx=_?:--</w:t>
            </w:r>
          </w:p>
          <w:p w14:paraId="220BDC45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C0E041B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0C04CC4" w14:textId="77777777" w:rsidR="00A41607" w:rsidRDefault="00A41607" w:rsidP="00BE4410">
            <w:pPr>
              <w:jc w:val="right"/>
            </w:pPr>
          </w:p>
        </w:tc>
      </w:tr>
      <w:tr w:rsidR="00A41607" w14:paraId="1E3A8836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8955904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484D495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6DC21C9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608E4B4" w14:textId="77777777" w:rsidR="00A41607" w:rsidRDefault="00A41607" w:rsidP="00BE4410">
            <w:pPr>
              <w:jc w:val="right"/>
            </w:pPr>
          </w:p>
        </w:tc>
      </w:tr>
      <w:tr w:rsidR="00A41607" w14:paraId="7C37A719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68849A5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57E2A76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42FE3D0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C434841" w14:textId="77777777" w:rsidR="00A41607" w:rsidRDefault="00A41607" w:rsidP="00BE4410">
            <w:pPr>
              <w:jc w:val="right"/>
            </w:pPr>
          </w:p>
        </w:tc>
      </w:tr>
      <w:tr w:rsidR="00A41607" w14:paraId="6A292CE5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E1260D7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21A1490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D93A6E9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477273E" w14:textId="77777777" w:rsidR="00A41607" w:rsidRDefault="00A41607" w:rsidP="00BE4410">
            <w:pPr>
              <w:jc w:val="right"/>
            </w:pPr>
          </w:p>
        </w:tc>
      </w:tr>
      <w:tr w:rsidR="00A41607" w14:paraId="72588123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8AC2FF2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0B84031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7835326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41986E2" w14:textId="77777777" w:rsidR="00A41607" w:rsidRDefault="00A41607" w:rsidP="00BE4410">
            <w:pPr>
              <w:jc w:val="right"/>
            </w:pPr>
          </w:p>
        </w:tc>
      </w:tr>
      <w:tr w:rsidR="00A41607" w14:paraId="4B2A975C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85F1147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226AA7C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0671AC9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7B4C4B" w14:textId="77777777" w:rsidR="00A41607" w:rsidRDefault="00A41607" w:rsidP="00BE4410">
            <w:pPr>
              <w:jc w:val="right"/>
            </w:pPr>
          </w:p>
        </w:tc>
      </w:tr>
      <w:tr w:rsidR="00A41607" w14:paraId="7A8F34FC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BFD9484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A375B9B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8C20003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5871722" w14:textId="77777777" w:rsidR="00A41607" w:rsidRDefault="00A41607" w:rsidP="00BE4410">
            <w:pPr>
              <w:jc w:val="right"/>
            </w:pPr>
          </w:p>
        </w:tc>
      </w:tr>
      <w:tr w:rsidR="00A41607" w14:paraId="234A4CDE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F0AC3E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60CBABD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164B3EE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F57B868" w14:textId="77777777" w:rsidR="00A41607" w:rsidRDefault="00A41607" w:rsidP="00BE4410">
            <w:pPr>
              <w:jc w:val="right"/>
            </w:pPr>
          </w:p>
        </w:tc>
      </w:tr>
      <w:tr w:rsidR="00A41607" w14:paraId="5D07BCB2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473A761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3E92010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17FC7F9" w14:textId="77777777" w:rsidR="00A41607" w:rsidRDefault="00A41607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E278435" w14:textId="77777777" w:rsidR="00A41607" w:rsidRDefault="00A41607" w:rsidP="00BE4410">
            <w:pPr>
              <w:jc w:val="right"/>
            </w:pPr>
          </w:p>
        </w:tc>
      </w:tr>
      <w:tr w:rsidR="00A41607" w14:paraId="1B65214B" w14:textId="77777777" w:rsidTr="008F12D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</w:tcBorders>
            <w:vAlign w:val="center"/>
          </w:tcPr>
          <w:p w14:paraId="0CDED188" w14:textId="77777777" w:rsidR="00A41607" w:rsidRDefault="00A41607" w:rsidP="002D2C31"/>
        </w:tc>
        <w:tc>
          <w:tcPr>
            <w:tcW w:w="6120" w:type="dxa"/>
            <w:tcBorders>
              <w:top w:val="single" w:sz="4" w:space="0" w:color="83B29B" w:themeColor="accent1"/>
            </w:tcBorders>
            <w:vAlign w:val="center"/>
          </w:tcPr>
          <w:p w14:paraId="5B191237" w14:textId="77777777" w:rsidR="00A41607" w:rsidRDefault="00A41607" w:rsidP="002D2C31"/>
        </w:tc>
        <w:tc>
          <w:tcPr>
            <w:tcW w:w="143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BDCB094" w14:textId="77777777" w:rsidR="00A41607" w:rsidRDefault="00A41607" w:rsidP="005E0721">
            <w:pPr>
              <w:pStyle w:val="Heading1"/>
            </w:pPr>
            <w:sdt>
              <w:sdtPr>
                <w:id w:val="805435178"/>
                <w:placeholder>
                  <w:docPart w:val="055CE6FE2C9642C085FD733DD688F847"/>
                </w:placeholder>
                <w:temporary/>
                <w:showingPlcHdr/>
                <w15:appearance w15:val="hidden"/>
              </w:sdtPr>
              <w:sdtContent>
                <w:r>
                  <w:t>Subtotal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0C6F0D7D" w14:textId="77777777" w:rsidR="00A41607" w:rsidRDefault="00A41607" w:rsidP="005E0721">
            <w:pPr>
              <w:pStyle w:val="Totals"/>
            </w:pPr>
            <w:sdt>
              <w:sdtPr>
                <w:id w:val="1917433051"/>
                <w:placeholder>
                  <w:docPart w:val="864FE395EF7F47D99BF6D2D4F76AC990"/>
                </w:placeholder>
                <w:showingPlcHdr/>
                <w15:appearance w15:val="hidden"/>
              </w:sdtPr>
              <w:sdtContent>
                <w:r w:rsidRPr="00156A3A">
                  <w:t>400.00</w:t>
                </w:r>
              </w:sdtContent>
            </w:sdt>
            <w:r>
              <w:t xml:space="preserve"> </w:t>
            </w:r>
          </w:p>
        </w:tc>
      </w:tr>
      <w:tr w:rsidR="00A41607" w14:paraId="5F6F9663" w14:textId="77777777" w:rsidTr="008F12DF">
        <w:trPr>
          <w:trHeight w:val="397"/>
        </w:trPr>
        <w:tc>
          <w:tcPr>
            <w:tcW w:w="1075" w:type="dxa"/>
            <w:vAlign w:val="center"/>
          </w:tcPr>
          <w:p w14:paraId="11BB0C85" w14:textId="77777777" w:rsidR="00A41607" w:rsidRDefault="00A41607" w:rsidP="002D2C31"/>
        </w:tc>
        <w:tc>
          <w:tcPr>
            <w:tcW w:w="6120" w:type="dxa"/>
            <w:vAlign w:val="center"/>
          </w:tcPr>
          <w:p w14:paraId="4FDC0EBA" w14:textId="77777777" w:rsidR="00A41607" w:rsidRDefault="00A41607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482DC931" w14:textId="77777777" w:rsidR="00A41607" w:rsidRDefault="00A41607" w:rsidP="005E0721">
            <w:pPr>
              <w:pStyle w:val="Heading1"/>
            </w:pPr>
            <w:sdt>
              <w:sdtPr>
                <w:id w:val="-1535490636"/>
                <w:placeholder>
                  <w:docPart w:val="BB989FF3CA194D9B8EB9F7B2D6CF2DA7"/>
                </w:placeholder>
                <w:temporary/>
                <w:showingPlcHdr/>
                <w15:appearance w15:val="hidden"/>
              </w:sdtPr>
              <w:sdtContent>
                <w:r>
                  <w:t>Sales Tax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1F8C2B8D" w14:textId="77777777" w:rsidR="00A41607" w:rsidRDefault="00A41607" w:rsidP="005E0721">
            <w:pPr>
              <w:pStyle w:val="Totals"/>
            </w:pPr>
            <w:sdt>
              <w:sdtPr>
                <w:id w:val="1446659834"/>
                <w:placeholder>
                  <w:docPart w:val="25A565718B7940A6B5B010D5D0E19F1A"/>
                </w:placeholder>
                <w:showingPlcHdr/>
                <w15:appearance w15:val="hidden"/>
              </w:sdtPr>
              <w:sdtContent>
                <w:r w:rsidRPr="00156A3A">
                  <w:t>20.00</w:t>
                </w:r>
              </w:sdtContent>
            </w:sdt>
            <w:r>
              <w:t xml:space="preserve"> </w:t>
            </w:r>
          </w:p>
        </w:tc>
      </w:tr>
      <w:tr w:rsidR="00A41607" w14:paraId="181E878E" w14:textId="77777777" w:rsidTr="008F12DF">
        <w:trPr>
          <w:trHeight w:val="397"/>
        </w:trPr>
        <w:tc>
          <w:tcPr>
            <w:tcW w:w="1075" w:type="dxa"/>
            <w:vAlign w:val="center"/>
          </w:tcPr>
          <w:p w14:paraId="56E94FD2" w14:textId="77777777" w:rsidR="00A41607" w:rsidRDefault="00A41607" w:rsidP="002D2C31"/>
        </w:tc>
        <w:tc>
          <w:tcPr>
            <w:tcW w:w="6120" w:type="dxa"/>
            <w:vAlign w:val="center"/>
          </w:tcPr>
          <w:p w14:paraId="4FA80ECB" w14:textId="77777777" w:rsidR="00A41607" w:rsidRDefault="00A41607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7D4C63F9" w14:textId="77777777" w:rsidR="00A41607" w:rsidRDefault="00A41607" w:rsidP="005E0721">
            <w:pPr>
              <w:pStyle w:val="Heading1"/>
            </w:pPr>
            <w:sdt>
              <w:sdtPr>
                <w:id w:val="1106080341"/>
                <w:placeholder>
                  <w:docPart w:val="41774A0F13EC40C383A213EB08639FD4"/>
                </w:placeholder>
                <w:temporary/>
                <w:showingPlcHdr/>
                <w15:appearance w15:val="hidden"/>
              </w:sdtPr>
              <w:sdtContent>
                <w:r>
                  <w:t>Total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6A44CAD" w14:textId="77777777" w:rsidR="00A41607" w:rsidRDefault="00A41607" w:rsidP="005E0721">
            <w:pPr>
              <w:pStyle w:val="Totals"/>
            </w:pPr>
            <w:sdt>
              <w:sdtPr>
                <w:id w:val="-1968111324"/>
                <w:placeholder>
                  <w:docPart w:val="044AF0DFFD424F5A9675A5BF9E637A57"/>
                </w:placeholder>
                <w:showingPlcHdr/>
                <w15:appearance w15:val="hidden"/>
              </w:sdtPr>
              <w:sdtContent>
                <w:r w:rsidRPr="00156A3A">
                  <w:t>420.00</w:t>
                </w:r>
              </w:sdtContent>
            </w:sdt>
            <w:r>
              <w:t xml:space="preserve"> </w:t>
            </w:r>
          </w:p>
        </w:tc>
      </w:tr>
    </w:tbl>
    <w:p w14:paraId="66430C0E" w14:textId="77777777" w:rsidR="00A41607" w:rsidRDefault="00A41607" w:rsidP="00BE4410">
      <w:pPr>
        <w:pStyle w:val="ContactInfo"/>
      </w:pPr>
      <w:sdt>
        <w:sdtPr>
          <w:id w:val="393706269"/>
          <w:placeholder>
            <w:docPart w:val="C40A1F933CDD4C9F84CCF764D99C9717"/>
          </w:placeholder>
          <w:showingPlcHdr/>
          <w15:appearance w15:val="hidden"/>
        </w:sdtPr>
        <w:sdtContent>
          <w:r w:rsidRPr="00156A3A">
            <w:t>Make all checks payable to</w:t>
          </w:r>
        </w:sdtContent>
      </w:sdt>
      <w:r>
        <w:t xml:space="preserve"> </w:t>
      </w:r>
      <w:sdt>
        <w:sdtPr>
          <w:id w:val="1706133749"/>
          <w:placeholder>
            <w:docPart w:val="3E06ACB11FAF4F8E8D8CFB4A4C72D419"/>
          </w:placeholder>
          <w:showingPlcHdr/>
          <w15:appearance w15:val="hidden"/>
        </w:sdtPr>
        <w:sdtContent>
          <w:r w:rsidRPr="00DB3205">
            <w:t>Create &amp; Co.</w:t>
          </w:r>
        </w:sdtContent>
      </w:sdt>
    </w:p>
    <w:p w14:paraId="35325B24" w14:textId="77777777" w:rsidR="00A41607" w:rsidRDefault="00A41607" w:rsidP="00DB3205">
      <w:pPr>
        <w:pStyle w:val="Thankyou"/>
      </w:pPr>
      <w:sdt>
        <w:sdtPr>
          <w:id w:val="2074457328"/>
          <w:placeholder>
            <w:docPart w:val="F727DDBA8EAB460BA6DA1E3603EBD821"/>
          </w:placeholder>
          <w:showingPlcHdr/>
          <w15:appearance w15:val="hidden"/>
        </w:sdtPr>
        <w:sdtContent>
          <w:r w:rsidRPr="00DB3205">
            <w:t>Thank you for your business!</w:t>
          </w:r>
        </w:sdtContent>
      </w:sdt>
      <w:r>
        <w:t xml:space="preserve"> </w:t>
      </w:r>
    </w:p>
    <w:p w14:paraId="67DF36B0" w14:textId="77777777" w:rsidR="00A41607" w:rsidRDefault="00A41607" w:rsidP="00DB3205">
      <w:pPr>
        <w:pStyle w:val="ContactInfo"/>
      </w:pPr>
      <w:r>
        <w:t xml:space="preserve"> </w:t>
      </w:r>
      <w:sdt>
        <w:sdtPr>
          <w:id w:val="-1168254125"/>
          <w:placeholder>
            <w:docPart w:val="52DD54F7F2B749F982A3783A42289E55"/>
          </w:placeholder>
          <w:showingPlcHdr/>
          <w15:appearance w15:val="hidden"/>
        </w:sdtPr>
        <w:sdtContent>
          <w:r w:rsidRPr="00DB3205">
            <w:t>Create &amp; Co.</w:t>
          </w:r>
        </w:sdtContent>
      </w:sdt>
      <w:r w:rsidRPr="00DB3205">
        <w:t xml:space="preserve"> </w:t>
      </w:r>
      <w:sdt>
        <w:sdtPr>
          <w:id w:val="2045716551"/>
          <w:placeholder>
            <w:docPart w:val="C55D43C0869742A9821B87C30949792A"/>
          </w:placeholder>
          <w:showingPlcHdr/>
          <w15:appearance w15:val="hidden"/>
        </w:sdtPr>
        <w:sdtContent>
          <w:r w:rsidRPr="00DB3205">
            <w:t>123 Main St.</w:t>
          </w:r>
        </w:sdtContent>
      </w:sdt>
      <w:r w:rsidRPr="00DB3205">
        <w:t xml:space="preserve"> | </w:t>
      </w:r>
      <w:sdt>
        <w:sdtPr>
          <w:id w:val="1823389383"/>
          <w:placeholder>
            <w:docPart w:val="8BB606F3685F4B02A1273F30F6B3AFC6"/>
          </w:placeholder>
          <w:showingPlcHdr/>
          <w15:appearance w15:val="hidden"/>
        </w:sdtPr>
        <w:sdtContent>
          <w:r w:rsidRPr="00DB3205">
            <w:t>Seattle, WA 78910</w:t>
          </w:r>
        </w:sdtContent>
      </w:sdt>
      <w:r w:rsidRPr="00DB3205">
        <w:t xml:space="preserve"> | </w:t>
      </w:r>
      <w:sdt>
        <w:sdtPr>
          <w:id w:val="1466080563"/>
          <w:placeholder>
            <w:docPart w:val="69862BDA5EE14897802D5BE28D1C79A2"/>
          </w:placeholder>
          <w:showingPlcHdr/>
          <w15:appearance w15:val="hidden"/>
        </w:sdtPr>
        <w:sdtContent>
          <w:r w:rsidRPr="00DB3205">
            <w:t>Phone:</w:t>
          </w:r>
        </w:sdtContent>
      </w:sdt>
      <w:r w:rsidRPr="00DB3205">
        <w:t xml:space="preserve"> </w:t>
      </w:r>
      <w:sdt>
        <w:sdtPr>
          <w:id w:val="480517374"/>
          <w:placeholder>
            <w:docPart w:val="D2CC64DA85214CA8B815AEF406DCE513"/>
          </w:placeholder>
          <w:showingPlcHdr/>
          <w15:appearance w15:val="hidden"/>
        </w:sdtPr>
        <w:sdtContent>
          <w:r w:rsidRPr="00DB3205">
            <w:t>111-222-3333</w:t>
          </w:r>
        </w:sdtContent>
      </w:sdt>
      <w:r w:rsidRPr="00DB3205">
        <w:t xml:space="preserve"> | </w:t>
      </w:r>
      <w:sdt>
        <w:sdtPr>
          <w:id w:val="2115402052"/>
          <w:placeholder>
            <w:docPart w:val="5D2B0138729E4EC882353511207CE131"/>
          </w:placeholder>
          <w:showingPlcHdr/>
          <w15:appearance w15:val="hidden"/>
        </w:sdtPr>
        <w:sdtContent>
          <w:r w:rsidRPr="00DB3205">
            <w:t>Fax:</w:t>
          </w:r>
        </w:sdtContent>
      </w:sdt>
      <w:r w:rsidRPr="00DB3205">
        <w:t xml:space="preserve"> </w:t>
      </w:r>
      <w:sdt>
        <w:sdtPr>
          <w:id w:val="2009704597"/>
          <w:placeholder>
            <w:docPart w:val="7E2586D93A8141EFA0AA3D02C1327955"/>
          </w:placeholder>
          <w:showingPlcHdr/>
          <w15:appearance w15:val="hidden"/>
        </w:sdtPr>
        <w:sdtContent>
          <w:r w:rsidRPr="00DB3205">
            <w:t>111-222-3334</w:t>
          </w:r>
        </w:sdtContent>
      </w:sdt>
    </w:p>
    <w:sectPr w:rsidR="00A41607" w:rsidSect="00A41607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1B5F2" w14:textId="77777777" w:rsidR="00A41607" w:rsidRDefault="00A41607" w:rsidP="00EE0F7F">
      <w:r>
        <w:separator/>
      </w:r>
    </w:p>
  </w:endnote>
  <w:endnote w:type="continuationSeparator" w:id="0">
    <w:p w14:paraId="09F0A523" w14:textId="77777777" w:rsidR="00A41607" w:rsidRDefault="00A41607" w:rsidP="00EE0F7F">
      <w:r>
        <w:continuationSeparator/>
      </w:r>
    </w:p>
  </w:endnote>
  <w:endnote w:type="continuationNotice" w:id="1">
    <w:p w14:paraId="30557D4C" w14:textId="77777777" w:rsidR="00A41607" w:rsidRDefault="00A416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14EA73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328D9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FFF47" w14:textId="77777777" w:rsidR="00A41607" w:rsidRDefault="00A41607" w:rsidP="00EE0F7F">
      <w:r>
        <w:separator/>
      </w:r>
    </w:p>
  </w:footnote>
  <w:footnote w:type="continuationSeparator" w:id="0">
    <w:p w14:paraId="7A1A8C1B" w14:textId="77777777" w:rsidR="00A41607" w:rsidRDefault="00A41607" w:rsidP="00EE0F7F">
      <w:r>
        <w:continuationSeparator/>
      </w:r>
    </w:p>
  </w:footnote>
  <w:footnote w:type="continuationNotice" w:id="1">
    <w:p w14:paraId="65799E8E" w14:textId="77777777" w:rsidR="00A41607" w:rsidRDefault="00A4160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revisionView w:inkAnnotations="0"/>
  <w:defaultTabStop w:val="720"/>
  <w:drawingGridHorizontalSpacing w:val="80"/>
  <w:displayHorizontalDrawingGridEvery w:val="2"/>
  <w:characterSpacingControl w:val="doNotCompress"/>
  <w:savePreviewPicture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DF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21D2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35AE7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8F12DF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41607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70CA7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pacing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2D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zmyneJosephine%20Mar\AppData\Local\Microsoft\Office\16.0\DTS\en-US%7b38A1CD72-398B-4312-B1E5-9E282D2A92DE%7d\%7b6D10A41C-77C6-4571-B2AE-1635D9728928%7dtf1640239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28D1C636BD4965ACE08D800F0BA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1946C-DD16-49E0-9E70-E22A2A6A4532}"/>
      </w:docPartPr>
      <w:docPartBody>
        <w:p w:rsidR="00810E77" w:rsidRDefault="00810E77" w:rsidP="00810E77">
          <w:pPr>
            <w:pStyle w:val="1528D1C636BD4965ACE08D800F0BAC05"/>
          </w:pPr>
          <w:r w:rsidRPr="00156A3A">
            <w:t>Invoice</w:t>
          </w:r>
        </w:p>
      </w:docPartBody>
    </w:docPart>
    <w:docPart>
      <w:docPartPr>
        <w:name w:val="61CCE87AC96144DE99CF032E879A8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7BC16-C18F-4423-9C79-206E2D70A229}"/>
      </w:docPartPr>
      <w:docPartBody>
        <w:p w:rsidR="00810E77" w:rsidRDefault="00810E77" w:rsidP="00810E77">
          <w:pPr>
            <w:pStyle w:val="61CCE87AC96144DE99CF032E879A8D6B"/>
          </w:pPr>
          <w:r w:rsidRPr="00156A3A">
            <w:t>DATE:</w:t>
          </w:r>
        </w:p>
      </w:docPartBody>
    </w:docPart>
    <w:docPart>
      <w:docPartPr>
        <w:name w:val="2C9EA537250848C096934946D2A37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B229A-FF03-4894-9DAF-094D7F6285C0}"/>
      </w:docPartPr>
      <w:docPartBody>
        <w:p w:rsidR="00810E77" w:rsidRDefault="00810E77" w:rsidP="00810E77">
          <w:pPr>
            <w:pStyle w:val="2C9EA537250848C096934946D2A379D0"/>
          </w:pPr>
          <w:r w:rsidRPr="00156A3A">
            <w:t>Date</w:t>
          </w:r>
        </w:p>
      </w:docPartBody>
    </w:docPart>
    <w:docPart>
      <w:docPartPr>
        <w:name w:val="96EAA69263BD4123A2343E2517E66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CADBF-7497-44A0-883A-81DE532C72E3}"/>
      </w:docPartPr>
      <w:docPartBody>
        <w:p w:rsidR="00810E77" w:rsidRDefault="00810E77" w:rsidP="00810E77">
          <w:pPr>
            <w:pStyle w:val="96EAA69263BD4123A2343E2517E666AC"/>
          </w:pPr>
          <w:r w:rsidRPr="00156A3A">
            <w:t>INVOICE #</w:t>
          </w:r>
        </w:p>
      </w:docPartBody>
    </w:docPart>
    <w:docPart>
      <w:docPartPr>
        <w:name w:val="2C10D9791FA64DBF8810CD7B8DF21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A97A9-BA80-49F3-B6CD-ED70E51FE64B}"/>
      </w:docPartPr>
      <w:docPartBody>
        <w:p w:rsidR="00810E77" w:rsidRDefault="00810E77" w:rsidP="00810E77">
          <w:pPr>
            <w:pStyle w:val="2C10D9791FA64DBF8810CD7B8DF21E25"/>
          </w:pPr>
          <w:r w:rsidRPr="00156A3A">
            <w:t>100</w:t>
          </w:r>
        </w:p>
      </w:docPartBody>
    </w:docPart>
    <w:docPart>
      <w:docPartPr>
        <w:name w:val="685663CFD31B4BFC8DCA9F2DBC11D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44E2B-AA08-42BF-B961-67A47749649C}"/>
      </w:docPartPr>
      <w:docPartBody>
        <w:p w:rsidR="00810E77" w:rsidRDefault="00810E77" w:rsidP="00810E77">
          <w:pPr>
            <w:pStyle w:val="685663CFD31B4BFC8DCA9F2DBC11D32A"/>
          </w:pPr>
          <w:r w:rsidRPr="00156A3A">
            <w:t>Customer ID:</w:t>
          </w:r>
        </w:p>
      </w:docPartBody>
    </w:docPart>
    <w:docPart>
      <w:docPartPr>
        <w:name w:val="90AD4168E8AF494A9D0A83593D327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B349-AEA1-4BA9-ACA1-25FC0CC64CEF}"/>
      </w:docPartPr>
      <w:docPartBody>
        <w:p w:rsidR="00810E77" w:rsidRDefault="00810E77" w:rsidP="00810E77">
          <w:pPr>
            <w:pStyle w:val="90AD4168E8AF494A9D0A83593D327F74"/>
          </w:pPr>
          <w:r w:rsidRPr="00156A3A">
            <w:t>ABC12345</w:t>
          </w:r>
        </w:p>
      </w:docPartBody>
    </w:docPart>
    <w:docPart>
      <w:docPartPr>
        <w:name w:val="FAF011B850F94DD0A2E1BBA4069C9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AE1D0-5B18-444B-A75B-BAFE85BD882B}"/>
      </w:docPartPr>
      <w:docPartBody>
        <w:p w:rsidR="00810E77" w:rsidRDefault="00810E77" w:rsidP="00810E77">
          <w:pPr>
            <w:pStyle w:val="FAF011B850F94DD0A2E1BBA4069C95E6"/>
          </w:pPr>
          <w:r w:rsidRPr="00156A3A">
            <w:t>To:</w:t>
          </w:r>
        </w:p>
      </w:docPartBody>
    </w:docPart>
    <w:docPart>
      <w:docPartPr>
        <w:name w:val="B18AC1051ED2487AAFDA60C04DAB1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152F0-A8EA-41D8-9E29-0631AC7FFDBF}"/>
      </w:docPartPr>
      <w:docPartBody>
        <w:p w:rsidR="00810E77" w:rsidRDefault="00810E77" w:rsidP="00810E77">
          <w:pPr>
            <w:pStyle w:val="B18AC1051ED2487AAFDA60C04DAB1153"/>
          </w:pPr>
          <w:r w:rsidRPr="00156A3A">
            <w:t>Anjali Chaturvedi</w:t>
          </w:r>
        </w:p>
      </w:docPartBody>
    </w:docPart>
    <w:docPart>
      <w:docPartPr>
        <w:name w:val="90BF4050E80C4DA98A30421F61790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03E01-3A78-4739-9CBC-B3EA87B4E49C}"/>
      </w:docPartPr>
      <w:docPartBody>
        <w:p w:rsidR="00810E77" w:rsidRDefault="00810E77" w:rsidP="00810E77">
          <w:pPr>
            <w:pStyle w:val="90BF4050E80C4DA98A30421F617904CE"/>
          </w:pPr>
          <w:r w:rsidRPr="00156A3A">
            <w:t>Extra Frame Photography</w:t>
          </w:r>
        </w:p>
      </w:docPartBody>
    </w:docPart>
    <w:docPart>
      <w:docPartPr>
        <w:name w:val="76A44E00612A494A9830A53C71DC1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7C8A4-852A-485D-9821-88609BAD306B}"/>
      </w:docPartPr>
      <w:docPartBody>
        <w:p w:rsidR="00810E77" w:rsidRDefault="00810E77" w:rsidP="00810E77">
          <w:pPr>
            <w:pStyle w:val="76A44E00612A494A9830A53C71DC1AB0"/>
          </w:pPr>
          <w:r w:rsidRPr="00156A3A">
            <w:t>89 Pacific Ave</w:t>
          </w:r>
        </w:p>
      </w:docPartBody>
    </w:docPart>
    <w:docPart>
      <w:docPartPr>
        <w:name w:val="615D666E3697452DB665D0D3904C7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9BF64-86EF-48B2-92E8-359042C39A5B}"/>
      </w:docPartPr>
      <w:docPartBody>
        <w:p w:rsidR="00810E77" w:rsidRDefault="00810E77" w:rsidP="00810E77">
          <w:pPr>
            <w:pStyle w:val="615D666E3697452DB665D0D3904C7402"/>
          </w:pPr>
          <w:r w:rsidRPr="00156A3A">
            <w:t>San Francisco, CA</w:t>
          </w:r>
        </w:p>
      </w:docPartBody>
    </w:docPart>
    <w:docPart>
      <w:docPartPr>
        <w:name w:val="321037DA6F7C445CA57357A4A3AD1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80696-EE93-4AD7-A166-7C513E115B32}"/>
      </w:docPartPr>
      <w:docPartBody>
        <w:p w:rsidR="00810E77" w:rsidRDefault="00810E77" w:rsidP="00810E77">
          <w:pPr>
            <w:pStyle w:val="321037DA6F7C445CA57357A4A3AD14C1"/>
          </w:pPr>
          <w:r w:rsidRPr="00156A3A">
            <w:t>123-456-7890</w:t>
          </w:r>
        </w:p>
      </w:docPartBody>
    </w:docPart>
    <w:docPart>
      <w:docPartPr>
        <w:name w:val="E80B56756C574DD08090F7E3DAC9C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BEEF5-65CA-4B5E-8E15-31992A004B0F}"/>
      </w:docPartPr>
      <w:docPartBody>
        <w:p w:rsidR="00810E77" w:rsidRDefault="00810E77" w:rsidP="00810E77">
          <w:pPr>
            <w:pStyle w:val="E80B56756C574DD08090F7E3DAC9C428"/>
          </w:pPr>
          <w:r w:rsidRPr="00156A3A">
            <w:t>Salesperson</w:t>
          </w:r>
        </w:p>
      </w:docPartBody>
    </w:docPart>
    <w:docPart>
      <w:docPartPr>
        <w:name w:val="D066B5B3F9A5492A82029DA71C1E1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D3889-07B7-4799-84D2-3C44D8243FA6}"/>
      </w:docPartPr>
      <w:docPartBody>
        <w:p w:rsidR="00810E77" w:rsidRDefault="00810E77" w:rsidP="00810E77">
          <w:pPr>
            <w:pStyle w:val="D066B5B3F9A5492A82029DA71C1E1553"/>
          </w:pPr>
          <w:r w:rsidRPr="00877C07">
            <w:t>Job</w:t>
          </w:r>
        </w:p>
      </w:docPartBody>
    </w:docPart>
    <w:docPart>
      <w:docPartPr>
        <w:name w:val="FEE5653EF4EF4B75844C2D580134D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0458B-AEF3-4056-9CD2-534B9CCB7999}"/>
      </w:docPartPr>
      <w:docPartBody>
        <w:p w:rsidR="00810E77" w:rsidRDefault="00810E77" w:rsidP="00810E77">
          <w:pPr>
            <w:pStyle w:val="FEE5653EF4EF4B75844C2D580134D405"/>
          </w:pPr>
          <w:r w:rsidRPr="00877C07">
            <w:t>Payment Terms</w:t>
          </w:r>
        </w:p>
      </w:docPartBody>
    </w:docPart>
    <w:docPart>
      <w:docPartPr>
        <w:name w:val="85DB4F5827CC4990AA3B3FFB5011A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38B17-6D9E-446A-8611-1FBE8445D971}"/>
      </w:docPartPr>
      <w:docPartBody>
        <w:p w:rsidR="00810E77" w:rsidRDefault="00810E77" w:rsidP="00810E77">
          <w:pPr>
            <w:pStyle w:val="85DB4F5827CC4990AA3B3FFB5011AF83"/>
          </w:pPr>
          <w:r w:rsidRPr="00877C07">
            <w:t>Due Date</w:t>
          </w:r>
        </w:p>
      </w:docPartBody>
    </w:docPart>
    <w:docPart>
      <w:docPartPr>
        <w:name w:val="C0A0F578B2984F2E979E81F23A9F0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9591B-5B42-4DCE-B15B-94F7518FC6A6}"/>
      </w:docPartPr>
      <w:docPartBody>
        <w:p w:rsidR="00810E77" w:rsidRDefault="00810E77" w:rsidP="00810E77">
          <w:pPr>
            <w:pStyle w:val="C0A0F578B2984F2E979E81F23A9F0BEA"/>
          </w:pPr>
          <w:r w:rsidRPr="00156A3A">
            <w:t>Oscar Ward</w:t>
          </w:r>
        </w:p>
      </w:docPartBody>
    </w:docPart>
    <w:docPart>
      <w:docPartPr>
        <w:name w:val="1DC15DE608D84D0594053259ECA75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0448F-0EDA-43EA-9A61-0276C4168C0C}"/>
      </w:docPartPr>
      <w:docPartBody>
        <w:p w:rsidR="00810E77" w:rsidRDefault="00810E77" w:rsidP="00810E77">
          <w:pPr>
            <w:pStyle w:val="1DC15DE608D84D0594053259ECA75E7D"/>
          </w:pPr>
          <w:r w:rsidRPr="00156A3A">
            <w:t>Sales</w:t>
          </w:r>
        </w:p>
      </w:docPartBody>
    </w:docPart>
    <w:docPart>
      <w:docPartPr>
        <w:name w:val="78549D9F2BB74593951E746F88AE8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FF02D-A919-49F4-B691-7AFD833D1E35}"/>
      </w:docPartPr>
      <w:docPartBody>
        <w:p w:rsidR="00810E77" w:rsidRDefault="00810E77" w:rsidP="00810E77">
          <w:pPr>
            <w:pStyle w:val="78549D9F2BB74593951E746F88AE8773"/>
          </w:pPr>
          <w:r>
            <w:t>Due on receipt</w:t>
          </w:r>
        </w:p>
      </w:docPartBody>
    </w:docPart>
    <w:docPart>
      <w:docPartPr>
        <w:name w:val="6C6F40135A0E4F71BB7B48B09A324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B4334-DD59-466D-B243-527B16DC7F62}"/>
      </w:docPartPr>
      <w:docPartBody>
        <w:p w:rsidR="00810E77" w:rsidRDefault="00810E77" w:rsidP="00810E77">
          <w:pPr>
            <w:pStyle w:val="6C6F40135A0E4F71BB7B48B09A324068"/>
          </w:pPr>
          <w:r w:rsidRPr="00156A3A">
            <w:t>1/30/23</w:t>
          </w:r>
        </w:p>
      </w:docPartBody>
    </w:docPart>
    <w:docPart>
      <w:docPartPr>
        <w:name w:val="A92D83D2398C4753A0D5AAFB16F1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2CDA2-9D47-4A7E-AC96-5A78D2506611}"/>
      </w:docPartPr>
      <w:docPartBody>
        <w:p w:rsidR="00810E77" w:rsidRDefault="00810E77" w:rsidP="00810E77">
          <w:pPr>
            <w:pStyle w:val="A92D83D2398C4753A0D5AAFB16F11488"/>
          </w:pPr>
          <w:r>
            <w:t xml:space="preserve">Qty </w:t>
          </w:r>
        </w:p>
      </w:docPartBody>
    </w:docPart>
    <w:docPart>
      <w:docPartPr>
        <w:name w:val="65D0E821652941DFA56E600D787D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8B56C-CA12-430B-BA93-7553E9E1CED9}"/>
      </w:docPartPr>
      <w:docPartBody>
        <w:p w:rsidR="00810E77" w:rsidRDefault="00810E77" w:rsidP="00810E77">
          <w:pPr>
            <w:pStyle w:val="65D0E821652941DFA56E600D787D00E1"/>
          </w:pPr>
          <w:r>
            <w:t>Description</w:t>
          </w:r>
        </w:p>
      </w:docPartBody>
    </w:docPart>
    <w:docPart>
      <w:docPartPr>
        <w:name w:val="283097C6D7D34FC2A2915F7F1F00E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5D8D8-5B4D-44B4-9C1C-921669635A8D}"/>
      </w:docPartPr>
      <w:docPartBody>
        <w:p w:rsidR="00810E77" w:rsidRDefault="00810E77" w:rsidP="00810E77">
          <w:pPr>
            <w:pStyle w:val="283097C6D7D34FC2A2915F7F1F00E548"/>
          </w:pPr>
          <w:r>
            <w:t>Unit Price</w:t>
          </w:r>
        </w:p>
      </w:docPartBody>
    </w:docPart>
    <w:docPart>
      <w:docPartPr>
        <w:name w:val="28E6E7C495644A10B594794EEBAFD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43A53-520B-4049-8B5D-9DF9A9BFEBD4}"/>
      </w:docPartPr>
      <w:docPartBody>
        <w:p w:rsidR="00810E77" w:rsidRDefault="00810E77" w:rsidP="00810E77">
          <w:pPr>
            <w:pStyle w:val="28E6E7C495644A10B594794EEBAFDFC0"/>
          </w:pPr>
          <w:r>
            <w:t>Line Total</w:t>
          </w:r>
        </w:p>
      </w:docPartBody>
    </w:docPart>
    <w:docPart>
      <w:docPartPr>
        <w:name w:val="90D451A68BF54368A8DD60D097C07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508EB-BAEE-4471-AC02-154AC0D0B3EB}"/>
      </w:docPartPr>
      <w:docPartBody>
        <w:p w:rsidR="00810E77" w:rsidRDefault="00810E77" w:rsidP="00810E77">
          <w:pPr>
            <w:pStyle w:val="90D451A68BF54368A8DD60D097C0771D"/>
          </w:pPr>
          <w:r w:rsidRPr="00156A3A">
            <w:t>10</w:t>
          </w:r>
        </w:p>
      </w:docPartBody>
    </w:docPart>
    <w:docPart>
      <w:docPartPr>
        <w:name w:val="C1C708B708784F028B08DB2392580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2B984-41D6-422E-8CF2-6485B0C9D83F}"/>
      </w:docPartPr>
      <w:docPartBody>
        <w:p w:rsidR="00810E77" w:rsidRDefault="00810E77" w:rsidP="00810E77">
          <w:pPr>
            <w:pStyle w:val="C1C708B708784F028B08DB2392580B0D"/>
          </w:pPr>
          <w:r w:rsidRPr="00156A3A">
            <w:t>20” x 30” hanging frames</w:t>
          </w:r>
        </w:p>
      </w:docPartBody>
    </w:docPart>
    <w:docPart>
      <w:docPartPr>
        <w:name w:val="C29E54EDC4314C3182C50A69E3270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5FDB4-6DFF-4C9D-877F-6CF58E5001E4}"/>
      </w:docPartPr>
      <w:docPartBody>
        <w:p w:rsidR="00810E77" w:rsidRDefault="00810E77" w:rsidP="00810E77">
          <w:pPr>
            <w:pStyle w:val="C29E54EDC4314C3182C50A69E3270492"/>
          </w:pPr>
          <w:r w:rsidRPr="00156A3A">
            <w:t>15.00</w:t>
          </w:r>
        </w:p>
      </w:docPartBody>
    </w:docPart>
    <w:docPart>
      <w:docPartPr>
        <w:name w:val="5C313E18C3F141E08DBCBDB20FE51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2EA4F-91BE-4B0F-AA89-BE4124A212C1}"/>
      </w:docPartPr>
      <w:docPartBody>
        <w:p w:rsidR="00810E77" w:rsidRDefault="00810E77" w:rsidP="00810E77">
          <w:pPr>
            <w:pStyle w:val="5C313E18C3F141E08DBCBDB20FE5171A"/>
          </w:pPr>
          <w:r w:rsidRPr="00156A3A">
            <w:t>150.00</w:t>
          </w:r>
        </w:p>
      </w:docPartBody>
    </w:docPart>
    <w:docPart>
      <w:docPartPr>
        <w:name w:val="73DFA21CE1354EBC800BAAE9D447D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357BB-4AFE-4F5C-9D5B-714164A7EDDA}"/>
      </w:docPartPr>
      <w:docPartBody>
        <w:p w:rsidR="00810E77" w:rsidRDefault="00810E77" w:rsidP="00810E77">
          <w:pPr>
            <w:pStyle w:val="73DFA21CE1354EBC800BAAE9D447D10D"/>
          </w:pPr>
          <w:r w:rsidRPr="00156A3A">
            <w:t>50</w:t>
          </w:r>
        </w:p>
      </w:docPartBody>
    </w:docPart>
    <w:docPart>
      <w:docPartPr>
        <w:name w:val="87C85EC7091A45DA8475319AC6651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B5066-F779-4EA2-B307-F823A6424DD1}"/>
      </w:docPartPr>
      <w:docPartBody>
        <w:p w:rsidR="00810E77" w:rsidRDefault="00810E77" w:rsidP="00810E77">
          <w:pPr>
            <w:pStyle w:val="87C85EC7091A45DA8475319AC6651012"/>
          </w:pPr>
          <w:r w:rsidRPr="00156A3A">
            <w:t>5” x 7” standing frames</w:t>
          </w:r>
        </w:p>
      </w:docPartBody>
    </w:docPart>
    <w:docPart>
      <w:docPartPr>
        <w:name w:val="2D3AC468CC214D3A85E3D3335A206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59EA5-1664-4B89-B79B-5857D136ECDD}"/>
      </w:docPartPr>
      <w:docPartBody>
        <w:p w:rsidR="00810E77" w:rsidRDefault="00810E77" w:rsidP="00810E77">
          <w:pPr>
            <w:pStyle w:val="2D3AC468CC214D3A85E3D3335A20682E"/>
          </w:pPr>
          <w:r w:rsidRPr="00156A3A">
            <w:t>5.00</w:t>
          </w:r>
        </w:p>
      </w:docPartBody>
    </w:docPart>
    <w:docPart>
      <w:docPartPr>
        <w:name w:val="4A584419AF3543A681F6F2547F18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289E3-1C3C-4517-924A-B3E44AEAD78D}"/>
      </w:docPartPr>
      <w:docPartBody>
        <w:p w:rsidR="00810E77" w:rsidRDefault="00810E77" w:rsidP="00810E77">
          <w:pPr>
            <w:pStyle w:val="4A584419AF3543A681F6F2547F181E0A"/>
          </w:pPr>
          <w:r w:rsidRPr="00156A3A">
            <w:t>250.00</w:t>
          </w:r>
        </w:p>
      </w:docPartBody>
    </w:docPart>
    <w:docPart>
      <w:docPartPr>
        <w:name w:val="1FF32F1C9DFB410F9F1E412645749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8A6FF-0B1C-4B8E-9AE9-4ABBB23FCDDC}"/>
      </w:docPartPr>
      <w:docPartBody>
        <w:p w:rsidR="00810E77" w:rsidRDefault="00810E77" w:rsidP="00810E77">
          <w:pPr>
            <w:pStyle w:val="1FF32F1C9DFB410F9F1E412645749FD4"/>
          </w:pPr>
          <w:r>
            <w:t>Subtotal</w:t>
          </w:r>
        </w:p>
      </w:docPartBody>
    </w:docPart>
    <w:docPart>
      <w:docPartPr>
        <w:name w:val="9A9029C958D94F10899E9076B8B62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D1328-DD47-4EA1-A76F-7FB5FD49D638}"/>
      </w:docPartPr>
      <w:docPartBody>
        <w:p w:rsidR="00810E77" w:rsidRDefault="00810E77" w:rsidP="00810E77">
          <w:pPr>
            <w:pStyle w:val="9A9029C958D94F10899E9076B8B62FC4"/>
          </w:pPr>
          <w:r w:rsidRPr="00156A3A">
            <w:t>400.00</w:t>
          </w:r>
        </w:p>
      </w:docPartBody>
    </w:docPart>
    <w:docPart>
      <w:docPartPr>
        <w:name w:val="7728950A000B4968B8D029F3CDE76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269BD-0CC4-456D-BA19-0D580E2BADA5}"/>
      </w:docPartPr>
      <w:docPartBody>
        <w:p w:rsidR="00810E77" w:rsidRDefault="00810E77" w:rsidP="00810E77">
          <w:pPr>
            <w:pStyle w:val="7728950A000B4968B8D029F3CDE76B0E"/>
          </w:pPr>
          <w:r>
            <w:t>Sales Tax</w:t>
          </w:r>
        </w:p>
      </w:docPartBody>
    </w:docPart>
    <w:docPart>
      <w:docPartPr>
        <w:name w:val="7A2DFDA14A9F42E1A8A1B38D7054D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0B0A8-10AF-44BB-8658-A169FA9E5A2D}"/>
      </w:docPartPr>
      <w:docPartBody>
        <w:p w:rsidR="00810E77" w:rsidRDefault="00810E77" w:rsidP="00810E77">
          <w:pPr>
            <w:pStyle w:val="7A2DFDA14A9F42E1A8A1B38D7054D957"/>
          </w:pPr>
          <w:r w:rsidRPr="00156A3A">
            <w:t>20.00</w:t>
          </w:r>
        </w:p>
      </w:docPartBody>
    </w:docPart>
    <w:docPart>
      <w:docPartPr>
        <w:name w:val="826057AD62B24EF487575BEA14F26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3FA4E-5BAC-47C6-AEA8-18F0ADE39E60}"/>
      </w:docPartPr>
      <w:docPartBody>
        <w:p w:rsidR="00810E77" w:rsidRDefault="00810E77" w:rsidP="00810E77">
          <w:pPr>
            <w:pStyle w:val="826057AD62B24EF487575BEA14F26B18"/>
          </w:pPr>
          <w:r>
            <w:t>Total</w:t>
          </w:r>
        </w:p>
      </w:docPartBody>
    </w:docPart>
    <w:docPart>
      <w:docPartPr>
        <w:name w:val="23710E4B06C64EE38C1837447FFF7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BCA96-7A40-4C4C-8189-669940ACF267}"/>
      </w:docPartPr>
      <w:docPartBody>
        <w:p w:rsidR="00810E77" w:rsidRDefault="00810E77" w:rsidP="00810E77">
          <w:pPr>
            <w:pStyle w:val="23710E4B06C64EE38C1837447FFF7F0B"/>
          </w:pPr>
          <w:r w:rsidRPr="00156A3A">
            <w:t>420.00</w:t>
          </w:r>
        </w:p>
      </w:docPartBody>
    </w:docPart>
    <w:docPart>
      <w:docPartPr>
        <w:name w:val="453D045030374A55802DEB7B5E83E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461AB-D73A-471F-AEA0-C5E649D65342}"/>
      </w:docPartPr>
      <w:docPartBody>
        <w:p w:rsidR="00810E77" w:rsidRDefault="00810E77" w:rsidP="00810E77">
          <w:pPr>
            <w:pStyle w:val="453D045030374A55802DEB7B5E83EF6C"/>
          </w:pPr>
          <w:r w:rsidRPr="00156A3A">
            <w:t>Make all checks payable to</w:t>
          </w:r>
        </w:p>
      </w:docPartBody>
    </w:docPart>
    <w:docPart>
      <w:docPartPr>
        <w:name w:val="7BB6E00DB3F7402E9E0D72B4946E7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71189-CB64-4328-9AF3-45B9D0CDD7C5}"/>
      </w:docPartPr>
      <w:docPartBody>
        <w:p w:rsidR="00810E77" w:rsidRDefault="00810E77" w:rsidP="00810E77">
          <w:pPr>
            <w:pStyle w:val="7BB6E00DB3F7402E9E0D72B4946E747F"/>
          </w:pPr>
          <w:r w:rsidRPr="00DB3205">
            <w:t>Create &amp; Co.</w:t>
          </w:r>
        </w:p>
      </w:docPartBody>
    </w:docPart>
    <w:docPart>
      <w:docPartPr>
        <w:name w:val="7942A6418DCB471786F1A0A43B1F7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5F2D0-95CE-42A5-AA41-3D26738B7C14}"/>
      </w:docPartPr>
      <w:docPartBody>
        <w:p w:rsidR="00810E77" w:rsidRDefault="00810E77" w:rsidP="00810E77">
          <w:pPr>
            <w:pStyle w:val="7942A6418DCB471786F1A0A43B1F7408"/>
          </w:pPr>
          <w:r w:rsidRPr="00DB3205">
            <w:t>Thank you for your business!</w:t>
          </w:r>
        </w:p>
      </w:docPartBody>
    </w:docPart>
    <w:docPart>
      <w:docPartPr>
        <w:name w:val="7812F6C8331B4B318680525E98AB3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DB507-478C-4DB8-8F00-1A2D12839592}"/>
      </w:docPartPr>
      <w:docPartBody>
        <w:p w:rsidR="00810E77" w:rsidRDefault="00810E77" w:rsidP="00810E77">
          <w:pPr>
            <w:pStyle w:val="7812F6C8331B4B318680525E98AB39C2"/>
          </w:pPr>
          <w:r w:rsidRPr="00DB3205">
            <w:t>Create &amp; Co.</w:t>
          </w:r>
        </w:p>
      </w:docPartBody>
    </w:docPart>
    <w:docPart>
      <w:docPartPr>
        <w:name w:val="75DA7F0894804F7BB821AC5D1B09E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AC857-272F-434A-817F-76E85EBDBE50}"/>
      </w:docPartPr>
      <w:docPartBody>
        <w:p w:rsidR="00810E77" w:rsidRDefault="00810E77" w:rsidP="00810E77">
          <w:pPr>
            <w:pStyle w:val="75DA7F0894804F7BB821AC5D1B09E390"/>
          </w:pPr>
          <w:r w:rsidRPr="00DB3205">
            <w:t>123 Main St.</w:t>
          </w:r>
        </w:p>
      </w:docPartBody>
    </w:docPart>
    <w:docPart>
      <w:docPartPr>
        <w:name w:val="CEBC9C27B1B347D7A391DAAC67295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880B1-4D6B-4BDA-8004-A772BF3DCE4E}"/>
      </w:docPartPr>
      <w:docPartBody>
        <w:p w:rsidR="00810E77" w:rsidRDefault="00810E77" w:rsidP="00810E77">
          <w:pPr>
            <w:pStyle w:val="CEBC9C27B1B347D7A391DAAC6729567E"/>
          </w:pPr>
          <w:r w:rsidRPr="00DB3205">
            <w:t>Seattle, WA 78910</w:t>
          </w:r>
        </w:p>
      </w:docPartBody>
    </w:docPart>
    <w:docPart>
      <w:docPartPr>
        <w:name w:val="406DADA087AB478DA70766350230F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C92C-3EC5-4FA6-959D-81A99DCD12D7}"/>
      </w:docPartPr>
      <w:docPartBody>
        <w:p w:rsidR="00810E77" w:rsidRDefault="00810E77" w:rsidP="00810E77">
          <w:pPr>
            <w:pStyle w:val="406DADA087AB478DA70766350230F930"/>
          </w:pPr>
          <w:r w:rsidRPr="00DB3205">
            <w:t>Phone:</w:t>
          </w:r>
        </w:p>
      </w:docPartBody>
    </w:docPart>
    <w:docPart>
      <w:docPartPr>
        <w:name w:val="E3A04A804D534D2BA2E53B6C9AA9F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081D3-2DC9-4EC2-9E8E-7ED6E9723355}"/>
      </w:docPartPr>
      <w:docPartBody>
        <w:p w:rsidR="00810E77" w:rsidRDefault="00810E77" w:rsidP="00810E77">
          <w:pPr>
            <w:pStyle w:val="E3A04A804D534D2BA2E53B6C9AA9F80E"/>
          </w:pPr>
          <w:r w:rsidRPr="00DB3205">
            <w:t>111-222-3333</w:t>
          </w:r>
        </w:p>
      </w:docPartBody>
    </w:docPart>
    <w:docPart>
      <w:docPartPr>
        <w:name w:val="437D1AC7EC8E4D8090C580AB0C745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E-A06B-489C-9351-B45D5B1A769F}"/>
      </w:docPartPr>
      <w:docPartBody>
        <w:p w:rsidR="00810E77" w:rsidRDefault="00810E77" w:rsidP="00810E77">
          <w:pPr>
            <w:pStyle w:val="437D1AC7EC8E4D8090C580AB0C7459D2"/>
          </w:pPr>
          <w:r w:rsidRPr="00DB3205">
            <w:t>Fax:</w:t>
          </w:r>
        </w:p>
      </w:docPartBody>
    </w:docPart>
    <w:docPart>
      <w:docPartPr>
        <w:name w:val="58C3DA3EE6FF48A0B9F0594230F99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0C5BE-3E0C-4B6A-BBDA-E8ED4F43B738}"/>
      </w:docPartPr>
      <w:docPartBody>
        <w:p w:rsidR="00810E77" w:rsidRDefault="00810E77" w:rsidP="00810E77">
          <w:pPr>
            <w:pStyle w:val="58C3DA3EE6FF48A0B9F0594230F990F5"/>
          </w:pPr>
          <w:r w:rsidRPr="00DB3205">
            <w:t>111-222-3334</w:t>
          </w:r>
        </w:p>
      </w:docPartBody>
    </w:docPart>
    <w:docPart>
      <w:docPartPr>
        <w:name w:val="C314262BF3F94B24A1A35DA79373C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B145-A331-4B86-BC76-C1CB2AABC60A}"/>
      </w:docPartPr>
      <w:docPartBody>
        <w:p w:rsidR="00810E77" w:rsidRDefault="00810E77" w:rsidP="00810E77">
          <w:pPr>
            <w:pStyle w:val="C314262BF3F94B24A1A35DA79373CA06"/>
          </w:pPr>
          <w:r w:rsidRPr="00156A3A">
            <w:t>Invoice</w:t>
          </w:r>
        </w:p>
      </w:docPartBody>
    </w:docPart>
    <w:docPart>
      <w:docPartPr>
        <w:name w:val="5100D07CC81A4AD89BDBCA0CC7DB5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CB04A-41D0-4121-A955-F8D98DFAA86A}"/>
      </w:docPartPr>
      <w:docPartBody>
        <w:p w:rsidR="00810E77" w:rsidRDefault="00810E77" w:rsidP="00810E77">
          <w:pPr>
            <w:pStyle w:val="5100D07CC81A4AD89BDBCA0CC7DB5EF7"/>
          </w:pPr>
          <w:r w:rsidRPr="00156A3A">
            <w:t>DATE:</w:t>
          </w:r>
        </w:p>
      </w:docPartBody>
    </w:docPart>
    <w:docPart>
      <w:docPartPr>
        <w:name w:val="650C9673077549F5BB168DF740CE1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40174-7903-49B5-A203-629B5D4A9063}"/>
      </w:docPartPr>
      <w:docPartBody>
        <w:p w:rsidR="00810E77" w:rsidRDefault="00810E77" w:rsidP="00810E77">
          <w:pPr>
            <w:pStyle w:val="650C9673077549F5BB168DF740CE122F"/>
          </w:pPr>
          <w:r w:rsidRPr="00156A3A">
            <w:t>Date</w:t>
          </w:r>
        </w:p>
      </w:docPartBody>
    </w:docPart>
    <w:docPart>
      <w:docPartPr>
        <w:name w:val="DA44F195CEE24D9F8E9DDBF183CCE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4727-0FA6-4577-8422-B63570EF9B1F}"/>
      </w:docPartPr>
      <w:docPartBody>
        <w:p w:rsidR="00810E77" w:rsidRDefault="00810E77" w:rsidP="00810E77">
          <w:pPr>
            <w:pStyle w:val="DA44F195CEE24D9F8E9DDBF183CCE0D6"/>
          </w:pPr>
          <w:r w:rsidRPr="00156A3A">
            <w:t>INVOICE #</w:t>
          </w:r>
        </w:p>
      </w:docPartBody>
    </w:docPart>
    <w:docPart>
      <w:docPartPr>
        <w:name w:val="6849FDED6316499B9E0362CAC2B2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5A196-9514-4293-AE93-2217FB6B2AB7}"/>
      </w:docPartPr>
      <w:docPartBody>
        <w:p w:rsidR="00810E77" w:rsidRDefault="00810E77" w:rsidP="00810E77">
          <w:pPr>
            <w:pStyle w:val="6849FDED6316499B9E0362CAC2B27B4D"/>
          </w:pPr>
          <w:r w:rsidRPr="00156A3A">
            <w:t>100</w:t>
          </w:r>
        </w:p>
      </w:docPartBody>
    </w:docPart>
    <w:docPart>
      <w:docPartPr>
        <w:name w:val="B65DA43686AA4D8E854C7D446F1AC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F5E9E-162F-4B9C-9B79-72F6E5B80F74}"/>
      </w:docPartPr>
      <w:docPartBody>
        <w:p w:rsidR="00810E77" w:rsidRDefault="00810E77" w:rsidP="00810E77">
          <w:pPr>
            <w:pStyle w:val="B65DA43686AA4D8E854C7D446F1ACA6D"/>
          </w:pPr>
          <w:r w:rsidRPr="00156A3A">
            <w:t>Customer ID:</w:t>
          </w:r>
        </w:p>
      </w:docPartBody>
    </w:docPart>
    <w:docPart>
      <w:docPartPr>
        <w:name w:val="8D7D24F529B84DFDBBC39B4D1535C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0D189-72BE-4130-AE4C-159BC871E8F2}"/>
      </w:docPartPr>
      <w:docPartBody>
        <w:p w:rsidR="00810E77" w:rsidRDefault="00810E77" w:rsidP="00810E77">
          <w:pPr>
            <w:pStyle w:val="8D7D24F529B84DFDBBC39B4D1535C3A9"/>
          </w:pPr>
          <w:r w:rsidRPr="00156A3A">
            <w:t>ABC12345</w:t>
          </w:r>
        </w:p>
      </w:docPartBody>
    </w:docPart>
    <w:docPart>
      <w:docPartPr>
        <w:name w:val="86FF94BFE6654C688DE817EAED9A6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CC126-2F58-40CC-B934-A07E2C6D08D3}"/>
      </w:docPartPr>
      <w:docPartBody>
        <w:p w:rsidR="00810E77" w:rsidRDefault="00810E77" w:rsidP="00810E77">
          <w:pPr>
            <w:pStyle w:val="86FF94BFE6654C688DE817EAED9A6B64"/>
          </w:pPr>
          <w:r w:rsidRPr="00156A3A">
            <w:t>To:</w:t>
          </w:r>
        </w:p>
      </w:docPartBody>
    </w:docPart>
    <w:docPart>
      <w:docPartPr>
        <w:name w:val="E258CD9A484B4F3FACBFBB23CEBD5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07D64-094D-4367-95EA-C98257B215DB}"/>
      </w:docPartPr>
      <w:docPartBody>
        <w:p w:rsidR="00810E77" w:rsidRDefault="00810E77" w:rsidP="00810E77">
          <w:pPr>
            <w:pStyle w:val="E258CD9A484B4F3FACBFBB23CEBD560A"/>
          </w:pPr>
          <w:r w:rsidRPr="00156A3A">
            <w:t>Anjali Chaturvedi</w:t>
          </w:r>
        </w:p>
      </w:docPartBody>
    </w:docPart>
    <w:docPart>
      <w:docPartPr>
        <w:name w:val="CFDBA47BF51A4E959401A486F4749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029BD-73A0-4D01-8CCB-6C947DDCE098}"/>
      </w:docPartPr>
      <w:docPartBody>
        <w:p w:rsidR="00810E77" w:rsidRDefault="00810E77" w:rsidP="00810E77">
          <w:pPr>
            <w:pStyle w:val="CFDBA47BF51A4E959401A486F47499C0"/>
          </w:pPr>
          <w:r w:rsidRPr="00156A3A">
            <w:t>Extra Frame Photography</w:t>
          </w:r>
        </w:p>
      </w:docPartBody>
    </w:docPart>
    <w:docPart>
      <w:docPartPr>
        <w:name w:val="79CCA66940C74DA79F3AC90B99D8B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94CD0-6A1F-492C-82A8-FF20179DDFC9}"/>
      </w:docPartPr>
      <w:docPartBody>
        <w:p w:rsidR="00810E77" w:rsidRDefault="00810E77" w:rsidP="00810E77">
          <w:pPr>
            <w:pStyle w:val="79CCA66940C74DA79F3AC90B99D8BDBB"/>
          </w:pPr>
          <w:r w:rsidRPr="00156A3A">
            <w:t>89 Pacific Ave</w:t>
          </w:r>
        </w:p>
      </w:docPartBody>
    </w:docPart>
    <w:docPart>
      <w:docPartPr>
        <w:name w:val="076BEDC04DFB45E8AB5B3FA713C72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995E7-8316-469D-BFC3-E375BB77BEB3}"/>
      </w:docPartPr>
      <w:docPartBody>
        <w:p w:rsidR="00810E77" w:rsidRDefault="00810E77" w:rsidP="00810E77">
          <w:pPr>
            <w:pStyle w:val="076BEDC04DFB45E8AB5B3FA713C72C46"/>
          </w:pPr>
          <w:r w:rsidRPr="00156A3A">
            <w:t>San Francisco, CA</w:t>
          </w:r>
        </w:p>
      </w:docPartBody>
    </w:docPart>
    <w:docPart>
      <w:docPartPr>
        <w:name w:val="0D4EF51F817C4B1B9CCF4F45F039E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B459F-86A2-4C1D-AB5E-DB9EDA3292E2}"/>
      </w:docPartPr>
      <w:docPartBody>
        <w:p w:rsidR="00810E77" w:rsidRDefault="00810E77" w:rsidP="00810E77">
          <w:pPr>
            <w:pStyle w:val="0D4EF51F817C4B1B9CCF4F45F039EE6E"/>
          </w:pPr>
          <w:r w:rsidRPr="00156A3A">
            <w:t>123-456-7890</w:t>
          </w:r>
        </w:p>
      </w:docPartBody>
    </w:docPart>
    <w:docPart>
      <w:docPartPr>
        <w:name w:val="4062109CB6864D2E8ABA048D85511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8F1DB-CF45-4CCC-88CD-C09B2A39A97F}"/>
      </w:docPartPr>
      <w:docPartBody>
        <w:p w:rsidR="00810E77" w:rsidRDefault="00810E77" w:rsidP="00810E77">
          <w:pPr>
            <w:pStyle w:val="4062109CB6864D2E8ABA048D855116DC"/>
          </w:pPr>
          <w:r w:rsidRPr="00156A3A">
            <w:t>Salesperson</w:t>
          </w:r>
        </w:p>
      </w:docPartBody>
    </w:docPart>
    <w:docPart>
      <w:docPartPr>
        <w:name w:val="D073BB94626D42D48E8FB539592F6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EA54F-A151-48AC-9FAF-BD0D1100B003}"/>
      </w:docPartPr>
      <w:docPartBody>
        <w:p w:rsidR="00810E77" w:rsidRDefault="00810E77" w:rsidP="00810E77">
          <w:pPr>
            <w:pStyle w:val="D073BB94626D42D48E8FB539592F61CF"/>
          </w:pPr>
          <w:r w:rsidRPr="00877C07">
            <w:t>Job</w:t>
          </w:r>
        </w:p>
      </w:docPartBody>
    </w:docPart>
    <w:docPart>
      <w:docPartPr>
        <w:name w:val="5D46DE7B0FDC4371AC5CEEF4428B6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69964-0BD0-4AD0-96B4-523715ED7AE1}"/>
      </w:docPartPr>
      <w:docPartBody>
        <w:p w:rsidR="00810E77" w:rsidRDefault="00810E77" w:rsidP="00810E77">
          <w:pPr>
            <w:pStyle w:val="5D46DE7B0FDC4371AC5CEEF4428B6942"/>
          </w:pPr>
          <w:r w:rsidRPr="00877C07">
            <w:t>Payment Terms</w:t>
          </w:r>
        </w:p>
      </w:docPartBody>
    </w:docPart>
    <w:docPart>
      <w:docPartPr>
        <w:name w:val="A0ECB6D05FD940AE8991653E728F1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73667-3F94-43DD-B737-4D1CA8F2D5EC}"/>
      </w:docPartPr>
      <w:docPartBody>
        <w:p w:rsidR="00810E77" w:rsidRDefault="00810E77" w:rsidP="00810E77">
          <w:pPr>
            <w:pStyle w:val="A0ECB6D05FD940AE8991653E728F1956"/>
          </w:pPr>
          <w:r w:rsidRPr="00877C07">
            <w:t>Due Date</w:t>
          </w:r>
        </w:p>
      </w:docPartBody>
    </w:docPart>
    <w:docPart>
      <w:docPartPr>
        <w:name w:val="98D18724F6864E3C8C13FEEEBD1E0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163BB-2DB3-4AB4-B194-13F18E5361E2}"/>
      </w:docPartPr>
      <w:docPartBody>
        <w:p w:rsidR="00810E77" w:rsidRDefault="00810E77" w:rsidP="00810E77">
          <w:pPr>
            <w:pStyle w:val="98D18724F6864E3C8C13FEEEBD1E04CC"/>
          </w:pPr>
          <w:r w:rsidRPr="00156A3A">
            <w:t>Oscar Ward</w:t>
          </w:r>
        </w:p>
      </w:docPartBody>
    </w:docPart>
    <w:docPart>
      <w:docPartPr>
        <w:name w:val="E2B8CBC1A62044E98F3F8331B0A14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2FA51-C8DB-4078-BD84-C91C7F11C375}"/>
      </w:docPartPr>
      <w:docPartBody>
        <w:p w:rsidR="00810E77" w:rsidRDefault="00810E77" w:rsidP="00810E77">
          <w:pPr>
            <w:pStyle w:val="E2B8CBC1A62044E98F3F8331B0A14ADB"/>
          </w:pPr>
          <w:r w:rsidRPr="00156A3A">
            <w:t>Sales</w:t>
          </w:r>
        </w:p>
      </w:docPartBody>
    </w:docPart>
    <w:docPart>
      <w:docPartPr>
        <w:name w:val="E8D4BD149E6C4D4DA66C7A4C83FF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7CD01-9494-4757-95AE-80C690BD9A18}"/>
      </w:docPartPr>
      <w:docPartBody>
        <w:p w:rsidR="00810E77" w:rsidRDefault="00810E77" w:rsidP="00810E77">
          <w:pPr>
            <w:pStyle w:val="E8D4BD149E6C4D4DA66C7A4C83FF6F77"/>
          </w:pPr>
          <w:r>
            <w:t>Due on receipt</w:t>
          </w:r>
        </w:p>
      </w:docPartBody>
    </w:docPart>
    <w:docPart>
      <w:docPartPr>
        <w:name w:val="18FFD82757AA4C31BB898B33ED1E6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EE71B-9F57-43FD-BD6B-C47F49423E86}"/>
      </w:docPartPr>
      <w:docPartBody>
        <w:p w:rsidR="00810E77" w:rsidRDefault="00810E77" w:rsidP="00810E77">
          <w:pPr>
            <w:pStyle w:val="18FFD82757AA4C31BB898B33ED1E6449"/>
          </w:pPr>
          <w:r w:rsidRPr="00156A3A">
            <w:t>1/30/23</w:t>
          </w:r>
        </w:p>
      </w:docPartBody>
    </w:docPart>
    <w:docPart>
      <w:docPartPr>
        <w:name w:val="41EE09F2B2E74DF2BC36B01616455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507CD-EFA6-438F-A5E2-C2DED8985403}"/>
      </w:docPartPr>
      <w:docPartBody>
        <w:p w:rsidR="00810E77" w:rsidRDefault="00810E77" w:rsidP="00810E77">
          <w:pPr>
            <w:pStyle w:val="41EE09F2B2E74DF2BC36B0161645543E"/>
          </w:pPr>
          <w:r>
            <w:t xml:space="preserve">Qty </w:t>
          </w:r>
        </w:p>
      </w:docPartBody>
    </w:docPart>
    <w:docPart>
      <w:docPartPr>
        <w:name w:val="7F662281CA85456FB27F7572E350D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A35ED-8FD7-412E-AC8C-8058680BEF44}"/>
      </w:docPartPr>
      <w:docPartBody>
        <w:p w:rsidR="00810E77" w:rsidRDefault="00810E77" w:rsidP="00810E77">
          <w:pPr>
            <w:pStyle w:val="7F662281CA85456FB27F7572E350D4BC"/>
          </w:pPr>
          <w:r>
            <w:t>Description</w:t>
          </w:r>
        </w:p>
      </w:docPartBody>
    </w:docPart>
    <w:docPart>
      <w:docPartPr>
        <w:name w:val="D037FBC44371422194477F977670D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832D9-5D71-4CF6-B608-0A9C60998486}"/>
      </w:docPartPr>
      <w:docPartBody>
        <w:p w:rsidR="00810E77" w:rsidRDefault="00810E77" w:rsidP="00810E77">
          <w:pPr>
            <w:pStyle w:val="D037FBC44371422194477F977670DCD2"/>
          </w:pPr>
          <w:r>
            <w:t>Unit Price</w:t>
          </w:r>
        </w:p>
      </w:docPartBody>
    </w:docPart>
    <w:docPart>
      <w:docPartPr>
        <w:name w:val="E626CCDB9B7A466AA8F5E36F40202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44D1F-7C8A-4AAC-AA49-129CBF4DF4B3}"/>
      </w:docPartPr>
      <w:docPartBody>
        <w:p w:rsidR="00810E77" w:rsidRDefault="00810E77" w:rsidP="00810E77">
          <w:pPr>
            <w:pStyle w:val="E626CCDB9B7A466AA8F5E36F4020253C"/>
          </w:pPr>
          <w:r>
            <w:t>Line Total</w:t>
          </w:r>
        </w:p>
      </w:docPartBody>
    </w:docPart>
    <w:docPart>
      <w:docPartPr>
        <w:name w:val="0A537ED41EA44265AA9D1BF514B58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A4C65-48AD-4BD8-B200-C72B547A6136}"/>
      </w:docPartPr>
      <w:docPartBody>
        <w:p w:rsidR="00810E77" w:rsidRDefault="00810E77" w:rsidP="00810E77">
          <w:pPr>
            <w:pStyle w:val="0A537ED41EA44265AA9D1BF514B5885F"/>
          </w:pPr>
          <w:r w:rsidRPr="00156A3A">
            <w:t>10</w:t>
          </w:r>
        </w:p>
      </w:docPartBody>
    </w:docPart>
    <w:docPart>
      <w:docPartPr>
        <w:name w:val="50545A6D3EF04425B5A7F5CE4DA1B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91512-E639-42F8-8C91-2717F2C08D79}"/>
      </w:docPartPr>
      <w:docPartBody>
        <w:p w:rsidR="00810E77" w:rsidRDefault="00810E77" w:rsidP="00810E77">
          <w:pPr>
            <w:pStyle w:val="50545A6D3EF04425B5A7F5CE4DA1BD21"/>
          </w:pPr>
          <w:r w:rsidRPr="00156A3A">
            <w:t>20” x 30” hanging frames</w:t>
          </w:r>
        </w:p>
      </w:docPartBody>
    </w:docPart>
    <w:docPart>
      <w:docPartPr>
        <w:name w:val="71B62CCD8B7B4C16B04129795474E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E7648-1C70-4FBF-AD69-D86F44EA63AC}"/>
      </w:docPartPr>
      <w:docPartBody>
        <w:p w:rsidR="00810E77" w:rsidRDefault="00810E77" w:rsidP="00810E77">
          <w:pPr>
            <w:pStyle w:val="71B62CCD8B7B4C16B04129795474E367"/>
          </w:pPr>
          <w:r w:rsidRPr="00156A3A">
            <w:t>15.00</w:t>
          </w:r>
        </w:p>
      </w:docPartBody>
    </w:docPart>
    <w:docPart>
      <w:docPartPr>
        <w:name w:val="FA4DC495768C4765BC0459404FF8C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D0774-4D2E-4F83-A233-E31BFEC76EE1}"/>
      </w:docPartPr>
      <w:docPartBody>
        <w:p w:rsidR="00810E77" w:rsidRDefault="00810E77" w:rsidP="00810E77">
          <w:pPr>
            <w:pStyle w:val="FA4DC495768C4765BC0459404FF8C308"/>
          </w:pPr>
          <w:r w:rsidRPr="00156A3A">
            <w:t>150.00</w:t>
          </w:r>
        </w:p>
      </w:docPartBody>
    </w:docPart>
    <w:docPart>
      <w:docPartPr>
        <w:name w:val="27123C65F78D49E3949DA774BC215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5B686-5602-433E-8EBA-E6E6405131D0}"/>
      </w:docPartPr>
      <w:docPartBody>
        <w:p w:rsidR="00810E77" w:rsidRDefault="00810E77" w:rsidP="00810E77">
          <w:pPr>
            <w:pStyle w:val="27123C65F78D49E3949DA774BC215E31"/>
          </w:pPr>
          <w:r w:rsidRPr="00156A3A">
            <w:t>50</w:t>
          </w:r>
        </w:p>
      </w:docPartBody>
    </w:docPart>
    <w:docPart>
      <w:docPartPr>
        <w:name w:val="0BA5C13888F54DDEADB9D6CD91FDC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48B79-749D-4FCE-9E27-389EDE984E9E}"/>
      </w:docPartPr>
      <w:docPartBody>
        <w:p w:rsidR="00810E77" w:rsidRDefault="00810E77" w:rsidP="00810E77">
          <w:pPr>
            <w:pStyle w:val="0BA5C13888F54DDEADB9D6CD91FDC2F3"/>
          </w:pPr>
          <w:r w:rsidRPr="00156A3A">
            <w:t>5” x 7” standing frames</w:t>
          </w:r>
        </w:p>
      </w:docPartBody>
    </w:docPart>
    <w:docPart>
      <w:docPartPr>
        <w:name w:val="443019849C7949EB80D06CD85D87F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9A36-1A07-46AA-BEF2-1AB1C7BFB9BF}"/>
      </w:docPartPr>
      <w:docPartBody>
        <w:p w:rsidR="00810E77" w:rsidRDefault="00810E77" w:rsidP="00810E77">
          <w:pPr>
            <w:pStyle w:val="443019849C7949EB80D06CD85D87F926"/>
          </w:pPr>
          <w:r w:rsidRPr="00156A3A">
            <w:t>5.00</w:t>
          </w:r>
        </w:p>
      </w:docPartBody>
    </w:docPart>
    <w:docPart>
      <w:docPartPr>
        <w:name w:val="F05F444C7A9540B4ABC3219FE9189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61EA5-DB77-4C6F-A973-A781C798950A}"/>
      </w:docPartPr>
      <w:docPartBody>
        <w:p w:rsidR="00810E77" w:rsidRDefault="00810E77" w:rsidP="00810E77">
          <w:pPr>
            <w:pStyle w:val="F05F444C7A9540B4ABC3219FE9189714"/>
          </w:pPr>
          <w:r w:rsidRPr="00156A3A">
            <w:t>250.00</w:t>
          </w:r>
        </w:p>
      </w:docPartBody>
    </w:docPart>
    <w:docPart>
      <w:docPartPr>
        <w:name w:val="3789A2FECF8141C6A9046DE67C179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ACCC5-031C-4DE5-8731-69247D621D5B}"/>
      </w:docPartPr>
      <w:docPartBody>
        <w:p w:rsidR="00810E77" w:rsidRDefault="00810E77" w:rsidP="00810E77">
          <w:pPr>
            <w:pStyle w:val="3789A2FECF8141C6A9046DE67C17954C"/>
          </w:pPr>
          <w:r>
            <w:t>Subtotal</w:t>
          </w:r>
        </w:p>
      </w:docPartBody>
    </w:docPart>
    <w:docPart>
      <w:docPartPr>
        <w:name w:val="79369C65113848E08C5F16FA648FE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93329-F302-4FD3-A00D-AA4385655BC1}"/>
      </w:docPartPr>
      <w:docPartBody>
        <w:p w:rsidR="00810E77" w:rsidRDefault="00810E77" w:rsidP="00810E77">
          <w:pPr>
            <w:pStyle w:val="79369C65113848E08C5F16FA648FEFBA"/>
          </w:pPr>
          <w:r w:rsidRPr="00156A3A">
            <w:t>400.00</w:t>
          </w:r>
        </w:p>
      </w:docPartBody>
    </w:docPart>
    <w:docPart>
      <w:docPartPr>
        <w:name w:val="CF33176AE8EB442F9F4D6014613D8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EE4DC-D06C-4136-BB00-FEE565776ADD}"/>
      </w:docPartPr>
      <w:docPartBody>
        <w:p w:rsidR="00810E77" w:rsidRDefault="00810E77" w:rsidP="00810E77">
          <w:pPr>
            <w:pStyle w:val="CF33176AE8EB442F9F4D6014613D87DC"/>
          </w:pPr>
          <w:r>
            <w:t>Sales Tax</w:t>
          </w:r>
        </w:p>
      </w:docPartBody>
    </w:docPart>
    <w:docPart>
      <w:docPartPr>
        <w:name w:val="B43EB18502D5426B958E2FDA8460C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1DAC8-1503-4171-A6B1-946994B409F2}"/>
      </w:docPartPr>
      <w:docPartBody>
        <w:p w:rsidR="00810E77" w:rsidRDefault="00810E77" w:rsidP="00810E77">
          <w:pPr>
            <w:pStyle w:val="B43EB18502D5426B958E2FDA8460CCB6"/>
          </w:pPr>
          <w:r w:rsidRPr="00156A3A">
            <w:t>20.00</w:t>
          </w:r>
        </w:p>
      </w:docPartBody>
    </w:docPart>
    <w:docPart>
      <w:docPartPr>
        <w:name w:val="E636B7B0A62349038F6E6DAC4852A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10456-E5B5-4749-A2E1-F36AD5FB029D}"/>
      </w:docPartPr>
      <w:docPartBody>
        <w:p w:rsidR="00810E77" w:rsidRDefault="00810E77" w:rsidP="00810E77">
          <w:pPr>
            <w:pStyle w:val="E636B7B0A62349038F6E6DAC4852A6B6"/>
          </w:pPr>
          <w:r>
            <w:t>Total</w:t>
          </w:r>
        </w:p>
      </w:docPartBody>
    </w:docPart>
    <w:docPart>
      <w:docPartPr>
        <w:name w:val="C0C40E04521C4225A1AB483CBDE87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938A7-7435-4183-AFA5-739EA6E75B90}"/>
      </w:docPartPr>
      <w:docPartBody>
        <w:p w:rsidR="00810E77" w:rsidRDefault="00810E77" w:rsidP="00810E77">
          <w:pPr>
            <w:pStyle w:val="C0C40E04521C4225A1AB483CBDE87D45"/>
          </w:pPr>
          <w:r w:rsidRPr="00156A3A">
            <w:t>420.00</w:t>
          </w:r>
        </w:p>
      </w:docPartBody>
    </w:docPart>
    <w:docPart>
      <w:docPartPr>
        <w:name w:val="3B511DB576C740CE8B246B7F50078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8EFB1-8471-441A-BE57-577D3407A4AC}"/>
      </w:docPartPr>
      <w:docPartBody>
        <w:p w:rsidR="00810E77" w:rsidRDefault="00810E77" w:rsidP="00810E77">
          <w:pPr>
            <w:pStyle w:val="3B511DB576C740CE8B246B7F50078239"/>
          </w:pPr>
          <w:r w:rsidRPr="00156A3A">
            <w:t>Make all checks payable to</w:t>
          </w:r>
        </w:p>
      </w:docPartBody>
    </w:docPart>
    <w:docPart>
      <w:docPartPr>
        <w:name w:val="0D243CE97FB54A47A879E552BE68F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388B9-EBA3-442A-8959-84257A34C030}"/>
      </w:docPartPr>
      <w:docPartBody>
        <w:p w:rsidR="00810E77" w:rsidRDefault="00810E77" w:rsidP="00810E77">
          <w:pPr>
            <w:pStyle w:val="0D243CE97FB54A47A879E552BE68FF46"/>
          </w:pPr>
          <w:r w:rsidRPr="00DB3205">
            <w:t>Create &amp; Co.</w:t>
          </w:r>
        </w:p>
      </w:docPartBody>
    </w:docPart>
    <w:docPart>
      <w:docPartPr>
        <w:name w:val="8B47A91A831B4263A4C3EA2196D8E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EA933-A77A-4133-8D9F-18E648F33A21}"/>
      </w:docPartPr>
      <w:docPartBody>
        <w:p w:rsidR="00810E77" w:rsidRDefault="00810E77" w:rsidP="00810E77">
          <w:pPr>
            <w:pStyle w:val="8B47A91A831B4263A4C3EA2196D8EE71"/>
          </w:pPr>
          <w:r w:rsidRPr="00DB3205">
            <w:t>Thank you for your business!</w:t>
          </w:r>
        </w:p>
      </w:docPartBody>
    </w:docPart>
    <w:docPart>
      <w:docPartPr>
        <w:name w:val="BAD1EEC7AC5B4F9D831DEA36D3B2B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038F6-4A39-48D1-9C0F-18C31EB31D9A}"/>
      </w:docPartPr>
      <w:docPartBody>
        <w:p w:rsidR="00810E77" w:rsidRDefault="00810E77" w:rsidP="00810E77">
          <w:pPr>
            <w:pStyle w:val="BAD1EEC7AC5B4F9D831DEA36D3B2B89F"/>
          </w:pPr>
          <w:r w:rsidRPr="00DB3205">
            <w:t>Create &amp; Co.</w:t>
          </w:r>
        </w:p>
      </w:docPartBody>
    </w:docPart>
    <w:docPart>
      <w:docPartPr>
        <w:name w:val="ADB8623315C24E25837A5C6F8E64B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F189B-41EE-4AF3-B0FF-53BB2BE53EB7}"/>
      </w:docPartPr>
      <w:docPartBody>
        <w:p w:rsidR="00810E77" w:rsidRDefault="00810E77" w:rsidP="00810E77">
          <w:pPr>
            <w:pStyle w:val="ADB8623315C24E25837A5C6F8E64B8C8"/>
          </w:pPr>
          <w:r w:rsidRPr="00DB3205">
            <w:t>123 Main St.</w:t>
          </w:r>
        </w:p>
      </w:docPartBody>
    </w:docPart>
    <w:docPart>
      <w:docPartPr>
        <w:name w:val="C8508D8071D24F05A7FACA9764F97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E4D9B-B12D-4523-8FD0-7058C9D16F57}"/>
      </w:docPartPr>
      <w:docPartBody>
        <w:p w:rsidR="00810E77" w:rsidRDefault="00810E77" w:rsidP="00810E77">
          <w:pPr>
            <w:pStyle w:val="C8508D8071D24F05A7FACA9764F97C48"/>
          </w:pPr>
          <w:r w:rsidRPr="00DB3205">
            <w:t>Seattle, WA 78910</w:t>
          </w:r>
        </w:p>
      </w:docPartBody>
    </w:docPart>
    <w:docPart>
      <w:docPartPr>
        <w:name w:val="D10256FDAF244C05AE1F0580E57EA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CB0A1-7746-44D1-BC4F-A8A64BCCB5BC}"/>
      </w:docPartPr>
      <w:docPartBody>
        <w:p w:rsidR="00810E77" w:rsidRDefault="00810E77" w:rsidP="00810E77">
          <w:pPr>
            <w:pStyle w:val="D10256FDAF244C05AE1F0580E57EA2E3"/>
          </w:pPr>
          <w:r w:rsidRPr="00DB3205">
            <w:t>Phone:</w:t>
          </w:r>
        </w:p>
      </w:docPartBody>
    </w:docPart>
    <w:docPart>
      <w:docPartPr>
        <w:name w:val="69CA34132BA949699AD0102E291BB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15EDC-5233-46FD-A9E5-140FBE43023B}"/>
      </w:docPartPr>
      <w:docPartBody>
        <w:p w:rsidR="00810E77" w:rsidRDefault="00810E77" w:rsidP="00810E77">
          <w:pPr>
            <w:pStyle w:val="69CA34132BA949699AD0102E291BB624"/>
          </w:pPr>
          <w:r w:rsidRPr="00DB3205">
            <w:t>111-222-3333</w:t>
          </w:r>
        </w:p>
      </w:docPartBody>
    </w:docPart>
    <w:docPart>
      <w:docPartPr>
        <w:name w:val="FB2A8E4FC9B449CAA65433A3E9D95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20D63-2115-43E2-8525-9CF855DD2DA4}"/>
      </w:docPartPr>
      <w:docPartBody>
        <w:p w:rsidR="00810E77" w:rsidRDefault="00810E77" w:rsidP="00810E77">
          <w:pPr>
            <w:pStyle w:val="FB2A8E4FC9B449CAA65433A3E9D95201"/>
          </w:pPr>
          <w:r w:rsidRPr="00DB3205">
            <w:t>Fax:</w:t>
          </w:r>
        </w:p>
      </w:docPartBody>
    </w:docPart>
    <w:docPart>
      <w:docPartPr>
        <w:name w:val="34E9FE1AC6A440CF85ECE5893DFB6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A9698-974B-41CD-830E-EBF96B0E4132}"/>
      </w:docPartPr>
      <w:docPartBody>
        <w:p w:rsidR="00810E77" w:rsidRDefault="00810E77" w:rsidP="00810E77">
          <w:pPr>
            <w:pStyle w:val="34E9FE1AC6A440CF85ECE5893DFB6EED"/>
          </w:pPr>
          <w:r w:rsidRPr="00DB3205">
            <w:t>111-222-3334</w:t>
          </w:r>
        </w:p>
      </w:docPartBody>
    </w:docPart>
    <w:docPart>
      <w:docPartPr>
        <w:name w:val="032652AD21664DC5B5F6A47C7696E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A0EDA-6A17-458C-956F-6629138F7E6A}"/>
      </w:docPartPr>
      <w:docPartBody>
        <w:p w:rsidR="00810E77" w:rsidRDefault="00810E77" w:rsidP="00810E77">
          <w:pPr>
            <w:pStyle w:val="032652AD21664DC5B5F6A47C7696ED7F"/>
          </w:pPr>
          <w:r w:rsidRPr="00156A3A">
            <w:t>Invoice</w:t>
          </w:r>
        </w:p>
      </w:docPartBody>
    </w:docPart>
    <w:docPart>
      <w:docPartPr>
        <w:name w:val="60B508512CD44886AE41BF898AD59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099BA-F1B8-445C-8BA1-E13C196D18FA}"/>
      </w:docPartPr>
      <w:docPartBody>
        <w:p w:rsidR="00810E77" w:rsidRDefault="00810E77" w:rsidP="00810E77">
          <w:pPr>
            <w:pStyle w:val="60B508512CD44886AE41BF898AD59613"/>
          </w:pPr>
          <w:r w:rsidRPr="00156A3A">
            <w:t>DATE:</w:t>
          </w:r>
        </w:p>
      </w:docPartBody>
    </w:docPart>
    <w:docPart>
      <w:docPartPr>
        <w:name w:val="14D02BC1AB5E4181949A2F2DBE35E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DB503-4A73-461B-9DE8-0DCFAAA4776B}"/>
      </w:docPartPr>
      <w:docPartBody>
        <w:p w:rsidR="00810E77" w:rsidRDefault="00810E77" w:rsidP="00810E77">
          <w:pPr>
            <w:pStyle w:val="14D02BC1AB5E4181949A2F2DBE35E00A"/>
          </w:pPr>
          <w:r w:rsidRPr="00156A3A">
            <w:t>Date</w:t>
          </w:r>
        </w:p>
      </w:docPartBody>
    </w:docPart>
    <w:docPart>
      <w:docPartPr>
        <w:name w:val="EC957517208B4FA58BA5A592DD4BE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BC8A2-639A-480F-B55F-2CE40571727D}"/>
      </w:docPartPr>
      <w:docPartBody>
        <w:p w:rsidR="00810E77" w:rsidRDefault="00810E77" w:rsidP="00810E77">
          <w:pPr>
            <w:pStyle w:val="EC957517208B4FA58BA5A592DD4BEDA5"/>
          </w:pPr>
          <w:r w:rsidRPr="00156A3A">
            <w:t>INVOICE #</w:t>
          </w:r>
        </w:p>
      </w:docPartBody>
    </w:docPart>
    <w:docPart>
      <w:docPartPr>
        <w:name w:val="DB702A123A3B4DB284A8AC8B00AE6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E839-D052-4541-BA8F-E9C6D3EB3270}"/>
      </w:docPartPr>
      <w:docPartBody>
        <w:p w:rsidR="00810E77" w:rsidRDefault="00810E77" w:rsidP="00810E77">
          <w:pPr>
            <w:pStyle w:val="DB702A123A3B4DB284A8AC8B00AE626E"/>
          </w:pPr>
          <w:r w:rsidRPr="00156A3A">
            <w:t>100</w:t>
          </w:r>
        </w:p>
      </w:docPartBody>
    </w:docPart>
    <w:docPart>
      <w:docPartPr>
        <w:name w:val="848354ED10254303884A99729960B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3800F-A1F8-41D1-957B-04F6076A9D7D}"/>
      </w:docPartPr>
      <w:docPartBody>
        <w:p w:rsidR="00810E77" w:rsidRDefault="00810E77" w:rsidP="00810E77">
          <w:pPr>
            <w:pStyle w:val="848354ED10254303884A99729960BADA"/>
          </w:pPr>
          <w:r w:rsidRPr="00156A3A">
            <w:t>Customer ID:</w:t>
          </w:r>
        </w:p>
      </w:docPartBody>
    </w:docPart>
    <w:docPart>
      <w:docPartPr>
        <w:name w:val="E701475A269B4C55B58A215142D18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A8B13-04BD-4245-A464-7BDE15192EF3}"/>
      </w:docPartPr>
      <w:docPartBody>
        <w:p w:rsidR="00810E77" w:rsidRDefault="00810E77" w:rsidP="00810E77">
          <w:pPr>
            <w:pStyle w:val="E701475A269B4C55B58A215142D1867C"/>
          </w:pPr>
          <w:r w:rsidRPr="00156A3A">
            <w:t>ABC12345</w:t>
          </w:r>
        </w:p>
      </w:docPartBody>
    </w:docPart>
    <w:docPart>
      <w:docPartPr>
        <w:name w:val="EFABFF17218A4E798244667E0904A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82D8E-223D-4F71-879F-99D26C99AFD2}"/>
      </w:docPartPr>
      <w:docPartBody>
        <w:p w:rsidR="00810E77" w:rsidRDefault="00810E77" w:rsidP="00810E77">
          <w:pPr>
            <w:pStyle w:val="EFABFF17218A4E798244667E0904AB57"/>
          </w:pPr>
          <w:r w:rsidRPr="00156A3A">
            <w:t>To:</w:t>
          </w:r>
        </w:p>
      </w:docPartBody>
    </w:docPart>
    <w:docPart>
      <w:docPartPr>
        <w:name w:val="94D78295E0C343279D1AE6F96BCAC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6793-38D2-4094-94A4-2B0D240C716C}"/>
      </w:docPartPr>
      <w:docPartBody>
        <w:p w:rsidR="00810E77" w:rsidRDefault="00810E77" w:rsidP="00810E77">
          <w:pPr>
            <w:pStyle w:val="94D78295E0C343279D1AE6F96BCAC33D"/>
          </w:pPr>
          <w:r w:rsidRPr="00156A3A">
            <w:t>Anjali Chaturvedi</w:t>
          </w:r>
        </w:p>
      </w:docPartBody>
    </w:docPart>
    <w:docPart>
      <w:docPartPr>
        <w:name w:val="F60AC23C02194C12BBC0E35159AF5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2FB3-73BE-4B7A-8403-DD514E7E4647}"/>
      </w:docPartPr>
      <w:docPartBody>
        <w:p w:rsidR="00810E77" w:rsidRDefault="00810E77" w:rsidP="00810E77">
          <w:pPr>
            <w:pStyle w:val="F60AC23C02194C12BBC0E35159AF59F9"/>
          </w:pPr>
          <w:r w:rsidRPr="00156A3A">
            <w:t>Extra Frame Photography</w:t>
          </w:r>
        </w:p>
      </w:docPartBody>
    </w:docPart>
    <w:docPart>
      <w:docPartPr>
        <w:name w:val="9FF2DE7C9CE34E329B785D2A8C4B3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EB0C0-9943-4E0E-8E93-BD331EBF35D6}"/>
      </w:docPartPr>
      <w:docPartBody>
        <w:p w:rsidR="00810E77" w:rsidRDefault="00810E77" w:rsidP="00810E77">
          <w:pPr>
            <w:pStyle w:val="9FF2DE7C9CE34E329B785D2A8C4B3686"/>
          </w:pPr>
          <w:r w:rsidRPr="00156A3A">
            <w:t>89 Pacific Ave</w:t>
          </w:r>
        </w:p>
      </w:docPartBody>
    </w:docPart>
    <w:docPart>
      <w:docPartPr>
        <w:name w:val="5A97BBDF4F6140E0BC7E8E39D4B85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B18DF-4D62-406A-BC59-C41F14DF064A}"/>
      </w:docPartPr>
      <w:docPartBody>
        <w:p w:rsidR="00810E77" w:rsidRDefault="00810E77" w:rsidP="00810E77">
          <w:pPr>
            <w:pStyle w:val="5A97BBDF4F6140E0BC7E8E39D4B851F4"/>
          </w:pPr>
          <w:r w:rsidRPr="00156A3A">
            <w:t>San Francisco, CA</w:t>
          </w:r>
        </w:p>
      </w:docPartBody>
    </w:docPart>
    <w:docPart>
      <w:docPartPr>
        <w:name w:val="4E0FD539C93A403DA9492A64F96A5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BE3F1-971E-45A7-A6E4-39C586D7C512}"/>
      </w:docPartPr>
      <w:docPartBody>
        <w:p w:rsidR="00810E77" w:rsidRDefault="00810E77" w:rsidP="00810E77">
          <w:pPr>
            <w:pStyle w:val="4E0FD539C93A403DA9492A64F96A5F63"/>
          </w:pPr>
          <w:r w:rsidRPr="00156A3A">
            <w:t>123-456-7890</w:t>
          </w:r>
        </w:p>
      </w:docPartBody>
    </w:docPart>
    <w:docPart>
      <w:docPartPr>
        <w:name w:val="0D75BD2C346641EC8CB1AF19A5B41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74447-DF67-4B2F-9221-7941FCC88213}"/>
      </w:docPartPr>
      <w:docPartBody>
        <w:p w:rsidR="00810E77" w:rsidRDefault="00810E77" w:rsidP="00810E77">
          <w:pPr>
            <w:pStyle w:val="0D75BD2C346641EC8CB1AF19A5B41811"/>
          </w:pPr>
          <w:r w:rsidRPr="00156A3A">
            <w:t>Salesperson</w:t>
          </w:r>
        </w:p>
      </w:docPartBody>
    </w:docPart>
    <w:docPart>
      <w:docPartPr>
        <w:name w:val="CD19E4173DD540919A42B2EB5BD0B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943AC-C962-44F6-ADFE-2EE2000B9878}"/>
      </w:docPartPr>
      <w:docPartBody>
        <w:p w:rsidR="00810E77" w:rsidRDefault="00810E77" w:rsidP="00810E77">
          <w:pPr>
            <w:pStyle w:val="CD19E4173DD540919A42B2EB5BD0BA4D"/>
          </w:pPr>
          <w:r w:rsidRPr="00877C07">
            <w:t>Job</w:t>
          </w:r>
        </w:p>
      </w:docPartBody>
    </w:docPart>
    <w:docPart>
      <w:docPartPr>
        <w:name w:val="AB2AD1EA63EC4F049558851DE08F2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AA3E5-8ACA-4BF5-BF54-034839DBEABE}"/>
      </w:docPartPr>
      <w:docPartBody>
        <w:p w:rsidR="00810E77" w:rsidRDefault="00810E77" w:rsidP="00810E77">
          <w:pPr>
            <w:pStyle w:val="AB2AD1EA63EC4F049558851DE08F22B6"/>
          </w:pPr>
          <w:r w:rsidRPr="00877C07">
            <w:t>Payment Terms</w:t>
          </w:r>
        </w:p>
      </w:docPartBody>
    </w:docPart>
    <w:docPart>
      <w:docPartPr>
        <w:name w:val="E37808A3B80D4F60AC855D736C93B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3C4E-E49F-4846-AF9B-471F489FB1CC}"/>
      </w:docPartPr>
      <w:docPartBody>
        <w:p w:rsidR="00810E77" w:rsidRDefault="00810E77" w:rsidP="00810E77">
          <w:pPr>
            <w:pStyle w:val="E37808A3B80D4F60AC855D736C93B96A"/>
          </w:pPr>
          <w:r w:rsidRPr="00877C07">
            <w:t>Due Date</w:t>
          </w:r>
        </w:p>
      </w:docPartBody>
    </w:docPart>
    <w:docPart>
      <w:docPartPr>
        <w:name w:val="DFBF387FF4404F46B11F6AFCD3904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5C049-1255-4780-8ED1-16F57507944B}"/>
      </w:docPartPr>
      <w:docPartBody>
        <w:p w:rsidR="00810E77" w:rsidRDefault="00810E77" w:rsidP="00810E77">
          <w:pPr>
            <w:pStyle w:val="DFBF387FF4404F46B11F6AFCD3904382"/>
          </w:pPr>
          <w:r w:rsidRPr="00156A3A">
            <w:t>Oscar Ward</w:t>
          </w:r>
        </w:p>
      </w:docPartBody>
    </w:docPart>
    <w:docPart>
      <w:docPartPr>
        <w:name w:val="CA01846EE5D94FC3B64DA1FD3B082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A9D0D-8D30-48FD-B9D7-ACC63A1396ED}"/>
      </w:docPartPr>
      <w:docPartBody>
        <w:p w:rsidR="00810E77" w:rsidRDefault="00810E77" w:rsidP="00810E77">
          <w:pPr>
            <w:pStyle w:val="CA01846EE5D94FC3B64DA1FD3B082664"/>
          </w:pPr>
          <w:r w:rsidRPr="00156A3A">
            <w:t>Sales</w:t>
          </w:r>
        </w:p>
      </w:docPartBody>
    </w:docPart>
    <w:docPart>
      <w:docPartPr>
        <w:name w:val="4E463EB47C884E318E44D94658772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9BEC5-E973-46ED-BB77-EE067D08215E}"/>
      </w:docPartPr>
      <w:docPartBody>
        <w:p w:rsidR="00810E77" w:rsidRDefault="00810E77" w:rsidP="00810E77">
          <w:pPr>
            <w:pStyle w:val="4E463EB47C884E318E44D9465877240F"/>
          </w:pPr>
          <w:r>
            <w:t>Due on receipt</w:t>
          </w:r>
        </w:p>
      </w:docPartBody>
    </w:docPart>
    <w:docPart>
      <w:docPartPr>
        <w:name w:val="6E80F8E941AE44D18C05A5989B04C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E7644-B77A-42BF-8C17-832573DAEC18}"/>
      </w:docPartPr>
      <w:docPartBody>
        <w:p w:rsidR="00810E77" w:rsidRDefault="00810E77" w:rsidP="00810E77">
          <w:pPr>
            <w:pStyle w:val="6E80F8E941AE44D18C05A5989B04CF32"/>
          </w:pPr>
          <w:r w:rsidRPr="00156A3A">
            <w:t>1/30/23</w:t>
          </w:r>
        </w:p>
      </w:docPartBody>
    </w:docPart>
    <w:docPart>
      <w:docPartPr>
        <w:name w:val="CD943790A4C0463DBF244EDE7B0F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D5B32-AA4B-4E8D-944F-D868A5FC69E4}"/>
      </w:docPartPr>
      <w:docPartBody>
        <w:p w:rsidR="00810E77" w:rsidRDefault="00810E77" w:rsidP="00810E77">
          <w:pPr>
            <w:pStyle w:val="CD943790A4C0463DBF244EDE7B0F6485"/>
          </w:pPr>
          <w:r>
            <w:t xml:space="preserve">Qty </w:t>
          </w:r>
        </w:p>
      </w:docPartBody>
    </w:docPart>
    <w:docPart>
      <w:docPartPr>
        <w:name w:val="866F179D60424091A86ED942FA653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85D1A-83EA-4FA6-976F-3E260C5C325D}"/>
      </w:docPartPr>
      <w:docPartBody>
        <w:p w:rsidR="00810E77" w:rsidRDefault="00810E77" w:rsidP="00810E77">
          <w:pPr>
            <w:pStyle w:val="866F179D60424091A86ED942FA653C1B"/>
          </w:pPr>
          <w:r>
            <w:t>Description</w:t>
          </w:r>
        </w:p>
      </w:docPartBody>
    </w:docPart>
    <w:docPart>
      <w:docPartPr>
        <w:name w:val="97457BAC51824605BE1DFDACDDEB7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65CEF-D62D-4B04-9978-83476BB835DC}"/>
      </w:docPartPr>
      <w:docPartBody>
        <w:p w:rsidR="00810E77" w:rsidRDefault="00810E77" w:rsidP="00810E77">
          <w:pPr>
            <w:pStyle w:val="97457BAC51824605BE1DFDACDDEB79E4"/>
          </w:pPr>
          <w:r>
            <w:t>Unit Price</w:t>
          </w:r>
        </w:p>
      </w:docPartBody>
    </w:docPart>
    <w:docPart>
      <w:docPartPr>
        <w:name w:val="659F9D01ABB24CFDB719FAA150E61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00233-E277-4A37-8395-7839611A4F44}"/>
      </w:docPartPr>
      <w:docPartBody>
        <w:p w:rsidR="00810E77" w:rsidRDefault="00810E77" w:rsidP="00810E77">
          <w:pPr>
            <w:pStyle w:val="659F9D01ABB24CFDB719FAA150E6130C"/>
          </w:pPr>
          <w:r>
            <w:t>Line Total</w:t>
          </w:r>
        </w:p>
      </w:docPartBody>
    </w:docPart>
    <w:docPart>
      <w:docPartPr>
        <w:name w:val="C319A2C451CA43F884052C060044A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4C5A5-59B4-4AA4-A2D2-A90A9AC5F895}"/>
      </w:docPartPr>
      <w:docPartBody>
        <w:p w:rsidR="00810E77" w:rsidRDefault="00810E77" w:rsidP="00810E77">
          <w:pPr>
            <w:pStyle w:val="C319A2C451CA43F884052C060044A63A"/>
          </w:pPr>
          <w:r w:rsidRPr="00156A3A">
            <w:t>10</w:t>
          </w:r>
        </w:p>
      </w:docPartBody>
    </w:docPart>
    <w:docPart>
      <w:docPartPr>
        <w:name w:val="65198931A74D4B2B9BBE10A777B41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4FEA3-6F5F-48AC-9676-98C7CCA0E893}"/>
      </w:docPartPr>
      <w:docPartBody>
        <w:p w:rsidR="00810E77" w:rsidRDefault="00810E77" w:rsidP="00810E77">
          <w:pPr>
            <w:pStyle w:val="65198931A74D4B2B9BBE10A777B41B02"/>
          </w:pPr>
          <w:r w:rsidRPr="00156A3A">
            <w:t>20” x 30” hanging frames</w:t>
          </w:r>
        </w:p>
      </w:docPartBody>
    </w:docPart>
    <w:docPart>
      <w:docPartPr>
        <w:name w:val="75B3BE06E8054F13A4E8C04B8A9A7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6D78C-8072-4079-962A-446F5EEF9B00}"/>
      </w:docPartPr>
      <w:docPartBody>
        <w:p w:rsidR="00810E77" w:rsidRDefault="00810E77" w:rsidP="00810E77">
          <w:pPr>
            <w:pStyle w:val="75B3BE06E8054F13A4E8C04B8A9A760E"/>
          </w:pPr>
          <w:r w:rsidRPr="00156A3A">
            <w:t>15.00</w:t>
          </w:r>
        </w:p>
      </w:docPartBody>
    </w:docPart>
    <w:docPart>
      <w:docPartPr>
        <w:name w:val="2B947E3AD5044663B53A4AE6EF5C3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45EFC-6941-477C-9334-A469D4826DD2}"/>
      </w:docPartPr>
      <w:docPartBody>
        <w:p w:rsidR="00810E77" w:rsidRDefault="00810E77" w:rsidP="00810E77">
          <w:pPr>
            <w:pStyle w:val="2B947E3AD5044663B53A4AE6EF5C31C7"/>
          </w:pPr>
          <w:r w:rsidRPr="00156A3A">
            <w:t>150.00</w:t>
          </w:r>
        </w:p>
      </w:docPartBody>
    </w:docPart>
    <w:docPart>
      <w:docPartPr>
        <w:name w:val="EA98102031324FA48B1E18A2D2DA5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C0BA4-496D-4615-82D3-B1E825C80D2F}"/>
      </w:docPartPr>
      <w:docPartBody>
        <w:p w:rsidR="00810E77" w:rsidRDefault="00810E77" w:rsidP="00810E77">
          <w:pPr>
            <w:pStyle w:val="EA98102031324FA48B1E18A2D2DA59BD"/>
          </w:pPr>
          <w:r w:rsidRPr="00156A3A">
            <w:t>50</w:t>
          </w:r>
        </w:p>
      </w:docPartBody>
    </w:docPart>
    <w:docPart>
      <w:docPartPr>
        <w:name w:val="E26A4F41AE674A1FA81E67E2768CA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68FFC-F094-4B09-8CDE-30C9AB78B95B}"/>
      </w:docPartPr>
      <w:docPartBody>
        <w:p w:rsidR="00810E77" w:rsidRDefault="00810E77" w:rsidP="00810E77">
          <w:pPr>
            <w:pStyle w:val="E26A4F41AE674A1FA81E67E2768CA630"/>
          </w:pPr>
          <w:r w:rsidRPr="00156A3A">
            <w:t>5” x 7” standing frames</w:t>
          </w:r>
        </w:p>
      </w:docPartBody>
    </w:docPart>
    <w:docPart>
      <w:docPartPr>
        <w:name w:val="46735E8E4DF24A179E02BE319E1C0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1C807-49EB-4155-A8AF-4B31AE30AC07}"/>
      </w:docPartPr>
      <w:docPartBody>
        <w:p w:rsidR="00810E77" w:rsidRDefault="00810E77" w:rsidP="00810E77">
          <w:pPr>
            <w:pStyle w:val="46735E8E4DF24A179E02BE319E1C04DE"/>
          </w:pPr>
          <w:r w:rsidRPr="00156A3A">
            <w:t>5.00</w:t>
          </w:r>
        </w:p>
      </w:docPartBody>
    </w:docPart>
    <w:docPart>
      <w:docPartPr>
        <w:name w:val="1249F49B041D499AA0EAEA8C4A0E2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24103-B1D3-489A-BCE9-39DA71EB51F7}"/>
      </w:docPartPr>
      <w:docPartBody>
        <w:p w:rsidR="00810E77" w:rsidRDefault="00810E77" w:rsidP="00810E77">
          <w:pPr>
            <w:pStyle w:val="1249F49B041D499AA0EAEA8C4A0E2421"/>
          </w:pPr>
          <w:r w:rsidRPr="00156A3A">
            <w:t>250.00</w:t>
          </w:r>
        </w:p>
      </w:docPartBody>
    </w:docPart>
    <w:docPart>
      <w:docPartPr>
        <w:name w:val="055CE6FE2C9642C085FD733DD688F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A66FB-CB4D-4BAF-9CBD-1BE6435FEC92}"/>
      </w:docPartPr>
      <w:docPartBody>
        <w:p w:rsidR="00810E77" w:rsidRDefault="00810E77" w:rsidP="00810E77">
          <w:pPr>
            <w:pStyle w:val="055CE6FE2C9642C085FD733DD688F847"/>
          </w:pPr>
          <w:r>
            <w:t>Subtotal</w:t>
          </w:r>
        </w:p>
      </w:docPartBody>
    </w:docPart>
    <w:docPart>
      <w:docPartPr>
        <w:name w:val="864FE395EF7F47D99BF6D2D4F76A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4C572-C6B1-470D-88DA-B56D933372EC}"/>
      </w:docPartPr>
      <w:docPartBody>
        <w:p w:rsidR="00810E77" w:rsidRDefault="00810E77" w:rsidP="00810E77">
          <w:pPr>
            <w:pStyle w:val="864FE395EF7F47D99BF6D2D4F76AC990"/>
          </w:pPr>
          <w:r w:rsidRPr="00156A3A">
            <w:t>400.00</w:t>
          </w:r>
        </w:p>
      </w:docPartBody>
    </w:docPart>
    <w:docPart>
      <w:docPartPr>
        <w:name w:val="BB989FF3CA194D9B8EB9F7B2D6CF2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53DDE-6D39-4E57-9A01-8A987079A825}"/>
      </w:docPartPr>
      <w:docPartBody>
        <w:p w:rsidR="00810E77" w:rsidRDefault="00810E77" w:rsidP="00810E77">
          <w:pPr>
            <w:pStyle w:val="BB989FF3CA194D9B8EB9F7B2D6CF2DA7"/>
          </w:pPr>
          <w:r>
            <w:t>Sales Tax</w:t>
          </w:r>
        </w:p>
      </w:docPartBody>
    </w:docPart>
    <w:docPart>
      <w:docPartPr>
        <w:name w:val="25A565718B7940A6B5B010D5D0E19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1CFAD-FEC5-44A8-9DF5-AB2F18A34383}"/>
      </w:docPartPr>
      <w:docPartBody>
        <w:p w:rsidR="00810E77" w:rsidRDefault="00810E77" w:rsidP="00810E77">
          <w:pPr>
            <w:pStyle w:val="25A565718B7940A6B5B010D5D0E19F1A"/>
          </w:pPr>
          <w:r w:rsidRPr="00156A3A">
            <w:t>20.00</w:t>
          </w:r>
        </w:p>
      </w:docPartBody>
    </w:docPart>
    <w:docPart>
      <w:docPartPr>
        <w:name w:val="41774A0F13EC40C383A213EB08639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35F99-9AE1-4BB6-8B04-6C2FF367EF22}"/>
      </w:docPartPr>
      <w:docPartBody>
        <w:p w:rsidR="00810E77" w:rsidRDefault="00810E77" w:rsidP="00810E77">
          <w:pPr>
            <w:pStyle w:val="41774A0F13EC40C383A213EB08639FD4"/>
          </w:pPr>
          <w:r>
            <w:t>Total</w:t>
          </w:r>
        </w:p>
      </w:docPartBody>
    </w:docPart>
    <w:docPart>
      <w:docPartPr>
        <w:name w:val="044AF0DFFD424F5A9675A5BF9E637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107D1-0232-4008-94E1-0814EC50580B}"/>
      </w:docPartPr>
      <w:docPartBody>
        <w:p w:rsidR="00810E77" w:rsidRDefault="00810E77" w:rsidP="00810E77">
          <w:pPr>
            <w:pStyle w:val="044AF0DFFD424F5A9675A5BF9E637A57"/>
          </w:pPr>
          <w:r w:rsidRPr="00156A3A">
            <w:t>420.00</w:t>
          </w:r>
        </w:p>
      </w:docPartBody>
    </w:docPart>
    <w:docPart>
      <w:docPartPr>
        <w:name w:val="C40A1F933CDD4C9F84CCF764D99C9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65161-5351-4F78-B87D-89CE5E0E95AF}"/>
      </w:docPartPr>
      <w:docPartBody>
        <w:p w:rsidR="00810E77" w:rsidRDefault="00810E77" w:rsidP="00810E77">
          <w:pPr>
            <w:pStyle w:val="C40A1F933CDD4C9F84CCF764D99C9717"/>
          </w:pPr>
          <w:r w:rsidRPr="00156A3A">
            <w:t>Make all checks payable to</w:t>
          </w:r>
        </w:p>
      </w:docPartBody>
    </w:docPart>
    <w:docPart>
      <w:docPartPr>
        <w:name w:val="3E06ACB11FAF4F8E8D8CFB4A4C72D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408B3-4265-4CBD-82CB-D34233BC43AB}"/>
      </w:docPartPr>
      <w:docPartBody>
        <w:p w:rsidR="00810E77" w:rsidRDefault="00810E77" w:rsidP="00810E77">
          <w:pPr>
            <w:pStyle w:val="3E06ACB11FAF4F8E8D8CFB4A4C72D419"/>
          </w:pPr>
          <w:r w:rsidRPr="00DB3205">
            <w:t>Create &amp; Co.</w:t>
          </w:r>
        </w:p>
      </w:docPartBody>
    </w:docPart>
    <w:docPart>
      <w:docPartPr>
        <w:name w:val="F727DDBA8EAB460BA6DA1E3603EBD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721C6-A0AE-44F9-9DFA-B32CED4C204E}"/>
      </w:docPartPr>
      <w:docPartBody>
        <w:p w:rsidR="00810E77" w:rsidRDefault="00810E77" w:rsidP="00810E77">
          <w:pPr>
            <w:pStyle w:val="F727DDBA8EAB460BA6DA1E3603EBD821"/>
          </w:pPr>
          <w:r w:rsidRPr="00DB3205">
            <w:t>Thank you for your business!</w:t>
          </w:r>
        </w:p>
      </w:docPartBody>
    </w:docPart>
    <w:docPart>
      <w:docPartPr>
        <w:name w:val="52DD54F7F2B749F982A3783A4228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3E981-42EB-4078-AA4C-80BA1F64E47D}"/>
      </w:docPartPr>
      <w:docPartBody>
        <w:p w:rsidR="00810E77" w:rsidRDefault="00810E77" w:rsidP="00810E77">
          <w:pPr>
            <w:pStyle w:val="52DD54F7F2B749F982A3783A42289E55"/>
          </w:pPr>
          <w:r w:rsidRPr="00DB3205">
            <w:t>Create &amp; Co.</w:t>
          </w:r>
        </w:p>
      </w:docPartBody>
    </w:docPart>
    <w:docPart>
      <w:docPartPr>
        <w:name w:val="C55D43C0869742A9821B87C309497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5F8B8-610A-4AA4-8267-3A5EDC53A5E8}"/>
      </w:docPartPr>
      <w:docPartBody>
        <w:p w:rsidR="00810E77" w:rsidRDefault="00810E77" w:rsidP="00810E77">
          <w:pPr>
            <w:pStyle w:val="C55D43C0869742A9821B87C30949792A"/>
          </w:pPr>
          <w:r w:rsidRPr="00DB3205">
            <w:t>123 Main St.</w:t>
          </w:r>
        </w:p>
      </w:docPartBody>
    </w:docPart>
    <w:docPart>
      <w:docPartPr>
        <w:name w:val="8BB606F3685F4B02A1273F30F6B3A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8303-E11C-40B4-A97B-43266D8CB535}"/>
      </w:docPartPr>
      <w:docPartBody>
        <w:p w:rsidR="00810E77" w:rsidRDefault="00810E77" w:rsidP="00810E77">
          <w:pPr>
            <w:pStyle w:val="8BB606F3685F4B02A1273F30F6B3AFC6"/>
          </w:pPr>
          <w:r w:rsidRPr="00DB3205">
            <w:t>Seattle, WA 78910</w:t>
          </w:r>
        </w:p>
      </w:docPartBody>
    </w:docPart>
    <w:docPart>
      <w:docPartPr>
        <w:name w:val="69862BDA5EE14897802D5BE28D1C7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74EA2-C833-4601-A631-53A2BC6D2131}"/>
      </w:docPartPr>
      <w:docPartBody>
        <w:p w:rsidR="00810E77" w:rsidRDefault="00810E77" w:rsidP="00810E77">
          <w:pPr>
            <w:pStyle w:val="69862BDA5EE14897802D5BE28D1C79A2"/>
          </w:pPr>
          <w:r w:rsidRPr="00DB3205">
            <w:t>Phone:</w:t>
          </w:r>
        </w:p>
      </w:docPartBody>
    </w:docPart>
    <w:docPart>
      <w:docPartPr>
        <w:name w:val="D2CC64DA85214CA8B815AEF406DCE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44061-42ED-4A91-A0E7-61F2A71EDDA1}"/>
      </w:docPartPr>
      <w:docPartBody>
        <w:p w:rsidR="00810E77" w:rsidRDefault="00810E77" w:rsidP="00810E77">
          <w:pPr>
            <w:pStyle w:val="D2CC64DA85214CA8B815AEF406DCE513"/>
          </w:pPr>
          <w:r w:rsidRPr="00DB3205">
            <w:t>111-222-3333</w:t>
          </w:r>
        </w:p>
      </w:docPartBody>
    </w:docPart>
    <w:docPart>
      <w:docPartPr>
        <w:name w:val="5D2B0138729E4EC882353511207CE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32B30-1B76-4504-BF10-1D99DA3CCD1D}"/>
      </w:docPartPr>
      <w:docPartBody>
        <w:p w:rsidR="00810E77" w:rsidRDefault="00810E77" w:rsidP="00810E77">
          <w:pPr>
            <w:pStyle w:val="5D2B0138729E4EC882353511207CE131"/>
          </w:pPr>
          <w:r w:rsidRPr="00DB3205">
            <w:t>Fax:</w:t>
          </w:r>
        </w:p>
      </w:docPartBody>
    </w:docPart>
    <w:docPart>
      <w:docPartPr>
        <w:name w:val="7E2586D93A8141EFA0AA3D02C1327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2624B-04B3-459D-8648-8ADBB03FA8D2}"/>
      </w:docPartPr>
      <w:docPartBody>
        <w:p w:rsidR="00810E77" w:rsidRDefault="00810E77" w:rsidP="00810E77">
          <w:pPr>
            <w:pStyle w:val="7E2586D93A8141EFA0AA3D02C1327955"/>
          </w:pPr>
          <w:r w:rsidRPr="00DB3205">
            <w:t>111-222-3334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77"/>
    <w:rsid w:val="0081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28D1C636BD4965ACE08D800F0BAC05">
    <w:name w:val="1528D1C636BD4965ACE08D800F0BAC05"/>
    <w:rsid w:val="00810E77"/>
  </w:style>
  <w:style w:type="paragraph" w:customStyle="1" w:styleId="61CCE87AC96144DE99CF032E879A8D6B">
    <w:name w:val="61CCE87AC96144DE99CF032E879A8D6B"/>
    <w:rsid w:val="00810E77"/>
  </w:style>
  <w:style w:type="paragraph" w:customStyle="1" w:styleId="2C9EA537250848C096934946D2A379D0">
    <w:name w:val="2C9EA537250848C096934946D2A379D0"/>
    <w:rsid w:val="00810E77"/>
  </w:style>
  <w:style w:type="paragraph" w:customStyle="1" w:styleId="96EAA69263BD4123A2343E2517E666AC">
    <w:name w:val="96EAA69263BD4123A2343E2517E666AC"/>
    <w:rsid w:val="00810E77"/>
  </w:style>
  <w:style w:type="paragraph" w:customStyle="1" w:styleId="2C10D9791FA64DBF8810CD7B8DF21E25">
    <w:name w:val="2C10D9791FA64DBF8810CD7B8DF21E25"/>
    <w:rsid w:val="00810E77"/>
  </w:style>
  <w:style w:type="paragraph" w:customStyle="1" w:styleId="685663CFD31B4BFC8DCA9F2DBC11D32A">
    <w:name w:val="685663CFD31B4BFC8DCA9F2DBC11D32A"/>
    <w:rsid w:val="00810E77"/>
  </w:style>
  <w:style w:type="paragraph" w:customStyle="1" w:styleId="90AD4168E8AF494A9D0A83593D327F74">
    <w:name w:val="90AD4168E8AF494A9D0A83593D327F74"/>
    <w:rsid w:val="00810E77"/>
  </w:style>
  <w:style w:type="paragraph" w:customStyle="1" w:styleId="FAF011B850F94DD0A2E1BBA4069C95E6">
    <w:name w:val="FAF011B850F94DD0A2E1BBA4069C95E6"/>
    <w:rsid w:val="00810E77"/>
  </w:style>
  <w:style w:type="paragraph" w:customStyle="1" w:styleId="B18AC1051ED2487AAFDA60C04DAB1153">
    <w:name w:val="B18AC1051ED2487AAFDA60C04DAB1153"/>
    <w:rsid w:val="00810E77"/>
  </w:style>
  <w:style w:type="paragraph" w:customStyle="1" w:styleId="90BF4050E80C4DA98A30421F617904CE">
    <w:name w:val="90BF4050E80C4DA98A30421F617904CE"/>
    <w:rsid w:val="00810E77"/>
  </w:style>
  <w:style w:type="paragraph" w:customStyle="1" w:styleId="76A44E00612A494A9830A53C71DC1AB0">
    <w:name w:val="76A44E00612A494A9830A53C71DC1AB0"/>
    <w:rsid w:val="00810E77"/>
  </w:style>
  <w:style w:type="paragraph" w:customStyle="1" w:styleId="615D666E3697452DB665D0D3904C7402">
    <w:name w:val="615D666E3697452DB665D0D3904C7402"/>
    <w:rsid w:val="00810E77"/>
  </w:style>
  <w:style w:type="paragraph" w:customStyle="1" w:styleId="321037DA6F7C445CA57357A4A3AD14C1">
    <w:name w:val="321037DA6F7C445CA57357A4A3AD14C1"/>
    <w:rsid w:val="00810E77"/>
  </w:style>
  <w:style w:type="paragraph" w:customStyle="1" w:styleId="E80B56756C574DD08090F7E3DAC9C428">
    <w:name w:val="E80B56756C574DD08090F7E3DAC9C428"/>
    <w:rsid w:val="00810E77"/>
  </w:style>
  <w:style w:type="paragraph" w:customStyle="1" w:styleId="D066B5B3F9A5492A82029DA71C1E1553">
    <w:name w:val="D066B5B3F9A5492A82029DA71C1E1553"/>
    <w:rsid w:val="00810E77"/>
  </w:style>
  <w:style w:type="paragraph" w:customStyle="1" w:styleId="FEE5653EF4EF4B75844C2D580134D405">
    <w:name w:val="FEE5653EF4EF4B75844C2D580134D405"/>
    <w:rsid w:val="00810E77"/>
  </w:style>
  <w:style w:type="paragraph" w:customStyle="1" w:styleId="85DB4F5827CC4990AA3B3FFB5011AF83">
    <w:name w:val="85DB4F5827CC4990AA3B3FFB5011AF83"/>
    <w:rsid w:val="00810E77"/>
  </w:style>
  <w:style w:type="paragraph" w:customStyle="1" w:styleId="C0A0F578B2984F2E979E81F23A9F0BEA">
    <w:name w:val="C0A0F578B2984F2E979E81F23A9F0BEA"/>
    <w:rsid w:val="00810E77"/>
  </w:style>
  <w:style w:type="paragraph" w:customStyle="1" w:styleId="1DC15DE608D84D0594053259ECA75E7D">
    <w:name w:val="1DC15DE608D84D0594053259ECA75E7D"/>
    <w:rsid w:val="00810E77"/>
  </w:style>
  <w:style w:type="paragraph" w:customStyle="1" w:styleId="78549D9F2BB74593951E746F88AE8773">
    <w:name w:val="78549D9F2BB74593951E746F88AE8773"/>
    <w:rsid w:val="00810E77"/>
  </w:style>
  <w:style w:type="paragraph" w:customStyle="1" w:styleId="6C6F40135A0E4F71BB7B48B09A324068">
    <w:name w:val="6C6F40135A0E4F71BB7B48B09A324068"/>
    <w:rsid w:val="00810E77"/>
  </w:style>
  <w:style w:type="paragraph" w:customStyle="1" w:styleId="A92D83D2398C4753A0D5AAFB16F11488">
    <w:name w:val="A92D83D2398C4753A0D5AAFB16F11488"/>
    <w:rsid w:val="00810E77"/>
  </w:style>
  <w:style w:type="paragraph" w:customStyle="1" w:styleId="65D0E821652941DFA56E600D787D00E1">
    <w:name w:val="65D0E821652941DFA56E600D787D00E1"/>
    <w:rsid w:val="00810E77"/>
  </w:style>
  <w:style w:type="paragraph" w:customStyle="1" w:styleId="283097C6D7D34FC2A2915F7F1F00E548">
    <w:name w:val="283097C6D7D34FC2A2915F7F1F00E548"/>
    <w:rsid w:val="00810E77"/>
  </w:style>
  <w:style w:type="paragraph" w:customStyle="1" w:styleId="28E6E7C495644A10B594794EEBAFDFC0">
    <w:name w:val="28E6E7C495644A10B594794EEBAFDFC0"/>
    <w:rsid w:val="00810E77"/>
  </w:style>
  <w:style w:type="paragraph" w:customStyle="1" w:styleId="90D451A68BF54368A8DD60D097C0771D">
    <w:name w:val="90D451A68BF54368A8DD60D097C0771D"/>
    <w:rsid w:val="00810E77"/>
  </w:style>
  <w:style w:type="paragraph" w:customStyle="1" w:styleId="C1C708B708784F028B08DB2392580B0D">
    <w:name w:val="C1C708B708784F028B08DB2392580B0D"/>
    <w:rsid w:val="00810E77"/>
  </w:style>
  <w:style w:type="paragraph" w:customStyle="1" w:styleId="C29E54EDC4314C3182C50A69E3270492">
    <w:name w:val="C29E54EDC4314C3182C50A69E3270492"/>
    <w:rsid w:val="00810E77"/>
  </w:style>
  <w:style w:type="paragraph" w:customStyle="1" w:styleId="5C313E18C3F141E08DBCBDB20FE5171A">
    <w:name w:val="5C313E18C3F141E08DBCBDB20FE5171A"/>
    <w:rsid w:val="00810E77"/>
  </w:style>
  <w:style w:type="paragraph" w:customStyle="1" w:styleId="73DFA21CE1354EBC800BAAE9D447D10D">
    <w:name w:val="73DFA21CE1354EBC800BAAE9D447D10D"/>
    <w:rsid w:val="00810E77"/>
  </w:style>
  <w:style w:type="paragraph" w:customStyle="1" w:styleId="87C85EC7091A45DA8475319AC6651012">
    <w:name w:val="87C85EC7091A45DA8475319AC6651012"/>
    <w:rsid w:val="00810E77"/>
  </w:style>
  <w:style w:type="paragraph" w:customStyle="1" w:styleId="2D3AC468CC214D3A85E3D3335A20682E">
    <w:name w:val="2D3AC468CC214D3A85E3D3335A20682E"/>
    <w:rsid w:val="00810E77"/>
  </w:style>
  <w:style w:type="paragraph" w:customStyle="1" w:styleId="4A584419AF3543A681F6F2547F181E0A">
    <w:name w:val="4A584419AF3543A681F6F2547F181E0A"/>
    <w:rsid w:val="00810E77"/>
  </w:style>
  <w:style w:type="paragraph" w:customStyle="1" w:styleId="1FF32F1C9DFB410F9F1E412645749FD4">
    <w:name w:val="1FF32F1C9DFB410F9F1E412645749FD4"/>
    <w:rsid w:val="00810E77"/>
  </w:style>
  <w:style w:type="paragraph" w:customStyle="1" w:styleId="9A9029C958D94F10899E9076B8B62FC4">
    <w:name w:val="9A9029C958D94F10899E9076B8B62FC4"/>
    <w:rsid w:val="00810E77"/>
  </w:style>
  <w:style w:type="paragraph" w:customStyle="1" w:styleId="7728950A000B4968B8D029F3CDE76B0E">
    <w:name w:val="7728950A000B4968B8D029F3CDE76B0E"/>
    <w:rsid w:val="00810E77"/>
  </w:style>
  <w:style w:type="paragraph" w:customStyle="1" w:styleId="7A2DFDA14A9F42E1A8A1B38D7054D957">
    <w:name w:val="7A2DFDA14A9F42E1A8A1B38D7054D957"/>
    <w:rsid w:val="00810E77"/>
  </w:style>
  <w:style w:type="paragraph" w:customStyle="1" w:styleId="826057AD62B24EF487575BEA14F26B18">
    <w:name w:val="826057AD62B24EF487575BEA14F26B18"/>
    <w:rsid w:val="00810E77"/>
  </w:style>
  <w:style w:type="paragraph" w:customStyle="1" w:styleId="23710E4B06C64EE38C1837447FFF7F0B">
    <w:name w:val="23710E4B06C64EE38C1837447FFF7F0B"/>
    <w:rsid w:val="00810E77"/>
  </w:style>
  <w:style w:type="paragraph" w:customStyle="1" w:styleId="453D045030374A55802DEB7B5E83EF6C">
    <w:name w:val="453D045030374A55802DEB7B5E83EF6C"/>
    <w:rsid w:val="00810E77"/>
  </w:style>
  <w:style w:type="paragraph" w:customStyle="1" w:styleId="7BB6E00DB3F7402E9E0D72B4946E747F">
    <w:name w:val="7BB6E00DB3F7402E9E0D72B4946E747F"/>
    <w:rsid w:val="00810E77"/>
  </w:style>
  <w:style w:type="paragraph" w:customStyle="1" w:styleId="7942A6418DCB471786F1A0A43B1F7408">
    <w:name w:val="7942A6418DCB471786F1A0A43B1F7408"/>
    <w:rsid w:val="00810E77"/>
  </w:style>
  <w:style w:type="paragraph" w:customStyle="1" w:styleId="7812F6C8331B4B318680525E98AB39C2">
    <w:name w:val="7812F6C8331B4B318680525E98AB39C2"/>
    <w:rsid w:val="00810E77"/>
  </w:style>
  <w:style w:type="paragraph" w:customStyle="1" w:styleId="75DA7F0894804F7BB821AC5D1B09E390">
    <w:name w:val="75DA7F0894804F7BB821AC5D1B09E390"/>
    <w:rsid w:val="00810E77"/>
  </w:style>
  <w:style w:type="paragraph" w:customStyle="1" w:styleId="CEBC9C27B1B347D7A391DAAC6729567E">
    <w:name w:val="CEBC9C27B1B347D7A391DAAC6729567E"/>
    <w:rsid w:val="00810E77"/>
  </w:style>
  <w:style w:type="paragraph" w:customStyle="1" w:styleId="406DADA087AB478DA70766350230F930">
    <w:name w:val="406DADA087AB478DA70766350230F930"/>
    <w:rsid w:val="00810E77"/>
  </w:style>
  <w:style w:type="paragraph" w:customStyle="1" w:styleId="E3A04A804D534D2BA2E53B6C9AA9F80E">
    <w:name w:val="E3A04A804D534D2BA2E53B6C9AA9F80E"/>
    <w:rsid w:val="00810E77"/>
  </w:style>
  <w:style w:type="paragraph" w:customStyle="1" w:styleId="437D1AC7EC8E4D8090C580AB0C7459D2">
    <w:name w:val="437D1AC7EC8E4D8090C580AB0C7459D2"/>
    <w:rsid w:val="00810E77"/>
  </w:style>
  <w:style w:type="paragraph" w:customStyle="1" w:styleId="58C3DA3EE6FF48A0B9F0594230F990F5">
    <w:name w:val="58C3DA3EE6FF48A0B9F0594230F990F5"/>
    <w:rsid w:val="00810E77"/>
  </w:style>
  <w:style w:type="paragraph" w:customStyle="1" w:styleId="C314262BF3F94B24A1A35DA79373CA06">
    <w:name w:val="C314262BF3F94B24A1A35DA79373CA06"/>
    <w:rsid w:val="00810E77"/>
  </w:style>
  <w:style w:type="paragraph" w:customStyle="1" w:styleId="5100D07CC81A4AD89BDBCA0CC7DB5EF7">
    <w:name w:val="5100D07CC81A4AD89BDBCA0CC7DB5EF7"/>
    <w:rsid w:val="00810E77"/>
  </w:style>
  <w:style w:type="paragraph" w:customStyle="1" w:styleId="650C9673077549F5BB168DF740CE122F">
    <w:name w:val="650C9673077549F5BB168DF740CE122F"/>
    <w:rsid w:val="00810E77"/>
  </w:style>
  <w:style w:type="paragraph" w:customStyle="1" w:styleId="DA44F195CEE24D9F8E9DDBF183CCE0D6">
    <w:name w:val="DA44F195CEE24D9F8E9DDBF183CCE0D6"/>
    <w:rsid w:val="00810E77"/>
  </w:style>
  <w:style w:type="paragraph" w:customStyle="1" w:styleId="6849FDED6316499B9E0362CAC2B27B4D">
    <w:name w:val="6849FDED6316499B9E0362CAC2B27B4D"/>
    <w:rsid w:val="00810E77"/>
  </w:style>
  <w:style w:type="paragraph" w:customStyle="1" w:styleId="B65DA43686AA4D8E854C7D446F1ACA6D">
    <w:name w:val="B65DA43686AA4D8E854C7D446F1ACA6D"/>
    <w:rsid w:val="00810E77"/>
  </w:style>
  <w:style w:type="paragraph" w:customStyle="1" w:styleId="8D7D24F529B84DFDBBC39B4D1535C3A9">
    <w:name w:val="8D7D24F529B84DFDBBC39B4D1535C3A9"/>
    <w:rsid w:val="00810E77"/>
  </w:style>
  <w:style w:type="paragraph" w:customStyle="1" w:styleId="86FF94BFE6654C688DE817EAED9A6B64">
    <w:name w:val="86FF94BFE6654C688DE817EAED9A6B64"/>
    <w:rsid w:val="00810E77"/>
  </w:style>
  <w:style w:type="paragraph" w:customStyle="1" w:styleId="E258CD9A484B4F3FACBFBB23CEBD560A">
    <w:name w:val="E258CD9A484B4F3FACBFBB23CEBD560A"/>
    <w:rsid w:val="00810E77"/>
  </w:style>
  <w:style w:type="paragraph" w:customStyle="1" w:styleId="CFDBA47BF51A4E959401A486F47499C0">
    <w:name w:val="CFDBA47BF51A4E959401A486F47499C0"/>
    <w:rsid w:val="00810E77"/>
  </w:style>
  <w:style w:type="paragraph" w:customStyle="1" w:styleId="79CCA66940C74DA79F3AC90B99D8BDBB">
    <w:name w:val="79CCA66940C74DA79F3AC90B99D8BDBB"/>
    <w:rsid w:val="00810E77"/>
  </w:style>
  <w:style w:type="paragraph" w:customStyle="1" w:styleId="076BEDC04DFB45E8AB5B3FA713C72C46">
    <w:name w:val="076BEDC04DFB45E8AB5B3FA713C72C46"/>
    <w:rsid w:val="00810E77"/>
  </w:style>
  <w:style w:type="paragraph" w:customStyle="1" w:styleId="0D4EF51F817C4B1B9CCF4F45F039EE6E">
    <w:name w:val="0D4EF51F817C4B1B9CCF4F45F039EE6E"/>
    <w:rsid w:val="00810E77"/>
  </w:style>
  <w:style w:type="paragraph" w:customStyle="1" w:styleId="4062109CB6864D2E8ABA048D855116DC">
    <w:name w:val="4062109CB6864D2E8ABA048D855116DC"/>
    <w:rsid w:val="00810E77"/>
  </w:style>
  <w:style w:type="paragraph" w:customStyle="1" w:styleId="D073BB94626D42D48E8FB539592F61CF">
    <w:name w:val="D073BB94626D42D48E8FB539592F61CF"/>
    <w:rsid w:val="00810E77"/>
  </w:style>
  <w:style w:type="paragraph" w:customStyle="1" w:styleId="5D46DE7B0FDC4371AC5CEEF4428B6942">
    <w:name w:val="5D46DE7B0FDC4371AC5CEEF4428B6942"/>
    <w:rsid w:val="00810E77"/>
  </w:style>
  <w:style w:type="paragraph" w:customStyle="1" w:styleId="A0ECB6D05FD940AE8991653E728F1956">
    <w:name w:val="A0ECB6D05FD940AE8991653E728F1956"/>
    <w:rsid w:val="00810E77"/>
  </w:style>
  <w:style w:type="paragraph" w:customStyle="1" w:styleId="98D18724F6864E3C8C13FEEEBD1E04CC">
    <w:name w:val="98D18724F6864E3C8C13FEEEBD1E04CC"/>
    <w:rsid w:val="00810E77"/>
  </w:style>
  <w:style w:type="paragraph" w:customStyle="1" w:styleId="E2B8CBC1A62044E98F3F8331B0A14ADB">
    <w:name w:val="E2B8CBC1A62044E98F3F8331B0A14ADB"/>
    <w:rsid w:val="00810E77"/>
  </w:style>
  <w:style w:type="paragraph" w:customStyle="1" w:styleId="E8D4BD149E6C4D4DA66C7A4C83FF6F77">
    <w:name w:val="E8D4BD149E6C4D4DA66C7A4C83FF6F77"/>
    <w:rsid w:val="00810E77"/>
  </w:style>
  <w:style w:type="paragraph" w:customStyle="1" w:styleId="18FFD82757AA4C31BB898B33ED1E6449">
    <w:name w:val="18FFD82757AA4C31BB898B33ED1E6449"/>
    <w:rsid w:val="00810E77"/>
  </w:style>
  <w:style w:type="paragraph" w:customStyle="1" w:styleId="41EE09F2B2E74DF2BC36B0161645543E">
    <w:name w:val="41EE09F2B2E74DF2BC36B0161645543E"/>
    <w:rsid w:val="00810E77"/>
  </w:style>
  <w:style w:type="paragraph" w:customStyle="1" w:styleId="7F662281CA85456FB27F7572E350D4BC">
    <w:name w:val="7F662281CA85456FB27F7572E350D4BC"/>
    <w:rsid w:val="00810E77"/>
  </w:style>
  <w:style w:type="paragraph" w:customStyle="1" w:styleId="D037FBC44371422194477F977670DCD2">
    <w:name w:val="D037FBC44371422194477F977670DCD2"/>
    <w:rsid w:val="00810E77"/>
  </w:style>
  <w:style w:type="paragraph" w:customStyle="1" w:styleId="E626CCDB9B7A466AA8F5E36F4020253C">
    <w:name w:val="E626CCDB9B7A466AA8F5E36F4020253C"/>
    <w:rsid w:val="00810E77"/>
  </w:style>
  <w:style w:type="paragraph" w:customStyle="1" w:styleId="0A537ED41EA44265AA9D1BF514B5885F">
    <w:name w:val="0A537ED41EA44265AA9D1BF514B5885F"/>
    <w:rsid w:val="00810E77"/>
  </w:style>
  <w:style w:type="paragraph" w:customStyle="1" w:styleId="50545A6D3EF04425B5A7F5CE4DA1BD21">
    <w:name w:val="50545A6D3EF04425B5A7F5CE4DA1BD21"/>
    <w:rsid w:val="00810E77"/>
  </w:style>
  <w:style w:type="paragraph" w:customStyle="1" w:styleId="71B62CCD8B7B4C16B04129795474E367">
    <w:name w:val="71B62CCD8B7B4C16B04129795474E367"/>
    <w:rsid w:val="00810E77"/>
  </w:style>
  <w:style w:type="paragraph" w:customStyle="1" w:styleId="FA4DC495768C4765BC0459404FF8C308">
    <w:name w:val="FA4DC495768C4765BC0459404FF8C308"/>
    <w:rsid w:val="00810E77"/>
  </w:style>
  <w:style w:type="paragraph" w:customStyle="1" w:styleId="27123C65F78D49E3949DA774BC215E31">
    <w:name w:val="27123C65F78D49E3949DA774BC215E31"/>
    <w:rsid w:val="00810E77"/>
  </w:style>
  <w:style w:type="paragraph" w:customStyle="1" w:styleId="0BA5C13888F54DDEADB9D6CD91FDC2F3">
    <w:name w:val="0BA5C13888F54DDEADB9D6CD91FDC2F3"/>
    <w:rsid w:val="00810E77"/>
  </w:style>
  <w:style w:type="paragraph" w:customStyle="1" w:styleId="443019849C7949EB80D06CD85D87F926">
    <w:name w:val="443019849C7949EB80D06CD85D87F926"/>
    <w:rsid w:val="00810E77"/>
  </w:style>
  <w:style w:type="paragraph" w:customStyle="1" w:styleId="F05F444C7A9540B4ABC3219FE9189714">
    <w:name w:val="F05F444C7A9540B4ABC3219FE9189714"/>
    <w:rsid w:val="00810E77"/>
  </w:style>
  <w:style w:type="paragraph" w:customStyle="1" w:styleId="3789A2FECF8141C6A9046DE67C17954C">
    <w:name w:val="3789A2FECF8141C6A9046DE67C17954C"/>
    <w:rsid w:val="00810E77"/>
  </w:style>
  <w:style w:type="paragraph" w:customStyle="1" w:styleId="79369C65113848E08C5F16FA648FEFBA">
    <w:name w:val="79369C65113848E08C5F16FA648FEFBA"/>
    <w:rsid w:val="00810E77"/>
  </w:style>
  <w:style w:type="paragraph" w:customStyle="1" w:styleId="CF33176AE8EB442F9F4D6014613D87DC">
    <w:name w:val="CF33176AE8EB442F9F4D6014613D87DC"/>
    <w:rsid w:val="00810E77"/>
  </w:style>
  <w:style w:type="paragraph" w:customStyle="1" w:styleId="B43EB18502D5426B958E2FDA8460CCB6">
    <w:name w:val="B43EB18502D5426B958E2FDA8460CCB6"/>
    <w:rsid w:val="00810E77"/>
  </w:style>
  <w:style w:type="paragraph" w:customStyle="1" w:styleId="E636B7B0A62349038F6E6DAC4852A6B6">
    <w:name w:val="E636B7B0A62349038F6E6DAC4852A6B6"/>
    <w:rsid w:val="00810E77"/>
  </w:style>
  <w:style w:type="paragraph" w:customStyle="1" w:styleId="C0C40E04521C4225A1AB483CBDE87D45">
    <w:name w:val="C0C40E04521C4225A1AB483CBDE87D45"/>
    <w:rsid w:val="00810E77"/>
  </w:style>
  <w:style w:type="paragraph" w:customStyle="1" w:styleId="3B511DB576C740CE8B246B7F50078239">
    <w:name w:val="3B511DB576C740CE8B246B7F50078239"/>
    <w:rsid w:val="00810E77"/>
  </w:style>
  <w:style w:type="paragraph" w:customStyle="1" w:styleId="0D243CE97FB54A47A879E552BE68FF46">
    <w:name w:val="0D243CE97FB54A47A879E552BE68FF46"/>
    <w:rsid w:val="00810E77"/>
  </w:style>
  <w:style w:type="paragraph" w:customStyle="1" w:styleId="8B47A91A831B4263A4C3EA2196D8EE71">
    <w:name w:val="8B47A91A831B4263A4C3EA2196D8EE71"/>
    <w:rsid w:val="00810E77"/>
  </w:style>
  <w:style w:type="paragraph" w:customStyle="1" w:styleId="BAD1EEC7AC5B4F9D831DEA36D3B2B89F">
    <w:name w:val="BAD1EEC7AC5B4F9D831DEA36D3B2B89F"/>
    <w:rsid w:val="00810E77"/>
  </w:style>
  <w:style w:type="paragraph" w:customStyle="1" w:styleId="ADB8623315C24E25837A5C6F8E64B8C8">
    <w:name w:val="ADB8623315C24E25837A5C6F8E64B8C8"/>
    <w:rsid w:val="00810E77"/>
  </w:style>
  <w:style w:type="paragraph" w:customStyle="1" w:styleId="C8508D8071D24F05A7FACA9764F97C48">
    <w:name w:val="C8508D8071D24F05A7FACA9764F97C48"/>
    <w:rsid w:val="00810E77"/>
  </w:style>
  <w:style w:type="paragraph" w:customStyle="1" w:styleId="D10256FDAF244C05AE1F0580E57EA2E3">
    <w:name w:val="D10256FDAF244C05AE1F0580E57EA2E3"/>
    <w:rsid w:val="00810E77"/>
  </w:style>
  <w:style w:type="paragraph" w:customStyle="1" w:styleId="69CA34132BA949699AD0102E291BB624">
    <w:name w:val="69CA34132BA949699AD0102E291BB624"/>
    <w:rsid w:val="00810E77"/>
  </w:style>
  <w:style w:type="paragraph" w:customStyle="1" w:styleId="FB2A8E4FC9B449CAA65433A3E9D95201">
    <w:name w:val="FB2A8E4FC9B449CAA65433A3E9D95201"/>
    <w:rsid w:val="00810E77"/>
  </w:style>
  <w:style w:type="paragraph" w:customStyle="1" w:styleId="34E9FE1AC6A440CF85ECE5893DFB6EED">
    <w:name w:val="34E9FE1AC6A440CF85ECE5893DFB6EED"/>
    <w:rsid w:val="00810E77"/>
  </w:style>
  <w:style w:type="paragraph" w:customStyle="1" w:styleId="032652AD21664DC5B5F6A47C7696ED7F">
    <w:name w:val="032652AD21664DC5B5F6A47C7696ED7F"/>
    <w:rsid w:val="00810E77"/>
  </w:style>
  <w:style w:type="paragraph" w:customStyle="1" w:styleId="60B508512CD44886AE41BF898AD59613">
    <w:name w:val="60B508512CD44886AE41BF898AD59613"/>
    <w:rsid w:val="00810E77"/>
  </w:style>
  <w:style w:type="paragraph" w:customStyle="1" w:styleId="14D02BC1AB5E4181949A2F2DBE35E00A">
    <w:name w:val="14D02BC1AB5E4181949A2F2DBE35E00A"/>
    <w:rsid w:val="00810E77"/>
  </w:style>
  <w:style w:type="paragraph" w:customStyle="1" w:styleId="EC957517208B4FA58BA5A592DD4BEDA5">
    <w:name w:val="EC957517208B4FA58BA5A592DD4BEDA5"/>
    <w:rsid w:val="00810E77"/>
  </w:style>
  <w:style w:type="paragraph" w:customStyle="1" w:styleId="DB702A123A3B4DB284A8AC8B00AE626E">
    <w:name w:val="DB702A123A3B4DB284A8AC8B00AE626E"/>
    <w:rsid w:val="00810E77"/>
  </w:style>
  <w:style w:type="paragraph" w:customStyle="1" w:styleId="848354ED10254303884A99729960BADA">
    <w:name w:val="848354ED10254303884A99729960BADA"/>
    <w:rsid w:val="00810E77"/>
  </w:style>
  <w:style w:type="paragraph" w:customStyle="1" w:styleId="E701475A269B4C55B58A215142D1867C">
    <w:name w:val="E701475A269B4C55B58A215142D1867C"/>
    <w:rsid w:val="00810E77"/>
  </w:style>
  <w:style w:type="paragraph" w:customStyle="1" w:styleId="EFABFF17218A4E798244667E0904AB57">
    <w:name w:val="EFABFF17218A4E798244667E0904AB57"/>
    <w:rsid w:val="00810E77"/>
  </w:style>
  <w:style w:type="paragraph" w:customStyle="1" w:styleId="94D78295E0C343279D1AE6F96BCAC33D">
    <w:name w:val="94D78295E0C343279D1AE6F96BCAC33D"/>
    <w:rsid w:val="00810E77"/>
  </w:style>
  <w:style w:type="paragraph" w:customStyle="1" w:styleId="F60AC23C02194C12BBC0E35159AF59F9">
    <w:name w:val="F60AC23C02194C12BBC0E35159AF59F9"/>
    <w:rsid w:val="00810E77"/>
  </w:style>
  <w:style w:type="paragraph" w:customStyle="1" w:styleId="9FF2DE7C9CE34E329B785D2A8C4B3686">
    <w:name w:val="9FF2DE7C9CE34E329B785D2A8C4B3686"/>
    <w:rsid w:val="00810E77"/>
  </w:style>
  <w:style w:type="paragraph" w:customStyle="1" w:styleId="5A97BBDF4F6140E0BC7E8E39D4B851F4">
    <w:name w:val="5A97BBDF4F6140E0BC7E8E39D4B851F4"/>
    <w:rsid w:val="00810E77"/>
  </w:style>
  <w:style w:type="paragraph" w:customStyle="1" w:styleId="4E0FD539C93A403DA9492A64F96A5F63">
    <w:name w:val="4E0FD539C93A403DA9492A64F96A5F63"/>
    <w:rsid w:val="00810E77"/>
  </w:style>
  <w:style w:type="paragraph" w:customStyle="1" w:styleId="0D75BD2C346641EC8CB1AF19A5B41811">
    <w:name w:val="0D75BD2C346641EC8CB1AF19A5B41811"/>
    <w:rsid w:val="00810E77"/>
  </w:style>
  <w:style w:type="paragraph" w:customStyle="1" w:styleId="CD19E4173DD540919A42B2EB5BD0BA4D">
    <w:name w:val="CD19E4173DD540919A42B2EB5BD0BA4D"/>
    <w:rsid w:val="00810E77"/>
  </w:style>
  <w:style w:type="paragraph" w:customStyle="1" w:styleId="AB2AD1EA63EC4F049558851DE08F22B6">
    <w:name w:val="AB2AD1EA63EC4F049558851DE08F22B6"/>
    <w:rsid w:val="00810E77"/>
  </w:style>
  <w:style w:type="paragraph" w:customStyle="1" w:styleId="E37808A3B80D4F60AC855D736C93B96A">
    <w:name w:val="E37808A3B80D4F60AC855D736C93B96A"/>
    <w:rsid w:val="00810E77"/>
  </w:style>
  <w:style w:type="paragraph" w:customStyle="1" w:styleId="DFBF387FF4404F46B11F6AFCD3904382">
    <w:name w:val="DFBF387FF4404F46B11F6AFCD3904382"/>
    <w:rsid w:val="00810E77"/>
  </w:style>
  <w:style w:type="paragraph" w:customStyle="1" w:styleId="CA01846EE5D94FC3B64DA1FD3B082664">
    <w:name w:val="CA01846EE5D94FC3B64DA1FD3B082664"/>
    <w:rsid w:val="00810E77"/>
  </w:style>
  <w:style w:type="paragraph" w:customStyle="1" w:styleId="4E463EB47C884E318E44D9465877240F">
    <w:name w:val="4E463EB47C884E318E44D9465877240F"/>
    <w:rsid w:val="00810E77"/>
  </w:style>
  <w:style w:type="paragraph" w:customStyle="1" w:styleId="6E80F8E941AE44D18C05A5989B04CF32">
    <w:name w:val="6E80F8E941AE44D18C05A5989B04CF32"/>
    <w:rsid w:val="00810E77"/>
  </w:style>
  <w:style w:type="paragraph" w:customStyle="1" w:styleId="CD943790A4C0463DBF244EDE7B0F6485">
    <w:name w:val="CD943790A4C0463DBF244EDE7B0F6485"/>
    <w:rsid w:val="00810E77"/>
  </w:style>
  <w:style w:type="paragraph" w:customStyle="1" w:styleId="866F179D60424091A86ED942FA653C1B">
    <w:name w:val="866F179D60424091A86ED942FA653C1B"/>
    <w:rsid w:val="00810E77"/>
  </w:style>
  <w:style w:type="paragraph" w:customStyle="1" w:styleId="97457BAC51824605BE1DFDACDDEB79E4">
    <w:name w:val="97457BAC51824605BE1DFDACDDEB79E4"/>
    <w:rsid w:val="00810E77"/>
  </w:style>
  <w:style w:type="paragraph" w:customStyle="1" w:styleId="659F9D01ABB24CFDB719FAA150E6130C">
    <w:name w:val="659F9D01ABB24CFDB719FAA150E6130C"/>
    <w:rsid w:val="00810E77"/>
  </w:style>
  <w:style w:type="paragraph" w:customStyle="1" w:styleId="C319A2C451CA43F884052C060044A63A">
    <w:name w:val="C319A2C451CA43F884052C060044A63A"/>
    <w:rsid w:val="00810E77"/>
  </w:style>
  <w:style w:type="paragraph" w:customStyle="1" w:styleId="65198931A74D4B2B9BBE10A777B41B02">
    <w:name w:val="65198931A74D4B2B9BBE10A777B41B02"/>
    <w:rsid w:val="00810E77"/>
  </w:style>
  <w:style w:type="paragraph" w:customStyle="1" w:styleId="75B3BE06E8054F13A4E8C04B8A9A760E">
    <w:name w:val="75B3BE06E8054F13A4E8C04B8A9A760E"/>
    <w:rsid w:val="00810E77"/>
  </w:style>
  <w:style w:type="paragraph" w:customStyle="1" w:styleId="2B947E3AD5044663B53A4AE6EF5C31C7">
    <w:name w:val="2B947E3AD5044663B53A4AE6EF5C31C7"/>
    <w:rsid w:val="00810E77"/>
  </w:style>
  <w:style w:type="paragraph" w:customStyle="1" w:styleId="EA98102031324FA48B1E18A2D2DA59BD">
    <w:name w:val="EA98102031324FA48B1E18A2D2DA59BD"/>
    <w:rsid w:val="00810E77"/>
  </w:style>
  <w:style w:type="paragraph" w:customStyle="1" w:styleId="E26A4F41AE674A1FA81E67E2768CA630">
    <w:name w:val="E26A4F41AE674A1FA81E67E2768CA630"/>
    <w:rsid w:val="00810E77"/>
  </w:style>
  <w:style w:type="paragraph" w:customStyle="1" w:styleId="46735E8E4DF24A179E02BE319E1C04DE">
    <w:name w:val="46735E8E4DF24A179E02BE319E1C04DE"/>
    <w:rsid w:val="00810E77"/>
  </w:style>
  <w:style w:type="paragraph" w:customStyle="1" w:styleId="1249F49B041D499AA0EAEA8C4A0E2421">
    <w:name w:val="1249F49B041D499AA0EAEA8C4A0E2421"/>
    <w:rsid w:val="00810E77"/>
  </w:style>
  <w:style w:type="paragraph" w:customStyle="1" w:styleId="055CE6FE2C9642C085FD733DD688F847">
    <w:name w:val="055CE6FE2C9642C085FD733DD688F847"/>
    <w:rsid w:val="00810E77"/>
  </w:style>
  <w:style w:type="paragraph" w:customStyle="1" w:styleId="864FE395EF7F47D99BF6D2D4F76AC990">
    <w:name w:val="864FE395EF7F47D99BF6D2D4F76AC990"/>
    <w:rsid w:val="00810E77"/>
  </w:style>
  <w:style w:type="paragraph" w:customStyle="1" w:styleId="BB989FF3CA194D9B8EB9F7B2D6CF2DA7">
    <w:name w:val="BB989FF3CA194D9B8EB9F7B2D6CF2DA7"/>
    <w:rsid w:val="00810E77"/>
  </w:style>
  <w:style w:type="paragraph" w:customStyle="1" w:styleId="25A565718B7940A6B5B010D5D0E19F1A">
    <w:name w:val="25A565718B7940A6B5B010D5D0E19F1A"/>
    <w:rsid w:val="00810E77"/>
  </w:style>
  <w:style w:type="paragraph" w:customStyle="1" w:styleId="41774A0F13EC40C383A213EB08639FD4">
    <w:name w:val="41774A0F13EC40C383A213EB08639FD4"/>
    <w:rsid w:val="00810E77"/>
  </w:style>
  <w:style w:type="paragraph" w:customStyle="1" w:styleId="044AF0DFFD424F5A9675A5BF9E637A57">
    <w:name w:val="044AF0DFFD424F5A9675A5BF9E637A57"/>
    <w:rsid w:val="00810E77"/>
  </w:style>
  <w:style w:type="paragraph" w:customStyle="1" w:styleId="C40A1F933CDD4C9F84CCF764D99C9717">
    <w:name w:val="C40A1F933CDD4C9F84CCF764D99C9717"/>
    <w:rsid w:val="00810E77"/>
  </w:style>
  <w:style w:type="paragraph" w:customStyle="1" w:styleId="3E06ACB11FAF4F8E8D8CFB4A4C72D419">
    <w:name w:val="3E06ACB11FAF4F8E8D8CFB4A4C72D419"/>
    <w:rsid w:val="00810E77"/>
  </w:style>
  <w:style w:type="paragraph" w:customStyle="1" w:styleId="F727DDBA8EAB460BA6DA1E3603EBD821">
    <w:name w:val="F727DDBA8EAB460BA6DA1E3603EBD821"/>
    <w:rsid w:val="00810E77"/>
  </w:style>
  <w:style w:type="paragraph" w:customStyle="1" w:styleId="52DD54F7F2B749F982A3783A42289E55">
    <w:name w:val="52DD54F7F2B749F982A3783A42289E55"/>
    <w:rsid w:val="00810E77"/>
  </w:style>
  <w:style w:type="paragraph" w:customStyle="1" w:styleId="C55D43C0869742A9821B87C30949792A">
    <w:name w:val="C55D43C0869742A9821B87C30949792A"/>
    <w:rsid w:val="00810E77"/>
  </w:style>
  <w:style w:type="paragraph" w:customStyle="1" w:styleId="8BB606F3685F4B02A1273F30F6B3AFC6">
    <w:name w:val="8BB606F3685F4B02A1273F30F6B3AFC6"/>
    <w:rsid w:val="00810E77"/>
  </w:style>
  <w:style w:type="paragraph" w:customStyle="1" w:styleId="69862BDA5EE14897802D5BE28D1C79A2">
    <w:name w:val="69862BDA5EE14897802D5BE28D1C79A2"/>
    <w:rsid w:val="00810E77"/>
  </w:style>
  <w:style w:type="paragraph" w:customStyle="1" w:styleId="D2CC64DA85214CA8B815AEF406DCE513">
    <w:name w:val="D2CC64DA85214CA8B815AEF406DCE513"/>
    <w:rsid w:val="00810E77"/>
  </w:style>
  <w:style w:type="paragraph" w:customStyle="1" w:styleId="5D2B0138729E4EC882353511207CE131">
    <w:name w:val="5D2B0138729E4EC882353511207CE131"/>
    <w:rsid w:val="00810E77"/>
  </w:style>
  <w:style w:type="paragraph" w:customStyle="1" w:styleId="7E2586D93A8141EFA0AA3D02C1327955">
    <w:name w:val="7E2586D93A8141EFA0AA3D02C1327955"/>
    <w:rsid w:val="00810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{6D10A41C-77C6-4571-B2AE-1635D9728928}tf16402397_win32</Template>
  <TotalTime>0</TotalTime>
  <Pages>1</Pages>
  <Words>41678</Words>
  <Characters>237569</Characters>
  <Application>Microsoft Office Word</Application>
  <DocSecurity>0</DocSecurity>
  <Lines>1979</Lines>
  <Paragraphs>557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2024-02-01T05:23:00Z</dcterms:created>
  <dcterms:modified xsi:type="dcterms:W3CDTF">2024-02-01T05:24:00Z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