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ACB6" w14:textId="1205E114" w:rsidR="00BC467A" w:rsidRPr="00092494" w:rsidRDefault="00092494" w:rsidP="00092494">
      <w:r>
        <w:rPr>
          <w:rFonts w:ascii="Roboto" w:eastAsia="Times New Roman" w:hAnsi="Roboto"/>
          <w:color w:val="666666"/>
        </w:rPr>
        <w:t>value='2DF409F4000001785FFBCA270A7BE83657B44E84'&gt;</w:t>
      </w:r>
    </w:p>
    <w:sectPr w:rsidR="00BC467A" w:rsidRPr="0009249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92E6A" w14:textId="77777777" w:rsidR="00C04F1C" w:rsidRDefault="00C04F1C">
      <w:pPr>
        <w:spacing w:after="0" w:line="240" w:lineRule="auto"/>
      </w:pPr>
      <w:r>
        <w:separator/>
      </w:r>
    </w:p>
  </w:endnote>
  <w:endnote w:type="continuationSeparator" w:id="0">
    <w:p w14:paraId="060A8CC7" w14:textId="77777777" w:rsidR="00C04F1C" w:rsidRDefault="00C0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C0E2E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948A" w14:textId="77777777" w:rsidR="00C04F1C" w:rsidRDefault="00C04F1C">
      <w:pPr>
        <w:spacing w:after="0" w:line="240" w:lineRule="auto"/>
      </w:pPr>
      <w:r>
        <w:separator/>
      </w:r>
    </w:p>
  </w:footnote>
  <w:footnote w:type="continuationSeparator" w:id="0">
    <w:p w14:paraId="1556D636" w14:textId="77777777" w:rsidR="00C04F1C" w:rsidRDefault="00C0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128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D50004" wp14:editId="116E4F1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86FDA33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8BFF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DD7462" wp14:editId="7DC6A89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5A3BF9E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209540">
    <w:abstractNumId w:val="9"/>
  </w:num>
  <w:num w:numId="2" w16cid:durableId="470253341">
    <w:abstractNumId w:val="7"/>
  </w:num>
  <w:num w:numId="3" w16cid:durableId="1635408187">
    <w:abstractNumId w:val="6"/>
  </w:num>
  <w:num w:numId="4" w16cid:durableId="1841508500">
    <w:abstractNumId w:val="5"/>
  </w:num>
  <w:num w:numId="5" w16cid:durableId="1008092837">
    <w:abstractNumId w:val="4"/>
  </w:num>
  <w:num w:numId="6" w16cid:durableId="286862863">
    <w:abstractNumId w:val="8"/>
  </w:num>
  <w:num w:numId="7" w16cid:durableId="969673902">
    <w:abstractNumId w:val="3"/>
  </w:num>
  <w:num w:numId="8" w16cid:durableId="1718892932">
    <w:abstractNumId w:val="2"/>
  </w:num>
  <w:num w:numId="9" w16cid:durableId="1439105564">
    <w:abstractNumId w:val="1"/>
  </w:num>
  <w:num w:numId="10" w16cid:durableId="141682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94"/>
    <w:rsid w:val="00092494"/>
    <w:rsid w:val="00251664"/>
    <w:rsid w:val="003F5321"/>
    <w:rsid w:val="0048751C"/>
    <w:rsid w:val="00501646"/>
    <w:rsid w:val="00775AFB"/>
    <w:rsid w:val="00AA77E8"/>
    <w:rsid w:val="00AC6117"/>
    <w:rsid w:val="00BC467A"/>
    <w:rsid w:val="00C04F1C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D44C7"/>
  <w15:chartTrackingRefBased/>
  <w15:docId w15:val="{681B0D35-2BE2-DD4C-8A77-DAB01525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675A73D-47E6-4E4A-972E-E3EAE0CB3385%7dtf50002039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{7675A73D-47E6-4E4A-972E-E3EAE0CB3385}tf50002039.dotx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cp:lastModifiedBy>jazmyne marrujo</cp:lastModifiedBy>
  <cp:revision>2</cp:revision>
  <dcterms:created xsi:type="dcterms:W3CDTF">2024-02-20T03:35:00Z</dcterms:created>
  <dcterms:modified xsi:type="dcterms:W3CDTF">2024-02-20T03:35:00Z</dcterms:modified>
</cp:coreProperties>
</file>