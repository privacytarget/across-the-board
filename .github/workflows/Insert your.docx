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380A" w14:textId="77777777" w:rsidR="00331CA8" w:rsidRPr="00331CA8" w:rsidRDefault="00331CA8" w:rsidP="00331CA8">
      <w:pPr>
        <w:pStyle w:val="Heading4"/>
        <w:rPr>
          <w:b/>
          <w:color w:val="72445D"/>
          <w:vertAlign w:val="superscript"/>
        </w:rPr>
      </w:pPr>
      <w:r w:rsidRPr="00331CA8">
        <w:rPr>
          <w:b/>
          <w:color w:val="72445D"/>
          <w:vertAlign w:val="superscript"/>
        </w:rPr>
        <w:t>&gt;&gt; `},function(e){return e.marginTop?`margin-top: ${e.marginTop};`:"margin-top: initial;"});i.displayName="MenuSectionBorder"},50672:function(e,t,r){"use strict";r.d(t,{$X:function(){return T},Ig:function(){return d},Ob:function(){return O},Pj:function(){return y},R5:function(){return v},RG:function(){return S},Sw:function(){return l},Sy:function(){return E},T5:function(){return a},_l:function(){return i},aN:function(){return _},c8:function(){return h},cg:function(){return n},dz:function(){return f},hG:function(){return m},hq:function(){return b},j6:function(){return s},k9:function(){return P},pH:function(){return o},rd:function(){return u},vP:function(){return c},wm:function(){return p},yA:function(){return g}});var n="320px",o="@web/AccountLink",i="@web/AccountLinkMobile",a="@web/CartLink",u="@web/CartLinkQuantity",c="@web/CartIcon",s="@web/StoreMessage/Button",l="@web/StoreName/Button",d="@web/Header/MainMenuLink",f="@web/Header/MainMenuMobileLink",p="@web/PICKUP_AND_DELIVERY_PRIMARY_HEADER_LINK",v={CONFIRMATION_POPOVER:"@web/StoreName/ConfirmationPopover",IDENTIFIED_STORE_MSG:"@web/StoreName/IdentifiedStoreId",NO_STORE:"@web/StoreName/NoStore",STORE_NAME:"@web/StoreName/StoreName",MY_STORE:"@web/StoreName/MyStore"},h={SELECT_A_STORE:"@web/StoreMenu/SelectAStore",SHOP_THIS_STORE_BUTTON:"@web/StoreMenu/ShopThisStoreButton"},_={REGISTRY:"@web/GlobalHeader/UtilityHeader/Registry",WEEKLY_AD:"@web/GlobalHeader/UtilityHeader/WeeklyAd",REDCARD:"@web/GlobalHeader/UtilityHeader/Redcard",TARGET_CIRCLE:"@web/GlobalHeader/UtilityHeader/TargetCircle",GIFT_CARDS:"@web/GlobalHeader/UtilityHeader/GiftCards",FIND_STORES:"@web/GlobalHeader/UtilityHeader/FindStores"},g={ZIP_CODE_NUMBER:"@web/ZipCodeButton/ZipCodeNumber",STYLED_ZIP_CODE_BUTTON:"@web/ZipCodeButton/StyledZipCodeButton"},m={UPDATE_LOCATION:"@web/LocationFlyout/UpdateLocation",FORM_INPUT:"@web/LocationFlyout/FormInput",UPDATE_LOCATION_BUTTON:"@web/LocationFlyout/UpdateLocationButton"},y={requestMetricsOptions:{tagSuffix:"global_header_api_metrics"}},b="767px",O=768,E=`${O}px`,S=80,T=`${S}px`,P="125px"},2301:function(e,t,r){"use strict";r.d(t,{L:function(){return o},x:function(){return n}});var n=function(e,t){e.trackEvent({customInteraction:{type:"click",value:t},guest:{eventType:"customInteraction"}})},o=function(e,t,r){e.trackEvent({guest:{eventType:"click"},event:{name:t,source:r,type:"click"}})}},51554:function(e,t,r){"use strict";r.d(t,{AR:function(){return u},Xm:function(){return c},yW:function(){return s}});var n=r(67294),o=r(70388),i=r(7175),a=r(50672);function u(e){var t=(0,n.useRef)(null);return(0,o.G)(function(){if(t.current){var r=t.current.querySelector(e);r&amp;&amp;r.focus()}},[e]),t}r(85893);var c=function(e){var t=e.leftOffset;return{left:`${t}px`,width:a.cg,padding:0,marginRight:0,top:0,borderRadius:"0 0 8px 8px",overflow:"hidden",transform:"none"}},s=function(){return(0,i.I)({type:"headerDropdown",ModalProps:{portalClassName:"HeaderModalDropdown",closeButton:!1},shouldStack:!1})}},74220:function(e,t,r){"use strict";r.d(t,{v:function(){return g}});var n=r(59499),o=r(17674),i=r(85893),a=r(67294),u=r(7175),c=r(57950),s=r(14530),l=r(99275),d=r(89411),f=r(50672),p=r(2301),v=r(5152),h=r.n(v)()(function(){return Promise.all([r.e(2298),r.e(9410),r.e(8791),r.e(254)]).then(r.bind(r,56348)).then(function(e){return e.StoreFlyout})},{loadableGenerated:{webpack:function(){return[56348]}}});function _(e,t){var r=Object.keys(e);if(Object.getOwnPropertySymbols){var n=Object.getOwnPropertySymbols(e);t&amp;&amp;(n=n.filter(function(t){return Object.getOwnPropertyDescriptor(e,t).enumerable})),r.push.apply(r,n)}return r}var g=function(e,t,r){var v,g,m,y,b,O=(0,d.rS)(),E=(0,a.useState)(""),S=E[0],T=E[1],P=(0,a.useState)(""),w=P[0],A=P[1],x=(0,a.useState)(""),R=x[0],C=x[1],I=(g=(null!=v?v:{timeout:4e3}).timeout,y=(m=(0,a.useState)(!1))[0],b=m[1],(0,a.useEffect)(function(){if(y){var e=window.setTimeout(function(){b(!1)},g);return function(){return window.clearTimeout(e)}}},[y,g]),[y,b]),D=(0,s.m)(),k=D.storeName,L=D.queryState,N=(0,a.useState)(k),j=N[0],M=N[1];(0,a.useEffect)(function(){M(k)},[k]);var B=j||k,U=(0,l.y)(),Z=(0,o.Z)(U,1)[0],G=(0,u.I)({type:"drawer",ModalProps:{"data-test":f.c8.SELECT_A_STORE,placement:r?"right":"left",hasPadding:!1,headingText:"Select your store"},shouldStack:null!=t&amp;&amp;t}),H=(0,o.Z)(G,2),F=H[0],$=H[1],V=$.close,K=(0,a.useCallback)(function(){(0,p.L)(O,`setThisStore_${S}`,"headerStoreFlyoutSetStore"),M(w),V(),Z(function(e){for(var t=1;t&lt;arguments.length;t++){var r=null!=arguments[t]?arguments[t]:{};t%2?_(Object(r),!0).forEach(function(t){(0,n.Z)(e,t,r[t])}):Object.getOwnPropertyDescriptors?Object.defineProperties(e,Object.getOwnPropertyDescriptors(r)):_(Object(r)).forEach(function(t){Object.defineProperty(e,t,Object.getOwnPropertyDescriptor(r,t))})}return e}({storeNumber:S,storeName:w,storeZipCode:R},f.Pj))},[V,S,Z,w,R,O]);return{storeSearchMenu:(0,i.jsx)(F,{renderCellButton:(0,i.jsx)("div",{className:"h-display-flex h-padding-a-default h-flex-align-center h-border-t",children:(0,i.jsx)(c.D,{"data-test":f.c8.SHOP_THIS_STORE_BUTTON,isFullWidth:!0,onClick:K,children:"Shop this store"})}),scroll:"content",children:(0,i.jsx)(h,{closeStoreSearchMenu:V,selectedStoreId:S,setSelectedStoreId:T,setSelectedStoreName:A,setSelectedStoreZipCode:C})}),sto</w:t>
      </w:r>
      <w:r w:rsidRPr="00331CA8">
        <w:rPr>
          <w:b/>
          <w:color w:val="72445D"/>
          <w:vertAlign w:val="superscript"/>
        </w:rPr>
        <w:lastRenderedPageBreak/>
        <w:t>reName:B,overlayState:$,confirmationPopover:I,isStoreDataReady:L.isSuccess||L.isError}}},76630:function(e,t,r){"use strict";r.d(t,{Mp:function(){return x}});var n=r(17674),o=r(85893),i=r(67294),a=r(11722),u=r(11163),c=r(80146),s=r(25388),l=r(5152),d=r.n(l),f=r(27192),p=r(53522),v=r(92931),h=r(26802),_=r(59499);function g(e,t){var r=Object.keys(e);if(Object.getOwnPropertySymbols){var n=Object.getOwnPropertySymbols(e);t&amp;&amp;(n=n.filter(function(t){return Object.getOwnPropertyDescriptor(e,t).enumerable})),r.push.apply(r,n)}return r}function m(e){for(var t=1;t&lt;arguments.length;t++){var r=null!=arguments[t]?arguments[t]:{};t%2?g(Object(r),!0).forEach(function(t){(0,_.Z)(e,t,r[t])}):Object.getOwnPropertyDescriptors?Object.defineProperties(e,Object.getOwnPropertyDescriptors(r)):g(Object(r)).forEach(function(t){Object.defineProperty(e,t,Object.getOwnPropertyDescriptor(r,t))})}return e}var y=function(e){var t,r;return null!==(t=null==e||null===(r=e.promotions)||void 0===r||null===(r=r.slice(-1))||void 0===r?void 0:r[0])&amp;&amp;void 0!==t?t:{}},b={promotions:[]},O=function(e){var t=(0,i.useCallback)(function(e,t){var r,n,o,i=null===(l=t.value)||void 0===l?void 0:l.offerId,a=null!==(d=null===(p=t.value)||void 0===p?void 0:p.isCircleOffer)&amp;&amp;void 0!==d&amp;&amp;d,u=null!==(v=null===(h=t.value)||void 0===h?void 0:h.isMessageOnlyPromo)&amp;&amp;void 0!==v&amp;&amp;v,c=null!==(_=null===(g=t.value)||void 0===g?void 0:g.isPartnership)&amp;&amp;void 0!==_&amp;&amp;_,s=null===(O=y(e))||void 0===O?void 0:O.offerId;switch(t.type){case f.q.PUSH_OVERLAY:if(i&amp;&amp;i!==s){var l,d,p,v,h,_,g,O,E,S,T,P={offerId:i,isCircleOffer:a,isMessageOnlyPromo:u,isPartnership:c};return m(m({},e),{},{isPushingPromotion:!0,promotions:null!==(E=null==e||null===(S=e.promotions)||void 0===S||null===(T=S.concat)||void 0===T?void 0:T.call(S,P))&amp;&amp;void 0!==E?E:[P]})}return e;case f.q.POP_OVERLAY:return m(m({},e),{},{isPushingPromotion:!1,promotions:null!==(r=null==e||null===(n=e.promotions)||void 0===n||null===(o=n.slice)||void 0===o?void 0:o.call(n,0,-1))&amp;&amp;void 0!==r?r:[]});case f.q.CLOSE_OVERLAY:return b;default:return e}},[]);return(0,i.useReducer)(t,null!=e?e:b)},E=r(7175),S=function(e){var t,r,o=(0,E.I)({type:"drawer",shouldStack:!0}),a=(0,n.Z)(o,2),u=a[0],c=a[1],s=c.open,l=c.close,d=c.isShown,f=null==e?void 0:e.isPushingPromotion,p=null!==(t=null==e||null===(r=e.promotions)||void 0===r?void 0:r.length)&amp;&amp;void 0!==t?t:0;return(0,i.useEffect)(function(){!0!==f||d||s(),void 0===f&amp;&amp;0===p&amp;&amp;d&amp;&amp;l()},[f,s,l,d,p]),[u,{offerDetailsPromotionsStackLength:p}]},T=d()(function(){return r.e(1651).then(r.bind(r,86004)).then(function(e){return e.DrawerCustomPrevious})},{loadableGenerated:{webpack:function(){return[86004]}}}),P=d()(function(){return Promise.all([r.e(4770),r.e(1847),r.e(781),r.e(6560),r.e(6691),r.e(3538)]).then(r.bind(r,14049)).then(function(e){return e.OfferDetailsContent})},{loadableGenerated:{webpack:function(){return[14049]}}}),w=d()(function(){return Promise.all([r.e(4770),r.e(6485),r.e(8019),r.e(7060)]).then(r.bind(r,62796)).then(function(e){return e.PartnerDetail})},{loadableGenerated:{webpack:function(){return[62796]}}}),A=function(e){return e&amp;&amp;"/"!==e?e.replace(/\/+$/,""):e},x=function(e){var t=e.onAddOffer,r=e.onRemoveOffer,l=e.children,d=(0,a.flags)(h.Or),_=O(),g=(0,n.Z)(_,2),m=g[0],b=g[1],E=(0,i.useState)(!1),x=E[0],R=E[1],C=S(m),I=(0,n.Z)(C,2),D=I[0],k=I[1].offerDetailsPromotionsStackLength,L=y(m),N=L.offerId,j=L.isCircleOffer,M=L.isMessageOnlyPromo,B=L.isPartnership;(0,i.useEffect)(function(){0===m.promotions.length&amp;&amp;R(!1)},[m.promotions.length]);var U=(0,i.useCallback)(function(e,t){null==e||e.preventDefault(),null==e||e.stopPropagation();var r=void 0,n=!1;return(0,v.wg)(t,j)&amp;&amp;(r=null==t?void 0:t.promotion_id),(0,v.w3)(t,j)&amp;&amp;(r=null==t?void 0:t.id,n=!0),b({type:f.q.PUSH_OVERLAY,value:{offerId:r,isCircleOffer:n}})},[j,b]),Z=(0,i.useCallback)(function(){b({type:f.q.POP_OVERLAY})},[b]),G=(0,i.useCallback)(function(){R(!0),b({type:f.q.CLOSE_OVERLAY})},[b]),H=(0,u.useRouter)().asPath,F=(0,c.D)(H);(0,i.useEffect)(function(){if(F){var e=new s.Z(A(H)),t=new s.Z(A(F));e.matches(t)||G()}},[H,F,G]),(0,i.useEffect)(function(){0===m.promotions.length&amp;&amp;x&amp;&amp;R(!1)},[m.promotions.length,x]);var $=(0,i.useMemo)(function(){return m.promotions.length&gt;0&amp;&amp;!x},[m.promotions,x]),V=(0,o.jsx)(D,{"data-test":h.Rd,headingText:k&gt;1?(0,o.jsx)(T,{previousButtonOnClick:Z}):B?h.pA:h.gA,isOpen:$,onAfterClose:G,onCloseClick:G,onRequestClose:G,children:B?(0,o.jsx)(w,{isInFlyout:!0,partnerId:N}):(0,o.jsx)(P,{isCircleOffer:j,isMessageOnlyPromo:M,offerId:N,onAddOffer:t,onProductUrlClick:G,onRecommendedPromotionClick:U,onRemoveOffer:r})});return d?(0,o.jsx)(o.Fragment,{children:l}):(0,o.jsxs)(p.t.Provider,{value:b,children:[l,V]})};x.displayName="OfferDetailsOverlayWrapper"},26802:function(e,t,r){"use strict";r.d(t,{CN:function(){return h},Ce:function(){return u},Es:function(){return _},Oq:function(){return l},Or:function(){return b},Rd:function(){return y},Wd:function(){return v},Wz:function(){return s},Yt:function(){return f},aC:function(){return p},bt:function(){return a},gA:function(){return g},pA:function(){return m},qs:function(){return c},sS:function(){return d}});var n,o,i,a,u,c,s="/c/top-deals/-/N-4xw74",l="/circle/offers",d="adaptive_basketoffers_odp",f="pbo_offers_fallback",p="odp_flyout",v="adaptive_circleoffers_odp",h="adaptive_odp_eligibleitems",_="odp_flyout",g="Offer details",m="Circle Partner",y="@web/OfferDetails/FlyoutContainer",b="OFFER_DETAILS_OVERLAY_DISABLED";(n=a||(a={})).SAME_DAY="SAME_DAY",n.SHIPPING="SHIPPING",n.ORDER_PICKUP="ORDER_PICKUP",n.IN_STORE="IN_STORE",(o=u||(u={})).BUY_IN_STORE="BuyInStore",o.EXPRESS_1DAY="EXPRESS_1DAY",o.LTL_INSIDE_THE_DOOR="LTL_INSIDE_THE_DOOR",o.LTL_ROOM_OF_CHOICE="LTL_ROOM_OF_CHOICE",o.LTL_TO_THE_DOOR="LTL_TO_THE_DOOR",o.LTL_WHITE_GLOVE="LTL_WHITE_GLOVE",o.LTL_WHITE_GLOVE_ASSEMBLY="LTL_WHITE_GLOVE_ASSEMBLY",o.PREMIUM_2DAY="PREMIUM_2DAY",o.RUSH_DELIVERY="RUSH_DELIVERY",o.SEASONAL="SEASONAL",o.STANDARD="STANDARD",o.WHENEVER="WHENEVER",o.PICKUP_IN_STORE="PickupInStore",o.SHIP_TO_STORE="ShipToStore",o.SCHEDULED_DELIVERY="SCHEDULED_DELIVERY",o.SCHEDULED_DELIVERY_PPO="SCHEDULED_DELIVERY_PPO",(i=c||(c={})).ONLINE_AND_STORE="online_and_store",i.ONLINE_ONLY="online_only",i.STORE_ONLY="store_only"},92931:function(e,t,r){"use strict";r.d(t,{TE:function(){return a},gV:function(){return c},i0:function(){return i},m9:function(){return u},w3:function(){return s},wg:function(){return l}});var n=r(27192),o=r(26802),i={[o.bt.SAME_DAY]:"Same Day Delivery",[o.bt.SHIPPING]:"Shipping",[o.bt.ORDER_PICKUP]:"Order Pickup",[o.bt.IN_STORE]:"In-store"},a=[o.bt.IN_STORE,o.bt.ORDER_PICKUP,o.bt.SAME_DAY,o.bt.SHIPPING],u={[o.bt.SAME_DAY]:[o.Ce.SCHEDULED_DELIVERY,o.Ce.SCHEDULED_DELIVERY_PPO],[o.bt.SHIPPING]:[o.Ce.EXPRESS_1DAY,o.Ce.LTL_INSIDE_THE_DOOR,o.Ce.LTL_ROOM_OF_CHOICE,o.Ce.LTL_TO_THE_DOOR,o.Ce.LTL_WHITE_GLOVE,o.Ce.LTL_WHITE_GLOVE_ASSEMBLY,o.Ce.PREMIUM_2DAY,o.Ce.RUSH_DELIVERY,o.Ce.SEASONAL,o.Ce.STANDARD,o.Ce.WHENEVER],[o.bt.ORDER_PICKUP]:[o.Ce.PICKUP_IN_STORE,o.Ce.SHIP_TO_STORE],[o.bt.IN_STORE]:[o.Ce.BUY_IN_STORE]},c={[o.bt.IN_STORE]:[],[o.bt.ORDER_PICKUP]:[n.x.PICKUP_IN_STORE,n.x.SHIP_TO_STORE],[o.bt.SAME_DAY]:[n.x.SCHEDULED_DELIVERY,n.x.SCHEDULED_DELIVERY_PPO],[o.bt.SHIPPING]:[n.x.STANDARD]},s=function(e,t){return!!(t&amp;&amp;(null==e?void 0:e.id))},l=function(e,t){return!t&amp;&amp;!!(null==e?void 0:e.promotion_id)}},44937:function(e,t,r){"use strict";r.d(t,{He:function(){return o},tF:function(){return c}});var n=r(67294),o=function(e){var t=e.type,r=e.indexOfItem,o=e.label,i=e.typeaheadMetaData,a=e.subTypePosition,u=e.subTypeValue;return(0,n.useMemo)(function(){var e,n,c,s,l=null!==(e=null==i?void 0:i.totalSuggestions)&amp;&amp;void 0!==e?e:"",d=null!==(n=null==i?void 0:i.totalCategorySuggestions)&amp;&amp;void 0!==n?n:"",f=null!==(c=null==i?void 0:i.totalBrandSuggestions)&amp;&amp;void 0!==c?c:"",p=null!==(s=null==i?void 0:i.totalFacetSuggestions)&amp;&amp;void 0!==s?s:"",v=null==i?void 0:i.features,h="";return void 0!==v&amp;&amp;Array.isArray(v)&amp;&amp;(h=null==v?void 0:v.join("~")),["typeahead",t,r,o,o,null!=a?a:"",null!=u?u:"","service",l,d,f,p,h].join("|")},[i,o,r,t,a,u])},i=function(e){var t=e.split("|");return t[7]="history",t.join("|")},a=function(e){var t=e.split("|");return t[5]="",t.join("|")},u=function(e,t){var r=e.split("|");return r[2]=t,r.join("|")},c=function(e,t){return a(u(i(e),t.toString()))}},22382:function(e,t,r){"use strict";r.d(t,{Dl:function(){return a},L2:function(){return i},ZW:function(){return u},gK:function(){return c}});var n,o,i,a,u={CATEGORY_SUGGESTION_LINK:"@web/Search/SearchTypeahead/SearchTypeaheadSuggestionTypeLink",FACET_SUGGESTION_LINK:"@web/Search/SearchTypeahead/SearchTypeaheadFacetSuggestionLink",HISTORY_LINK:"@web/Search/SearchTypeahead/SearchTypeaheadHistoryLink",LINK:"@web/Search/SearchTypeahead/SearchTypeaheadLink",CATEGORY_ARROW_ICON:"@web/Search/SearchTypeahead/styles/SearchTypeaheadCategoryArrowIcon",BUTTON:"@web/Search/SearchTypeahead/styles/SearchTypeaheadReplaceSearchTermButton",LIST_HEADING:"@web/Search/SearchTypeahead/styles/SearchTypeaheadListHeading"},c="@web/Search/SearchTypeahead/Content";(n=i||(i={})).Category="category",n.Facet="facet",n.History="history",n.Term="term",(o=a||(a={})).Category="category",o.Facet="facet",o.Term="term"},8123:function(e,t,r){"use strict";r.d(t,{CC:function(){return l},DK:function(){return a},Pj:function(){return s},QT:function(){return p},Sy:function(){return f},Wd:function(){return o},hq:function(){return d},j8:function(){return n},q4:function(){return c},ub:function(){return u},x1:function(){return i}});var n="searchInputEmpty_focus",o="searchInputEmpty_change",i="@web/Search/SearchInput",a="@web/Search/SearchButton",u="@web/Search/ResetButton",c="@web/Search/Form",s={requestMetricsOptions:{tagSuffix:"global_header_api_metrics"}},l="adaptive_searchbox_01",d="767px",f="768px",p="What can we help you find?"},97042:function(e,t,r){"use strict";r.d(t,{HV:function(){return l},vv:function(){return v},wN:function(){return p},wu:function(){return f}});var n,o,i,a=r(50029),u=r(64687),c=r.n(u),s=r(72335),l="guestSearchHistory",d=(n=(0,a.Z)(c().mark(function e(){return c().wrap(function(e){for(;;)switch(e.prev=e.next){case 0:return e.next=2,s.ZP.remove(l);case 2:case"end":return e.stop()}},e)})),function(){return n.apply(this,arguments)}),f=function(){var e=arguments.length&gt;0&amp;&amp;void 0!==arguments[0]?arguments[0]:[];return encodeURIComponent(JSON.stringify(e))},p=(o=(0,a.Z)(c().mark(function e(){var t,r;return c().wrap(function(e){for(;;)switch(e.prev=e.next){case 0:return e.prev=0,e.next=3,s.ZP.get(l);case 3:if(t=e.sent){e.next=6;break}return e.abrupt("return",[]);case 6:if(!(r=JSON.parse(decodeURIComponent(t))).some(function(e){return!e.tref})){e.next=10;break}return d(),e.abrupt("return",[]);case 10:return e.abrupt("return",r);case 13:e.prev=13,e.t0=e.catch(0);case 15:return e.abrupt("return",[]);case 16:case"end":return e.stop()}},e,null,[[0,13]])})),function(){return o.apply(this,arguments)}),v=(i=(0,a.Z)(c().mark(function e(t){var r;return c().wrap(function(e){for(;;)switch(e.prev=e.next){case 0:return e.next=2,p();case 2:if(!((r=e.sent).length&lt;=0)){e.next=5;break}return e.abrupt("return",!1);case 5:return e.abrupt("return",r.some(function(e){return e.guestSearchTerm===t.guestSearchTerm&amp;&amp;e.categoryOrFacetValue===t.categoryOrFacetValue&amp;&amp;e.categoryOrFacetName===t.categoryOrFacetName&amp;&amp;e.facetType===t.facetType&amp;&amp;e.tref===t.tref}));case 6:case"end":return e.stop()}},e)})),function(e){return i.apply(this,arguments)})},47202:function(e,t,r){"use strict";r.d(t,{QP:function(){return v},UD:function(){return h}});var n,o=r(59499),i=r(50029),a=r(64687),u=r.n(a),c=r(25388),s=r(97042),l=r(22382),d=r(44937);function f(e,t){var r=Object.keys(e);if(Object.getOwnPropertySymbols){var n=Object.getOwnPropertySymbols(e);t&amp;&amp;(n=n.filter(function(t){return Object.getOwnPropertyDescriptor(e,t).enumerable})),r.push.apply(r,n)}return r}function p(e){for(var t=1;t&lt;arguments.length;t++){var r=null!=arguments[t]?arguments[t]:{};t%2?f(Object(r),!0).forEach(function(t){(0,o.Z)(e,t,r[t])}):Object.getOwnPropertyDescriptors?Object.defineProperties(e,Object.getOwnPropertyDescriptors(r)):f(Object(r)).forEach(function(t){Object.defineProperty(e,t,Object.getOwnPropertyDescriptor(r,t))})}return e}var v="0|All|matchallpartial|all categories",h=(n=(0,i.Z)(u().mark(function e(){var t;return u().wrap(function(e){for(;;)switch(e.prev=e.next){case 0:return e.next=2,(0,s.wN)();case 2:if(!((t=e.sent).length&lt;=0)){e.next=5;break}return e.abrupt("return",[]);case 5:return e.abrupt("return",t.map(function(e,t){return{label:e.guestSearchTerm,categoryOrFacetValue:e.categoryOrFacetValue,categoryOrFacetName:e.categoryOrFacetName,facetType:e.facetType,location:_(t,e),type:l.L2.History}}));case 6:case"end":return e.stop()}},e)})),function(){return n.apply(this,arguments)}),_=function(e,t){var r=t.categoryOrFacetValue,n=t.guestSearchTerm,o=t.categoryOrFacetName,i=t.facetType,a=t.tref,u={searchTerm:n,tref:(0,d.tF)(a,e)};return o?c.Z.buildURLWithParams("/s",p(p({},u),i?{facetedValue:r,facetType:i}:{category:r,categoryName:o})):c.Z.buildURLWithParams("/s",p(p({},u),{},{category:v}))}},60672:function(e,t){"use strict";Object.defineProperty(t,"__esModule",{value:!0}),t.BASE_URLS={affirm:{production:"https://api.affirm.com",development:"https://api.affirm.com",labs:"https://api.affirm.com",preview:"https://api.affirm.com",previewStage:"https://api.affirm.com",stage:"https://sandbox.affirm.com",master:"https://sandbox.affirm.com",requiresApiKey:!0},apiPlatform:{production:"https://api.target.com",master:"https://api.target.com",preview:"https://api.target.com",previewStage:"https://api.target.com",stage:"https://stage-api.target.com",labs:"https://api.target.com",development:"https://api.target.com",requiresApiKey:!0},auth:{production:"https://gsp.target.com",master:"https://gsp.target.com",preview:"https://gsp.target.com",previewStage:"https://gsp.target.com",stage:"https://gsp.perf.target.com",labs:"https://gsp.target.com",development:"https://gsp.target.com",requiresApiKey:!1},carts:{production:"https://carts.target.com",master:"https://carts.target.com",preview:"https://carts.target.com",previewStage:"https://carts.target.com",stage:"https://carts.perf.target.com",labs:"https://carts.target.com",development:"https://carts.target.com",requiresApiKey:!0},circle:{production:"https://cartwheel.target.com",master:"https://cartwheel.target.com",preview:"https://cartwheel.target.com",previewStage:"https://cartwheel.target.com",stage:"https://cartwheel.perf.target.com",labs:"https://cartwheel.target.com",development:"https://cartwheel.target.com",requiresApiKey:!0},neptune:{production:"https://prod.tgtneptune.com/",master:"https://prod.tgtneptune.com/",preview:"https://prod.tgtneptune.com/",previewStage:"https://prod.tgtneptune.com/",stage:"https://stage.tgtneptune.com/",labs:"https://prod.tgtneptune.com/",development:"https://prod.tgtneptune.com/",requiresApiKey:!1},profile:{production:"https://profile.target.com",master:"https://profile.target.com",preview:"https://profile.target.com",previewStage:"https://profile.target.com",stage:"https://profile.perf.target.com",labs:"https://profile.target.com",development:"https://profile.target.com",requiresApiKey:!0},redoak:{production:"https://redoak.target.com/content-publish/",master:"https://redoak.target.com/content-publish/",stage:"https://redoak.perf.target.com/content-publish/",labs:"https://redoak.target.com/content-publish/",previewStage:"https://contentpreview.dev.target.com/",preview:"https://contentpreview.prod.target.com/",development:"https://redoak.target.com/content-publish/",requiresApiKey:!0},redsky:{production:"https://redsky.target.com",master:"https://redsky.target.com",stage:"https://redsky-stage.perf.target.com",labs:"https://redsky.target.com",preview:"https://redsky.target.com",previewStage:"https://redsky.target.com",development:"https://redsky.target.com",requiresApiKey:!0},redskyAggregations:{production:"https://redsky.target.com",master:"https://redsky.target.com",stage:"https://redsky-stage.perf.target.com",labs:"https://redsky.target.com",preview:"https://redsky-preview-redsky-ocb-api-web.ceres1.k8s.us-central1.tgt-cnf-prod.gcp.cloud.target.internal",previewStage:"https://redsky-preview-redsky-ocb-api-web.ceres1.k8s.us-central1.tgt-cnf-prod.gcp.cloud.target.internal",development:"https://redsky.target.com",requiresApiKey:!0},typeahead:{production:"https://typeahead.target.com/",master:"https://typeahead.target.com/",preview:"https://typeahead.target.com/",previewStage:"https://typeahead.target.com/",stage:"https://typeahead.perf.target.com/",labs:"https://typeahead.target.com/",development:"https://typeahead.target.com/",requiresApiKey:!0}}},69580:function(e,t){"use strict";Object.defineProperty(t,"__esModule",{value:!0}),t.createServicesConfig=function(e){return e}},69860:function(e,t,r){"use strict";var n=r(34155);Object.defineProperty(t,"__esModule",{value:!0});var o=r(68929),i=r(60672),a=r(69580),u=o&amp;&amp;"object"==typeof o&amp;&amp;"default"in o?o:{default:o};function c(e,t){var r,o,a,c=null==(r=null!=t?t:n.env.APP_ENV)?void 0:r.split("-")[0],s=i.BASE_URLS[e],l=null!==(a=s[null!==(o=u.default(t))&amp;&amp;void 0!==o?o:n.env.APP_ENV])&amp;&amp;void 0!==a?a:s[c];return null!=l?l:i.BASE_URLS[e].production}t.BASE_URLS=i.BASE_URLS,t.getBaseUrlForEnv=c,t.getCoreServicesConfig=function(e){return a.createServicesConfig({affirm:{baseUrl:c("affirm",e),apis:{}},auth:{baseUrl:c("auth",e),clientId:"ecom-web-1.0.0",authType:"production",apis:{authentications:{endpointPaths:{passwordlessPreRegistrations:"/gsp/authentications/v1/passwordless_preregistrations",passwordlessRegistrations:"/gsp/authentications/v1/passwordless_registrations",passwordlessPreAuthentications:"/gsp/authentications/v1/passwordless_preauthentications",passwordlessAuthentications:"/gsp/authentications/v1/passwordless_authentications",capturePhones:"/gsp/authentications/v1/capture_phones",createAccount:"/gsp/authentications/v2/accounts",createNewPassword:"/gsp/authentications/v2/reset_password",createNewPasswordV1:"/gsp/authentications/v1/reset_password",emails:"/gsp/authentications/v1/emails",flagshipLoyaltyEnrollment:"/gsp/authentications/v1/flagship/loyalty_enrollment",forceReauthentication:"/gsp/authentications/v1/force_reauthentication",getAuthCodes:"/gsp/authentications/v1/auth_codes",login:"/gsp/authentications/v1/credential_validations",loyaltyEnrollment:"/gsp/authentications/v1/loyalty_enrollment",phoneVarifications:"/gsp/authentications/v1/phone_verifications",resendPhoneVerifications:"/gsp/authentications/v1/resend_phone_verifications",secureCodeVerifications:"/gsp/authentications/v1/secure_code_verifications",secureCodesIdentified:"/gsp/authentications/v1/secure_codes_identified",secureCodesUnidentified:"/gsp/authentications/v1/secure_codes_unidentified",sessionInvalidations:"/gsp/authentications/v1/session_invalidations",sessionValidations:"/gsp/authentications/v1/session_validations",skipPhoneVerifications:"/gsp/authentications/v1/skip_phone_verifications",spaAuthCodes:"/gsp/authentications/v1/spa_auth_codes",validateLink:"/gsp/authentications/v1/validate_link"}},oauth_tokens:{endpointPaths:{clientTokens:"gsp/oauth_tokens/v2/client_tokens",invalidateClientTokens:"/gsp/oauth_tokens/v2/tokens/access_invalidate"}},oauth_validations:{endpointPaths:{tokenValidate:"/gsp/oauth_validations/v3/token_validations"}}}},apiPlatform:{baseUrl:c("apiPlatform",e),apis:{backupItemPreferences:{endpointPaths:{v1:"/backup_item_preferences/v1"}},loyaltyAccounts:{endpointPaths:{v2:"/loyalty_accounts/v2",getLoyaltyProfile:"/loyalty_accounts/v2/details"}},loyaltyCampaigns:{endpointPaths:{v1:"/loyalty_campaigns/v1"}},loyaltyScans:{endpointPaths:{v1:"/loyalty_scans/v1"}},loyaltyMessages:{endpointPaths:{v1:"/loyalty_messages/v1"}},loyaltyMissions:{endpointPaths:{v1:"/loyalty_missions/v1"}},loyaltyPartners:{endpointPaths:{v1:"/loyalty_partners/v1"}},loyaltyGames:{endpointPaths:{v1:"/loyalty_games/v1"}},loyaltyHistory:{endpointPaths:{v1:"/loyalty_history_activities/v1"}},loyaltyEligibilityGames:{endpointPaths:{v1:"/loyalty_eligibility_games/v1"}},registriesV1:{endpointPaths:{searchV1:"registries/v1/search"}},registriesV2:{endpointPaths:{v2:"registries/v2"}},guestGlobalContentV1:{endpointPaths:{guestGlobalContentRoot:"guest_global_content/v1/",web:"messages/web/",messages:"messages/",platform:"/platforms/web",content:"structured_content/"}},guestNotifications:{endpointPaths:{notifyMeUrl:"/guest_notifications/v1"}},guestOrderAggregationsV1:{endpointPaths:{order_history:"guest_order_aggregations/v1/order_history",order_search:"guest_order_aggregations/v1/orders/search",order:"guest_order_aggregations/v1"}},locationPromixitiesV1:{endpointPaths:{geocodes:"location_proximities/v1/geocodes",maps:"location_proximities/v1/maps",nearby_locations:"location_proximities/v1/nearby_locations"}},shiptDeliveriesV1:{endpointPaths:{stores:"shipt_deliveries/v1/stores",windows:"shipt_deliveries/v1/windows"}},locationFulfillmentAggregations:{endpointPaths:{path:"/location_fulfillment_aggregations/v1",preferred_stores:"/location_fulfillment_aggregations/v1/preferred_stores"}},knowledgeArticlesV1:{endpointPaths:{knowledgeArticles:"knowledge_articles/v1"}},guestProfileDetails:{endpointPaths:{birthdays:"/guest_profile_details/v1/profile_details/birthdays",profileDetailsV1:"guest_profile_details/v1/profile_details/profiles"}},guestPreferences:{endpointPaths:{updatePreferredStoreV1:"guest_preferences/v1/preferences/preferred_store_id",preferencesRoot:"guest_preferences/v1/preferences"}},guestProgramEnrollments:{endpointPaths:{enrollLoyaltyV1:"guest_external_program_enrollments/v1/web_enrollments",dontJoinLoyaltyV1:"guest_external_program_enrollments/v1/web_enrollments/dont_join"}},guestProfileAddressV1:{endpointPaths:{addresses:"guest_addresses/v1/addresses",staticValues:"guest_addresses/v1/static_values"}},guestAddressValidationsV1:{endpointPaths:{validations:"guest_address_validations/v1/suggest_address"}},guestGiftcardsV1:{endpointPaths:{giftcards:"guest_giftcards/v1/giftcards",total_balances:"guest_giftcards/v1/giftcards/total_balances"}},guestPaymentsV1:{endpointPaths:{payments:"guest_payments/v1/payment_cards"}},guestContexts:{endpointPaths:{guestContextsV1:"guest_contexts/v1"}},guestPrivacyControl:{endpointPaths:{gpc:"/guest_consents/v1/global_privacy_controls"}},guestProfileShiptMembershipsV1:{endpointPaths:{renewals:"profile_shipt_memberships/v1/renewals",shoppers:"profile_shipt_memberships/v1/shoppers"}},guestProfileUltaPartnershipsV1:{endpointPaths:{linkV1:"profile_ulta_partnerships/v1/account_links",newAccountLinkV1:"profile_ulta_partnerships/v1/new_account_links"}},guestConsentsV1:{endpointPaths:{email:"guest_consents/v1/email_opts"}},loyaltyGuestOfferLists:{endpointPaths:{getSavedOffersV1:"loyalty_guest_offerlists/v1/external",postOfferV1:"loyalty_guest_offerlists/v1/external",deleteOfferV1:"loyalty_guest_offerlists/v1/external"}},loyaltyGuestOffers:{endpointPaths:{getLoyaltyGuestOffers:"loyalty_guest_offers/v1/offers"}},loyaltyOfferGroups:{endpointPaths:{getLoyaltyCategoriesV1:"loyalty_offer_groups/v1/categories",getLoyaltyCollectionsV1:"loyalty_offer_groups/v1/collections",getLoyaltyCategoryOffersV1:"loyalty_offer_groups/v1/categories",getLoyaltyCollectionOffersV1:"loyalty_offer_groups/v1/collections"}},orders:{endpointPaths:{postOrderModificationsV1:"/post_order_modifications/v1",orderFeedback:"/post_order_modifications/v1/shipt/feedback",shiptOrder:"/post_order_modifications/v1/shipt",shiptPendingOrders:"/post_order_modifications/v1/shipt/orders/pending"}},connectedCommerce:{endpointPaths:{orders:"connected_commerce/v1/orders"}},connectedCommerceOrders:{endpointPaths:{postOrdersV1:"connected_commerce_orders/v1/orders/"},productPurchaseUrl:"https://connectedcommerce.target.com/site/choosepathmodule"},storeTrafficIndicatorV1:{endpointPaths:{stores:"store_traffic_levels/v1/stores"}},storeMapsV1:{endpointPaths:{mapRenderingDetails:"store_maps/v1/map_rendering_details",externalSvgImages:"store_maps/v1/external/svg_images"}},favoritesV1:{endpointPaths:{list_items:"favorites/v1/list_items",guest_favorites:"favorites/v1/guest_favorites"}},fireflyV1:{endpointPaths:{add_to_cart:"firefly/v1/events/add_to_cart"}},itemServices:{endpointPaths:{postServicesBuildersV1:"item_services/v1/services_builders"}}}},carts:{baseUrl:c("carts",e),apis:{webCheckoutsV1:{endpointPaths:{cartItems:"web_checkouts/v1/cart_items",cartShippingAddresses:"web_checkouts/v1/cart_shipping_addresses",cartViews:"web_checkouts/v1/cart_views",deleteAllCartItems:"web_checkouts/v1/cart_clears",liteCarts:"web_checkouts/v1/lite_carts",multipleCartItems:"web_checkouts/v1/multiple_cart_items",promoCodePath:"web_checkouts/v1/cart_promotion_codes",updateCart:"web_checkouts/v1/cart"}},checkoutPaymentsV1:{applicationName:"web",endpointPaths:{creditCardCompare:"/checkout_payments/v1/credit_card_compare",paymentInstructions:"/checkout_payments/v1/payment_instructions",applePayPaymentSession:"/checkout_payments/v1/applepay_payment_session"}},snap:{applicationName:"web",endpointPaths:{balance:"/checkout_payments/v1/snap_balance"}}}},circle:{baseUrl:"".concat(c("circle",e),"/ssa/cwlservice/api"),apis:{offersV16:{endpointPaths:{deleteOfferV16:"v16/myProfile/offers",getAllOffersV16:"v16/offers",getOfferDetailsV16:"v16/offers",postOfferV16:"v16/myProfile/offers"}}}},redsky:{baseUrl:c("redsky",e),apis:{favorites:{endpointPaths:{favoritesV2:"guest_loves/v2/favorites"}},itemServices:{endpointPaths:{postServicesBuildersV1:"v1/services_builders"}},locationsV3:{endpointPaths:{location:"v3/stores/location/"}},shiptOrders:{endpointPaths:{orderFeedback:"ggc/shipt/v1/feedback",shiptOrder:"ggc/shipt/v1/order",shiptPendingOrders:"ggc/shipt/v1/orders/pending"}},storeTrafficIndicator:{endpointPaths:{stores:"store_traffic_levels/v1/stores"}},ratingsAndReviews:{endpointPaths:{feedback:"groot-domain-api/v1/feedback/beauty_tryon"}}}},redskyAggregations:{baseUrl:c("redskyAggregations",e),apis:{content:{endpointPaths:{generalRecommendedCategoriesV1:"redsky_aggregations/v1/web/general_recommended_categories_v1"}},promotions:{endpointPaths:{getGeneralRecommendedPromotionsV1:"redsky_aggregations/v1/web/general_recommended_promotions_v1",getOdpEligibleItemsV1:"redsky_aggregations/v1/web/odp_eligible_items_v1",getPromotionV1:"redsky_aggregations/v1/web/get_promotion_v1",getPromotionsV1:"redsky_aggregations/v1/web/get_promotions_v1",getRecommendedCircleOffersV1:"redsky_aggregations/v1/web/recommended_circle_offers_v1",getRecommendedPromotionsV1:"redsky_aggregations/v1/web/recommended_promotions_v1"}},product:{endpointPaths:{bulkAddToCartCircleOffersV1:"redsky_aggregations/v1/web/bulk_add_to_cart_circle_offers_v1",bulkAddToCartFulfillmentV1:"redsky_aggregations/v1/web/bulk_add_to_cart_fulfillment_v1",bulkAddToCartSearchV1:"redsky_aggregations/v1/web/bulk_add_to_cart_search_v1",fiats:"redsky_aggregations/v1/web/fiats_v1",generalRecommendationsPlacementV1:"redsky_aggregations/v1/web/general_recommendations_placement_v1",outfitting:"redsky_aggregations/v1/web/outfitting_v2",pdpLoyaltyV1:"redsky_aggregations/v1/web/get_loyalty_by_id_v1",product:"redsky_aggregations/v1/web/product_v1",productFulfillment:"redsky_aggregations/v1/web/product_fulfillment_v1",productSummaryBasics:"redsky_aggregations/v1/web/product_summary_basics_v1",productSummaryForDrawer:"redsky_aggregations/v1/web/product_summary_for_drawer_v1",productSummaryWithFulfillment:"redsky_aggregations/v1/web/product_summary_with_fulfillment_v1",recommendedBackupItems:"redsky_aggregations/v1/web/recommended_backup_items_v1",singleFacetedSearchDrawer:"redsky_aggregations/v1/web/single_faceted_search_drawer_v1"}},nearbyStores:{endpointPaths:{getNearbyStoresV1:"redsky_aggregations/v1/web/nearby_stores_v1"}},storeLocations:{endpointPaths:{storeLocationsV1:"redsky_aggregations/v1/web/store_locations_v1",storeLocationV1:"redsky_aggregations/v1/web/store_location_v1"}},regionStoreLocation:{endpointPaths:{getOpeRegionStoreLocationV1:"redsky_aggregations/v1/web/ope_region_store_location_v1"}},posts:{endpointPaths:{getPostsForFilmstripV1:"redsky_aggregations/v1/finds/get_ugc_filmstrip_posts_v1",getPostsForPLPV1:"redsky_aggregations/v1/finds/get_ugc_plp_posts_v1"}},stories:{endpointPaths:{getStoriesV1:"redsky_aggregations/v1/finds/get_stories_dynamic_component_v1"}},beauty:{endpointPaths:{pdp:"redsky_aggregations/v1/beauty_tryon/pdp_v1",plp:"redsky_aggregations/v1/beauty_tryon/plp_v1",product_fulfillment:"redsky_aggregations/v1/beauty_tryon/product_fulfillment_v1",recommended_products:"redsky_aggregations/v1/web/beauty_recommended_products_v1"}},favorites:{endpointPaths:{favoritesCountV1:"redsky_aggregations/v1/web/favorites_count_v1"}}}},profile:{baseUrl:c("profile",e),apis:{guestProfileV5:{endpointPaths:{profile:"TargetGuestWEB/guests/v5/profile",updatePreferredStore:"TargetGuestWEB/guests/v5/updatepreferredstore",enrollLoyalty:"TargetGuestWEB/guests/v5/enroll/loyalty"}}}},redoak:{baseUrl:c("redoak",e),apis:{globalContentV1:{endpointPaths:{globalContent:"pages/v1?url=/c/-/-/N-4nav"}},globalContentByCategoryIdV1:{endpointPaths:{contentByCategoryId:"taxonomy/v1/seo"}},pageContentV1:{endpointPaths:{pages:"pages/v1"}},taxonomyV1:{endpointPaths:{taxonomy:"taxonomy/v1"}}}},neptune:{baseUrl:c("neptune",e),apis:{storesV2:{endpointPaths:{stores:"v2/stores/"}},storesV1:{endpointPaths:{stores:"v1/stores/"}}}},typeahead:{baseUrl:c("typeahead",e),apis:{typeaheadV3:{endpointPaths:{search_box:"search_box/v3/suggestions"}}}}})}},26872:function(e,t,r){"use strict";var n=r(34155);Object.defineProperty(t,"__esModule",{value:!0}),t.config=function(){var e;return null===(e=null==n?void 0:n.env)||void 0===e||e.APP_ENV,window.__CONFIG__}},95646:function(e,t,r){"use strict";Object.defineProperty(t,"__esModule",{value:!0});var n=r(97582),o=r(69860),i=r(75910),a=r(10905),u=a&amp;&amp;"object"==typeof a&amp;&amp;"default"in a?a:{default:a};function c(e){return u.default({services:o.getCoreServicesConfig(e.env)},s(e,e.defaultServicesApiKey),e)}function s(e,t){if(!t)return{};for(var r,i,a=null!==(r=e.services)&amp;&amp;void 0!==r?r:{},u=n.__spreadArray(n.__spreadArray([],Object.keys(a),!0),Object.keys(o.getCoreServicesConfig(e.env)),!0),c={services:{}},s=0;s&lt;u.length;s++){var l=u[s];(null===(i=null==a?void 0:a[l])||void 0===i?void 0:i.apiKey)===void 0&amp;&amp;(void 0===c.services[l]&amp;&amp;(c.services[l]={apiKey:void 0}),c.services[l].apiKey=t)}return c}c.extend=function(e,t,r){void 0===r&amp;&amp;(r={useBaseUrlsFromNewConfig:!0});var a,c,l,d=Object.keys((a=i.diff({services:o.getCoreServicesConfig(e.env)},{services:e.services})).services).reduce(function(e,t){var r;if(!e.services[t]){var o=null!==(r=a.services[t])&amp;&amp;void 0!==r?r:{};o.baseUrl;var i=n.__rest(o,["baseUrl"]);e.services[t]=i}return e},{services:{}}),f={services:o.getCoreServicesConfig(t.env)};return u.default(e,f,r.useBaseUrlsFromNewConfig?{}:Object.keys(e.services).reduce(function(t,r){return t.services[r]||(t.services[r]={baseUrl:e.services[r].baseUrl}),t},{services:{}}),d,s(t,null!==(c=t.defaultServicesApiKey)&amp;&amp;void 0!==c?c:e.defaultServicesApiKey),{defaultServicesApiKey:null!==(l=t.defaultServicesApiKey)&amp;&amp;void 0!==l?l:e.defaultServicesApiKey},t)},t.createConfig=c},2523:function(e,t,r){"use strict";Object.defineProperty(t,"__esModule",{value:!0});var n=r(53316),o=r(26872),i=n&amp;&amp;"object"==typeof n&amp;&amp;"default"in n?n:{default:n},a=window.location.href,u=i.default(function(){if(!a)return null;var e=new URL(a);return e.searchParams&amp;&amp;e.searchParams.entries?Object.fromEntries(e.searchParams.entries()):null}),c=i.default(function(){var e,t=document.cookie.includes("allowQueryParamFlags")&amp;&amp;("www.target.com"!==window.location.host||document.cookie.includes("tgtqaorigin")||document.cookie.includes("wps_features")&amp;&amp;document.cookie.includes("cluster_canary")),r=null===(e=o.config())||void 0===e?void 0:e.env;return"stage"===r||"master"===r||"ephemeral"===window.__WEB_CLUSTER__||t||null}),s=i.default(function(e){if(!c())return null;var t=u();if(!t)return null;var r=t["FLAG_".concat(e)];return"true"===r||"false"!==r&amp;&amp;null});t.findFlagInQueryParams=s,t.getQueryMemo=u},11722:function(e,t,r){"use strict";Object.defineProperty(t,"__esModule",{value:!0});var n=r(2523),o=r(26872),i=r(95646);t.config=o.config,t.createConfig=i.createConfig,t.flags=function(e){var t,r=n.findFlagInQueryParams(e);return null!=r?r:!!(null===(t=window.__FLAGS__)||void 0===t?void 0:t[e])}},31270:function(e,t){"use strict";var r;t.H=void 0,(r=t.H||(t.H={})).ADULT_BEVERAGE="ADULT_BEVERAGE",r.VARIABLE_PRICE_ITEM="VARIABLE_PRICE_ITEM"},18680:function(e,t){"use strict";Object.defineProperty(t,"__esModule",{value:!0}),t.ACCOUNT_CREATE_DATE="accountCreateDate",t.ACTIVE_SUB="ActiveSub",t.CCPA="usprivacy",t.CRITEO="criteo",t.DETECTED_GEOLOCATION="GuestLocation",t.FIATS_COOKIE="fiatsCookie",t.FIREFLY_CHANNEL="ffchannel",t.FIREFLY_PERSISTENT="ffpersistent",t.FIREFLY_SESSION="ffsession",t.GIFT_CARD_BALANCE="gcBal",t.GLOBAL_BANNER_UI_STATE_ON_CLIENT="hideglobalbanner",t.GUEST_DISPLAY_NAME="guestDisplayName",t.GUEST_ID="GUESTID",t.GUEST_LOGON_ID="guestLogonId",t.GUEST_TYPE="guestType",t.MEMBER_ID="mid",t.MOD_JESSION_ID="modJSESSIONID",t.MOD_REMEMBER_ME="modRememberMe",t.MY_STORE_ID="myStoreId",t.MY_STORE_NAME="myStoreName",t.PIXELATOR_CI_AFID="ci_afid",t.PIXELATOR_CI_CLKID="ci_clkid",t.PIXELATOR_CI_CPNG="ci_cpng",t.PIXELATOR_CI_ENGINE="ci_engine",t.PIXELATOR_CI_GCLID="ci_gclid",t.PIXELATOR_CI_LNM="ci_lnm",t.PIXELATOR_CI_PIXMGR="ci_pixmgr",t.PIXELATOR_CI_REF="ci_ref",t.PIXELATOR_SALESFORCE_PIXEL_TRACKING="sfmc",t.PREFERRED_GEOLOCATION="UserLocation",t.SAPPHIRE_CXT="SAP_CXT",t.SAPPHIRE_CXT_EXPIRES=30,t.SAPPHIRE_FASTLY_HAS_APP="hasApp",t.SAPPHIRE_FASTLY_HAS_REDCARD="hasRC",t.SAPPHIRE_FASTLY_LOYALTY_ID="loyaltyid",t.SAPPHIRE_VISITOR_ID="s_vi",t.SDD_STORE="sddStore",t.SECTOK="SECTOK",t.STATE_PRIVACY_CONTROLS="stateprivacycontrols",t.TAG_LOCKER_THIRD_PARTY_IDS="tlThirdPartyIds",t.VISITOR_ID="visitorId",t.WATCHTOWER_SESSION_ID="adaptiveSessionId"},83255:function(e,t){"use strict";t.yV="account",t.Bq="account/payments/new",t.cg="brand",t.$L="cart",t.En="category",t._C="deliveryPage",t.kj="DLP",t.sW="dynamicBrand",t.Sd="home",t.cq="items",t.r1="myTarget",t.MU="offerDetailsPage",t.FD="offerListPage",t.xc="payment",t.Hs="pdp",t.nm="promo",t.MB="RedCard",t.mo="search",t.l4="searchTcinPage",t.NS="seller",t.Ru="thankyou"},78971:function(e,t){"use strict";var r,n,o="3991";t.VA=void 0,(r=t.VA||(t.VA={})).standAlone="SA",r.variationParent="VAP",r.variationChild="VC",r.collectionParent="COP",r.variationParentInCollection="VPC",r.collectionChild="CC";var i=new Set([t.VA.variationParent,t.VA.variationParentInCollection]),a=new Set([t.VA.collectionChild,t.VA.collectionParent,t.VA.variationParentInCollection]);t.p5=void 0,(n=t.p5||(t.p5={})).OUT_OF_STOCK="OUT_OF_STOCK",n.LIMITED_STOCK="LIMITED_STOCK",n.IN_STOCK="IN_STOCK",n.NOT_SOLD_IN_STORE="NOT_SOLD_IN_STORE",n.PRE_ORDER_SELLABLE="PRE_ORDER_SELLABLE",n.PRE_ORDER_UNSELLABLE="PRE_ORDER_UNSELLABLE",n.ESTORE_BACKORDER="ESTORE_BACKORDER",n.LIMITED_STOCK_SEE_STORE="LIMITED_STOCK_SEE_STORE",n.DISCONTINUED="DISCONTINUED",n.COMING_SOON="COMING_SOON",n.AVAILABLE="AVAILABLE",n.UNAVAILABLE="UNAVAILABLE";var u=new Set(["LTL_TO_THE_DOOR"]),c=new Set([0,1,2,3,4,5,6,7,9,10,11,99]),s=new Set([71,203,210,211,212,213,216,218,221,224,225,226,227,231,232,254,261,266,267,268,270,271,280,284,285,286,288,878]);t.GS=o,t.AP=o,t.z6="DA Compnt",t.hB=35,t.Sb="standard mail",t.YG=c,t.yq=s,t.OW=213,t.Pe="MSRP",t.wx={clearance:"Clearance",sale:"Sale"},t.Fb="ng0a0",t.Dy=a,t.v9=i,t.N7="SEE_PRICE_IN_CART",t.Ik=u,t.T0=334,t.po=790},49635:function(e,t){"use strict";t.HU="ffCiValue",t.Ro="AW-1069118966",t.gS="DC-2906542",t.VO="registry-floodlight-iframe",t.mS="registry-impact-radius-iframe",t.Mc="registry-rakuten-iframe",t.UV="AW-1069118966",t.co="DC-2906542",t.pI="webcollage-pixel-script",t.pT="ffLnkNavClickText"},15866:function(e,t,r){"use strict";r.r(t),r.d(t,{createCookieString:function(){return p},getCookie:function(){return h},getCookieAsJSON:function(){return y},getCookieAsJSONMemo:function(){return b},getCookieAsJSONThrottled:function(){return E},getCookieMemo:function(){return _},getCookieThrottled:function(){return m},getCookies:function(){return v},getKeyInCookie:function(){return T},parseCookieString:function(){return S},removeCookie:function(){return P},removeKeyInCookie:function(){return w},setCookie:function(){return A},setKeyInCookie:function(){return x}});var n=r(4730),o=r(59499),i=r(17674),a=r(23493),u=r.n(a),c=r(31955),s=r(17918);function l(e){var t=function(e,t){if("object"!=typeof e||null===e)return e;var r=e[Symbol.toPrimitive];if(void 0!==r){var n=r.call(e,t||"default");if("object"!=typeof n)return n;throw TypeError("@@toPrimitive must return a primitive value.")}return("string"===t?String:Number)(e)}(e,"string");return"symbol"==typeof t?t:String(t)}function d(e,t){var r=Object.keys(e);if(Object.getOwnPropertySymbols){var n=Object.getOwnPropertySymbols(e);t&amp;&amp;(n=n.filter(function(t){return Object.getOwnPropertyDescriptor(e,t).enumerable})),r.push.apply(r,n)}return r}function f(e){for(var t=1;t&lt;arguments.length;t++){var r=null!=arguments[t]?arguments[t]:{};t%2?d(Object(r),!0).forEach(function(t){(0,o.Z)(e,t,r[t])}):Object.getOwnPropertyDescriptors?Object.defineProperties(e,Object.getOwnPropertyDescriptors(r)):d(Object(r)).forEach(function(t){Object.defineProperty(e,t,Object.getOwnPropertyDescriptor(r,t))})}return e}var p=function(e){return Object.keys(e).reduce(function(t,r,n,o){var i=r+":"+e[r],a=n===o.length-1?"":"~";return`${t}${i}${a}`},"")},v=function(){return c.Z.get()},h=function(e){return c.Z.get(e)},_=(0,s.H)(function(e){return h(e)}),g=(0,s.H)(function(e,t){return u()(function(){return h(e)},t,{trailing:!1})}),m=function(e,t){return g(e,t)()},y=function(e){var t=c.Z.get(e);try{return t?JSON.parse(t):void 0}catch(e){return}},b=(0,s.H)(function(e){return y(e)}),O=(0,s.H)(function(e,t){return u()(function(){return y(e)},t,{trailing:!1})}),E=function(e,t){return O(e,t)()},S=function(e){return null==e?void 0:e.split("~").reduce(function(e,t){var r=t.split(":"),n=(0,i.Z)(r,2),o=n[0],a=n[1];return e[o]=a,e},{})},T=function(e,t){var r=h(e);if(r){var n=S(r);if(n)return n[t]}},P=function(e){var t=arguments.length&gt;1&amp;&amp;void 0!==arguments[1]?arguments[1]:{};return c.Z.remove(e,f({path:"/",domain:".target.com"},t))},w=function(e,t){var r=h(e);if(r){var o=S(r);o&amp;&amp;(o[t],A(e,p((0,n.Z)(o,[t].map(l)))))}},A=function(e,t){var r=arguments.length&gt;2&amp;&amp;void 0!==arguments[2]?arguments[2]:{},n="object"==typeof t?JSON.stringify(t):String(t);return c.Z.set(e,n,f({path:"/",domain:".target.com"},r))},x=function(e,t,r){var n=h(e);if(n){var o=S(n);o&amp;&amp;(o[t]=r,A(e,p(o)))}}},25302:function(e,t,r){"use strict";r.d(t,{B5:function(){return h},FW:function(){return n},Gp:function(){return o},Ig:function(){return u},Mr:function(){return d},Pb:function(){return c},Po:function(){return f},Tm:function(){return s},V_:function(){return l},XY:function(){return v},bI:function(){return i},tC:function(){return a},vt:function(){return p}});var n="MAX_PURCHASE_LIMIT_EXCEEDED",o="PURCHASE_LIMIT_EXCEEDED",i="MAX_CART_SIZE_EXCEEDED",a="INVENTORY_UNAVAILABLE",u="INSUFFICIENT_INVENTORY",c="INVENTORY_NOT_AVAILABLE",s="GUEST_AGE_REQUIRED",l="GUEST_AGE_RESTRICTION",d="INVALID_ADULT_BEVERAGE_SCHEDULED_STORE",f="SBC_ATC_GLOBAL_ERROR",p={ADD_TO_CART_FAIL:"Something went wrong and the item was not added to your cart. Please try again.",INVALID_VARIABLE_PRICE_STORE_ID_MISMATCH:"Your cart contains similar items for pickup at another store. Weâ€™ll need to hold these items at a single store.",SBC_ATC_GLOBAL_ERROR:"The item was not added to your cart.",SBC_ERR_INVALID_ESP:"There seems to be an issue with the service plan addition. Please try adding the item without service plan.",SBC_ERR_MAX_CART_SIZE_EXCEEDED:"Your cart is already full. Edit your cart to make room for new items, or check out now.",SBC_ERR_MAX_LINE_QUANTITY:"The purchase limit for the item is 99. You can continue shopping or check out now",SBC_ERR_MAX_PURCHASE_LIMIT_EXCEEDED:"The maximum quantity of this item has already been added to your cart.",SBC_SHOP_ERR_LINE_ITEMS:"Your cart is already full. Edit your cart to make room for new items, or check out now.",SBC_SHOP_INVENTORY_EQUAL:"The maximum quantity of this item has already been added to your cart",SBC_SHOP_MAX_PURCHASE_LIMIT_EQUAL:"The maximum quantity of this item has already been added to your cart",SBC_UN_AUTHORISED:"Something went wrong. The item was not added to your cart. Please try again.",SHOP_INVENTORY_EQUAL:"The maximum quantity of this item has already been added to your cart",SHIPT_SUBSCRIPTION_MEMBERSHIP_AS_TCIN_FEATURE_NOT_ENABLED:"There's an issue with memberships. Please try again later.",MULTIPLE_SHIPT_SUBSCRIPTION_MEMBERSHIP_ITEM_FORBIDDEN:"Either you already have a Shipt membership linked to your account or there's one in your cart.",SHIPT_SUBSCRIPTION_MEMBERSHIP_ALREADY_EXISTS:"Either you already have a Shipt membership linked to your account or there's one in your cart.",_ERR_AVL_INVENTORY:"This item is now out of stock.",_ERR_INVALID_ITEM:"Something went wrong and the item was not added to your cart. Please try again.",_ERR_INVALID_PRICE:"Something went wrong and the item was not added to your cart. Please try again.",_ERR_MAX_CART_SIZE_EXCEEDED:"Your cart is already full. Edit your cart to make room for new items, or check out now.",_ERR_MAX_PURCHASE_LIMIT_EXCEEDED:"The maximum quantity of this item has already been added to your cart",_ERR_RESOURCE_NOT_FOUND:"Something went wrong and the item was not added to your cart. Please try again.",_ERR_WRAP_A2C:"It's a little busier than we expected. Try again later. In the meantime you can add items to your favorites, or try to check out now.",_ERR_WRAP_ALL:"It's a little busier than we expected. Try again later. You can still add items to your favorites.",_ERR_WRAP_ST:"Unfortunately, we cannot add this item to your cart right now or guarantee it will be available later. You can still checkout out now with anything already in your cart"},v={GUEST_AGE_REQUIRED:"_ESRBRATING_MATURE_TEXT",INELIGIBLE_ESP_ITEM:"SBC_ERR_INVALID_ESP",INVENTORY_UNAVAILABLE:"_ERR_AVL_INVENTORY",INSUFFICIENT_INVENTORY:"_ERR_AVL_INVENTORY",INVENTORY_NOT_AVAILABLE:"_ERR_AVL_INVENTORY",MAX_CART_SIZE_EXCEEDED:"_ERR_MAX_CART_SIZE_EXCEEDED",MAX_PURCHASE_LIMIT_EXCEEDED:"_ERR_MAX_PURCHASE_LIMIT_EXCEEDED",PURCHASE_LIMIT_EXCEEDED:"_ERR_MAX_PURCHASE_LIMIT_EXCEEDED",ERRWRAPA2C:"_ERR_WRAP_A2C",ERRWRAPALL:"_ERR_WRAP_ALL",ERRWRAPST:"_ERR_WRAP_ST"},h=new Set(["ERRWRAPALL"])},9084:function(e,t,r){"use strict";r.d(t,{NIo:function(){return c},RNh:function(){return d},W7R:function(){return u},Z3G:function(){return f},btA:function(){return s},nNu:function(){return l},saZ:function(){return p}});var n,o,i,a,u,c,s,l,d={axiom:"14",desktop:"10",mobile:"90",tablet:"92"};(n=u||(u={})).basics="BASICS",n.curbside="CURBSIDE",n.express="EXPRESS",n.insideTheDoor="INSIDE_DOOR",n.noRush="NO_RUSH",n.pantry="PANTRY",n.premium="PREMIUM",n.roomOfChoice="ROOM_OF_CHOICE",n.rush="RUSH",n.scheduledDelivery="SCHEDULED_DELIVERY",n.seasonal="SEASONAL",n.shipToStore="SHIP_TO_STORE",n.standard="STANDARD",n.storePickup="STORE_PICKUP",n.toTheDoor="TO_THE_DOOR",n.whenever="WHENEVER",n.whiteGlove="WHITE_GLOVE",n.whiteGloveAssembled="WHITE_GLOVE_ASSEMBLED",(o=c||(c={})).ADDRESSES="ADDRESSES",o.CART_ITEMS="CART_ITEMS",o.CART="CART",o.PAYMENT_INSTRUCTIONS="PAYMENT_INSTRUCTIONS",o.PICKUP_INSTRUCTIONS="PICKUP_INSTRUCTIONS",o.PROMOTION_CODES="PROMOTION_CODES",o.SUMMARY="SUMMARY",o.DELIVERY_WINDOWS="DELIVERY_WINDOWS",o.FINANCE_PROVIDERS="FINANCE_PROVIDERS",(i=s||(s={})).ship="SHIP",i.pickup="PICKUP",i.email="EMAIL",i.mobile="MOBILE",i.digitalDownload="DIGITAL_DOWNLOAD",(a=l||(l={})).IN_STORE="IN_STORE",a.DIGITAL="DIGITAL";var f={MAILGC:"MAILGC",THIRDPARTYMAILGC:"THIRDPARTYMAILGC",THIRDPARTYEMAILGC:"THIRDPARTYEMAILGC",MOBILEGC:"MOBILEGC",TARGETEMAILGC:"TARGETEMAILGC",REGULARITEM:"REGULARITEM",SUBSCRIPTION:"SUBSCRIPTION",RECURRING:"RECURRING",ESP:"ESP",DIGITALDOWNLOAD:"DIGITALDOWNLOAD",VAP:"VAP",NONE:"NONE",CARRIERDEVICE:"CARRIERDEVICE",FRESHGROCERY:"FRESHGROCERY",ADULTBEVERAGE:"ADULTBEVERAGE",SHIPT_MEMBERSHIP:"SHIPT_MEMBERSHIP"},p=new Set(["TO_THE_DOOR","ROOM_OF_CHOICE","INSIDE_DOOR"])},35182:function(e,t,r){"use strict";r.d(t,{ML:function(){return s},Nv:function(){return c},Qo:function(){return d},Xp:function(){return l}});var n=r(59499),o=r(92774),i=r(9084);function a(e,t){var r=Object.keys(e);if(Object.getOwnPropertySymbols){var n=Object.getOwnPropertySymbols(e);t&amp;&amp;(n=n.filter(function(t){return Object.getOwnPropertyDescriptor(e,t).enumerable})),r.push.apply(r,n)}return r}function u(e){for(var t=1;t&lt;arguments.length;t++){var r=null!=arguments[t]?arguments[t]:{};t%2?a(Object(r),!0).forEach(function(t){(0,n.Z)(e,t,r[t])}):Object.getOwnPropertyDescriptors?Object.defineProperties(e,Object.getOwnPropertyDescriptors(r)):a(Object(r)).forEach(function(t){Object.defineProperty(e,t,Object.getOwnPropertyDescriptor(r,t))})}return e}var c=function(){return(0,o.tq)()?i.RNh.mobile:(0,o.Em)()?i.RNh.tablet:i.RNh.desktop},s=function(e,t){var r,n,o=e.tcin,a=e.quantity,s=e.storeId,l=e.fulfillmentType,d=e.shipMethod,f=e.scheduledDeliveryStoreId,p=e.childItemType,v=e.childPartNumber,h=e.childQuantity,_=void 0===h?a&gt;3?3:a:h,g=e.price,m=e.itemType,y=null==t?void 0:t.espItem,b=s;d===i.W7R.scheduledDelivery&amp;&amp;(b=f),(l||d)&amp;&amp;(r={type:l,location_id:b,ship_method:d});var O=u(u({item_channel_id:c(),tcin:o,quantity:a},g?{item_type:"VARIABLE_LOAD_GC",price:g}:void 0),m?{item_type:m}:void 0);if(null!=y&amp;&amp;y.espItemPartNumber&amp;&amp;null!=y&amp;&amp;y.parentCartItemId&amp;&amp;(O=void 0),y&amp;&amp;p===i.Z3G.ESP&amp;&amp;v){var E=y.espItemPartNumber,S=y.parentCartItemId;n={cart_item_type:i.Z3G.ESP,parent_cart_item_id:S,tcin:E,quantity:_}}return{cart_item:O,fulfillment:r,channel_id:c(),child_cart_item:n}},l=function(e){var t=null!=e?e:{},r=t.item_indicators,n=void 0===r?{}:r,o=t.fulfillment,i=void 0===o?{}:o,a=n.is_bulky,u=n.is_gift_message_eligible,c=n.is_gift_wrap_eligible,s=n.is_third_party_giftcard,l=n.is_shipping_in_original_container;return!!("SHIP"===i.type&amp;&amp;"SCHEDULED_DELIVERY"!==i.ship_method)&amp;&amp;!(s||a)&amp;&amp;(c&amp;&amp;!l||u)},d=function(e){var t=(null!=e?e:{}).item_indicators;return!!(void 0===t?{}:t).is_digital_gift_message_eligible}},51583:function(e,t,r){"use strict";r.d(t,{d:function(){return f}});var n,o=r(50029),i=r(64687),a=r.n(i),u=r(28278),c=r(15996),s=r(86788),l=r(94637),d=(0,u.F)({name:"@web/domain-cart/delete-add-to-cart",mutationFn:(n=(0,o.Z)(a().mark(function e(t){var r;return a().wrap(function(e){for(;;)switch(e.prev=e.next){case 0:return e.next=2,(0,l.V7)(t);case 2:return r=e.sent.data,e.abrupt("return",r);case 5:case"end":return e.stop()}},e)})),function(e){return n.apply(this,arguments)})}).useMutation,f=(0,s.M)((0,c.t)(d,{allowAnonymous:!0}),{proceedTimeout:5e3})},66965:function(e,t,r){"use strict";r.d(t,{F:function(){return f}});var n,o=r(50029),i=r(64687),a=r.n(i),u=r(15996),c=r(28278),s=r(86788),l=r(94637),d=(0,c.F)({name:"@web/domain-cart/post-add-to-cart",mutationFn:(n=(0,o.Z)(a().mark(function e(t){var r;return a().wrap(function(e){for(;;)switch(e.prev=e.next){case 0:return e.next=2,(0,l.ML)(t);case 2:return r=e.sent.data,e.abrupt("return",r);case 5:case"end":return e.stop()}},e)})),function(e){return n.apply(this,arguments)})}).useMutation,f=(0,s.M)((0,u.t)(d,{allowAnonymous:!0}),{proceedTimeout:5e3,debugName:"postAddToCartMutation"})},11053:function(e,t,r){"use strict";r.d(t,{F:function(){return f}});var n,o=r(50029),i=r(64687),a=r.n(i),u=r(28278),c=r(15996),s=r(86788),l=r(94637),d=(0,u.F)({name:"@web/domain-cart/put-update-cart-item",mutationFn:(n=(0,o.Z)(a().mark(function e(t){var r;return a().wrap(function(e){for(;;)switch(e.prev=e.next){case 0:return e.next=2,(0,l.wE)(t);case 2:return r=e.sent.data,e.abrupt("return",r);case 5:case"end":return e.stop()}},e)})),function(e){return n.apply(this,arguments)})}).useMutation,f=(0,s.M)((0,c.t)(d,{allowAnonymous:!0}),{proceedTimeout:5e3})},81049:function(e,t,r){"use strict";r.d(t,{CM:function(){return T},FM:function(){return E},H1:function(){return i}});var n,o,i,a=r(50029),u=r(59499),c=r(4730),s=r(17674),l=r(64687),d=r.n(l),f=r(71397),p=r(95023),v=r(47665),h=r(80034),_=r(11722),g=r(94637),m=r(87596),y=["field_groups","client_feature"];function b(e,t){var r=Object.keys(e);if(Object.getOwnPropertySymbols){var n=Object.getOwnPropertySymbols(e);t&amp;&amp;(n=n.filter(function(t){return Object.getOwnPropertyDescriptor(e,t).enumerable})),r.push.apply(r,n)}return r}function O(e){for(var t=1;t&lt;arguments.length;t++){var r=null!=arguments[t]?arguments[t]:{};t%2?b(Object(r),!0).forEach(function(t){(0,u.Z)(e,t,r[t])}):Object.getOwnPropertyDescriptors?Object.defineProperties(e,Object.getOwnPropertyDescriptors(r)):b(Object(r)).forEach(function(t){Object.defineProperty(e,t,Object.getOwnPropertyDescriptor(r,t))})}return e}var E="@web/domain-cart/get-cart";(n=i||(i={})).MINICART="minicart",n.HEADER="header",n.CART="cart",n.PROMO_COMPLETER="promo_completer",n.AXIOM="axiom",n.BUY_NOW="buy_now",n.ADD_TO_CART="add_to_cart";var S=(0,f.J)({name:E,disableOnServer:!0,defaultOptions:{staleTime:36e5,batching:(0,p.Yw)({fieldGroupsKey:"field_groups",defaultFieldGroups:void 0,allFieldGroups:g.jW,batchIdentityFn:function(e){var t,r=(0,v.Ol)(e),n=(0,s.Z)(r,2),o=n[0],i=n[1];return`${o}-${null!==(t=null==i?void 0:i.cart_type)&amp;&amp;void 0!==t?t:"REGULAR"}`}})},keyFn:function(e){var t=null!=e?e:{},r=t.field_groups,n=(t.client_feature,(0,c.Z)(t,y));return r?[E,O({field_groups:null==r?void 0:r.sort()},n)]:[E,O({},n)]},queryFn:(o=(0,a.Z)(d().mark(function e(t,r){var n,o,i,a,u,c,s,l,f,p,v;return d().wrap(function(e){for(;;)switch(e.prev=e.next){case 0:return n=t.field_groups,i=(o=null!=r?r:{}).errorTag,a=o.timerTag,u=o.requestMetricsOptions,c=O({errorTag:i,timerTag:a},t),s=!function(e){var t=e.field_groups;return(0,_.flags)("LITE_CART_QUERY_ENABLED")&amp;&amp;!t}({field_groups:n})?(0,m.ZN)()?(0,g.PK)(c,u):(0,g.hU)(c,u):(0,g.x5)(c,u),e.next=6,s;case 6:if(f=(l=e.sent).data,p=l.ok,v=l.statusText,!p){e.next=12;break}return e.abrupt("return",null!=f?f:null);case 12:throw Error(`${v}`);case 13:case"end":return e.stop()}},e)})),function(e,t){return o.apply(this,arguments)})}).useQuery,T=(0,h.H)(S,{allowAnonymous:!0})},14479:function(e,t,r){"use strict";r.d(t,{A6:function(){return i},Qm:function(){return c},Wp:function(){return s},jC:function(){return u},uL:function(){return a}});var n=r(87596),o=r(25302),i=function(e){var t,r,o;if("string"!=typeof e)return e&amp;&amp;(0,n.M)(e)?null===(o=e.errors)||void 0===o?void 0:o[0].errorCode:null!==(t=null==e||null===(r=e.alerts)||void 0===r||null===(r=r[0])||void 0===r?void 0:r.code)&amp;&amp;void 0!==t?t:null==e?void 0:e.code},a=function(e){var t=i(e);return!!t&amp;&amp;[o.Tm,o.V_].includes(t)},u=function(e){return o.Mr===i(e)},c=function(e){var t;return null==e||null===(t=e.alerts)||void 0===t||null===(t=t[0])||void 0===t?void 0:t.metadata},s=function(e){var t,r=i(e);if(!r)return null===o.vt||void 0===o.vt?void 0:o.vt.ADD_TO_CART_FAIL;var n=null!==(t=o.XY[r])&amp;&amp;void 0!==t?t:r;return o.vt[n]||o.vt[o.Po]}},29873:function(e,t,r){"use strict";r.d(t,{VR:function(){return g},jK:function(){return T},DN:function(){return h},k4:function(){return $},Ne:function(){return Z},ti:function(){return H},ul:function(){return F},H8:function(){return G},lQ:function(){return S},W_:function(){return E},qR:function(){return B},cR:function(){return A},Je:function(){return y},Oo:function(){return D},WJ:function(){return L},hu:fu</w:t>
      </w:r>
    </w:p>
    <w:p w14:paraId="35209B4B" w14:textId="77777777" w:rsidR="00331CA8" w:rsidRPr="00331CA8" w:rsidRDefault="00331CA8" w:rsidP="00331CA8">
      <w:pPr>
        <w:pStyle w:val="Heading4"/>
        <w:rPr>
          <w:b/>
          <w:color w:val="72445D"/>
          <w:vertAlign w:val="superscript"/>
        </w:rPr>
      </w:pPr>
    </w:p>
    <w:p w14:paraId="3EF266E9" w14:textId="77777777" w:rsidR="00331CA8" w:rsidRPr="00331CA8" w:rsidRDefault="00331CA8" w:rsidP="00331CA8">
      <w:pPr>
        <w:pStyle w:val="Heading4"/>
        <w:rPr>
          <w:b/>
          <w:color w:val="72445D"/>
          <w:vertAlign w:val="superscript"/>
        </w:rPr>
      </w:pPr>
    </w:p>
    <w:p w14:paraId="7462CA3D" w14:textId="77777777" w:rsidR="00331CA8" w:rsidRPr="00331CA8" w:rsidRDefault="00331CA8" w:rsidP="00331CA8">
      <w:pPr>
        <w:pStyle w:val="Heading4"/>
        <w:rPr>
          <w:b/>
          <w:color w:val="72445D"/>
          <w:vertAlign w:val="superscript"/>
        </w:rPr>
      </w:pPr>
      <w:r w:rsidRPr="00331CA8">
        <w:rPr>
          <w:b/>
          <w:color w:val="72445D"/>
          <w:vertAlign w:val="superscript"/>
        </w:rPr>
        <w:tab/>
      </w:r>
    </w:p>
    <w:p w14:paraId="3B07B715" w14:textId="0CF57EF3" w:rsidR="005C6D45" w:rsidRPr="007774B5" w:rsidRDefault="00331CA8" w:rsidP="00331CA8">
      <w:pPr>
        <w:pStyle w:val="Heading4"/>
        <w:rPr>
          <w:b/>
          <w:color w:val="72445D"/>
          <w:vertAlign w:val="superscript"/>
        </w:rPr>
      </w:pPr>
      <w:r w:rsidRPr="00331CA8">
        <w:rPr>
          <w:b/>
          <w:color w:val="72445D"/>
          <w:vertAlign w:val="superscript"/>
        </w:rPr>
        <w:t>&gt;&gt; `},function(e){return e.marginTop?`margin-top: ${e.marginTop};`:"margin-top: initial;"});i.displayName="MenuSectionBorder"},50672:function(e,t,r){"use strict";r.d(t,{$X:function(){return T},Ig:function(){return d},Ob:function(){return O},Pj:function(){return y},R5:function(){return v},RG:function(){return S},Sw:function(){return l},Sy:function(){return E},T5:function(){return a},_l:function(){return i},aN:function(){return _},c8:function(){return h},cg:function(){return n},dz:function(){return f},hG:function(){return m},hq:function(){return b},j6:function(){return s},k9:function(){return P},pH:function(){return o},rd:function(){return u},vP:function(){return c},wm:function(){return p},yA:function(){return g}});var n="320px",o="@web/AccountLink",i="@web/AccountLinkMobile",a="@web/CartLink",u="@web/CartLinkQuantity",c="@web/CartIcon",s="@web/StoreMessage/Button",l="@web/StoreName/Button",d="@web/Header/MainMenuLink",f="@web/Header/MainMenuMobileLink",p="@web/PICKUP_AND_DELIVERY_PRIMARY_HEADER_LINK",v={CONFIRMATION_POPOVER:"@web/StoreName/ConfirmationPopover",IDENTIFIED_STORE_MSG:"@web/StoreName/IdentifiedStoreId",NO_STORE:"@web/StoreName/NoStore",STORE_NAME:"@web/StoreName/StoreName",MY_STORE:"@web/StoreName/MyStore"},h={SELECT_A_STORE:"@web/StoreMenu/SelectAStore",SHOP_THIS_STORE_BUTTON:"@web/StoreMenu/ShopThisStoreButton"},_={REGISTRY:"@web/GlobalHeader/UtilityHeader/Registry",WEEKLY_AD:"@web/GlobalHeader/UtilityHeader/WeeklyAd",REDCARD:"@web/GlobalHeader/UtilityHeader/Redcard",TARGET_CIRCLE:"@web/GlobalHeader/UtilityHeader/TargetCircle",GIFT_CARDS:"@web/GlobalHeader/UtilityHeader/GiftCards",FIND_STORES:"@web/GlobalHeader/UtilityHeader/FindStores"},g={ZIP_CODE_NUMBER:"@web/ZipCodeButton/ZipCodeNumber",STYLED_ZIP_CODE_BUTTON:"@web/ZipCodeButton/StyledZipCodeButton"},m={UPDATE_LOCATION:"@web/LocationFlyout/UpdateLocation",FORM_INPUT:"@web/LocationFlyout/FormInput",UPDATE_LOCATION_BUTTON:"@web/LocationFlyout/UpdateLocationButton"},y={requestMetricsOptions:{tagSuffix:"global_header_api_metrics"}},b="767px",O=768,E=`${O}px`,S=80,T=`${S}px`,P="125px"},2301:function(e,t,r){"use strict";r.d(t,{L:function(){return o},x:function(){return n}});var n=function(e,t){e.trackEvent({customInteraction:{type:"click",value:t},guest:{eventType:"customInteraction"}})},o=function(e,t,r){e.trackEvent({guest:{eventType:"click"},event:{name:t,source:r,type:"click"}})}},51554:function(e,t,r){"use strict";r.d(t,{AR:function(){return u},Xm:function(){return c},yW:function(){return s}});var n=r(67294),o=r(70388),i=r(7175),a=r(50672);function u(e){var t=(0,n.useRef)(null);return(0,o.G)(function(){if(t.current){var r=t.current.querySelector(e);r&amp;&amp;r.focus()}},[e]),t}r(85893);var c=function(e){var t=e.leftOffset;return{left:`${t}px`,width:a.cg,padding:0,marginRight:0,top:0,borderRadius:"0 0 8px 8px",overflow:"hidden",transform:"none"}},s=function(){return(0,i.I)({type:"headerDropdown",ModalProps:{portalClassName:"HeaderModalDropdown",closeButton:!1},shouldStack:!1})}},74220:function(e,t,r){"use strict";r.d(t,{v:function(){return g}});var n=r(59499),o=r(17674),i=r(85893),a=r(67294),u=r(7175),c=r(57950),s=r(14530),l=r(99275),d=r(89411),f=r(50672),p=r(2301),v=r(5152),h=r.n(v)()(function(){return Promise.all([r.e(2298),r.e(9410),r.e(8791),r.e(254)]).then(r.bind(r,56348)).then(function(e){return e.StoreFlyout})},{loadableGenerated:{webpack:function(){return[56348]}}});function _(e,t){var r=Object.keys(e);if(Object.getOwnPropertySymbols){var n=Object.getOwnPropertySymbols(e);t&amp;&amp;(n=n.filter(function(t){return Object.getOwnPropertyDescriptor(e,t).enumerable})),r.push.apply(r,n)}return r}var g=function(e,t,r){var v,g,m,y,b,O=(0,d.rS)(),E=(0,a.useState)(""),S=E[0],T=E[1],P=(0,a.useState)(""),w=P[0],A=P[1],x=(0,a.useState)(""),R=x[0],C=x[1],I=(g=(null!=v?v:{timeout:4e3}).timeout,y=(m=(0,a.useState)(!1))[0],b=m[1],(0,a.useEffect)(function(){if(y){var e=window.setTimeout(function(){b(!1)},g);return function(){return window.clearTimeout(e)}}},[y,g]),[y,b]),D=(0,s.m)(),k=D.storeName,L=D.queryState,N=(0,a.useState)(k),j=N[0],M=N[1];(0,a.useEffect)(function(){M(k)},[k]);var B=j||k,U=(0,l.y)(),Z=(0,o.Z)(U,1)[0],G=(0,u.I)({type:"drawer",ModalProps:{"data-test":f.c8.SELECT_A_STORE,placement:r?"right":"left",hasPadding:!1,headingText:"Select your store"},shouldStack:null!=t&amp;&amp;t}),H=(0,o.Z)(G,2),F=H[0],$=H[1],V=$.close,K=(0,a.useCallback)(function(){(0,p.L)(O,`setThisStore_${S}`,"headerStoreFlyoutSetStore"),M(w),V(),Z(function(e){for(var t=1;t&lt;arguments.length;t++){var r=null!=arguments[t]?arguments[t]:{};t%2?_(Object(r),!0).forEach(function(t){(0,n.Z)(e,t,r[t])}):Object.getOwnPropertyDescriptors?Object.defineProperties(e,Object.getOwnPropertyDescriptors(r)):_(Object(r)).forEach(function(t){Object.defineProperty(e,t,Object.getOwnPropertyDescriptor(r,t))})}return e}({storeNumber:S,storeName:w,storeZipCode:R},f.Pj))},[V,S,Z,w,R,O]);return{storeSearchMenu:(0,i.jsx)(F,{renderCellButton:(0,i.jsx)("div",{className:"h-display-flex h-padding-a-default h-flex-align-center h-border-t",children:(0,i.jsx)(c.D,{"data-test":f.c8.SHOP_THIS_STORE_BUTTON,isFullWidth:!0,onClick:K,children:"Shop this store"})}),scroll:"content",children:(0,i.jsx)(h,{closeStoreSearchMenu:V,selectedStoreId:S,setSelectedStoreId:T,setSelectedStoreName:A,setSelectedStoreZipCode:C})}),storeName:B,overlayState:$,confirmationPopover:I,isStoreDataReady:L.isSuccess||L.isError}}},76630:function(e,t,r){"use strict";r.d(t,{Mp:function(){return x}});var n=r(17674),o=r(85893),i=r(67294),a=r(11722),u=r(11163),c=r(80146),s=r(25388),l=r(5152),d=r.n(l),f=r(27192),p=r(53522),v=r(92931),h=r(26802),_=r(59499);function g(e,t){var r=Object.keys(e);if(Object.getOwnPropertySymbols){var n=Object.getOwnPropertySymbols(e);t&amp;&amp;(n=n.filter(function(t){return Object.getOwnPropertyDescriptor(e,t).enumerable})),r.push.apply(r,n)}return r}function m(e){for(var t=1;t&lt;arguments.length;t++){var r=null!=arguments[t]?arguments[t]:{};t%2?g(Object(r),!0).forEach(function(t){(0,_.Z)(e,t,r[t])}):Object.getOwnPropertyDescriptors?Object.defineProperties(e,Object.getOwnPropertyDescriptors(r)):g(Object(r)).forEach(function(t){Object.defineProperty(e,t,Object.getOwnPropertyDescriptor(r,t))})}return e}var y=function(e){var t,r;return null!==(t=null==e||null===(r=e.promotions)||void 0===r||null===(r=r.slice(-1))||void 0===r?void 0:r[0])&amp;&amp;void 0!==t?t:{}},b={promotions:[]},O=function(e){var t=(0,i.useCallback)(function(e,t){var r,n,o,i=null===(l=t.value)||void 0===l?void 0:l.offerId,a=null!==(d=null===(p=t.value)||void 0===p?void 0:p.isCircleOffer)&amp;&amp;void 0!==d&amp;&amp;d,u=null!==(v=null===(h=t.value)||void 0===h?void 0:h.isMessageOnlyPromo)&amp;&amp;void 0!==v&amp;&amp;v,c=null!==(_=null===(g=t.value)||void 0===g?void 0:g.isPartnership)&amp;&amp;void 0!==_&amp;&amp;_,s=null===(O=y(e))||void 0===O?void 0:O.offerId;switch(t.type){case f.q.PUSH_OVERLAY:if(i&amp;&amp;i!==s){var l,d,p,v,h,_,g,O,E,S,T,P={offerId:i,isCircleOffer:a,isMessageOnlyPromo:u,isPartnership:c};return m(m({},e),{},{isPushingPromotion:!0,promotions:null!==(E=null==e||null===(S=e.promotions)||void 0===S||null===(T=S.concat)||void 0===T?void 0:T.call(S,P))&amp;&amp;void 0!==E?E:[P]})}return e;case f.q.POP_OVERLAY:return m(m({},e),{},{isPushingPromotion:!1,promotions:null!==(r=null==e||null===(n=e.promotions)||void 0===n||null===(o=n.slice)||void 0===o?void 0:o.call(n,0,-1))&amp;&amp;void 0!==r?r:[]});case f.q.CLOSE_OVERLAY:return b;default:return e}},[]);return(0,i.useReducer)(t,null!=e?e:b)},E=r(7175),S=function(e){var t,r,o=(0,E.I)({type:"drawer",shouldStack:!0}),a=(0,n.Z)(o,2),u=a[0],c=a[1],s=c.open,l=c.close,d=c.isShown,f=null==e?void 0:e.isPushingPromotion,p=null!==(t=null==e||null===(r=e.promotions)||void 0===r?void 0:r.length)&amp;&amp;void 0!==t?t:0;return(0,i.useEffect)(function(){!0!==f||d||s(),void 0===f&amp;&amp;0===p&amp;&amp;d&amp;&amp;l()},[f,s,l,d,p]),[u,{offerDetailsPromotionsStackLength:p}]},T=d()(function(){return r.e(1651).then(r.bind(r,86004)).then(function(e){return e.DrawerCustomPrevious})},{loadableGenerated:{webpack:function(){return[86004]}}}),P=d()(function(){return Promise.all([r.e(4770),r.e(1847),r.e(781),r.e(6560),r.e(6691),r.e(3538)]).then(r.bind(r,14049)).then(function(e){return e.OfferDetailsContent})},{loadableGenerated:{webpack:function(){return[14049]}}}),w=d()(function(){return Promise.all([r.e(4770),r.e(6485),r.e(8019),r.e(7060)]).then(r.bind(r,62796)).then(function(e){return e.PartnerDetail})},{loadableGenerated:{webpack:function(){return[62796]}}}),A=function(e){return e&amp;&amp;"/"!==e?e.replace(/\/+$/,""):e},x=function(e){var t=e.onAddOffer,r=e.onRemoveOffer,l=e.children,d=(0,a.flags)(h.Or),_=O(),g=(0,n.Z)(_,2),m=g[0],b=g[1],E=(0,i.useState)(!1),x=E[0],R=E[1],C=S(m),I=(0,n.Z)(C,2),D=I[0],k=I[1].offerDetailsPromotionsStackLength,L=y(m),N=L.offerId,j=L.isCircleOffer,M=L.isMessageOnlyPromo,B=L.isPartnership;(0,i.useEffect)(function(){0===m.promotions.length&amp;&amp;R(!1)},[m.promotions.length]);var U=(0,i.useCallback)(function(e,t){null==e||e.preventDefault(),null==e||e.stopPropagation();var r=void 0,n=!1;return(0,v.wg)(t,j)&amp;&amp;(r=null==t?void 0:t.promotion_id),(0,v.w3)(t,j)&amp;&amp;(r=null==t?void 0:t.id,n=!0),b({type:f.q.PUSH_OVERLAY,value:{offerId:r,isCircleOffer:n}})},[j,b]),Z=(0,i.useCallback)(function(){b({type:f.q.POP_OVERLAY})},[b]),G=(0,i.useCallback)(function(){R(!0),b({type:f.q.CLOSE_OVERLAY})},[b]),H=(0,u.useRouter)().asPath,F=(0,c.D)(H);(0,i.useEffect)(function(){if(F){var e=new s.Z(A(H)),t=new s.Z(A(F));e.matches(t)||G()}},[H,F,G]),(0,i.useEffect)(function(){0===m.promotions.length&amp;&amp;x&amp;&amp;R(!1)},[m.promotions.length,x]);var $=(0,i.useMemo)(function(){return m.promotions.length&gt;0&amp;&amp;!x},[m.promotions,x]),V=(0,o.jsx)(D,{"data-test":h.Rd,headingText:k&gt;1?(0,o.jsx)(T,{previousButtonOnClick:Z}):B?h.pA:h.gA,isOpen:$,onAfterClose:G,onCloseClick:G,onRequestClose:G,children:B?(0,o.jsx)(w,{isInFlyout:!0,partnerId:N}):(0,o.jsx)(P,{isCircleOffer:j,isMessageOnlyPromo:M,offerId:N,onAddOffer:t,onProductUrlClick:G,onRecommendedPromotionClick:U,onRemoveOffer:r})});return d?(0,o.jsx)(o.Fragment,{children:l}):(0,o.jsxs)(p.t.Provider,{value:b,children:[l,V]})};x.displayName="OfferDetailsOverlayWrapper"},26802:function(e,t,r){"use strict";r.d(t,{CN:function(){return h},Ce:function(){return u},Es:function(){return _},Oq:function(){return l},Or:function(){return b},Rd:function(){return y},Wd:function(){return v},Wz:function(){return s},Yt:function(){return f},aC:function(){return p},bt:function(){return a},gA:function(){return g},pA:function(){return m},qs:function(){return c},sS:function(){return d}});var n,o,i,a,u,c,s="/c/top-deals/-/N-4xw74",l="/circle/offers",d="adaptive_basketoffers_odp",f="pbo_offers_fallback",p="odp_flyout",v="adaptive_circleoffers_odp",h="adaptive_odp_eligibleitems",_="odp_flyout",g="Offer details",m="Circle Partner",y="@web/OfferDetails/FlyoutContainer",b="OFFER_DETAILS_OVERLAY_DISABLED";(n=a||(a={})).SAME_DAY="SAME_DAY",n.SHIPPING="SHIPPING",n.ORDER_PICKUP="ORDER_PICKUP",n.IN_STORE="IN_STORE",(o=u||(u={})).BUY_IN_STORE="BuyInStore",o.EXPRESS_1DAY="EXPRESS_1DAY",o.LTL_INSIDE_THE_DOOR="LTL_INSIDE_THE_DOOR",o.LTL_ROOM_OF_CHOICE="LTL_ROOM_OF_CHOICE",o.LTL_TO_THE_DOOR="LTL_TO_THE_DOOR",o.LTL_WHITE_GLOVE="LTL_WHITE_GLOVE",o.LTL_WHITE_GLOVE_ASSEMBLY="LTL_WHITE_GLOVE_ASSEMBLY",o.PREMIUM_2DAY="PREMIUM_2DAY",o.RUSH_DELIVERY="RUSH_DELIVERY",o.SEASONAL="SEASONAL",o.STANDARD="STANDARD",o.WHENEVER="WHENEVER",o.PICKUP_IN_STORE="PickupInStore",o.SHIP_TO_STORE="ShipToStore",o.SCHEDULED_DELIVERY="SCHEDULED_DELIVERY",o.SCHEDULED_DELIVERY_PPO="SCHEDULED_DELIVERY_PPO",(i=c||(c={})).ONLINE_AND_STORE="online_and_store",i.ONLINE_ONLY="online_only",i.STORE_ONLY="store_only"},92931:function(e,t,r){"use strict";r.d(t,{TE:function(){return a},gV:function(){return c},i0:function(){return i},m9:function(){return u},w3:function(){return s},wg:function(){return l}});var n=r(27192),o=r(26802),i={[o.bt.SAME_DAY]:"Same Day Delivery",[o.bt.SHIPPING]:"Shipping",[o.bt.ORDER_PICKUP]:"Order Pickup",[o.bt.IN_STORE]:"In-store"},a=[o.bt.IN_STORE,o.bt.ORDER_PICKUP,o.bt.SAME_DAY,o.bt.SHIPPING],u={[o.bt.SAME_DAY]:[o.Ce.SCHEDULED_DELIVERY,o.Ce.SCHEDULED_DELIVERY_PPO],[o.bt.SHIPPING]:[o.Ce.EXPRESS_1DAY,o.Ce.LTL_INSIDE_THE_DOOR,o.Ce.LTL_ROOM_OF_CHOICE,o.Ce.LTL_TO_THE_DOOR,o.Ce.LTL_WHITE_GLOVE,o.Ce.LTL_WHITE_GLOVE_ASSEMBLY,o.Ce.PREMIUM_2DAY,o.Ce.RUSH_DELIVERY,o.Ce.SEASONAL,o.Ce.STANDARD,o.Ce.WHENEVER],[o.bt.ORDER_PICKUP]:[o.Ce.PICKUP_IN_STORE,o.Ce.SHIP_TO_STORE],[o.bt.IN_STORE]:[o.Ce.BUY_IN_STORE]},c={[o.bt.IN_STORE]:[],[o.bt.ORDER_PICKUP]:[n.x.PICKUP_IN_STORE,n.x.SHIP_TO_STORE],[o.bt.SAME_DAY]:[n.x.SCHEDULED_DELIVERY,n.x.SCHEDULED_DELIVERY_PPO],[o.bt.SHIPPING]:[n.x.STANDARD]},s=function(e,t){return!!(t&amp;&amp;(null==e?void 0:e.id))},l=function(e,t){return!t&amp;&amp;!!(null==e?void 0:e.promotion_id)}},44937:function(e,t,r){"use strict";r.d(t,{He:function(){return o},tF:function(){return c}});var n=r(67294),o=function(e){var t=e.type,r=e.indexOfItem,o=e.label,i=e.typeaheadMetaData,a=e.subTypePosition,u=e.subTypeValue;return(0,n.useMemo)(function(){var e,n,c,s,l=null!==(e=null==i?void 0:i.totalSuggestions)&amp;&amp;void 0!==e?e:"",d=null!==(n=null==i?void 0:i.totalCategorySuggestions)&amp;&amp;void 0!==n?n:"",f=null!==(c=null==i?void 0:i.totalBrandSuggestions)&amp;&amp;void 0!==c?c:"",p=null!==(s=null==i?void 0:i.totalFacetSuggestions)&amp;&amp;void 0!==s?s:"",v=null==i?void 0:i.features,h="";return void 0!==v&amp;&amp;Array.isArray(v)&amp;&amp;(h=null==v?void 0:v.join("~")),["typeahead",t,r,o,o,null!=a?a:"",null!=u?u:"","service",l,d,f,p,h].join("|")},[i,o,r,t,a,u])},i=function(e){var t=e.split("|");return t[7]="history",t.join("|")},a=function(e){var t=e.split("|");return t[5]="",t.join("|")},u=function(e,t){var r=e.split("|");return r[2]=t,r.join("|")},c=function(e,t){return a(u(i(e),t.toString()))}},22382:function(e,t,r){"use strict";r.d(t,{Dl:function(){return a},L2:function(){return i},ZW:function(){return u},gK:function(){return c}});var n,o,i,a,u={CATEGORY_SUGGESTION_LINK:"@web/Search/SearchTypeahead/SearchTypeaheadSuggestionTypeLink",FACET_SUGGESTION_LINK:"@web/Search/SearchTypeahead/SearchTypeaheadFacetSuggestionLink",HISTORY_LINK:"@web/Search/SearchTypeahead/SearchTypeaheadHistoryLink",LINK:"@web/Search/SearchTypeahead/SearchTypeaheadLink",CATEGORY_ARROW_ICON:"@web/Search/SearchTypeahead/styles/SearchTypeaheadCategoryArrowIcon",BUTTON:"@web/Search/SearchTypeahead/styles/SearchTypeaheadReplaceSearchTermButton",LIST_HEADING:"@web/Search/SearchTypeahead/styles/SearchTypeaheadListHeading"},c="@web/Search/SearchTypeahead/Content";(n=i||(i={})).Category="category",n.Facet="facet",n.History="history",n.Term="term",(o=a||(a={})).Category="category",o.Facet="facet",o.Term="term"},8123:function(e,t,r){"use strict";r.d(t,{CC:function(){return l},DK:function(){return a},Pj:function(){return s},QT:function(){return p},Sy:function(){return f},Wd:function(){return o},hq:function(){return d},j8:function(){return n},q4:function(){return c},ub:function(){return u},x1:function(){return i}});var n="searchInputEmpty_focus",o="searchInputEmpty_change",i="@web/Search/SearchInput",a="@web/Search/SearchButton",u="@web/Search/ResetButton",c="@web/Search/Form",s={requestMetricsOptions:{tagSuffix:"global_header_api_metrics"}},l="adaptive_searchbox_01",d="767px",f="768px",p="What can we help you find?"},97042:function(e,t,r){"use strict";r.d(t,{HV:function(){return l},vv:function(){return v},wN:function(){return p},wu:function(){return f}});var n,o,i,a=r(50029),u=r(64687),c=r.n(u),s=r(72335),l="guestSearchHistory",d=(n=(0,a.Z)(c().mark(function e(){return c().wrap(function(e){for(;;)switch(e.prev=e.next){case 0:return e.next=2,s.ZP.remove(l);case 2:case"end":return e.stop()}},e)})),function(){return n.apply(this,arguments)}),f=function(){var e=arguments.length&gt;0&amp;&amp;void 0!==arguments[0]?arguments[0]:[];return encodeURIComponent(JSON.stringify(e))},p=(o=(0,a.Z)(c().mark(function e(){var t,r;return c().wrap(function(e){for(;;)switch(e.prev=e.next){case 0:return e.prev=0,e.next=3,s.ZP.get(l);case 3:if(t=e.sent){e.next=6;break}return e.abrupt("return",[]);case 6:if(!(r=JSON.parse(decodeURIComponent(t))).some(function(e){return!e.tref})){e.next=10;break}return d(),e.abrupt("return",[]);case 10:return e.abrupt("return",r);case 13:e.prev=13,e.t0=e.catch(0);case 15:return e.abrupt("return",[]);case 16:case"end":return e.stop()}},e,null,[[0,13]])})),function(){return o.apply(this,arguments)}),v=(i=(0,a.Z)(c().mark(function e(t){var r;return c().wrap(function(e){for(;;)switch(e.prev=e.next){case 0:return e.next=2,p();case 2:if(!((r=e.sent).length&lt;=0)){e.next=5;break}return e.abrupt("return",!1);case 5:return e.abrupt("return",r.some(function(e){return e.guestSearchTerm===t.guestSearchTerm&amp;&amp;e.categoryOrFacetValue===t.categoryOrFacetValue&amp;&amp;e.categoryOrFacetName===t.categoryOrFacetName&amp;&amp;e.facetType===t.facetType&amp;&amp;e.tref===t.tref}));case 6:case"end":return e.stop()}},e)})),function(e){return i.apply(this,arguments)})},47202:function(e,t,r){"use strict";r.d(t,{QP:function(){return v},UD:function(){return h}});var n,o=r(59499),i=r(50029),a=r(64687),u=r.n(a),c=r(25388),s=r(97042),l=r(22382),d=r(44937);function f(e,t){var r=Object.keys(e);if(Object.getOwnPropertySymbols){var n=Object.getOwnPropertySymbols(e);t&amp;&amp;(n=n.filter(function(t){return Object.getOwnPropertyDescriptor(e,t).enumerable})),r.push.apply(r,n)}return r}function p(e){for(var t=1;t&lt;arguments.length;t++){var r=null!=arguments[t]?arguments[t]:{};t%2?f(Object(r),!0).forEach(function(t){(0,o.Z)(e,t,r[t])}):Object.getOwnPropertyDescriptors?Object.defineProperties(e,Object.getOwnPropertyDescriptors(r)):f(Object(r)).forEach(function(t){Object.defineProperty(e,t,Object.getOwnPropertyDescriptor(r,t))})}return e}var v="0|All|matchallpartial|all categories",h=(n=(0,i.Z)(u().mark(function e(){var t;return u().wrap(function(e){for(;;)switch(e.prev=e.next){case 0:return e.next=2,(0,s.wN)();case 2:if(!((t=e.sent).length&lt;=0)){e.next=5;break}return e.abrupt("return",[]);case 5:return e.abrupt("return",t.map(function(e,t){return{label:e.guestSearchTerm,categoryOrFacetValue:e.categoryOrFacetValue,categoryOrFacetName:e.categoryOrFacetName,facetType:e.facetType,location:_(t,e),type:l.L2.History}}));case 6:case"end":return e.stop()}},e)})),function(){return n.apply(this,arguments)}),_=function(e,t){var r=t.categoryOrFacetValue,n=t.guestSearchTerm,o=t.categoryOrFacetName,i=t.facetType,a=t.tref,u={searchTerm:n,tref:(0,d.tF)(a,e)};return o?c.Z.buildURLWithParams("/s",p(p({},u),i?{facetedValue:r,facetType:i}:{category:r,categoryName:o})):c.Z.buildURLWithParams("/s",p(p({},u),{},{category:v}))}},60672:function(e,t){"use strict";Object.defineProperty(t,"__esModule",{value:!0}),t.BASE_URLS={affirm:{production:"https://api.affirm.com",development:"https://api.affirm.com",labs:"https://api.affirm.com",preview:"https://api.affirm.com",previewStage:"https://api.affirm.com",stage:"https://sandbox.affirm.com",master:"https://sandbox.affirm.com",requiresApiKey:!0},apiPlatform:{production:"https://api.target.com",master:"https://api.target.com",preview:"https://api.target.com",previewStage:"https://api.target.com",stage:"https://stage-api.target.com",labs:"https://api.target.com",development:"https://api.target.com",requiresApiKey:!0},auth:{production:"https://gsp.target.com",master:"https://gsp.target.com",preview:"https://gsp.target.com",previewStage:"https://gsp.target.com",stage:"https://gsp.perf.target.com",labs:"https://gsp.target.com",development:"https://gsp.target.com",requiresApiKey:!1},carts:{production:"https://carts.target.com",master:"https://carts.target.com",preview:"https://carts.target.com",previewStage:"https://carts.target.com",stage:"https://carts.perf.target.com",labs:"https://carts.target.com",development:"https://carts.target.com",requiresApiKey:!0},circle:{production:"https://cartwheel.target.com",master:"https://cartwheel.target.com",preview:"https://cartwheel.target.com",previewStage:"https://cartwheel.target.com",stage:"https://cartwheel.perf.target.com",labs:"https://cartwheel.target.com",development:"https://cartwheel.target.com",requiresApiKey:!0},neptune:{production:"https://prod.tgtneptune.com/",master:"https://prod.tgtneptune.com/",preview:"https://prod.tgtneptune.com/",previewStage:"https://prod.tgtneptune.com/",stage:"https://stage.tgtneptune.com/",labs:"https://prod.tgtneptune.com/",development:"https://prod.tgtneptune.com/",requiresApiKey:!1},profile:{production:"https://profile.target.com",master:"https://profile.target.com",preview:"https://profile.target.com",previewStage:"https://profile.target.com",stage:"https://profile.perf.target.com",labs:"https://profile.target.com",development:"https://profile.target.com",requiresApiKey:!0},redoak:{production:"https://redoak.target.com/content-publish/",master:"https://redoak.target.com/content-publish/",stage:"https://redoak.perf.target.com/content-publish/",labs:"https://redoak.target.com/content-publish/",previewStage:"https://contentpreview.dev.target.com/",preview:"https://contentpreview.prod.target.com/",development:"https://redoak.target.com/content-publish/",requiresApiKey:!0},redsky:{production:"https://redsky.target.com",master:"https://redsky.target.com",stage:"https://redsky-stage.perf.target.com",labs:"https://redsky.target.com",preview:"https://redsky.target.com",previewStage:"https://redsky.target.com",development:"https://redsky.target.com",requiresApiKey:!0},redskyAggregations:{production:"https://redsky.target.com",master:"https://redsky.target.com",stage:"https://redsky-stage.perf.target.com",labs:"https://redsky.target.com",preview:"https://redsky-preview-redsky-ocb-api-web.ceres1.k8s.us-central1.tgt-cnf-prod.gcp.cloud.target.internal",previewStage:"https://redsky-preview-redsky-ocb-api-web.ceres1.k8s.us-central1.tgt-cnf-prod.gcp.cloud.target.internal",development:"https://redsky.target.com",requiresApiKey:!0},typeahead:{production:"https://typeahead.target.com/",master:"https://typeahead.target.com/",preview:"https://typeahead.target.com/",previewStage:"https://typeahead.target.com/",stage:"https://typeahead.perf.target.com/",labs:"https://typeahead.target.com/",development:"https://typeahead.target.com/",requiresApiKey:!0}}},69580:function(e,t){"use strict";Object.defineProperty(t,"__esModule",{value:!0}),t.createServicesConfig=function(e){return e}},69860:function(e,t,r){"use strict";var n=r(34155);Object.defineProperty(t,"__esModule",{value:!0});var o=r(68929),i=r(60672),a=r(69580),u=o&amp;&amp;"object"==typeof o&amp;&amp;"default"in o?o:{default:o};function c(e,t){var r,o,a,c=null==(r=null!=t?t:n.env.APP_ENV)?void 0:r.split("-")[0],s=i.BASE_URLS[e],l=null!==(a=s[null!==(o=u.default(t))&amp;&amp;void 0!==o?o:n.env.APP_ENV])&amp;&amp;void 0!==a?a:s[c];return null!=l?l:i.BASE_URLS[e].production}t.BASE_URLS=i.BASE_URLS,t.getBaseUrlForEnv=c,t.getCoreServicesConfig=function(e){return a.createServicesConfig({affirm:{baseUrl:c("affirm",e),apis:{}},auth:{baseUrl:c("auth",e),clientId:"ecom-web-1.0.0",authType:"production",apis:{authentications:{endpointPaths:{passwordlessPreRegistrations:"/gsp/authentications/v1/passwordless_preregistrations",passwordlessRegistrations:"/gsp/authentications/v1/passwordless_registrations",passwordlessPreAuthentications:"/gsp/authentications/v1/passwordless_preauthentications",passwordlessAuthentications:"/gsp/authentications/v1/passwordless_authentications",capturePhones:"/gsp/authentications/v1/capture_phones",createAccount:"/gsp/authentications/v2/accounts",createNewPassword:"/gsp/authentications/v2/reset_password",createNewPasswordV1:"/gsp/authentications/v1/reset_password",emails:"/gsp/authentications/v1/emails",flagshipLoyaltyEnrollment:"/gsp/authentications/v1/flagship/loyalty_enrollment",forceReauthentication:"/gsp/authentications/v1/force_reauthentication",getAuthCodes:"/gsp/authentications/v1/auth_codes",login:"/gsp/authentications/v1/credential_validations",loyaltyEnrollment:"/gsp/authentications/v1/loyalty_enrollment",phoneVarifications:"/gsp/authentications/v1/phone_verifications",resendPhoneVerifications:"/gsp/authentications/v1/resend_phone_verifications",secureCodeVerifications:"/gsp/authentications/v1/secure_code_verifications",secureCodesIdentified:"/gsp/authentications/v1/secure_codes_identified",secureCodesUnidentified:"/gsp/authentications/v1/secure_codes_unidentified",sessionInvalidations:"/gsp/authentications/v1/session_invalidations",sessionValidations:"/gsp/authentications/v1/session_validations",skipPhoneVerifications:"/gsp/authentications/v1/skip_phone_verifications",spaAuthCodes:"/gsp/authentications/v1/spa_auth_codes",validateLink:"/gsp/authentications/v1/validate_link"}},oauth_tokens:{endpointPaths:{clientTokens:"gsp/oauth_tokens/v2/client_tokens",invalidateClientTokens:"/gsp/oauth_tokens/v2/tokens/access_invalidate"}},oauth_validations:{endpointPaths:{tokenValidate:"/gsp/oauth_validations/v3/token_validations"}}}},apiPlatform:{baseUrl:c("apiPlatform",e),apis:{backupItemPreferences:{endpointPaths:{v1:"/backup_item_preferences/v1"}},loyaltyAccounts:{endpointPaths:{v2:"/loyalty_accounts/v2",getLoyaltyProfile:"/loyalty_accounts/v2/details"}},loyaltyCampaigns:{endpointPaths:{v1:"/loyalty_campaigns/v1"}},loyaltyScans:{endpointPaths:{v1:"/loyalty_scans/v1"}},loyaltyMessages:{endpointPaths:{v1:"/loyalty_messages/v1"}},loyaltyMissions:{endpointPaths:{v1:"/loyalty_missions/v1"}},loyaltyPartners:{endpointPaths:{v1:"/loyalty_partners/v1"}},loyaltyGames:{endpointPaths:{v1:"/loyalty_games/v1"}},loyaltyHistory:{endpointPaths:{v1:"/loyalty_history_activities/v1"}},loyaltyEligibilityGames:{endpointPaths:{v1:"/loyalty_eligibility_games/v1"}},registriesV1:{endpointPaths:{searchV1:"registries/v1/search"}},registriesV2:{endpointPaths:{v2:"registries/v2"}},guestGlobalContentV1:{endpointPaths:{guestGlobalContentRoot:"guest_global_content/v1/",web:"messages/web/",messages:"messages/",platform:"/platforms/web",content:"structured_content/"}},guestNotifications:{endpointPaths:{notifyMeUrl:"/guest_notifications/v1"}},guestOrderAggregationsV1:{endpointPaths:{order_history:"guest_order_aggregations/v1/order_history",order_search:"guest_order_aggregations/v1/orders/search",order:"guest_order_aggregations/v1"}},locationPromixitiesV1:{endpointPaths:{geocodes:"location_proximities/v1/geocodes",maps:"location_proximities/v1/maps",nearby_locations:"location_proximities/v1/nearby_locations"}},shiptDeliveriesV1:{endpointPaths:{stores:"shipt_deliveries/v1/stores",windows:"shipt_deliveries/v1/windows"}},locationFulfillmentAggregations:{endpointPaths:{path:"/location_fulfillment_aggregations/v1",preferred_stores:"/location_fulfillment_aggregations/v1/preferred_stores"}},knowledgeArticlesV1:{endpointPaths:{knowledgeArticles:"knowledge_articles/v1"}},guestProfileDetails:{endpointPaths:{birthdays:"/guest_profile_details/v1/profile_details/birthdays",profileDetailsV1:"guest_profile_details/v1/profile_details/profiles"}},guestPreferences:{endpointPaths:{updatePreferredStoreV1:"guest_preferences/v1/preferences/preferred_store_id",preferencesRoot:"guest_preferences/v1/preferences"}},guestProgramEnrollments:{endpointPaths:{enrollLoyaltyV1:"guest_external_program_enrollments/v1/web_enrollments",dontJoinLoyaltyV1:"guest_external_program_enrollments/v1/web_enrollments/dont_join"}},guestProfileAddressV1:{endpointPaths:{addresses:"guest_addresses/v1/addresses",staticValues:"guest_addresses/v1/static_values"}},guestAddressValidationsV1:{endpointPaths:{validations:"guest_address_validations/v1/suggest_address"}},guestGiftcardsV1:{endpointPaths:{giftcards:"guest_giftcards/v1/giftcards",total_balances:"guest_giftcards/v1/giftcards/total_balances"}},guestPaymentsV1:{endpointPaths:{payments:"guest_payments/v1/payment_cards"}},guestContexts:{endpointPaths:{guestContextsV1:"guest_contexts/v1"}},guestPrivacyControl:{endpointPaths:{gpc:"/guest_consents/v1/global_privacy_controls"}},guestProfileShiptMembershipsV1:{endpointPaths:{renewals:"profile_shipt_memberships/v1/renewals",shoppers:"profile_shipt_memberships/v1/shoppers"}},guestProfileUltaPartnershipsV1:{endpointPaths:{linkV1:"profile_ulta_partnerships/v1/account_links",newAccountLinkV1:"profile_ulta_partnerships/v1/new_account_links"}},guestConsentsV1:{endpointPaths:{email:"guest_consents/v1/email_opts"}},loyaltyGuestOfferLists:{endpointPaths:{getSavedOffersV1:"loyalty_guest_offerlists/v1/external",postOfferV1:"loyalty_guest_offerlists/v1/external",deleteOfferV1:"loyalty_guest_offerlists/v1/external"}},loyaltyGuestOffers:{endpointPaths:{getLoyaltyGuestOffers:"loyalty_guest_offers/v1/offers"}},loyaltyOfferGroups:{endpointPaths:{getLoyaltyCategoriesV1:"loyalty_offer_groups/v1/categories",getLoyaltyCollectionsV1:"loyalty_offer_groups/v1/collections",getLoyaltyCategoryOffersV1:"loyalty_offer_groups/v1/categories",getLoyaltyCollectionOffersV1:"loyalty_offer_groups/v1/collections"}},orders:{endpointPaths:{postOrderModificationsV1:"/post_order_modifications/v1",orderFeedback:"/post_order_modifications/v1/shipt/feedback",shiptOrder:"/post_order_modifications/v1/shipt",shiptPendingOrders:"/post_order_modifications/v1/shipt/orders/pending"}},connectedCommerce:{endpointPaths:{orders:"connected_commerce/v1/orders"}},connectedCommerceOrders:{endpointPaths:{postOrdersV1:"connected_commerce_orders/v1/orders/"},productPurchaseUrl:"https://connectedcommerce.target.com/site/choosepathmodule"},storeTrafficIndicatorV1:{endpointPaths:{stores:"store_traffic_levels/v1/stores"}},storeMapsV1:{endpointPaths:{mapRenderingDetails:"store_maps/v1/map_rendering_details",externalSvgImages:"store_maps/v1/external/svg_images"}},favoritesV1:{endpointPaths:{list_items:"favorites/v1/list_items",guest_favorites:"favorites/v1/guest_favorites"}},fireflyV1:{endpointPaths:{add_to_cart:"firefly/v1/events/add_to_cart"}},itemServices:{endpointPaths:{postServicesBuildersV1:"item_services/v1/services_builders"}}}},carts:{baseUrl:c("carts",e),apis:{webCheckoutsV1:{endpointPaths:{cartItems:"web_checkouts/v1/cart_items",cartShippingAddresses:"web_checkouts/v1/cart_shipping_addresses",cartViews:"web_checkouts/v1/cart_views",deleteAllCartItems:"web_checkouts/v1/cart_clears",liteCarts:"web_checkouts/v1/lite_carts",multipleCartItems:"web_checkouts/v1/multiple_cart_items",promoCodePath:"web_checkouts/v1/cart_promotion_codes",updateCart:"web_checkouts/v1/cart"}},checkoutPaymentsV1:{applicationName:"web",endpointPaths:{creditCardCompare:"/checkout_payments/v1/credit_card_compare",paymentInstructions:"/checkout_payments/v1/payment_instructions",applePayPaymentSession:"/checkout_payments/v1/applepay_payment_session"}},snap:{applicationName:"web",endpointPaths:{balance:"/checkout_payments/v1/snap_balance"}}}},circle:{baseUrl:"".concat(c("circle",e),"/ssa/cwlservice/api"),apis:{offersV16:{endpointPaths:{deleteOfferV16:"v16/myProfile/offers",getAllOffersV16:"v16/offers",getOfferDetailsV16:"v16/offers",postOfferV16:"v16/myProfile/offers"}}}},redsky:{baseUrl:c("redsky",e),apis:{favorites:{endpointPaths:{favoritesV2:"guest_loves/v2/favorites"}},itemServices:{endpointPaths:{postServicesBuildersV1:"v1/services_builders"}},locationsV3:{endpointPaths:{location:"v3/stores/location/"}},shiptOrders:{endpointPaths:{orderFeedback:"ggc/shipt/v1/feedback",shiptOrder:"ggc/shipt/v1/order",shiptPendingOrders:"ggc/shipt/v1/orders/pending"}},storeTrafficIndicator:{endpointPaths:{stores:"store_traffic_levels/v1/stores"}},ratingsAndReviews:{endpointPaths:{feedback:"groot-domain-api/v1/feedback/beauty_tryon"}}}},redskyAggregations:{baseUrl:c("redskyAggregations",e),apis:{content:{endpointPaths:{generalRecommendedCategoriesV1:"redsky_aggregations/v1/web/general_recommended_categories_v1"}},promotions:{endpointPaths:{getGeneralRecommendedPromotionsV1:"redsky_aggregations/v1/web/general_recommended_promotions_v1",getOdpEligibleItemsV1:"redsky_aggregations/v1/web/odp_eligible_items_v1",getPromotionV1:"redsky_aggregations/v1/web/get_promotion_v1",getPromotionsV1:"redsky_aggregations/v1/web/get_promotions_v1",getRecommendedCircleOffersV1:"redsky_aggregations/v1/web/recommended_circle_offers_v1",getRecommendedPromotionsV1:"redsky_aggregations/v1/web/recommended_promotions_v1"}},product:{endpointPaths:{bulkAddToCartCircleOffersV1:"redsky_aggregations/v1/web/bulk_add_to_cart_circle_offers_v1",bulkAddToCartFulfillmentV1:"redsky_aggregations/v1/web/bulk_add_to_cart_fulfillment_v1",bulkAddToCartSearchV1:"redsky_aggregations/v1/web/bulk_add_to_cart_search_v1",fiats:"redsky_aggregations/v1/web/fiats_v1",generalRecommendationsPlacementV1:"redsky_aggregations/v1/web/general_recommendations_placement_v1",outfitting:"redsky_aggregations/v1/web/outfitting_v2",pdpLoyaltyV1:"redsky_aggregations/v1/web/get_loyalty_by_id_v1",product:"redsky_aggregations/v1/web/product_v1",productFulfillment:"redsky_aggregations/v1/web/product_fulfillment_v1",productSummaryBasics:"redsky_aggregations/v1/web/product_summary_basics_v1",productSummaryForDrawer:"redsky_aggregations/v1/web/product_summary_for_drawer_v1",productSummaryWithFulfillment:"redsky_aggregations/v1/web/product_summary_with_fulfillment_v1",recommendedBackupItems:"redsky_aggregations/v1/web/recommended_backup_items_v1",singleFacetedSearchDrawer:"redsky_aggregations/v1/web/single_faceted_search_drawer_v1"}},nearbyStores:{endpointPaths:{getNearbyStoresV1:"redsky_aggregations/v1/web/nearby_stores_v1"}},storeLocations:{endpointPaths:{storeLocationsV1:"redsky_aggregations/v1/web/store_locations_v1",storeLocationV1:"redsky_aggregations/v1/web/store_location_v1"}},regionStoreLocation:{endpointPaths:{getOpeRegionStoreLocationV1:"redsky_aggregations/v1/web/ope_region_store_location_v1"}},posts:{endpointPaths:{getPostsForFilmstripV1:"redsky_aggregations/v1/finds/get_ugc_filmstrip_posts_v1",getPostsForPLPV1:"redsky_aggregations/v1/finds/get_ugc_plp_posts_v1"}},stories:{endpointPaths:{getStoriesV1:"redsky_aggregations/v1/finds/get_stories_dynamic_component_v1"}},beauty:{endpointPaths:{pdp:"redsky_aggregations/v1/beauty_tryon/pdp_v1",plp:"redsky_aggregations/v1/beauty_tryon/plp_v1",product_fulfillment:"redsky_aggregations/v1/beauty_tryon/product_fulfillment_v1",recommended_products:"redsky_aggregations/v1/web/beauty_recommended_products_v1"}},favorites:{endpointPaths:{favoritesCountV1:"redsky_aggregations/v1/web/favorites_count_v1"}}}},profile:{baseUrl:c("profile",e),apis:{guestProfileV5:{endpointPaths:{profile:"TargetGuestWEB/guests/v5/profile",updatePreferredStore:"TargetGuestWEB/guests/v5/updatepreferredstore",enrollLoyalty:"TargetGuestWEB/guests/v5/enroll/loyalty"}}}},redoak:{baseUrl:c("redoak",e),apis:{globalContentV1:{endpointPaths:{globalContent:"pages/v1?url=/c/-/-/N-4nav"}},globalContentByCategoryIdV1:{endpointPaths:{contentByCategoryId:"taxonomy/v1/seo"}},pageContentV1:{endpointPaths:{pages:"pages/v1"}},taxonomyV1:{endpointPaths:{taxonomy:"taxonomy/v1"}}}},neptune:{baseUrl:c("neptune",e),apis:{storesV2:{endpointPaths:{stores:"v2/stores/"}},storesV1:{endpointPaths:{stores:"v1/stores/"}}}},typeahead:{baseUrl:c("typeahead",e),apis:{typeaheadV3:{endpointPaths:{search_box:"search_box/v3/suggestions"}}}}})}},26872:function(e,t,r){"use strict";var n=r(34155);Object.defineProperty(t,"__esModule",{value:!0}),t.config=function(){var e;return null===(e=null==n?void 0:n.env)||void 0===e||e.APP_ENV,window.__CONFIG__}},95646:function(e,t,r){"use strict";Object.defineProperty(t,"__esModule",{value:!0});var n=r(97582),o=r(69860),i=r(75910),a=r(10905),u=a&amp;&amp;"object"==typeof a&amp;&amp;"default"in a?a:{default:a};function c(e){return u.default({services:o.getCoreServicesConfig(e.env)},s(e,e.defaultServicesApiKey),e)}function s(e,t){if(!t)return{};for(var r,i,a=null!==(r=e.services)&amp;&amp;void 0!==r?r:{},u=n.__spreadArray(n.__spreadArray([],Object.keys(a),!0),Object.keys(o.getCoreServicesConfig(e.env)),!0),c={services:{}},s=0;s&lt;u.length;s++){var l=u[s];(null===(i=null==a?void 0:a[l])||void 0===i?void 0:i.apiKey)===void 0&amp;&amp;(void 0===c.services[l]&amp;&amp;(c.services[l]={apiKey:void 0}),c.services[l].apiKey=t)}return c}c.extend=function(e,t,r){void 0===r&amp;&amp;(r={useBaseUrlsFromNewConfig:!0});var a,c,l,d=Object.keys((a=i.diff({services:o.getCoreServicesConfig(e.env)},{services:e.services})).services).reduce(function(e,t){var r;if(!e.services[t]){var o=null!==(r=a.services[t])&amp;&amp;void 0!==r?r:{};o.baseUrl;var i=n.__rest(o,["baseUrl"]);e.services[t]=i}return e},{services:{}}),f={services:o.getCoreServicesConfig(t.env)};return u.default(e,f,r.useBaseUrlsFromNewConfig?{}:Object.keys(e.services).reduce(function(t,r){return t.services[r]||(t.services[r]={baseUrl:e.services[r].baseUrl}),t},{services:{}}),d,s(t,null!==(c=t.defaultServicesApiKey)&amp;&amp;void 0!==c?c:e.defaultServicesApiKey),{defaultServicesApiKey:null!==(l=t.defaultServicesApiKey)&amp;&amp;void 0!==l?l:e.defaultServicesApiKey},t)},t.createConfig=c},2523:function(e,t,r){"use strict";Object.defineProperty(t,"__esModule",{value:!0});var n=r(53316),o=r(26872),i=n&amp;&amp;"object"==typeof n&amp;&amp;"default"in n?n:{default:n},a=window.location.href,u=i.default(function(){if(!a)return null;var e=new URL(a);return e.searchParams&amp;&amp;e.searchParams.entries?Object.fromEntries(e.searchParams.entries()):null}),c=i.default(function(){var e,t=document.cookie.includes("allowQueryParamFlags")&amp;&amp;("www.target.com"!==window.location.host||document.cookie.includes("tgtqaorigin")||document.cookie.includes("wps_features")&amp;&amp;document.cookie.includes("cluster_canary")),r=null===(e=o.config())||void 0===e?void 0:e.env;return"stage"===r||"master"===r||"ephemeral"===window.__WEB_CLUSTER__||t||null}),s=i.default(function(e){if(!c())return null;var t=u();if(!t)return null;var r=t["FLAG_".concat(e)];return"true"===r||"false"!==r&amp;&amp;null});t.findFlagInQueryParams=s,t.getQueryMemo=u},11722:function(e,t,r){"use strict";Object.defineProperty(t,"__esModule",{value:!0});var n=r(2523),o=r(26872),i=r(95646);t.config=o.config,t.createConfig=i.createConfig,t.flags=function(e){var t,r=n.findFlagInQueryParams(e);return null!=r?r:!!(null===(t=window.__FLAGS__)||void 0===t?void 0:t[e])}},31270:function(e,t){"use strict";var r;t.H=void 0,(r=t.H||(t.H={})).ADULT_BEVERAGE="ADULT_BEVERAGE",r.VARIABLE_PRICE_ITEM="VARIABLE_PRICE_ITEM"},18680:function(e,t){"use strict";Object.defineProperty(t,"__esModule",{value:!0}),t.ACCOUNT_CREATE_DATE="accountCreateDate",t.ACTIVE_SUB="ActiveSub",t.CCPA="usprivacy",t.CRITEO="criteo",t.DETECTED_GEOLOCATION="GuestLocation",t.FIATS_COOKIE="fiatsCookie",t.FIREFLY_CHANNEL="ffchannel",t.FIREFLY_PERSISTENT="ffpersistent",t.FIREFLY_SESSION="ffsession",t.GIFT_CARD_BALANCE="gcBal",t.GLOBAL_BANNER_UI_STATE_ON_CLIENT="hideglobalbanner",t.GUEST_DISPLAY_NAME="guestDisplayName",t.GUEST_ID="GUESTID",t.GUEST_LOGON_ID="guestLogonId",t.GUEST_TYPE="guestType",t.MEMBER_ID="mid",t.MOD_JESSION_ID="modJSESSIONID",t.MOD_REMEMBER_ME="modRememberMe",t.MY_STORE_ID="myStoreId",t.MY_STORE_NAME="myStoreName",t.PIXELATOR_CI_AFID="ci_afid",t.PIXELATOR_CI_CLKID="ci_clkid",t.PIXELATOR_CI_CPNG="ci_cpng",t.PIXELATOR_CI_ENGINE="ci_engine",t.PIXELATOR_CI_GCLID="ci_gclid",t.PIXELATOR_CI_LNM="ci_lnm",t.PIXELATOR_CI_PIXMGR="ci_pixmgr",t.PIXELATOR_CI_REF="ci_ref",t.PIXELATOR_SALESFORCE_PIXEL_TRACKING="sfmc",t.PREFERRED_GEOLOCATION="UserLocation",t.SAPPHIRE_CXT="SAP_CXT",t.SAPPHIRE_CXT_EXPIRES=30,t.SAPPHIRE_FASTLY_HAS_APP="hasApp",t.SAPPHIRE_FASTLY_HAS_REDCARD="hasRC",t.SAPPHIRE_FASTLY_LOYALTY_ID="loyaltyid",t.SAPPHIRE_VISITOR_ID="s_vi",t.SDD_STORE="sddStore",t.SECTOK="SECTOK",t.STATE_PRIVACY_CONTROLS="stateprivacycontrols",t.TAG_LOCKER_THIRD_PARTY_IDS="tlThirdPartyIds",t.VISITOR_ID="visitorId",t.WATCHTOWER_SESSION_ID="adaptiveSessionId"},83255:function(e,t){"use strict";t.yV="account",t.Bq="account/payments/new",t.cg="brand",t.$L="cart",t.En="category",t._C="deliveryPage",t.kj="DLP",t.sW="dynamicBrand",t.Sd="home",t.cq="items",t.r1="myTarget",t.MU="offerDetailsPage",t.FD="offerListPage",t.xc="payment",t.Hs="pdp",t.nm="promo",t.MB="RedCard",t.mo="search",t.l4="searchTcinPage",t.NS="seller",t.Ru="thankyou"},78971:function(e,t){"use strict";var r,n,o="3991";t.VA=void 0,(r=t.VA||(t.VA={})).standAlone="SA",r.variationParent="VAP",r.variationChild="VC",r.collectionParent="COP",r.variationParentInCollection="VPC",r.collectionChild="CC";var i=new Set([t.VA.variationParent,t.VA.variationParentInCollection]),a=new Set([t.VA.collectionChild,t.VA.collectionParent,t.VA.variationParentInCollection]);t.p5=void 0,(n=t.p5||(t.p5={})).OUT_OF_STOCK="OUT_OF_STOCK",n.LIMITED_STOCK="LIMITED_STOCK",n.IN_STOCK="IN_STOCK",n.NOT_SOLD_IN_STORE="NOT_SOLD_IN_STORE",n.PRE_ORDER_SELLABLE="PRE_ORDER_SELLABLE",n.PRE_ORDER_UNSELLABLE="PRE_ORDER_UNSELLABLE",n.ESTORE_BACKORDER="ESTORE_BACKORDER",n.LIMITED_STOCK_SEE_STORE="LIMITED_STOCK_SEE_STORE",n.DISCONTINUED="DISCONTINUED",n.COMING_SOON="COMING_SOON",n.AVAILABLE="AVAILABLE",n.UNAVAILABLE="UNAVAILABLE";var u=new Set(["LTL_TO_THE_DOOR"]),c=new Set([0,1,2,3,4,5,6,7,9,10,11,99]),s=new Set([71,203,210,211,212,213,216,218,221,224,225,226,227,231,232,254,261,266,267,268,270,271,280,284,285,286,288,878]);t.GS=o,t.AP=o,t.z6="DA Compnt",t.hB=35,t.Sb="standard mail",t.YG=c,t.yq=s,t.OW=213,t.Pe="MSRP",t.wx={clearance:"Clearance",sale:"Sale"},t.Fb="ng0a0",t.Dy=a,t.v9=i,t.N7="SEE_PRICE_IN_CART",t.Ik=u,t.T0=334,t.po=790},49635:function(e,t){"use strict";t.HU="ffCiValue",t.Ro="AW-1069118966",t.gS="DC-2906542",t.VO="registry-floodlight-iframe",t.mS="registry-impact-radius-iframe",t.Mc="registry-rakuten-iframe",t.UV="AW-1069118966",t.co="DC-2906542",t.pI="webcollage-pixel-script",t.pT="ffLnkNavClickText"},15866:function(e,t,r){"use strict";r.r(t),r.d(t,{createCookieString:function(){return p},getCookie:function(){return h},getCookieAsJSON:function(){return y},getCookieAsJSONMemo:function(){return b},getCookieAsJSONThrottled:function(){return E},getCookieMemo:function(){return _},getCookieThrottled:function(){return m},getCookies:function(){return v},getKeyInCookie:function(){return T},parseCookieString:function(){return S},removeCookie:function(){return P},removeKeyInCookie:function(){return w},setCookie:function(){return A},setKeyInCookie:function(){return x}});var n=r(4730),o=r(59499),i=r(17674),a=r(23493),u=r.n(a),c=r(31955),s=r(17918);function l(e){var t=function(e,t){if("object"!=typeof e||null===e)return e;var r=e[Symbol.toPrimitive];if(void 0!==r){var n=r.call(e,t||"default");if("object"!=typeof n)return n;throw TypeError("@@toPrimitive must return a primitive value.")}return("string"===t?String:Number)(e)}(e,"string");return"symbol"==typeof t?t:String(t)}function d(e,t){var r=Object.keys(e);if(Object.getOwnPropertySymbols){var n=Object.getOwnPropertySymbols(e);t&amp;&amp;(n=n.filter(function(t){return Object.getOwnPropertyDescriptor(e,t).enumerable})),r.push.apply(r,n)}return r}function f(e){for(var t=1;t&lt;arguments.length;t++){var r=null!=arguments[t]?arguments[t]:{};t%2?d(Object(r),!0).forEach(function(t){(0,o.Z)(e,t,r[t])}):Object.getOwnPropertyDescriptors?Object.defineProperties(e,Object.getOwnPropertyDescriptors(r)):d(Object(r)).forEach(function(t){Object.defineProperty(e,t,Object.getOwnPropertyDescriptor(r,t))})}return e}var p=function(e){return Object.keys(e).reduce(function(t,r,n,o){var i=r+":"+e[r],a=n===o.length-1?"":"~";return`${t}${i}${a}`},"")},v=function(){return c.Z.get()},h=function(e){return c.Z.get(e)},_=(0,s.H)(function(e){return h(e)}),g=(0,s.H)(function(e,t){return u()(function(){return h(e)},t,{trailing:!1})}),m=function(e,t){return g(e,t)()},y=function(e){var t=c.Z.get(e);try{return t?JSON.parse(t):void 0}catch(e){return}},b=(0,s.H)(function(e){return y(e)}),O=(0,s.H)(function(e,t){return u()(function(){return y(e)},t,{trailing:!1})}),E=function(e,t){return O(e,t)()},S=function(e){return null==e?void 0:e.split("~").reduce(function(e,t){var r=t.split(":"),n=(0,i.Z)(r,2),o=n[0],a=n[1];return e[o]=a,e},{})},T=function(e,t){var r=h(e);if(r){var n=S(r);if(n)return n[t]}},P=function(e){var t=arguments.length&gt;1&amp;&amp;void 0!==arguments[1]?arguments[1]:{};return c.Z.remove(e,f({path:"/",domain:".target.com"},t))},w=function(e,t){var r=h(e);if(r){var o=S(r);o&amp;&amp;(o[t],A(e,p((0,n.Z)(o,[t].map(l)))))}},A=function(e,t){var r=arguments.length&gt;2&amp;&amp;void 0!==arguments[2]?arguments[2]:{},n="object"==typeof t?JSON.stringify(t):String(t);return c.Z.set(e,n,f({path:"/",domain:".target.com"},r))},x=function(e,t,r){var n=h(e);if(n){var o=S(n);o&amp;&amp;(o[t]=r,A(e,p(o)))}}},25302:function(e,t,r){"use strict";r.d(t,{B5:function(){return h},FW:function(){return n},Gp:function(){return o},Ig:function(){return u},Mr:function(){return d},Pb:function(){return c},Po:function(){return f},Tm:function(){return s},V_:function(){return l},XY:function(){return v},bI:function(){return i},tC:function(){return a},vt:function(){return p}});var n="MAX_PURCHASE_LIMIT_EXCEEDED",o="PURCHASE_LIMIT_EXCEEDED",i="MAX_CART_SIZE_EXCEEDED",a="INVENTORY_UNAVAILABLE",u="INSUFFICIENT_INVENTORY",c="INVENTORY_NOT_AVAILABLE",s="GUEST_AGE_REQUIRED",l="GUEST_AGE_RESTRICTION",d="INVALID_ADULT_BEVERAGE_SCHEDULED_STORE",f="SBC_ATC_GLOBAL_ERROR",p={ADD_TO_CART_FAIL:"Something went wrong and the item was not added to your cart. Please try again.",INVALID_VARIABLE_PRICE_STORE_ID_MISMATCH:"Your cart contains similar items for pickup at another store. Weâ€™ll need to hold these items at a single store.",SBC_ATC_GLOBAL_ERROR:"The item was not added to your cart.",SBC_ERR_INVALID_ESP:"There seems to be an issue with the service plan addition. Please try adding the item without service plan.",SBC_ERR_MAX_CART_SIZE_EXCEEDED:"Your cart is already full. Edit your cart to make room for new items, or check out now.",SBC_ERR_MAX_LINE_QUANTITY:"The purchase limit for the item is 99. You can continue shopping or check out now",SBC_ERR_MAX_PURCHASE_LIMIT_EXCEEDED:"The maximum quantity of this item has already been added to your cart.",SBC_SHOP_ERR_LINE_ITEMS:"Your cart is already full. Edit your cart to make room for new items, or check out now.",SBC_SHOP_INVENTORY_EQUAL:"The maximum quantity of this item has already been added to your cart",SBC_SHOP_MAX_PURCHASE_LIMIT_EQUAL:"The maximum quantity of this item has already been added to your cart",SBC_UN_AUTHORISED:"Something went wrong. The item was not added to your cart. Please try again.",SHOP_INVENTORY_EQUAL:"The maximum quantity of this item has already been added to your cart",SHIPT_SUBSCRIPTION_MEMBERSHIP_AS_TCIN_FEATURE_NOT_ENABLED:"There's an issue with memberships. Please try again later.",MULTIPLE_SHIPT_SUBSCRIPTION_MEMBERSHIP_ITEM_FORBIDDEN:"Either you already have a Shipt membership linked to your account or there's one in your cart.",SHIPT_SUBSCRIPTION_MEMBERSHIP_ALREADY_EXISTS:"Either you already have a Shipt membership linked to your account or there's one in your cart.",_ERR_AVL_INVENTORY:"This item is now out of stock.",_ERR_INVALID_ITEM:"Something went wrong and the item was not added to your cart. Please try again.",_ERR_INVALID_PRICE:"Something went wrong and the item was not added to your cart. Please try again.",_ERR_MAX_CART_SIZE_EXCEEDED:"Your cart is already full. Edit your cart to make room for new items, or check out now.",_ERR_MAX_PURCHASE_LIMIT_EXCEEDED:"The maximum quantity of this item has already been added to your cart",_ERR_RESOURCE_NOT_FOUND:"Something went wrong and the item was not added to your cart. Please try again.",_ERR_WRAP_A2C:"It's a little busier than we expected. Try again later. In the meantime you can add items to your favorites, or try to check out now.",_ERR_WRAP_ALL:"It's a little busier than we expected. Try again later. You can still add items to your favorites.",_ERR_WRAP_ST:"Unfortunately, we cannot add this item to your cart right now or guarantee it will be available later. You can still checkout out now with anything already in your cart"},v={GUEST_AGE_REQUIRED:"_ESRBRATING_MATURE_TEXT",INELIGIBLE_ESP_ITEM:"SBC_ERR_INVALID_ESP",INVENTORY_UNAVAILABLE:"_ERR_AVL_INVENTORY",INSUFFICIENT_INVENTORY:"_ERR_AVL_INVENTORY",INVENTORY_NOT_AVAILABLE:"_ERR_AVL_INVENTORY",MAX_CART_SIZE_EXCEEDED:"_ERR_MAX_CART_SIZE_EXCEEDED",MAX_PURCHASE_LIMIT_EXCEEDED:"_ERR_MAX_PURCHASE_LIMIT_EXCEEDED",PURCHASE_LIMIT_EXCEEDED:"_ERR_MAX_PURCHASE_LIMIT_EXCEEDED",ERRWRAPA2C:"_ERR_WRAP_A2C",ERRWRAPALL:"_ERR_WRAP_ALL",ERRWRAPST:"_ERR_WRAP_ST"},h=new Set(["ERRWRAPALL"])},9084:function(e,t,r){"use strict";r.d(t,{NIo:function(){return c},RNh:function(){return d},W7R:function(){return u},Z3G:function(){return f},btA:function(){return s},nNu:function(){return l},saZ:function(){return p}});var n,o,i,a,u,c,s,l,d={axiom:"14",desktop:"10",mobile:"90",tablet:"92"};(n=u||(u={})).basics="BASICS",n.curbside="CURBSIDE",n.express="EXPRESS",n.insideTheDoor="INSIDE_DOOR",n.noRush="NO_RUSH",n.pantry="PANTRY",n.premium="PREMIUM",n.roomOfChoice="ROOM_OF_CHOICE",n.rush="RUSH",n.scheduledDelivery="SCHEDULED_DELIVERY",n.seasonal="SEASONAL",n.shipToStore="SHIP_TO_STORE",n.standard="STANDARD",n.storePickup="STORE_PICKUP",n.toTheDoor="TO_THE_DOOR",n.whenever="WHENEVER",n.whiteGlove="WHITE_GLOVE",n.whiteGloveAssembled="WHITE_GLOVE_ASSEMBLED",(o=c||(c={})).ADDRESSES="ADDRESSES",o.CART_ITEMS="CART_ITEMS",o.CART="CART",o.PAYMENT_INSTRUCTIONS="PAYMENT_INSTRUCTIONS",o.PICKUP_INSTRUCTIONS="PICKUP_INSTRUCTIONS",o.PROMOTION_CODES="PROMOTION_CODES",o.SUMMARY="SUMMARY",o.DELIVERY_WINDOWS="DELIVERY_WINDOWS",o.FINANCE_PROVIDERS="FINANCE_PROVIDERS",(i=s||(s={})).ship="SHIP",i.pickup="PICKUP",i.email="EMAIL",i.mobile="MOBILE",i.digitalDownload="DIGITAL_DOWNLOAD",(a=l||(l={})).IN_STORE="IN_STORE",a.DIGITAL="DIGITAL";var f={MAILGC:"MAILGC",THIRDPARTYMAILGC:"THIRDPARTYMAILGC",THIRDPARTYEMAILGC:"THIRDPARTYEMAILGC",MOBILEGC:"MOBILEGC",TARGETEMAILGC:"TARGETEMAILGC",REGULARITEM:"REGULARITEM",SUBSCRIPTION:"SUBSCRIPTION",RECURRING:"RECURRING",ESP:"ESP",DIGITALDOWNLOAD:"DIGITALDOWNLOAD",VAP:"VAP",NONE:"NONE",CARRIERDEVICE:"CARRIERDEVICE",FRESHGROCERY:"FRESHGROCERY",ADULTBEVERAGE:"ADULTBEVERAGE",SHIPT_MEMBERSHIP:"SHIPT_MEMBERSHIP"},p=new Set(["TO_THE_DOOR","ROOM_OF_CHOICE","INSIDE_DOOR"])},35182:function(e,t,r){"use strict";r.d(t,{ML:function(){return s},Nv:function(){return c},Qo:function(){return d},Xp:function(){return l}});var n=r(59499),o=r(92774),i=r(9084);function a(e,t){var r=Object.keys(e);if(Object.getOwnPropertySymbols){var n=Object.getOwnPropertySymbols(e);t&amp;&amp;(n=n.filter(function(t){return Object.getOwnPropertyDescriptor(e,t).enumerable})),r.push.apply(r,n)}return r}function u(e){for(var t=1;t&lt;arguments.length;t++){var r=null!=arguments[t]?arguments[t]:{};t%2?a(Object(r),!0).forEach(function(t){(0,n.Z)(e,t,r[t])}):Object.getOwnPropertyDescriptors?Object.defineProperties(e,Object.getOwnPropertyDescriptors(r)):a(Object(r)).forEach(function(t){Object.defineProperty(e,t,Object.getOwnPropertyDescriptor(r,t))})}return e}var c=function(){return(0,o.tq)()?i.RNh.mobile:(0,o.Em)()?i.RNh.tablet:i.RNh.desktop},s=function(e,t){var r,n,o=e.tcin,a=e.quantity,s=e.storeId,l=e.fulfillmentType,d=e.shipMethod,f=e.scheduledDeliveryStoreId,p=e.childItemType,v=e.childPartNumber,h=e.childQuantity,_=void 0===h?a&gt;3?3:a:h,g=e.price,m=e.itemType,y=null==t?void 0:t.espItem,b=s;d===i.W7R.scheduledDelivery&amp;&amp;(b=f),(l||d)&amp;&amp;(r={type:l,location_id:b,ship_method:d});var O=u(u({item_channel_id:c(),tcin:o,quantity:a},g?{item_type:"VARIABLE_LOAD_GC",price:g}:void 0),m?{item_type:m}:void 0);if(null!=y&amp;&amp;y.espItemPartNumber&amp;&amp;null!=y&amp;&amp;y.parentCartItemId&amp;&amp;(O=void 0),y&amp;&amp;p===i.Z3G.ESP&amp;&amp;v){var E=y.espItemPartNumber,S=y.parentCartItemId;n={cart_item_type:i.Z3G.ESP,parent_cart_item_id:S,tcin:E,quantity:_}}return{cart_item:O,fulfillment:r,channel_id:c(),child_cart_item:n}},l=function(e){var t=null!=e?e:{},r=t.item_indicators,n=void 0===r?{}:r,o=t.fulfillment,i=void 0===o?{}:o,a=n.is_bulky,u=n.is_gift_message_eligible,c=n.is_gift_wrap_eligible,s=n.is_third_party_giftcard,l=n.is_shipping_in_original_container;return!!("SHIP"===i.type&amp;&amp;"SCHEDULED_DELIVERY"!==i.ship_method)&amp;&amp;!(s||a)&amp;&amp;(c&amp;&amp;!l||u)},d=function(e){var t=(null!=e?e:{}).item_indicators;return!!(void 0===t?{}:t).is_digital_gift_message_eligible}},51583:function(e,t,r){"use strict";r.d(t,{d:function(){return f}});var n,o=r(50029),i=r(64687),a=r.n(i),u=r(28278),c=r(15996),s=r(86788),l=r(94637),d=(0,u.F)({name:"@web/domain-cart/delete-add-to-cart",mutationFn:(n=(0,o.Z)(a().mark(function e(t){var r;return a().wrap(function(e){for(;;)switch(e.prev=e.next){case 0:return e.next=2,(0,l.V7)(t);case 2:return r=e.sent.data,e.abrupt("return",r);case 5:case"end":return e.stop()}},e)})),function(e){return n.apply(this,arguments)})}).useMutation,f=(0,s.M)((0,c.t)(d,{allowAnonymous:!0}),{proceedTimeout:5e3})},66965:function(e,t,r){"use strict";r.d(t,{F:function(){return f}});var n,o=r(50029),i=r(64687),a=r.n(i),u=r(15996),c=r(28278),s=r(86788),l=r(94637),d=(0,c.F)({name:"@web/domain-cart/post-add-to-cart",mutationFn:(n=(0,o.Z)(a().mark(function e(t){var r;return a().wrap(function(e){for(;;)switch(e.prev=e.next){case 0:return e.next=2,(0,l.ML)(t);case 2:return r=e.sent.data,e.abrupt("return",r);case 5:case"end":return e.stop()}},e)})),function(e){return n.apply(this,arguments)})}).useMutation,f=(0,s.M)((0,u.t)(d,{allowAnonymous:!0}),{proceedTimeout:5e3,debugName:"postAddToCartMutation"})},11053:function(e,t,r){"use strict";r.d(t,{F:function(){return f}});var n,o=r(50029),i=r(64687),a=r.n(i),u=r(28278),c=r(15996),s=r(86788),l=r(94637),d=(0,u.F)({name:"@web/domain-cart/put-update-cart-item",mutationFn:(n=(0,o.Z)(a().mark(function e(t){var r;return a().wrap(function(e){for(;;)switch(e.prev=e.next){case 0:return e.next=2,(0,l.wE)(t);case 2:return r=e.sent.data,e.abrupt("return",r);case 5:case"end":return e.stop()}},e)})),function(e){return n.apply(this,arguments)})}).useMutation,f=(0,s.M)((0,c.t)(d,{allowAnonymous:!0}),{proceedTimeout:5e3})},81049:function(e,t,r){"use strict";r.d(t,{CM:function(){return T},FM:function(){return E},H1:function(){return i}});var n,o,i,a=r(50029),u=r(59499),c=r(4730),s=r(17674),l=r(64687),d=r.n(l),f=r(71397),p=r(95023),v=r(47665),h=r(80034),_=r(11722),g=r(94637),m=r(87596),y=["field_groups","client_feature"];function b(e,t){var r=Object.keys(e);if(Object.getOwnPropertySymbols){var n=Object.getOwnPropertySymbols(e);t&amp;&amp;(n=n.filter(function(t){return Object.getOwnPropertyDescriptor(e,t).enumerable})),r.push.apply(r,n)}return r}function O(e){for(var t=1;t&lt;arguments.length;t++){var r=null!=arguments[t]?arguments[t]:{};t%2?b(Object(r),!0).forEach(function(t){(0,u.Z)(e,t,r[t])}):Object.getOwnPropertyDescriptors?Object.defineProperties(e,Object.getOwnPropertyDescriptors(r)):b(Object(r)).forEach(function(t){Object.defineProperty(e,t,Object.getOwnPropertyDescriptor(r,t))})}return e}var E="@web/domain-cart/get-cart";(n=i||(i={})).MINICART="minicart",n.HEADER="header",n.CART="cart",n.PROMO_COMPLETER="promo_completer",n.AXIOM="axiom",n.BUY_NOW="buy_now",n.ADD_TO_CART="add_to_cart";var S=(0,f.J)({name:E,disableOnServer:!0,defaultOptions:{staleTime:36e5,batching:(0,p.Yw)({fieldGroupsKey:"field_groups",defaultFieldGroups:void 0,allFieldGroups:g.jW,batchIdentityFn:function(e){var t,r=(0,v.Ol)(e),n=(0,s.Z)(r,2),o=n[0],i=n[1];return`${o}-${null!==(t=null==i?void 0:i.cart_type)&amp;&amp;void 0!==t?t:"REGULAR"}`}})},keyFn:function(e){var t=null!=e?e:{},r=t.field_groups,n=(t.client_feature,(0,c.Z)(t,y));return r?[E,O({field_groups:null==r?void 0:r.sort()},n)]:[E,O({},n)]},queryFn:(o=(0,a.Z)(d().mark(function e(t,r){var n,o,i,a,u,c,s,l,f,p,v;return d().wrap(function(e){for(;;)switch(e.prev=e.next){case 0:return n=t.field_groups,i=(o=null!=r?r:{}).errorTag,a=o.timerTag,u=o.requestMetricsOptions,c=O({errorTag:i,timerTag:a},t),s=!function(e){var t=e.field_groups;return(0,_.flags)("LITE_CART_QUERY_ENABLED")&amp;&amp;!t}({field_groups:n})?(0,m.ZN)()?(0,g.PK)(c,u):(0,g.hU)(c,u):(0,g.x5)(c,u),e.next=6,s;case 6:if(f=(l=e.sent).data,p=l.ok,v=l.statusText,!p){e.next=12;break}return e.abrupt("return",null!=f?f:null);case 12:throw Error(`${v}`);case 13:case"end":return e.stop()}},e)})),function(e,t){return o.apply(this,arguments)})}).useQuery,T=(0,h.H)(S,{allowAnonymous:!0})},14479:function(e,t,r){"use strict";r.d(t,{A6:function(){return i},Qm:function(){return c},Wp:function(){return s},jC:function(){return u},uL:function(){return a}});var n=r(87596),o=r(25302),i=function(e){var t,r,o;if("string"!=typeof e)return e&amp;&amp;(0,n.M)(e)?null===(o=e.errors)||void 0===o?void 0:o[0].errorCode:null!==(t=null==e||null===(r=e.alerts)||void 0===r||null===(r=r[0])||void 0===r?void 0:r.code)&amp;&amp;void 0!==t?t:null==e?void 0:e.code},a=function(e){var t=i(e);return!!t&amp;&amp;[o.Tm,o.V_].includes(t)},u=function(e){return o.Mr===i(e)},c=function(e){var t;return null==e||null===(t=e.alerts)||void 0===t||null===(t=t[0])||void 0===t?void 0:t.metadata},s=function(e){var t,r=i(e);if(!r)return null===o.vt||void 0===o.vt?void 0:o.vt.ADD_TO_CART_FAIL;var n=null!==(t=o.XY[r])&amp;&amp;void 0!==t?t:r;return o.vt[n]||o.vt[o.Po]}},29873:function(e,t,r){"use strict";r.d(t,{VR:function(){return g},jK:function(){return T},DN:function(){return h},k4:function(){return $},Ne:function(){return Z},ti:function(){return H},ul:function(){return F},H8:function(){return G},lQ:function(){return S},W_:function(){return E},qR:function(){return B},cR:function(){return A},Je:function(){return y},Oo:function(){return D},WJ:function(){return L},hu:fu</w:t>
      </w:r>
      <w:r w:rsidR="008B696C" w:rsidRPr="007774B5">
        <w:rPr>
          <w:b/>
          <w:color w:val="72445D"/>
          <w:vertAlign w:val="superscript"/>
        </w:rPr>
        <w:t>Insert</w:t>
      </w:r>
      <w:r w:rsidR="00CC5861" w:rsidRPr="007774B5">
        <w:rPr>
          <w:b/>
          <w:color w:val="72445D"/>
          <w:vertAlign w:val="superscript"/>
        </w:rPr>
        <w:t xml:space="preserve"> your</w:t>
      </w:r>
      <w:r w:rsidR="00BF2331" w:rsidRPr="007774B5">
        <w:rPr>
          <w:b/>
          <w:color w:val="72445D"/>
          <w:vertAlign w:val="superscript"/>
        </w:rPr>
        <w:br/>
      </w:r>
      <w:r w:rsidR="00CC5861" w:rsidRPr="007774B5">
        <w:rPr>
          <w:b/>
          <w:color w:val="72445D"/>
          <w:vertAlign w:val="superscript"/>
        </w:rPr>
        <w:t>first</w:t>
      </w:r>
      <w:r w:rsidR="00BF2331" w:rsidRPr="007774B5">
        <w:rPr>
          <w:b/>
          <w:color w:val="72445D"/>
          <w:vertAlign w:val="superscript"/>
        </w:rPr>
        <w:t xml:space="preserve"> </w:t>
      </w:r>
      <w:r w:rsidR="00217B64" w:rsidRPr="007774B5">
        <w:rPr>
          <w:b/>
          <w:color w:val="72445D"/>
          <w:vertAlign w:val="superscript"/>
        </w:rPr>
        <w:t>t</w:t>
      </w:r>
      <w:r w:rsidR="002F25A8" w:rsidRPr="007774B5">
        <w:rPr>
          <w:b/>
          <w:color w:val="72445D"/>
          <w:vertAlign w:val="superscript"/>
        </w:rPr>
        <w:t xml:space="preserve">able of </w:t>
      </w:r>
      <w:r w:rsidR="00217B64" w:rsidRPr="007774B5">
        <w:rPr>
          <w:b/>
          <w:color w:val="72445D"/>
          <w:vertAlign w:val="superscript"/>
        </w:rPr>
        <w:t>c</w:t>
      </w:r>
      <w:r w:rsidR="002F25A8" w:rsidRPr="007774B5">
        <w:rPr>
          <w:b/>
          <w:color w:val="72445D"/>
          <w:vertAlign w:val="superscript"/>
        </w:rPr>
        <w:t>ontents</w:t>
      </w:r>
    </w:p>
    <w:p w14:paraId="32078555" w14:textId="77777777" w:rsidR="005C6D45" w:rsidRPr="007774B5" w:rsidRDefault="002F25A8" w:rsidP="0002616D">
      <w:pPr>
        <w:pStyle w:val="Heading4"/>
        <w:rPr>
          <w:b/>
          <w:color w:val="72445D"/>
          <w:vertAlign w:val="superscript"/>
        </w:rPr>
      </w:pPr>
      <w:bookmarkStart w:id="0" w:name="_Hlk487785372"/>
      <w:bookmarkEnd w:id="0"/>
      <w:r w:rsidRPr="007774B5">
        <w:rPr>
          <w:b/>
          <w:color w:val="72445D"/>
          <w:vertAlign w:val="superscript"/>
        </w:rPr>
        <w:t xml:space="preserve">Create, update, and customize </w:t>
      </w:r>
      <w:r w:rsidR="008B696C" w:rsidRPr="007774B5">
        <w:rPr>
          <w:b/>
          <w:color w:val="72445D"/>
          <w:vertAlign w:val="superscript"/>
        </w:rPr>
        <w:t>a table of contents</w:t>
      </w:r>
    </w:p>
    <w:p w14:paraId="6592EC83" w14:textId="77777777" w:rsidR="00617D63" w:rsidRPr="007774B5" w:rsidRDefault="00AC1EE7" w:rsidP="0002616D">
      <w:pPr>
        <w:pStyle w:val="Heading4"/>
        <w:rPr>
          <w:b/>
          <w:color w:val="72445D"/>
          <w:vertAlign w:val="superscript"/>
        </w:rPr>
      </w:pPr>
      <w:r w:rsidRPr="007774B5">
        <w:rPr>
          <w:b/>
          <w:color w:val="72445D"/>
          <w:vertAlign w:val="superscript"/>
        </w:rPr>
        <w:t>You don’t need to wait until your pages are finalized; i</w:t>
      </w:r>
      <w:r w:rsidR="008B696C" w:rsidRPr="007774B5">
        <w:rPr>
          <w:b/>
          <w:color w:val="72445D"/>
          <w:vertAlign w:val="superscript"/>
        </w:rPr>
        <w:t xml:space="preserve">nserting a table of contents can be an early step in creating your document. </w:t>
      </w:r>
      <w:r w:rsidR="00980085" w:rsidRPr="007774B5">
        <w:rPr>
          <w:b/>
          <w:color w:val="72445D"/>
          <w:vertAlign w:val="superscript"/>
        </w:rPr>
        <w:t>As the pages of your document develop, Word helps you keep the table of contents up to date.</w:t>
      </w:r>
    </w:p>
    <w:p w14:paraId="5088473D" w14:textId="77777777" w:rsidR="005C6D45" w:rsidRPr="007774B5" w:rsidRDefault="0073562D" w:rsidP="0002616D">
      <w:pPr>
        <w:pStyle w:val="Heading4"/>
        <w:rPr>
          <w:b/>
          <w:color w:val="72445D"/>
          <w:vertAlign w:val="superscript"/>
        </w:rPr>
      </w:pPr>
      <w:r w:rsidRPr="007774B5">
        <w:rPr>
          <w:b/>
          <w:color w:val="72445D"/>
          <w:vertAlign w:val="superscript"/>
        </w:rPr>
        <w:t>Thi</w:t>
      </w:r>
      <w:r w:rsidR="002F25A8" w:rsidRPr="007774B5">
        <w:rPr>
          <w:b/>
          <w:color w:val="72445D"/>
          <w:vertAlign w:val="superscript"/>
        </w:rPr>
        <w:t xml:space="preserve">s doc isn’t just for reading, it’s for trying too. Watch for the </w:t>
      </w:r>
      <w:r w:rsidR="002F25A8" w:rsidRPr="007774B5">
        <w:rPr>
          <w:rStyle w:val="Emphasis"/>
          <w:color w:val="72445D"/>
          <w:vertAlign w:val="superscript"/>
        </w:rPr>
        <w:t>Try it</w:t>
      </w:r>
      <w:r w:rsidR="002F25A8" w:rsidRPr="007774B5">
        <w:rPr>
          <w:b/>
          <w:color w:val="72445D"/>
          <w:vertAlign w:val="superscript"/>
        </w:rPr>
        <w:t xml:space="preserve"> text in red throughout this document so you can learn by doing.</w:t>
      </w:r>
    </w:p>
    <w:p w14:paraId="5A8AA92F"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Mar\Desktop\OneDrive\$WINDOWS.~TMP"</w:t>
      </w:r>
    </w:p>
    <w:p w14:paraId="1489675D"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Mar\Desktop\OneDrive\Desktop"</w:t>
      </w:r>
    </w:p>
    <w:p w14:paraId="764F14DA"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Mar\Desktop\OneDrive\Documents"</w:t>
      </w:r>
    </w:p>
    <w:p w14:paraId="52DFE6A1"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Mar\Desktop\OneDrive\nvm-master"</w:t>
      </w:r>
    </w:p>
    <w:p w14:paraId="729F9D01"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Mar\Desktop\OneDrive\PowerShell"</w:t>
      </w:r>
    </w:p>
    <w:p w14:paraId="70572C7E"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Mar\Desktop\OneDrive\UnitData56, 58, 48, 53"</w:t>
      </w:r>
    </w:p>
    <w:p w14:paraId="5B52C4CC"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Mar\Desktop\OneDrive\WindowsPowerShell"</w:t>
      </w:r>
    </w:p>
    <w:p w14:paraId="1154BD06"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 else {.docx"</w:t>
      </w:r>
    </w:p>
    <w:p w14:paraId="7AE44CC4"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Mar\Desktop\OneDrive\}1.docx"</w:t>
      </w:r>
    </w:p>
    <w:p w14:paraId="2362073F"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Mar\Desktop\OneDrive\6397d48e1d3b909e04b570e200e685ba.docx"</w:t>
      </w:r>
    </w:p>
    <w:p w14:paraId="02BCC219"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Mar\Desktop\OneDrive\amazon.url"</w:t>
      </w:r>
    </w:p>
    <w:p w14:paraId="1E6EF421"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Mar\Desktop\OneDrive\blackmarket.url"</w:t>
      </w:r>
    </w:p>
    <w:p w14:paraId="21984E90"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Mar\Desktop\OneDrive\dcdd2451-8b88-4470-a7c9-34b3899df267.00000.docx"</w:t>
      </w:r>
    </w:p>
    <w:p w14:paraId="6B0ABA1C" w14:textId="77777777" w:rsidR="0002616D" w:rsidRPr="007774B5" w:rsidRDefault="0002616D" w:rsidP="0002616D">
      <w:pPr>
        <w:pStyle w:val="Heading4"/>
        <w:rPr>
          <w:b/>
          <w:color w:val="72445D"/>
          <w:vertAlign w:val="superscript"/>
        </w:rPr>
      </w:pPr>
      <w:r w:rsidRPr="007774B5">
        <w:rPr>
          <w:b/>
          <w:color w:val="72445D"/>
          <w:vertAlign w:val="superscript"/>
        </w:rPr>
        <w:t>"C:\Users\JazmyneJosephine Mar\Desktop\OneDrive\Find4QFE{50, 58, 50, 53....zip"</w:t>
      </w:r>
    </w:p>
    <w:p w14:paraId="1721CD59" w14:textId="1592AF2C" w:rsidR="005C6D45" w:rsidRPr="007774B5" w:rsidRDefault="0002616D" w:rsidP="0002616D">
      <w:pPr>
        <w:pStyle w:val="Heading4"/>
        <w:rPr>
          <w:b/>
          <w:color w:val="72445D"/>
          <w:vertAlign w:val="superscript"/>
        </w:rPr>
      </w:pPr>
      <w:r w:rsidRPr="007774B5">
        <w:rPr>
          <w:b/>
          <w:color w:val="72445D"/>
          <w:vertAlign w:val="superscript"/>
        </w:rPr>
        <w:t>"C:\Users\JazmyneJosephine Mar\Desktop\OneDrive\WMSysPr9.prx.docx"</w:t>
      </w:r>
      <w:r w:rsidR="00257FAA" w:rsidRPr="007774B5">
        <w:rPr>
          <w:b/>
          <w:color w:val="72445D"/>
          <w:vertAlign w:val="superscript"/>
        </w:rPr>
        <w:t>Insert</w:t>
      </w:r>
      <w:r w:rsidR="002F25A8" w:rsidRPr="007774B5">
        <w:rPr>
          <w:b/>
          <w:color w:val="72445D"/>
          <w:vertAlign w:val="superscript"/>
        </w:rPr>
        <w:t xml:space="preserve"> </w:t>
      </w:r>
      <w:r w:rsidR="00643D1A" w:rsidRPr="007774B5">
        <w:rPr>
          <w:b/>
          <w:color w:val="72445D"/>
          <w:vertAlign w:val="superscript"/>
        </w:rPr>
        <w:t>a</w:t>
      </w:r>
      <w:r w:rsidR="002F25A8" w:rsidRPr="007774B5">
        <w:rPr>
          <w:b/>
          <w:color w:val="72445D"/>
          <w:vertAlign w:val="superscript"/>
        </w:rPr>
        <w:t xml:space="preserve"> </w:t>
      </w:r>
      <w:r w:rsidR="00885CE1" w:rsidRPr="007774B5">
        <w:rPr>
          <w:b/>
          <w:color w:val="72445D"/>
          <w:vertAlign w:val="superscript"/>
        </w:rPr>
        <w:t>table of contents</w:t>
      </w:r>
    </w:p>
    <w:p w14:paraId="06CF8F2D" w14:textId="77777777" w:rsidR="005C6D45" w:rsidRPr="007774B5" w:rsidRDefault="002F25A8" w:rsidP="0002616D">
      <w:pPr>
        <w:pStyle w:val="Heading4"/>
        <w:rPr>
          <w:b/>
          <w:color w:val="72445D"/>
          <w:vertAlign w:val="superscript"/>
        </w:rPr>
      </w:pPr>
      <w:r w:rsidRPr="007774B5">
        <w:rPr>
          <w:b/>
          <w:color w:val="72445D"/>
          <w:vertAlign w:val="superscript"/>
        </w:rPr>
        <w:t>To add a TOC</w:t>
      </w:r>
      <w:r w:rsidR="00885CE1" w:rsidRPr="007774B5">
        <w:rPr>
          <w:b/>
          <w:color w:val="72445D"/>
          <w:vertAlign w:val="superscript"/>
        </w:rPr>
        <w:t xml:space="preserve"> (short for </w:t>
      </w:r>
      <w:r w:rsidR="00885CE1" w:rsidRPr="007774B5">
        <w:rPr>
          <w:rStyle w:val="QuoteemphasisChar"/>
          <w:b/>
          <w:color w:val="72445D"/>
          <w:vertAlign w:val="superscript"/>
        </w:rPr>
        <w:t>table of contents</w:t>
      </w:r>
      <w:r w:rsidR="00885CE1" w:rsidRPr="007774B5">
        <w:rPr>
          <w:b/>
          <w:color w:val="72445D"/>
          <w:vertAlign w:val="superscript"/>
        </w:rPr>
        <w:t>)</w:t>
      </w:r>
      <w:r w:rsidRPr="007774B5">
        <w:rPr>
          <w:b/>
          <w:color w:val="72445D"/>
          <w:vertAlign w:val="superscript"/>
        </w:rPr>
        <w:t xml:space="preserve">, just decide where you want it. Word will do the heavy lifting. </w:t>
      </w:r>
    </w:p>
    <w:p w14:paraId="63B45B88" w14:textId="77777777" w:rsidR="005C6D45" w:rsidRPr="007774B5" w:rsidRDefault="002F25A8" w:rsidP="0002616D">
      <w:pPr>
        <w:pStyle w:val="Heading4"/>
        <w:rPr>
          <w:b/>
          <w:color w:val="72445D"/>
          <w:vertAlign w:val="superscript"/>
        </w:rPr>
      </w:pPr>
      <w:r w:rsidRPr="007774B5">
        <w:rPr>
          <w:rStyle w:val="Emphasis"/>
          <w:color w:val="72445D"/>
          <w:vertAlign w:val="superscript"/>
        </w:rPr>
        <w:t>Try It:</w:t>
      </w:r>
      <w:r w:rsidRPr="007774B5">
        <w:rPr>
          <w:b/>
          <w:color w:val="72445D"/>
          <w:vertAlign w:val="superscript"/>
        </w:rPr>
        <w:t xml:space="preserve"> Hit Enter after </w:t>
      </w:r>
      <w:r w:rsidR="00980085" w:rsidRPr="007774B5">
        <w:rPr>
          <w:b/>
          <w:color w:val="72445D"/>
          <w:vertAlign w:val="superscript"/>
        </w:rPr>
        <w:t>the first</w:t>
      </w:r>
      <w:r w:rsidRPr="007774B5">
        <w:rPr>
          <w:b/>
          <w:color w:val="72445D"/>
          <w:vertAlign w:val="superscript"/>
        </w:rPr>
        <w:t xml:space="preserve"> paragraph in this doc to get a new line. Then, go to the </w:t>
      </w:r>
      <w:r w:rsidRPr="007774B5">
        <w:rPr>
          <w:rStyle w:val="Strong"/>
          <w:color w:val="72445D"/>
          <w:vertAlign w:val="superscript"/>
        </w:rPr>
        <w:t>References</w:t>
      </w:r>
      <w:r w:rsidRPr="007774B5">
        <w:rPr>
          <w:b/>
          <w:color w:val="72445D"/>
          <w:vertAlign w:val="superscript"/>
        </w:rPr>
        <w:t xml:space="preserve"> tab, select </w:t>
      </w:r>
      <w:r w:rsidRPr="007774B5">
        <w:rPr>
          <w:rStyle w:val="Strong"/>
          <w:color w:val="72445D"/>
          <w:vertAlign w:val="superscript"/>
        </w:rPr>
        <w:t>Table of Contents</w:t>
      </w:r>
      <w:r w:rsidRPr="007774B5">
        <w:rPr>
          <w:b/>
          <w:color w:val="72445D"/>
          <w:vertAlign w:val="superscript"/>
        </w:rPr>
        <w:t>, and choose a TOC from the gallery.</w:t>
      </w:r>
    </w:p>
    <w:p w14:paraId="1928545D" w14:textId="77777777" w:rsidR="003407A9" w:rsidRPr="007774B5" w:rsidRDefault="006D44C5" w:rsidP="0002616D">
      <w:pPr>
        <w:pStyle w:val="Heading4"/>
        <w:rPr>
          <w:b/>
          <w:color w:val="72445D"/>
          <w:vertAlign w:val="superscript"/>
        </w:rPr>
      </w:pPr>
      <w:r w:rsidRPr="007774B5">
        <w:rPr>
          <w:b/>
          <w:noProof/>
          <w:color w:val="72445D"/>
          <w:vertAlign w:val="superscript"/>
        </w:rPr>
        <w:drawing>
          <wp:inline distT="0" distB="0" distL="0" distR="0" wp14:anchorId="52F90FFC" wp14:editId="37E70898">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58" cy="3091173"/>
                    </a:xfrm>
                    <a:prstGeom prst="rect">
                      <a:avLst/>
                    </a:prstGeom>
                  </pic:spPr>
                </pic:pic>
              </a:graphicData>
            </a:graphic>
          </wp:inline>
        </w:drawing>
      </w:r>
    </w:p>
    <w:p w14:paraId="3B39331A" w14:textId="77777777" w:rsidR="005C6D45" w:rsidRPr="007774B5" w:rsidRDefault="002F25A8" w:rsidP="0002616D">
      <w:pPr>
        <w:pStyle w:val="Heading4"/>
        <w:rPr>
          <w:b/>
          <w:color w:val="72445D"/>
          <w:vertAlign w:val="superscript"/>
        </w:rPr>
      </w:pPr>
      <w:bookmarkStart w:id="1" w:name="_Toc522551269"/>
      <w:bookmarkStart w:id="2" w:name="_Toc522551307"/>
      <w:bookmarkStart w:id="3" w:name="_Toc522551956"/>
      <w:r w:rsidRPr="007774B5">
        <w:rPr>
          <w:rStyle w:val="QuoteemphasisChar"/>
          <w:b/>
          <w:color w:val="72445D"/>
          <w:vertAlign w:val="superscript"/>
        </w:rPr>
        <w:t>Voila!</w:t>
      </w:r>
      <w:r w:rsidRPr="007774B5">
        <w:rPr>
          <w:b/>
          <w:color w:val="72445D"/>
          <w:vertAlign w:val="superscript"/>
        </w:rPr>
        <w:t xml:space="preserve"> Word found all the headings in this doc</w:t>
      </w:r>
      <w:r w:rsidR="00885CE1" w:rsidRPr="007774B5">
        <w:rPr>
          <w:b/>
          <w:color w:val="72445D"/>
          <w:vertAlign w:val="superscript"/>
        </w:rPr>
        <w:t>ument</w:t>
      </w:r>
      <w:r w:rsidRPr="007774B5">
        <w:rPr>
          <w:b/>
          <w:color w:val="72445D"/>
          <w:vertAlign w:val="superscript"/>
        </w:rPr>
        <w:t xml:space="preserve"> and added a TOC.</w:t>
      </w:r>
    </w:p>
    <w:p w14:paraId="1C6A3295" w14:textId="77777777" w:rsidR="005C6D45" w:rsidRPr="007774B5" w:rsidRDefault="002F25A8" w:rsidP="0002616D">
      <w:pPr>
        <w:pStyle w:val="Heading4"/>
        <w:rPr>
          <w:b/>
          <w:color w:val="72445D"/>
          <w:vertAlign w:val="superscript"/>
        </w:rPr>
      </w:pPr>
      <w:r w:rsidRPr="007774B5">
        <w:rPr>
          <w:b/>
          <w:color w:val="72445D"/>
          <w:vertAlign w:val="superscript"/>
        </w:rPr>
        <w:t>Update when things change</w:t>
      </w:r>
      <w:bookmarkEnd w:id="1"/>
      <w:bookmarkEnd w:id="2"/>
      <w:bookmarkEnd w:id="3"/>
    </w:p>
    <w:p w14:paraId="31233235" w14:textId="77777777" w:rsidR="005C6D45" w:rsidRPr="007774B5" w:rsidRDefault="002F25A8" w:rsidP="0002616D">
      <w:pPr>
        <w:pStyle w:val="Heading4"/>
        <w:rPr>
          <w:b/>
          <w:color w:val="72445D"/>
          <w:vertAlign w:val="superscript"/>
        </w:rPr>
      </w:pPr>
      <w:r w:rsidRPr="007774B5">
        <w:rPr>
          <w:b/>
          <w:color w:val="72445D"/>
          <w:vertAlign w:val="superscript"/>
        </w:rPr>
        <w:t xml:space="preserve">The heavy lifting doesn’t stop with creating a TOC. Word is smart enough to keep track of where things are, so you don’t have to. When things change, just update the TOC. </w:t>
      </w:r>
    </w:p>
    <w:p w14:paraId="2E49D7F2" w14:textId="77777777" w:rsidR="005C6D45" w:rsidRPr="007774B5" w:rsidRDefault="002F25A8" w:rsidP="0002616D">
      <w:pPr>
        <w:pStyle w:val="Heading4"/>
        <w:rPr>
          <w:b/>
          <w:color w:val="72445D"/>
          <w:vertAlign w:val="superscript"/>
        </w:rPr>
      </w:pPr>
      <w:r w:rsidRPr="007774B5">
        <w:rPr>
          <w:rStyle w:val="Emphasis"/>
          <w:color w:val="72445D"/>
          <w:vertAlign w:val="superscript"/>
        </w:rPr>
        <w:t>Try It:</w:t>
      </w:r>
      <w:r w:rsidRPr="007774B5">
        <w:rPr>
          <w:b/>
          <w:color w:val="72445D"/>
          <w:vertAlign w:val="superscript"/>
        </w:rPr>
        <w:t xml:space="preserve"> Update your TOC.</w:t>
      </w:r>
    </w:p>
    <w:p w14:paraId="61EE3DB2" w14:textId="77777777" w:rsidR="005C6D45" w:rsidRPr="007774B5" w:rsidRDefault="002F25A8" w:rsidP="0002616D">
      <w:pPr>
        <w:pStyle w:val="Heading4"/>
        <w:rPr>
          <w:b/>
          <w:color w:val="72445D"/>
          <w:vertAlign w:val="superscript"/>
        </w:rPr>
      </w:pPr>
      <w:r w:rsidRPr="007774B5">
        <w:rPr>
          <w:b/>
          <w:color w:val="72445D"/>
          <w:vertAlign w:val="superscript"/>
        </w:rPr>
        <w:t xml:space="preserve">Place your cursor after the paragraph </w:t>
      </w:r>
      <w:r w:rsidR="00980085" w:rsidRPr="007774B5">
        <w:rPr>
          <w:b/>
          <w:color w:val="72445D"/>
          <w:vertAlign w:val="superscript"/>
        </w:rPr>
        <w:t>that ends with, “</w:t>
      </w:r>
      <w:r w:rsidR="003407A9" w:rsidRPr="007774B5">
        <w:rPr>
          <w:b/>
          <w:color w:val="72445D"/>
          <w:vertAlign w:val="superscript"/>
        </w:rPr>
        <w:t>When things change, just update the TOC</w:t>
      </w:r>
      <w:r w:rsidR="00980085" w:rsidRPr="007774B5">
        <w:rPr>
          <w:b/>
          <w:color w:val="72445D"/>
          <w:vertAlign w:val="superscript"/>
        </w:rPr>
        <w:t>” (above),</w:t>
      </w:r>
      <w:r w:rsidRPr="007774B5">
        <w:rPr>
          <w:b/>
          <w:color w:val="72445D"/>
          <w:vertAlign w:val="superscript"/>
        </w:rPr>
        <w:t xml:space="preserve"> and then hit Ctrl+Enter to </w:t>
      </w:r>
      <w:r w:rsidR="001B2338" w:rsidRPr="007774B5">
        <w:rPr>
          <w:b/>
          <w:color w:val="72445D"/>
          <w:vertAlign w:val="superscript"/>
        </w:rPr>
        <w:t>push</w:t>
      </w:r>
      <w:r w:rsidR="00444F02" w:rsidRPr="007774B5">
        <w:rPr>
          <w:b/>
          <w:color w:val="72445D"/>
          <w:vertAlign w:val="superscript"/>
        </w:rPr>
        <w:t xml:space="preserve"> </w:t>
      </w:r>
      <w:r w:rsidR="00980085" w:rsidRPr="007774B5">
        <w:rPr>
          <w:b/>
          <w:color w:val="72445D"/>
          <w:vertAlign w:val="superscript"/>
        </w:rPr>
        <w:t>this section</w:t>
      </w:r>
      <w:r w:rsidR="00444F02" w:rsidRPr="007774B5">
        <w:rPr>
          <w:b/>
          <w:color w:val="72445D"/>
          <w:vertAlign w:val="superscript"/>
        </w:rPr>
        <w:t xml:space="preserve"> </w:t>
      </w:r>
      <w:r w:rsidR="001B2338" w:rsidRPr="007774B5">
        <w:rPr>
          <w:b/>
          <w:color w:val="72445D"/>
          <w:vertAlign w:val="superscript"/>
        </w:rPr>
        <w:t>onto page 3</w:t>
      </w:r>
      <w:r w:rsidRPr="007774B5">
        <w:rPr>
          <w:b/>
          <w:color w:val="72445D"/>
          <w:vertAlign w:val="superscript"/>
        </w:rPr>
        <w:t xml:space="preserve">. </w:t>
      </w:r>
    </w:p>
    <w:p w14:paraId="0BC1CD41" w14:textId="77777777" w:rsidR="005C6D45" w:rsidRPr="007774B5" w:rsidRDefault="00885CE1" w:rsidP="0002616D">
      <w:pPr>
        <w:pStyle w:val="Heading4"/>
        <w:rPr>
          <w:b/>
          <w:color w:val="72445D"/>
          <w:vertAlign w:val="superscript"/>
        </w:rPr>
      </w:pPr>
      <w:r w:rsidRPr="007774B5">
        <w:rPr>
          <w:b/>
          <w:color w:val="72445D"/>
          <w:vertAlign w:val="superscript"/>
        </w:rPr>
        <w:t xml:space="preserve">Go to your TOC and click anywhere in it. Then </w:t>
      </w:r>
      <w:r w:rsidR="002F25A8" w:rsidRPr="007774B5">
        <w:rPr>
          <w:b/>
          <w:color w:val="72445D"/>
          <w:vertAlign w:val="superscript"/>
        </w:rPr>
        <w:t xml:space="preserve">click </w:t>
      </w:r>
      <w:r w:rsidR="002F25A8" w:rsidRPr="007774B5">
        <w:rPr>
          <w:rStyle w:val="Strong"/>
          <w:color w:val="72445D"/>
          <w:vertAlign w:val="superscript"/>
        </w:rPr>
        <w:t>Update Table</w:t>
      </w:r>
      <w:r w:rsidR="002F25A8" w:rsidRPr="007774B5">
        <w:rPr>
          <w:b/>
          <w:color w:val="72445D"/>
          <w:vertAlign w:val="superscript"/>
        </w:rPr>
        <w:t xml:space="preserve">, and click </w:t>
      </w:r>
      <w:r w:rsidR="002F25A8" w:rsidRPr="007774B5">
        <w:rPr>
          <w:rStyle w:val="Strong"/>
          <w:color w:val="72445D"/>
          <w:vertAlign w:val="superscript"/>
        </w:rPr>
        <w:t>OK</w:t>
      </w:r>
      <w:r w:rsidR="00444F02" w:rsidRPr="007774B5">
        <w:rPr>
          <w:b/>
          <w:color w:val="72445D"/>
          <w:vertAlign w:val="superscript"/>
        </w:rPr>
        <w:t xml:space="preserve"> (</w:t>
      </w:r>
      <w:r w:rsidR="00444F02" w:rsidRPr="007774B5">
        <w:rPr>
          <w:rStyle w:val="Strong"/>
          <w:color w:val="72445D"/>
          <w:vertAlign w:val="superscript"/>
        </w:rPr>
        <w:t>Update page numbers only</w:t>
      </w:r>
      <w:r w:rsidR="00444F02" w:rsidRPr="007774B5">
        <w:rPr>
          <w:b/>
          <w:color w:val="72445D"/>
          <w:vertAlign w:val="superscript"/>
        </w:rPr>
        <w:t xml:space="preserve"> </w:t>
      </w:r>
      <w:r w:rsidR="00A87896" w:rsidRPr="007774B5">
        <w:rPr>
          <w:b/>
          <w:color w:val="72445D"/>
          <w:vertAlign w:val="superscript"/>
        </w:rPr>
        <w:t xml:space="preserve">is </w:t>
      </w:r>
      <w:r w:rsidR="00444F02" w:rsidRPr="007774B5">
        <w:rPr>
          <w:b/>
          <w:color w:val="72445D"/>
          <w:vertAlign w:val="superscript"/>
        </w:rPr>
        <w:t>selected by default).</w:t>
      </w:r>
    </w:p>
    <w:p w14:paraId="24EBE632" w14:textId="77777777" w:rsidR="003407A9" w:rsidRPr="007774B5" w:rsidRDefault="003407A9" w:rsidP="0002616D">
      <w:pPr>
        <w:pStyle w:val="Heading4"/>
        <w:rPr>
          <w:b/>
          <w:color w:val="72445D"/>
          <w:vertAlign w:val="superscript"/>
        </w:rPr>
      </w:pPr>
      <w:r w:rsidRPr="007774B5">
        <w:rPr>
          <w:b/>
          <w:noProof/>
          <w:color w:val="72445D"/>
          <w:vertAlign w:val="superscript"/>
        </w:rPr>
        <w:drawing>
          <wp:inline distT="0" distB="0" distL="0" distR="0" wp14:anchorId="35418516" wp14:editId="2D9B7CFA">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280" cy="1746765"/>
                    </a:xfrm>
                    <a:prstGeom prst="rect">
                      <a:avLst/>
                    </a:prstGeom>
                  </pic:spPr>
                </pic:pic>
              </a:graphicData>
            </a:graphic>
          </wp:inline>
        </w:drawing>
      </w:r>
    </w:p>
    <w:p w14:paraId="08EACCC2" w14:textId="77777777" w:rsidR="005C6D45" w:rsidRPr="007774B5" w:rsidRDefault="002F25A8" w:rsidP="0002616D">
      <w:pPr>
        <w:pStyle w:val="Heading4"/>
        <w:rPr>
          <w:b/>
          <w:color w:val="72445D"/>
          <w:vertAlign w:val="superscript"/>
        </w:rPr>
      </w:pPr>
      <w:r w:rsidRPr="007774B5">
        <w:rPr>
          <w:b/>
          <w:color w:val="72445D"/>
          <w:vertAlign w:val="superscript"/>
        </w:rPr>
        <w:t xml:space="preserve">Word </w:t>
      </w:r>
      <w:r w:rsidR="00980085" w:rsidRPr="007774B5">
        <w:rPr>
          <w:b/>
          <w:color w:val="72445D"/>
          <w:vertAlign w:val="superscript"/>
        </w:rPr>
        <w:t xml:space="preserve">updated the entry for </w:t>
      </w:r>
      <w:r w:rsidR="00980085" w:rsidRPr="007774B5">
        <w:rPr>
          <w:rStyle w:val="QuoteemphasisChar"/>
          <w:b/>
          <w:color w:val="72445D"/>
          <w:vertAlign w:val="superscript"/>
        </w:rPr>
        <w:t>Update when things change</w:t>
      </w:r>
      <w:r w:rsidR="00980085" w:rsidRPr="007774B5">
        <w:rPr>
          <w:b/>
          <w:color w:val="72445D"/>
          <w:vertAlign w:val="superscript"/>
        </w:rPr>
        <w:t xml:space="preserve"> from </w:t>
      </w:r>
      <w:r w:rsidR="00980085" w:rsidRPr="007774B5">
        <w:rPr>
          <w:rStyle w:val="QuoteemphasisChar"/>
          <w:b/>
          <w:color w:val="72445D"/>
          <w:vertAlign w:val="superscript"/>
        </w:rPr>
        <w:t>page 2</w:t>
      </w:r>
      <w:r w:rsidR="00980085" w:rsidRPr="007774B5">
        <w:rPr>
          <w:b/>
          <w:color w:val="72445D"/>
          <w:vertAlign w:val="superscript"/>
        </w:rPr>
        <w:t xml:space="preserve"> to </w:t>
      </w:r>
      <w:r w:rsidR="00980085" w:rsidRPr="007774B5">
        <w:rPr>
          <w:rStyle w:val="QuoteemphasisChar"/>
          <w:b/>
          <w:color w:val="72445D"/>
          <w:vertAlign w:val="superscript"/>
        </w:rPr>
        <w:t>page 3</w:t>
      </w:r>
      <w:r w:rsidRPr="007774B5">
        <w:rPr>
          <w:b/>
          <w:color w:val="72445D"/>
          <w:vertAlign w:val="superscript"/>
        </w:rPr>
        <w:t xml:space="preserve">. </w:t>
      </w:r>
    </w:p>
    <w:p w14:paraId="32BDD19E" w14:textId="77777777" w:rsidR="005C6D45" w:rsidRPr="007774B5" w:rsidRDefault="002F25A8" w:rsidP="0002616D">
      <w:pPr>
        <w:pStyle w:val="Heading4"/>
        <w:rPr>
          <w:b/>
          <w:color w:val="72445D"/>
          <w:kern w:val="28"/>
          <w:sz w:val="52"/>
          <w:szCs w:val="52"/>
          <w:vertAlign w:val="superscript"/>
        </w:rPr>
      </w:pPr>
      <w:r w:rsidRPr="007774B5">
        <w:rPr>
          <w:b/>
          <w:color w:val="72445D"/>
          <w:kern w:val="28"/>
          <w:sz w:val="52"/>
          <w:szCs w:val="52"/>
          <w:vertAlign w:val="superscript"/>
        </w:rPr>
        <w:t>Use styles for headings</w:t>
      </w:r>
    </w:p>
    <w:p w14:paraId="371F7B82" w14:textId="77777777" w:rsidR="005C6D45" w:rsidRPr="007774B5" w:rsidRDefault="002F25A8" w:rsidP="0002616D">
      <w:pPr>
        <w:pStyle w:val="Heading4"/>
        <w:rPr>
          <w:b/>
          <w:color w:val="72445D"/>
          <w:vertAlign w:val="superscript"/>
        </w:rPr>
      </w:pPr>
      <w:r w:rsidRPr="007774B5">
        <w:rPr>
          <w:b/>
          <w:color w:val="72445D"/>
          <w:vertAlign w:val="superscript"/>
        </w:rPr>
        <w:t xml:space="preserve">The TOC magic is in the styles that are used to format headings. The heading for this section, </w:t>
      </w:r>
      <w:r w:rsidRPr="007774B5">
        <w:rPr>
          <w:rStyle w:val="QuoteemphasisChar"/>
          <w:b/>
          <w:color w:val="72445D"/>
          <w:vertAlign w:val="superscript"/>
        </w:rPr>
        <w:t>Use styles for headings</w:t>
      </w:r>
      <w:r w:rsidRPr="007774B5">
        <w:rPr>
          <w:b/>
          <w:color w:val="72445D"/>
          <w:vertAlign w:val="superscript"/>
        </w:rPr>
        <w:t>, might look like a heading, but it doesn’t act like one</w:t>
      </w:r>
      <w:r w:rsidR="00016748" w:rsidRPr="007774B5">
        <w:rPr>
          <w:b/>
          <w:color w:val="72445D"/>
          <w:vertAlign w:val="superscript"/>
        </w:rPr>
        <w:t>. I</w:t>
      </w:r>
      <w:r w:rsidR="00AC1EE7" w:rsidRPr="007774B5">
        <w:rPr>
          <w:b/>
          <w:color w:val="72445D"/>
          <w:vertAlign w:val="superscript"/>
        </w:rPr>
        <w:t xml:space="preserve">t’s formatted in pieces (font size, underline) instead of being formatted </w:t>
      </w:r>
      <w:r w:rsidR="00016748" w:rsidRPr="007774B5">
        <w:rPr>
          <w:b/>
          <w:color w:val="72445D"/>
          <w:vertAlign w:val="superscript"/>
        </w:rPr>
        <w:t>with a style</w:t>
      </w:r>
      <w:r w:rsidRPr="007774B5">
        <w:rPr>
          <w:b/>
          <w:color w:val="72445D"/>
          <w:vertAlign w:val="superscript"/>
        </w:rPr>
        <w:t>. See how it’s not in the TOC you added? To add a heading to a TOC, it needs to be formatted with the Heading 1 style.</w:t>
      </w:r>
    </w:p>
    <w:p w14:paraId="4DD1ED49" w14:textId="77777777" w:rsidR="005C6D45" w:rsidRPr="007774B5" w:rsidRDefault="002F25A8" w:rsidP="0002616D">
      <w:pPr>
        <w:pStyle w:val="Heading4"/>
        <w:rPr>
          <w:b/>
          <w:color w:val="72445D"/>
          <w:vertAlign w:val="superscript"/>
        </w:rPr>
      </w:pPr>
      <w:r w:rsidRPr="007774B5">
        <w:rPr>
          <w:rStyle w:val="Emphasis"/>
          <w:color w:val="72445D"/>
          <w:vertAlign w:val="superscript"/>
        </w:rPr>
        <w:t>Try It:</w:t>
      </w:r>
      <w:r w:rsidRPr="007774B5">
        <w:rPr>
          <w:b/>
          <w:color w:val="72445D"/>
          <w:vertAlign w:val="superscript"/>
        </w:rPr>
        <w:t xml:space="preserve"> </w:t>
      </w:r>
      <w:r w:rsidR="00A87896" w:rsidRPr="007774B5">
        <w:rPr>
          <w:b/>
          <w:color w:val="72445D"/>
          <w:vertAlign w:val="superscript"/>
        </w:rPr>
        <w:t>Update the style, and then update the TOC.</w:t>
      </w:r>
    </w:p>
    <w:p w14:paraId="0988F92B" w14:textId="77777777" w:rsidR="005C6D45" w:rsidRPr="007774B5" w:rsidRDefault="00A87896" w:rsidP="0002616D">
      <w:pPr>
        <w:pStyle w:val="Heading4"/>
        <w:rPr>
          <w:b/>
          <w:color w:val="72445D"/>
          <w:vertAlign w:val="superscript"/>
        </w:rPr>
      </w:pPr>
      <w:r w:rsidRPr="007774B5">
        <w:rPr>
          <w:b/>
          <w:color w:val="72445D"/>
          <w:vertAlign w:val="superscript"/>
        </w:rPr>
        <w:t>Click in the heading above (</w:t>
      </w:r>
      <w:r w:rsidRPr="007774B5">
        <w:rPr>
          <w:rStyle w:val="QuoteemphasisChar"/>
          <w:b/>
          <w:color w:val="72445D"/>
          <w:vertAlign w:val="superscript"/>
        </w:rPr>
        <w:t>Use styles for headings</w:t>
      </w:r>
      <w:r w:rsidRPr="007774B5">
        <w:rPr>
          <w:b/>
          <w:color w:val="72445D"/>
          <w:vertAlign w:val="superscript"/>
        </w:rPr>
        <w:t>)—be sure to just click, don’t select anything</w:t>
      </w:r>
      <w:r w:rsidR="002F25A8" w:rsidRPr="007774B5">
        <w:rPr>
          <w:b/>
          <w:color w:val="72445D"/>
          <w:vertAlign w:val="superscript"/>
        </w:rPr>
        <w:t>.</w:t>
      </w:r>
    </w:p>
    <w:p w14:paraId="66CB8C75" w14:textId="77777777" w:rsidR="00A87896" w:rsidRPr="007774B5" w:rsidRDefault="00A87896" w:rsidP="0002616D">
      <w:pPr>
        <w:pStyle w:val="Heading4"/>
        <w:rPr>
          <w:b/>
          <w:color w:val="72445D"/>
          <w:vertAlign w:val="superscript"/>
        </w:rPr>
      </w:pPr>
      <w:r w:rsidRPr="007774B5">
        <w:rPr>
          <w:b/>
          <w:color w:val="72445D"/>
          <w:vertAlign w:val="superscript"/>
        </w:rPr>
        <w:t xml:space="preserve">On the </w:t>
      </w:r>
      <w:r w:rsidRPr="007774B5">
        <w:rPr>
          <w:rStyle w:val="Strong"/>
          <w:color w:val="72445D"/>
          <w:vertAlign w:val="superscript"/>
        </w:rPr>
        <w:t>Home</w:t>
      </w:r>
      <w:r w:rsidRPr="007774B5">
        <w:rPr>
          <w:b/>
          <w:color w:val="72445D"/>
          <w:vertAlign w:val="superscript"/>
        </w:rPr>
        <w:t xml:space="preserve"> tab, find </w:t>
      </w:r>
      <w:r w:rsidRPr="007774B5">
        <w:rPr>
          <w:rStyle w:val="Strong"/>
          <w:color w:val="72445D"/>
          <w:vertAlign w:val="superscript"/>
        </w:rPr>
        <w:t>Styles</w:t>
      </w:r>
      <w:r w:rsidRPr="007774B5">
        <w:rPr>
          <w:b/>
          <w:color w:val="72445D"/>
          <w:vertAlign w:val="superscript"/>
        </w:rPr>
        <w:t xml:space="preserve">, and click </w:t>
      </w:r>
      <w:r w:rsidRPr="007774B5">
        <w:rPr>
          <w:rStyle w:val="Strong"/>
          <w:color w:val="72445D"/>
          <w:vertAlign w:val="superscript"/>
        </w:rPr>
        <w:t>Heading 1</w:t>
      </w:r>
      <w:r w:rsidRPr="007774B5">
        <w:rPr>
          <w:b/>
          <w:color w:val="72445D"/>
          <w:vertAlign w:val="superscript"/>
        </w:rPr>
        <w:t xml:space="preserve"> (keyboard shortcut</w:t>
      </w:r>
      <w:r w:rsidR="00FB5B59" w:rsidRPr="007774B5">
        <w:rPr>
          <w:b/>
          <w:color w:val="72445D"/>
          <w:vertAlign w:val="superscript"/>
        </w:rPr>
        <w:t>:</w:t>
      </w:r>
      <w:r w:rsidRPr="007774B5">
        <w:rPr>
          <w:b/>
          <w:color w:val="72445D"/>
          <w:vertAlign w:val="superscript"/>
        </w:rPr>
        <w:t xml:space="preserve"> Alt+Ctrl+1).</w:t>
      </w:r>
    </w:p>
    <w:p w14:paraId="29D85A4B" w14:textId="77777777" w:rsidR="005C6D45" w:rsidRPr="007774B5" w:rsidRDefault="002F25A8" w:rsidP="0002616D">
      <w:pPr>
        <w:pStyle w:val="Heading4"/>
        <w:rPr>
          <w:b/>
          <w:color w:val="72445D"/>
          <w:vertAlign w:val="superscript"/>
        </w:rPr>
      </w:pPr>
      <w:r w:rsidRPr="007774B5">
        <w:rPr>
          <w:b/>
          <w:color w:val="72445D"/>
          <w:vertAlign w:val="superscript"/>
        </w:rPr>
        <w:t xml:space="preserve">Update your TOC like you did before, but this time, select </w:t>
      </w:r>
      <w:r w:rsidRPr="007774B5">
        <w:rPr>
          <w:rStyle w:val="Strong"/>
          <w:color w:val="72445D"/>
          <w:vertAlign w:val="superscript"/>
        </w:rPr>
        <w:t>Update entire table</w:t>
      </w:r>
      <w:r w:rsidRPr="007774B5">
        <w:rPr>
          <w:b/>
          <w:color w:val="72445D"/>
          <w:vertAlign w:val="superscript"/>
        </w:rPr>
        <w:t xml:space="preserve"> </w:t>
      </w:r>
      <w:r w:rsidR="00BE45C8" w:rsidRPr="007774B5">
        <w:rPr>
          <w:b/>
          <w:color w:val="72445D"/>
          <w:vertAlign w:val="superscript"/>
        </w:rPr>
        <w:t xml:space="preserve">(instead of </w:t>
      </w:r>
      <w:r w:rsidR="00BE45C8" w:rsidRPr="007774B5">
        <w:rPr>
          <w:rStyle w:val="Strong"/>
          <w:color w:val="72445D"/>
          <w:vertAlign w:val="superscript"/>
        </w:rPr>
        <w:t>Update page numbers only</w:t>
      </w:r>
      <w:r w:rsidR="00BE45C8" w:rsidRPr="007774B5">
        <w:rPr>
          <w:b/>
          <w:color w:val="72445D"/>
          <w:vertAlign w:val="superscript"/>
        </w:rPr>
        <w:t xml:space="preserve">) </w:t>
      </w:r>
      <w:r w:rsidRPr="007774B5">
        <w:rPr>
          <w:b/>
          <w:color w:val="72445D"/>
          <w:vertAlign w:val="superscript"/>
        </w:rPr>
        <w:t xml:space="preserve">since more than the page numbers changed. </w:t>
      </w:r>
    </w:p>
    <w:p w14:paraId="6C0CB766" w14:textId="77777777" w:rsidR="005C6D45" w:rsidRPr="007774B5" w:rsidRDefault="002F25A8" w:rsidP="0002616D">
      <w:pPr>
        <w:pStyle w:val="Heading4"/>
        <w:rPr>
          <w:b/>
          <w:color w:val="72445D"/>
          <w:vertAlign w:val="superscript"/>
        </w:rPr>
      </w:pPr>
      <w:r w:rsidRPr="007774B5">
        <w:rPr>
          <w:b/>
          <w:color w:val="72445D"/>
          <w:vertAlign w:val="superscript"/>
        </w:rPr>
        <w:t xml:space="preserve">Now Word knows </w:t>
      </w:r>
      <w:r w:rsidR="00BE45C8" w:rsidRPr="007774B5">
        <w:rPr>
          <w:b/>
          <w:color w:val="72445D"/>
          <w:vertAlign w:val="superscript"/>
        </w:rPr>
        <w:t xml:space="preserve">that paragraph is </w:t>
      </w:r>
      <w:r w:rsidRPr="007774B5">
        <w:rPr>
          <w:b/>
          <w:color w:val="72445D"/>
          <w:vertAlign w:val="superscript"/>
        </w:rPr>
        <w:t xml:space="preserve">a heading, and includes it in the TOC. </w:t>
      </w:r>
    </w:p>
    <w:p w14:paraId="3EE4C12F" w14:textId="77777777" w:rsidR="005C6D45" w:rsidRPr="007774B5" w:rsidRDefault="002F25A8" w:rsidP="0002616D">
      <w:pPr>
        <w:pStyle w:val="Heading4"/>
        <w:rPr>
          <w:b/>
          <w:color w:val="72445D"/>
          <w:vertAlign w:val="superscript"/>
        </w:rPr>
      </w:pPr>
      <w:bookmarkStart w:id="4" w:name="_Toc522551271"/>
      <w:bookmarkStart w:id="5" w:name="_Toc522551309"/>
      <w:bookmarkStart w:id="6" w:name="_Toc522551958"/>
      <w:r w:rsidRPr="007774B5">
        <w:rPr>
          <w:b/>
          <w:color w:val="72445D"/>
          <w:vertAlign w:val="superscript"/>
        </w:rPr>
        <w:t>Dive deeper than Heading 1</w:t>
      </w:r>
      <w:bookmarkEnd w:id="4"/>
      <w:bookmarkEnd w:id="5"/>
      <w:bookmarkEnd w:id="6"/>
    </w:p>
    <w:p w14:paraId="68D40F19" w14:textId="77777777" w:rsidR="005C6D45" w:rsidRPr="007774B5" w:rsidRDefault="002F25A8" w:rsidP="0002616D">
      <w:pPr>
        <w:pStyle w:val="Heading4"/>
        <w:rPr>
          <w:b/>
          <w:color w:val="72445D"/>
          <w:vertAlign w:val="superscript"/>
        </w:rPr>
      </w:pPr>
      <w:r w:rsidRPr="007774B5">
        <w:rPr>
          <w:b/>
          <w:color w:val="72445D"/>
          <w:vertAlign w:val="superscript"/>
        </w:rPr>
        <w:t xml:space="preserve">Want more levels in your TOC? That’s where the rest of the Heading styles come in. Mark subheadings </w:t>
      </w:r>
      <w:r w:rsidR="005509B2" w:rsidRPr="007774B5">
        <w:rPr>
          <w:b/>
          <w:color w:val="72445D"/>
          <w:vertAlign w:val="superscript"/>
        </w:rPr>
        <w:t xml:space="preserve">in your document </w:t>
      </w:r>
      <w:r w:rsidRPr="007774B5">
        <w:rPr>
          <w:b/>
          <w:color w:val="72445D"/>
          <w:vertAlign w:val="superscript"/>
        </w:rPr>
        <w:t xml:space="preserve">with Heading 2, lower-level headings with Heading 3, and so on. </w:t>
      </w:r>
    </w:p>
    <w:p w14:paraId="2A5428EC" w14:textId="77777777" w:rsidR="005C6D45" w:rsidRPr="007774B5" w:rsidRDefault="002F25A8" w:rsidP="0002616D">
      <w:pPr>
        <w:pStyle w:val="Heading4"/>
        <w:rPr>
          <w:b/>
          <w:color w:val="72445D"/>
          <w:vertAlign w:val="superscript"/>
        </w:rPr>
      </w:pPr>
      <w:r w:rsidRPr="007774B5">
        <w:rPr>
          <w:rStyle w:val="Emphasis"/>
          <w:color w:val="72445D"/>
          <w:vertAlign w:val="superscript"/>
        </w:rPr>
        <w:t>Try It:</w:t>
      </w:r>
      <w:r w:rsidRPr="007774B5">
        <w:rPr>
          <w:b/>
          <w:color w:val="72445D"/>
          <w:vertAlign w:val="superscript"/>
        </w:rPr>
        <w:t xml:space="preserve"> Apply </w:t>
      </w:r>
      <w:r w:rsidRPr="007774B5">
        <w:rPr>
          <w:rStyle w:val="Strong"/>
          <w:color w:val="72445D"/>
          <w:vertAlign w:val="superscript"/>
        </w:rPr>
        <w:t>Heading 2</w:t>
      </w:r>
      <w:r w:rsidRPr="007774B5">
        <w:rPr>
          <w:b/>
          <w:color w:val="72445D"/>
          <w:vertAlign w:val="superscript"/>
        </w:rPr>
        <w:t xml:space="preserve"> to the paragraph below (</w:t>
      </w:r>
      <w:r w:rsidRPr="007774B5">
        <w:rPr>
          <w:rStyle w:val="QuoteemphasisChar"/>
          <w:b/>
          <w:color w:val="72445D"/>
          <w:vertAlign w:val="superscript"/>
        </w:rPr>
        <w:t>Add a Level 2 TOC entry</w:t>
      </w:r>
      <w:r w:rsidRPr="007774B5">
        <w:rPr>
          <w:b/>
          <w:color w:val="72445D"/>
          <w:vertAlign w:val="superscript"/>
        </w:rPr>
        <w:t>)</w:t>
      </w:r>
      <w:r w:rsidR="005509B2" w:rsidRPr="007774B5">
        <w:rPr>
          <w:b/>
          <w:color w:val="72445D"/>
          <w:vertAlign w:val="superscript"/>
        </w:rPr>
        <w:t>,</w:t>
      </w:r>
      <w:r w:rsidRPr="007774B5">
        <w:rPr>
          <w:b/>
          <w:color w:val="72445D"/>
          <w:vertAlign w:val="superscript"/>
        </w:rPr>
        <w:t xml:space="preserve"> and </w:t>
      </w:r>
      <w:r w:rsidR="005509B2" w:rsidRPr="007774B5">
        <w:rPr>
          <w:b/>
          <w:color w:val="72445D"/>
          <w:vertAlign w:val="superscript"/>
        </w:rPr>
        <w:t xml:space="preserve">then </w:t>
      </w:r>
      <w:r w:rsidRPr="007774B5">
        <w:rPr>
          <w:b/>
          <w:color w:val="72445D"/>
          <w:vertAlign w:val="superscript"/>
        </w:rPr>
        <w:t xml:space="preserve">update your TOC like you did before. </w:t>
      </w:r>
      <w:r w:rsidR="005509B2" w:rsidRPr="007774B5">
        <w:rPr>
          <w:b/>
          <w:color w:val="72445D"/>
          <w:vertAlign w:val="superscript"/>
        </w:rPr>
        <w:t>Remember</w:t>
      </w:r>
      <w:r w:rsidRPr="007774B5">
        <w:rPr>
          <w:b/>
          <w:color w:val="72445D"/>
          <w:vertAlign w:val="superscript"/>
        </w:rPr>
        <w:t xml:space="preserve"> to update the entire table!</w:t>
      </w:r>
    </w:p>
    <w:p w14:paraId="79B29C5B" w14:textId="77777777" w:rsidR="005C6D45" w:rsidRPr="007774B5" w:rsidRDefault="002F25A8" w:rsidP="0002616D">
      <w:pPr>
        <w:pStyle w:val="Heading4"/>
        <w:rPr>
          <w:b/>
          <w:color w:val="72445D"/>
          <w:vertAlign w:val="superscript"/>
        </w:rPr>
      </w:pPr>
      <w:r w:rsidRPr="007774B5">
        <w:rPr>
          <w:b/>
          <w:color w:val="72445D"/>
          <w:vertAlign w:val="superscript"/>
        </w:rPr>
        <w:t xml:space="preserve">Add a Level 2 TOC entry </w:t>
      </w:r>
    </w:p>
    <w:p w14:paraId="542538DB" w14:textId="77777777" w:rsidR="00BE45C8" w:rsidRPr="007774B5" w:rsidRDefault="00BE45C8" w:rsidP="0002616D">
      <w:pPr>
        <w:pStyle w:val="Heading4"/>
        <w:rPr>
          <w:b/>
          <w:color w:val="72445D"/>
          <w:vertAlign w:val="superscript"/>
        </w:rPr>
      </w:pPr>
      <w:bookmarkStart w:id="7" w:name="_Toc522551959"/>
      <w:r w:rsidRPr="007774B5">
        <w:rPr>
          <w:rStyle w:val="Strong"/>
          <w:color w:val="72445D"/>
          <w:vertAlign w:val="superscript"/>
        </w:rPr>
        <w:t>Under the hood</w:t>
      </w:r>
      <w:r w:rsidRPr="007774B5">
        <w:rPr>
          <w:b/>
          <w:color w:val="72445D"/>
          <w:vertAlign w:val="superscript"/>
        </w:rPr>
        <w:t xml:space="preserve">: Heading styles hold formatting, font, size, color, and more. They also hold a paragraph format known as an </w:t>
      </w:r>
      <w:r w:rsidRPr="007774B5">
        <w:rPr>
          <w:rStyle w:val="QuoteemphasisChar"/>
          <w:b/>
          <w:color w:val="72445D"/>
          <w:vertAlign w:val="superscript"/>
        </w:rPr>
        <w:t>outline level</w:t>
      </w:r>
      <w:r w:rsidRPr="007774B5">
        <w:rPr>
          <w:b/>
          <w:color w:val="72445D"/>
          <w:vertAlign w:val="superscript"/>
        </w:rPr>
        <w:t xml:space="preserve">, which is picked up by the TOC. </w:t>
      </w:r>
    </w:p>
    <w:p w14:paraId="330315AE" w14:textId="77777777" w:rsidR="005C6D45" w:rsidRPr="007774B5" w:rsidRDefault="002F25A8" w:rsidP="0002616D">
      <w:pPr>
        <w:pStyle w:val="Heading4"/>
        <w:rPr>
          <w:b/>
          <w:color w:val="72445D"/>
          <w:vertAlign w:val="superscript"/>
        </w:rPr>
      </w:pPr>
      <w:r w:rsidRPr="007774B5">
        <w:rPr>
          <w:b/>
          <w:color w:val="72445D"/>
          <w:vertAlign w:val="superscript"/>
        </w:rPr>
        <w:t>Customize your TOC</w:t>
      </w:r>
      <w:bookmarkEnd w:id="7"/>
    </w:p>
    <w:p w14:paraId="1863922C" w14:textId="77777777" w:rsidR="005C6D45" w:rsidRPr="007774B5" w:rsidRDefault="002F25A8" w:rsidP="0002616D">
      <w:pPr>
        <w:pStyle w:val="Heading4"/>
        <w:rPr>
          <w:b/>
          <w:color w:val="72445D"/>
          <w:vertAlign w:val="superscript"/>
        </w:rPr>
      </w:pPr>
      <w:r w:rsidRPr="007774B5">
        <w:rPr>
          <w:b/>
          <w:color w:val="72445D"/>
          <w:vertAlign w:val="superscript"/>
        </w:rPr>
        <w:t xml:space="preserve">The space between an entry and its page number in a TOC is known as a </w:t>
      </w:r>
      <w:r w:rsidRPr="007774B5">
        <w:rPr>
          <w:rStyle w:val="QuoteemphasisChar"/>
          <w:b/>
          <w:color w:val="72445D"/>
          <w:vertAlign w:val="superscript"/>
        </w:rPr>
        <w:t>tab leader</w:t>
      </w:r>
      <w:r w:rsidRPr="007774B5">
        <w:rPr>
          <w:b/>
          <w:color w:val="72445D"/>
          <w:vertAlign w:val="superscript"/>
        </w:rP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3EEB7348" w14:textId="77777777" w:rsidR="005C6D45" w:rsidRPr="007774B5" w:rsidRDefault="002F25A8" w:rsidP="0002616D">
      <w:pPr>
        <w:pStyle w:val="Heading4"/>
        <w:rPr>
          <w:b/>
          <w:color w:val="72445D"/>
          <w:vertAlign w:val="superscript"/>
        </w:rPr>
      </w:pPr>
      <w:r w:rsidRPr="007774B5">
        <w:rPr>
          <w:rStyle w:val="Emphasis"/>
          <w:color w:val="72445D"/>
          <w:vertAlign w:val="superscript"/>
        </w:rPr>
        <w:t>Try It:</w:t>
      </w:r>
      <w:r w:rsidRPr="007774B5">
        <w:rPr>
          <w:b/>
          <w:color w:val="72445D"/>
          <w:vertAlign w:val="superscript"/>
        </w:rPr>
        <w:t xml:space="preserve"> Change the dot leader to an underline.</w:t>
      </w:r>
    </w:p>
    <w:p w14:paraId="69B26E11" w14:textId="77777777" w:rsidR="005C6D45" w:rsidRPr="007774B5" w:rsidRDefault="002F25A8" w:rsidP="0002616D">
      <w:pPr>
        <w:pStyle w:val="Heading4"/>
        <w:rPr>
          <w:b/>
          <w:color w:val="72445D"/>
          <w:vertAlign w:val="superscript"/>
        </w:rPr>
      </w:pPr>
      <w:r w:rsidRPr="007774B5">
        <w:rPr>
          <w:b/>
          <w:color w:val="72445D"/>
          <w:vertAlign w:val="superscript"/>
        </w:rPr>
        <w:t xml:space="preserve">On the </w:t>
      </w:r>
      <w:r w:rsidRPr="007774B5">
        <w:rPr>
          <w:rStyle w:val="Strong"/>
          <w:color w:val="72445D"/>
          <w:vertAlign w:val="superscript"/>
        </w:rPr>
        <w:t>References</w:t>
      </w:r>
      <w:r w:rsidRPr="007774B5">
        <w:rPr>
          <w:b/>
          <w:color w:val="72445D"/>
          <w:vertAlign w:val="superscript"/>
        </w:rPr>
        <w:t xml:space="preserve"> tab, click </w:t>
      </w:r>
      <w:r w:rsidRPr="007774B5">
        <w:rPr>
          <w:rStyle w:val="Strong"/>
          <w:color w:val="72445D"/>
          <w:vertAlign w:val="superscript"/>
        </w:rPr>
        <w:t>Table of Contents</w:t>
      </w:r>
      <w:r w:rsidRPr="007774B5">
        <w:rPr>
          <w:b/>
          <w:color w:val="72445D"/>
          <w:vertAlign w:val="superscript"/>
        </w:rPr>
        <w:t xml:space="preserve">, and then near the bottom, click </w:t>
      </w:r>
      <w:r w:rsidRPr="007774B5">
        <w:rPr>
          <w:rStyle w:val="Strong"/>
          <w:color w:val="72445D"/>
          <w:vertAlign w:val="superscript"/>
        </w:rPr>
        <w:t>Custom Table of Contents</w:t>
      </w:r>
      <w:r w:rsidRPr="007774B5">
        <w:rPr>
          <w:b/>
          <w:color w:val="72445D"/>
          <w:vertAlign w:val="superscript"/>
        </w:rPr>
        <w:t>.</w:t>
      </w:r>
    </w:p>
    <w:p w14:paraId="7D356501" w14:textId="77777777" w:rsidR="005C6D45" w:rsidRPr="007774B5" w:rsidRDefault="002F25A8" w:rsidP="0002616D">
      <w:pPr>
        <w:pStyle w:val="Heading4"/>
        <w:rPr>
          <w:b/>
          <w:color w:val="72445D"/>
          <w:vertAlign w:val="superscript"/>
        </w:rPr>
      </w:pPr>
      <w:r w:rsidRPr="007774B5">
        <w:rPr>
          <w:b/>
          <w:color w:val="72445D"/>
          <w:vertAlign w:val="superscript"/>
        </w:rPr>
        <w:t xml:space="preserve">From the list of </w:t>
      </w:r>
      <w:r w:rsidRPr="007774B5">
        <w:rPr>
          <w:rStyle w:val="Strong"/>
          <w:color w:val="72445D"/>
          <w:vertAlign w:val="superscript"/>
        </w:rPr>
        <w:t>Tab Leader</w:t>
      </w:r>
      <w:r w:rsidRPr="007774B5">
        <w:rPr>
          <w:b/>
          <w:color w:val="72445D"/>
          <w:vertAlign w:val="superscript"/>
        </w:rPr>
        <w:t xml:space="preserve"> options, select </w:t>
      </w:r>
      <w:r w:rsidRPr="007774B5">
        <w:rPr>
          <w:rStyle w:val="Strong"/>
          <w:color w:val="72445D"/>
          <w:vertAlign w:val="superscript"/>
        </w:rPr>
        <w:t>Line</w:t>
      </w:r>
      <w:r w:rsidRPr="007774B5">
        <w:rPr>
          <w:b/>
          <w:color w:val="72445D"/>
          <w:vertAlign w:val="superscript"/>
        </w:rPr>
        <w:t xml:space="preserve"> (last choice in the list), and click </w:t>
      </w:r>
      <w:r w:rsidRPr="007774B5">
        <w:rPr>
          <w:rStyle w:val="Strong"/>
          <w:color w:val="72445D"/>
          <w:vertAlign w:val="superscript"/>
        </w:rPr>
        <w:t>OK</w:t>
      </w:r>
      <w:r w:rsidRPr="007774B5">
        <w:rPr>
          <w:b/>
          <w:color w:val="72445D"/>
          <w:vertAlign w:val="superscript"/>
        </w:rPr>
        <w:t>.</w:t>
      </w:r>
    </w:p>
    <w:p w14:paraId="0470C79C" w14:textId="77777777" w:rsidR="005C6D45" w:rsidRPr="007774B5" w:rsidRDefault="002F25A8" w:rsidP="0002616D">
      <w:pPr>
        <w:pStyle w:val="Heading4"/>
        <w:rPr>
          <w:b/>
          <w:color w:val="72445D"/>
          <w:vertAlign w:val="superscript"/>
        </w:rPr>
      </w:pPr>
      <w:r w:rsidRPr="007774B5">
        <w:rPr>
          <w:b/>
          <w:color w:val="72445D"/>
          <w:vertAlign w:val="superscript"/>
        </w:rPr>
        <w:t xml:space="preserve"> </w:t>
      </w:r>
      <w:r w:rsidR="006D44C5" w:rsidRPr="007774B5">
        <w:rPr>
          <w:b/>
          <w:noProof/>
          <w:color w:val="72445D"/>
          <w:highlight w:val="yellow"/>
          <w:vertAlign w:val="superscript"/>
        </w:rPr>
        <w:drawing>
          <wp:inline distT="0" distB="0" distL="0" distR="0" wp14:anchorId="41165072" wp14:editId="10190626">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9928" cy="3236976"/>
                    </a:xfrm>
                    <a:prstGeom prst="rect">
                      <a:avLst/>
                    </a:prstGeom>
                  </pic:spPr>
                </pic:pic>
              </a:graphicData>
            </a:graphic>
          </wp:inline>
        </w:drawing>
      </w:r>
    </w:p>
    <w:p w14:paraId="75A6630A" w14:textId="77777777" w:rsidR="005C6D45" w:rsidRPr="007774B5" w:rsidRDefault="002F25A8" w:rsidP="0002616D">
      <w:pPr>
        <w:pStyle w:val="Heading4"/>
        <w:rPr>
          <w:b/>
          <w:color w:val="72445D"/>
          <w:vertAlign w:val="superscript"/>
        </w:rPr>
      </w:pPr>
      <w:r w:rsidRPr="007774B5">
        <w:rPr>
          <w:b/>
          <w:color w:val="72445D"/>
          <w:vertAlign w:val="superscript"/>
        </w:rPr>
        <w:t xml:space="preserve">When you’re prompted to replace the TOC, click </w:t>
      </w:r>
      <w:r w:rsidRPr="007774B5">
        <w:rPr>
          <w:rStyle w:val="Strong"/>
          <w:color w:val="72445D"/>
          <w:vertAlign w:val="superscript"/>
        </w:rPr>
        <w:t>Yes</w:t>
      </w:r>
      <w:r w:rsidRPr="007774B5">
        <w:rPr>
          <w:b/>
          <w:color w:val="72445D"/>
          <w:vertAlign w:val="superscript"/>
        </w:rPr>
        <w:t xml:space="preserve">. </w:t>
      </w:r>
    </w:p>
    <w:p w14:paraId="0B327FC1" w14:textId="77777777" w:rsidR="005C6D45" w:rsidRPr="007774B5" w:rsidRDefault="006D44C5" w:rsidP="0002616D">
      <w:pPr>
        <w:pStyle w:val="Heading4"/>
        <w:rPr>
          <w:b/>
          <w:color w:val="72445D"/>
          <w:vertAlign w:val="superscript"/>
        </w:rPr>
      </w:pPr>
      <w:r w:rsidRPr="007774B5">
        <w:rPr>
          <w:b/>
          <w:noProof/>
          <w:color w:val="72445D"/>
          <w:vertAlign w:val="superscript"/>
        </w:rPr>
        <w:drawing>
          <wp:inline distT="0" distB="0" distL="0" distR="0" wp14:anchorId="2B0DA664" wp14:editId="45B501DA">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007885"/>
                    </a:xfrm>
                    <a:prstGeom prst="rect">
                      <a:avLst/>
                    </a:prstGeom>
                  </pic:spPr>
                </pic:pic>
              </a:graphicData>
            </a:graphic>
          </wp:inline>
        </w:drawing>
      </w:r>
    </w:p>
    <w:p w14:paraId="2B5BD22D" w14:textId="77777777" w:rsidR="005C6D45" w:rsidRPr="007774B5" w:rsidRDefault="002F25A8" w:rsidP="0002616D">
      <w:pPr>
        <w:pStyle w:val="Heading4"/>
        <w:rPr>
          <w:b/>
          <w:color w:val="72445D"/>
          <w:vertAlign w:val="superscript"/>
        </w:rPr>
      </w:pPr>
      <w:r w:rsidRPr="007774B5">
        <w:rPr>
          <w:b/>
          <w:color w:val="72445D"/>
          <w:vertAlign w:val="superscript"/>
        </w:rPr>
        <w:t xml:space="preserve">And just like that, Word found your TOC and changed the tab leader from dots to an underline. </w:t>
      </w:r>
    </w:p>
    <w:p w14:paraId="7C9AD1A0" w14:textId="77777777" w:rsidR="005C6D45" w:rsidRPr="007774B5" w:rsidRDefault="002F25A8" w:rsidP="0002616D">
      <w:pPr>
        <w:pStyle w:val="Heading4"/>
        <w:rPr>
          <w:b/>
          <w:color w:val="72445D"/>
          <w:vertAlign w:val="superscript"/>
        </w:rPr>
      </w:pPr>
      <w:bookmarkStart w:id="8" w:name="_Toc522551960"/>
      <w:r w:rsidRPr="007774B5">
        <w:rPr>
          <w:b/>
          <w:color w:val="72445D"/>
          <w:vertAlign w:val="superscript"/>
        </w:rPr>
        <w:t>Remove a TOC</w:t>
      </w:r>
      <w:bookmarkEnd w:id="8"/>
    </w:p>
    <w:p w14:paraId="5A68D9B0" w14:textId="77777777" w:rsidR="005C6D45" w:rsidRPr="007774B5" w:rsidRDefault="002F25A8" w:rsidP="0002616D">
      <w:pPr>
        <w:pStyle w:val="Heading4"/>
        <w:rPr>
          <w:b/>
          <w:color w:val="72445D"/>
          <w:vertAlign w:val="superscript"/>
        </w:rPr>
      </w:pPr>
      <w:r w:rsidRPr="007774B5">
        <w:rPr>
          <w:b/>
          <w:color w:val="72445D"/>
          <w:vertAlign w:val="superscript"/>
        </w:rPr>
        <w:t xml:space="preserve">You can’t delete a TOC like you can a picture or other things in a doc. Well, you can, but if you do it too many times, your TOC can get out of whack. Remember the heavy lifting Word does for you? All the </w:t>
      </w:r>
      <w:r w:rsidR="0006567E" w:rsidRPr="007774B5">
        <w:rPr>
          <w:b/>
          <w:color w:val="72445D"/>
          <w:vertAlign w:val="superscript"/>
        </w:rPr>
        <w:t>scaffolding</w:t>
      </w:r>
      <w:r w:rsidRPr="007774B5">
        <w:rPr>
          <w:b/>
          <w:color w:val="72445D"/>
          <w:vertAlign w:val="superscript"/>
        </w:rPr>
        <w:t xml:space="preserve"> needs to be removed too. Tell Word to remove the TOC, and </w:t>
      </w:r>
      <w:r w:rsidR="00E142DA" w:rsidRPr="007774B5">
        <w:rPr>
          <w:b/>
          <w:color w:val="72445D"/>
          <w:vertAlign w:val="superscript"/>
        </w:rPr>
        <w:t>Word will clean up after itself.</w:t>
      </w:r>
      <w:r w:rsidRPr="007774B5">
        <w:rPr>
          <w:b/>
          <w:color w:val="72445D"/>
          <w:vertAlign w:val="superscript"/>
        </w:rPr>
        <w:t xml:space="preserve"> </w:t>
      </w:r>
    </w:p>
    <w:p w14:paraId="03742ACE" w14:textId="77777777" w:rsidR="005C6D45" w:rsidRPr="007774B5" w:rsidRDefault="002F25A8" w:rsidP="0002616D">
      <w:pPr>
        <w:pStyle w:val="Heading4"/>
        <w:rPr>
          <w:b/>
          <w:color w:val="72445D"/>
          <w:vertAlign w:val="superscript"/>
        </w:rPr>
      </w:pPr>
      <w:r w:rsidRPr="007774B5">
        <w:rPr>
          <w:rStyle w:val="Emphasis"/>
          <w:color w:val="72445D"/>
          <w:vertAlign w:val="superscript"/>
        </w:rPr>
        <w:t>Try It:</w:t>
      </w:r>
      <w:r w:rsidRPr="007774B5">
        <w:rPr>
          <w:b/>
          <w:color w:val="72445D"/>
          <w:vertAlign w:val="superscript"/>
        </w:rPr>
        <w:t xml:space="preserve"> On the </w:t>
      </w:r>
      <w:r w:rsidRPr="007774B5">
        <w:rPr>
          <w:rStyle w:val="Strong"/>
          <w:color w:val="72445D"/>
          <w:vertAlign w:val="superscript"/>
        </w:rPr>
        <w:t>References</w:t>
      </w:r>
      <w:r w:rsidRPr="007774B5">
        <w:rPr>
          <w:b/>
          <w:color w:val="72445D"/>
          <w:vertAlign w:val="superscript"/>
        </w:rPr>
        <w:t xml:space="preserve"> tab, click </w:t>
      </w:r>
      <w:r w:rsidRPr="007774B5">
        <w:rPr>
          <w:rStyle w:val="Strong"/>
          <w:color w:val="72445D"/>
          <w:vertAlign w:val="superscript"/>
        </w:rPr>
        <w:t>Table of Contents</w:t>
      </w:r>
      <w:r w:rsidRPr="007774B5">
        <w:rPr>
          <w:b/>
          <w:color w:val="72445D"/>
          <w:vertAlign w:val="superscript"/>
        </w:rPr>
        <w:t xml:space="preserve">, and then near the bottom, click </w:t>
      </w:r>
      <w:r w:rsidRPr="007774B5">
        <w:rPr>
          <w:rStyle w:val="Strong"/>
          <w:color w:val="72445D"/>
          <w:vertAlign w:val="superscript"/>
        </w:rPr>
        <w:t>Remove Table of Contents</w:t>
      </w:r>
      <w:r w:rsidRPr="007774B5">
        <w:rPr>
          <w:b/>
          <w:color w:val="72445D"/>
          <w:vertAlign w:val="superscript"/>
        </w:rPr>
        <w:t xml:space="preserve">. </w:t>
      </w:r>
    </w:p>
    <w:p w14:paraId="1A9AC999" w14:textId="77777777" w:rsidR="005C6D45" w:rsidRPr="007774B5" w:rsidRDefault="002F25A8" w:rsidP="0002616D">
      <w:pPr>
        <w:pStyle w:val="Heading4"/>
        <w:rPr>
          <w:b/>
          <w:color w:val="72445D"/>
          <w:vertAlign w:val="superscript"/>
        </w:rPr>
      </w:pPr>
      <w:r w:rsidRPr="007774B5">
        <w:rPr>
          <w:rStyle w:val="QuoteemphasisChar"/>
          <w:b/>
          <w:color w:val="72445D"/>
          <w:vertAlign w:val="superscript"/>
        </w:rPr>
        <w:t>Poof!</w:t>
      </w:r>
      <w:r w:rsidRPr="007774B5">
        <w:rPr>
          <w:b/>
          <w:color w:val="72445D"/>
          <w:vertAlign w:val="superscript"/>
        </w:rPr>
        <w:t xml:space="preserve"> The TOC</w:t>
      </w:r>
      <w:r w:rsidR="009200C1" w:rsidRPr="007774B5">
        <w:rPr>
          <w:b/>
          <w:color w:val="72445D"/>
          <w:vertAlign w:val="superscript"/>
        </w:rPr>
        <w:t>,</w:t>
      </w:r>
      <w:r w:rsidRPr="007774B5">
        <w:rPr>
          <w:b/>
          <w:color w:val="72445D"/>
          <w:vertAlign w:val="superscript"/>
        </w:rPr>
        <w:t xml:space="preserve"> and the stuff to make it work</w:t>
      </w:r>
      <w:r w:rsidR="009200C1" w:rsidRPr="007774B5">
        <w:rPr>
          <w:b/>
          <w:color w:val="72445D"/>
          <w:vertAlign w:val="superscript"/>
        </w:rPr>
        <w:t>,</w:t>
      </w:r>
      <w:r w:rsidRPr="007774B5">
        <w:rPr>
          <w:b/>
          <w:color w:val="72445D"/>
          <w:vertAlign w:val="superscript"/>
        </w:rPr>
        <w:t xml:space="preserve"> are gone from the doc</w:t>
      </w:r>
      <w:r w:rsidR="00E142DA" w:rsidRPr="007774B5">
        <w:rPr>
          <w:b/>
          <w:color w:val="72445D"/>
          <w:vertAlign w:val="superscript"/>
        </w:rPr>
        <w:t>ument</w:t>
      </w:r>
      <w:r w:rsidRPr="007774B5">
        <w:rPr>
          <w:b/>
          <w:color w:val="72445D"/>
          <w:vertAlign w:val="superscript"/>
        </w:rPr>
        <w:t>. But you can add your TOC back any time</w:t>
      </w:r>
      <w:r w:rsidR="007B07DE" w:rsidRPr="007774B5">
        <w:rPr>
          <w:b/>
          <w:color w:val="72445D"/>
          <w:vertAlign w:val="superscript"/>
        </w:rPr>
        <w:t>,</w:t>
      </w:r>
      <w:r w:rsidRPr="007774B5">
        <w:rPr>
          <w:b/>
          <w:color w:val="72445D"/>
          <w:vertAlign w:val="superscript"/>
        </w:rPr>
        <w:t xml:space="preserve"> in any location. Word will remember everything you did—even your change to the tab leader. </w:t>
      </w:r>
    </w:p>
    <w:p w14:paraId="3F34C53A" w14:textId="77777777" w:rsidR="005C6D45" w:rsidRPr="007774B5" w:rsidRDefault="002F25A8" w:rsidP="0002616D">
      <w:pPr>
        <w:pStyle w:val="Heading4"/>
        <w:rPr>
          <w:b/>
          <w:color w:val="72445D"/>
          <w:vertAlign w:val="superscript"/>
        </w:rPr>
      </w:pPr>
      <w:r w:rsidRPr="007774B5">
        <w:rPr>
          <w:rStyle w:val="Strong"/>
          <w:color w:val="72445D"/>
          <w:vertAlign w:val="superscript"/>
        </w:rPr>
        <w:t xml:space="preserve">Under the hood: </w:t>
      </w:r>
      <w:r w:rsidRPr="007774B5">
        <w:rPr>
          <w:b/>
          <w:color w:val="72445D"/>
          <w:vertAlign w:val="superscript"/>
        </w:rPr>
        <w:t xml:space="preserve">The </w:t>
      </w:r>
      <w:r w:rsidR="0006567E" w:rsidRPr="007774B5">
        <w:rPr>
          <w:b/>
          <w:color w:val="72445D"/>
          <w:vertAlign w:val="superscript"/>
        </w:rPr>
        <w:t>stuff</w:t>
      </w:r>
      <w:r w:rsidRPr="007774B5">
        <w:rPr>
          <w:b/>
          <w:color w:val="72445D"/>
          <w:vertAlign w:val="superscript"/>
        </w:rPr>
        <w:t xml:space="preserve"> Word removes is a collection of hidden bookmarks that keep track of the heading text and page number shown in the TOC. </w:t>
      </w:r>
    </w:p>
    <w:p w14:paraId="667F2952" w14:textId="77777777" w:rsidR="005C6D45" w:rsidRPr="007774B5" w:rsidRDefault="002F25A8" w:rsidP="0002616D">
      <w:pPr>
        <w:pStyle w:val="Heading4"/>
        <w:rPr>
          <w:b/>
          <w:color w:val="72445D"/>
          <w:vertAlign w:val="superscript"/>
        </w:rPr>
      </w:pPr>
      <w:r w:rsidRPr="007774B5">
        <w:rPr>
          <w:b/>
          <w:color w:val="72445D"/>
          <w:vertAlign w:val="superscript"/>
        </w:rPr>
        <w:t xml:space="preserve">Explore more </w:t>
      </w:r>
    </w:p>
    <w:p w14:paraId="3761142B" w14:textId="77777777" w:rsidR="00FB35C9" w:rsidRPr="007774B5" w:rsidRDefault="002F25A8" w:rsidP="0002616D">
      <w:pPr>
        <w:pStyle w:val="Heading4"/>
        <w:rPr>
          <w:b/>
          <w:color w:val="72445D"/>
          <w:vertAlign w:val="superscript"/>
        </w:rPr>
      </w:pPr>
      <w:r w:rsidRPr="007774B5">
        <w:rPr>
          <w:b/>
          <w:color w:val="72445D"/>
          <w:vertAlign w:val="superscript"/>
        </w:rPr>
        <w:t>If you want to customize your TOC even more, give these a try. (If you didn’t add your TOC back, do that now. You can add it above this section if you’d like.</w:t>
      </w:r>
      <w:r w:rsidR="0006567E" w:rsidRPr="007774B5">
        <w:rPr>
          <w:b/>
          <w:color w:val="72445D"/>
          <w:vertAlign w:val="superscript"/>
        </w:rPr>
        <w:t xml:space="preserve"> Or, if removing it is the last thing you did, press Ctrl+Z to undo.</w:t>
      </w:r>
      <w:r w:rsidRPr="007774B5">
        <w:rPr>
          <w:b/>
          <w:color w:val="72445D"/>
          <w:vertAlign w:val="superscript"/>
        </w:rPr>
        <w:t xml:space="preserve">) </w:t>
      </w:r>
    </w:p>
    <w:p w14:paraId="224F863F" w14:textId="77777777" w:rsidR="005C6D45" w:rsidRPr="007774B5" w:rsidRDefault="002F25A8" w:rsidP="0002616D">
      <w:pPr>
        <w:pStyle w:val="Heading4"/>
        <w:rPr>
          <w:b/>
          <w:color w:val="72445D"/>
          <w:vertAlign w:val="superscript"/>
        </w:rPr>
      </w:pPr>
      <w:r w:rsidRPr="007774B5">
        <w:rPr>
          <w:b/>
          <w:color w:val="72445D"/>
          <w:vertAlign w:val="superscript"/>
        </w:rPr>
        <w:t>Change text formatting of the TOC entries</w:t>
      </w:r>
    </w:p>
    <w:p w14:paraId="5FDDE372" w14:textId="77777777" w:rsidR="005C6D45" w:rsidRPr="007774B5" w:rsidRDefault="002F25A8" w:rsidP="0002616D">
      <w:pPr>
        <w:pStyle w:val="Heading4"/>
        <w:rPr>
          <w:b/>
          <w:color w:val="72445D"/>
          <w:vertAlign w:val="superscript"/>
        </w:rPr>
      </w:pPr>
      <w:r w:rsidRPr="007774B5">
        <w:rPr>
          <w:rStyle w:val="Emphasis"/>
          <w:color w:val="72445D"/>
          <w:vertAlign w:val="superscript"/>
        </w:rPr>
        <w:t>Try it:</w:t>
      </w:r>
      <w:r w:rsidRPr="007774B5">
        <w:rPr>
          <w:b/>
          <w:color w:val="72445D"/>
          <w:vertAlign w:val="superscript"/>
        </w:rP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5E6B6DF8" w14:textId="77777777" w:rsidR="005C6D45" w:rsidRPr="007774B5" w:rsidRDefault="006D44C5" w:rsidP="0002616D">
      <w:pPr>
        <w:pStyle w:val="Heading4"/>
        <w:rPr>
          <w:b/>
          <w:color w:val="72445D"/>
          <w:vertAlign w:val="superscript"/>
        </w:rPr>
      </w:pPr>
      <w:r w:rsidRPr="007774B5">
        <w:rPr>
          <w:b/>
          <w:noProof/>
          <w:color w:val="72445D"/>
          <w:vertAlign w:val="superscript"/>
        </w:rPr>
        <w:drawing>
          <wp:inline distT="0" distB="0" distL="0" distR="0" wp14:anchorId="4C14D286" wp14:editId="55DD3FB6">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5A66AFF7" w14:textId="77777777" w:rsidR="005C6D45" w:rsidRPr="007774B5" w:rsidRDefault="002F25A8" w:rsidP="0002616D">
      <w:pPr>
        <w:pStyle w:val="Heading4"/>
        <w:rPr>
          <w:b/>
          <w:color w:val="72445D"/>
          <w:vertAlign w:val="superscript"/>
        </w:rPr>
      </w:pPr>
      <w:r w:rsidRPr="007774B5">
        <w:rPr>
          <w:b/>
          <w:color w:val="72445D"/>
          <w:vertAlign w:val="superscript"/>
        </w:rPr>
        <w:t xml:space="preserve">Like the rest of the TOC magic, all the TOC Level 1 entries changed too. </w:t>
      </w:r>
    </w:p>
    <w:p w14:paraId="30796DA6" w14:textId="77777777" w:rsidR="005C6D45" w:rsidRPr="007774B5" w:rsidRDefault="002F25A8" w:rsidP="0002616D">
      <w:pPr>
        <w:pStyle w:val="Heading4"/>
        <w:rPr>
          <w:b/>
          <w:color w:val="72445D"/>
          <w:vertAlign w:val="superscript"/>
        </w:rPr>
      </w:pPr>
      <w:r w:rsidRPr="007774B5">
        <w:rPr>
          <w:rStyle w:val="Strong"/>
          <w:color w:val="72445D"/>
          <w:vertAlign w:val="superscript"/>
        </w:rPr>
        <w:t>Under the hood:</w:t>
      </w:r>
      <w:r w:rsidRPr="007774B5">
        <w:rPr>
          <w:b/>
          <w:color w:val="72445D"/>
          <w:vertAlign w:val="superscript"/>
        </w:rPr>
        <w:t xml:space="preserve"> Okay, it’s not really magic. The TOC entries </w:t>
      </w:r>
      <w:r w:rsidR="000F00E7" w:rsidRPr="007774B5">
        <w:rPr>
          <w:b/>
          <w:color w:val="72445D"/>
          <w:vertAlign w:val="superscript"/>
        </w:rPr>
        <w:t>are assigned to</w:t>
      </w:r>
      <w:r w:rsidRPr="007774B5">
        <w:rPr>
          <w:b/>
          <w:color w:val="72445D"/>
          <w:vertAlign w:val="superscript"/>
        </w:rPr>
        <w:t xml:space="preserve"> a style (TOC 1, TOC 2, and so on)</w:t>
      </w:r>
      <w:r w:rsidR="000F00E7" w:rsidRPr="007774B5">
        <w:rPr>
          <w:b/>
          <w:color w:val="72445D"/>
          <w:vertAlign w:val="superscript"/>
        </w:rPr>
        <w:t>,</w:t>
      </w:r>
      <w:r w:rsidRPr="007774B5">
        <w:rPr>
          <w:b/>
          <w:color w:val="72445D"/>
          <w:vertAlign w:val="superscript"/>
        </w:rPr>
        <w:t xml:space="preserve"> and those styles are set to update automatically whenever you make a formatting change.</w:t>
      </w:r>
    </w:p>
    <w:p w14:paraId="3D7047C1" w14:textId="77777777" w:rsidR="005C6D45" w:rsidRPr="007774B5" w:rsidRDefault="002F25A8" w:rsidP="0002616D">
      <w:pPr>
        <w:pStyle w:val="Heading4"/>
        <w:rPr>
          <w:b/>
          <w:color w:val="72445D"/>
          <w:vertAlign w:val="superscript"/>
        </w:rPr>
      </w:pPr>
      <w:r w:rsidRPr="007774B5">
        <w:rPr>
          <w:b/>
          <w:color w:val="72445D"/>
          <w:vertAlign w:val="superscript"/>
        </w:rPr>
        <w:t>Change the number of TOC levels</w:t>
      </w:r>
    </w:p>
    <w:p w14:paraId="177D97C6" w14:textId="77777777" w:rsidR="005C6D45" w:rsidRPr="007774B5" w:rsidRDefault="002F25A8" w:rsidP="0002616D">
      <w:pPr>
        <w:pStyle w:val="Heading4"/>
        <w:rPr>
          <w:b/>
          <w:color w:val="72445D"/>
          <w:vertAlign w:val="superscript"/>
        </w:rPr>
      </w:pPr>
      <w:r w:rsidRPr="007774B5">
        <w:rPr>
          <w:rStyle w:val="Emphasis"/>
          <w:color w:val="72445D"/>
          <w:vertAlign w:val="superscript"/>
        </w:rPr>
        <w:t>Try it:</w:t>
      </w:r>
      <w:r w:rsidRPr="007774B5">
        <w:rPr>
          <w:b/>
          <w:color w:val="72445D"/>
          <w:vertAlign w:val="superscript"/>
        </w:rPr>
        <w:t xml:space="preserve"> Include only Heading 1 headings in your TOC, no subheadings.</w:t>
      </w:r>
    </w:p>
    <w:p w14:paraId="4834468B" w14:textId="77777777" w:rsidR="005C6D45" w:rsidRPr="007774B5" w:rsidRDefault="002F25A8" w:rsidP="0002616D">
      <w:pPr>
        <w:pStyle w:val="Heading4"/>
        <w:rPr>
          <w:b/>
          <w:color w:val="72445D"/>
          <w:vertAlign w:val="superscript"/>
        </w:rPr>
      </w:pPr>
      <w:r w:rsidRPr="007774B5">
        <w:rPr>
          <w:b/>
          <w:color w:val="72445D"/>
          <w:vertAlign w:val="superscript"/>
        </w:rPr>
        <w:t xml:space="preserve">On the </w:t>
      </w:r>
      <w:r w:rsidRPr="007774B5">
        <w:rPr>
          <w:rStyle w:val="Strong"/>
          <w:color w:val="72445D"/>
          <w:vertAlign w:val="superscript"/>
        </w:rPr>
        <w:t>References</w:t>
      </w:r>
      <w:r w:rsidRPr="007774B5">
        <w:rPr>
          <w:b/>
          <w:color w:val="72445D"/>
          <w:vertAlign w:val="superscript"/>
        </w:rPr>
        <w:t xml:space="preserve"> tab, click </w:t>
      </w:r>
      <w:r w:rsidRPr="007774B5">
        <w:rPr>
          <w:rStyle w:val="Strong"/>
          <w:color w:val="72445D"/>
          <w:vertAlign w:val="superscript"/>
        </w:rPr>
        <w:t>Table of Contents</w:t>
      </w:r>
      <w:r w:rsidRPr="007774B5">
        <w:rPr>
          <w:b/>
          <w:color w:val="72445D"/>
          <w:vertAlign w:val="superscript"/>
        </w:rPr>
        <w:t xml:space="preserve">, and then near the bottom, click </w:t>
      </w:r>
      <w:r w:rsidRPr="007774B5">
        <w:rPr>
          <w:rStyle w:val="Strong"/>
          <w:color w:val="72445D"/>
          <w:vertAlign w:val="superscript"/>
        </w:rPr>
        <w:t>Custom Table of Contents</w:t>
      </w:r>
      <w:r w:rsidRPr="007774B5">
        <w:rPr>
          <w:b/>
          <w:color w:val="72445D"/>
          <w:vertAlign w:val="superscript"/>
        </w:rPr>
        <w:t>.</w:t>
      </w:r>
    </w:p>
    <w:p w14:paraId="18832481" w14:textId="77777777" w:rsidR="005C6D45" w:rsidRPr="007774B5" w:rsidRDefault="002F25A8" w:rsidP="0002616D">
      <w:pPr>
        <w:pStyle w:val="Heading4"/>
        <w:rPr>
          <w:b/>
          <w:color w:val="72445D"/>
          <w:vertAlign w:val="superscript"/>
        </w:rPr>
      </w:pPr>
      <w:r w:rsidRPr="007774B5">
        <w:rPr>
          <w:b/>
          <w:color w:val="72445D"/>
          <w:vertAlign w:val="superscript"/>
        </w:rPr>
        <w:t xml:space="preserve">Change </w:t>
      </w:r>
      <w:r w:rsidRPr="007774B5">
        <w:rPr>
          <w:rStyle w:val="Strong"/>
          <w:color w:val="72445D"/>
          <w:vertAlign w:val="superscript"/>
        </w:rPr>
        <w:t>Show levels</w:t>
      </w:r>
      <w:r w:rsidRPr="007774B5">
        <w:rPr>
          <w:b/>
          <w:color w:val="72445D"/>
          <w:vertAlign w:val="superscript"/>
        </w:rPr>
        <w:t xml:space="preserve"> to </w:t>
      </w:r>
      <w:r w:rsidRPr="007774B5">
        <w:rPr>
          <w:rStyle w:val="Strong"/>
          <w:color w:val="72445D"/>
          <w:vertAlign w:val="superscript"/>
        </w:rPr>
        <w:t>1</w:t>
      </w:r>
      <w:r w:rsidRPr="007774B5">
        <w:rPr>
          <w:b/>
          <w:color w:val="72445D"/>
          <w:vertAlign w:val="superscript"/>
        </w:rPr>
        <w:t xml:space="preserve"> and click </w:t>
      </w:r>
      <w:r w:rsidRPr="007774B5">
        <w:rPr>
          <w:rStyle w:val="Strong"/>
          <w:color w:val="72445D"/>
          <w:vertAlign w:val="superscript"/>
        </w:rPr>
        <w:t>OK</w:t>
      </w:r>
      <w:r w:rsidRPr="007774B5">
        <w:rPr>
          <w:b/>
          <w:color w:val="72445D"/>
          <w:vertAlign w:val="superscript"/>
        </w:rPr>
        <w:t>.</w:t>
      </w:r>
    </w:p>
    <w:p w14:paraId="7A1C32D0" w14:textId="77777777" w:rsidR="005C6D45" w:rsidRPr="007774B5" w:rsidRDefault="006D44C5" w:rsidP="0002616D">
      <w:pPr>
        <w:pStyle w:val="Heading4"/>
        <w:rPr>
          <w:b/>
          <w:color w:val="72445D"/>
          <w:vertAlign w:val="superscript"/>
        </w:rPr>
      </w:pPr>
      <w:r w:rsidRPr="007774B5">
        <w:rPr>
          <w:b/>
          <w:noProof/>
          <w:color w:val="72445D"/>
          <w:highlight w:val="yellow"/>
          <w:vertAlign w:val="superscript"/>
        </w:rPr>
        <w:drawing>
          <wp:inline distT="0" distB="0" distL="0" distR="0" wp14:anchorId="23E20B93" wp14:editId="31E2D3CE">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4924" cy="3236976"/>
                    </a:xfrm>
                    <a:prstGeom prst="rect">
                      <a:avLst/>
                    </a:prstGeom>
                  </pic:spPr>
                </pic:pic>
              </a:graphicData>
            </a:graphic>
          </wp:inline>
        </w:drawing>
      </w:r>
    </w:p>
    <w:p w14:paraId="26D6607B" w14:textId="77777777" w:rsidR="005C6D45" w:rsidRPr="007774B5" w:rsidRDefault="002F25A8" w:rsidP="0002616D">
      <w:pPr>
        <w:pStyle w:val="Heading4"/>
        <w:rPr>
          <w:b/>
          <w:color w:val="72445D"/>
          <w:vertAlign w:val="superscript"/>
        </w:rPr>
      </w:pPr>
      <w:r w:rsidRPr="007774B5">
        <w:rPr>
          <w:b/>
          <w:color w:val="72445D"/>
          <w:vertAlign w:val="superscript"/>
        </w:rPr>
        <w:t xml:space="preserve">When you’re prompted to replace the TOC, click </w:t>
      </w:r>
      <w:r w:rsidRPr="007774B5">
        <w:rPr>
          <w:rStyle w:val="Strong"/>
          <w:color w:val="72445D"/>
          <w:vertAlign w:val="superscript"/>
        </w:rPr>
        <w:t>Yes</w:t>
      </w:r>
      <w:r w:rsidRPr="007774B5">
        <w:rPr>
          <w:b/>
          <w:color w:val="72445D"/>
          <w:vertAlign w:val="superscript"/>
        </w:rPr>
        <w:t>.</w:t>
      </w:r>
    </w:p>
    <w:p w14:paraId="09401F89" w14:textId="77777777" w:rsidR="005C6D45" w:rsidRPr="007774B5" w:rsidRDefault="002F25A8" w:rsidP="0002616D">
      <w:pPr>
        <w:pStyle w:val="Heading4"/>
        <w:rPr>
          <w:b/>
          <w:color w:val="72445D"/>
          <w:vertAlign w:val="superscript"/>
        </w:rPr>
      </w:pPr>
      <w:r w:rsidRPr="007774B5">
        <w:rPr>
          <w:b/>
          <w:color w:val="72445D"/>
          <w:vertAlign w:val="superscript"/>
        </w:rPr>
        <w:t xml:space="preserve">Verify your TOC no longer includes subheadings, such as </w:t>
      </w:r>
      <w:r w:rsidRPr="007774B5">
        <w:rPr>
          <w:rStyle w:val="QuoteemphasisChar"/>
          <w:b/>
          <w:color w:val="72445D"/>
          <w:vertAlign w:val="superscript"/>
        </w:rPr>
        <w:t>Add a Level 2 TOC entry</w:t>
      </w:r>
      <w:r w:rsidRPr="007774B5">
        <w:rPr>
          <w:b/>
          <w:color w:val="72445D"/>
          <w:vertAlign w:val="superscript"/>
        </w:rPr>
        <w:t xml:space="preserve">. </w:t>
      </w:r>
    </w:p>
    <w:p w14:paraId="7C067DDE" w14:textId="77777777" w:rsidR="005C6D45" w:rsidRPr="007774B5" w:rsidRDefault="002F25A8" w:rsidP="0002616D">
      <w:pPr>
        <w:pStyle w:val="Heading4"/>
        <w:rPr>
          <w:b/>
          <w:color w:val="72445D"/>
          <w:vertAlign w:val="superscript"/>
        </w:rPr>
      </w:pPr>
      <w:bookmarkStart w:id="9" w:name="_Toc522551272"/>
      <w:bookmarkStart w:id="10" w:name="_Toc522551310"/>
      <w:bookmarkStart w:id="11" w:name="_Toc522551961"/>
      <w:r w:rsidRPr="007774B5">
        <w:rPr>
          <w:b/>
          <w:color w:val="72445D"/>
          <w:vertAlign w:val="superscript"/>
        </w:rPr>
        <w:t>Get help in Word</w:t>
      </w:r>
      <w:bookmarkEnd w:id="9"/>
      <w:bookmarkEnd w:id="10"/>
      <w:bookmarkEnd w:id="11"/>
    </w:p>
    <w:p w14:paraId="2017A935" w14:textId="77777777" w:rsidR="005C6D45" w:rsidRPr="007774B5" w:rsidRDefault="002F25A8" w:rsidP="0002616D">
      <w:pPr>
        <w:pStyle w:val="Heading4"/>
        <w:rPr>
          <w:b/>
          <w:color w:val="72445D"/>
          <w:vertAlign w:val="superscript"/>
        </w:rPr>
      </w:pPr>
      <w:r w:rsidRPr="007774B5">
        <w:rPr>
          <w:b/>
          <w:color w:val="72445D"/>
          <w:vertAlign w:val="superscript"/>
        </w:rPr>
        <w:t xml:space="preserve">The </w:t>
      </w:r>
      <w:r w:rsidRPr="007774B5">
        <w:rPr>
          <w:rStyle w:val="Strong"/>
          <w:color w:val="72445D"/>
          <w:vertAlign w:val="superscript"/>
        </w:rPr>
        <w:t>Tell me</w:t>
      </w:r>
      <w:r w:rsidRPr="007774B5">
        <w:rPr>
          <w:b/>
          <w:color w:val="72445D"/>
          <w:vertAlign w:val="superscript"/>
        </w:rPr>
        <w:t xml:space="preserve"> search box takes you straight to commands and Help in Word.</w:t>
      </w:r>
    </w:p>
    <w:p w14:paraId="46C31DF6" w14:textId="77777777" w:rsidR="005C6D45" w:rsidRPr="007774B5" w:rsidRDefault="002061A9" w:rsidP="0002616D">
      <w:pPr>
        <w:pStyle w:val="Heading4"/>
        <w:rPr>
          <w:b/>
          <w:color w:val="72445D"/>
          <w:vertAlign w:val="superscript"/>
        </w:rPr>
      </w:pPr>
      <w:r w:rsidRPr="007774B5">
        <w:rPr>
          <w:b/>
          <w:noProof/>
          <w:color w:val="72445D"/>
          <w:vertAlign w:val="superscript"/>
        </w:rPr>
        <w:drawing>
          <wp:inline distT="0" distB="0" distL="0" distR="0" wp14:anchorId="65E451A9" wp14:editId="031DB9B5">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8596" cy="2685374"/>
                    </a:xfrm>
                    <a:prstGeom prst="rect">
                      <a:avLst/>
                    </a:prstGeom>
                  </pic:spPr>
                </pic:pic>
              </a:graphicData>
            </a:graphic>
          </wp:inline>
        </w:drawing>
      </w:r>
    </w:p>
    <w:p w14:paraId="466139B0" w14:textId="77777777" w:rsidR="005C6D45" w:rsidRPr="007774B5" w:rsidRDefault="002F25A8" w:rsidP="0002616D">
      <w:pPr>
        <w:pStyle w:val="Heading4"/>
        <w:rPr>
          <w:b/>
          <w:color w:val="72445D"/>
          <w:vertAlign w:val="superscript"/>
        </w:rPr>
      </w:pPr>
      <w:r w:rsidRPr="007774B5">
        <w:rPr>
          <w:rStyle w:val="Emphasis"/>
          <w:color w:val="72445D"/>
          <w:vertAlign w:val="superscript"/>
        </w:rPr>
        <w:t>Try it:</w:t>
      </w:r>
      <w:r w:rsidRPr="007774B5">
        <w:rPr>
          <w:b/>
          <w:color w:val="72445D"/>
          <w:vertAlign w:val="superscript"/>
        </w:rPr>
        <w:t xml:space="preserve"> Go to </w:t>
      </w:r>
      <w:r w:rsidRPr="007774B5">
        <w:rPr>
          <w:rStyle w:val="Strong"/>
          <w:color w:val="72445D"/>
          <w:vertAlign w:val="superscript"/>
        </w:rPr>
        <w:t>Tell me what you want to do</w:t>
      </w:r>
      <w:r w:rsidRPr="007774B5">
        <w:rPr>
          <w:b/>
          <w:color w:val="72445D"/>
          <w:vertAlign w:val="superscript"/>
        </w:rPr>
        <w:t xml:space="preserve"> near the top of the window, and then type what you want to do.</w:t>
      </w:r>
    </w:p>
    <w:p w14:paraId="1AEEEE2E" w14:textId="77777777" w:rsidR="005C6D45" w:rsidRPr="007774B5" w:rsidRDefault="002F25A8" w:rsidP="0002616D">
      <w:pPr>
        <w:pStyle w:val="Heading4"/>
        <w:rPr>
          <w:b/>
          <w:color w:val="72445D"/>
          <w:vertAlign w:val="superscript"/>
        </w:rPr>
      </w:pPr>
      <w:r w:rsidRPr="007774B5">
        <w:rPr>
          <w:b/>
          <w:color w:val="72445D"/>
          <w:vertAlign w:val="superscript"/>
        </w:rPr>
        <w:t>For example, type:</w:t>
      </w:r>
    </w:p>
    <w:p w14:paraId="5B341B00" w14:textId="77777777" w:rsidR="005C6D45" w:rsidRPr="007774B5" w:rsidRDefault="002F25A8" w:rsidP="0002616D">
      <w:pPr>
        <w:pStyle w:val="Heading4"/>
        <w:rPr>
          <w:b/>
          <w:color w:val="72445D"/>
          <w:vertAlign w:val="superscript"/>
        </w:rPr>
      </w:pPr>
      <w:r w:rsidRPr="007774B5">
        <w:rPr>
          <w:rStyle w:val="Strong"/>
          <w:color w:val="72445D"/>
          <w:vertAlign w:val="superscript"/>
        </w:rPr>
        <w:t>table of contents</w:t>
      </w:r>
      <w:r w:rsidRPr="007774B5">
        <w:rPr>
          <w:b/>
          <w:color w:val="72445D"/>
          <w:vertAlign w:val="superscript"/>
        </w:rPr>
        <w:t xml:space="preserve"> to quickly get to the Table of Contents options and other TOC help topics</w:t>
      </w:r>
    </w:p>
    <w:p w14:paraId="78FCA2FE" w14:textId="77777777" w:rsidR="006D44C5" w:rsidRPr="007774B5" w:rsidRDefault="006D44C5" w:rsidP="0002616D">
      <w:pPr>
        <w:pStyle w:val="Heading4"/>
        <w:rPr>
          <w:b/>
          <w:color w:val="72445D"/>
          <w:vertAlign w:val="superscript"/>
        </w:rPr>
      </w:pPr>
      <w:r w:rsidRPr="007774B5">
        <w:rPr>
          <w:rStyle w:val="Strong"/>
          <w:color w:val="72445D"/>
          <w:vertAlign w:val="superscript"/>
        </w:rPr>
        <w:t xml:space="preserve">styles </w:t>
      </w:r>
      <w:r w:rsidRPr="007774B5">
        <w:rPr>
          <w:b/>
          <w:color w:val="72445D"/>
          <w:vertAlign w:val="superscript"/>
        </w:rPr>
        <w:t>if you want to know more about using styles in Word</w:t>
      </w:r>
    </w:p>
    <w:p w14:paraId="0F05DBDE" w14:textId="77777777" w:rsidR="005C6D45" w:rsidRPr="007774B5" w:rsidRDefault="002F25A8" w:rsidP="0002616D">
      <w:pPr>
        <w:pStyle w:val="Heading4"/>
        <w:rPr>
          <w:b/>
          <w:color w:val="72445D"/>
          <w:vertAlign w:val="superscript"/>
        </w:rPr>
      </w:pPr>
      <w:r w:rsidRPr="007774B5">
        <w:rPr>
          <w:rStyle w:val="Strong"/>
          <w:color w:val="72445D"/>
          <w:vertAlign w:val="superscript"/>
        </w:rPr>
        <w:t xml:space="preserve">help </w:t>
      </w:r>
      <w:r w:rsidRPr="007774B5">
        <w:rPr>
          <w:b/>
          <w:color w:val="72445D"/>
          <w:vertAlign w:val="superscript"/>
        </w:rPr>
        <w:t>to go to Word help</w:t>
      </w:r>
    </w:p>
    <w:p w14:paraId="6ED09535" w14:textId="77777777" w:rsidR="005C6D45" w:rsidRPr="007774B5" w:rsidRDefault="002F25A8" w:rsidP="0002616D">
      <w:pPr>
        <w:pStyle w:val="Heading4"/>
        <w:rPr>
          <w:b/>
          <w:color w:val="72445D"/>
          <w:vertAlign w:val="superscript"/>
        </w:rPr>
      </w:pPr>
      <w:r w:rsidRPr="007774B5">
        <w:rPr>
          <w:rStyle w:val="Strong"/>
          <w:color w:val="72445D"/>
          <w:vertAlign w:val="superscript"/>
        </w:rPr>
        <w:t xml:space="preserve">training </w:t>
      </w:r>
      <w:r w:rsidRPr="007774B5">
        <w:rPr>
          <w:b/>
          <w:color w:val="72445D"/>
          <w:vertAlign w:val="superscript"/>
        </w:rPr>
        <w:t>to see the list of Word training courses</w:t>
      </w:r>
    </w:p>
    <w:sectPr w:rsidR="005C6D45" w:rsidRPr="007774B5">
      <w:footerReference w:type="default" r:id="rId1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3230" w14:textId="77777777" w:rsidR="0002616D" w:rsidRDefault="0002616D">
      <w:pPr>
        <w:spacing w:line="240" w:lineRule="auto"/>
      </w:pPr>
      <w:r>
        <w:separator/>
      </w:r>
    </w:p>
  </w:endnote>
  <w:endnote w:type="continuationSeparator" w:id="0">
    <w:p w14:paraId="62847B44" w14:textId="77777777" w:rsidR="0002616D" w:rsidRDefault="0002616D">
      <w:pPr>
        <w:spacing w:line="240" w:lineRule="auto"/>
      </w:pPr>
      <w:r>
        <w:continuationSeparator/>
      </w:r>
    </w:p>
  </w:endnote>
  <w:endnote w:type="continuationNotice" w:id="1">
    <w:p w14:paraId="4C9ED1DB" w14:textId="77777777" w:rsidR="0002616D" w:rsidRDefault="0002616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1B8A01EB"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87848C0"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A0B27" w14:textId="77777777" w:rsidR="0002616D" w:rsidRDefault="0002616D">
      <w:pPr>
        <w:spacing w:line="240" w:lineRule="auto"/>
      </w:pPr>
      <w:r>
        <w:separator/>
      </w:r>
    </w:p>
  </w:footnote>
  <w:footnote w:type="continuationSeparator" w:id="0">
    <w:p w14:paraId="5EE7CAEF" w14:textId="77777777" w:rsidR="0002616D" w:rsidRDefault="0002616D">
      <w:pPr>
        <w:spacing w:line="240" w:lineRule="auto"/>
      </w:pPr>
      <w:r>
        <w:continuationSeparator/>
      </w:r>
    </w:p>
  </w:footnote>
  <w:footnote w:type="continuationNotice" w:id="1">
    <w:p w14:paraId="14068FB1" w14:textId="77777777" w:rsidR="0002616D" w:rsidRDefault="0002616D">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172723">
    <w:abstractNumId w:val="15"/>
  </w:num>
  <w:num w:numId="2" w16cid:durableId="1376152629">
    <w:abstractNumId w:val="15"/>
    <w:lvlOverride w:ilvl="0">
      <w:startOverride w:val="1"/>
    </w:lvlOverride>
  </w:num>
  <w:num w:numId="3" w16cid:durableId="726613376">
    <w:abstractNumId w:val="15"/>
  </w:num>
  <w:num w:numId="4" w16cid:durableId="336618777">
    <w:abstractNumId w:val="15"/>
    <w:lvlOverride w:ilvl="0">
      <w:startOverride w:val="1"/>
    </w:lvlOverride>
  </w:num>
  <w:num w:numId="5" w16cid:durableId="1599174235">
    <w:abstractNumId w:val="8"/>
  </w:num>
  <w:num w:numId="6" w16cid:durableId="183638395">
    <w:abstractNumId w:val="15"/>
    <w:lvlOverride w:ilvl="0">
      <w:startOverride w:val="1"/>
    </w:lvlOverride>
  </w:num>
  <w:num w:numId="7" w16cid:durableId="5113820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9668569">
    <w:abstractNumId w:val="10"/>
  </w:num>
  <w:num w:numId="9" w16cid:durableId="7017091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6903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7824597">
    <w:abstractNumId w:val="7"/>
  </w:num>
  <w:num w:numId="12" w16cid:durableId="2142964873">
    <w:abstractNumId w:val="6"/>
  </w:num>
  <w:num w:numId="13" w16cid:durableId="1320383325">
    <w:abstractNumId w:val="5"/>
  </w:num>
  <w:num w:numId="14" w16cid:durableId="890263922">
    <w:abstractNumId w:val="4"/>
  </w:num>
  <w:num w:numId="15" w16cid:durableId="2066444937">
    <w:abstractNumId w:val="3"/>
  </w:num>
  <w:num w:numId="16" w16cid:durableId="1728604120">
    <w:abstractNumId w:val="2"/>
  </w:num>
  <w:num w:numId="17" w16cid:durableId="429400966">
    <w:abstractNumId w:val="1"/>
  </w:num>
  <w:num w:numId="18" w16cid:durableId="783113970">
    <w:abstractNumId w:val="0"/>
  </w:num>
  <w:num w:numId="19" w16cid:durableId="818614039">
    <w:abstractNumId w:val="16"/>
  </w:num>
  <w:num w:numId="20" w16cid:durableId="281349826">
    <w:abstractNumId w:val="9"/>
  </w:num>
  <w:num w:numId="21" w16cid:durableId="1553880456">
    <w:abstractNumId w:val="14"/>
  </w:num>
  <w:num w:numId="22" w16cid:durableId="718824368">
    <w:abstractNumId w:val="13"/>
  </w:num>
  <w:num w:numId="23" w16cid:durableId="700279522">
    <w:abstractNumId w:val="12"/>
  </w:num>
  <w:num w:numId="24" w16cid:durableId="1129204180">
    <w:abstractNumId w:val="11"/>
  </w:num>
  <w:num w:numId="25" w16cid:durableId="11775009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832200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91783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59977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661476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472428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76520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450625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52872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616D"/>
    <w:rsid w:val="00016748"/>
    <w:rsid w:val="0002616D"/>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31C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774B5"/>
    <w:rsid w:val="007B07DE"/>
    <w:rsid w:val="008270A2"/>
    <w:rsid w:val="00853F77"/>
    <w:rsid w:val="00857211"/>
    <w:rsid w:val="00885CE1"/>
    <w:rsid w:val="008907FF"/>
    <w:rsid w:val="008B696C"/>
    <w:rsid w:val="008B6BEE"/>
    <w:rsid w:val="008F78D7"/>
    <w:rsid w:val="009200C1"/>
    <w:rsid w:val="00980085"/>
    <w:rsid w:val="00997127"/>
    <w:rsid w:val="009C3B20"/>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99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myneJosephine%20Mar\AppData\Local\Microsoft\Office\16.0\DTS\en-US%7b38A1CD72-398B-4312-B1E5-9E282D2A92DE%7d\%7b75138092-7AC8-44CC-8F20-42E790FCAB06%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{75138092-7AC8-44CC-8F20-42E790FCAB06}tf45325165_win32</Template>
  <TotalTime>0</TotalTime>
  <Pages>27</Pages>
  <Words>18007</Words>
  <Characters>102644</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2024-01-23T02:38:00Z</dcterms:created>
  <dcterms:modified xsi:type="dcterms:W3CDTF">2024-01-23T07:40:00Z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