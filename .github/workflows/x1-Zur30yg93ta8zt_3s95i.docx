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19B1" w14:textId="77777777" w:rsidR="000E2326" w:rsidRDefault="002008C7">
      <w:pPr>
        <w:pStyle w:val="Date"/>
      </w:pPr>
      <w:sdt>
        <w:sdtPr>
          <w:id w:val="-1168716917"/>
          <w:placeholder>
            <w:docPart w:val="5FDC77DDED577A469A64EFC3AB0BCECE"/>
          </w:placeholder>
          <w:temporary/>
          <w:showingPlcHdr/>
          <w15:appearance w15:val="hidden"/>
        </w:sdtPr>
        <w:sdtEndPr/>
        <w:sdtContent>
          <w:r>
            <w:t>Date</w:t>
          </w:r>
        </w:sdtContent>
      </w:sdt>
    </w:p>
    <w:sdt>
      <w:sdtPr>
        <w:id w:val="-1866894512"/>
        <w:placeholder>
          <w:docPart w:val="A769B304ADD8C74FB1005BE5EF169A9C"/>
        </w:placeholder>
        <w:temporary/>
        <w:showingPlcHdr/>
        <w15:appearance w15:val="hidden"/>
      </w:sdtPr>
      <w:sdtEndPr/>
      <w:sdtContent>
        <w:p w14:paraId="45CF88EC" w14:textId="77777777" w:rsidR="000E2326" w:rsidRDefault="002008C7">
          <w:pPr>
            <w:pStyle w:val="Salutation"/>
          </w:pPr>
          <w:r>
            <w:t>Recipient Name</w:t>
          </w:r>
        </w:p>
      </w:sdtContent>
    </w:sdt>
    <w:p w14:paraId="45C4959C" w14:textId="77777777" w:rsidR="000E2326" w:rsidRDefault="002008C7">
      <w:pPr>
        <w:pStyle w:val="Address"/>
      </w:pPr>
      <w:sdt>
        <w:sdtPr>
          <w:id w:val="-2135784547"/>
          <w:placeholder>
            <w:docPart w:val="19CAAE1CB1CDDD4BA81EEC9F62FC4DFA"/>
          </w:placeholder>
          <w:temporary/>
          <w:showingPlcHdr/>
          <w15:appearance w15:val="hidden"/>
        </w:sdtPr>
        <w:sdtEndPr/>
        <w:sdtContent>
          <w:r>
            <w:t>Address | City, ST Zip Code</w:t>
          </w:r>
        </w:sdtContent>
      </w:sdt>
    </w:p>
    <w:sdt>
      <w:sdtPr>
        <w:id w:val="1954365722"/>
        <w:placeholder>
          <w:docPart w:val="2C5ADEA33098F04098A14B1FC244DA9D"/>
        </w:placeholder>
        <w:temporary/>
        <w:showingPlcHdr/>
        <w15:appearance w15:val="hidden"/>
      </w:sdtPr>
      <w:sdtEndPr/>
      <w:sdtContent>
        <w:p w14:paraId="21AC4D47" w14:textId="77777777" w:rsidR="000E2326" w:rsidRDefault="002008C7">
          <w:r>
            <w:t>To get started right away, just tap any placeholder text (such as this) and start typing.</w:t>
          </w:r>
        </w:p>
        <w:p w14:paraId="6A1D5AD5" w14:textId="77777777" w:rsidR="000E2326" w:rsidRDefault="002008C7">
          <w:r>
            <w:t xml:space="preserve">Use styles to easily format your Word documents in no time. For example, this text uses </w:t>
          </w:r>
          <w:r>
            <w:t>Normal style. To apply any text formatting you see in this document with just a tap, on the Home tab of the ribbon, check out Styles.</w:t>
          </w:r>
        </w:p>
      </w:sdtContent>
    </w:sdt>
    <w:sdt>
      <w:sdtPr>
        <w:id w:val="-1894884102"/>
        <w:placeholder>
          <w:docPart w:val="0D2060B5543CF04C8E8DC5C606ADD88B"/>
        </w:placeholder>
        <w:showingPlcHdr/>
        <w15:appearance w15:val="hidden"/>
      </w:sdtPr>
      <w:sdtEndPr/>
      <w:sdtContent>
        <w:p w14:paraId="03328682" w14:textId="77777777" w:rsidR="000E2326" w:rsidRDefault="002008C7">
          <w:pPr>
            <w:pStyle w:val="Closing"/>
          </w:pPr>
          <w:r>
            <w:t>Sincerely,</w:t>
          </w:r>
        </w:p>
      </w:sdtContent>
    </w:sdt>
    <w:p w14:paraId="445ED6A2" w14:textId="77777777" w:rsidR="000E2326" w:rsidRDefault="002008C7">
      <w:pPr>
        <w:pStyle w:val="Signature"/>
      </w:pPr>
      <w:sdt>
        <w:sdtPr>
          <w:id w:val="761344615"/>
          <w:placeholder>
            <w:docPart w:val="1D9AE672A7D20F4087EB011F7AB53B57"/>
          </w:placeholder>
          <w:temporary/>
          <w:showingPlcHdr/>
          <w15:appearance w15:val="hidden"/>
        </w:sdtPr>
        <w:sdtEndPr/>
        <w:sdtContent>
          <w:r>
            <w:t>Your Name</w:t>
          </w:r>
        </w:sdtContent>
      </w:sdt>
    </w:p>
    <w:sectPr w:rsidR="000E2326">
      <w:footerReference w:type="default" r:id="rId9"/>
      <w:footerReference w:type="first" r:id="rId10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B528" w14:textId="77777777" w:rsidR="002008C7" w:rsidRDefault="002008C7">
      <w:pPr>
        <w:spacing w:before="0" w:after="0" w:line="240" w:lineRule="auto"/>
      </w:pPr>
      <w:r>
        <w:separator/>
      </w:r>
    </w:p>
    <w:p w14:paraId="4E2A7089" w14:textId="77777777" w:rsidR="002008C7" w:rsidRDefault="002008C7"/>
    <w:p w14:paraId="4D2C09AA" w14:textId="77777777" w:rsidR="002008C7" w:rsidRDefault="002008C7"/>
    <w:p w14:paraId="2D7BAD0E" w14:textId="77777777" w:rsidR="002008C7" w:rsidRDefault="002008C7"/>
  </w:endnote>
  <w:endnote w:type="continuationSeparator" w:id="0">
    <w:p w14:paraId="3BC63E28" w14:textId="77777777" w:rsidR="002008C7" w:rsidRDefault="002008C7">
      <w:pPr>
        <w:spacing w:before="0" w:after="0" w:line="240" w:lineRule="auto"/>
      </w:pPr>
      <w:r>
        <w:continuationSeparator/>
      </w:r>
    </w:p>
    <w:p w14:paraId="3F4B45F2" w14:textId="77777777" w:rsidR="002008C7" w:rsidRDefault="002008C7"/>
    <w:p w14:paraId="45C71E58" w14:textId="77777777" w:rsidR="002008C7" w:rsidRDefault="002008C7"/>
    <w:p w14:paraId="02E3F01D" w14:textId="77777777" w:rsidR="002008C7" w:rsidRDefault="002008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250F8" w14:textId="77777777" w:rsidR="000E2326" w:rsidRDefault="002008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3578" w14:textId="77777777" w:rsidR="000E2326" w:rsidRDefault="002008C7">
    <w:pPr>
      <w:pStyle w:val="Footer"/>
    </w:pPr>
    <w:sdt>
      <w:sdtPr>
        <w:id w:val="7803617"/>
        <w:placeholder/>
        <w:temporary/>
        <w:showingPlcHdr/>
        <w15:appearance w15:val="hidden"/>
      </w:sdtPr>
      <w:sdtEndPr/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500F" w14:textId="77777777" w:rsidR="002008C7" w:rsidRDefault="002008C7">
      <w:pPr>
        <w:spacing w:before="0" w:after="0" w:line="240" w:lineRule="auto"/>
      </w:pPr>
      <w:r>
        <w:separator/>
      </w:r>
    </w:p>
    <w:p w14:paraId="191D42FE" w14:textId="77777777" w:rsidR="002008C7" w:rsidRDefault="002008C7"/>
    <w:p w14:paraId="129FC133" w14:textId="77777777" w:rsidR="002008C7" w:rsidRDefault="002008C7"/>
    <w:p w14:paraId="15C37A7A" w14:textId="77777777" w:rsidR="002008C7" w:rsidRDefault="002008C7"/>
  </w:footnote>
  <w:footnote w:type="continuationSeparator" w:id="0">
    <w:p w14:paraId="7C8059AD" w14:textId="77777777" w:rsidR="002008C7" w:rsidRDefault="002008C7">
      <w:pPr>
        <w:spacing w:before="0" w:after="0" w:line="240" w:lineRule="auto"/>
      </w:pPr>
      <w:r>
        <w:continuationSeparator/>
      </w:r>
    </w:p>
    <w:p w14:paraId="62FD2B6B" w14:textId="77777777" w:rsidR="002008C7" w:rsidRDefault="002008C7"/>
    <w:p w14:paraId="2577A587" w14:textId="77777777" w:rsidR="002008C7" w:rsidRDefault="002008C7"/>
    <w:p w14:paraId="7A15F6F8" w14:textId="77777777" w:rsidR="002008C7" w:rsidRDefault="002008C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C7"/>
    <w:rsid w:val="000E2326"/>
    <w:rsid w:val="0020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81114"/>
  <w15:chartTrackingRefBased/>
  <w15:docId w15:val="{0746DAA2-8699-6E4B-A07C-7AA7C93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footer" Target="footer2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3E670DF-E9DF-1148-B8CD-6A698747BC45%7dtf50002007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C77DDED577A469A64EFC3AB0BC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87620-308E-6546-9182-A7FA5DBE1316}"/>
      </w:docPartPr>
      <w:docPartBody>
        <w:p w:rsidR="00000000" w:rsidRDefault="00000000">
          <w:pPr>
            <w:pStyle w:val="5FDC77DDED577A469A64EFC3AB0BCECE"/>
          </w:pPr>
          <w:r>
            <w:t>Date</w:t>
          </w:r>
        </w:p>
      </w:docPartBody>
    </w:docPart>
    <w:docPart>
      <w:docPartPr>
        <w:name w:val="A769B304ADD8C74FB1005BE5EF169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C224F-3756-5F44-94B5-0CF1AE80388B}"/>
      </w:docPartPr>
      <w:docPartBody>
        <w:p w:rsidR="00000000" w:rsidRDefault="00000000">
          <w:pPr>
            <w:pStyle w:val="A769B304ADD8C74FB1005BE5EF169A9C"/>
          </w:pPr>
          <w:r>
            <w:t>Recipient Name</w:t>
          </w:r>
        </w:p>
      </w:docPartBody>
    </w:docPart>
    <w:docPart>
      <w:docPartPr>
        <w:name w:val="19CAAE1CB1CDDD4BA81EEC9F62FC4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C866C-8FF1-9243-B36A-54F657ADC137}"/>
      </w:docPartPr>
      <w:docPartBody>
        <w:p w:rsidR="00000000" w:rsidRDefault="00000000">
          <w:pPr>
            <w:pStyle w:val="19CAAE1CB1CDDD4BA81EEC9F62FC4DFA"/>
          </w:pPr>
          <w:r>
            <w:t>Address | City, ST Zip Code</w:t>
          </w:r>
        </w:p>
      </w:docPartBody>
    </w:docPart>
    <w:docPart>
      <w:docPartPr>
        <w:name w:val="2C5ADEA33098F04098A14B1FC244D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4AC0B-31F4-9A4B-BF57-003EDC111B17}"/>
      </w:docPartPr>
      <w:docPartBody>
        <w:p w:rsidR="000D5A25" w:rsidRDefault="00000000">
          <w:r>
            <w:t>To get started right away, just tap any placeholder text (such as this) and start typing.</w:t>
          </w:r>
        </w:p>
        <w:p w:rsidR="00000000" w:rsidRDefault="00000000">
          <w:pPr>
            <w:pStyle w:val="2C5ADEA33098F04098A14B1FC244DA9D"/>
          </w:pPr>
          <w:r>
            <w:t>Use styles to easily format your Word documents in no time. For example, this text uses Normal style. To apply any text formatting you see in this document with just a tap, on the Home tab of the ribbon, check out Styles.</w:t>
          </w:r>
        </w:p>
      </w:docPartBody>
    </w:docPart>
    <w:docPart>
      <w:docPartPr>
        <w:name w:val="0D2060B5543CF04C8E8DC5C606ADD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AC547-B972-6140-A310-718441205CB8}"/>
      </w:docPartPr>
      <w:docPartBody>
        <w:p w:rsidR="00000000" w:rsidRDefault="00000000">
          <w:pPr>
            <w:pStyle w:val="0D2060B5543CF04C8E8DC5C606ADD88B"/>
          </w:pPr>
          <w:r>
            <w:t>Sincerely,</w:t>
          </w:r>
        </w:p>
      </w:docPartBody>
    </w:docPart>
    <w:docPart>
      <w:docPartPr>
        <w:name w:val="1D9AE672A7D20F4087EB011F7AB53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735ED-990E-F84C-8F40-987AB5631392}"/>
      </w:docPartPr>
      <w:docPartBody>
        <w:p w:rsidR="00000000" w:rsidRDefault="00000000">
          <w:pPr>
            <w:pStyle w:val="1D9AE672A7D20F4087EB011F7AB53B5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C77DDED577A469A64EFC3AB0BCECE">
    <w:name w:val="5FDC77DDED577A469A64EFC3AB0BCECE"/>
  </w:style>
  <w:style w:type="paragraph" w:customStyle="1" w:styleId="A769B304ADD8C74FB1005BE5EF169A9C">
    <w:name w:val="A769B304ADD8C74FB1005BE5EF169A9C"/>
  </w:style>
  <w:style w:type="paragraph" w:customStyle="1" w:styleId="19CAAE1CB1CDDD4BA81EEC9F62FC4DFA">
    <w:name w:val="19CAAE1CB1CDDD4BA81EEC9F62FC4DFA"/>
  </w:style>
  <w:style w:type="paragraph" w:customStyle="1" w:styleId="2C5ADEA33098F04098A14B1FC244DA9D">
    <w:name w:val="2C5ADEA33098F04098A14B1FC244DA9D"/>
  </w:style>
  <w:style w:type="paragraph" w:customStyle="1" w:styleId="0D2060B5543CF04C8E8DC5C606ADD88B">
    <w:name w:val="0D2060B5543CF04C8E8DC5C606ADD88B"/>
  </w:style>
  <w:style w:type="paragraph" w:customStyle="1" w:styleId="1D9AE672A7D20F4087EB011F7AB53B57">
    <w:name w:val="1D9AE672A7D20F4087EB011F7AB53B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{33E670DF-E9DF-1148-B8CD-6A698747BC45}tf50002007.dotx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2</cp:revision>
  <dcterms:created xsi:type="dcterms:W3CDTF">2024-02-04T19:04:00Z</dcterms:created>
  <dcterms:modified xsi:type="dcterms:W3CDTF">2024-02-04T19:04:00Z</dcterms:modified>
</cp:coreProperties>
</file>