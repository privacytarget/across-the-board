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9F0D" w14:textId="2E12A7F2" w:rsidR="00716A5B" w:rsidRDefault="00002FC1">
      <w:pPr>
        <w:pStyle w:val="NoSpacing"/>
      </w:pPr>
      <w:r>
        <w:t xml:space="preserve">Jazmyne </w:t>
      </w:r>
      <w:proofErr w:type="spellStart"/>
      <w:r>
        <w:t>marrujo</w:t>
      </w:r>
      <w:proofErr w:type="spellEnd"/>
      <w:r>
        <w:t xml:space="preserve"> </w:t>
      </w:r>
    </w:p>
    <w:p w14:paraId="125FA66B" w14:textId="0CE0548D" w:rsidR="00716A5B" w:rsidRDefault="00002FC1">
      <w:pPr>
        <w:pStyle w:val="NoSpacing"/>
      </w:pPr>
      <w:r>
        <w:t>Google</w:t>
      </w:r>
    </w:p>
    <w:sdt>
      <w:sdtPr>
        <w:id w:val="-2127379683"/>
        <w:placeholder>
          <w:docPart w:val="0393722A4F9B1E49BA84209E9406BCF9"/>
        </w:placeholder>
        <w:temporary/>
        <w:showingPlcHdr/>
        <w15:appearance w15:val="hidden"/>
        <w:text/>
      </w:sdtPr>
      <w:sdtContent>
        <w:p w14:paraId="7A801189" w14:textId="77777777" w:rsidR="00716A5B" w:rsidRDefault="00000000">
          <w:pPr>
            <w:pStyle w:val="NoSpacing"/>
          </w:pPr>
          <w:r>
            <w:t>[Course Number]</w:t>
          </w:r>
        </w:p>
      </w:sdtContent>
    </w:sdt>
    <w:p w14:paraId="1E2DBD97" w14:textId="34CB206B" w:rsidR="00716A5B" w:rsidRDefault="00264645">
      <w:pPr>
        <w:pStyle w:val="NoSpacing"/>
      </w:pPr>
      <w:r>
        <w:t>02/14/2024</w:t>
      </w:r>
    </w:p>
    <w:p w14:paraId="5BCF1741" w14:textId="77777777" w:rsidR="00716A5B" w:rsidRDefault="00000000">
      <w:pPr>
        <w:pStyle w:val="Title"/>
      </w:pPr>
      <w:sdt>
        <w:sdtPr>
          <w:id w:val="-440839039"/>
          <w:placeholder>
            <w:docPart w:val="9593C259540B8C459102205AA0EFA095"/>
          </w:placeholder>
          <w:temporary/>
          <w:showingPlcHdr/>
          <w15:appearance w15:val="hidden"/>
          <w:text/>
        </w:sdtPr>
        <w:sdtContent>
          <w:r>
            <w:t>[Title]</w:t>
          </w:r>
        </w:sdtContent>
      </w:sdt>
      <w:r>
        <w:t xml:space="preserve">: </w:t>
      </w:r>
      <w:sdt>
        <w:sdtPr>
          <w:id w:val="1162120395"/>
          <w:placeholder>
            <w:docPart w:val="94AB14ECD40B9A4EBDB30140E789D418"/>
          </w:placeholder>
          <w:temporary/>
          <w:showingPlcHdr/>
          <w15:appearance w15:val="hidden"/>
          <w:text/>
        </w:sdtPr>
        <w:sdtContent>
          <w:r>
            <w:t>[Subtitle]</w:t>
          </w:r>
        </w:sdtContent>
      </w:sdt>
    </w:p>
    <w:p w14:paraId="5ADB0722" w14:textId="0DC1AC3C" w:rsidR="00002FC1" w:rsidRDefault="00002FC1" w:rsidP="00002FC1">
      <w:r>
        <w:t xml:space="preserve">&lt;html </w:t>
      </w:r>
      <w:proofErr w:type="spellStart"/>
      <w:r>
        <w:t>lang</w:t>
      </w:r>
      <w:proofErr w:type="spellEnd"/>
      <w:r>
        <w:t>="</w:t>
      </w:r>
      <w:proofErr w:type="spellStart"/>
      <w:r>
        <w:t>en</w:t>
      </w:r>
      <w:proofErr w:type="spellEnd"/>
      <w:r>
        <w:t xml:space="preserve">" </w:t>
      </w:r>
      <w:proofErr w:type="spellStart"/>
      <w:r>
        <w:t>dir</w:t>
      </w:r>
      <w:proofErr w:type="spellEnd"/>
      <w:r>
        <w:t>="</w:t>
      </w:r>
      <w:proofErr w:type="spellStart"/>
      <w:r>
        <w:t>ltr</w:t>
      </w:r>
      <w:proofErr w:type="spellEnd"/>
      <w:r>
        <w:t>"&gt;&lt;head&gt;&lt;script type="text/</w:t>
      </w:r>
      <w:proofErr w:type="spellStart"/>
      <w:r>
        <w:t>javascript</w:t>
      </w:r>
      <w:proofErr w:type="spellEnd"/>
      <w:r>
        <w:t xml:space="preserve">" </w:t>
      </w:r>
      <w:proofErr w:type="spellStart"/>
      <w:r>
        <w:t>async</w:t>
      </w:r>
      <w:proofErr w:type="spellEnd"/>
      <w:r>
        <w:t>="" src="https://www.googletagmanager.com/gtag/js?id=G-6VGGZHMLM2&amp;amp;l=dataLayer&amp;amp;cx=c" nonce=""&gt;&lt;/script&gt;&lt;meta http-</w:t>
      </w:r>
      <w:proofErr w:type="spellStart"/>
      <w:r>
        <w:t>equiv</w:t>
      </w:r>
      <w:proofErr w:type="spellEnd"/>
      <w:r>
        <w:t>="origin-trial" content="Az520Inasey3TAyqLyojQa8MnmCALSEU29yQFW8dePZ7xQTvSt73pHazLFTK5f7SyLUJSo2uKLesEtEa9aUYcgMAAACPeyJvcmlnaW4iOiJodHRwczovL2dvb2dsZS5jb206NDQzIiwiZmVhdHVyZSI6IkRpc2FibGVUaGlyZFBhcnR5U3RvcmFnZVBhcnRpdGlvbmluZyIsImV4cGlyeSI6MTcyNTQwNzk5OSwiaXNTdWJkb21haW4iOnRydWUsImlzVGhpcmRQYXJ0eSI6dHJ1ZX0="&gt;&lt;script type="text/</w:t>
      </w:r>
      <w:proofErr w:type="spellStart"/>
      <w:r>
        <w:t>javascript</w:t>
      </w:r>
      <w:proofErr w:type="spellEnd"/>
      <w:r>
        <w:t xml:space="preserve">" </w:t>
      </w:r>
      <w:proofErr w:type="spellStart"/>
      <w:r>
        <w:t>async</w:t>
      </w:r>
      <w:proofErr w:type="spellEnd"/>
      <w:r>
        <w:t xml:space="preserve">="" src="https://www.gstatic.com/recaptcha/releases/x5WWoE57Fv0d6ATKsLDIAKnt/recaptcha__en.js" </w:t>
      </w:r>
      <w:proofErr w:type="spellStart"/>
      <w:r>
        <w:t>crossorigin</w:t>
      </w:r>
      <w:proofErr w:type="spellEnd"/>
      <w:r>
        <w:t xml:space="preserve">="anonymous" integrity="sha384-6QAkKomkqvpLp4cQIWQ+jygFIfYhWZ8e6+BssYf6OcLFi0/C1rhftlXMNkaG16WA" nonce=""&gt;&lt;/script&gt;&lt;script </w:t>
      </w:r>
      <w:proofErr w:type="spellStart"/>
      <w:r>
        <w:t>async</w:t>
      </w:r>
      <w:proofErr w:type="spellEnd"/>
      <w:r>
        <w:t xml:space="preserve">="" </w:t>
      </w:r>
      <w:proofErr w:type="spellStart"/>
      <w:r>
        <w:t>src</w:t>
      </w:r>
      <w:proofErr w:type="spellEnd"/>
      <w:r>
        <w:t xml:space="preserve">="https://www.googletagmanager.com/gtm.js?id=GTM-K59689F" nonce=""&gt;&lt;/script&gt;&lt;script </w:t>
      </w:r>
      <w:proofErr w:type="spellStart"/>
      <w:r>
        <w:t>async</w:t>
      </w:r>
      <w:proofErr w:type="spellEnd"/>
      <w:r>
        <w:t xml:space="preserve">="" </w:t>
      </w:r>
      <w:proofErr w:type="spellStart"/>
      <w:r>
        <w:t>src</w:t>
      </w:r>
      <w:proofErr w:type="spellEnd"/>
      <w:r>
        <w:t xml:space="preserve">="https://www.google-analytics.com/analytics.js" nonce=""&gt;&lt;/script&gt;&lt;base </w:t>
      </w:r>
      <w:proofErr w:type="spellStart"/>
      <w:r>
        <w:t>href</w:t>
      </w:r>
      <w:proofErr w:type="spellEnd"/>
      <w:r>
        <w:t xml:space="preserve">="https://play.google.com/"&gt;&lt;meta name="referrer" content="origin"&gt;&lt;meta name="viewport" content="width=device-width, initial-scale=1"&gt;&lt;meta name="mobile-web-app-capable" content="yes"&gt;&lt;meta name="apple-mobile-web-app-capable" content="yes"&gt;&lt;meta name="google-site-verification" content="sBw2N8uateIzRr93vmFze5MF_35vMk5F1wG04L5JcJE"&gt;&lt;meta name="google-site-verification" content="PJKdyVFC5jlu_l8Wo_hirJkhs1cmitmn44fgpOc3zFc"&gt;&lt;link </w:t>
      </w:r>
      <w:proofErr w:type="spellStart"/>
      <w:r>
        <w:t>rel</w:t>
      </w:r>
      <w:proofErr w:type="spellEnd"/>
      <w:r>
        <w:t xml:space="preserve">="search" </w:t>
      </w:r>
      <w:proofErr w:type="spellStart"/>
      <w:r>
        <w:t>href</w:t>
      </w:r>
      <w:proofErr w:type="spellEnd"/>
      <w:r>
        <w:t>="/</w:t>
      </w:r>
      <w:proofErr w:type="spellStart"/>
      <w:r>
        <w:t>opensearch.xml</w:t>
      </w:r>
      <w:proofErr w:type="spellEnd"/>
      <w:r>
        <w:t>" type="application/</w:t>
      </w:r>
      <w:proofErr w:type="spellStart"/>
      <w:r>
        <w:t>opensearchdescription+xml</w:t>
      </w:r>
      <w:proofErr w:type="spellEnd"/>
      <w:r>
        <w:t xml:space="preserve">" title="Google Play"&gt;&lt;link </w:t>
      </w:r>
      <w:proofErr w:type="spellStart"/>
      <w:r>
        <w:t>rel</w:t>
      </w:r>
      <w:proofErr w:type="spellEnd"/>
      <w:r>
        <w:t>="shortcu</w:t>
      </w:r>
      <w:proofErr w:type="spellStart"/>
      <w:r>
        <w:t>t i</w:t>
      </w:r>
      <w:proofErr w:type="spellEnd"/>
      <w:r>
        <w:t>con" href="//www.gstatic.com/android/market_images/web/favicon_v3.ico"&gt;&lt;script data-id="_</w:t>
      </w:r>
      <w:proofErr w:type="spellStart"/>
      <w:r>
        <w:t>gd</w:t>
      </w:r>
      <w:proofErr w:type="spellEnd"/>
      <w:r>
        <w:t>" nonce=""&gt;</w:t>
      </w:r>
      <w:proofErr w:type="spellStart"/>
      <w:r>
        <w:t>window.WIZ_global_data</w:t>
      </w:r>
      <w:proofErr w:type="spellEnd"/>
      <w:r>
        <w:t xml:space="preserve"> = {"AKEyDc":"%.@.[\"com.ncsoft.baseball.h3\",\"com.ncsoft.lineagem19\",\"com.ncsoft.lineage2m19\",\"com.ncsoft.tricksterm\",\"com.ncsoft.tricksterm19\",\"com.ncsoft.bns2\",\"com.ncsoft.bns219\",\"com.ncsoft.lineage2mjp\",\"com.ncsoft.lineage2mtw\",\"com.ncsoft.lineagew\",\"com.ncsoft.lineage2mnu\",\"jp.co.ncjapan.janryumon\",\"jp.co.ncjapan.lineagem\",\"com.kakaogames.ares\",\"com.kakaogames.jpodin\",\"com.kakaogames.twodin\",\"com.miHoYo.bh3global\",\"com.miHoYo.bh3korea\",\"com.miHoYo.bh3oversea\",\"com.miHoYo.bh3rdJP\",\"com.miHoYo.bh3tw\",\"com.miHoYo.GenshinImpact\",\"com.sgra.dragon\",\"com.wemade.nightcrows\"]]","DMjf6c":false,"DpimGf":false,"EBQOHc":[],"EP1ykd":["/_/*","/covid19/exposurenotifications/select","/covid19/exposurenotifications/select/*","/exchange","/exchange/*","/store/ereview","/store/ereview/","/store/linkbuilder","/store/linkbuilder/","/store/movies/device","/store/movies/device/","/web/store/ereview","/web/store/ereview/","/web/store/linkbuilder","/web/store/linkbuilder/","/web/store/movies/device","/web/store/movies/device/"],"FdrFJe":"-4310806799209722190","G8C1sd":"%.@.[[true,null,1],null,[[null,[]]],null,null,null,null,[null,2],null,null,null,null,null,null,null,null,null,null,null,null,null,null,[1]],[null,[[null,[]]],null,null,[true]],[null,[[null,[]]],null,[true]],[null,[[null,[]]]],null,null,null,null,[[[null,[]]]],[[[null,[]]]]]","GWsdKe":"en","IjaTqd":"%.@.]","Im6cmf":"/_/PlayStoreUi","Iw5tnc":"%.@.[\"merch-FCC-gpg-titlelaunch-dragonheir-web\"]]","Ka3vXb":false,"LVIXXb":2,"LXELPd":200,"LoQv7e":false,"MGq6v":[],"MT7f9b":["/PlayStoreDataService.PlayAcquireItemNewSession","Fho1U","/PlayStoreDataService.PlayAcquireItemExistingSession","Ngbm"],"Ovad0b":"%.@.null,null,null,\"https://www.gstatic.com/_/boq-play/_/js/k\\u003dboq-play.PlayStoreUi.en.zmdH6Hev_M8.2021.O/am\\u003d2-0Nhg8WmPAP7Re2/d\\u003d1/excm\\u003d_b,_tp,settingsview/ed\\u003d1/dg\\u003d0/wt\\u003d2/ujg\\u003d1/rs\\u003dAB1caFVhJikaBAQmnGtskCGLJlgoJDLjWw/m\\u003d_b,_tp\"]","QEwZ9c":"%.@.[5,[20,20]],null,null,[96,108,72,100,27,183,222,8,57,169,110,11,184,16,1,139,152,194,165,68,163,211,9,71,31,195,12,64,151,150,148,113,104,55,56,145,32,34,10,122],[null,null,[[[true,null,1],null,[[null,[]]],null,null,null,null,[null,2],null,null,null,null,null,null,null,null,null,null,null,null,null,null,[1]],[null,[[null,[]]],null,null,[true]],[null,[[null,[]]],null,[true]],[null,[[null,[]]]],null,null,null,null,[[[null,[]]]],[[[null,[]]]]],[[[[7,68],[[1,73,96,103,97,58,50,92,52,112,69,19,31,101,123,74,49,80,20,10,14,79,43,42,139]]],[[7,1],[[1,73,96,103,97,58,50,92,52,112,69,19,31,101,123,74,49,80,20,10,14,79,43,42,139]]],[[7,31],[[1,73,96,103,97,58,50,92,52,112,69,19,31,101,123,74,49,80,20,10,14,79,43,42,139]]],[[7,104],[[1,73,96,103,97,58,50,92,52,112,69,19,31,101,123,74,49,80,20,10,14,79,43,42,139]]],[[7,9],[[1,73,96,103,97,58,50,92,52,112,69,19,31,101,123,74,49,80,20,10,14,79,43,42,139]]],[[7,8],[[1,73,96,103,97,58,50,92,52,112,69,19,31,101,123,74,49,80,20,10,14,79,43,42,139]]],[[7,27],[[1,73,96,103,97,58,50,92,52,112,69,19,31,101,123,74,49,80,20,10,14,79,43,42,139]]],[[7,12],[[1,73,96,103,97,58,50,92,52,112,69,19,31,101,123,74,49,80,20,10,14,79,43,42,139]]],[[7,65],[[1,73,96,103,97,58,50,92,52,112,69,19,31,101,123,74,49,80,20,10,14,79,43,42,139]]],[[7,110],[[1,73,96,103,97,58,50,92,52,112,69,19,31,101,123,74,49,80,20,10,14,79,43,42,139]]],[[7,11],[[1,73,96,103,97,58,50,92,52,112,69,19,31,101,123,74,49,80,20,10,14,79,43,42,139]]],[[7,56],[[1,73,96,103,97,58,50,92,52,112,69,19,31,101,123,74,49,80,20,10,14,79,43,42,139]]],[[7,55],[[1,73,96,103,97,58,50,92,52,112,69,19,31,101,123,74,49,80,20,10,14,79,43,42,139]]],[[7,96],[[1,73,96,103,97,58,50,92,52,112,69,19,31,101,123,74,49,80,20,10,14,79,43,42,139]]],[[7,10],[[1,73,96,103,97,58,50,92,52,112,69,19,31,101,123,74,49,80,20,10,14,79,43,42,139]]],[[7,122],[[1,73,96,103,97,58,50,92,52,112,69,19,31,101,123,74,49,80,20,10,14,79,43,42,139]]],[[7,72],[[1,73,96,103,97,58,50,92,52,112,69,19,31,101,123,74,49,80,20,10,14,79,43,42,139]]],[[7,71],[[1,73,96,103,97,58,50,92,52,112,69,19,31,101,123,74,49,80,20,10,14,79,43,42,139]]],[[7,64],[[1,73,96,103,97,58,50,92,52,112,69,19,31,101,123,74,49,80,20,10,14,79,43,42,139]]],[[7,113],[[1,73,96,103,97,58,50,92,52,112,69,19,31,101,123,74,49,80,20,10,14,79,43,42,139]]],[[7,139],[[1,73,96,103,97,58,50,92,52,112,69,19,31,101,123,74,49,80,20,10,14,79,43,42,139]]],[[7,150],[[1,73,96,103,97,58,50,92,52,112,69,19,31,101,123,74,49,80,20,10,14,79,43,42,139]]],[[7,169],[[1,73,96,103,97,58,50,92,52,112,69,19,31,101,123,74,49,80,20,10,14,79,43,42,139]]],[[7,165],[[1,73,96,103,97,58,50,92,52,112,69,19,31,101,123,74,49,80,20,10,14,79,43,42,139]]],[[7,151],[[1,73,96,103,97,58,50,92,52,112,69,19,31,101,123,74,49,80,20,10,14,79,43,42,139]]],[[7,163],[[1,73,96,103,97,58,50,92,52,112,69,19,31,101,123,74,49,80,20,10,14,79,43,42,139]]],[[7,32],[[1,73,96,103,97,58,50,92,52,112,69,19,31,101,123,74,49,80,20,10,14,79,43,42,139]]],[[7,16],[[1,73,96,103,97,58,50,92,52,112,69,19,31,101,123,74,49,80,20,10,14,79,43,42,139]]],[[7,108],[[1,73,96,103,97,58,50,92,52,112,69,19,31,101,123,74,49,80,20,10,14,79,43,42,139]]],[[7,100],[[1,73,96,103,97,58,50,92,52,112,69,19,31,101,123,74,49,80,20,10,14,79,43,42,139]]],[[7,194],[[1,73,96,103,97,58,50,92,52,112,69,19,31,101,123,74,49,80,20,10,14,79,43,42,139]]],[[7,211],[[1,73,96,103,97,58,50,92,52,112,69,19,31,101,123,74,49,80,20,10,14,79,43,42,139]]],[[7,184],[[1,73,96,103,97,58,50,92,52,112,69,19,31,101,123,74,49,80,20,10,14,79,43,42,139]]],[[7,183],[[1,73,96,103,97,58,50,92,52,112,69,19,31,101,123,74,49,80,20,10,14,79,43,42,139]]],[[9,68],[[1,7,9,24,12,31,5,15,27,8,13,10]]],[[9,1],[[1,7,9,24,12,31,5,15,27,8,13,10]]],[[9,31],[[1,7,9,24,12,31,5,15,27,8,13,10]]],[[9,104],[[1,7,9,24,12,31,5,15,27,8,13,10]]],[[9,9],[[1,7,9,24,12,31,5,15,27,8,13,10]]],[[9,8],[[1,7,9,24,12,31,5,15,27,8,13,10]]],[[9,27],[[1,7,9,24,12,31,5,15,27,8,13,10]]],[[9,12],[[1,7,9,24,12,31,5,15,27,8,13,10]]],[[9,65],[[1,7,9,24,12,31,5,15,27,8,13,10]]],[[9,110],[[1,7,9,24,12,31,5,15,27,8,13,10]]],[[9,11],[[1,7,9,24,12,31,5,15,27,8,13,10]]],[[9,56],[[1,7,9,24,12,31,5,15,27,8,13,10]]],[[9,55],[[1,7,9,24,12,31,5,15,27,8,13,10]]],[[9,96],[[1,7,9,24,12,31,5,15,27,8,13,10]]],[[9,10],[[1,7,9,24,12,31,5,15,27,8,13,10]]],[[9,122],[[1,7,9,24,12,31,5,15,27,8,13,10]]],[[9,72],[[1,7,9,24,12,31,5,15,27,8,13,10]]],[[9,71],[[1,7,9,24,12,31,5,15,27,8,13,10]]],[[9,64],[[1,7,9,24,12,31,5,15,27,8,13,10]]],[[9,113],[[1,7,9,24,12,31,5,15,27,8,13,10]]],[[9,139],[[1,7,9,24,12,31,5,15,27,8,13,10]]],[[9,150],[[1,7,9,24,12,31,5,15,27,8,13,10]]],[[9,169],[[1,7,9,24,12,31,5,15,27,8,13,10]]],[[9,165],[[1,7,9,24,12,31,5,15,27,8,13,10]]],[[9,151],[[1,7,9,24,12,31,5,15,27,8,13,10]]],[[9,163],[[1,7,9,24,12,31,5,15,27,8,13,10]]],[[9,32],[[1,7,9,24,12,31,5,15,27,8,13,10]]],[[9,16],[[1,7,9,24,12,31,5,15,27,8,13,10]]],[[9,108],[[1,7,9,24,12,31,5,15,27,8,13,10]]],[[9,100],[[1,7,9,24,12,31,5,15,27,8,13,10]]],[[9,194],[[1,7,9,24,12,31,5,15,27,8,13,10]]],[[9,211],[[1,7,9,24,12,31,5,15,27,8,13,10]]],[[9,184],[[1,7,9,24,12,31,5,15,27,8,13,10]]],[[9,183],[[1,7,9,24,12,31,5,15,27,8,13,10]]],[[17,68],[[1,7,9,25,13,31,5,41,27,8,14,10]]],[[17,1],[[1,7,9,25,13,31,5,41,27,8,14,10]]],[[17,31],[[1,7,9,25,13,31,5,41,27,8,14,10]]],[[17,104],[[1,7,9,25,13,31,5,41,27,8,14,10]]],[[17,9],[[1,7,9,25,13,31,5,41,27,8,14,10]]],[[17,8],[[1,7,9,25,13,31,5,41,27,8,14,10]]],[[17,27],[[1,7,9,25,13,31,5,41,27,8,14,10]]],[[17,12],[[1,7,9,25,13,31,5,41,27,8,14,10]]],[[17,65],[[1,7,9,25,13,31,5,41,27,8,14,10]]],[[17,110],[[1,7,9,25,13,31,5,41,27,8,14,10]]],[[17,11],[[1,7,9,25,13,31,5,41,27,8,14,10]]],[[17,56],[[1,7,9,25,13,31,5,41,27,8,14,10]]],[[17,55],[[1,7,9,25,13,31,5,41,27,8,14,10]]],[[17,96],[[1,7,9,25,13,31,5,41,27,8,14,10]]],[[17,10],[[1,7,9,25,13,31,5,41,27,8,14,10]]],[[17,122],[[1,7,9,25,13,31,5,41,27,8,14,10]]],[[17,72],[[1,7,9,25,13,31,5,41,27,8,14,10]]],[[17,71],[[1,7,9,25,13,31,5,41,27,8,14,10]]],[[17,64],[[1,7,9,25,13,31,5,41,27,8,14,10]]],[[17,113],[[1,7,9,25,13,31,5,41,27,8,14,10]]],[[17,139],[[1,7,9,25,13,31,5,41,27,8,14,10]]],[[17,150],[[1,7,9,25,13,31,5,41,27,8,14,10]]],[[17,169],[[1,7,9,25,13,31,5,41,27,8,14,10]]],[[17,165],[[1,7,9,25,13,31,5,41,27,8,14,10]]],[[17,151],[[1,7,9,25,13,31,5,41,27,8,14,10]]],[[17,163],[[1,7,9,25,13,31,5,41,27,8,14,10]]],[[17,32],[[1,7,9,25,13,31,5,41,27,8,14,10]]],[[17,16],[[1,7,9,25,13,31,5,41,27,8,14,10]]],[[17,108],[[1,7,9,25,13,31,5,41,27,8,14,10]]],[[17,100],[[1,7,9,25,13,31,5,41,27,8,14,10]]],[[17,194],[[1,7,9,25,13,31,5,41,27,8,14,10]]],[[17,211],[[1,7,9,25,13,31,5,41,27,8,14,10]]],[[17,184],[[1,7,9,25,13,31,5,41,27,8,14,10]]],[[17,183],[[1,7,9,25,13,31,5,41,27,8,14,10]]],[[65,68],[[1,5,4,7,11,6]]],[[65,1],[[1,5,4,7,11,6]]],[[65,31],[[1,5,4,7,11,6]]],[[65,104],[[1,5,4,7,11,6]]],[[65,9],[[1,5,4,7,11,6]]],[[65,8],[[1,5,4,7,11,6]]],[[65,27],[[1,5,4,7,11,6]]],[[65,12],[[1,5,4,7,11,6]]],[[65,65],[[1,5,4,7,11,6]]],[[65,110],[[1,5,4,7,11,6]]],[[65,11],[[1,5,4,7,11,6]]],[[65,56],[[1,5,4,7,11,6]]],[[65,55],[[1,5,4,7,11,6]]],[[65,96],[[1,5,4,7,11,6]]],[[65,10],[[1,5,4,7,11,6]]],[[65,122],[[1,5,4,7,11,6]]],[[65,72],[[1,5,4,7,11,6]]],[[65,71],[[1,5,4,7,11,6]]],[[65,64],[[1,5,4,7,11,6]]],[[65,113],[[1,5,4,7,11,6]]],[[65,139],[[1,5,4,7,11,6]]],[[65,150],[[1,5,4,7,11,6]]],[[65,169],[[1,5,4,7,11,6]]],[[65,165],[[1,5,4,7,11,6]]],[[65,151],[[1,5,4,7,11,6]]],[[65,163],[[1,5,4,7,11,6]]],[[65,32],[[1,5,4,7,11,6]]],[[65,16],[[1,5,4,7,11,6]]],[[65,108],[[1,5,4,7,11,6]]],[[65,100],[[1,5,4,7,11,6]]],[[65,194],[[1,5,4,7,11,6]]],[[65,211],[[1,5,4,7,11,6]]],[[65,184],[[1,5,4,7,11,6]]],[[65,183],[[1,5,4,7,11,6]]],[[10,68],[[1,7,6,9,15,8]]],[[10,1],[[1,7,6,9,15,8]]],[[10,31],[[1,7,6,9,15,8]]],[[10,104],[[1,7,6,9,15,8]]],[[10,9],[[1,7,6,9,15,8]]],[[10,8],[[1,7,6,9,15,8]]],[[10,27],[[1,7,6,9,15,8]]],[[10,12],[[1,7,6,9,15,8]]],[[10,65],[[1,7,6,9,15,8]]],[[10,110],[[1,7,6,9,15,8]]],[[10,11],[[1,7,6,9,15,8]]],[[10,56],[[1,7,6,9,15,8]]],[[10,55],[[1,7,6,9,15,8]]],[[10,96],[[1,7,6,9,15,8]]],[[10,10],[[1,7,6,9,15,8]]],[[10,122],[[1,7,6,9,15,8]]],[[10,72],[[1,7,6,9,15,8]]],[[10,71],[[1,7,6,9,15,8]]],[[10,64],[[1,7,6,9,15,8]]],[[10,113],[[1,7,6,9,15,8]]],[[10,139],[[1,7,6,9,15,8]]],[[10,150],[[1,7,6,9,15,8]]],[[10,169],[[1,7,6,9,15,8]]],[[10,165],[[1,7,6,9,15,8]]],[[10,151],[[1,7,6,9,15,8]]],[[10,163],[[1,7,6,9,15,8]]],[[10,32],[[1,7,6,9,15,8]]],[[10,16],[[1,7,6,9,15,8]]],[[10,108],[[1,7,6,9,15,8]]],[[10,100],[[1,7,6,9,15,8]]],[[10,194],[[1,7,6,9,15,8]]],[[10,211],[[1,7,6,9,15,8]]],[[10,184],[[1,7,6,9,15,8]]],[[10,183],[[1,7,6,9,15,8]]],[[58,68],[[5,3,1,2,6,8]]],[[58,1],[[5,3,1,2,6,8]]],[[58,31],[[5,3,1,2,6,8]]],[[58,104],[[5,3,1,2,6,8]]],[[58,9],[[5,3,1,2,6,8]]],[[58,8],[[5,3,1,2,6,8]]],[[58,27],[[5,3,1,2,6,8]]],[[58,12],[[5,3,1,2,6,8]]],[[58,65],[[5,3,1,2,6,8]]],[[58,110],[[5,3,1,2,6,8]]],[[58,11],[[5,3,1,2,6,8]]],[[58,56],[[5,3,1,2,6,8]]],[[58,55],[[5,3,1,2,6,8]]],[[58,96],[[5,3,1,2,6,8]]],[[58,10],[[5,3,1,2,6,8]]],[[58,122],[[5,3,1,2,6,8]]],[[58,72],[[5,3,1,2,6,8]]],[[58,71],[[5,3,1,2,6,8]]],[[58,64],[[5,3,1,2,6,8]]],[[58,113],[[5,3,1,2,6,8]]],[[58,139],[[5,3,1,2,6,8]]],[[58,150],[[5,3,1,2,6,8]]],[[58,169],[[5,3,1,2,6,8]]],[[58,165],[[5,3,1,2,6,8]]],[[58,151],[[5,3,1,2,6,8]]],[[58,163],[[5,3,1,2,6,8]]],[[58,32],[[5,3,1,2,6,8]]],[[58,16],[[5,3,1,2,6,8]]],[[58,108],[[5,3,1,2,6,8]]],[[58,100],[[5,3,1,2,6,8]]],[[58,194],[[5,3,1,2,6,8]]],[[58,211],[[5,3,1,2,6,8]]],[[58,184],[[5,3,1,2,6,8]]],[[58,183],[[5,3,1,2,6,8]]],[[44,68],[[3,4,9,6,7,2,8,1,10,11,5]]],[[44,1],[[3,4,9,6,7,2,8,1,10,11,5]]],[[44,31],[[3,4,9,6,7,2,8,1,10,11,5]]],[[44,104],[[3,4,9,6,7,2,8,1,10,11,5]]],[[44,9],[[3,4,9,6,7,2,8,1,10,11,5]]],[[44,8],[[3,4,9,6,7,2,8,1,10,11,5]]],[[44,27],[[3,4,9,6,7,2,8,1,10,11,5]]],[[44,12],[[3,4,9,6,7,2,8,1,10,11,5]]],[[44,65],[[3,4,9,6,7,2,8,1,10,11,5]]],[[44,110],[[3,4,9,6,7,2,8,1,10,11,5]]],[[44,11],[[3,4,9,6,7,2,8,1,10,11,5]]],[[44,56],[[3,4,9,6,7,2,8,1,10,11,5]]],[[44,55],[[3,4,9,6,7,2,8,1,10,11,5]]],[[44,96],[[3,4,9,6,7,2,8,1,10,11,5]]],[[44,10],[[3,4,9,6,7,2,8,1,10,11,5]]],[[44,122],[[3,4,9,6,7,2,8,1,10,11,5]]],[[44,72],[[3,4,9,6,7,2,8,1,10,11,5]]],[[44,71],[[3,4,9,6,7,2,8,1,10,11,5]]],[[44,64],[[3,4,9,6,7,2,8,1,10,11,5]]],[[44,113],[[3,4,9,6,7,2,8,1,10,11,5]]],[[44,139],[[3,4,9,6,7,2,8,1,10,11,5]]],[[44,150],[[3,4,9,6,7,2,8,1,10,11,5]]],[[44,169],[[3,4,9,6,7,2,8,1,10,11,5]]],[[44,165],[[3,4,9,6,7,2,8,1,10,11,5]]],[[44,151],[[3,4,9,6,7,2,8,1,10,11,5]]],[[44,163],[[3,4,9,6,7,2,8,1,10,11,5]]],[[44,32],[[3,4,9,6,7,2,8,1,10,11,5]]],[[44,16],[[3,4,9,6,7,2,8,1,10,11,5]]],[[44,108],[[3,4,9,6,7,2,8,1,10,11,5]]],[[44,100],[[3,4,9,6,7,2,8,1,10,11,5]]],[[44,194],[[3,4,9,6,7,2,8,1,10,11,5]]],[[44,211],[[3,4,9,6,7,2,8,1,10,11,5]]],[[44,184],[[3,4,9,6,7,2,8,1,10,11,5]]],[[44,183],[[3,4,9,6,7,2,8,1,10,11,5]]],[[1,68],[[1,5,14,38,19,29,34,4,12,11,6,30,43,40,42,16,10,7]]],[[1,1],[[1,5,14,38,19,29,34,4,12,11,6,30,43,40,42,16,10,7]]],[[1,31],[[1,5,14,38,19,29,34,4,12,11,6,30,43,40,42,16,10,7]]],[[1,104],[[1,5,14,38,19,29,34,4,12,11,6,30,43,40,42,16,10,7]]],[[1,9],[[1,5,14,38,19,29,34,4,12,11,6,30,43,40,42,16,10,7]]],[[1,8],[[1,5,14,38,19,29,34,4,12,11,6,30,43,40,42,16,10,7]]],[[1,27],[[1,5,14,38,19,29,34,4,12,11,6,30,43,40,42,16,10,7]]],[[1,12],[[1,5,14,38,19,29,34,4,12,11,6,30,43,40,42,16,10,7]]],[[1,65],[[1,5,14,38,19,29,34,4,12,11,6,30,43,40,42,16,10,7]]],[[1,110],[[1,5,14,38,19,29,34,4,12,11,6,30,43,40,42,16,10,7]]],[[1,11],[[1,5,14,38,19,29,34,4,12,11,6,30,43,40,42,16,10,7]]],[[1,56],[[1,5,14,38,19,29,34,4,12,11,6,30,43,40,42,16,10,7]]],[[1,55],[[1,5,14,38,19,29,34,4,12,11,6,30,43,40,42,16,10,7]]],[[1,96],[[1,5,14,38,19,29,34,4,12,11,6,30,43,40,42,16,10,7]]],[[1,10],[[1,5,14,38,19,29,34,4,12,11,6,30,43,40,42,16,10,7]]],[[1,122],[[1,5,14,38,19,29,34,4,12,11,6,30,43,40,42,16,10,7]]],[[1,72],[[1,5,14,38,19,29,34,4,12,11,6,30,43,40,42,16,10,7]]],[[1,71],[[1,5,14,38,19,29,34,4,12,11,6,30,43,40,42,16,10,7]]],[[1,64],[[1,5,14,38,19,29,34,4,12,11,6,30,43,40,42,16,10,7]]],[[1,113],[[1,5,14,38,19,29,34,4,12,11,6,30,43,40,42,16,10,7]]],[[1,139],[[1,5,14,38,19,29,34,4,12,11,6,30,43,40,42,16,10,7]]],[[1,150],[[1,5,14,38,19,29,34,4,12,11,6,30,43,40,42,16,10,7]]],[[1,169],[[1,5,14,38,19,29,34,4,12,11,6,30,43,40,42,16,10,7]]],[[1,165],[[1,5,14,38,19,29,34,4,12,11,6,30,43,40,42,16,10,7]]],[[1,151],[[1,5,14,38,19,29,34,4,12,11,6,30,43,40,42,16,10,7]]],[[1,163],[[1,5,14,38,19,29,34,4,12,11,6,30,43,40,42,16,10,7]]],[[1,32],[[1,5,14,38,19,29,34,4,12,11,6,30,43,40,42,16,10,7]]],[[1,16],[[1,5,14,38,19,29,34,4,12,11,6,30,43,40,42,16,10,7]]],[[1,108],[[1,5,14,38,19,29,34,4,12,11,6,30,43,40,42,16,10,7]]],[[1,100],[[1,5,14,38,19,29,34,4,12,11,6,30,43,40,42,16,10,7]]],[[1,194],[[1,5,14,38,19,29,34,4,12,11,6,30,43,40,42,16,10,7]]],[[1,211],[[1,5,14,38,19,29,34,4,12,11,6,30,43,40,42,16,10,7]]],[[1,184],[[1,5,14,38,19,29,34,4,12,11,6,30,43,40,42,16,10,7]]],[[1,183],[[1,5,14,38,19,29,34,4,12,11,6,30,43,40,42,16,10,7]]],[[4,68],[[1,3,5,4,7,6,11,19,21,17,15,12,16,20]]],[[4,1],[[1,3,5,4,7,6,11,19,21,17,15,12,16,20]]],[[4,31],[[1,3,5,4,7,6,11,19,21,17,15,12,16,20]]],[[4,104],[[1,3,5,4,7,6,11,19,21,17,15,12,16,20]]],[[4,9],[[1,3,5,4,7,6,11,19,21,17,15,12,16,20]]],[[4,8],[[1,3,5,4,7,6,11,19,21,17,15,12,16,20]]],[[4,27],[[1,3,5,4,7,6,11,19,21,17,15,12,16,20]]],[[4,12],[[1,3,5,4,7,6,11,19,21,17,15,12,16,20]]],[[4,65],[[1,3,5,4,7,6,11,19,21,17,15,12,16,20]]],[[4,110],[[1,3,5,4,7,6,11,19,21,17,15,12,16,20]]],[[4,11],[[1,3,5,4,7,6,11,19,21,17,15,12,16,20]]],[[4,56],[[1,3,5,4,7,6,11,19,21,17,15,12,16,20]]],[[4,55],[[1,3,5,4,7,6,11,19,21,17,15,12,16,20]]],[[4,96],[[1,3,5,4,7,6,11,19,21,17,15,12,16,20]]],[[4,10],[[1,3,5,4,7,6,11,19,21,17,15,12,16,20]]],[[4,122],[[1,3,5,4,7,6,11,19,21,17,15,12,16,20]]],[[4,72],[[1,3,5,4,7,6,11,19,21,17,15,12,16,20]]],[[4,71],[[1,3,5,4,7,6,11,19,21,17,15,12,16,20]]],[[4,64],[[1,3,5,4,7,6,11,19,21,17,15,12,16,20]]],[[4,113],[[1,3,5,4,7,6,11,19,21,17,15,12,16,20]]],[[4,139],[[1,3,5,4,7,6,11,19,21,17,15,12,16,20]]],[[4,150],[[1,3,5,4,7,6,11,19,21,17,15,12,16,20]]],[[4,169],[[1,3,5,4,7,6,11,19,21,17,15,12,16,20]]],[[4,165],[[1,3,5,4,7,6,11,19,21,17,15,12,16,20]]],[[4,151],[[1,3,5,4,7,6,11,19,21,17,15,12,16,20]]],[[4,163],[[1,3,5,4,7,6,11,19,21,17,15,12,16,20]]],[[4,32],[[1,3,5,4,7,6,11,19,21,17,15,12,16,20]]],[[4,16],[[1,3,5,4,7,6,11,19,21,17,15,12,16,20]]],[[4,108],[[1,3,5,4,7,6,11,19,21,17,15,12,16,20]]],[[4,100],[[1,3,5,4,7,6,11,19,21,17,15,12,16,20]]],[[4,194],[[1,3,5,4,7,6,11,19,21,17,15,12,16,20]]],[[4,211],[[1,3,5,4,7,6,11,19,21,17,15,12,16,20]]],[[4,184],[[1,3,5,4,7,6,11,19,21,17,15,12,16,20]]],[[4,183],[[1,3,5,4,7,6,11,19,21,17,15,12,16,20]]],[[3,68],[[1,5,14,4,10,17]]],[[3,1],[[1,5,14,4,10,17]]],[[3,31],[[1,5,14,4,10,17]]],[[3,104],[[1,5,14,4,10,17]]],[[3,9],[[1,5,14,4,10,17]]],[[3,8],[[1,5,14,4,10,17]]],[[3,27],[[1,5,14,4,10,17]]],[[3,12],[[1,5,14,4,10,17]]],[[3,65],[[1,5,14,4,10,17]]],[[3,110],[[1,5,14,4,10,17]]],[[3,11],[[1,5,14,4,10,17]]],[[3,56],[[1,5,14,4,10,17]]],[[3,55],[[1,5,14,4,10,17]]],[[3,96],[[1,5,14,4,10,17]]],[[3,10],[[1,5,14,4,10,17]]],[[3,122],[[1,5,14,4,10,17]]],[[3,72],[[1,5,14,4,10,17]]],[[3,71],[[1,5,14,4,10,17]]],[[3,64],[[1,5,14,4,10,17]]],[[3,113],[[1,5,14,4,10,17]]],[[3,139],[[1,5,14,4,10,17]]],[[3,150],[[1,5,14,4,10,17]]],[[3,169],[[1,5,14,4,10,17]]],[[3,165],[[1,5,14,4,10,17]]],[[3,151],[[1,5,14,4,10,17]]],[[3,163],[[1,5,14,4,10,17]]],[[3,32],[[1,5,14,4,10,17]]],[[3,16],[[1,5,14,4,10,17]]],[[3,108],[[1,5,14,4,10,17]]],[[3,100],[[1,5,14,4,10,17]]],[[3,194],[[1,5,14,4,10,17]]],[[3,211],[[1,5,14,4,10,17]]],[[3,184],[[1,5,14,4,10,17]]],[[3,183],[[1,5,14,4,10,17]]],[[2,68],[[1,5,7,4,13,16,12,18]]],[[2,1],[[1,5,7,4,13,16,12,18]]],[[2,31],[[1,5,7,4,13,16,12,18]]],[[2,104],[[1,5,7,4,13,16,12,18]]],[[2,9],[[1,5,7,4,13,16,12,18]]],[[2,8],[[1,5,7,4,13,16,12,18]]],[[2,27],[[1,5,7,4,13,16,12,18]]],[[2,12],[[1,5,7,4,13,16,12,18]]],[[2,65],[[1,5,7,4,13,16,12,18]]],[[2,110],[[1,5,7,4,13,16,12,18]]],[[2,11],[[1,5,7,4,13,16,12,18]]],[[2,56],[[1,5,7,4,13,16,12,18]]],[[2,55],[[1,5,7,4,13,16,12,18]]],[[2,96],[[1,5,7,4,13,16,12,18]]],[[2,10],[[1,5,7,4,13,16,12,18]]],[[2,122],[[1,5,7,4,13,16,12,18]]],[[2,72],[[1,5,7,4,13,16,12,18]]],[[2,71],[[1,5,7,4,13,16,12,18]]],[[2,64],[[1,5,7,4,13,16,12,18]]],[[2,113],[[1,5,7,4,13,16,12,18]]],[[2,139],[[1,5,7,4,13,16,12,18]]],[[2,150],[[1,5,7,4,13,16,12,18]]],[[2,169],[[1,5,7,4,13,16,12,18]]],[[2,165],[[1,5,7,4,13,16,12,18]]],[[2,151],[[1,5,7,4,13,16,12,18]]],[[2,163],[[1,5,7,4,13,16,12,18]]],[[2,32],[[1,5,7,4,13,16,12,18]]],[[2,16],[[1,5,7,4,13,16,12,18]]],[[2,108],[[1,5,7,4,13,16,12,18]]],[[2,100],[[1,5,7,4,13,16,12,18]]],[[2,194],[[1,5,7,4,13,16,12,18]]],[[2,211],[[1,5,7,4,13,16,12,18]]],[[2,184],[[1,5,7,4,13,16,12,18]]],[[2,183],[[1,5,7,4,13,16,12,18]]]]]],null,null,[[[1,2],[10,8,9]]]]","QrtxK":"0","S06Grb":"101459568676949192243","S6lZl":113040485,"SNlM0e":"AHEfX0vrxZKX04NfUf6aCQ8bQwLs:1707956462839","Semx5":false,"SokvV":[3,4,5],"TSDtV":"%.@.[[null,[[45585585,null,false,null,null,null,\"RazRib\"],[45532426,null,true,null,null,null,\"EnMXV\"],[45585581,null,false,null,null,null,\"rk1jkd\"],[45585579,null,true,null,null,null,\"KPR7X\"],[45585528,null,true,null,null,null,\"Zmw3oc\"],[45585564,null,false,null,null,null,\"Mutdpf\"],[45585552,null,null,null,\"\",null,\"fpvLbe\"],[45585521,null,true,null,null,null,\"tb9LT\"],[45585519,null,true,null,null,null,\"OebZcd\"],[45532419,null,true,null,null,null,\"xn5Edb\"],[45585526,null,true,null,null,null,\"WuTPob\"],[45532425,null,true,null,null,null,\"EYlEjd\"],[45585531,3,null,null,null,null,\"RBBelb\"],[45585523,null,false,null,null,null,\"FJKcPe\"],[45585511,null,false,null,null,null,\"nKqANc\"],[45585516,null,true,null,null,null,\"MmoVjf\"],[45585532,null,null,null,\"oboCvq5vH0rgezWbrRm0PMBx6ZoV\",null,\"IL7Jl\"],[45585525,null,false,null,null,null,\"ARMxqe\"],[45532447,null,null,null,null,[\"type.googleapis.com/experiments.proto.Int32ListParam\"],\"clz8We\"],[45585604,null,false,null,null,null,\"aD8FJf\"],[45532420,null,true,null,null,null,\"vqgQZb\"],[45532430,null,false,null,null,null,\"Yo3ghf\"],[45452104,null,null,null,\"https://families.google.com\",null,\"gnTgwc\"],[45585520,null,false,null,null,null,\"fprT2c\"],[45585518,null,true,null,null,null,\"i2PEZd\"],[45585543,null,null,null,\"https://play.google.com\",null,\"Mrhm1c\"],[45585569,null,false,null,null,null,\"Zy7HEe\"],[45532422,null,true,null,null,null,\"I7Folf\"],[45585548,null,true,null,null,null,\"fB4c4d\"],[45585607,null,false,null,null,null,\"eQLVof\"],[45450722,null,true,null,null,null,\"b1Rcdc\"],[45585583,null,false,null,null,null,\"K7cv3e\"],[45585576,null,false,null,null,null,\"aQtb3d\"],[45585544,65,null,null,null,null,\"MhR8Kc\"],[45585570,-1,null,null,null,null,\"Qrnzfb\"],[45585596,null,true,null,null,null,\"Zffwxe\"],[45585562,null,true,null,null,null,\"dReiAb\"],[45585557,5000,null,null,null,null,\"LoidIe\"],[45585599,null,false,null,null,null,\"E7CtC\"],[45585567,null,false,null,null,null,\"Pe42Jb\"],[45585593,null,false,null,null,null,\"rPAkde\"],[45585546,null,false,null,null,null,\"ptiYyf\"],[45572244,null,null,null,\"UA-175465880-1\",null,\"NaUWQ\"],[45585545,2000,null,null,null,null,\"p5PULb\"],[45585539,null,true,null,null,null,\"tg9VQb\"],[45585595,null,false,null,null,null,\"DfjUYc\"],[45585527,null,false,null,null,null,\"ZKaGye\"],[45532421,null,null,null,\"https://support.google.com/googleplay?p\\u003dgames_pc_release_notes\",null,\"foOPBb\"],[45532445,30,null,null,null,null,\"poOT1b\"],[45532446,null,false,null,null,null,\"PGeyMd\"],[45585561,null,true,null,null,null,\"FruO9e\"],[45585522,null,true,null,null,null,\"MPFWAf\"],[45585594,null,true,null,null,null,\"aUHtTb\"],[45585524,null,false,null,null,null,\"chNFw\"],[45616008,null,false,null,null,null,\"nsjXTe\"],[45585588,null,true,null,null,null,\"I6Irt\"],[45585554,null,null,null,\"\",null,\"X2L6O\"],[45459555,null,false,null,null,null,\"Imeoqb\"],[45585575,null,false,null,null,null,\"THgybb\"],[45585553,10000,null,null,null,null,\"tyGGu\"],[45532436,null,null,null,\"\",null,\"M7114\"],[45585536,null,true,null,null,null,\"cx4Apd\"],[45585515,15,null,null,null,null,\"a2PsTd\"],[45585535,null,null,null,\"\",null,\"CaTpee\"],[45585592,null,null,null,\"https://families.google.com\",null,\"KgdN3d\"],[45585605,null,false,null,null,null,\"pEzADd\"],[45585580,null,false,null,null,null,\"pR1E8b\"],[45617043,null,false,null,null,null,\"CXYpbb\"],[45572245,null,null,null,\"G-Q7475KZCHL\",null,\"HZEuqe\"],[45585533,null,null,null,\"EMTzwN3hq0rgezWbrRm0T5m6zUtL\",null,\"V29TZc\"],[45532429,null,null,null,null,[\"type.googleapis.com/experiments.proto.StringListParam\",[[\"https://play.google.com\",\"https://tokenized.play.google.com\",\"https://drive.google.com\",\"https://photos.google.com\",\"https://one.google.com\",\"https://mail.google.com\",\"https://meet.google.com\",\"https://calendar.google.com\"]]],\"KFjJhc\"],[45616330,null,false,null,null,null,\"GIpd4c\"],[45532428,null,false,null,null,null,\"B3n0Re\"],[45585549,null,false,null,null,null,\"SM46zb\"],[45615497,null,null,null,null,[\"type.googleapis.com/google.protobuf.Duration\",[300]],\"rewb0\"],[45585555,null,true,null,null,null,\"psXqCf\"],[45532449,null,true,null,null,null,\"QYb5sd\"],[45585540,null,true,null,null,null,\"Xg44sf\"],[45450723,null,false,null,null,null,\"XQkE7e\"],[45532434,null,true,null,null,null,\"EhQIsd\"],[45585602,null,false,null,null,null,\"GFlWae\"],[45617377,null,false,null,null,null,\"g0eaqd\"],[45585586,null,true,null,null,null,\"LYd92\"],[45615496,null,null,null,null,[\"type.googleapis.com/google.protobuf.Duration\",[5]],\"Y5NaYc\"],[45585559,null,null,null,\"https://debug-settings.corp.google.com/play\",null,\"CyQivc\"],[45585517,null,false,null,null,null,\"kJZMGe\"],[45585537,null,true,null,null,null,\"AcwUne\"],[45585566,null,false,null,null,null,\"d9CX6d\"],[45532443,200,null,null,null,null,\"qGolp\"],[45572247,null,false,null,null,null,\"AQkWn\"],[45532424,null,null,null,null,[\"type.googleapis.com/google.protobuf.Duration\",[2]],\"WQ8Xbc\"],[45585587,null,false,null,null,null,\"bAz1Mc\"],[45585600,null,false,null,null,null,\"pzAK0c\"],[45613903,null,false,null,null,null,\"RWXOjd\"],[45585582,null,null,null,\"6LcA2tEZAAAAAJj7FTYTF9cZ4NL3ShgBCBfkWov0\",null,\"OjalFd\"],[45532437,null,null,null,\"GTM-K59689F\",null,\"VPz2Af\"],[45585551,null,true,null,null,null,\"IQs8t\"],[45585603,null,false,null,null,null,\"gyEuAb\"],[45585512,null,false,null,null,null,\"J8YB1e\"],[45585565,null,true,null,null,null,\"A0DEmf\"],[45585560,null,true,null,null,null,\"cr1v5e\"],[45585534,null,null,null,\"https://tokenized.play.google.com\",null,\"PQLgYe\"],[45616217,null,true,null,null,null,\"x4Hlt\"],[45532435,null,null,null,\"UA-19995903-1\",null,\"nnMukb\"],[45585530,null,true,null,null,null,\"UEJaYb\"],[45532438,null,true,null,null,null,\"NIiK2e\"],[45585514,null,false,null,null,null,\"ULJnKc\"],[45585578,null,true,null,null,null,\"tLoQze\"],[45585590,null,false,null,null,null,\"PYSMNe\"],[45532448,null,false,null,null,null,\"aaCYGd\"],[45585598,null,true,null,null,null,\"HTQoVd\"],[45532444,30,null,null,null,null,\"VtjFgf\"],[45532439,null,false,null,null,null,\"jyWqRb\"],[45585574,null,false,null,null,null,\"Dc2VOe\"],[45617001,null,false,null,null,null,\"fBGt5c\"],[45585568,null,true,null,null,null,\"a7h6Jd\"],[45585510,null,false,null,null,null,\"erJFye\"],[45572246,null,true,null,null,null,\"zRvUdd\"],[45585577,null,false,null,null,null,\"Me2lie\"],[45585572,null,false,null,null,null,\"W2t1Bc\"],[45532440,null,true,null,null,null,\"RVkehb\"],[45532433,null,null,null,\"https://support.google.com/googleplay?p\\u003dpc_requirements\",null,\"RgZinf\"],[45585513,null,true,null,null,null,\"dGAwqf\"],[45585584,null,true,null,null,null,\"zWT4zd\"],[45572248,null,false,null,null,null,\"CT79jb\"],[45585541,null,true,null,null,null,\"rMkm6b\"],[45585550,null,null,null,\"https://tokenized.play.google.com\",null,\"kh7qD\"],[45585606,null,false,null,null,null,\"dZjedc\"],[45585597,null,true,null,null,null,\"D3c8W\"],[45585529,null,true,null,null,null,\"esobob\"],[45585573,null,true,null,null,null,\"CIotCd\"],[45585556,null,true,null,null,null,\"PV2moe\"],[45532442,15,null,null,null,null,\"mDVxV\"],[45532427,null,false,null,null,null,\"ve3eab\"],[45585601,null,false,null,null,null,\"tW3o0d\"],[45532423,null,true,null,null,null,\"Nxamae\"],[45617483,null,false,null,null,null,\"ckqDI\"],[45532432,300,null,null,null,null,\"rynQnb\"],[45532431,null,null,null,null,[\"type.googleapis.com/experiments.proto.Int32ListParam\",[[1]]],\"oHuKoc\"],[45532441,null,true,null,null,null,\"odl5je\"],[45617482,null,false,null,null,null,\"OSZKZd\"],[45585571,null,null,null,\"https://play.google.com/store/ereview\",null,\"TlFcIe\"],[45585547,null,true,null,null,null,\"h23ySe\"],[45585589,null,false,null,null,null,\"XLa3ob\"]],\"CAMSHx0awMCSHwL/VgLnEwKzKgKxJQC5tsETHtBLCtiGAwo\\u003d\"]]]","Vvafkd":false,"W3Yyqf":"101459568676949192243","WZsZ1e":"tBR-WCXg-ikwRdPG/A98pvQ2GKjZNvtA1G","Yllh3e":"%.@.1707956462766039,87731438,520120434]","aIPpv":false,"c7nB8c":false,"cCnPQ":"EhgKFgiPmNX2moLJn9IBEJvit4q28L30sQE\u003d","cZX4qc":false,"cfb2h":"boq_playuiserver_20240212.09_p1","eD41U":"%.@.null,null,null,[[[[7,68],[[1,73,96,103,97,58,50,92,52,112,69,19,31,101,123,74,49,80,20,10,14,79,43,42,139]]],[[7,1],[[1,73,96,103,97,58,50,92,52,112,69,19,31,101,123,74,49,80,20,10,14,79,43,42,139]]],[[7,31],[[1,73,96,103,97,58,50,92,52,112,69,19,31,101,123,74,49,80,20,10,14,79,43,42,139]]],[[7,104],[[1,73,96,103,97,58,50,92,52,112,69,19,31,101,123,74,49,80,20,10,14,79,43,42,139]]],[[7,9],[[1,73,96,103,97,58,50,92,52,112,69,19,31,101,123,74,49,80,20,10,14,79,43,42,139]]],[[7,8],[[1,73,96,103,97,58,50,92,52,112,69,19,31,101,123,74,49,80,20,10,14,79,43,42,139]]],[[7,27],[[1,73,96,103,97,58,50,92,52,112,69,19,31,101,123,74,49,80,20,10,14,79,43,42,139]]],[[7,12],[[1,73,96,103,97,58,50,92,52,112,69,19,31,101,123,74,49,80,20,10,14,79,43,42,139]]],[[7,65],[[1,73,96,103,97,58,50,92,52,112,69,19,31,101,123,74,49,80,20,10,14,79,43,42,139]]],[[7,110],[[1,73,96,103,97,58,50,92,52,112,69,19,31,101,123,74,49,80,20,10,14,79,43,42,139]]],[[7,11],[[1,73,96,103,97,58,50,92,52,112,69,19,31,101,123,74,49,80,20,10,14,79,43,42,139]]],[[7,56],[[1,73,96,103,97,58,50,92,52,112,69,19,31,101,123,74,49,80,20,10,14,79,43,42,139]]],[[7,55],[[1,73,96,103,97,58,50,92,52,112,69,19,31,101,123,74,49,80,20,10,14,79,43,42,139]]],[[7,96],[[1,73,96,103,97,58,50,92,52,112,69,19,31,101,123,74,49,80,20,10,14,79,43,42,139]]],[[7,10],[[1,73,96,103,97,58,50,92,52,112,69,19,31,101,123,74,49,80,20,10,14,79,43,42,139]]],[[7,122],[[1,73,96,103,97,58,50,92,52,112,69,19,31,101,123,74,49,80,20,10,14,79,43,42,139]]],[[7,72],[[1,73,96,103,97,58,50,92,52,112,69,19,31,101,123,74,49,80,20,10,14,79,43,42,139]]],[[7,71],[[1,73,96,103,97,58,50,92,52,112,69,19,31,101,123,74,49,80,20,10,14,79,43,42,139]]],[[7,64],[[1,73,96,103,97,58,50,92,52,112,69,19,31,101,123,74,49,80,20,10,14,79,43,42,139]]],[[7,113],[[1,73,96,103,97,58,50,92,52,112,69,19,31,101,123,74,49,80,20,10,14,79,43,42,139]]],[[7,139],[[1,73,96,103,97,58,50,92,52,112,69,19,31,101,123,74,49,80,20,10,14,79,43,42,139]]],[[7,150],[[1,73,96,103,97,58,50,92,52,112,69,19,31,101,123,74,49,80,20,10,14,79,43,42,139]]],[[7,169],[[1,73,96,103,97,58,50,92,52,112,69,19,31,101,123,74,49,80,20,10,14,79,43,42,139]]],[[7,165],[[1,73,96,103,97,58,50,92,52,112,69,19,31,101,123,74,49,80,20,10,14,79,43,42,139]]],[[7,151],[[1,73,96,103,97,58,50,92,52,112,69,19,31,101,123,74,49,80,20,10,14,79,43,42,139]]],[[7,163],[[1,73,96,103,97,58,50,92,52,112,69,19,31,101,123,74,49,80,20,10,14,79,43,42,139]]],[[7,32],[[1,73,96,103,97,58,50,92,52,112,69,19,31,101,123,74,49,80,20,10,14,79,43,42,139]]],[[7,16],[[1,73,96,103,97,58,50,92,52,112,69,19,31,101,123,74,49,80,20,10,14,79,43,42,139]]],[[7,108],[[1,73,96,103,97,58,50,92,52,112,69,19,31,101,123,74,49,80,20,10,14,79,43,42,139]]],[[7,100],[[1,73,96,103,97,58,50,92,52,112,69,19,31,101,123,74,49,80,20,10,14,79,43,42,139]]],[[7,194],[[1,73,96,103,97,58,50,92,52,112,69,19,31,101,123,74,49,80,20,10,14,79,43,42,139]]],[[7,211],[[1,73,96,103,97,58,50,92,52,112,69,19,31,101,123,74,49,80,20,10,14,79,43,42,139]]],[[7,184],[[1,73,96,103,97,58,50,92,52,112,69,19,31,101,123,74,49,80,20,10,14,79,43,42,139]]],[[7,183],[[1,73,96,103,97,58,50,92,52,112,69,19,31,101,123,74,49,80,20,10,14,79,43,42,139]]],[[9,68],[[1,7,9,24,12,31,5,15,27,8,13,10]]],[[9,1],[[1,7,9,24,12,31,5,15,27,8,13,10]]],[[9,31],[[1,7,9,24,12,31,5,15,27,8,13,10]]],[[9,104],[[1,7,9,24,12,31,5,15,27,8,13,10]]],[[9,9],[[1,7,9,24,12,31,5,15,27,8,13,10]]],[[9,8],[[1,7,9,24,12,31,5,15,27,8,13,10]]],[[9,27],[[1,7,9,24,12,31,5,15,27,8,13,10]]],[[9,12],[[1,7,9,24,12,31,5,15,27,8,13,10]]],[[9,65],[[1,7,9,24,12,31,5,15,27,8,13,10]]],[[9,110],[[1,7,9,24,12,31,5,15,27,8,13,10]]],[[9,11],[[1,7,9,24,12,31,5,15,27,8,13,10]]],[[9,56],[[1,7,9,24,12,31,5,15,27,8,13,10]]],[[9,55],[[1,7,9,24,12,31,5,15,27,8,13,10]]],[[9,96],[[1,7,9,24,12,31,5,15,27,8,13,10]]],[[9,10],[[1,7,9,24,12,31,5,15,27,8,13,10]]],[[9,122],[[1,7,9,24,12,31,5,15,27,8,13,10]]],[[9,72],[[1,7,9,24,12,31,5,15,27,8,13,10]]],[[9,71],[[1,7,9,24,12,31,5,15,27,8,13,10]]],[[9,64],[[1,7,9,24,12,31,5,15,27,8,13,10]]],[[9,113],[[1,7,9,24,12,31,5,15,27,8,13,10]]],[[9,139],[[1,7,9,24,12,31,5,15,27,8,13,10]]],[[9,150],[[1,7,9,24,12,31,5,15,27,8,13,10]]],[[9,169],[[1,7,9,24,12,31,5,15,27,8,13,10]]],[[9,165],[[1,7,9,24,12,31,5,15,27,8,13,10]]],[[9,151],[[1,7,9,24,12,31,5,15,27,8,13,10]]],[[9,163],[[1,7,9,24,12,31,5,15,27,8,13,10]]],[[9,32],[[1,7,9,24,12,31,5,15,27,8,13,10]]],[[9,16],[[1,7,9,24,12,31,5,15,27,8,13,10]]],[[9,108],[[1,7,9,24,12,31,5,15,27,8,13,10]]],[[9,100],[[1,7,9,24,12,31,5,15,27,8,13,10]]],[[9,194],[[1,7,9,24,12,31,5,15,27,8,13,10]]],[[9,211],[[1,7,9,24,12,31,5,15,27,8,13,10]]],[[9,184],[[1,7,9,24,12,31,5,15,27,8,13,10]]],[[9,183],[[1,7,9,24,12,31,5,15,27,8,13,10]]],[[17,68],[[1,7,9,25,13,31,5,41,27,8,14,10]]],[[17,1],[[1,7,9,25,13,31,5,41,27,8,14,10]]],[[17,31],[[1,7,9,25,13,31,5,41,27,8,14,10]]],[[17,104],[[1,7,9,25,13,31,5,41,27,8,14,10]]],[[17,9],[[1,7,9,25,13,31,5,41,27,8,14,10]]],[[17,8],[[1,7,9,25,13,31,5,41,27,8,14,10]]],[[17,27],[[1,7,9,25,13,31,5,41,27,8,14,10]]],[[17,12],[[1,7,9,25,13,31,5,41,27,8,14,10]]],[[17,65],[[1,7,9,25,13,31,5,41,27,8,14,10]]],[[17,110],[[1,7,9,25,13,31,5,41,27,8,14,10]]],[[17,11],[[1,7,9,25,13,31,5,41,27,8,14,10]]],[[17,56],[[1,7,9,25,13,31,5,41,27,8,14,10]]],[[17,55],[[1,7,9,25,13,31,5,41,27,8,14,10]]],[[17,96],[[1,7,9,25,13,31,5,41,27,8,14,10]]],[[17,10],[[1,7,9,25,13,31,5,41,27,8,14,10]]],[[17,122],[[1,7,9,25,13,31,5,41,27,8,14,10]]],[[17,72],[[1,7,9,25,13,31,5,41,27,8,14,10]]],[[17,71],[[1,7,9,25,13,31,5,41,27,8,14,10]]],[[17,64],[[1,7,9,25,13,31,5,41,27,8,14,10]]],[[17,113],[[1,7,9,25,13,31,5,41,27,8,14,10]]],[[17,139],[[1,7,9,25,13,31,5,41,27,8,14,10]]],[[17,150],[[1,7,9,25,13,31,5,41,27,8,14,10]]],[[17,169],[[1,7,9,25,13,31,5,41,27,8,14,10]]],[[17,165],[[1,7,9,25,13,31,5,41,27,8,14,10]]],[[17,151],[[1,7,9,25,13,31,5,41,27,8,14,10]]],[[17,163],[[1,7,9,25,13,31,5,41,27,8,14,10]]],[[17,32],[[1,7,9,25,13,31,5,41,27,8,14,10]]],[[17,16],[[1,7,9,25,13,31,5,41,27,8,14,10]]],[[17,108],[[1,7,9,25,13,31,5,41,27,8,14,10]]],[[17,100],[[1,7,9,25,13,31,5,41,27,8,14,10]]],[[17,194],[[1,7,9,25,13,31,5,41,27,8,14,10]]],[[17,211],[[1,7,9,25,13,31,5,41,27,8,14,10]]],[[17,184],[[1,7,9,25,13,31,5,41,27,8,14,10]]],[[17,183],[[1,7,9,25,13,31,5,41,27,8,14,10]]],[[65,68],[[1,5,4,7,11,6]]],[[65,1],[[1,5,4,7,11,6]]],[[65,31],[[1,5,4,7,11,6]]],[[65,104],[[1,5,4,7,11,6]]],[[65,9],[[1,5,4,7,11,6]]],[[65,8],[[1,5,4,7,11,6]]],[[65,27],[[1,5,4,7,11,6]]],[[65,12],[[1,5,4,7,11,6]]],[[65,65],[[1,5,4,7,11,6]]],[[65,110],[[1,5,4,7,11,6]]],[[65,11],[[1,5,4,7,11,6]]],[[65,56],[[1,5,4,7,11,6]]],[[65,55],[[1,5,4,7,11,6]]],[[65,96],[[1,5,4,7,11,6]]],[[65,10],[[1,5,4,7,11,6]]],[[65,122],[[1,5,4,7,11,6]]],[[65,72],[[1,5,4,7,11,6]]],[[65,71],[[1,5,4,7,11,6]]],[[65,64],[[1,5,4,7,11,6]]],[[65,113],[[1,5,4,7,11,6]]],[[65,139],[[1,5,4,7,11,6]]],[[65,150],[[1,5,4,7,11,6]]],[[65,169],[[1,5,4,7,11,6]]],[[65,165],[[1,5,4,7,11,6]]],[[65,151],[[1,5,4,7,11,6]]],[[65,163],[[1,5,4,7,11,6]]],[[65,32],[[1,5,4,7,11,6]]],[[65,16],[[1,5,4,7,11,6]]],[[65,108],[[1,5,4,7,11,6]]],[[65,100],[[1,5,4,7,11,6]]],[[65,194],[[1,5,4,7,11,6]]],[[65,211],[[1,5,4,7,11,6]]],[[65,184],[[1,5,4,7,11,6]]],[[65,183],[[1,5,4,7,11,6]]],[[10,68],[[1,7,6,9,15,8]]],[[10,1],[[1,7,6,9,15,8]]],[[10,31],[[1,7,6,9,15,8]]],[[10,104],[[1,7,6,9,15,8]]],[[10,9],[[1,7,6,9,15,8]]],[[10,8],[[1,7,6,9,15,8]]],[[10,27],[[1,7,6,9,15,8]]],[[10,12],[[1,7,6,9,15,8]]],[[10,65],[[1,7,6,9,15,8]]],[[10,110],[[1,7,6,9,15,8]]],[[10,11],[[1,7,6,9,15,8]]],[[10,56],[[1,7,6,9,15,8]]],[[10,55],[[1,7,6,9,15,8]]],[[10,96],[[1,7,6,9,15,8]]],[[10,10],[[1,7,6,9,15,8]]],[[10,122],[[1,7,6,9,15,8]]],[[10,72],[[1,7,6,9,15,8]]],[[10,71],[[1,7,6,9,15,8]]],[[10,64],[[1,7,6,9,15,8]]],[[10,113],[[1,7,6,9,15,8]]],[[10,139],[[1,7,6,9,15,8]]],[[10,150],[[1,7,6,9,15,8]]],[[10,169],[[1,7,6,9,15,8]]],[[10,165],[[1,7,6,9,15,8]]],[[10,151],[[1,7,6,9,15,8]]],[[10,163],[[1,7,6,9,15,8]]],[[10,32],[[1,7,6,9,15,8]]],[[10,16],[[1,7,6,9,15,8]]],[[10,108],[[1,7,6,9,15,8]]],[[10,100],[[1,7,6,9,15,8]]],[[10,194],[[1,7,6,9,15,8]]],[[10,211],[[1,7,6,9,15,8]]],[[10,184],[[1,7,6,9,15,8]]],[[10,183],[[1,7,6,9,15,8]]],[[58,68],[[5,3,1,2,6,8]]],[[58,1],[[5,3,1,2,6,8]]],[[58,31],[[5,3,1,2,6,8]]],[[58,104],[[5,3,1,2,6,8]]],[[58,9],[[5,3,1,2,6,8]]],[[58,8],[[5,3,1,2,6,8]]],[[58,27],[[5,3,1,2,6,8]]],[[58,12],[[5,3,1,2,6,8]]],[[58,65],[[5,3,1,2,6,8]]],[[58,110],[[5,3,1,2,6,8]]],[[58,11],[[5,3,1,2,6,8]]],[[58,56],[[5,3,1,2,6,8]]],[[58,55],[[5,3,1,2,6,8]]],[[58,96],[[5,3,1,2,6,8]]],[[58,10],[[5,3,1,2,6,8]]],[[58,122],[[5,3,1,2,6,8]]],[[58,72],[[5,3,1,2,6,8]]],[[58,71],[[5,3,1,2,6,8]]],[[58,64],[[5,3,1,2,6,8]]],[[58,113],[[5,3,1,2,6,8]]],[[58,139],[[5,3,1,2,6,8]]],[[58,150],[[5,3,1,2,6,8]]],[[58,169],[[5,3,1,2,6,8]]],[[58,165],[[5,3,1,2,6,8]]],[[58,151],[[5,3,1,2,6,8]]],[[58,163],[[5,3,1,2,6,8]]],[[58,32],[[5,3,1,2,6,8]]],[[58,16],[[5,3,1,2,6,8]]],[[58,108],[[5,3,1,2,6,8]]],[[58,100],[[5,3,1,2,6,8]]],[[58,194],[[5,3,1,2,6,8]]],[[58,211],[[5,3,1,2,6,8]]],[[58,184],[[5,3,1,2,6,8]]],[[58,183],[[5,3,1,2,6,8]]],[[44,68],[[3,4,9,6,7,2,8,1,10,11,5]]],[[44,1],[[3,4,9,6,7,2,8,1,10,11,5]]],[[44,31],[[3,4,9,6,7,2,8,1,10,11,5]]],[[44,104],[[3,4,9,6,7,2,8,1,10,11,5]]],[[44,9],[[3,4,9,6,7,2,8,1,10,11,5]]],[[44,8],[[3,4,9,6,7,2,8,1,10,11,5]]],[[44,27],[[3,4,9,6,7,2,8,1,10,11,5]]],[[44,12],[[3,4,9,6,7,2,8,1,10,11,5]]],[[44,65],[[3,4,9,6,7,2,8,1,10,11,5]]],[[44,110],[[3,4,9,6,7,2,8,1,10,11,5]]],[[44,11],[[3,4,9,6,7,2,8,1,10,11,5]]],[[44,56],[[3,4,9,6,7,2,8,1,10,11,5]]],[[44,55],[[3,4,9,6,7,2,8,1,10,11,5]]],[[44,96],[[3,4,9,6,7,2,8,1,10,11,5]]],[[44,10],[[3,4,9,6,7,2,8,1,10,11,5]]],[[44,122],[[3,4,9,6,7,2,8,1,10,11,5]]],[[44,72],[[3,4,9,6,7,2,8,1,10,11,5]]],[[44,71],[[3,4,9,6,7,2,8,1,10,11,5]]],[[44,64],[[3,4,9,6,7,2,8,1,10,11,5]]],[[44,113],[[3,4,9,6,7,2,8,1,10,11,5]]],[[44,139],[[3,4,9,6,7,2,8,1,10,11,5]]],[[44,150],[[3,4,9,6,7,2,8,1,10,11,5]]],[[44,169],[[3,4,9,6,7,2,8,1,10,11,5]]],[[44,165],[[3,4,9,6,7,2,8,1,10,11,5]]],[[44,151],[[3,4,9,6,7,2,8,1,10,11,5]]],[[44,163],[[3,4,9,6,7,2,8,1,10,11,5]]],[[44,32],[[3,4,9,6,7,2,8,1,10,11,5]]],[[44,16],[[3,4,9,6,7,2,8,1,10,11,5]]],[[44,108],[[3,4,9,6,7,2,8,1,10,11,5]]],[[44,100],[[3,4,9,6,7,2,8,1,10,11,5]]],[[44,194],[[3,4,9,6,7,2,8,1,10,11,5]]],[[44,211],[[3,4,9,6,7,2,8,1,10,11,5]]],[[44,184],[[3,4,9,6,7,2,8,1,10,11,5]]],[[44,183],[[3,4,9,6,7,2,8,1,10,11,5]]],[[1,68],[[1,5,14,38,19,29,34,4,12,11,6,30,43,40,42,16,10,7]]],[[1,1],[[1,5,14,38,19,29,34,4,12,11,6,30,43,40,42,16,10,7]]],[[1,31],[[1,5,14,38,19,29,34,4,12,11,6,30,43,40,42,16,10,7]]],[[1,104],[[1,5,14,38,19,29,34,4,12,11,6,30,43,40,42,16,10,7]]],[[1,9],[[1,5,14,38,19,29,34,4,12,11,6,30,43,40,42,16,10,7]]],[[1,8],[[1,5,14,38,19,29,34,4,12,11,6,30,43,40,42,16,10,7]]],[[1,27],[[1,5,14,38,19,29,34,4,12,11,6,30,43,40,42,16,10,7]]],[[1,12],[[1,5,14,38,19,29,34,4,12,11,6,30,43,40,42,16,10,7]]],[[1,65],[[1,5,14,38,19,29,34,4,12,11,6,30,43,40,42,16,10,7]]],[[1,110],[[1,5,14,38,19,29,34,4,12,11,6,30,43,40,42,16,10,7]]],[[1,11],[[1,5,14,38,19,29,34,4,12,11,6,30,43,40,42,16,10,7]]],[[1,56],[[1,5,14,38,19,29,34,4,12,11,6,30,43,40,42,16,10,7]]],[[1,55],[[1,5,14,38,19,29,34,4,12,11,6,30,43,40,42,16,10,7]]],[[1,96],[[1,5,14,38,19,29,34,4,12,11,6,30,43,40,42,16,10,7]]],[[1,10],[[1,5,14,38,19,29,34,4,12,11,6,30,43,40,42,16,10,7]]],[[1,122],[[1,5,14,38,19,29,34,4,12,11,6,30,43,40,42,16,10,7]]],[[1,72],[[1,5,14,38,19,29,34,4,12,11,6,30,43,40,42,16,10,7]]],[[1,71],[[1,5,14,38,19,29,34,4,12,11,6,30,43,40,42,16,10,7]]],[[1,64],[[1,5,14,38,19,29,34,4,12,11,6,30,43,40,42,16,10,7]]],[[1,113],[[1,5,14,38,19,29,34,4,12,11,6,30,43,40,42,16,10,7]]],[[1,139],[[1,5,14,38,19,29,34,4,12,11,6,30,43,40,42,16,10,7]]],[[1,150],[[1,5,14,38,19,29,34,4,12,11,6,30,43,40,42,16,10,7]]],[[1,169],[[1,5,14,38,19,29,34,4,12,11,6,30,43,40,42,16,10,7]]],[[1,165],[[1,5,14,38,19,29,34,4,12,11,6,30,43,40,42,16,10,7]]],[[1,151],[[1,5,14,38,19,29,34,4,12,11,6,30,43,40,42,16,10,7]]],[[1,163],[[1,5,14,38,19,29,34,4,12,11,6,30,43,40,42,16,10,7]]],[[1,32],[[1,5,14,38,19,29,34,4,12,11,6,30,43,40,42,16,10,7]]],[[1,16],[[1,5,14,38,19,29,34,4,12,11,6,30,43,40,42,16,10,7]]],[[1,108],[[1,5,14,38,19,29,34,4,12,11,6,30,43,40,42,16,10,7]]],[[1,100],[[1,5,14,38,19,29,34,4,12,11,6,30,43,40,42,16,10,7]]],[[1,194],[[1,5,14,38,19,29,34,4,12,11,6,30,43,40,42,16,10,7]]],[[1,211],[[1,5,14,38,19,29,34,4,12,11,6,30,43,40,42,16,10,7]]],[[1,184],[[1,5,14,38,19,29,34,4,12,11,6,30,43,40,42,16,10,7]]],[[1,183],[[1,5,14,38,19,29,34,4,12,11,6,30,43,40,42,16,10,7]]],[[4,68],[[1,3,5,4,7,6,11,19,21,17,15,12,16,20]]],[[4,1],[[1,3,5,4,7,6,11,19,21,17,15,12,16,20]]],[[4,31],[[1,3,5,4,7,6,11,19,21,17,15,12,16,20]]],[[4,104],[[1,3,5,4,7,6,11,19,21,17,15,12,16,20]]],[[4,9],[[1,3,5,4,7,6,11,19,21,17,15,12,16,20]]],[[4,8],[[1,3,5,4,7,6,11,19,21,17,15,12,16,20]]],[[4,27],[[1,3,5,4,7,6,11,19,21,17,15,12,16,20]]],[[4,12],[[1,3,5,4,7,6,11,19,21,17,15,12,16,20]]],[[4,65],[[1,3,5,4,7,6,11,19,21,17,15,12,16,20]]],[[4,110],[[1,3,5,4,7,6,11,19,21,17,15,12,16,20]]],[[4,11],[[1,3,5,4,7,6,11,19,21,17,15,12,16,20]]],[[4,56],[[1,3,5,4,7,6,11,19,21,17,15,12,16,20]]],[[4,55],[[1,3,5,4,7,6,11,19,21,17,15,12,16,20]]],[[4,96],[[1,3,5,4,7,6,11,19,21,17,15,12,16,20]]],[[4,10],[[1,3,5,4,7,6,11,19,21,17,15,12,16,20]]],[[4,122],[[1,3,5,4,7,6,11,19,21,17,15,12,16,20]]],[[4,72],[[1,3,5,4,7,6,11,19,21,17,15,12,16,20]]],[[4,71],[[1,3,5,4,7,6,11,19,21,17,15,12,16,20]]],[[4,64],[[1,3,5,4,7,6,11,19,21,17,15,12,16,20]]],[[4,113],[[1,3,5,4,7,6,11,19,21,17,15,12,16,20]]],[[4,139],[[1,3,5,4,7,6,11,19,21,17,15,12,16,20]]],[[4,150],[[1,3,5,4,7,6,11,19,21,17,15,12,16,20]]],[[4,169],[[1,3,5,4,7,6,11,19,21,17,15,12,16,20]]],[[4,165],[[1,3,5,4,7,6,11,19,21,17,15,12,16,20]]],[[4,151],[[1,3,5,4,7,6,11,19,21,17,15,12,16,20]]],[[4,163],[[1,3,5,4,7,6,11,19,21,17,15,12,16,20]]],[[4,32],[[1,3,5,4,7,6,11,19,21,17,15,12,16,20]]],[[4,16],[[1,3,5,4,7,6,11,19,21,17,15,12,16,20]]],[[4,108],[[1,3,5,4,7,6,11,19,21,17,15,12,16,20]]],[[4,100],[[1,3,5,4,7,6,11,19,21,17,15,12,16,20]]],[[4,194],[[1,3,5,4,7,6,11,19,21,17,15,12,16,20]]],[[4,211],[[1,3,5,4,7,6,11,19,21,17,15,12,16,20]]],[[4,184],[[1,3,5,4,7,6,11,19,21,17,15,12,16,20]]],[[4,183],[[1,3,5,4,7,6,11,19,21,17,15,12,16,20]]],[[3,68],[[1,5,14,4,10,17]]],[[3,1],[[1,5,14,4,10,17]]],[[3,31],[[1,5,14,4,10,17]]],[[3,104],[[1,5,14,4,10,17]]],[[3,9],[[1,5,14,4,10,17]]],[[3,8],[[1,5,14,4,10,17]]],[[3,27],[[1,5,14,4,10,17]]],[[3,12],[[1,5,14,4,10,17]]],[[3,65],[[1,5,14,4,10,17]]],[[3,110],[[1,5,14,4,10,17]]],[[3,11],[[1,5,14,4,10,17]]],[[3,56],[[1,5,14,4,10,17]]],[[3,55],[[1,5,14,4,10,17]]],[[3,96],[[1,5,14,4,10,17]]],[[3,10],[[1,5,14,4,10,17]]],[[3,122],[[1,5,14,4,10,17]]],[[3,72],[[1,5,14,4,10,17]]],[[3,71],[[1,5,14,4,10,17]]],[[3,64],[[1,5,14,4,10,17]]],[[3,113],[[1,5,14,4,10,17]]],[[3,139],[[1,5,14,4,10,17]]],[[3,150],[[1,5,14,4,10,17]]],[[3,169],[[1,5,14,4,10,17]]],[[3,165],[[1,5,14,4,10,17]]],[[3,151],[[1,5,14,4,10,17]]],[[3,163],[[1,5,14,4,10,17]]],[[3,32],[[1,5,14,4,10,17]]],[[3,16],[[1,5,14,4,10,17]]],[[3,108],[[1,5,14,4,10,17]]],[[3,100],[[1,5,14,4,10,17]]],[[3,194],[[1,5,14,4,10,17]]],[[3,211],[[1,5,14,4,10,17]]],[[3,184],[[1,5,14,4,10,17]]],[[3,183],[[1,5,14,4,10,17]]],[[2,68],[[1,5,7,4,13,16,12,18]]],[[2,1],[[1,5,7,4,13,16,12,18]]],[[2,31],[[1,5,7,4,13,16,12,18]]],[[2,104],[[1,5,7,4,13,16,12,18]]],[[2,9],[[1,5,7,4,13,16,12,18]]],[[2,8],[[1,5,7,4,13,16,12,18]]],[[2,27],[[1,5,7,4,13,16,12,18]]],[[2,12],[[1,5,7,4,13,16,12,18]]],[[2,65],[[1,5,7,4,13,16,12,18]]],[[2,110],[[1,5,7,4,13,16,12,18]]],[[2,11],[[1,5,7,4,13,16,12,18]]],[[2,56],[[1,5,7,4,13,16,12,18]]],[[2,55],[[1,5,7,4,13,16,12,18]]],[[2,96],[[1,5,7,4,13,16,12,18]]],[[2,10],[[1,5,7,4,13,16,12,18]]],[[2,122],[[1,5,7,4,13,16,12,18]]],[[2,72],[[1,5,7,4,13,16,12,18]]],[[2,71],[[1,5,7,4,13,16,12,18]]],[[2,64],[[1,5,7,4,13,16,12,18]]],[[2,113],[[1,5,7,4,13,16,12,18]]],[[2,139],[[1,5,7,4,13,16,12,18]]],[[2,150],[[1,5,7,4,13,16,12,18]]],[[2,169],[[1,5,7,4,13,16,12,18]]],[[2,165],[[1,5,7,4,13,16,12,18]]],[[2,151],[[1,5,7,4,13,16,12,18]]],[[2,163],[[1,5,7,4,13,16,12,18]]],[[2,32],[[1,5,7,4,13,16,12,18]]],[[2,16],[[1,5,7,4,13,16,12,18]]],[[2,108],[[1,5,7,4,13,16,12,18]]],[[2,100],[[1,5,7,4,13,16,12,18]]],[[2,194],[[1,5,7,4,13,16,12,18]]],[[2,211],[[1,5,7,4,13,16,12,18]]],[[2,184],[[1,5,7,4,13,16,12,18]]],[[2,183],[[1,5,7,4,13,16,12,18]]]]]]","eNnkwf":"1707535108","eptZe":"/_/PlayStoreUi/","fPDxwd":[50684877,50698035,50703854,93804550,93814380,93880154],"fXOvac":["com.supercell.clashofclans","com.supercell.clashroyale","com.dts.freefiremax"],"fjF0tb":"US","gCXIM":false,"gGcLoe":false,"mHdgse":false,"mPHwce":false,"nQyAE":{"LoidIe":"5000","p5PULb":"2000","ZKaGye":"false","poOT1b":"30","V29TZc":"EMTzwN3hq0rgezWbrRm0T5m6zUtL","aaCYGd":"false","rMkm6b":"true","Zmw3oc":"true","PGeyMd":"false","SM46zb":"false","RgZinf":"https://support.google.com/googleplay?p\u003dpc_requirements","CT79jb":"false","mDVxV":"15","ve3eab":"false","RBBelb":"3","IL7Jl":"oboCvq5vH0rgezWbrRm0PMBx6ZoV","AQkWn":"false","VtjFgf":"30","jyWqRb":"false","zRvUdd":"true","RVkehb":"true","oHuKoc":"%.@.[1]]","clz8We":"%.@.]","foOPBb":"https://support.google.com/googleplay?p\u003dgames_pc_release_notes","HZEuqe":"G-Q7475KZCHL","qGolp":"200","fprT2c":"false","IQs8t":"true","QYb5sd":"true","tb9LT":"true","CXYpbb":"false","A0DEmf":"true","Pe42Jb":"false","MPFWAf":"true","a7h6Jd":"true","aD8FJf":"false","Mutdpf":"false","HTQoVd":"true","XLa3ob":"false","FJKcPe":"false","ULJnKc":"false","nKqANc":"false","a2PsTd":"15","erJFye":"false","J8YB1e":"false","pEzADd":"false","EnMXV":"true","OebZcd":"true","dReiAb":"true","rPAkde":"false","chNFw":"false","d9CX6d":"false","x4Hlt":"true","CIotCd":"true","KgdN3d":"https://families.google.com","GIpd4c":"false","EhQIsd":"true","g0eaqd":"false","WQ8Xbc":"%.@.2]","gyEuAb":"false","cr1v5e":"true","tLoQze":"true","Dc2VOe":"false","PV2moe":"true","EYlEjd":"true","pzAK0c":"false","fBGt5c":"false","WuTPob":"true","i2PEZd":"true","Zy7HEe":"false","I7Folf":"true","FruO9e":"true","I6Irt":"true","THgybb":"false","W2t1Bc":"false","D3c8W":"true","XQkE7e":"false","b1Rcdc":"true","PQLgYe":"https://tokenized.play.google.com","Me2lie":"false","CaTpee":"","cx4Apd":"true","aQtb3d":"false","E7CtC":"false","pR1E8b":"false","nsjXTe":"false","ARMxqe":"false","xn5Edb":"true","vqgQZb":"true","ckqDI":"false","OjalFd":"6LcA2tEZAAAAAJj7FTYTF9cZ4NL3ShgBCBfkWov0","Zffwxe":"true","OSZKZd":"false","KPR7X":"true","fB4c4d":"true","aUHtTb":"true","bAz1Mc":"false","Qrnzfb":"-1","tW3o0d":"false","TlFcIe":"https://play.google.com/store/ereview","RazRib":"false","eQLVof":"false","nnMukb":"UA-19995903-1","tg9VQb":"true","VPz2Af":"GTM-K59689F","NIiK2e":"true","Mrhm1c":"https://play.google.com","MhR8Kc":"65","M7114":"","Xg44sf":"true","h23ySe":"true","ptiYyf":"false","KFjJhc":"%.@.[\"https://play.google.com\",\"https://tokenized.play.google.com\",\"https://drive.google.com\",\"https://photos.google.com\",\"https://one.google.com\",\"https://mail.google.com\",\"https://meet.google.com\",\"https://calendar.google.com\"]]","B3n0Re":"false","rk1jkd":"false","fpvLbe":"","psXqCf":"true","CyQivc":"https://debug-settings.corp.google.com/play","kh7qD":"https://tokenized.play.google.com","LYd92":"true","PYSMNe":"false","dZjedc":"false","AcwUne":"true","gnTgwc":"https://families.google.com","GFlWae":"false","DfjUYc":"false","tyGGu":"10000"},"oAntSd":0,"oEihce":false,"oPEP7c":"csiah0323i@gmail.com","p6QVeb":"%.@.[1,9,10,11,13,14,19,20,38,43,47,49,52,58,59,63,69,70,73,74,75,78,79,80,91,92,95,96,97,100,101,103,106,112,119,129,137,139,141,145,146,151,155]]","qDCSke":"101459568676949192243","qwAQke":"PlayStoreUi","qymVe":"QiGZoWHHjk0xoIsXWRP-ryiLG-Q","rtQCxc":480,"thykhd":"AFWLbD0MfCFPW6waPFpBDZwRtOjwzlCGMgD-mHYYciMHX3FWeqfTJQI8QdeneYBT90FYpeVT_53wf0aVQKBSkKt6RAAvyEQYJCc8cpTK2Gk\u003d","uTfsGf":"%.@.]","uoqGRe":"yhBXEc","utHyne":{"/googleplaygamesfe/bs_sw.js?xhrRoot\u003d%2F_%2FPlayStoreUi\u0026mssRowKey\u003dboq-play.PlayStoreUi.en.zmdH6Hev_M8.2021.O\u0026buildLabel\u003dboq_playuiserver_20240212.09_p1":"%.@.[null,null,null,\"/googleplaygamesfe/bs_sw.js?xhrRoot\\u003d%2F_%2FPlayStoreUi\\u0026mssRowKey\\u003dboq-play.PlayStoreUi.en.zmdH6Hev_M8.2021.O\\u0026buildLabel\\u003dboq_playuiserver_20240212.09_p1\"],\"SM46zb\"]"},"vmghmd":"%.@.[\"com.sgra.dragon\",\"com.wemade.nightcrows\"]]","voRRwd":false,"w2btAe":"%.@.\"101459568676949192243\",\"101459568676949192243\",\"0\",false,true,null,null,false]","weDTA":true,"x96UBf":"google.com","y2FhP":"prod","ybfeEf":"%.@.\"\\\"Not A(Brand\\\";v\\u003d\\\"99\\\", \\\"Android </w:t>
      </w:r>
      <w:proofErr w:type="spellStart"/>
      <w:r>
        <w:t>WebView</w:t>
      </w:r>
      <w:proofErr w:type="spellEnd"/>
      <w:r>
        <w:t>\\\";v\\u003d\\\"121\\\", \\\"Chromium\\\";v\\u003d\\\"121\\\"\",\"\\\"Celero5G\\\"\"]","zChJod":"%.@.]","zQmIje":"US","zcqTh":"https://accounts.google.com/ServiceLogin?service\u003dgoogleplay\u0026passive\u003d86400"};&lt;/script&gt;&lt;script nonce=""&gt;(function(){'use strict';</w:t>
      </w:r>
      <w:proofErr w:type="spellStart"/>
      <w:r>
        <w:t>var</w:t>
      </w:r>
      <w:proofErr w:type="spellEnd"/>
      <w:r>
        <w:t xml:space="preserve"> a=window,d=a.performance,l=k();a.cc_latency_start_time=d&amp;&amp;d.now?0:d&amp;&amp;d.timing&amp;&amp;d.timing.navigationStart?d.timing.navigationStart:l;function k(){return d&amp;&amp;</w:t>
      </w:r>
      <w:proofErr w:type="spellStart"/>
      <w:r>
        <w:t>d.now?d.now</w:t>
      </w:r>
      <w:proofErr w:type="spellEnd"/>
      <w:r>
        <w:t>():(new Date).</w:t>
      </w:r>
      <w:proofErr w:type="spellStart"/>
      <w:r>
        <w:t>getTime</w:t>
      </w:r>
      <w:proofErr w:type="spellEnd"/>
      <w:r>
        <w:t>()}function n(e){if(d&amp;&amp;</w:t>
      </w:r>
      <w:proofErr w:type="spellStart"/>
      <w:r>
        <w:t>d.now</w:t>
      </w:r>
      <w:proofErr w:type="spellEnd"/>
      <w:r>
        <w:t>&amp;&amp;</w:t>
      </w:r>
      <w:proofErr w:type="spellStart"/>
      <w:r>
        <w:t>d.mark</w:t>
      </w:r>
      <w:proofErr w:type="spellEnd"/>
      <w:r>
        <w:t>){</w:t>
      </w:r>
      <w:proofErr w:type="spellStart"/>
      <w:r>
        <w:t>var</w:t>
      </w:r>
      <w:proofErr w:type="spellEnd"/>
      <w:r>
        <w:t xml:space="preserve"> g=</w:t>
      </w:r>
      <w:proofErr w:type="spellStart"/>
      <w:r>
        <w:t>d.mark</w:t>
      </w:r>
      <w:proofErr w:type="spellEnd"/>
      <w:r>
        <w:t xml:space="preserve">(e);if(g)return g.startTime;if(d.getEntriesByName&amp;&amp;(e=d.getEntriesByName(e).pop()))return </w:t>
      </w:r>
      <w:proofErr w:type="spellStart"/>
      <w:r>
        <w:t>e.startTime</w:t>
      </w:r>
      <w:proofErr w:type="spellEnd"/>
      <w:r>
        <w:t>}return k()}a.onaft=function(){n("aft")};a._isLazyImage=function(e){return e.hasAttribute("data-src")||e.hasAttribute("data-ils")||"lazy"===e.getAttribute("loading")};</w:t>
      </w:r>
    </w:p>
    <w:p w14:paraId="1FAD7A45" w14:textId="77777777" w:rsidR="00002FC1" w:rsidRDefault="00002FC1" w:rsidP="00002FC1">
      <w:proofErr w:type="spellStart"/>
      <w:r>
        <w:t>a.l</w:t>
      </w:r>
      <w:proofErr w:type="spellEnd"/>
      <w:r>
        <w:t>=function(e){function g(b){</w:t>
      </w:r>
      <w:proofErr w:type="spellStart"/>
      <w:r>
        <w:t>var</w:t>
      </w:r>
      <w:proofErr w:type="spellEnd"/>
      <w:r>
        <w:t xml:space="preserve"> c={};c[b]=k();</w:t>
      </w:r>
      <w:proofErr w:type="spellStart"/>
      <w:r>
        <w:t>a.cc_latency.push</w:t>
      </w:r>
      <w:proofErr w:type="spellEnd"/>
      <w:r>
        <w:t>(c)}function m(b){</w:t>
      </w:r>
      <w:proofErr w:type="spellStart"/>
      <w:r>
        <w:t>var</w:t>
      </w:r>
      <w:proofErr w:type="spellEnd"/>
      <w:r>
        <w:t xml:space="preserve"> c=n("</w:t>
      </w:r>
      <w:proofErr w:type="spellStart"/>
      <w:r>
        <w:t>iml</w:t>
      </w:r>
      <w:proofErr w:type="spellEnd"/>
      <w:r>
        <w:t>");</w:t>
      </w:r>
      <w:proofErr w:type="spellStart"/>
      <w:r>
        <w:t>b.setAttribute</w:t>
      </w:r>
      <w:proofErr w:type="spellEnd"/>
      <w:r>
        <w:t>("data-</w:t>
      </w:r>
      <w:proofErr w:type="spellStart"/>
      <w:r>
        <w:t>iml</w:t>
      </w:r>
      <w:proofErr w:type="spellEnd"/>
      <w:r>
        <w:t>",c);return c}a.cc_aid=e;a.iml_start=a.cc_latency_start_time;a.css_size=0;a.cc_latency=[];a.ccTick=g;a.onJsLoad=function(){g("jsl")};a.onCssLoad=function(){g("cssl")};a._isVisible=function(b,c){if(!c||"none"==c.style.display)return!1;var f=b.defaultView;if(f&amp;&amp;f.getComputedStyle&amp;&amp;(f=f.getComputedStyle(c),"0px"==f.height||"0px"==f.width||"hidden"==f.visibility))return!1;if(!c.getBoundingClientRect)return!0;</w:t>
      </w:r>
    </w:p>
    <w:p w14:paraId="5D387784" w14:textId="77777777" w:rsidR="00002FC1" w:rsidRDefault="00002FC1" w:rsidP="00002FC1">
      <w:proofErr w:type="spellStart"/>
      <w:r>
        <w:t>var</w:t>
      </w:r>
      <w:proofErr w:type="spellEnd"/>
      <w:r>
        <w:t xml:space="preserve"> h=c.getBoundingClientRect();c=h.left+a.pageXOffset;f=h.top+a.pageYOffset;if(0&gt;f+h.height||0&gt;c+h.width||0&gt;=h.height||0&gt;=h.width)return!1;b=b.documentElement;return f&lt;=(a.innerHeight||b.clientHeight)&amp;&amp;c&lt;=(a.innerWidth||b.clientWidth)};a._recordImlEl=m;document.documentElement.addEventListener("load",function(b){b=b.target;var c;"IMG"!=b.tagName||b.hasAttribute("data-iid")||a._isLazyImage(b)||b.hasAttribute("data-noaft")||(c=m(b));if(a.aft_counter&amp;&amp;(b=a.aft_counter.indexOf(b),-1!==b&amp;&amp;(b=1===a.aft_counter.splice(b,</w:t>
      </w:r>
    </w:p>
    <w:p w14:paraId="5A4DE39C" w14:textId="77777777" w:rsidR="00002FC1" w:rsidRDefault="00002FC1" w:rsidP="00002FC1">
      <w:r>
        <w:t>1).length,0===a.aft_counter.length&amp;&amp;b&amp;&amp;c)))a.onaft(c)},!0);a.prt=-1;a.wiz_tick=function(){var b=n("</w:t>
      </w:r>
      <w:proofErr w:type="spellStart"/>
      <w:r>
        <w:t>prt</w:t>
      </w:r>
      <w:proofErr w:type="spellEnd"/>
      <w:r>
        <w:t>");</w:t>
      </w:r>
      <w:proofErr w:type="spellStart"/>
      <w:r>
        <w:t>a.prt</w:t>
      </w:r>
      <w:proofErr w:type="spellEnd"/>
      <w:r>
        <w:t>=b}};}).call(this);</w:t>
      </w:r>
    </w:p>
    <w:p w14:paraId="7921BDA5" w14:textId="77777777" w:rsidR="00002FC1" w:rsidRDefault="00002FC1" w:rsidP="00002FC1">
      <w:r>
        <w:t>l('xuw0oc')&lt;/script&gt;&lt;script nonce=""&gt;</w:t>
      </w:r>
      <w:proofErr w:type="spellStart"/>
      <w:r>
        <w:t>var</w:t>
      </w:r>
      <w:proofErr w:type="spellEnd"/>
      <w:r>
        <w:t xml:space="preserve"> _</w:t>
      </w:r>
      <w:proofErr w:type="spellStart"/>
      <w:r>
        <w:t>F_cssRowKey</w:t>
      </w:r>
      <w:proofErr w:type="spellEnd"/>
      <w:r>
        <w:t xml:space="preserve"> = 'boq-play.PlayStoreUi.dF2DVEisMNU.L.B1.O';var _</w:t>
      </w:r>
      <w:proofErr w:type="spellStart"/>
      <w:r>
        <w:t>F_combinedSignature</w:t>
      </w:r>
      <w:proofErr w:type="spellEnd"/>
      <w:r>
        <w:t xml:space="preserve"> = 'AB1caFX8kdAmNjeTkxxDgg37t_F4ETB8Yw';function _</w:t>
      </w:r>
      <w:proofErr w:type="spellStart"/>
      <w:r>
        <w:t>DumpException</w:t>
      </w:r>
      <w:proofErr w:type="spellEnd"/>
      <w:r>
        <w:t>(e) {throw e;}&lt;/script&gt;&lt;style data-href="https://www.gstatic.com/_/boq-play/_/ss/k=boq-play.PlayStoreUi.dF2DVEisMNU.L.B1.O/am=2-0Nhg8WmPAP7Re2/d=1/ed=1/rs=AB1caFVTlxIUi9sRcKgIPgv5YpR6dGIrCw/m=settingsview,_b,_tp" nonce=""&gt;html,body{height:100%;overflow:hidden}body{-webkit-font-smoothing:antialiased;-moz-osx-font-smoothing:grayscale;color:rgba(0,0,0,.87);font-family:Roboto,RobotoDraft,Helvetica,Arial,sans-serif;margin:0;text-size-adjust:100%}textarea{font-family:Roboto,RobotoDraft,Helvetica,Arial,sans-serif}a{text-decoration:none;color:#2962ff}img{border:none}*{-webkit-tap-highlight-color:transparent}#apps-debug-tracers{display:none}html,body{overflow:visible}body{overflow-y:scroll}@keyframes mdc-ripple-fg-radius-in{0%{animation-timing-function:cubic-bezier(0.4,0,0.2,1);transform:translate(var(--mdc-ripple-fg-translate-start,0)) scale(1)}to{</w:t>
      </w:r>
      <w:proofErr w:type="spellStart"/>
      <w:r>
        <w:t>transform:translate</w:t>
      </w:r>
      <w:proofErr w:type="spellEnd"/>
      <w:r>
        <w:t>(</w:t>
      </w:r>
      <w:proofErr w:type="spellStart"/>
      <w:r>
        <w:t>var</w:t>
      </w:r>
      <w:proofErr w:type="spellEnd"/>
      <w:r>
        <w:t>(--mdc-ripple-fg-translate-end,0)) scale(</w:t>
      </w:r>
      <w:proofErr w:type="spellStart"/>
      <w:r>
        <w:t>var</w:t>
      </w:r>
      <w:proofErr w:type="spellEnd"/>
      <w:r>
        <w:t xml:space="preserve">(--mdc-ripple-fg-scale,1))}}@keyframes mdc-ripple-fg-opacity-in{0%{animation-timing-function:linear;opacity:0}to{opacity:var(--mdc-ripple-fg-opacity,0)}}@keyframes mdc-ripple-fg-opacity-out{0%{animation-timing-function:linear;opacity:var(--mdc-ripple-fg-opacity,0)}to{opacity:0}}.VfPpkd-ksKsZd-XxIAqe{--mdc-ripple-fg-size:0;--mdc-ripple-left:0;--mdc-ripple-top:0;--mdc-ripple-fg-scale:1;--mdc-ripple-fg-translate-end:0;--mdc-ripple-fg-translate-start:0;-webkit-tap-highlight-color:rgba(0,0,0,0);will-change:transform,opacity;position:relative;outline:none;overflow:hidden}.VfPpkd-ksKsZd-XxIAqe::before,.VfPpkd-ksKsZd-XxIAqe::after{position:absolute;border-radius:50%;opacity:0;pointer-events:none;content:""}.VfPpkd-ksKsZd-XxIAqe::before{transition:opacity 15ms </w:t>
      </w:r>
      <w:proofErr w:type="spellStart"/>
      <w:r>
        <w:t>linear,background</w:t>
      </w:r>
      <w:proofErr w:type="spellEnd"/>
      <w:r>
        <w:t xml:space="preserve">-color 15ms linear;z-index:1;z-index:var(--mdc-ripple-z-index,1)}.VfPpkd-ksKsZd-XxIAqe::after{z-index:0;z-index:var(--mdc-ripple-z-index,0)}.VfPpkd-ksKsZd-XxIAqe.VfPpkd-ksKsZd-mWPk3d::before{transform:scale(var(--mdc-ripple-fg-scale,1))}.VfPpkd-ksKsZd-XxIAqe.VfPpkd-ksKsZd-mWPk3d::after{top:0;left:0;transform:scale(0);transform-origin:center center}.VfPpkd-ksKsZd-XxIAqe.VfPpkd-ksKsZd-mWPk3d-OWXEXe-ZNMTqd::after{top:var(--mdc-ripple-top,0);left:var(--mdc-ripple-left,0)}.VfPpkd-ksKsZd-XxIAqe.VfPpkd-ksKsZd-mWPk3d-OWXEXe-Tv8l5d-lJfZMc::after{animation:mdc-ripple-fg-radius-in 225ms </w:t>
      </w:r>
      <w:proofErr w:type="spellStart"/>
      <w:r>
        <w:t>forwards,mdc</w:t>
      </w:r>
      <w:proofErr w:type="spellEnd"/>
      <w:r>
        <w:t>-ripple-</w:t>
      </w:r>
      <w:proofErr w:type="spellStart"/>
      <w:r>
        <w:t>fg</w:t>
      </w:r>
      <w:proofErr w:type="spellEnd"/>
      <w:r>
        <w:t>-opacity-in 75ms forwards}.VfPpkd-ksKsZd-XxIAqe.VfPpkd-ksKsZd-mWPk3d-OWXEXe-Tv8l5d-OmS1vf::after{animation:mdc-ripple-fg-opacity-out 150ms;transform:translate(</w:t>
      </w:r>
      <w:proofErr w:type="spellStart"/>
      <w:r>
        <w:t>var</w:t>
      </w:r>
      <w:proofErr w:type="spellEnd"/>
      <w:r>
        <w:t>(--mdc-ripple-fg-translate-end,0)) scale(</w:t>
      </w:r>
      <w:proofErr w:type="spellStart"/>
      <w:r>
        <w:t>var</w:t>
      </w:r>
      <w:proofErr w:type="spellEnd"/>
      <w:r>
        <w:t>(--mdc-ripple-fg-scale,1))}.VfPpkd-ksKsZd-XxIAqe::before,.VfPpkd-ksKsZd-XxIAqe::after{top:calc(50% - 100%);</w:t>
      </w:r>
      <w:proofErr w:type="spellStart"/>
      <w:r>
        <w:t>left:calc</w:t>
      </w:r>
      <w:proofErr w:type="spellEnd"/>
      <w:r>
        <w:t>(50% - 100%);width:200%;height:200%}.VfPpkd-ksKsZd-XxIAqe.VfPpkd-ksKsZd-mWPk3d::after{width:var(--mdc-ripple-fg-size,100%);height:var(--mdc-ripple-fg-size,100%)}.VfPpkd-ksKsZd-XxIAqe[data-mdc-ripple-is-unbounded],.VfPpkd-ksKsZd-mWPk3d-OWXEXe-ZNMTqd{overflow:visible}.VfPpkd-ksKsZd-XxIAqe[data-mdc-ripple-is-unbounded]::before,.VfPpkd-ksKsZd-XxIAqe[data-mdc-ripple-is-unbounded]::after,.VfPpkd-ksKsZd-mWPk3d-OWXEXe-ZNMTqd::before,.VfPpkd-ksKsZd-mWPk3d-OWXEXe-ZNMTqd::after{top:calc(50% - 50%);</w:t>
      </w:r>
      <w:proofErr w:type="spellStart"/>
      <w:r>
        <w:t>left:calc</w:t>
      </w:r>
      <w:proofErr w:type="spellEnd"/>
      <w:r>
        <w:t>(50% - 50%);width:100%;height:100%}.VfPpkd-ksKsZd-XxIAqe[data-mdc-ripple-is-unbounded].VfPpkd-ksKsZd-mWPk3d::before,.VfPpkd-ksKsZd-XxIAqe[data-mdc-ripple-is-unbounded].VfPpkd-ksKsZd-mWPk3d::after,.VfPpkd-ksKsZd-mWPk3d-OWXEXe-ZNMTqd.VfPpkd-ksKsZd-mWPk3d::before,.VfPpkd-ksKsZd-mWPk3d-OWXEXe-ZNMTqd.VfPpkd-ksKsZd-mWPk3d::after{top:var(--mdc-ripple-top,calc(50% - 50%));</w:t>
      </w:r>
      <w:proofErr w:type="spellStart"/>
      <w:r>
        <w:t>left:var</w:t>
      </w:r>
      <w:proofErr w:type="spellEnd"/>
      <w:r>
        <w:t>(--mdc-ripple-</w:t>
      </w:r>
      <w:proofErr w:type="spellStart"/>
      <w:r>
        <w:t>left,calc</w:t>
      </w:r>
      <w:proofErr w:type="spellEnd"/>
      <w:r>
        <w:t>(50% - 50%));</w:t>
      </w:r>
      <w:proofErr w:type="spellStart"/>
      <w:r>
        <w:t>width:var</w:t>
      </w:r>
      <w:proofErr w:type="spellEnd"/>
      <w:r>
        <w:t>(--mdc-ripple-fg-size,100%);</w:t>
      </w:r>
      <w:proofErr w:type="spellStart"/>
      <w:r>
        <w:t>height:var</w:t>
      </w:r>
      <w:proofErr w:type="spellEnd"/>
      <w:r>
        <w:t>(--mdc-ripple-fg-size,100%)}.VfPpkd-ksKsZd-XxIAqe[data-mdc-ripple-is-unbounded].VfPpkd-ksKsZd-mWPk3d::after,.VfPpkd-ksKsZd-mWPk3d-OWXEXe-ZNMTqd.VfPpkd-ksKsZd-mWPk3d::after{width:var(--mdc-ripple-fg-size,100%);height:var(--mdc-ripple-fg-size,100%)}.VfPpkd-ksKsZd-XxIAqe::before,.VfPpkd-ksKsZd-XxIAqe::after{background-color:#000;background-color:var(--mdc-ripple-color,#000)}.VfPpkd-ksKsZd-XxIAqe:hover::before,.VfPpkd-ksKsZd-XxIAqe.VfPpkd-ksKsZd-XxIAqe-OWXEXe-ZmdkE::before{opacity:.04;opacity:var(--mdc-ripple-hover-opacity,0.04)}.VfPpkd-ksKsZd-XxIAqe.VfPpkd-ksKsZd-mWPk3d-OWXEXe-AHe6Kc-XpnDCe::before,.VfPpkd-ksKsZd-XxIAqe:not(.VfPpkd-ksKsZd-mWPk3d):focus::before{transition-duration:75ms;opacity:.12;opacity:var(--mdc-ripple-focus-opacity,0.12)}.VfPpkd-ksKsZd-XxIAqe:not(.VfPpkd-ksKsZd-mWPk3d)::after{transition:opacity 150ms linear}.VfPpkd-ksKsZd-XxIAqe:not(.VfPpkd-ksKsZd-mWPk3d):active::after{transition-duration:75ms;opacity:.12;opacity:var(--mdc-ripple-press-opacity,0.12)}.VfPpkd-ksKsZd-XxIAqe.VfPpkd-ksKsZd-mWPk3d{--mdc-ripple-fg-opacity:var(--mdc-ripple-press-opacity,0.12)}.VfPpkd-dgl2Hf-ppHlrf-sM5MNb{display:inline}.VfPpkd-Bz112c-LgbsSe{font-size:24px;width:48px;height:48px;padding:12px}.VfPpkd-Bz112c-LgbsSe.VfPpkd-Bz112c-LgbsSe-OWXEXe-e5LLRc-SxQuSe .VfPpkd-Bz112c-Jh9lGc{width:40px;height:40px;margin-top:4px;margin-bottom:4px;margin-right:4px;margin-left:4px}.VfPpkd-Bz112c-LgbsSe.VfPpkd-Bz112c-LgbsSe-OWXEXe-e5LLRc-SxQuSe .VfPpkd-Bz112c-J1Ukfc-LhBDec{max-height:40px;max-width:40px}.VfPpkd-Bz112c-LgbsSe:disabled{color:rgba(0,0,0,.38);color:var(--mdc-theme-text-disabled-on-light,rgba(0,0,0,.38))}.VfPpkd-Bz112c-LgbsSe svg,.VfPpkd-Bz112c-LgbsSe img{width:24px;height:24px}.VfPpkd-Bz112c-LgbsSe{display:inline-block;position:relative;box-sizing:border-box;border:none;outline:none;background-color:transparent;fill:currentColor;color:inherit;text-decoration:none;cursor:pointer;user-select:none;z-index:0;overflow:visible}.VfPpkd-Bz112c-LgbsSe .VfPpkd-Bz112c-RLmnJb{position:absolute;top:50%;height:48px;left:50%;width:48px;transform:translate(-50%,-50%)}@media screen and (forced-colors:active){.VfPpkd-Bz112c-LgbsSe.VfPpkd-ksKsZd-mWPk3d-OWXEXe-AHe6Kc-XpnDCe .VfPpkd-Bz112c-J1Ukfc-LhBDec,.VfPpkd-Bz112c-LgbsSe:not(.VfPpkd-ksKsZd-mWPk3d):focus .VfPpkd-Bz112c-J1Ukfc-LhBDec{display:block}}.VfPpkd-Bz112c-LgbsSe:disabled{cursor:default;pointer-events:none}.VfPpkd-Bz112c-LgbsSe[hidden]{display:none}.VfPpkd-Bz112c-LgbsSe-OWXEXe-KVuj8d-Q3DXx{align-items:center;display:inline-flex;justify-content:center}.VfPpkd-Bz112c-J1Ukfc-LhBDec{pointer-events:none;border:2px solid transparent;border-radius:6px;box-sizing:content-box;position:absolute;top:50%;left:50%;transform:translate(-50%,-50%);height:100%;width:100%;display:none}@media screen and (forced-colors:active){.VfPpkd-Bz112c-J1Ukfc-LhBDec{border-color:CanvasText}}.VfPpkd-Bz112c-J1Ukfc-LhBDec::after{content:"";border:2px solid transparent;border-radius:8px;display:block;position:absolute;top:50%;left:50%;transform:translate(-50%,-50%);height:calc(100% + 4px);</w:t>
      </w:r>
      <w:proofErr w:type="spellStart"/>
      <w:r>
        <w:t>width:calc</w:t>
      </w:r>
      <w:proofErr w:type="spellEnd"/>
      <w:r>
        <w:t>(100% + 4px)}@media screen and (forced-colors:active){.VfPpkd-Bz112c-J1Ukfc-LhBDec::after{border-color:CanvasText}}.VfPpkd-Bz112c-kBDsod{display:inline-block}.VfPpkd-Bz112c-kBDsod.VfPpkd-Bz112c-kBDsod-OWXEXe-IT5dJd,.VfPpkd-Bz112c-LgbsSe-OWXEXe-IT5dJd .VfPpkd-Bz112c-kBDsod{display:none}.VfPpkd-Bz112c-LgbsSe-OWXEXe-IT5dJd .VfPpkd-Bz112c-kBDsod.VfPpkd-Bz112c-kBDsod-OWXEXe-IT5dJd{display:inline-block}.VfPpkd-Bz112c-mRLv6{height:100%;left:0;outline:none;position:absolute;top:0;width:100%}.VfPpkd-Bz112c-LgbsSe{--mdc-ripple-fg-size:0;--mdc-ripple-left:0;--mdc-ripple-top:0;--mdc-ripple-fg-scale:1;--mdc-ripple-fg-translate-end:0;--mdc-ripple-fg-translate-start:0;-webkit-tap-highlight-color:rgba(0,0,0,0);will-change:transform,opacity}.VfPpkd-Bz112c-LgbsSe .VfPpkd-Bz112c-Jh9lGc::before,.VfPpkd-Bz112c-LgbsSe .VfPpkd-Bz112c-Jh9lGc::after{position:absolute;border-radius:50%;opacity:0;pointer-events:none;content:""}.VfPpkd-Bz112c-LgbsSe .VfPpkd-Bz112c-Jh9lGc::before{</w:t>
      </w:r>
      <w:proofErr w:type="spellStart"/>
      <w:r>
        <w:t>transition:opacity</w:t>
      </w:r>
      <w:proofErr w:type="spellEnd"/>
      <w:r>
        <w:t xml:space="preserve"> 15ms </w:t>
      </w:r>
      <w:proofErr w:type="spellStart"/>
      <w:r>
        <w:t>linear,background</w:t>
      </w:r>
      <w:proofErr w:type="spellEnd"/>
      <w:r>
        <w:t>-color 15ms linear;z-index:1;z-index:var(--mdc-ripple-z-index,1)}.VfPpkd-Bz112c-LgbsSe .VfPpkd-Bz112c-Jh9lGc::after{z-index:0;z-index:var(--mdc-ripple-z-index,0)}.VfPpkd-Bz112c-LgbsSe.VfPpkd-ksKsZd-mWPk3d .VfPpkd-Bz112c-Jh9lGc::before{</w:t>
      </w:r>
      <w:proofErr w:type="spellStart"/>
      <w:r>
        <w:t>transform:scale</w:t>
      </w:r>
      <w:proofErr w:type="spellEnd"/>
      <w:r>
        <w:t>(</w:t>
      </w:r>
      <w:proofErr w:type="spellStart"/>
      <w:r>
        <w:t>var</w:t>
      </w:r>
      <w:proofErr w:type="spellEnd"/>
      <w:r>
        <w:t>(--mdc-ripple-fg-scale,1))}.VfPpkd-Bz112c-LgbsSe.VfPpkd-ksKsZd-mWPk3d .VfPpkd-Bz112c-Jh9lGc::after{top:0;left:0;transform:scale(0);transform-origin:center center}.VfPpkd-Bz112c-LgbsSe.VfPpkd-ksKsZd-mWPk3d-OWXEXe-ZNMTqd .VfPpkd-Bz112c-Jh9lGc::after{</w:t>
      </w:r>
      <w:proofErr w:type="spellStart"/>
      <w:r>
        <w:t>top:var</w:t>
      </w:r>
      <w:proofErr w:type="spellEnd"/>
      <w:r>
        <w:t>(--mdc-ripple-top,0);</w:t>
      </w:r>
      <w:proofErr w:type="spellStart"/>
      <w:r>
        <w:t>left:var</w:t>
      </w:r>
      <w:proofErr w:type="spellEnd"/>
      <w:r>
        <w:t>(--mdc-ripple-left,0)}.VfPpkd-Bz112c-LgbsSe.VfPpkd-ksKsZd-mWPk3d-OWXEXe-Tv8l5d-lJfZMc .VfPpkd-Bz112c-Jh9lGc::after{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forwards}.VfPpkd-Bz112c-LgbsSe.VfPpkd-ksKsZd-mWPk3d-OWXEXe-Tv8l5d-OmS1vf .VfPpkd-Bz112c-Jh9lGc::after{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(--mdc-ripple-fg-scale,1))}.VfPpkd-Bz112c-LgbsSe .VfPpkd-Bz112c-Jh9lGc::before,.VfPpkd-Bz112c-LgbsSe .VfPpkd-Bz112c-Jh9lGc::after{top:0;left:0;width:100%;height:100%}.VfPpkd-Bz112c-LgbsSe.VfPpkd-ksKsZd-mWPk3d .VfPpkd-Bz112c-Jh9lGc::before,.VfPpkd-Bz112c-LgbsSe.VfPpkd-ksKsZd-mWPk3d .VfPpkd-Bz112c-Jh9lGc::after{</w:t>
      </w:r>
      <w:proofErr w:type="spellStart"/>
      <w:r>
        <w:t>top:var</w:t>
      </w:r>
      <w:proofErr w:type="spellEnd"/>
      <w:r>
        <w:t>(--mdc-ripple-top,0);</w:t>
      </w:r>
      <w:proofErr w:type="spellStart"/>
      <w:r>
        <w:t>left:var</w:t>
      </w:r>
      <w:proofErr w:type="spellEnd"/>
      <w:r>
        <w:t>(--mdc-ripple-left,0);</w:t>
      </w:r>
      <w:proofErr w:type="spellStart"/>
      <w:r>
        <w:t>width:var</w:t>
      </w:r>
      <w:proofErr w:type="spellEnd"/>
      <w:r>
        <w:t>(--mdc-ripple-fg-size,100%);</w:t>
      </w:r>
      <w:proofErr w:type="spellStart"/>
      <w:r>
        <w:t>height:var</w:t>
      </w:r>
      <w:proofErr w:type="spellEnd"/>
      <w:r>
        <w:t>(--mdc-ripple-fg-size,100%)}.VfPpkd-Bz112c-LgbsSe.VfPpkd-ksKsZd-mWPk3d .VfPpkd-Bz112c-Jh9lGc::after{</w:t>
      </w:r>
      <w:proofErr w:type="spellStart"/>
      <w:r>
        <w:t>width:var</w:t>
      </w:r>
      <w:proofErr w:type="spellEnd"/>
      <w:r>
        <w:t>(--mdc-ripple-fg-size,100%);</w:t>
      </w:r>
      <w:proofErr w:type="spellStart"/>
      <w:r>
        <w:t>height:var</w:t>
      </w:r>
      <w:proofErr w:type="spellEnd"/>
      <w:r>
        <w:t>(--mdc-ripple-fg-size,100%)}.VfPpkd-Bz112c-LgbsSe .VfPpkd-Bz112c-Jh9lGc::before,.VfPpkd-Bz112c-LgbsSe .VfPpkd-Bz112c-Jh9lGc::after{background-color:#000;background-color:var(--mdc-ripple-color,#000)}.VfPpkd-Bz112c-LgbsSe:hover .VfPpkd-Bz112c-Jh9lGc::before,.VfPpkd-Bz112c-LgbsSe.VfPpkd-ksKsZd-XxIAqe-OWXEXe-ZmdkE .VfPpkd-Bz112c-Jh9lGc::before{opacity:.04;opacity:var(--mdc-ripple-hover-opacity,.04)}.VfPpkd-Bz112c-LgbsSe.VfPpkd-ksKsZd-mWPk3d-OWXEXe-AHe6Kc-XpnDCe .VfPpkd-Bz112c-Jh9lGc::before,.VfPpkd-Bz112c-LgbsSe:not(.VfPpkd-ksKsZd-mWPk3d):focus .VfPpkd-Bz112c-Jh9lGc::before{transition-duration:75ms;opacity:.12;opacity:var(--mdc-ripple-focus-opacity,.12)}.VfPpkd-Bz112c-LgbsSe:not(.VfPpkd-ksKsZd-mWPk3d) .VfPpkd-Bz112c-Jh9lGc::after{</w:t>
      </w:r>
      <w:proofErr w:type="spellStart"/>
      <w:r>
        <w:t>transition:opacity</w:t>
      </w:r>
      <w:proofErr w:type="spellEnd"/>
      <w:r>
        <w:t xml:space="preserve"> .15s linear}.VfPpkd-Bz112c-LgbsSe:not(.VfPpkd-ksKsZd-mWPk3d):active .VfPpkd-Bz112c-Jh9lGc::after{transition-duration:75ms;opacity:.12;opacity:var(--mdc-ripple-press-opacity,.12)}.VfPpkd-Bz112c-LgbsSe.VfPpkd-ksKsZd-mWPk3d{--mdc-ripple-fg-opacity:var(--mdc-ripple-press-opacity,0.12)}.VfPpkd-Bz112c-LgbsSe:disabled:hover .VfPpkd-Bz112c-Jh9lGc::before,.VfPpkd-Bz112c-LgbsSe:disabled.VfPpkd-ksKsZd-XxIAqe-OWXEXe-ZmdkE .VfPpkd-Bz112c-Jh9lGc::before{opacity:0;opacity:var(--mdc-ripple-hover-opacity,0)}.VfPpkd-Bz112c-LgbsSe:disabled.VfPpkd-ksKsZd-mWPk3d-OWXEXe-AHe6Kc-XpnDCe .VfPpkd-Bz112c-Jh9lGc::before,.VfPpkd-Bz112c-LgbsSe:disabled:not(.VfPpkd-ksKsZd-mWPk3d):focus .VfPpkd-Bz112c-Jh9lGc::before{transition-duration:75ms;opacity:0;opacity:var(--mdc-ripple-focus-opacity,0)}.VfPpkd-Bz112c-LgbsSe:disabled:not(.VfPpkd-ksKsZd-mWPk3d) .VfPpkd-Bz112c-Jh9lGc::after{</w:t>
      </w:r>
      <w:proofErr w:type="spellStart"/>
      <w:r>
        <w:t>transition:opacity</w:t>
      </w:r>
      <w:proofErr w:type="spellEnd"/>
      <w:r>
        <w:t xml:space="preserve"> .15s linear}.VfPpkd-Bz112c-LgbsSe:disabled:not(.VfPpkd-ksKsZd-mWPk3d):active .VfPpkd-Bz112c-Jh9lGc::after{transition-duration:75ms;opacity:0;opacity:var(--mdc-ripple-press-opacity,0)}.VfPpkd-Bz112c-LgbsSe:disabled.VfPpkd-ksKsZd-mWPk3d{--mdc-ripple-fg-opacity:var(--mdc-ripple-press-opacity,0)}.VfPpkd-Bz112c-LgbsSe .VfPpkd-Bz112c-Jh9lGc{height:100%;left:0;pointer-events:none;position:absolute;top:0;width:100%;z-index:-1}.VfPpkd-LgbsSe{position:relative;display:inline-flex;align-items:center;justify-content:center;box-sizing:border-box;min-width:64px;border:none;outline:none;line-height:inherit;user-select:none;-webkit-appearance:none;overflow:visible;vertical-align:middle;background:transparent}.VfPpkd-LgbsSe .VfPpkd-BFbNVe-bF1uUb{width:100%;height:100%;top:0;left:0}.VfPpkd-LgbsSe::-moz-focus-inner{padding:0;border:0}.VfPpkd-LgbsSe:active{outline:none}.VfPpkd-LgbsSe:hover{cursor:pointer}.VfPpkd-LgbsSe:disabled{cursor:default;pointer-events:none}.VfPpkd-LgbsSe[hidden]{display:none}.VfPpkd-LgbsSe .VfPpkd-kBDsod{margin-left:0;margin-right:8px;display:inline-block;position:relative;vertical-align:top}[dir=rtl] .</w:t>
      </w:r>
      <w:proofErr w:type="spellStart"/>
      <w:r>
        <w:t>VfPpkd-LgbsSe</w:t>
      </w:r>
      <w:proofErr w:type="spellEnd"/>
      <w:r>
        <w:t xml:space="preserve"> .</w:t>
      </w:r>
      <w:proofErr w:type="spellStart"/>
      <w:r>
        <w:t>VfPpkd-kBDsod</w:t>
      </w:r>
      <w:proofErr w:type="spellEnd"/>
      <w:r>
        <w:t>,.</w:t>
      </w:r>
      <w:proofErr w:type="spellStart"/>
      <w:r>
        <w:t>VfPpkd-LgbsSe</w:t>
      </w:r>
      <w:proofErr w:type="spellEnd"/>
      <w:r>
        <w:t xml:space="preserve"> .VfPpkd-kBDsod[dir=rtl]{margin-left:8px;margin-right:0}.VfPpkd-LgbsSe .VfPpkd-UdE5de-uDEFge{font-size:0;position:absolute;transform:translate(-50%,-50%);top:50%;left:50%;line-height:normal}.VfPpkd-LgbsSe .VfPpkd-vQzf8d{</w:t>
      </w:r>
      <w:proofErr w:type="spellStart"/>
      <w:r>
        <w:t>position:relative</w:t>
      </w:r>
      <w:proofErr w:type="spellEnd"/>
      <w:r>
        <w:t>}.</w:t>
      </w:r>
      <w:proofErr w:type="spellStart"/>
      <w:r>
        <w:t>VfPpkd-LgbsSe</w:t>
      </w:r>
      <w:proofErr w:type="spellEnd"/>
      <w:r>
        <w:t xml:space="preserve"> .VfPpkd-J1Ukfc-LhBDec{pointer-events:none;border:2px solid transparent;border-radius:6px;box-sizing:content-box;position:absolute;top:50%;left:50%;transform:translate(-50%,-50%);height:calc(100% + 4px);</w:t>
      </w:r>
      <w:proofErr w:type="spellStart"/>
      <w:r>
        <w:t>width:calc</w:t>
      </w:r>
      <w:proofErr w:type="spellEnd"/>
      <w:r>
        <w:t>(100% + 4px);</w:t>
      </w:r>
      <w:proofErr w:type="spellStart"/>
      <w:r>
        <w:t>display:none</w:t>
      </w:r>
      <w:proofErr w:type="spellEnd"/>
      <w:r>
        <w:t>}@media screen and (</w:t>
      </w:r>
      <w:proofErr w:type="spellStart"/>
      <w:r>
        <w:t>forced-colors:active</w:t>
      </w:r>
      <w:proofErr w:type="spellEnd"/>
      <w:r>
        <w:t>){.</w:t>
      </w:r>
      <w:proofErr w:type="spellStart"/>
      <w:r>
        <w:t>VfPpkd-LgbsSe</w:t>
      </w:r>
      <w:proofErr w:type="spellEnd"/>
      <w:r>
        <w:t xml:space="preserve"> .VfPpkd-J1Ukfc-LhBDec{</w:t>
      </w:r>
      <w:proofErr w:type="spellStart"/>
      <w:r>
        <w:t>border-color:CanvasText</w:t>
      </w:r>
      <w:proofErr w:type="spellEnd"/>
      <w:r>
        <w:t>}}.</w:t>
      </w:r>
      <w:proofErr w:type="spellStart"/>
      <w:r>
        <w:t>VfPpkd-LgbsSe</w:t>
      </w:r>
      <w:proofErr w:type="spellEnd"/>
      <w:r>
        <w:t xml:space="preserve"> .VfPpkd-J1Ukfc-LhBDec::after{content:"";border:2px solid transparent;border-radius:8px;display:block;position:absolute;top:50%;left:50%;transform:translate(-50%,-50%);height:calc(100% + 4px);</w:t>
      </w:r>
      <w:proofErr w:type="spellStart"/>
      <w:r>
        <w:t>width:calc</w:t>
      </w:r>
      <w:proofErr w:type="spellEnd"/>
      <w:r>
        <w:t>(100% + 4px)}@media screen and (</w:t>
      </w:r>
      <w:proofErr w:type="spellStart"/>
      <w:r>
        <w:t>forced-colors:active</w:t>
      </w:r>
      <w:proofErr w:type="spellEnd"/>
      <w:r>
        <w:t>){.</w:t>
      </w:r>
      <w:proofErr w:type="spellStart"/>
      <w:r>
        <w:t>VfPpkd-LgbsSe</w:t>
      </w:r>
      <w:proofErr w:type="spellEnd"/>
      <w:r>
        <w:t xml:space="preserve"> .VfPpkd-J1Ukfc-LhBDec::after{</w:t>
      </w:r>
      <w:proofErr w:type="spellStart"/>
      <w:r>
        <w:t>border-color:CanvasText</w:t>
      </w:r>
      <w:proofErr w:type="spellEnd"/>
      <w:r>
        <w:t>}}@media screen and (forced-colors:active){.VfPpkd-LgbsSe.VfPpkd-ksKsZd-mWPk3d-OWXEXe-AHe6Kc-XpnDCe .VfPpkd-J1Ukfc-LhBDec,.VfPpkd-LgbsSe:not(.VfPpkd-ksKsZd-mWPk3d):focus .VfPpkd-J1Ukfc-LhBDec{</w:t>
      </w:r>
      <w:proofErr w:type="spellStart"/>
      <w:r>
        <w:t>display:block</w:t>
      </w:r>
      <w:proofErr w:type="spellEnd"/>
      <w:r>
        <w:t>}}.</w:t>
      </w:r>
      <w:proofErr w:type="spellStart"/>
      <w:r>
        <w:t>VfPpkd-LgbsSe</w:t>
      </w:r>
      <w:proofErr w:type="spellEnd"/>
      <w:r>
        <w:t xml:space="preserve"> .VfPpkd-RLmnJb{position:absolute;top:50%;height:48px;left:0;right:0;transform:translateY(-50%)}.VfPpkd-vQzf8d+.VfPpkd-kBDsod{margin-left:8px;margin-right:0}[dir=rtl] .VfPpkd-vQzf8d+.VfPpkd-kBDsod,.VfPpkd-vQzf8d+.VfPpkd-kBDsod[dir=rtl]{margin-left:0;margin-right:8px}svg.VfPpkd-kBDsod{fill:currentColor}.VfPpkd-LgbsSe-OWXEXe-dgl2Hf{margin-top:6px;margin-bottom:6px}.VfPpkd-LgbsSe{-moz-osx-font-smoothing:grayscale;-webkit-font-smoothing:antialiased;text-decoration:none}.VfPpkd-LgbsSe{padding:0 8px 0 8px}.VfPpkd-LgbsSe-OWXEXe-k8QpJ{</w:t>
      </w:r>
      <w:proofErr w:type="spellStart"/>
      <w:r>
        <w:t>transition:box-shadow</w:t>
      </w:r>
      <w:proofErr w:type="spellEnd"/>
      <w:r>
        <w:t xml:space="preserve"> .28s cubic-</w:t>
      </w:r>
      <w:proofErr w:type="spellStart"/>
      <w:r>
        <w:t>bezier</w:t>
      </w:r>
      <w:proofErr w:type="spellEnd"/>
      <w:r>
        <w:t>(.4,0,.2,1);padding:0 16px 0 16px}.VfPpkd-LgbsSe-OWXEXe-k8QpJ.VfPpkd-LgbsSe-OWXEXe-Bz112c-UbuQg{padding:0 12px 0 16px}.VfPpkd-LgbsSe-OWXEXe-k8QpJ.VfPpkd-LgbsSe-OWXEXe-Bz112c-M1Soyc{padding:0 16px 0 12px}.VfPpkd-LgbsSe-OWXEXe-MV7yeb{</w:t>
      </w:r>
      <w:proofErr w:type="spellStart"/>
      <w:r>
        <w:t>transition:box-shadow</w:t>
      </w:r>
      <w:proofErr w:type="spellEnd"/>
      <w:r>
        <w:t xml:space="preserve"> .28s cubic-</w:t>
      </w:r>
      <w:proofErr w:type="spellStart"/>
      <w:r>
        <w:t>bezier</w:t>
      </w:r>
      <w:proofErr w:type="spellEnd"/>
      <w:r>
        <w:t>(.4,0,.2,1);padding:0 16px 0 16px}.VfPpkd-LgbsSe-OWXEXe-MV7yeb.VfPpkd-LgbsSe-OWXEXe-Bz112c-UbuQg{padding:0 12px 0 16px}.VfPpkd-LgbsSe-OWXEXe-MV7yeb.VfPpkd-LgbsSe-OWXEXe-Bz112c-M1Soyc{padding:0 16px 0 12px}.VfPpkd-LgbsSe-OWXEXe-INsAgc{border-style:solid;transition:border .28s cubic-</w:t>
      </w:r>
      <w:proofErr w:type="spellStart"/>
      <w:r>
        <w:t>bezier</w:t>
      </w:r>
      <w:proofErr w:type="spellEnd"/>
      <w:r>
        <w:t>(.4,0,.2,1)}.</w:t>
      </w:r>
      <w:proofErr w:type="spellStart"/>
      <w:r>
        <w:t>VfPpkd-LgbsSe-OWXEXe-INsAgc</w:t>
      </w:r>
      <w:proofErr w:type="spellEnd"/>
      <w:r>
        <w:t xml:space="preserve"> .VfPpkd-Jh9lGc{border-style:solid;border-color:transparent}.VfPpkd-LgbsSe{--mdc-ripple-fg-size:0;--mdc-ripple-left:0;--mdc-ripple-top:0;--mdc-ripple-fg-scale:1;--mdc-ripple-fg-translate-end:0;--mdc-ripple-fg-translate-start:0;-webkit-tap-highlight-color:rgba(0,0,0,0);will-change:transform,opacity}.VfPpkd-LgbsSe .VfPpkd-Jh9lGc::before,.</w:t>
      </w:r>
      <w:proofErr w:type="spellStart"/>
      <w:r>
        <w:t>VfPpkd-LgbsSe</w:t>
      </w:r>
      <w:proofErr w:type="spellEnd"/>
      <w:r>
        <w:t xml:space="preserve"> .VfPpkd-Jh9lGc::after{position:absolute;border-radius:50%;opacity:0;pointer-events:none;content:""}.VfPpkd-LgbsSe .VfPpkd-Jh9lGc::before{</w:t>
      </w:r>
      <w:proofErr w:type="spellStart"/>
      <w:r>
        <w:t>transition:opacity</w:t>
      </w:r>
      <w:proofErr w:type="spellEnd"/>
      <w:r>
        <w:t xml:space="preserve"> 15ms </w:t>
      </w:r>
      <w:proofErr w:type="spellStart"/>
      <w:r>
        <w:t>linear,background</w:t>
      </w:r>
      <w:proofErr w:type="spellEnd"/>
      <w:r>
        <w:t>-color 15ms linear;z-index:1}.</w:t>
      </w:r>
      <w:proofErr w:type="spellStart"/>
      <w:r>
        <w:t>VfPpkd-LgbsSe</w:t>
      </w:r>
      <w:proofErr w:type="spellEnd"/>
      <w:r>
        <w:t xml:space="preserve"> .VfPpkd-Jh9lGc::after{z-index:0}.VfPpkd-LgbsSe.VfPpkd-ksKsZd-mWPk3d .VfPpkd-Jh9lGc::before{</w:t>
      </w:r>
      <w:proofErr w:type="spellStart"/>
      <w:r>
        <w:t>transform:scale</w:t>
      </w:r>
      <w:proofErr w:type="spellEnd"/>
      <w:r>
        <w:t>(</w:t>
      </w:r>
      <w:proofErr w:type="spellStart"/>
      <w:r>
        <w:t>var</w:t>
      </w:r>
      <w:proofErr w:type="spellEnd"/>
      <w:r>
        <w:t>(--mdc-ripple-fg-scale,1))}.VfPpkd-LgbsSe.VfPpkd-ksKsZd-mWPk3d .VfPpkd-Jh9lGc::after{top:0;left:0;transform:scale(0);transform-origin:center center}.VfPpkd-LgbsSe.VfPpkd-ksKsZd-mWPk3d-OWXEXe-ZNMTqd .VfPpkd-Jh9lGc::after{</w:t>
      </w:r>
      <w:proofErr w:type="spellStart"/>
      <w:r>
        <w:t>top:var</w:t>
      </w:r>
      <w:proofErr w:type="spellEnd"/>
      <w:r>
        <w:t>(--mdc-ripple-top,0);</w:t>
      </w:r>
      <w:proofErr w:type="spellStart"/>
      <w:r>
        <w:t>left:var</w:t>
      </w:r>
      <w:proofErr w:type="spellEnd"/>
      <w:r>
        <w:t>(--mdc-ripple-left,0)}.VfPpkd-LgbsSe.VfPpkd-ksKsZd-mWPk3d-OWXEXe-Tv8l5d-lJfZMc .VfPpkd-Jh9lGc::after{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forwards}.VfPpkd-LgbsSe.VfPpkd-ksKsZd-mWPk3d-OWXEXe-Tv8l5d-OmS1vf .VfPpkd-Jh9lGc::after{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w:t>
      </w:r>
      <w:proofErr w:type="spellStart"/>
      <w:r>
        <w:t>VfPpkd-LgbsSe</w:t>
      </w:r>
      <w:proofErr w:type="spellEnd"/>
      <w:r>
        <w:t xml:space="preserve"> .VfPpkd-Jh9lGc::before,.</w:t>
      </w:r>
      <w:proofErr w:type="spellStart"/>
      <w:r>
        <w:t>VfPpkd-LgbsSe</w:t>
      </w:r>
      <w:proofErr w:type="spellEnd"/>
      <w:r>
        <w:t xml:space="preserve"> .VfPpkd-Jh9lGc::after{top:-50%;left:-50%;width:200%;height:200%}.VfPpkd-LgbsSe.VfPpkd-ksKsZd-mWPk3d .VfPpkd-Jh9lGc::after{</w:t>
      </w:r>
      <w:proofErr w:type="spellStart"/>
      <w:r>
        <w:t>width:var</w:t>
      </w:r>
      <w:proofErr w:type="spellEnd"/>
      <w:r>
        <w:t>(--mdc-ripple-fg-size,100%);</w:t>
      </w:r>
      <w:proofErr w:type="spellStart"/>
      <w:r>
        <w:t>height:var</w:t>
      </w:r>
      <w:proofErr w:type="spellEnd"/>
      <w:r>
        <w:t>(--mdc-ripple-fg-size,100%)}.VfPpkd-Jh9lGc{position:absolute;box-sizing:content-box;overflow:hidden;z-index:0;top:0;left:0;bottom:0;right:0}.VfPpkd-LgbsSe{font-family:Roboto,sans-serif;font-size:.875rem;letter-spacing:.0892857143em;font-weight:500;text-transform:uppercase;height:36px;border-radius:4px}.VfPpkd-LgbsSe:not(:disabled){color:#6200ee}.VfPpkd-LgbsSe:disabled{color:rgba(0,0,0,.38)}.VfPpkd-LgbsSe .VfPpkd-kBDsod{font-size:1.125rem;width:1.125rem;height:1.125rem}.VfPpkd-LgbsSe .VfPpkd-Jh9lGc::before{background-color:#6200ee}.</w:t>
      </w:r>
      <w:proofErr w:type="spellStart"/>
      <w:r>
        <w:t>VfPpkd-LgbsSe</w:t>
      </w:r>
      <w:proofErr w:type="spellEnd"/>
      <w:r>
        <w:t xml:space="preserve"> .VfPpkd-Jh9lGc::after{background-color:#6200ee}.VfPpkd-LgbsSe:hover .VfPpkd-Jh9lGc::before,.VfPpkd-LgbsSe.VfPpkd-ksKsZd-XxIAqe-OWXEXe-ZmdkE .VfPpkd-Jh9lGc::before{opacity:.04}.VfPpkd-LgbsSe.VfPpkd-ksKsZd-mWPk3d-OWXEXe-AHe6Kc-XpnDCe .VfPpkd-Jh9lGc::before,.VfPpkd-LgbsSe:not(.VfPpkd-ksKsZd-mWPk3d):focus .VfPpkd-Jh9lGc::before{transition-duration:75ms;opacity:.12}.VfPpkd-LgbsSe:not(.VfPpkd-ksKsZd-mWPk3d) .VfPpkd-Jh9lGc::after{</w:t>
      </w:r>
      <w:proofErr w:type="spellStart"/>
      <w:r>
        <w:t>transition:opacity</w:t>
      </w:r>
      <w:proofErr w:type="spellEnd"/>
      <w:r>
        <w:t xml:space="preserve"> .15s linear}.</w:t>
      </w:r>
      <w:proofErr w:type="spellStart"/>
      <w:r>
        <w:t>VfPpkd-LgbsSe:not</w:t>
      </w:r>
      <w:proofErr w:type="spellEnd"/>
      <w:r>
        <w:t>(.VfPpkd-ksKsZd-mWPk3d):active .VfPpkd-Jh9lGc::after{transition-duration:75ms;opacity:.12}.VfPpkd-LgbsSe.VfPpkd-ksKsZd-mWPk3d{--mdc-ripple-fg-opacity:var(--mdc-text-button-pressed-state-layer-opacity,0.12)}.VfPpkd-LgbsSe .VfPpkd-Jh9lGc{border-radius:4px}.</w:t>
      </w:r>
      <w:proofErr w:type="spellStart"/>
      <w:r>
        <w:t>VfPpkd-LgbsSe</w:t>
      </w:r>
      <w:proofErr w:type="spellEnd"/>
      <w:r>
        <w:t xml:space="preserve"> .VfPpkd-J1Ukfc-LhBDec{border-radius:2px}.</w:t>
      </w:r>
      <w:proofErr w:type="spellStart"/>
      <w:r>
        <w:t>VfPpkd-LgbsSe</w:t>
      </w:r>
      <w:proofErr w:type="spellEnd"/>
      <w:r>
        <w:t xml:space="preserve"> .VfPpkd-J1Ukfc-LhBDec::after{border-radius:4px}.VfPpkd-LgbsSe-OWXEXe-k8QpJ{font-family:Roboto,sans-serif;font-size:.875rem;letter-spacing:.0892857143em;font-weight:500;text-transform:uppercase;height:36px;border-radius:4px}.VfPpkd-LgbsSe-OWXEXe-k8QpJ:not(:disabled){background-color:#6200ee}.VfPpkd-LgbsSe-OWXEXe-k8QpJ:disabled{background-color:rgba(0,0,0,.12)}.VfPpkd-LgbsSe-OWXEXe-k8QpJ:not(:disabled){color:#fff}.VfPpkd-LgbsSe-OWXEXe-k8QpJ:disabled{color:rgba(0,0,0,.38)}.VfPpkd-LgbsSe-OWXEXe-k8QpJ .VfPpkd-kBDsod{font-size:1.125rem;width:1.125rem;height:1.125rem}.VfPpkd-LgbsSe-OWXEXe-k8QpJ .VfPpkd-Jh9lGc::before{background-color:#fff}.VfPpkd-LgbsSe-OWXEXe-k8QpJ .VfPpkd-Jh9lGc::after{background-color:#fff}.VfPpkd-LgbsSe-OWXEXe-k8QpJ:hover .VfPpkd-Jh9lGc::before,.VfPpkd-LgbsSe-OWXEXe-k8QpJ.VfPpkd-ksKsZd-XxIAqe-OWXEXe-ZmdkE .VfPpkd-Jh9lGc::before{opacity:.08}.VfPpkd-LgbsSe-OWXEXe-k8QpJ.VfPpkd-ksKsZd-mWPk3d-OWXEXe-AHe6Kc-XpnDCe .VfPpkd-Jh9lGc::before,.VfPpkd-LgbsSe-OWXEXe-k8QpJ:not(.VfPpkd-ksKsZd-mWPk3d):focus .VfPpkd-Jh9lGc::before{transition-duration:75ms;opacity:.24}.VfPpkd-LgbsSe-OWXEXe-k8QpJ:not(.VfPpkd-ksKsZd-mWPk3d) .VfPpkd-Jh9lGc::after{</w:t>
      </w:r>
      <w:proofErr w:type="spellStart"/>
      <w:r>
        <w:t>transition:opacity</w:t>
      </w:r>
      <w:proofErr w:type="spellEnd"/>
      <w:r>
        <w:t xml:space="preserve"> .15s linear}.VfPpkd-LgbsSe-OWXEXe-k8QpJ:not(.VfPpkd-ksKsZd-mWPk3d):active .VfPpkd-Jh9lGc::after{transition-duration:75ms;opacity:.24}.VfPpkd-LgbsSe-OWXEXe-k8QpJ.VfPpkd-ksKsZd-mWPk3d{--mdc-ripple-fg-opacity:var(--mdc-filled-button-pressed-state-layer-opacity,0.24)}.VfPpkd-LgbsSe-OWXEXe-k8QpJ .VfPpkd-Jh9lGc{border-radius:4px}.VfPpkd-LgbsSe-OWXEXe-k8QpJ .VfPpkd-J1Ukfc-LhBDec{border-radius:2px}.VfPpkd-LgbsSe-OWXEXe-k8QpJ .VfPpkd-J1Ukfc-LhBDec::after{border-radius:4px}.VfPpkd-LgbsSe-OWXEXe-MV7yeb{font-family:Roboto,sans-serif;font-size:.875rem;letter-spacing:.0892857143em;font-weight:500;text-transform:uppercase;height:36px;border-radius:4px;box-shadow:0 3px 1px -2px </w:t>
      </w:r>
      <w:proofErr w:type="spellStart"/>
      <w:r>
        <w:t>rgba</w:t>
      </w:r>
      <w:proofErr w:type="spellEnd"/>
      <w:r>
        <w:t xml:space="preserve">(0,0,0,.2),0 2px </w:t>
      </w:r>
      <w:proofErr w:type="spellStart"/>
      <w:r>
        <w:t>2px</w:t>
      </w:r>
      <w:proofErr w:type="spellEnd"/>
      <w:r>
        <w:t xml:space="preserve"> 0 </w:t>
      </w:r>
      <w:proofErr w:type="spellStart"/>
      <w:r>
        <w:t>rgba</w:t>
      </w:r>
      <w:proofErr w:type="spellEnd"/>
      <w:r>
        <w:t>(0,0,0,.14),0 1px 5px 0 rgba(0,0,0,.12)}.VfPpkd-LgbsSe-OWXEXe-MV7yeb:not(:disabled){background-color:#6200ee}.VfPpkd-LgbsSe-OWXEXe-MV7yeb:disabled{background-color:rgba(0,0,0,.12)}.VfPpkd-LgbsSe-OWXEXe-MV7yeb:not(:disabled){color:#fff}.VfPpkd-LgbsSe-OWXEXe-MV7yeb:disabled{color:rgba(0,0,0,.38)}.VfPpkd-LgbsSe-OWXEXe-MV7yeb .VfPpkd-kBDsod{font-size:1.125rem;width:1.125rem;height:1.125rem}.VfPpkd-LgbsSe-OWXEXe-MV7yeb .VfPpkd-Jh9lGc::before{background-color:#fff}.VfPpkd-LgbsSe-OWXEXe-MV7yeb .VfPpkd-Jh9lGc::after{background-color:#fff}.VfPpkd-LgbsSe-OWXEXe-MV7yeb:hover .VfPpkd-Jh9lGc::before,.VfPpkd-LgbsSe-OWXEXe-MV7yeb.VfPpkd-ksKsZd-XxIAqe-OWXEXe-ZmdkE .VfPpkd-Jh9lGc::before{opacity:.08}.VfPpkd-LgbsSe-OWXEXe-MV7yeb.VfPpkd-ksKsZd-mWPk3d-OWXEXe-AHe6Kc-XpnDCe .VfPpkd-Jh9lGc::before,.VfPpkd-LgbsSe-OWXEXe-MV7yeb:not(.VfPpkd-ksKsZd-mWPk3d):focus .VfPpkd-Jh9lGc::before{transition-duration:75ms;opacity:.24}.VfPpkd-LgbsSe-OWXEXe-MV7yeb:not(.VfPpkd-ksKsZd-mWPk3d) .VfPpkd-Jh9lGc::after{</w:t>
      </w:r>
      <w:proofErr w:type="spellStart"/>
      <w:r>
        <w:t>transition:opacity</w:t>
      </w:r>
      <w:proofErr w:type="spellEnd"/>
      <w:r>
        <w:t xml:space="preserve"> .15s linear}.VfPpkd-LgbsSe-OWXEXe-MV7yeb:not(.VfPpkd-ksKsZd-mWPk3d):active .VfPpkd-Jh9lGc::after{transition-duration:75ms;opacity:.24}.VfPpkd-LgbsSe-OWXEXe-MV7yeb.VfPpkd-ksKsZd-mWPk3d{--mdc-ripple-fg-opacity:var(--mdc-protected-button-pressed-state-layer-opacity,0.24)}.VfPpkd-LgbsSe-OWXEXe-MV7yeb .VfPpkd-Jh9lGc{border-radius:4px}.VfPpkd-LgbsSe-OWXEXe-MV7yeb .VfPpkd-J1Ukfc-LhBDec{border-radius:2px}.VfPpkd-LgbsSe-OWXEXe-MV7yeb .VfPpkd-J1Ukfc-LhBDec::after{border-radius:4px}.VfPpkd-LgbsSe-OWXEXe-MV7yeb.VfPpkd-ksKsZd-mWPk3d-OWXEXe-AHe6Kc-XpnDCe,.VfPpkd-LgbsSe-OWXEXe-MV7yeb:not(.VfPpkd-ksKsZd-mWPk3d):focus{box-shadow:0 2px 4px -1px </w:t>
      </w:r>
      <w:proofErr w:type="spellStart"/>
      <w:r>
        <w:t>rgba</w:t>
      </w:r>
      <w:proofErr w:type="spellEnd"/>
      <w:r>
        <w:t xml:space="preserve">(0,0,0,.2),0 4px 5px 0 </w:t>
      </w:r>
      <w:proofErr w:type="spellStart"/>
      <w:r>
        <w:t>rgba</w:t>
      </w:r>
      <w:proofErr w:type="spellEnd"/>
      <w:r>
        <w:t xml:space="preserve">(0,0,0,.14),0 1px 10px 0 </w:t>
      </w:r>
      <w:proofErr w:type="spellStart"/>
      <w:r>
        <w:t>rgba</w:t>
      </w:r>
      <w:proofErr w:type="spellEnd"/>
      <w:r>
        <w:t xml:space="preserve">(0,0,0,.12)}.VfPpkd-LgbsSe-OWXEXe-MV7yeb:hover{box-shadow:0 2px 4px -1px </w:t>
      </w:r>
      <w:proofErr w:type="spellStart"/>
      <w:r>
        <w:t>rgba</w:t>
      </w:r>
      <w:proofErr w:type="spellEnd"/>
      <w:r>
        <w:t xml:space="preserve">(0,0,0,.2),0 4px 5px 0 </w:t>
      </w:r>
      <w:proofErr w:type="spellStart"/>
      <w:r>
        <w:t>rgba</w:t>
      </w:r>
      <w:proofErr w:type="spellEnd"/>
      <w:r>
        <w:t xml:space="preserve">(0,0,0,.14),0 1px 10px 0 rgba(0,0,0,.12)}.VfPpkd-LgbsSe-OWXEXe-MV7yeb:not(:disabled):active{box-shadow:0 5px </w:t>
      </w:r>
      <w:proofErr w:type="spellStart"/>
      <w:r>
        <w:t>5px</w:t>
      </w:r>
      <w:proofErr w:type="spellEnd"/>
      <w:r>
        <w:t xml:space="preserve"> -3px </w:t>
      </w:r>
      <w:proofErr w:type="spellStart"/>
      <w:r>
        <w:t>rgba</w:t>
      </w:r>
      <w:proofErr w:type="spellEnd"/>
      <w:r>
        <w:t xml:space="preserve">(0,0,0,.2),0 8px 10px 1px </w:t>
      </w:r>
      <w:proofErr w:type="spellStart"/>
      <w:r>
        <w:t>rgba</w:t>
      </w:r>
      <w:proofErr w:type="spellEnd"/>
      <w:r>
        <w:t xml:space="preserve">(0,0,0,.14),0 3px 14px 2px rgba(0,0,0,.12)}.VfPpkd-LgbsSe-OWXEXe-MV7yeb:disabled{box-shadow:0 0 0 0 </w:t>
      </w:r>
      <w:proofErr w:type="spellStart"/>
      <w:r>
        <w:t>rgba</w:t>
      </w:r>
      <w:proofErr w:type="spellEnd"/>
      <w:r>
        <w:t xml:space="preserve">(0,0,0,.2),0 0 0 0 </w:t>
      </w:r>
      <w:proofErr w:type="spellStart"/>
      <w:r>
        <w:t>rgba</w:t>
      </w:r>
      <w:proofErr w:type="spellEnd"/>
      <w:r>
        <w:t>(0,0,0,.14),0 0 0 0 rgba(0,0,0,.12)}.VfPpkd-LgbsSe-OWXEXe-INsAgc{font-family:Roboto,sans-serif;font-size:.875rem;letter-spacing:.0892857143em;font-weight:500;text-transform:uppercase;height:36px;border-radius:4px;padding:0 15px 0 15px;border-width:1px}.VfPpkd-LgbsSe-OWXEXe-INsAgc:not(:disabled){color:#6200ee}.VfPpkd-LgbsSe-OWXEXe-INsAgc:disabled{color:rgba(0,0,0,.38)}.VfPpkd-LgbsSe-OWXEXe-INsAgc .VfPpkd-kBDsod{font-size:1.125rem;width:1.125rem;height:1.125rem}.VfPpkd-LgbsSe-OWXEXe-INsAgc .VfPpkd-Jh9lGc::before{background-color:#6200ee}.VfPpkd-LgbsSe-OWXEXe-INsAgc .VfPpkd-Jh9lGc::after{background-color:#6200ee}.VfPpkd-LgbsSe-OWXEXe-INsAgc:hover .VfPpkd-Jh9lGc::before,.VfPpkd-LgbsSe-OWXEXe-INsAgc.VfPpkd-ksKsZd-XxIAqe-OWXEXe-ZmdkE .VfPpkd-Jh9lGc::before{opacity:.04}.VfPpkd-LgbsSe-OWXEXe-INsAgc.VfPpkd-ksKsZd-mWPk3d-OWXEXe-AHe6Kc-XpnDCe .VfPpkd-Jh9lGc::before,.VfPpkd-LgbsSe-OWXEXe-INsAgc:not(.VfPpkd-ksKsZd-mWPk3d):focus .VfPpkd-Jh9lGc::before{transition-duration:75ms;opacity:.12}.VfPpkd-LgbsSe-OWXEXe-INsAgc:not(.VfPpkd-ksKsZd-mWPk3d) .VfPpkd-Jh9lGc::after{</w:t>
      </w:r>
      <w:proofErr w:type="spellStart"/>
      <w:r>
        <w:t>transition:opacity</w:t>
      </w:r>
      <w:proofErr w:type="spellEnd"/>
      <w:r>
        <w:t xml:space="preserve"> .15s linear}.VfPpkd-LgbsSe-OWXEXe-INsAgc:not(.VfPpkd-ksKsZd-mWPk3d):active .VfPpkd-Jh9lGc::after{transition-duration:75ms;opacity:.12}.VfPpkd-LgbsSe-OWXEXe-INsAgc.VfPpkd-ksKsZd-mWPk3d{--mdc-ripple-fg-opacity:var(--mdc-outlined-button-pressed-state-layer-opacity,0.12)}.VfPpkd-LgbsSe-OWXEXe-INsAgc .VfPpkd-Jh9lGc{border-radius:4px}.</w:t>
      </w:r>
      <w:proofErr w:type="spellStart"/>
      <w:r>
        <w:t>VfPpkd-LgbsSe-OWXEXe-INsAgc</w:t>
      </w:r>
      <w:proofErr w:type="spellEnd"/>
      <w:r>
        <w:t xml:space="preserve"> .VfPpkd-J1Ukfc-LhBDec{border-radius:2px}.VfPpkd-LgbsSe-OWXEXe-INsAgc .VfPpkd-J1Ukfc-LhBDec::after{border-radius:4px}.VfPpkd-LgbsSe-OWXEXe-INsAgc:not(:disabled){border-color:rgba(0,0,0,.12)}.VfPpkd-LgbsSe-OWXEXe-INsAgc:disabled{border-color:rgba(0,0,0,.12)}.VfPpkd-LgbsSe-OWXEXe-INsAgc.VfPpkd-LgbsSe-OWXEXe-Bz112c-UbuQg{padding:0 11px 0 15px}.VfPpkd-LgbsSe-OWXEXe-INsAgc.VfPpkd-LgbsSe-OWXEXe-Bz112c-M1Soyc{padding:0 15px 0 11px}.</w:t>
      </w:r>
      <w:proofErr w:type="spellStart"/>
      <w:r>
        <w:t>VfPpkd-LgbsSe-OWXEXe-INsAgc</w:t>
      </w:r>
      <w:proofErr w:type="spellEnd"/>
      <w:r>
        <w:t xml:space="preserve"> .VfPpkd-Jh9lGc{top:-1px;left:-1px;bottom:-1px;right:-1px;border-width:1px}.VfPpkd-LgbsSe-OWXEXe-INsAgc .</w:t>
      </w:r>
      <w:proofErr w:type="spellStart"/>
      <w:r>
        <w:t>VfPpkd-RLmnJb</w:t>
      </w:r>
      <w:proofErr w:type="spellEnd"/>
      <w:r>
        <w:t>{left:-1px;width:calc(100% + 2px)}.nCP5yc{</w:t>
      </w:r>
      <w:proofErr w:type="spellStart"/>
      <w:r>
        <w:t>font-family:"Google</w:t>
      </w:r>
      <w:proofErr w:type="spellEnd"/>
      <w:r>
        <w:t xml:space="preserve"> Sans",Roboto,Arial,sans-serif;font-size:.875rem;letter-spacing:.0107142857em;font-weight:500;text-transform:none;transition:border .28s cubic-</w:t>
      </w:r>
      <w:proofErr w:type="spellStart"/>
      <w:r>
        <w:t>bezier</w:t>
      </w:r>
      <w:proofErr w:type="spellEnd"/>
      <w:r>
        <w:t>(.4,0,.2,1),box-shadow .28s cubic-</w:t>
      </w:r>
      <w:proofErr w:type="spellStart"/>
      <w:r>
        <w:t>bezier</w:t>
      </w:r>
      <w:proofErr w:type="spellEnd"/>
      <w:r>
        <w:t>(.4,0,.2,1);</w:t>
      </w:r>
      <w:proofErr w:type="spellStart"/>
      <w:r>
        <w:t>box-shadow:none</w:t>
      </w:r>
      <w:proofErr w:type="spellEnd"/>
      <w:r>
        <w:t>}.nCP5yc .VfPpkd-Jh9lGc{height:100%;position:absolute;overflow:hidden;width:100%;z-index:0}.nCP5yc:not(:disabled){background-color:rgb(26,115,232);background-color:var(--gm-fillbutton-container-color,rgb(26,115,232))}.nCP5yc:not(:disabled){color:#fff;color:var(--gm-fillbutton-ink-color,#fff)}.nCP5yc:disabled{background-color:rgba(60,64,67,.12);background-color:var(--gm-fillbutton-disabled-container-color,rgba(60,64,67,.12))}.nCP5yc:disabled{color:rgba(60,64,67,.38);color:var(--gm-fillbutton-disabled-ink-color,rgba(60,64,67,.38))}.nCP5yc .VfPpkd-Jh9lGc::before,.nCP5yc .VfPpkd-Jh9lGc::after{background-color:rgb(32,33,36);background-color:var(--gm-fillbutton-state-color,rgb(32,33,36))}.nCP5yc:hover .VfPpkd-Jh9lGc::before,.nCP5yc.VfPpkd-ksKsZd-XxIAqe-OWXEXe-ZmdkE .VfPpkd-Jh9lGc::before{opacity:.16;opacity:var(--mdc-ripple-hover-opacity,.16)}.nCP5yc.VfPpkd-ksKsZd-mWPk3d-OWXEXe-AHe6Kc-XpnDCe .VfPpkd-Jh9lGc::before,.nCP5yc:not(.VfPpkd-ksKsZd-mWPk3d):focus .VfPpkd-Jh9lGc::before{transition-duration:75ms;opacity:.24;opacity:var(--mdc-ripple-focus-opacity,.24)}.nCP5yc:not(.VfPpkd-ksKsZd-mWPk3d) .VfPpkd-Jh9lGc::after{</w:t>
      </w:r>
      <w:proofErr w:type="spellStart"/>
      <w:r>
        <w:t>transition:opacity</w:t>
      </w:r>
      <w:proofErr w:type="spellEnd"/>
      <w:r>
        <w:t xml:space="preserve"> .15s linear}.nCP5yc:not(.VfPpkd-ksKsZd-mWPk3d):active .VfPpkd-Jh9lGc::after{transition-duration:75ms;opacity:.2;opacity:var(--mdc-ripple-press-opacity,.2)}.nCP5yc.VfPpkd-ksKsZd-mWPk3d{--mdc-ripple-fg-opacity:var(--mdc-ripple-press-opacity,0.2)}.nCP5yc .VfPpkd-BFbNVe-bF1uUb{opacity:0}.nCP5yc .VfPpkd-UdE5de-uDEFge .VfPpkd-JGcpL-uI4vCe-LkdAo,.nCP5yc .VfPpkd-UdE5de-uDEFge .VfPpkd-JGcpL-IdXvz-LkdAo-Bd00G{stroke:#</w:t>
      </w:r>
      <w:proofErr w:type="spellStart"/>
      <w:r>
        <w:t>fff</w:t>
      </w:r>
      <w:proofErr w:type="spellEnd"/>
      <w:r>
        <w:t>}@media (-</w:t>
      </w:r>
      <w:proofErr w:type="spellStart"/>
      <w:r>
        <w:t>ms-high-contrast:active</w:t>
      </w:r>
      <w:proofErr w:type="spellEnd"/>
      <w:r>
        <w:t>),screen and (</w:t>
      </w:r>
      <w:proofErr w:type="spellStart"/>
      <w:r>
        <w:t>forced-colors:active</w:t>
      </w:r>
      <w:proofErr w:type="spellEnd"/>
      <w:r>
        <w:t xml:space="preserve">){.nCP5yc .VfPpkd-UdE5de-uDEFge .VfPpkd-JGcpL-uI4vCe-LkdAo,.nCP5yc .VfPpkd-UdE5de-uDEFge .VfPpkd-JGcpL-IdXvz-LkdAo-Bd00G{stroke:CanvasText}}.nCP5yc:hover{box-shadow:0 1px 2px 0 </w:t>
      </w:r>
      <w:proofErr w:type="spellStart"/>
      <w:r>
        <w:t>rgba</w:t>
      </w:r>
      <w:proofErr w:type="spellEnd"/>
      <w:r>
        <w:t xml:space="preserve">(60,64,67,.3),0 1px 3px 1px </w:t>
      </w:r>
      <w:proofErr w:type="spellStart"/>
      <w:r>
        <w:t>rgba</w:t>
      </w:r>
      <w:proofErr w:type="spellEnd"/>
      <w:r>
        <w:t xml:space="preserve">(60,64,67,.15);box-shadow:0 1px 2px 0 </w:t>
      </w:r>
      <w:proofErr w:type="spellStart"/>
      <w:r>
        <w:t>var</w:t>
      </w:r>
      <w:proofErr w:type="spellEnd"/>
      <w:r>
        <w:t>(--gm-</w:t>
      </w:r>
      <w:proofErr w:type="spellStart"/>
      <w:r>
        <w:t>fillbutton</w:t>
      </w:r>
      <w:proofErr w:type="spellEnd"/>
      <w:r>
        <w:t>-</w:t>
      </w:r>
      <w:proofErr w:type="spellStart"/>
      <w:r>
        <w:t>keyshadow-color,rgba</w:t>
      </w:r>
      <w:proofErr w:type="spellEnd"/>
      <w:r>
        <w:t xml:space="preserve">(60,64,67,.3)),0 1px 3px 1px </w:t>
      </w:r>
      <w:proofErr w:type="spellStart"/>
      <w:r>
        <w:t>var</w:t>
      </w:r>
      <w:proofErr w:type="spellEnd"/>
      <w:r>
        <w:t xml:space="preserve">(--gm-fillbutton-ambientshadow-color,rgba(60,64,67,.15))}.nCP5yc:hover .VfPpkd-BFbNVe-bF1uUb{opacity:0}.nCP5yc:active{box-shadow:0 1px 2px 0 </w:t>
      </w:r>
      <w:proofErr w:type="spellStart"/>
      <w:r>
        <w:t>rgba</w:t>
      </w:r>
      <w:proofErr w:type="spellEnd"/>
      <w:r>
        <w:t xml:space="preserve">(60,64,67,.3),0 2px 6px 2px </w:t>
      </w:r>
      <w:proofErr w:type="spellStart"/>
      <w:r>
        <w:t>rgba</w:t>
      </w:r>
      <w:proofErr w:type="spellEnd"/>
      <w:r>
        <w:t xml:space="preserve">(60,64,67,.15);box-shadow:0 1px 2px 0 </w:t>
      </w:r>
      <w:proofErr w:type="spellStart"/>
      <w:r>
        <w:t>var</w:t>
      </w:r>
      <w:proofErr w:type="spellEnd"/>
      <w:r>
        <w:t>(--gm-</w:t>
      </w:r>
      <w:proofErr w:type="spellStart"/>
      <w:r>
        <w:t>fillbutton</w:t>
      </w:r>
      <w:proofErr w:type="spellEnd"/>
      <w:r>
        <w:t>-</w:t>
      </w:r>
      <w:proofErr w:type="spellStart"/>
      <w:r>
        <w:t>keyshadow-color,rgba</w:t>
      </w:r>
      <w:proofErr w:type="spellEnd"/>
      <w:r>
        <w:t xml:space="preserve">(60,64,67,.3)),0 2px 6px 2px </w:t>
      </w:r>
      <w:proofErr w:type="spellStart"/>
      <w:r>
        <w:t>var</w:t>
      </w:r>
      <w:proofErr w:type="spellEnd"/>
      <w:r>
        <w:t>(--gm-fillbutton-ambientshadow-color,rgba(60,64,67,.15))}.nCP5yc:active .VfPpkd-BFbNVe-bF1uUb{opacity:0}.nCP5yc:disabled{box-shadow:none}.nCP5yc:disabled:hover .VfPpkd-Jh9lGc::before,.nCP5yc:disabled.VfPpkd-ksKsZd-XxIAqe-OWXEXe-ZmdkE .VfPpkd-Jh9lGc::before{opacity:0;opacity:var(--mdc-ripple-hover-opacity,0)}.nCP5yc:disabled.VfPpkd-ksKsZd-mWPk3d-OWXEXe-AHe6Kc-XpnDCe .VfPpkd-Jh9lGc::before,.nCP5yc:disabled:not(.VfPpkd-ksKsZd-mWPk3d):focus .VfPpkd-Jh9lGc::before{transition-duration:75ms;opacity:0;opacity:var(--mdc-ripple-focus-opacity,0)}.nCP5yc:disabled:not(.VfPpkd-ksKsZd-mWPk3d) .VfPpkd-Jh9lGc::after{</w:t>
      </w:r>
      <w:proofErr w:type="spellStart"/>
      <w:r>
        <w:t>transition:opacity</w:t>
      </w:r>
      <w:proofErr w:type="spellEnd"/>
      <w:r>
        <w:t xml:space="preserve"> .15s linear}.nCP5yc:disabled:not(.VfPpkd-ksKsZd-mWPk3d):active .VfPpkd-Jh9lGc::after{transition-duration:75ms;opacity:0;opacity:var(--mdc-ripple-press-opacity,0)}.nCP5yc:disabled.VfPpkd-ksKsZd-mWPk3d{--mdc-ripple-fg-opacity:var(--mdc-ripple-press-opacity,0)}.nCP5yc:disabled .VfPpkd-BFbNVe-bF1uUb{opacity:0}.Rj2Mlf{</w:t>
      </w:r>
      <w:proofErr w:type="spellStart"/>
      <w:r>
        <w:t>font-family:"Google</w:t>
      </w:r>
      <w:proofErr w:type="spellEnd"/>
      <w:r>
        <w:t xml:space="preserve"> Sans",Roboto,Arial,sans-serif;font-size:.875rem;letter-spacing:.0107142857em;font-weight:500;text-transform:none;transition:border .28s cubic-</w:t>
      </w:r>
      <w:proofErr w:type="spellStart"/>
      <w:r>
        <w:t>bezier</w:t>
      </w:r>
      <w:proofErr w:type="spellEnd"/>
      <w:r>
        <w:t>(.4,0,.2,1),box-shadow .28s cubic-</w:t>
      </w:r>
      <w:proofErr w:type="spellStart"/>
      <w:r>
        <w:t>bezier</w:t>
      </w:r>
      <w:proofErr w:type="spellEnd"/>
      <w:r>
        <w:t>(.4,0,.2,1);</w:t>
      </w:r>
      <w:proofErr w:type="spellStart"/>
      <w:r>
        <w:t>box-shadow:none</w:t>
      </w:r>
      <w:proofErr w:type="spellEnd"/>
      <w:r>
        <w:t>}.Rj2Mlf .VfPpkd-Jh9lGc{height:100%;position:absolute;overflow:hidden;width:100%;z-index:0}.Rj2Mlf:not(:disabled){color:rgb(26,115,232);color:var(--gm-hairlinebutton-ink-color,rgb(26,115,232))}.Rj2Mlf:not(:disabled){border-color:rgb(218,220,224);border-color:var(--gm-hairlinebutton-outline-color,rgb(218,220,224))}.Rj2Mlf:not(:disabled):hover{border-color:rgb(218,220,224);border-color:var(--gm-hairlinebutton-outline-color,rgb(218,220,224))}.Rj2Mlf:not(:disabled).VfPpkd-ksKsZd-mWPk3d-OWXEXe-AHe6Kc-XpnDCe,.Rj2Mlf:not(:disabled):not(.VfPpkd-ksKsZd-mWPk3d):focus{border-color:rgb(23,78,166);border-color:var(--gm-hairlinebutton-outline-color--stateful,rgb(23,78,166))}.Rj2Mlf:not(:disabled):active,.Rj2Mlf:not(:disabled):focus:active{border-color:rgb(218,220,224);border-color:var(--gm-hairlinebutton-outline-color,rgb(218,220,224))}.Rj2Mlf:disabled{color:rgba(60,64,67,.38);color:var(--gm-hairlinebutton-disabled-ink-color,rgba(60,64,67,.38))}.Rj2Mlf:disabled{border-color:rgba(60,64,67,.12);border-color:var(--gm-hairlinebutton-disabled-outline-color,rgba(60,64,67,.12))}.Rj2Mlf:hover:not(:disabled),.Rj2Mlf.VfPpkd-ksKsZd-mWPk3d-OWXEXe-AHe6Kc-XpnDCe:not(:disabled),.Rj2Mlf:not(.VfPpkd-ksKsZd-mWPk3d):focus:not(:disabled),.Rj2Mlf:active:not(:disabled){color:rgb(23,78,166);color:var(--gm-hairlinebutton-ink-color--stateful,rgb(23,78,166))}.Rj2Mlf .VfPpkd-BFbNVe-bF1uUb{opacity:0}.Rj2Mlf .VfPpkd-UdE5de-uDEFge .VfPpkd-JGcpL-uI4vCe-LkdAo,.Rj2Mlf .VfPpkd-UdE5de-uDEFge .VfPpkd-JGcpL-IdXvz-LkdAo-Bd00G{</w:t>
      </w:r>
      <w:proofErr w:type="spellStart"/>
      <w:r>
        <w:t>stroke:rgb</w:t>
      </w:r>
      <w:proofErr w:type="spellEnd"/>
      <w:r>
        <w:t>(26,115,232)}@media (-</w:t>
      </w:r>
      <w:proofErr w:type="spellStart"/>
      <w:r>
        <w:t>ms-high-contrast:active</w:t>
      </w:r>
      <w:proofErr w:type="spellEnd"/>
      <w:r>
        <w:t>),screen and (</w:t>
      </w:r>
      <w:proofErr w:type="spellStart"/>
      <w:r>
        <w:t>forced-colors:active</w:t>
      </w:r>
      <w:proofErr w:type="spellEnd"/>
      <w:r>
        <w:t>){.Rj2Mlf .VfPpkd-UdE5de-uDEFge .VfPpkd-JGcpL-uI4vCe-LkdAo,.Rj2Mlf .VfPpkd-UdE5de-uDEFge .VfPpkd-JGcpL-IdXvz-LkdAo-Bd00G{</w:t>
      </w:r>
      <w:proofErr w:type="spellStart"/>
      <w:r>
        <w:t>stroke:CanvasText</w:t>
      </w:r>
      <w:proofErr w:type="spellEnd"/>
      <w:r>
        <w:t>}}.Rj2Mlf .VfPpkd-Jh9lGc::before,.Rj2Mlf .VfPpkd-Jh9lGc::after{background-color:rgb(26,115,232);background-color:var(--gm-hairlinebutton-state-color,rgb(26,115,232))}.Rj2Mlf:hover .VfPpkd-Jh9lGc::before,.Rj2Mlf.VfPpkd-ksKsZd-XxIAqe-OWXEXe-ZmdkE .VfPpkd-Jh9lGc::before{opacity:.04;opacity:var(--mdc-ripple-hover-opacity,.04)}.Rj2Mlf.VfPpkd-ksKsZd-mWPk3d-OWXEXe-AHe6Kc-XpnDCe .VfPpkd-Jh9lGc::before,.Rj2Mlf:not(.VfPpkd-ksKsZd-mWPk3d):focus .VfPpkd-Jh9lGc::before{transition-duration:75ms;opacity:.12;opacity:var(--mdc-ripple-focus-opacity,.12)}.Rj2Mlf:not(.VfPpkd-ksKsZd-mWPk3d) .VfPpkd-Jh9lGc::after{</w:t>
      </w:r>
      <w:proofErr w:type="spellStart"/>
      <w:r>
        <w:t>transition:opacity</w:t>
      </w:r>
      <w:proofErr w:type="spellEnd"/>
      <w:r>
        <w:t xml:space="preserve"> .15s linear}.Rj2Mlf:not(.VfPpkd-ksKsZd-mWPk3d):active .VfPpkd-Jh9lGc::after{transition-duration:75ms;opacity:.12;opacity:var(--mdc-ripple-press-opacity,.12)}.Rj2Mlf.VfPpkd-ksKsZd-mWPk3d{--mdc-ripple-fg-opacity:var(--mdc-ripple-press-opacity,0.12)}.Rj2Mlf:disabled:hover .VfPpkd-Jh9lGc::before,.Rj2Mlf:disabled.VfPpkd-ksKsZd-XxIAqe-OWXEXe-ZmdkE .VfPpkd-Jh9lGc::before{opacity:0;opacity:var(--mdc-ripple-hover-opacity,0)}.Rj2Mlf:disabled.VfPpkd-ksKsZd-mWPk3d-OWXEXe-AHe6Kc-XpnDCe .VfPpkd-Jh9lGc::before,.Rj2Mlf:disabled:not(.VfPpkd-ksKsZd-mWPk3d):focus .VfPpkd-Jh9lGc::before{transition-duration:75ms;opacity:0;opacity:var(--mdc-ripple-focus-opacity,0)}.Rj2Mlf:disabled:not(.VfPpkd-ksKsZd-mWPk3d) .VfPpkd-Jh9lGc::after{</w:t>
      </w:r>
      <w:proofErr w:type="spellStart"/>
      <w:r>
        <w:t>transition:opacity</w:t>
      </w:r>
      <w:proofErr w:type="spellEnd"/>
      <w:r>
        <w:t xml:space="preserve"> .15s linear}.Rj2Mlf:disabled:not(.VfPpkd-ksKsZd-mWPk3d):active .VfPpkd-Jh9lGc::after{transition-duration:75ms;opacity:0;opacity:var(--mdc-ripple-press-opacity,0)}.Rj2Mlf:disabled.VfPpkd-ksKsZd-mWPk3d{--mdc-ripple-fg-opacity:var(--mdc-ripple-press-opacity,0)}.b9hyVd{font-family:"Google Sans",Roboto,Arial,sans-serif;font-size:.875rem;letter-spacing:.0107142857em;font-weight:500;text-transform:none;transition:border .28s cubic-</w:t>
      </w:r>
      <w:proofErr w:type="spellStart"/>
      <w:r>
        <w:t>bezier</w:t>
      </w:r>
      <w:proofErr w:type="spellEnd"/>
      <w:r>
        <w:t>(.4,0,.2,1),box-shadow .28s cubic-</w:t>
      </w:r>
      <w:proofErr w:type="spellStart"/>
      <w:r>
        <w:t>bezier</w:t>
      </w:r>
      <w:proofErr w:type="spellEnd"/>
      <w:r>
        <w:t xml:space="preserve">(.4,0,.2,1);border-width:0;box-shadow:0 1px 2px 0 </w:t>
      </w:r>
      <w:proofErr w:type="spellStart"/>
      <w:r>
        <w:t>rgba</w:t>
      </w:r>
      <w:proofErr w:type="spellEnd"/>
      <w:r>
        <w:t xml:space="preserve">(60,64,67,.3),0 1px 3px 1px </w:t>
      </w:r>
      <w:proofErr w:type="spellStart"/>
      <w:r>
        <w:t>rgba</w:t>
      </w:r>
      <w:proofErr w:type="spellEnd"/>
      <w:r>
        <w:t xml:space="preserve">(60,64,67,.15);box-shadow:0 1px 2px 0 </w:t>
      </w:r>
      <w:proofErr w:type="spellStart"/>
      <w:r>
        <w:t>var</w:t>
      </w:r>
      <w:proofErr w:type="spellEnd"/>
      <w:r>
        <w:t>(--gm-</w:t>
      </w:r>
      <w:proofErr w:type="spellStart"/>
      <w:r>
        <w:t>protectedbutton</w:t>
      </w:r>
      <w:proofErr w:type="spellEnd"/>
      <w:r>
        <w:t>-</w:t>
      </w:r>
      <w:proofErr w:type="spellStart"/>
      <w:r>
        <w:t>keyshadow-color,rgba</w:t>
      </w:r>
      <w:proofErr w:type="spellEnd"/>
      <w:r>
        <w:t xml:space="preserve">(60,64,67,.3)),0 1px 3px 1px </w:t>
      </w:r>
      <w:proofErr w:type="spellStart"/>
      <w:r>
        <w:t>var</w:t>
      </w:r>
      <w:proofErr w:type="spellEnd"/>
      <w:r>
        <w:t>(--gm-protectedbutton-ambientshadow-color,rgba(60,64,67,.15))}.b9hyVd .VfPpkd-Jh9lGc{height:100%;position:absolute;overflow:hidden;width:100%;z-index:0}.b9hyVd:not(:disabled){background-color:#fff;background-color:var(--gm-protectedbutton-container-color,#fff)}.b9hyVd:not(:disabled){color:rgb(26,115,232);color:var(--gm-protectedbutton-ink-color,rgb(26,115,232))}.b9hyVd:disabled{background-color:rgba(60,64,67,.12);background-color:var(--gm-protectedbutton-disabled-container-color,rgba(60,64,67,.12))}.b9hyVd:disabled{color:rgba(60,64,67,.38);color:var(--gm-protectedbutton-disabled-ink-color,rgba(60,64,67,.38))}.b9hyVd:hover:not(:disabled),.b9hyVd.VfPpkd-ksKsZd-mWPk3d-OWXEXe-AHe6Kc-XpnDCe:not(:disabled),.b9hyVd:not(.VfPpkd-ksKsZd-mWPk3d):focus:not(:disabled),.b9hyVd:active:not(:disabled){color:rgb(23,78,166);color:var(--gm-protectedbutton-ink-color--stateful,rgb(23,78,166))}.b9hyVd .VfPpkd-BFbNVe-bF1uUb{opacity:0}.b9hyVd .VfPpkd-UdE5de-uDEFge .VfPpkd-JGcpL-uI4vCe-LkdAo,.b9hyVd .VfPpkd-UdE5de-uDEFge .VfPpkd-JGcpL-IdXvz-LkdAo-Bd00G{</w:t>
      </w:r>
      <w:proofErr w:type="spellStart"/>
      <w:r>
        <w:t>stroke:rgb</w:t>
      </w:r>
      <w:proofErr w:type="spellEnd"/>
      <w:r>
        <w:t>(26,115,232)}@media (-</w:t>
      </w:r>
      <w:proofErr w:type="spellStart"/>
      <w:r>
        <w:t>ms-high-contrast:active</w:t>
      </w:r>
      <w:proofErr w:type="spellEnd"/>
      <w:r>
        <w:t>),screen and (</w:t>
      </w:r>
      <w:proofErr w:type="spellStart"/>
      <w:r>
        <w:t>forced-colors:active</w:t>
      </w:r>
      <w:proofErr w:type="spellEnd"/>
      <w:r>
        <w:t xml:space="preserve">){.b9hyVd .VfPpkd-UdE5de-uDEFge .VfPpkd-JGcpL-uI4vCe-LkdAo,.b9hyVd .VfPpkd-UdE5de-uDEFge .VfPpkd-JGcpL-IdXvz-LkdAo-Bd00G{stroke:CanvasText}}.b9hyVd.VfPpkd-ksKsZd-mWPk3d-OWXEXe-AHe6Kc-XpnDCe,.b9hyVd:not(.VfPpkd-ksKsZd-mWPk3d):focus{border-width:0;box-shadow:0 1px 2px 0 </w:t>
      </w:r>
      <w:proofErr w:type="spellStart"/>
      <w:r>
        <w:t>rgba</w:t>
      </w:r>
      <w:proofErr w:type="spellEnd"/>
      <w:r>
        <w:t xml:space="preserve">(60,64,67,.3),0 1px 3px 1px </w:t>
      </w:r>
      <w:proofErr w:type="spellStart"/>
      <w:r>
        <w:t>rgba</w:t>
      </w:r>
      <w:proofErr w:type="spellEnd"/>
      <w:r>
        <w:t xml:space="preserve">(60,64,67,.15);box-shadow:0 1px 2px 0 </w:t>
      </w:r>
      <w:proofErr w:type="spellStart"/>
      <w:r>
        <w:t>var</w:t>
      </w:r>
      <w:proofErr w:type="spellEnd"/>
      <w:r>
        <w:t>(--gm-</w:t>
      </w:r>
      <w:proofErr w:type="spellStart"/>
      <w:r>
        <w:t>protectedbutton</w:t>
      </w:r>
      <w:proofErr w:type="spellEnd"/>
      <w:r>
        <w:t>-</w:t>
      </w:r>
      <w:proofErr w:type="spellStart"/>
      <w:r>
        <w:t>keyshadow-color,rgba</w:t>
      </w:r>
      <w:proofErr w:type="spellEnd"/>
      <w:r>
        <w:t xml:space="preserve">(60,64,67,.3)),0 1px 3px 1px </w:t>
      </w:r>
      <w:proofErr w:type="spellStart"/>
      <w:r>
        <w:t>var</w:t>
      </w:r>
      <w:proofErr w:type="spellEnd"/>
      <w:r>
        <w:t xml:space="preserve">(--gm-protectedbutton-ambientshadow-color,rgba(60,64,67,.15))}.b9hyVd.VfPpkd-ksKsZd-mWPk3d-OWXEXe-AHe6Kc-XpnDCe .VfPpkd-BFbNVe-bF1uUb,.b9hyVd:not(.VfPpkd-ksKsZd-mWPk3d):focus .VfPpkd-BFbNVe-bF1uUb{opacity:0}.b9hyVd:hover{border-width:0;box-shadow:0 1px 2px 0 </w:t>
      </w:r>
      <w:proofErr w:type="spellStart"/>
      <w:r>
        <w:t>rgba</w:t>
      </w:r>
      <w:proofErr w:type="spellEnd"/>
      <w:r>
        <w:t xml:space="preserve">(60,64,67,.3),0 2px 6px 2px </w:t>
      </w:r>
      <w:proofErr w:type="spellStart"/>
      <w:r>
        <w:t>rgba</w:t>
      </w:r>
      <w:proofErr w:type="spellEnd"/>
      <w:r>
        <w:t xml:space="preserve">(60,64,67,.15);box-shadow:0 1px 2px 0 </w:t>
      </w:r>
      <w:proofErr w:type="spellStart"/>
      <w:r>
        <w:t>var</w:t>
      </w:r>
      <w:proofErr w:type="spellEnd"/>
      <w:r>
        <w:t>(--gm-</w:t>
      </w:r>
      <w:proofErr w:type="spellStart"/>
      <w:r>
        <w:t>protectedbutton</w:t>
      </w:r>
      <w:proofErr w:type="spellEnd"/>
      <w:r>
        <w:t>-</w:t>
      </w:r>
      <w:proofErr w:type="spellStart"/>
      <w:r>
        <w:t>keyshadow-color,rgba</w:t>
      </w:r>
      <w:proofErr w:type="spellEnd"/>
      <w:r>
        <w:t xml:space="preserve">(60,64,67,.3)),0 2px 6px 2px </w:t>
      </w:r>
      <w:proofErr w:type="spellStart"/>
      <w:r>
        <w:t>var</w:t>
      </w:r>
      <w:proofErr w:type="spellEnd"/>
      <w:r>
        <w:t xml:space="preserve">(--gm-protectedbutton-ambientshadow-color,rgba(60,64,67,.15))}.b9hyVd:hover .VfPpkd-BFbNVe-bF1uUb{opacity:0}.b9hyVd:not(:disabled):active{border-width:0;box-shadow:0 1px 3px 0 </w:t>
      </w:r>
      <w:proofErr w:type="spellStart"/>
      <w:r>
        <w:t>rgba</w:t>
      </w:r>
      <w:proofErr w:type="spellEnd"/>
      <w:r>
        <w:t xml:space="preserve">(60,64,67,.3),0 4px 8px 3px </w:t>
      </w:r>
      <w:proofErr w:type="spellStart"/>
      <w:r>
        <w:t>rgba</w:t>
      </w:r>
      <w:proofErr w:type="spellEnd"/>
      <w:r>
        <w:t xml:space="preserve">(60,64,67,.15);box-shadow:0 1px 3px 0 </w:t>
      </w:r>
      <w:proofErr w:type="spellStart"/>
      <w:r>
        <w:t>var</w:t>
      </w:r>
      <w:proofErr w:type="spellEnd"/>
      <w:r>
        <w:t>(--gm-</w:t>
      </w:r>
      <w:proofErr w:type="spellStart"/>
      <w:r>
        <w:t>protectedbutton</w:t>
      </w:r>
      <w:proofErr w:type="spellEnd"/>
      <w:r>
        <w:t>-</w:t>
      </w:r>
      <w:proofErr w:type="spellStart"/>
      <w:r>
        <w:t>keyshadow-color,rgba</w:t>
      </w:r>
      <w:proofErr w:type="spellEnd"/>
      <w:r>
        <w:t xml:space="preserve">(60,64,67,.3)),0 4px 8px 3px </w:t>
      </w:r>
      <w:proofErr w:type="spellStart"/>
      <w:r>
        <w:t>var</w:t>
      </w:r>
      <w:proofErr w:type="spellEnd"/>
      <w:r>
        <w:t>(--gm-protectedbutton-ambientshadow-color,rgba(60,64,67,.15))}.b9hyVd:not(:disabled):active .VfPpkd-BFbNVe-bF1uUb{opacity:0}.b9hyVd .VfPpkd-Jh9lGc::before,.b9hyVd .VfPpkd-Jh9lGc::after{background-color:rgb(26,115,232);background-color:var(--gm-protectedbutton-state-color,rgb(26,115,232))}.b9hyVd:hover .VfPpkd-Jh9lGc::before,.b9hyVd.VfPpkd-ksKsZd-XxIAqe-OWXEXe-ZmdkE .VfPpkd-Jh9lGc::before{opacity:.04;opacity:var(--mdc-ripple-hover-opacity,.04)}.b9hyVd.VfPpkd-ksKsZd-mWPk3d-OWXEXe-AHe6Kc-XpnDCe .VfPpkd-Jh9lGc::before,.b9hyVd:not(.VfPpkd-ksKsZd-mWPk3d):focus .VfPpkd-Jh9lGc::before{transition-duration:75ms;opacity:.12;opacity:var(--mdc-ripple-focus-opacity,.12)}.b9hyVd:not(.VfPpkd-ksKsZd-mWPk3d) .VfPpkd-Jh9lGc::after{</w:t>
      </w:r>
      <w:proofErr w:type="spellStart"/>
      <w:r>
        <w:t>transition:opacity</w:t>
      </w:r>
      <w:proofErr w:type="spellEnd"/>
      <w:r>
        <w:t xml:space="preserve"> .15s linear}.b9hyVd:not(.VfPpkd-ksKsZd-mWPk3d):active .VfPpkd-Jh9lGc::after{transition-duration:75ms;opacity:.12;opacity:var(--mdc-ripple-press-opacity,.12)}.b9hyVd.VfPpkd-ksKsZd-mWPk3d{--mdc-ripple-fg-opacity:var(--mdc-ripple-press-opacity,0.12)}.b9hyVd:disabled{box-shadow:none}.b9hyVd:disabled .VfPpkd-BFbNVe-bF1uUb{opacity:0}.b9hyVd:disabled:hover .VfPpkd-Jh9lGc::before,.b9hyVd:disabled.VfPpkd-ksKsZd-XxIAqe-OWXEXe-ZmdkE .VfPpkd-Jh9lGc::before{opacity:0;opacity:var(--mdc-ripple-hover-opacity,0)}.b9hyVd:disabled.VfPpkd-ksKsZd-mWPk3d-OWXEXe-AHe6Kc-XpnDCe .VfPpkd-Jh9lGc::before,.b9hyVd:disabled:not(.VfPpkd-ksKsZd-mWPk3d):focus .VfPpkd-Jh9lGc::before{transition-duration:75ms;opacity:0;opacity:var(--mdc-ripple-focus-opacity,0)}.b9hyVd:disabled:not(.VfPpkd-ksKsZd-mWPk3d) .VfPpkd-Jh9lGc::after{</w:t>
      </w:r>
      <w:proofErr w:type="spellStart"/>
      <w:r>
        <w:t>transition:opacity</w:t>
      </w:r>
      <w:proofErr w:type="spellEnd"/>
      <w:r>
        <w:t xml:space="preserve"> .15s linear}.b9hyVd:disabled:not(.VfPpkd-ksKsZd-mWPk3d):active .VfPpkd-Jh9lGc::after{transition-duration:75ms;opacity:0;opacity:var(--mdc-ripple-press-opacity,0)}.b9hyVd:disabled.VfPpkd-ksKsZd-mWPk3d{--mdc-ripple-fg-opacity:var(--mdc-ripple-press-opacity,0)}.Kjnxrf{font-family:"Google Sans",Roboto,Arial,sans-serif;font-size:.875rem;letter-spacing:.0107142857em;font-weight:500;text-transform:none;transition:border .28s cubic-</w:t>
      </w:r>
      <w:proofErr w:type="spellStart"/>
      <w:r>
        <w:t>bezier</w:t>
      </w:r>
      <w:proofErr w:type="spellEnd"/>
      <w:r>
        <w:t>(.4,0,.2,1),box-shadow .28s cubic-</w:t>
      </w:r>
      <w:proofErr w:type="spellStart"/>
      <w:r>
        <w:t>bezier</w:t>
      </w:r>
      <w:proofErr w:type="spellEnd"/>
      <w:r>
        <w:t>(.4,0,.2,1);</w:t>
      </w:r>
      <w:proofErr w:type="spellStart"/>
      <w:r>
        <w:t>box-shadow:none</w:t>
      </w:r>
      <w:proofErr w:type="spellEnd"/>
      <w:r>
        <w:t>}.</w:t>
      </w:r>
      <w:proofErr w:type="spellStart"/>
      <w:r>
        <w:t>Kjnxrf</w:t>
      </w:r>
      <w:proofErr w:type="spellEnd"/>
      <w:r>
        <w:t xml:space="preserve"> .VfPpkd-Jh9lGc{height:100%;position:absolute;overflow:hidden;width:100%;z-index:0}.Kjnxrf:not(:disabled){background-color:rgb(232,240,254)}.Kjnxrf:not(:disabled){color:rgb(25,103,210)}.Kjnxrf:disabled{background-color:rgba(60,64,67,.12)}.Kjnxrf:disabled{color:rgba(60,64,67,.38)}.Kjnxrf:hover:not(:disabled),.Kjnxrf.VfPpkd-ksKsZd-mWPk3d-OWXEXe-AHe6Kc-XpnDCe:not(:disabled),.Kjnxrf:not(.VfPpkd-ksKsZd-mWPk3d):focus:not(:disabled),.Kjnxrf:active:not(:disabled){color:rgb(23,78,166)}.Kjnxrf .VfPpkd-Jh9lGc::before,.</w:t>
      </w:r>
      <w:proofErr w:type="spellStart"/>
      <w:r>
        <w:t>Kjnxrf</w:t>
      </w:r>
      <w:proofErr w:type="spellEnd"/>
      <w:r>
        <w:t xml:space="preserve"> .VfPpkd-Jh9lGc::after{background-color:rgb(25,103,210);background-color:var(--mdc-ripple-color,rgb(25,103,210))}.Kjnxrf:hover .VfPpkd-Jh9lGc::before,.</w:t>
      </w:r>
      <w:proofErr w:type="spellStart"/>
      <w:r>
        <w:t>Kjnxrf.VfPpkd-ksKsZd-XxIAqe-OWXEXe-ZmdkE</w:t>
      </w:r>
      <w:proofErr w:type="spellEnd"/>
      <w:r>
        <w:t xml:space="preserve"> .VfPpkd-Jh9lGc::before{opacity:.04;opacity:var(--mdc-ripple-hover-opacity,.04)}.Kjnxrf.VfPpkd-ksKsZd-mWPk3d-OWXEXe-AHe6Kc-XpnDCe .VfPpkd-Jh9lGc::before,.</w:t>
      </w:r>
      <w:proofErr w:type="spellStart"/>
      <w:r>
        <w:t>Kjnxrf:not</w:t>
      </w:r>
      <w:proofErr w:type="spellEnd"/>
      <w:r>
        <w:t>(.VfPpkd-ksKsZd-mWPk3d):focus .VfPpkd-Jh9lGc::before{transition-duration:75ms;opacity:.12;opacity:var(--mdc-ripple-focus-opacity,.12)}.Kjnxrf:not(.VfPpkd-ksKsZd-mWPk3d) .VfPpkd-Jh9lGc::after{</w:t>
      </w:r>
      <w:proofErr w:type="spellStart"/>
      <w:r>
        <w:t>transition:opacity</w:t>
      </w:r>
      <w:proofErr w:type="spellEnd"/>
      <w:r>
        <w:t xml:space="preserve"> .15s linear}.</w:t>
      </w:r>
      <w:proofErr w:type="spellStart"/>
      <w:r>
        <w:t>Kjnxrf:not</w:t>
      </w:r>
      <w:proofErr w:type="spellEnd"/>
      <w:r>
        <w:t>(.VfPpkd-ksKsZd-mWPk3d):active .VfPpkd-Jh9lGc::after{transition-duration:75ms;opacity:.1;opacity:var(--mdc-ripple-press-opacity,.1)}.Kjnxrf.VfPpkd-ksKsZd-mWPk3d{--mdc-ripple-fg-opacity:var(--mdc-ripple-press-opacity,0.1)}.Kjnxrf .VfPpkd-BFbNVe-bF1uUb{opacity:0}.</w:t>
      </w:r>
      <w:proofErr w:type="spellStart"/>
      <w:r>
        <w:t>Kjnxrf</w:t>
      </w:r>
      <w:proofErr w:type="spellEnd"/>
      <w:r>
        <w:t xml:space="preserve"> .VfPpkd-UdE5de-uDEFge .VfPpkd-JGcpL-uI4vCe-LkdAo,.Kjnxrf .VfPpkd-UdE5de-uDEFge .VfPpkd-JGcpL-IdXvz-LkdAo-Bd00G{</w:t>
      </w:r>
      <w:proofErr w:type="spellStart"/>
      <w:r>
        <w:t>stroke:rgb</w:t>
      </w:r>
      <w:proofErr w:type="spellEnd"/>
      <w:r>
        <w:t>(25,103,210)}@media (-</w:t>
      </w:r>
      <w:proofErr w:type="spellStart"/>
      <w:r>
        <w:t>ms-high-contrast:active</w:t>
      </w:r>
      <w:proofErr w:type="spellEnd"/>
      <w:r>
        <w:t>),screen and (</w:t>
      </w:r>
      <w:proofErr w:type="spellStart"/>
      <w:r>
        <w:t>forced-colors:active</w:t>
      </w:r>
      <w:proofErr w:type="spellEnd"/>
      <w:r>
        <w:t>){.</w:t>
      </w:r>
      <w:proofErr w:type="spellStart"/>
      <w:r>
        <w:t>Kjnxrf</w:t>
      </w:r>
      <w:proofErr w:type="spellEnd"/>
      <w:r>
        <w:t xml:space="preserve"> .VfPpkd-UdE5de-uDEFge .VfPpkd-JGcpL-uI4vCe-LkdAo,.Kjnxrf .VfPpkd-UdE5de-uDEFge .VfPpkd-JGcpL-IdXvz-LkdAo-Bd00G{stroke:CanvasText}}.Kjnxrf:hover{box-shadow:0 1px 2px 0 </w:t>
      </w:r>
      <w:proofErr w:type="spellStart"/>
      <w:r>
        <w:t>rgba</w:t>
      </w:r>
      <w:proofErr w:type="spellEnd"/>
      <w:r>
        <w:t xml:space="preserve">(60,64,67,.3),0 1px 3px 1px </w:t>
      </w:r>
      <w:proofErr w:type="spellStart"/>
      <w:r>
        <w:t>rgba</w:t>
      </w:r>
      <w:proofErr w:type="spellEnd"/>
      <w:r>
        <w:t>(60,64,67,.15)}.</w:t>
      </w:r>
      <w:proofErr w:type="spellStart"/>
      <w:r>
        <w:t>Kjnxrf:hover</w:t>
      </w:r>
      <w:proofErr w:type="spellEnd"/>
      <w:r>
        <w:t xml:space="preserve"> .VfPpkd-BFbNVe-bF1uUb{opacity:0}.Kjnxrf:not(:disabled):active{box-shadow:0 1px 2px 0 </w:t>
      </w:r>
      <w:proofErr w:type="spellStart"/>
      <w:r>
        <w:t>rgba</w:t>
      </w:r>
      <w:proofErr w:type="spellEnd"/>
      <w:r>
        <w:t xml:space="preserve">(60,64,67,.3),0 2px 6px 2px </w:t>
      </w:r>
      <w:proofErr w:type="spellStart"/>
      <w:r>
        <w:t>rgba</w:t>
      </w:r>
      <w:proofErr w:type="spellEnd"/>
      <w:r>
        <w:t>(60,64,67,.15)}.</w:t>
      </w:r>
      <w:proofErr w:type="spellStart"/>
      <w:r>
        <w:t>Kjnxrf:not</w:t>
      </w:r>
      <w:proofErr w:type="spellEnd"/>
      <w:r>
        <w:t>(:disabled):active .VfPpkd-BFbNVe-bF1uUb{opacity:0}.Kjnxrf:disabled{box-shadow:none}.Kjnxrf:disabled .VfPpkd-BFbNVe-bF1uUb{opacity:0}.</w:t>
      </w:r>
      <w:proofErr w:type="spellStart"/>
      <w:r>
        <w:t>Kjnxrf:disabled:hover</w:t>
      </w:r>
      <w:proofErr w:type="spellEnd"/>
      <w:r>
        <w:t xml:space="preserve"> .VfPpkd-Jh9lGc::before,.Kjnxrf:disabled.VfPpkd-ksKsZd-XxIAqe-OWXEXe-ZmdkE .VfPpkd-Jh9lGc::before{opacity:0;opacity:var(--mdc-ripple-hover-opacity,0)}.Kjnxrf:disabled.VfPpkd-ksKsZd-mWPk3d-OWXEXe-AHe6Kc-XpnDCe .VfPpkd-Jh9lGc::before,.Kjnxrf:disabled:not(.VfPpkd-ksKsZd-mWPk3d):focus .VfPpkd-Jh9lGc::before{transition-duration:75ms;opacity:0;opacity:var(--mdc-ripple-focus-opacity,0)}.Kjnxrf:disabled:not(.VfPpkd-ksKsZd-mWPk3d) .VfPpkd-Jh9lGc::after{</w:t>
      </w:r>
      <w:proofErr w:type="spellStart"/>
      <w:r>
        <w:t>transition:opacity</w:t>
      </w:r>
      <w:proofErr w:type="spellEnd"/>
      <w:r>
        <w:t xml:space="preserve"> .15s linear}.</w:t>
      </w:r>
      <w:proofErr w:type="spellStart"/>
      <w:r>
        <w:t>Kjnxrf:disabled:not</w:t>
      </w:r>
      <w:proofErr w:type="spellEnd"/>
      <w:r>
        <w:t>(.VfPpkd-ksKsZd-mWPk3d):active .VfPpkd-Jh9lGc::after{transition-duration:75ms;opacity:0;opacity:var(--mdc-ripple-press-opacity,0)}.Kjnxrf:disabled.VfPpkd-ksKsZd-mWPk3d{--mdc-ripple-fg-opacity:var(--mdc-ripple-press-opacity,0)}.ksBjEc{font-family:"Google Sans",Roboto,Arial,sans-serif;font-size:.875rem;letter-spacing:.0107142857em;font-weight:500;text-transform:none}.ksBjEc .VfPpkd-Jh9lGc{height:100%;position:absolute;overflow:hidden;width:100%;z-index:0}.ksBjEc:not(:disabled){background-color:transparent}.ksBjEc:not(:disabled){color:rgb(26,115,232);color:var(--gm-colortextbutton-ink-color,rgb(26,115,232))}.ksBjEc:disabled{color:rgba(60,64,67,.38);color:var(--gm-colortextbutton-disabled-ink-color,rgba(60,64,67,.38))}.ksBjEc .VfPpkd-UdE5de-uDEFge .VfPpkd-JGcpL-uI4vCe-LkdAo,.ksBjEc .VfPpkd-UdE5de-uDEFge .VfPpkd-JGcpL-IdXvz-LkdAo-Bd00G{</w:t>
      </w:r>
      <w:proofErr w:type="spellStart"/>
      <w:r>
        <w:t>stroke:rgb</w:t>
      </w:r>
      <w:proofErr w:type="spellEnd"/>
      <w:r>
        <w:t>(26,115,232)}@media (-</w:t>
      </w:r>
      <w:proofErr w:type="spellStart"/>
      <w:r>
        <w:t>ms-high-contrast:active</w:t>
      </w:r>
      <w:proofErr w:type="spellEnd"/>
      <w:r>
        <w:t>),screen and (</w:t>
      </w:r>
      <w:proofErr w:type="spellStart"/>
      <w:r>
        <w:t>forced-colors:active</w:t>
      </w:r>
      <w:proofErr w:type="spellEnd"/>
      <w:r>
        <w:t>){.</w:t>
      </w:r>
      <w:proofErr w:type="spellStart"/>
      <w:r>
        <w:t>ksBjEc</w:t>
      </w:r>
      <w:proofErr w:type="spellEnd"/>
      <w:r>
        <w:t xml:space="preserve"> .VfPpkd-UdE5de-uDEFge .VfPpkd-JGcpL-uI4vCe-LkdAo,.ksBjEc .VfPpkd-UdE5de-uDEFge .VfPpkd-JGcpL-IdXvz-LkdAo-Bd00G{stroke:CanvasText}}.ksBjEc:hover:not(:disabled),.ksBjEc.VfPpkd-ksKsZd-mWPk3d-OWXEXe-AHe6Kc-XpnDCe:not(:disabled),.ksBjEc:not(.VfPpkd-ksKsZd-mWPk3d):focus:not(:disabled),.ksBjEc:active:not(:disabled){color:rgb(23,78,166);color:var(--gm-colortextbutton-ink-color--stateful,rgb(23,78,166))}.ksBjEc .VfPpkd-Jh9lGc::before,.</w:t>
      </w:r>
      <w:proofErr w:type="spellStart"/>
      <w:r>
        <w:t>ksBjEc</w:t>
      </w:r>
      <w:proofErr w:type="spellEnd"/>
      <w:r>
        <w:t xml:space="preserve"> .VfPpkd-Jh9lGc::after{background-color:rgb(26,115,232);background-color:var(--gm-colortextbutton-state-color,rgb(26,115,232))}.ksBjEc:hover .VfPpkd-Jh9lGc::before,.</w:t>
      </w:r>
      <w:proofErr w:type="spellStart"/>
      <w:r>
        <w:t>ksBjEc.VfPpkd-ksKsZd-XxIAqe-OWXEXe-ZmdkE</w:t>
      </w:r>
      <w:proofErr w:type="spellEnd"/>
      <w:r>
        <w:t xml:space="preserve"> .VfPpkd-Jh9lGc::before{opacity:.04;opacity:var(--mdc-ripple-hover-opacity,.04)}.ksBjEc.VfPpkd-ksKsZd-mWPk3d-OWXEXe-AHe6Kc-XpnDCe .VfPpkd-Jh9lGc::before,.</w:t>
      </w:r>
      <w:proofErr w:type="spellStart"/>
      <w:r>
        <w:t>ksBjEc:not</w:t>
      </w:r>
      <w:proofErr w:type="spellEnd"/>
      <w:r>
        <w:t>(.VfPpkd-ksKsZd-mWPk3d):focus .VfPpkd-Jh9lGc::before{transition-duration:75ms;opacity:.12;opacity:var(--mdc-ripple-focus-opacity,.12)}.ksBjEc:not(.VfPpkd-ksKsZd-mWPk3d) .VfPpkd-Jh9lGc::after{</w:t>
      </w:r>
      <w:proofErr w:type="spellStart"/>
      <w:r>
        <w:t>transition:opacity</w:t>
      </w:r>
      <w:proofErr w:type="spellEnd"/>
      <w:r>
        <w:t xml:space="preserve"> .15s linear}.</w:t>
      </w:r>
      <w:proofErr w:type="spellStart"/>
      <w:r>
        <w:t>ksBjEc:not</w:t>
      </w:r>
      <w:proofErr w:type="spellEnd"/>
      <w:r>
        <w:t>(.VfPpkd-ksKsZd-mWPk3d):active .VfPpkd-Jh9lGc::after{transition-duration:75ms;opacity:.12;opacity:var(--mdc-ripple-press-opacity,.12)}.ksBjEc.VfPpkd-ksKsZd-mWPk3d{--mdc-ripple-fg-opacity:var(--mdc-ripple-press-opacity,0.12)}.ksBjEc:disabled:hover .VfPpkd-Jh9lGc::before,.ksBjEc:disabled.VfPpkd-ksKsZd-XxIAqe-OWXEXe-ZmdkE .VfPpkd-Jh9lGc::before{opacity:0;opacity:var(--mdc-ripple-hover-opacity,0)}.ksBjEc:disabled.VfPpkd-ksKsZd-mWPk3d-OWXEXe-AHe6Kc-XpnDCe .VfPpkd-Jh9lGc::before,.ksBjEc:disabled:not(.VfPpkd-ksKsZd-mWPk3d):focus .VfPpkd-Jh9lGc::before{transition-duration:75ms;opacity:0;opacity:var(--mdc-ripple-focus-opacity,0)}.ksBjEc:disabled:not(.VfPpkd-ksKsZd-mWPk3d) .VfPpkd-Jh9lGc::after{</w:t>
      </w:r>
      <w:proofErr w:type="spellStart"/>
      <w:r>
        <w:t>transition:opacity</w:t>
      </w:r>
      <w:proofErr w:type="spellEnd"/>
      <w:r>
        <w:t xml:space="preserve"> .15s linear}.</w:t>
      </w:r>
      <w:proofErr w:type="spellStart"/>
      <w:r>
        <w:t>ksBjEc:disabled:not</w:t>
      </w:r>
      <w:proofErr w:type="spellEnd"/>
      <w:r>
        <w:t>(.VfPpkd-ksKsZd-mWPk3d):active .VfPpkd-Jh9lGc::after{transition-duration:75ms;opacity:0;opacity:var(--mdc-ripple-press-opacity,0)}.ksBjEc:disabled.VfPpkd-ksKsZd-mWPk3d{--mdc-ripple-fg-opacity:var(--mdc-ripple-press-opacity,0)}.LjDxcd{font-family:"Google Sans",Roboto,Arial,sans-serif;font-size:.875rem;letter-spacing:.0107142857em;font-weight:500;text-transform:none}.LjDxcd .VfPpkd-Jh9lGc{height:100%;position:absolute;overflow:hidden;width:100%;z-index:0}.LjDxcd:not(:disabled){color:rgb(95,99,104);color:var(--gm-neutraltextbutton-ink-color,rgb(95,99,104))}.LjDxcd:disabled{color:rgba(60,64,67,.38);color:var(--gm-neutraltextbutton-disabled-ink-color,rgba(60,64,67,.38))}.LjDxcd:hover:not(:disabled),.LjDxcd.VfPpkd-ksKsZd-mWPk3d-OWXEXe-AHe6Kc-XpnDCe:not(:disabled),.LjDxcd:not(.VfPpkd-ksKsZd-mWPk3d):focus:not(:disabled),.LjDxcd:active:not(:disabled){color:rgb(32,33,36);color:var(--gm-neutraltextbutton-ink-color--stateful,rgb(32,33,36))}.LjDxcd .VfPpkd-UdE5de-uDEFge .VfPpkd-JGcpL-uI4vCe-LkdAo,.LjDxcd .VfPpkd-UdE5de-uDEFge .VfPpkd-JGcpL-IdXvz-LkdAo-Bd00G{</w:t>
      </w:r>
      <w:proofErr w:type="spellStart"/>
      <w:r>
        <w:t>stroke:rgb</w:t>
      </w:r>
      <w:proofErr w:type="spellEnd"/>
      <w:r>
        <w:t>(95,99,104)}@media (-</w:t>
      </w:r>
      <w:proofErr w:type="spellStart"/>
      <w:r>
        <w:t>ms-high-contrast:active</w:t>
      </w:r>
      <w:proofErr w:type="spellEnd"/>
      <w:r>
        <w:t>),screen and (</w:t>
      </w:r>
      <w:proofErr w:type="spellStart"/>
      <w:r>
        <w:t>forced-colors:active</w:t>
      </w:r>
      <w:proofErr w:type="spellEnd"/>
      <w:r>
        <w:t>){.</w:t>
      </w:r>
      <w:proofErr w:type="spellStart"/>
      <w:r>
        <w:t>LjDxcd</w:t>
      </w:r>
      <w:proofErr w:type="spellEnd"/>
      <w:r>
        <w:t xml:space="preserve"> .VfPpkd-UdE5de-uDEFge .VfPpkd-JGcpL-uI4vCe-LkdAo,.LjDxcd .VfPpkd-UdE5de-uDEFge .VfPpkd-JGcpL-IdXvz-LkdAo-Bd00G{</w:t>
      </w:r>
      <w:proofErr w:type="spellStart"/>
      <w:r>
        <w:t>stroke:CanvasText</w:t>
      </w:r>
      <w:proofErr w:type="spellEnd"/>
      <w:r>
        <w:t>}}.</w:t>
      </w:r>
      <w:proofErr w:type="spellStart"/>
      <w:r>
        <w:t>LjDxcd</w:t>
      </w:r>
      <w:proofErr w:type="spellEnd"/>
      <w:r>
        <w:t xml:space="preserve"> .VfPpkd-Jh9lGc::before,.</w:t>
      </w:r>
      <w:proofErr w:type="spellStart"/>
      <w:r>
        <w:t>LjDxcd</w:t>
      </w:r>
      <w:proofErr w:type="spellEnd"/>
      <w:r>
        <w:t xml:space="preserve"> .VfPpkd-Jh9lGc::after{background-color:rgb(95,99,104);background-color:var(--gm-neutraltextbutton-state-color,rgb(95,99,104))}.LjDxcd:hover .VfPpkd-Jh9lGc::before,.</w:t>
      </w:r>
      <w:proofErr w:type="spellStart"/>
      <w:r>
        <w:t>LjDxcd.VfPpkd-ksKsZd-XxIAqe-OWXEXe-ZmdkE</w:t>
      </w:r>
      <w:proofErr w:type="spellEnd"/>
      <w:r>
        <w:t xml:space="preserve"> .VfPpkd-Jh9lGc::before{opacity:.04;opacity:var(--mdc-ripple-hover-opacity,.04)}.LjDxcd.VfPpkd-ksKsZd-mWPk3d-OWXEXe-AHe6Kc-XpnDCe .VfPpkd-Jh9lGc::before,.</w:t>
      </w:r>
      <w:proofErr w:type="spellStart"/>
      <w:r>
        <w:t>LjDxcd:not</w:t>
      </w:r>
      <w:proofErr w:type="spellEnd"/>
      <w:r>
        <w:t>(.VfPpkd-ksKsZd-mWPk3d):focus .VfPpkd-Jh9lGc::before{transition-duration:75ms;opacity:.12;opacity:var(--mdc-ripple-focus-opacity,.12)}.LjDxcd:not(.VfPpkd-ksKsZd-mWPk3d) .VfPpkd-Jh9lGc::after{</w:t>
      </w:r>
      <w:proofErr w:type="spellStart"/>
      <w:r>
        <w:t>transition:opacity</w:t>
      </w:r>
      <w:proofErr w:type="spellEnd"/>
      <w:r>
        <w:t xml:space="preserve"> .15s linear}.</w:t>
      </w:r>
      <w:proofErr w:type="spellStart"/>
      <w:r>
        <w:t>LjDxcd:not</w:t>
      </w:r>
      <w:proofErr w:type="spellEnd"/>
      <w:r>
        <w:t>(.VfPpkd-ksKsZd-mWPk3d):active .VfPpkd-Jh9lGc::after{transition-duration:75ms;opacity:.12;opacity:var(--mdc-ripple-press-opacity,.12)}.LjDxcd.VfPpkd-ksKsZd-mWPk3d{--mdc-ripple-fg-opacity:var(--mdc-ripple-press-opacity,0.12)}.LjDxcd:disabled:hover .VfPpkd-Jh9lGc::before,.LjDxcd:disabled.VfPpkd-ksKsZd-XxIAqe-OWXEXe-ZmdkE .VfPpkd-Jh9lGc::before{opacity:0;opacity:var(--mdc-ripple-hover-opacity,0)}.LjDxcd:disabled.VfPpkd-ksKsZd-mWPk3d-OWXEXe-AHe6Kc-XpnDCe .VfPpkd-Jh9lGc::before,.LjDxcd:disabled:not(.VfPpkd-ksKsZd-mWPk3d):focus .VfPpkd-Jh9lGc::before{transition-duration:75ms;opacity:0;opacity:var(--mdc-ripple-focus-opacity,0)}.LjDxcd:disabled:not(.VfPpkd-ksKsZd-mWPk3d) .VfPpkd-Jh9lGc::after{</w:t>
      </w:r>
      <w:proofErr w:type="spellStart"/>
      <w:r>
        <w:t>transition:opacity</w:t>
      </w:r>
      <w:proofErr w:type="spellEnd"/>
      <w:r>
        <w:t xml:space="preserve"> .15s linear}.</w:t>
      </w:r>
      <w:proofErr w:type="spellStart"/>
      <w:r>
        <w:t>LjDxcd:disabled:not</w:t>
      </w:r>
      <w:proofErr w:type="spellEnd"/>
      <w:r>
        <w:t>(.VfPpkd-ksKsZd-mWPk3d):active .VfPpkd-Jh9lGc::after{transition-duration:75ms;opacity:0;opacity:var(--mdc-ripple-press-opacity,0)}.LjDxcd:disabled.VfPpkd-ksKsZd-mWPk3d{--mdc-ripple-fg-opacity:var(--mdc-ripple-press-opacity,0)}.DuMIQc{padding:0 24px 0 24px}.P62QJc{padding:0 23px 0 23px;border-width:1px}.P62QJc.VfPpkd-LgbsSe-OWXEXe-Bz112c-UbuQg{padding:0 11px 0 23px}.P62QJc.VfPpkd-LgbsSe-OWXEXe-Bz112c-M1Soyc{padding:0 23px 0 11px}.P62QJc .VfPpkd-Jh9lGc{top:-1px;left:-1px;bottom:-1px;right:-1px;border-width:1px}.P62QJc .</w:t>
      </w:r>
      <w:proofErr w:type="spellStart"/>
      <w:r>
        <w:t>VfPpkd-RLmnJb</w:t>
      </w:r>
      <w:proofErr w:type="spellEnd"/>
      <w:r>
        <w:t>{left:-1px;width:calc(100% + 2px)}.yHy1rc{z-index:0}.yHy1rc .VfPpkd-Bz112c-Jh9lGc::before,.yHy1rc .VfPpkd-Bz112c-Jh9lGc::after{z-index:-1}.yHy1rc:disabled{color:rgba(60,64,67,.38);color:var(--gm-iconbutton-disabled-ink-color,rgba(60,64,67,.38))}.fzRBVc{z-index:0}.fzRBVc .VfPpkd-Bz112c-Jh9lGc::before,.</w:t>
      </w:r>
      <w:proofErr w:type="spellStart"/>
      <w:r>
        <w:t>fzRBVc</w:t>
      </w:r>
      <w:proofErr w:type="spellEnd"/>
      <w:r>
        <w:t xml:space="preserve"> .VfPpkd-Bz112c-Jh9lGc::after{z-index:-1}.fzRBVc:disabled{color:rgba(60,64,67,.38);color:var(--gm-iconbutton-disabled-ink-color,rgba(60,64,67,.38))}.WpHeLc{height:100%;left:0;position:absolute;top:0;width:100%;outline:none}[dir=rtl] .</w:t>
      </w:r>
      <w:proofErr w:type="spellStart"/>
      <w:r>
        <w:t>HDnnrf</w:t>
      </w:r>
      <w:proofErr w:type="spellEnd"/>
      <w:r>
        <w:t xml:space="preserve"> .</w:t>
      </w:r>
      <w:proofErr w:type="spellStart"/>
      <w:r>
        <w:t>VfPpkd-kBDsod</w:t>
      </w:r>
      <w:proofErr w:type="spellEnd"/>
      <w:r>
        <w:t>,.</w:t>
      </w:r>
      <w:proofErr w:type="spellStart"/>
      <w:r>
        <w:t>HDnnrf</w:t>
      </w:r>
      <w:proofErr w:type="spellEnd"/>
      <w:r>
        <w:t xml:space="preserve"> .</w:t>
      </w:r>
      <w:proofErr w:type="spellStart"/>
      <w:r>
        <w:t>VfPpkd-kBDsod</w:t>
      </w:r>
      <w:proofErr w:type="spellEnd"/>
      <w:r>
        <w:t>[</w:t>
      </w:r>
      <w:proofErr w:type="spellStart"/>
      <w:r>
        <w:t>dir</w:t>
      </w:r>
      <w:proofErr w:type="spellEnd"/>
      <w:r>
        <w:t>=</w:t>
      </w:r>
      <w:proofErr w:type="spellStart"/>
      <w:r>
        <w:t>rtl</w:t>
      </w:r>
      <w:proofErr w:type="spellEnd"/>
      <w:r>
        <w:t>]{</w:t>
      </w:r>
      <w:proofErr w:type="spellStart"/>
      <w:r>
        <w:t>transform:scaleX</w:t>
      </w:r>
      <w:proofErr w:type="spellEnd"/>
      <w:r>
        <w:t>(-1)}[</w:t>
      </w:r>
      <w:proofErr w:type="spellStart"/>
      <w:r>
        <w:t>dir</w:t>
      </w:r>
      <w:proofErr w:type="spellEnd"/>
      <w:r>
        <w:t>=</w:t>
      </w:r>
      <w:proofErr w:type="spellStart"/>
      <w:r>
        <w:t>rtl</w:t>
      </w:r>
      <w:proofErr w:type="spellEnd"/>
      <w:r>
        <w:t>] .QDwDD,.QDwDD[dir=rtl]{transform:scaleX(-1)}.PDpWxe{will-change:unset}.LQeN7 .VfPpkd-J1Ukfc-LhBDec{pointer-events:none;border:2px solid rgb(24,90,188);border-radius:6px;box-sizing:content-box;position:absolute;top:50%;left:50%;transform:translate(-50%,-50%);height:calc(100% + 4px);</w:t>
      </w:r>
      <w:proofErr w:type="spellStart"/>
      <w:r>
        <w:t>width:calc</w:t>
      </w:r>
      <w:proofErr w:type="spellEnd"/>
      <w:r>
        <w:t>(100% + 4px)}@media screen and (</w:t>
      </w:r>
      <w:proofErr w:type="spellStart"/>
      <w:r>
        <w:t>forced-colors:active</w:t>
      </w:r>
      <w:proofErr w:type="spellEnd"/>
      <w:r>
        <w:t>){.LQeN7 .VfPpkd-J1Ukfc-LhBDec{</w:t>
      </w:r>
      <w:proofErr w:type="spellStart"/>
      <w:r>
        <w:t>border-color:CanvasText</w:t>
      </w:r>
      <w:proofErr w:type="spellEnd"/>
      <w:r>
        <w:t>}}.LQeN7 .VfPpkd-J1Ukfc-LhBDec::after{content:"";border:2px solid rgb(232,240,254);border-radius:8px;display:block;position:absolute;top:50%;left:50%;transform:translate(-50%,-50%);height:calc(100% + 4px);</w:t>
      </w:r>
      <w:proofErr w:type="spellStart"/>
      <w:r>
        <w:t>width:calc</w:t>
      </w:r>
      <w:proofErr w:type="spellEnd"/>
      <w:r>
        <w:t>(100% + 4px)}@media screen and (</w:t>
      </w:r>
      <w:proofErr w:type="spellStart"/>
      <w:r>
        <w:t>forced-colors:active</w:t>
      </w:r>
      <w:proofErr w:type="spellEnd"/>
      <w:r>
        <w:t>){.LQeN7 .VfPpkd-J1Ukfc-LhBDec::after{border-color:CanvasText}}.LQeN7.gmghec .VfPpkd-J1Ukfc-LhBDec{</w:t>
      </w:r>
      <w:proofErr w:type="spellStart"/>
      <w:r>
        <w:t>display:inline-block</w:t>
      </w:r>
      <w:proofErr w:type="spellEnd"/>
      <w:r>
        <w:t>}@media (-ms-high-contrast:active),(-ms-high-contrast:none){.LQeN7.gmghec .VfPpkd-J1Ukfc-LhBDec{</w:t>
      </w:r>
      <w:proofErr w:type="spellStart"/>
      <w:r>
        <w:t>display:none</w:t>
      </w:r>
      <w:proofErr w:type="spellEnd"/>
      <w:r>
        <w:t>}}.mN1ivc .VfPpkd-Bz112c-J1Ukfc-LhBDec{pointer-events:none;border:2px solid rgb(24,90,188);border-radius:6px;box-sizing:content-box;position:absolute;top:50%;left:50%;transform:translate(-50%,-50%);height:100%;width:100%}@media screen and (</w:t>
      </w:r>
      <w:proofErr w:type="spellStart"/>
      <w:r>
        <w:t>forced-colors:active</w:t>
      </w:r>
      <w:proofErr w:type="spellEnd"/>
      <w:r>
        <w:t>){.mN1ivc .VfPpkd-Bz112c-J1Ukfc-LhBDec{</w:t>
      </w:r>
      <w:proofErr w:type="spellStart"/>
      <w:r>
        <w:t>border-color:CanvasText</w:t>
      </w:r>
      <w:proofErr w:type="spellEnd"/>
      <w:r>
        <w:t>}}.mN1ivc .VfPpkd-Bz112c-J1Ukfc-LhBDec::after{content:"";border:2px solid rgb(232,240,254);border-radius:8px;display:block;position:absolute;top:50%;left:50%;transform:translate(-50%,-50%);height:calc(100% + 4px);</w:t>
      </w:r>
      <w:proofErr w:type="spellStart"/>
      <w:r>
        <w:t>width:calc</w:t>
      </w:r>
      <w:proofErr w:type="spellEnd"/>
      <w:r>
        <w:t>(100% + 4px)}@media screen and (</w:t>
      </w:r>
      <w:proofErr w:type="spellStart"/>
      <w:r>
        <w:t>forced-colors:active</w:t>
      </w:r>
      <w:proofErr w:type="spellEnd"/>
      <w:r>
        <w:t>){.mN1ivc .VfPpkd-Bz112c-J1Ukfc-LhBDec::after{border-color:CanvasText}}.mN1ivc.gmghec .VfPpkd-Bz112c-J1Ukfc-LhBDec{</w:t>
      </w:r>
      <w:proofErr w:type="spellStart"/>
      <w:r>
        <w:t>display:inline-block</w:t>
      </w:r>
      <w:proofErr w:type="spellEnd"/>
      <w:r>
        <w:t>}@media (-ms-high-contrast:active),(-ms-high-contrast:none){.mN1ivc.gmghec .VfPpkd-Bz112c-J1Ukfc-LhBDec{</w:t>
      </w:r>
      <w:proofErr w:type="spellStart"/>
      <w:r>
        <w:t>display:none</w:t>
      </w:r>
      <w:proofErr w:type="spellEnd"/>
      <w:r>
        <w:t>}}.</w:t>
      </w:r>
      <w:proofErr w:type="spellStart"/>
      <w:r>
        <w:t>MyRpB</w:t>
      </w:r>
      <w:proofErr w:type="spellEnd"/>
      <w:r>
        <w:t xml:space="preserve"> .</w:t>
      </w:r>
      <w:proofErr w:type="spellStart"/>
      <w:r>
        <w:t>VfPpkd-kBDsod</w:t>
      </w:r>
      <w:proofErr w:type="spellEnd"/>
      <w:r>
        <w:t>,.</w:t>
      </w:r>
      <w:proofErr w:type="spellStart"/>
      <w:r>
        <w:t>MyRpB</w:t>
      </w:r>
      <w:proofErr w:type="spellEnd"/>
      <w:r>
        <w:t xml:space="preserve"> .VfPpkd-vQzf8d{opacity:0}[data-tooltip-enabled=true]:disabled,.VfPpkd-Bz112c-LgbsSe[data-tooltip-enabled=true]:disabled .VfPpkd-Bz112c-Jh9lGc{pointer-events:auto}.VfPpkd-JGcpL-uI4vCe-LkdAo,.VfPpkd-JGcpL-IdXvz-LkdAo-Bd00G{stroke:#6200ee;stroke:var(--mdc-theme-primary,#6200ee)}@media (-</w:t>
      </w:r>
      <w:proofErr w:type="spellStart"/>
      <w:r>
        <w:t>ms-high-contrast:active</w:t>
      </w:r>
      <w:proofErr w:type="spellEnd"/>
      <w:r>
        <w:t>),screen and (forced-colors:active){.VfPpkd-JGcpL-uI4vCe-LkdAo,.VfPpkd-JGcpL-IdXvz-LkdAo-Bd00G{stroke:CanvasText}}.VfPpkd-JGcpL-uI4vCe-u014N{stroke:transparent}@keyframes mdc-circular-progress-container-rotate{to{transform:rotate(1turn)}}@keyframes mdc-circular-progress-spinner-layer-rotate{12.5%{transform:rotate(135deg)}25%{transform:rotate(270deg)}37.5%{transform:rotate(405deg)}50%{transform:rotate(540deg)}62.5%{transform:rotate(675deg)}75%{transform:rotate(810deg)}87.5%{transform:rotate(945deg)}100%{transform:rotate(3turn)}}@keyframes mdc-circular-progress-color-1-fade-in-out{from{opacity:.99}25%{opacity:.99}26%{opacity:0}89%{opacity:0}90%{opacity:.99}to{opacity:.99}}@keyframes mdc-circular-progress-color-2-fade-in-out{from{opacity:0}15%{opacity:0}25%{opacity:.99}50%{opacity:.99}51%{opacity:0}to{opacity:0}}@keyframes mdc-circular-progress-color-3-fade-in-out{from{opacity:0}40%{opacity:0}50%{opacity:.99}75%{opacity:.99}76%{opacity:0}to{opacity:0}}@keyframes mdc-circular-progress-color-4-fade-in-out{from{opacity:0}65%{opacity:0}75%{opacity:.99}90%{opacity:.99}to{opacity:0}}@keyframes mdc-circular-progress-left-spin{from{transform:rotate(265deg)}50%{transform:rotate(130deg)}to{transform:rotate(265deg)}}@keyframes mdc-circular-progress-right-spin{from{transform:rotate(-265deg)}50%{transform:rotate(-130deg)}to{transform:rotate(-265deg)}}.VfPpkd-JGcpL-P1ekSe{display:inline-flex;position:relative;direction:ltr;line-height:0;transition:opacity .25s 0ms cubic-bezier(.4,0,.6,1)}.VfPpkd-JGcpL-uI4vCe-haAclf,.VfPpkd-JGcpL-IdXvz-LkdAo-Bd00G,.VfPpkd-JGcpL-IdXvz-haAclf,.VfPpkd-JGcpL-QYI5B-pbTTYe{position:absolute;width:100%;height:100%}.VfPpkd-JGcpL-uI4vCe-haAclf{transform:rotate(-90deg)}.VfPpkd-JGcpL-IdXvz-haAclf{font-size:0;letter-spacing:0;white-space:nowrap;opacity:0}.VfPpkd-JGcpL-uI4vCe-LkdAo-Bd00G,.VfPpkd-JGcpL-IdXvz-LkdAo-Bd00G{fill:transparent}.VfPpkd-JGcpL-uI4vCe-LkdAo{transition:stroke-dashoffset .5s 0ms cubic-bezier(0,0,.2,1)}.VfPpkd-JGcpL-OcUoKf-TpMipd{position:absolute;top:0;left:47.5%;box-sizing:border-box;width:5%;height:100%;overflow:hidden}.VfPpkd-JGcpL-OcUoKf-TpMipd .VfPpkd-JGcpL-IdXvz-LkdAo-Bd00G{left:-900%;width:2000%;transform:rotate(180deg)}.VfPpkd-JGcpL-lLvYUc-e9ayKc{display:inline-flex;position:relative;width:50%;height:100%;overflow:hidden}.VfPpkd-JGcpL-lLvYUc-e9ayKc .VfPpkd-JGcpL-IdXvz-LkdAo-Bd00G{width:200%}.VfPpkd-JGcpL-lLvYUc-qwU8Me .VfPpkd-JGcpL-IdXvz-LkdAo-Bd00G{left:-100%}.VfPpkd-JGcpL-P1ekSe-OWXEXe-A9y3zc .VfPpkd-JGcpL-uI4vCe-haAclf{opacity:0}.VfPpkd-JGcpL-P1ekSe-OWXEXe-A9y3zc .VfPpkd-JGcpL-IdXvz-haAclf{opacity:1}.VfPpkd-JGcpL-P1ekSe-OWXEXe-A9y3zc .VfPpkd-JGcpL-IdXvz-haAclf{animation:mdc-circular-progress-container-rotate 1.5682352941176s linear infinite}.VfPpkd-JGcpL-P1ekSe-OWXEXe-A9y3zc .VfPpkd-JGcpL-QYI5B-pbTTYe{animation:mdc-circular-progress-spinner-layer-rotate 5332ms cubic-</w:t>
      </w:r>
      <w:proofErr w:type="spellStart"/>
      <w:r>
        <w:t>bezier</w:t>
      </w:r>
      <w:proofErr w:type="spellEnd"/>
      <w:r>
        <w:t>(.4,0,.2,1) infinite both}.VfPpkd-JGcpL-P1ekSe-OWXEXe-A9y3zc .VfPpkd-JGcpL-Ydhldb-R6PoUb{animation:mdc-circular-progress-spinner-layer-rotate 5332ms cubic-</w:t>
      </w:r>
      <w:proofErr w:type="spellStart"/>
      <w:r>
        <w:t>bezier</w:t>
      </w:r>
      <w:proofErr w:type="spellEnd"/>
      <w:r>
        <w:t>(.4,0,.2,1) infinite both,mdc-circular-progress-color-1-fade-in-out 5332ms cubic-</w:t>
      </w:r>
      <w:proofErr w:type="spellStart"/>
      <w:r>
        <w:t>bezier</w:t>
      </w:r>
      <w:proofErr w:type="spellEnd"/>
      <w:r>
        <w:t>(.4,0,.2,1) infinite both}.VfPpkd-JGcpL-P1ekSe-OWXEXe-A9y3zc .VfPpkd-JGcpL-Ydhldb-ibL1re{animation:mdc-circular-progress-spinner-layer-rotate 5332ms cubic-</w:t>
      </w:r>
      <w:proofErr w:type="spellStart"/>
      <w:r>
        <w:t>bezier</w:t>
      </w:r>
      <w:proofErr w:type="spellEnd"/>
      <w:r>
        <w:t>(.4,0,.2,1) infinite both,mdc-circular-progress-color-2-fade-in-out 5332ms cubic-</w:t>
      </w:r>
      <w:proofErr w:type="spellStart"/>
      <w:r>
        <w:t>bezier</w:t>
      </w:r>
      <w:proofErr w:type="spellEnd"/>
      <w:r>
        <w:t>(.4,0,.2,1) infinite both}.VfPpkd-JGcpL-P1ekSe-OWXEXe-A9y3zc .VfPpkd-JGcpL-Ydhldb-c5RTEf{animation:mdc-circular-progress-spinner-layer-rotate 5332ms cubic-</w:t>
      </w:r>
      <w:proofErr w:type="spellStart"/>
      <w:r>
        <w:t>bezier</w:t>
      </w:r>
      <w:proofErr w:type="spellEnd"/>
      <w:r>
        <w:t>(.4,0,.2,1) infinite both,mdc-circular-progress-color-3-fade-in-out 5332ms cubic-</w:t>
      </w:r>
      <w:proofErr w:type="spellStart"/>
      <w:r>
        <w:t>bezier</w:t>
      </w:r>
      <w:proofErr w:type="spellEnd"/>
      <w:r>
        <w:t>(.4,0,.2,1) infinite both}.VfPpkd-JGcpL-P1ekSe-OWXEXe-A9y3zc .VfPpkd-JGcpL-Ydhldb-II5mzb{animation:mdc-circular-progress-spinner-layer-rotate 5332ms cubic-</w:t>
      </w:r>
      <w:proofErr w:type="spellStart"/>
      <w:r>
        <w:t>bezier</w:t>
      </w:r>
      <w:proofErr w:type="spellEnd"/>
      <w:r>
        <w:t>(.4,0,.2,1) infinite both,mdc-circular-progress-color-4-fade-in-out 5332ms cubic-</w:t>
      </w:r>
      <w:proofErr w:type="spellStart"/>
      <w:r>
        <w:t>bezier</w:t>
      </w:r>
      <w:proofErr w:type="spellEnd"/>
      <w:r>
        <w:t>(.4,0,.2,1) infinite both}.VfPpkd-JGcpL-P1ekSe-OWXEXe-A9y3zc .VfPpkd-JGcpL-lLvYUc-LK5yu .VfPpkd-JGcpL-IdXvz-LkdAo-Bd00G{animation:mdc-circular-progress-left-spin 1333ms cubic-</w:t>
      </w:r>
      <w:proofErr w:type="spellStart"/>
      <w:r>
        <w:t>bezier</w:t>
      </w:r>
      <w:proofErr w:type="spellEnd"/>
      <w:r>
        <w:t>(.4,0,.2,1) infinite both}.VfPpkd-JGcpL-P1ekSe-OWXEXe-A9y3zc .VfPpkd-JGcpL-lLvYUc-qwU8Me .VfPpkd-JGcpL-IdXvz-LkdAo-Bd00G{animation:mdc-circular-progress-right-spin 1333ms cubic-</w:t>
      </w:r>
      <w:proofErr w:type="spellStart"/>
      <w:r>
        <w:t>bezier</w:t>
      </w:r>
      <w:proofErr w:type="spellEnd"/>
      <w:r>
        <w:t>(.4,0,.2,1) infinite both}.VfPpkd-JGcpL-P1ekSe-OWXEXe-xTMeO{opacity:0}.DU29of{position:relative}.DU29of .VfPpkd-JGcpL-uI4vCe-LkdAo,.DU29of .VfPpkd-JGcpL-IdXvz-LkdAo-Bd00G{stroke:#4285f4}@media screen and (</w:t>
      </w:r>
      <w:proofErr w:type="spellStart"/>
      <w:r>
        <w:t>forced-colors:active</w:t>
      </w:r>
      <w:proofErr w:type="spellEnd"/>
      <w:r>
        <w:t>),(-</w:t>
      </w:r>
      <w:proofErr w:type="spellStart"/>
      <w:r>
        <w:t>ms-high-contrast:active</w:t>
      </w:r>
      <w:proofErr w:type="spellEnd"/>
      <w:r>
        <w:t>){.DU29of .VfPpkd-JGcpL-uI4vCe-LkdAo,.DU29of .VfPpkd-JGcpL-IdXvz-LkdAo-Bd00G{</w:t>
      </w:r>
      <w:proofErr w:type="spellStart"/>
      <w:r>
        <w:t>stroke:CanvasText</w:t>
      </w:r>
      <w:proofErr w:type="spellEnd"/>
      <w:r>
        <w:t>}}.DU29of .VfPpkd-JGcpL-Ydhldb-R6PoUb .VfPpkd-JGcpL-IdXvz-LkdAo-Bd00G{stroke:#4285f4}@media screen and (</w:t>
      </w:r>
      <w:proofErr w:type="spellStart"/>
      <w:r>
        <w:t>forced-colors:active</w:t>
      </w:r>
      <w:proofErr w:type="spellEnd"/>
      <w:r>
        <w:t>),(-</w:t>
      </w:r>
      <w:proofErr w:type="spellStart"/>
      <w:r>
        <w:t>ms-high-contrast:active</w:t>
      </w:r>
      <w:proofErr w:type="spellEnd"/>
      <w:r>
        <w:t>){.DU29of .VfPpkd-JGcpL-Ydhldb-R6PoUb .VfPpkd-JGcpL-IdXvz-LkdAo-Bd00G{</w:t>
      </w:r>
      <w:proofErr w:type="spellStart"/>
      <w:r>
        <w:t>stroke:CanvasText</w:t>
      </w:r>
      <w:proofErr w:type="spellEnd"/>
      <w:r>
        <w:t>}}.DU29of .VfPpkd-JGcpL-Ydhldb-ibL1re .VfPpkd-JGcpL-IdXvz-LkdAo-Bd00G{stroke:#ea4335}@media screen and (</w:t>
      </w:r>
      <w:proofErr w:type="spellStart"/>
      <w:r>
        <w:t>forced-colors:active</w:t>
      </w:r>
      <w:proofErr w:type="spellEnd"/>
      <w:r>
        <w:t>),(-</w:t>
      </w:r>
      <w:proofErr w:type="spellStart"/>
      <w:r>
        <w:t>ms-high-contrast:active</w:t>
      </w:r>
      <w:proofErr w:type="spellEnd"/>
      <w:r>
        <w:t>){.DU29of .VfPpkd-JGcpL-Ydhldb-ibL1re .VfPpkd-JGcpL-IdXvz-LkdAo-Bd00G{</w:t>
      </w:r>
      <w:proofErr w:type="spellStart"/>
      <w:r>
        <w:t>stroke:CanvasText</w:t>
      </w:r>
      <w:proofErr w:type="spellEnd"/>
      <w:r>
        <w:t>}}.DU29of .VfPpkd-JGcpL-Ydhldb-c5RTEf .VfPpkd-JGcpL-IdXvz-LkdAo-Bd00G{stroke:#fbbc04}@media screen and (</w:t>
      </w:r>
      <w:proofErr w:type="spellStart"/>
      <w:r>
        <w:t>forced-colors:active</w:t>
      </w:r>
      <w:proofErr w:type="spellEnd"/>
      <w:r>
        <w:t>),(-</w:t>
      </w:r>
      <w:proofErr w:type="spellStart"/>
      <w:r>
        <w:t>ms-high-contrast:active</w:t>
      </w:r>
      <w:proofErr w:type="spellEnd"/>
      <w:r>
        <w:t>){.DU29of .VfPpkd-JGcpL-Ydhldb-c5RTEf .VfPpkd-JGcpL-IdXvz-LkdAo-Bd00G{</w:t>
      </w:r>
      <w:proofErr w:type="spellStart"/>
      <w:r>
        <w:t>stroke:CanvasText</w:t>
      </w:r>
      <w:proofErr w:type="spellEnd"/>
      <w:r>
        <w:t>}}.DU29of .VfPpkd-JGcpL-Ydhldb-II5mzb .VfPpkd-JGcpL-IdXvz-LkdAo-Bd00G{stroke:#34a853}@media screen and (</w:t>
      </w:r>
      <w:proofErr w:type="spellStart"/>
      <w:r>
        <w:t>forced-colors:active</w:t>
      </w:r>
      <w:proofErr w:type="spellEnd"/>
      <w:r>
        <w:t>),(-</w:t>
      </w:r>
      <w:proofErr w:type="spellStart"/>
      <w:r>
        <w:t>ms-high-contrast:active</w:t>
      </w:r>
      <w:proofErr w:type="spellEnd"/>
      <w:r>
        <w:t>){.DU29of .VfPpkd-JGcpL-Ydhldb-II5mzb .VfPpkd-JGcpL-IdXvz-LkdAo-Bd00G{</w:t>
      </w:r>
      <w:proofErr w:type="spellStart"/>
      <w:r>
        <w:t>stroke:CanvasText</w:t>
      </w:r>
      <w:proofErr w:type="spellEnd"/>
      <w:r>
        <w:t xml:space="preserve">}}.DU29of .VfPpkd-JGcpL-Mr8B3-V67aGc{height:100%;width:100%;position:absolute;opacity:0;overflow:hidden;z-index:-1}.VfPpkd-z59Tgd{border-radius:4px;border-radius:var(--mdc-shape-small,4px)}.VfPpkd-Djsh7e-XxIAqe-ma6Yeb,.VfPpkd-Djsh7e-XxIAqe-cGMI2b{border-radius:4px;border-radius:var(--mdc-shape-small,4px)}.VfPpkd-z59Tgd{color:white;color:var(--mdc-theme-text-primary-on-dark,white)}.VfPpkd-z59Tgd{background-color:rgba(0,0,0,.6)}.VfPpkd-MlC99b{color:rgba(0,0,0,.87);color:var(--mdc-theme-text-primary-on-light,rgba(0,0,0,.87))}.VfPpkd-IqDDtd{color:rgba(0,0,0,.6)}.VfPpkd-IqDDtd-hSRGPd{color:#6200ee;color:var(--mdc-theme-primary,#6200ee)}.VfPpkd-a1tyJ-bN97Pc{overflow-x:unset;overflow-y:auto}.VfPpkd-suEOdc.VfPpkd-suEOdc-OWXEXe-nzrxxc .VfPpkd-z59Tgd,.VfPpkd-suEOdc.VfPpkd-suEOdc-OWXEXe-nzrxxc .VfPpkd-Djsh7e-XxIAqe-ma6Yeb,.VfPpkd-suEOdc.VfPpkd-suEOdc-OWXEXe-nzrxxc .VfPpkd-Djsh7e-XxIAqe-cGMI2b{background-color:#fff}.VfPpkd-z59Tgd{-moz-osx-font-smoothing:grayscale;-webkit-font-smoothing:antialiased;font-family:Roboto,sans-serif;font-family:var(--mdc-typography-caption-font-family,var(--mdc-typography-font-family,Roboto,sans-serif));font-size:.75rem;font-size:var(--mdc-typography-caption-font-size,.75rem);font-weight:400;font-weight:var(--mdc-typography-caption-font-weight,400);letter-spacing:.0333333333em;letter-spacing:var(--mdc-typography-caption-letter-spacing,.0333333333em);text-decoration:inherit;-webkit-text-decoration:var(--mdc-typography-caption-text-decoration,inherit);text-decoration:var(--mdc-typography-caption-text-decoration,inherit);text-transform:inherit;text-transform:var(--mdc-typography-caption-text-transform,inherit)}.VfPpkd-suEOdc-OWXEXe-nzrxxc .VfPpkd-z59Tgd{box-shadow:0 3px 1px -2px </w:t>
      </w:r>
      <w:proofErr w:type="spellStart"/>
      <w:r>
        <w:t>rgba</w:t>
      </w:r>
      <w:proofErr w:type="spellEnd"/>
      <w:r>
        <w:t xml:space="preserve">(0,0,0,.2),0 2px </w:t>
      </w:r>
      <w:proofErr w:type="spellStart"/>
      <w:r>
        <w:t>2px</w:t>
      </w:r>
      <w:proofErr w:type="spellEnd"/>
      <w:r>
        <w:t xml:space="preserve"> 0 </w:t>
      </w:r>
      <w:proofErr w:type="spellStart"/>
      <w:r>
        <w:t>rgba</w:t>
      </w:r>
      <w:proofErr w:type="spellEnd"/>
      <w:r>
        <w:t>(0,0,0,.14),0 1px 5px 0 rgba(0,0,0,.12);border-radius:4px;line-height:20px}.VfPpkd-suEOdc-OWXEXe-nzrxxc .VfPpkd-z59Tgd .VfPpkd-BFbNVe-bF1uUb{width:100%;height:100%;top:0;left:0}.VfPpkd-z59Tgd .VfPpkd-MlC99b{display:block;margin-top:0;line-height:20px;-moz-osx-font-smoothing:grayscale;-webkit-font-smoothing:antialiased;font-family:Roboto,sans-serif;font-family:var(--mdc-typography-subtitle2-font-family,var(--mdc-typography-font-family,Roboto,sans-serif));font-size:.875rem;font-size:var(--mdc-typography-subtitle2-font-size,.875rem);line-height:1.375rem;line-height:var(--mdc-typography-subtitle2-line-height,1.375rem);font-weight:500;font-weight:var(--mdc-typography-subtitle2-font-weight,500);letter-spacing:.0071428571em;letter-spacing:var(--mdc-typography-subtitle2-letter-spacing,.0071428571em);text-decoration:inherit;-webkit-text-decoration:var(--mdc-typography-subtitle2-text-decoration,inherit);text-decoration:var(--mdc-typography-subtitle2-text-decoration,inherit);text-transform:inherit;text-transform:var(--mdc-typography-subtitle2-text-transform,inherit)}.VfPpkd-z59Tgd .VfPpkd-MlC99b::before{display:inline-block;width:0;height:24px;content:"";vertical-align:0}.VfPpkd-z59Tgd .VfPpkd-IqDDtd{-moz-osx-font-smoothing:grayscale;-webkit-font-smoothing:antialiased;font-family:Roboto,sans-serif;font-family:var(--mdc-typography-body2-font-family,var(--mdc-typography-font-family,Roboto,sans-serif));font-size:.875rem;font-size:var(--mdc-typography-body2-font-size,.875rem);line-height:1.25rem;line-height:var(--mdc-typography-body2-line-height,1.25rem);font-weight:400;font-weight:var(--mdc-typography-body2-font-weight,400);letter-spacing:.0178571429em;letter-spacing:var(--mdc-typography-body2-letter-spacing,.0178571429em);text-decoration:inherit;-webkit-text-decoration:var(--mdc-typography-body2-text-decoration,inherit);text-decoration:var(--mdc-typography-body2-text-decoration,inherit);text-transform:inherit;text-transform:var(--mdc-typography-body2-text-transform,inherit)}.VfPpkd-z59Tgd{word-break:break-all;word-break:var(--mdc-tooltip-word-break,normal);overflow-wrap:anywhere}.VfPpkd-suEOdc-OWXEXe-eo9XGd-RCfa3e .VfPpkd-z59Tgd-OiiCO{</w:t>
      </w:r>
      <w:proofErr w:type="spellStart"/>
      <w:r>
        <w:t>transition:opacity</w:t>
      </w:r>
      <w:proofErr w:type="spellEnd"/>
      <w:r>
        <w:t xml:space="preserve"> .15s 0ms cubic-</w:t>
      </w:r>
      <w:proofErr w:type="spellStart"/>
      <w:r>
        <w:t>bezier</w:t>
      </w:r>
      <w:proofErr w:type="spellEnd"/>
      <w:r>
        <w:t>(0,0,.2,1),transform .15s 0ms cubic-</w:t>
      </w:r>
      <w:proofErr w:type="spellStart"/>
      <w:r>
        <w:t>bezier</w:t>
      </w:r>
      <w:proofErr w:type="spellEnd"/>
      <w:r>
        <w:t>(0,0,.2,1)}.VfPpkd-suEOdc-OWXEXe-ZYIfFd-RCfa3e .VfPpkd-z59Tgd-OiiCO{</w:t>
      </w:r>
      <w:proofErr w:type="spellStart"/>
      <w:r>
        <w:t>transition:opacity</w:t>
      </w:r>
      <w:proofErr w:type="spellEnd"/>
      <w:r>
        <w:t xml:space="preserve"> 75ms 0ms cubic-bezier(.4,0,1,1)}.VfPpkd-suEOdc{position:fixed;display:none;z-index:9}.VfPpkd-suEOdc-sM5MNb-OWXEXe-nzrxxc{position:relative}.VfPpkd-suEOdc-OWXEXe-TSZdd,.VfPpkd-suEOdc-OWXEXe-eo9XGd,.VfPpkd-suEOdc-OWXEXe-ZYIfFd{display:inline-flex}.VfPpkd-suEOdc-OWXEXe-TSZdd.VfPpkd-suEOdc-OWXEXe-nzrxxc,.VfPpkd-suEOdc-OWXEXe-eo9XGd.VfPpkd-suEOdc-OWXEXe-nzrxxc,.VfPpkd-suEOdc-OWXEXe-ZYIfFd.VfPpkd-suEOdc-OWXEXe-nzrxxc{display:inline-block;left:-320px;position:absolute}.VfPpkd-z59Tgd{line-height:16px;padding:4px 8px;min-width:40px;max-width:200px;min-height:24px;max-height:40vh;box-sizing:border-box;overflow:hidden;text-align:center}.VfPpkd-z59Tgd::before{position:absolute;box-sizing:border-box;width:100%;height:100%;top:0;left:0;border:1px solid transparent;border-radius:inherit;content:"";pointer-events:none}@media screen and (forced-colors:active){.VfPpkd-z59Tgd::before{border-color:CanvasText}}.VfPpkd-suEOdc-OWXEXe-nzrxxc .VfPpkd-z59Tgd{align-items:flex-start;display:flex;flex-direction:column;min-height:24px;min-width:40px;max-width:320px;position:relative}.VfPpkd-suEOdc-OWXEXe-LlMNQd .VfPpkd-z59Tgd{</w:t>
      </w:r>
      <w:proofErr w:type="spellStart"/>
      <w:r>
        <w:t>text-align:left</w:t>
      </w:r>
      <w:proofErr w:type="spellEnd"/>
      <w:r>
        <w:t>}[</w:t>
      </w:r>
      <w:proofErr w:type="spellStart"/>
      <w:r>
        <w:t>dir</w:t>
      </w:r>
      <w:proofErr w:type="spellEnd"/>
      <w:r>
        <w:t>=</w:t>
      </w:r>
      <w:proofErr w:type="spellStart"/>
      <w:r>
        <w:t>rtl</w:t>
      </w:r>
      <w:proofErr w:type="spellEnd"/>
      <w:r>
        <w:t>] .</w:t>
      </w:r>
      <w:proofErr w:type="spellStart"/>
      <w:r>
        <w:t>VfPpkd-suEOdc-OWXEXe-LlMNQd</w:t>
      </w:r>
      <w:proofErr w:type="spellEnd"/>
      <w:r>
        <w:t xml:space="preserve"> .VfPpkd-z59Tgd,.VfPpkd-suEOdc-OWXEXe-LlMNQd .VfPpkd-z59Tgd[</w:t>
      </w:r>
      <w:proofErr w:type="spellStart"/>
      <w:r>
        <w:t>dir</w:t>
      </w:r>
      <w:proofErr w:type="spellEnd"/>
      <w:r>
        <w:t>=</w:t>
      </w:r>
      <w:proofErr w:type="spellStart"/>
      <w:r>
        <w:t>rtl</w:t>
      </w:r>
      <w:proofErr w:type="spellEnd"/>
      <w:r>
        <w:t>]{</w:t>
      </w:r>
      <w:proofErr w:type="spellStart"/>
      <w:r>
        <w:t>text-align:right</w:t>
      </w:r>
      <w:proofErr w:type="spellEnd"/>
      <w:r>
        <w:t>}.VfPpkd-z59Tgd .VfPpkd-MlC99b{margin:0 8px}.VfPpkd-z59Tgd .VfPpkd-IqDDtd{max-width:184px;margin:8px;text-align:left}[dir=rtl] .VfPpkd-z59Tgd .VfPpkd-IqDDtd,.VfPpkd-z59Tgd .VfPpkd-IqDDtd[dir=rtl]{text-align:right}.VfPpkd-suEOdc-OWXEXe-nzrxxc .VfPpkd-z59Tgd .</w:t>
      </w:r>
      <w:proofErr w:type="spellStart"/>
      <w:r>
        <w:t>VfPpkd-IqDDtd</w:t>
      </w:r>
      <w:proofErr w:type="spellEnd"/>
      <w:r>
        <w:t xml:space="preserve">{max-width:304px;align-self:stretch}.VfPpkd-z59Tgd .VfPpkd-IqDDtd-hSRGPd{text-decoration:none}.VfPpkd-suEOdc-OWXEXe-nzrxxc-LQLjdd,.VfPpkd-IqDDtd,.VfPpkd-MlC99b{z-index:1}.VfPpkd-z59Tgd-OiiCO{opacity:0;transform:scale(.8);will-change:transform,opacity}.VfPpkd-suEOdc-OWXEXe-TSZdd .VfPpkd-z59Tgd-OiiCO{transform:scale(1);opacity:1}.VfPpkd-suEOdc-OWXEXe-ZYIfFd .VfPpkd-z59Tgd-OiiCO{transform:scale(1)}.VfPpkd-Djsh7e-XxIAqe-ma6Yeb,.VfPpkd-Djsh7e-XxIAqe-cGMI2b{position:absolute;height:24px;width:24px;transform:rotate(35deg) </w:t>
      </w:r>
      <w:proofErr w:type="spellStart"/>
      <w:r>
        <w:t>skewY</w:t>
      </w:r>
      <w:proofErr w:type="spellEnd"/>
      <w:r>
        <w:t xml:space="preserve">(20deg) </w:t>
      </w:r>
      <w:proofErr w:type="spellStart"/>
      <w:r>
        <w:t>scaleX</w:t>
      </w:r>
      <w:proofErr w:type="spellEnd"/>
      <w:r>
        <w:t xml:space="preserve">(.9396926208)}.VfPpkd-Djsh7e-XxIAqe-ma6Yeb .VfPpkd-BFbNVe-bF1uUb,.VfPpkd-Djsh7e-XxIAqe-cGMI2b .VfPpkd-BFbNVe-bF1uUb{width:100%;height:100%;top:0;left:0}.VfPpkd-Djsh7e-XxIAqe-cGMI2b{box-shadow:0 3px 1px -2px </w:t>
      </w:r>
      <w:proofErr w:type="spellStart"/>
      <w:r>
        <w:t>rgba</w:t>
      </w:r>
      <w:proofErr w:type="spellEnd"/>
      <w:r>
        <w:t xml:space="preserve">(0,0,0,.2),0 2px </w:t>
      </w:r>
      <w:proofErr w:type="spellStart"/>
      <w:r>
        <w:t>2px</w:t>
      </w:r>
      <w:proofErr w:type="spellEnd"/>
      <w:r>
        <w:t xml:space="preserve"> 0 </w:t>
      </w:r>
      <w:proofErr w:type="spellStart"/>
      <w:r>
        <w:t>rgba</w:t>
      </w:r>
      <w:proofErr w:type="spellEnd"/>
      <w:r>
        <w:t xml:space="preserve">(0,0,0,.14),0 1px 5px 0 </w:t>
      </w:r>
      <w:proofErr w:type="spellStart"/>
      <w:r>
        <w:t>rgba</w:t>
      </w:r>
      <w:proofErr w:type="spellEnd"/>
      <w:r>
        <w:t xml:space="preserve">(0,0,0,.12);outline:1px solid </w:t>
      </w:r>
      <w:proofErr w:type="spellStart"/>
      <w:r>
        <w:t>transparent;z-index</w:t>
      </w:r>
      <w:proofErr w:type="spellEnd"/>
      <w:r>
        <w:t>:-1}@media screen and (forced-colors:active){.VfPpkd-Djsh7e-XxIAqe-cGMI2b{outline-color:CanvasText}}.VfPpkd-BFbNVe-bF1uUb{position:absolute;border-radius:inherit;pointer-events:none;opacity:0;opacity:var(--mdc-elevation-overlay-opacity,0);transition:opacity .28s cubic-bezier(.4,0,.2,1);background-color:#fff;background-color:var(--mdc-elevation-overlay-color,#fff)}.NZp2ef{background-color:#e8eaed}.EY8ABd{z-index:2101}.EY8ABd .VfPpkd-z59Tgd{background-color:#3c4043;color:#e8eaed}.EY8ABd .VfPpkd-MlC99b,.EY8ABd .</w:t>
      </w:r>
      <w:proofErr w:type="spellStart"/>
      <w:r>
        <w:t>VfPpkd-IqDDtd</w:t>
      </w:r>
      <w:proofErr w:type="spellEnd"/>
      <w:r>
        <w:t>{color:#3c4043}.EY8ABd .VfPpkd-IqDDtd-hSRGPd{color:#1a73e8}.EY8ABd.VfPpkd-suEOdc-OWXEXe-nzrxxc .VfPpkd-z59Tgd,.EY8ABd.VfPpkd-suEOdc-OWXEXe-nzrxxc .VfPpkd-Djsh7e-XxIAqe-ma6Yeb,.EY8ABd.VfPpkd-suEOdc-OWXEXe-nzrxxc .VfPpkd-Djsh7e-XxIAqe-cGMI2b{background-color:#fff}.EY8ABd.VfPpkd-suEOdc-OWXEXe-nzrxxc .VfPpkd-MlC99b{</w:t>
      </w:r>
      <w:proofErr w:type="spellStart"/>
      <w:r>
        <w:t>font-family:"Google</w:t>
      </w:r>
      <w:proofErr w:type="spellEnd"/>
      <w:r>
        <w:t xml:space="preserve"> Sans",Roboto,Arial,sans-serif;line-height:1.25rem;font-size:.875rem;letter-spacing:.0178571429em;font-weight:500}.EY8ABd.VfPpkd-suEOdc-OWXEXe-nzrxxc .VfPpkd-z59Tgd{border-radius:8px}.</w:t>
      </w:r>
      <w:proofErr w:type="spellStart"/>
      <w:r>
        <w:t>ziykHb</w:t>
      </w:r>
      <w:proofErr w:type="spellEnd"/>
      <w:r>
        <w:t>{z-index:2101}.</w:t>
      </w:r>
      <w:proofErr w:type="spellStart"/>
      <w:r>
        <w:t>ziykHb</w:t>
      </w:r>
      <w:proofErr w:type="spellEnd"/>
      <w:r>
        <w:t xml:space="preserve"> .VfPpkd-z59Tgd{background-color:#3c4043;color:#e8eaed}.</w:t>
      </w:r>
      <w:proofErr w:type="spellStart"/>
      <w:r>
        <w:t>ziykHb</w:t>
      </w:r>
      <w:proofErr w:type="spellEnd"/>
      <w:r>
        <w:t xml:space="preserve"> .VfPpkd-MlC99b,.ziykHb .</w:t>
      </w:r>
      <w:proofErr w:type="spellStart"/>
      <w:r>
        <w:t>VfPpkd-IqDDtd</w:t>
      </w:r>
      <w:proofErr w:type="spellEnd"/>
      <w:r>
        <w:t>{color:#3c4043}.</w:t>
      </w:r>
      <w:proofErr w:type="spellStart"/>
      <w:r>
        <w:t>ziykHb</w:t>
      </w:r>
      <w:proofErr w:type="spellEnd"/>
      <w:r>
        <w:t xml:space="preserve"> .VfPpkd-IqDDtd-hSRGPd{color:#1a73e8}.ziykHb.VfPpkd-suEOdc-OWXEXe-nzrxxc .VfPpkd-z59Tgd,.ziykHb.VfPpkd-suEOdc-OWXEXe-nzrxxc .VfPpkd-Djsh7e-XxIAqe-ma6Yeb,.ziykHb.VfPpkd-suEOdc-OWXEXe-nzrxxc .VfPpkd-Djsh7e-XxIAqe-cGMI2b{background-color:#fff}.ziykHb.VfPpkd-suEOdc-OWXEXe-nzrxxc .VfPpkd-MlC99b{</w:t>
      </w:r>
      <w:proofErr w:type="spellStart"/>
      <w:r>
        <w:t>font-family:"Google</w:t>
      </w:r>
      <w:proofErr w:type="spellEnd"/>
      <w:r>
        <w:t xml:space="preserve"> Sans",Roboto,Arial,sans-serif;line-height:1.25rem;font-size:.875rem;letter-spacing:.0178571429em;font-weight:500}.ziykHb.VfPpkd-suEOdc-OWXEXe-nzrxxc .VfPpkd-z59Tgd{border-radius:8px}.EY8ABd-OWXEXe-TAWMXe{position:absolute;left:-10000px;top:auto;width:1px;height:1px;overflow:hidden;-webkit-user-select:none;-webkit-user-select:none}html[dir=rtl] .giSqbe{transform:scaleX(-1)}.VfPpkd-I9GLp-yrriRe{display:inline-flex;align-items:center;vertical-align:middle}.VfPpkd-I9GLp-yrriRe[hidden]{display:none}.VfPpkd-I9GLp-yrriRe&gt;label{margin-left:0;margin-right:auto;padding-left:4px;padding-right:0;order:0}[dir=rtl] .VfPpkd-I9GLp-yrriRe&gt;label,.VfPpkd-I9GLp-yrriRe&gt;label[dir=rtl]{margin-left:auto;margin-right:0}[dir=rtl] .VfPpkd-I9GLp-yrriRe&gt;label,.VfPpkd-I9GLp-yrriRe&gt;label[dir=rtl]{padding-left:0;padding-right:4px}.VfPpkd-I9GLp-yrriRe-OWXEXe-WrakWd&gt;label{text-overflow:ellipsis;overflow:hidden;white-space:nowrap}.VfPpkd-I9GLp-yrriRe-OWXEXe-fW01td-CpWD9d&gt;label{margin-left:auto;margin-right:0;padding-left:0;padding-right:4px;order:-1}[dir=rtl] .VfPpkd-I9GLp-yrriRe-OWXEXe-fW01td-CpWD9d&gt;label,.VfPpkd-I9GLp-yrriRe-OWXEXe-fW01td-CpWD9d&gt;label[dir=rtl]{margin-left:0;margin-right:auto}[dir=rtl] .VfPpkd-I9GLp-yrriRe-OWXEXe-fW01td-CpWD9d&gt;label,.VfPpkd-I9GLp-yrriRe-OWXEXe-fW01td-CpWD9d&gt;label[dir=rtl]{padding-left:4px;padding-right:0}.VfPpkd-I9GLp-yrriRe-OWXEXe-fozPsf-t6UvL{justify-content:space-between}.VfPpkd-I9GLp-yrriRe-OWXEXe-fozPsf-t6UvL&gt;label{margin:0}[dir=rtl] .VfPpkd-I9GLp-yrriRe-OWXEXe-fozPsf-t6UvL&gt;label,.VfPpkd-I9GLp-yrriRe-OWXEXe-fozPsf-t6UvL&gt;label[dir=rtl]{margin:0}.VfPpkd-I9GLp-yrriRe{font-family:Roboto,sans-serif;font-family:var(--mdc-form-field-label-text-font,Roboto,sans-serif);line-height:1.25rem;line-height:var(--mdc-form-field-label-text-line-height,1.25rem);font-size:.875rem;font-size:var(--mdc-form-field-label-text-size,.875rem);font-weight:400;font-weight:var(--mdc-form-field-label-text-weight,400);letter-spacing:.0178571429em;letter-spacing:var(--mdc-form-field-label-text-tracking,.0178571429em);color:rgba(0,0,0,.87);color:var(--mdc-form-field-label-text-color,var(--mdc-theme-text-primary-on-background,rgba(0,0,0,.87)))}.MlG5Jc{font-family:Roboto,Arial,sans-serif;line-height:1.25rem;font-size:.875rem;letter-spacing:.0142857143em;font-weight:400}.MlG5Jc gm-checkbox[disabled]~.VfPpkd-V67aGc,.MlG5Jc gm-radio[disabled]~.VfPpkd-V67aGc,.MlG5Jc .VfPpkd-MPu53c-OWXEXe-OWB6Me~.VfPpkd-V67aGc,.MlG5Jc .VfPpkd-GCYh9b-OWXEXe-OWB6Me~.VfPpkd-V67aGc{color:rgb(95,99,104)}.VfPpkd-MPu53c{padding:11px;padding:calc((var(--mdc-checkbox-ripple-size, 40px) - 18px)/2);margin:0;margin:calc((</w:t>
      </w:r>
      <w:proofErr w:type="spellStart"/>
      <w:r>
        <w:t>var</w:t>
      </w:r>
      <w:proofErr w:type="spellEnd"/>
      <w:r>
        <w:t>(--mdc-checkbox-touch-target-size, 40px) - 40px)/2)}.VfPpkd-MPu53c .VfPpkd-OYHm6b::before,.VfPpkd-MPu53c .VfPpkd-OYHm6b::after{background-color:#000;background-color:var(--mdc-ripple-color,#000)}.VfPpkd-MPu53c:hover .VfPpkd-OYHm6b::before,.VfPpkd-MPu53c.VfPpkd-ksKsZd-XxIAqe-OWXEXe-ZmdkE .VfPpkd-OYHm6b::before{opacity:.04;opacity:var(--mdc-ripple-hover-opacity,.04)}.VfPpkd-MPu53c.VfPpkd-ksKsZd-mWPk3d-OWXEXe-AHe6Kc-XpnDCe .VfPpkd-OYHm6b::before,.VfPpkd-MPu53c:not(.VfPpkd-ksKsZd-mWPk3d):focus .VfPpkd-OYHm6b::before{transition-duration:75ms;opacity:.12;opacity:var(--mdc-ripple-focus-opacity,.12)}.VfPpkd-MPu53c:not(.VfPpkd-ksKsZd-mWPk3d) .VfPpkd-OYHm6b::after{</w:t>
      </w:r>
      <w:proofErr w:type="spellStart"/>
      <w:r>
        <w:t>transition:opacity</w:t>
      </w:r>
      <w:proofErr w:type="spellEnd"/>
      <w:r>
        <w:t xml:space="preserve"> .15s linear}.VfPpkd-MPu53c:not(.VfPpkd-ksKsZd-mWPk3d):active .VfPpkd-OYHm6b::after{transition-duration:75ms;opacity:.12;opacity:var(--mdc-ripple-press-opacity,.12)}.VfPpkd-MPu53c.VfPpkd-ksKsZd-mWPk3d{--mdc-ripple-fg-opacity:var(--mdc-ripple-press-opacity,0.12)}.VfPpkd-MPu53c.VfPpkd-MPu53c-OWXEXe-gk6SMd .VfPpkd-OYHm6b::before,.VfPpkd-MPu53c.VfPpkd-MPu53c-OWXEXe-gk6SMd .VfPpkd-OYHm6b::after{background-color:#018786;background-color:var(--mdc-ripple-color,var(--mdc-theme-secondary,#018786))}.VfPpkd-MPu53c.VfPpkd-MPu53c-OWXEXe-gk6SMd:hover .VfPpkd-OYHm6b::before,.VfPpkd-MPu53c.VfPpkd-MPu53c-OWXEXe-gk6SMd.VfPpkd-ksKsZd-XxIAqe-OWXEXe-ZmdkE .VfPpkd-OYHm6b::before{opacity:.04;opacity:var(--mdc-ripple-hover-opacity,.04)}.VfPpkd-MPu53c.VfPpkd-MPu53c-OWXEXe-gk6SMd.VfPpkd-ksKsZd-mWPk3d-OWXEXe-AHe6Kc-XpnDCe .VfPpkd-OYHm6b::before,.VfPpkd-MPu53c.VfPpkd-MPu53c-OWXEXe-gk6SMd:not(.VfPpkd-ksKsZd-mWPk3d):focus .VfPpkd-OYHm6b::before{transition-duration:75ms;opacity:.12;opacity:var(--mdc-ripple-focus-opacity,.12)}.VfPpkd-MPu53c.VfPpkd-MPu53c-OWXEXe-gk6SMd:not(.VfPpkd-ksKsZd-mWPk3d) .VfPpkd-OYHm6b::after{</w:t>
      </w:r>
      <w:proofErr w:type="spellStart"/>
      <w:r>
        <w:t>transition:opacity</w:t>
      </w:r>
      <w:proofErr w:type="spellEnd"/>
      <w:r>
        <w:t xml:space="preserve"> .15s linear}.VfPpkd-MPu53c.VfPpkd-MPu53c-OWXEXe-gk6SMd:not(.VfPpkd-ksKsZd-mWPk3d):active .VfPpkd-OYHm6b::after{transition-duration:75ms;opacity:.12;opacity:var(--mdc-ripple-press-opacity,.12)}.VfPpkd-MPu53c.VfPpkd-MPu53c-OWXEXe-gk6SMd.VfPpkd-ksKsZd-mWPk3d{--mdc-ripple-fg-opacity:var(--mdc-ripple-press-opacity,0.12)}.VfPpkd-MPu53c.VfPpkd-ksKsZd-mWPk3d-OWXEXe-AHe6Kc-XpnDCe.VfPpkd-MPu53c-OWXEXe-gk6SMd .VfPpkd-OYHm6b::before,.VfPpkd-MPu53c.VfPpkd-ksKsZd-mWPk3d-OWXEXe-AHe6Kc-XpnDCe.VfPpkd-MPu53c-OWXEXe-gk6SMd .VfPpkd-OYHm6b::after{background-color:#018786;background-color:var(--mdc-ripple-color,var(--mdc-theme-secondary,#018786))}.VfPpkd-MPu53c .</w:t>
      </w:r>
      <w:proofErr w:type="spellStart"/>
      <w:r>
        <w:t>VfPpkd-YQoJzd</w:t>
      </w:r>
      <w:proofErr w:type="spellEnd"/>
      <w:r>
        <w:t>{top:11px;top:calc((</w:t>
      </w:r>
      <w:proofErr w:type="spellStart"/>
      <w:r>
        <w:t>var</w:t>
      </w:r>
      <w:proofErr w:type="spellEnd"/>
      <w:r>
        <w:t>(--mdc-checkbox-ripple-size, 40px) - 18px)/2);left:11px;left:calc((</w:t>
      </w:r>
      <w:proofErr w:type="spellStart"/>
      <w:r>
        <w:t>var</w:t>
      </w:r>
      <w:proofErr w:type="spellEnd"/>
      <w:r>
        <w:t>(--mdc-checkbox-ripple-size, 40px) - 18px)/2)}.VfPpkd-MPu53c .</w:t>
      </w:r>
      <w:proofErr w:type="spellStart"/>
      <w:r>
        <w:t>VfPpkd-muHVFf-bMcfAe</w:t>
      </w:r>
      <w:proofErr w:type="spellEnd"/>
      <w:r>
        <w:t xml:space="preserve">{top:0;top:calc((40px - </w:t>
      </w:r>
      <w:proofErr w:type="spellStart"/>
      <w:r>
        <w:t>var</w:t>
      </w:r>
      <w:proofErr w:type="spellEnd"/>
      <w:r>
        <w:t xml:space="preserve">(--mdc-checkbox-touch-target-size, 40px))/2);right:0;right:calc((40px - </w:t>
      </w:r>
      <w:proofErr w:type="spellStart"/>
      <w:r>
        <w:t>var</w:t>
      </w:r>
      <w:proofErr w:type="spellEnd"/>
      <w:r>
        <w:t xml:space="preserve">(--mdc-checkbox-touch-target-size, 40px))/2);left:0;left:calc((40px - </w:t>
      </w:r>
      <w:proofErr w:type="spellStart"/>
      <w:r>
        <w:t>var</w:t>
      </w:r>
      <w:proofErr w:type="spellEnd"/>
      <w:r>
        <w:t>(--mdc-checkbox-touch-target-size, 40px))/2);width:40px;width:var(--mdc-checkbox-touch-target-size,40px);height:40px;height:var(--mdc-checkbox-touch-target-size,40px)}.VfPpkd-MPu53c .VfPpkd-muHVFf-bMcfAe:enabled:not(:checked):not(:indeterminate):not([data-indeterminate=true])~.VfPpkd-YQoJzd{border-color:rgba(0,0,0,.54);border-color:var(--mdc-checkbox-unchecked-color,rgba(0,0,0,.54));background-color:transparent}.VfPpkd-MPu53c .VfPpkd-muHVFf-bMcfAe:enabled:checked~.VfPpkd-YQoJzd,.VfPpkd-MPu53c .VfPpkd-muHVFf-bMcfAe:enabled:indeterminate~.VfPpkd-YQoJzd,.VfPpkd-MPu53c .VfPpkd-muHVFf-bMcfAe[data-indeterminate=true]:enabled~.VfPpkd-YQoJzd{border-color:#018786;border-color:var(--mdc-checkbox-checked-color,var(--mdc-theme-secondary,#018786));background-color:#018786;background-color:var(--mdc-checkbox-checked-color,var(--mdc-theme-secondary,#018786))}@keyframes mdc-checkbox-fade-in-background-8A000000FF01878600000000FF018786{0%{border-color:rgba(0,0,0,.54);border-color:var(--mdc-checkbox-unchecked-color,rgba(0,0,0,.54));background-color:transparent}50%{border-color:#018786;border-color:var(--mdc-checkbox-checked-color,var(--mdc-theme-secondary,#018786));background-color:#018786;background-color:var(--mdc-checkbox-checked-color,var(--mdc-theme-secondary,#018786))}}@keyframes mdc-checkbox-fade-out-background-8A000000FF01878600000000FF018786{0%,80%{border-color:#018786;border-color:var(--mdc-checkbox-checked-color,var(--mdc-theme-secondary,#018786));background-color:#018786;background-color:var(--mdc-checkbox-checked-color,var(--mdc-theme-secondary,#018786))}100%{border-color:rgba(0,0,0,.54);border-color:var(--mdc-checkbox-unchecked-color,rgba(0,0,0,.54));background-color:transparent}}.VfPpkd-MPu53c.VfPpkd-MPu53c-OWXEXe-vwu2ne-iAfbIe-barxie .VfPpkd-muHVFf-bMcfAe:enabled~.VfPpkd-YQoJzd,.VfPpkd-MPu53c.VfPpkd-MPu53c-OWXEXe-vwu2ne-iAfbIe-A9y3zc .VfPpkd-muHVFf-bMcfAe:enabled~.VfPpkd-YQoJzd{animation-name:mdc-checkbox-fade-in-background-8A000000FF01878600000000FF018786}.VfPpkd-MPu53c.VfPpkd-MPu53c-OWXEXe-vwu2ne-barxie-iAfbIe .VfPpkd-muHVFf-bMcfAe:enabled~.VfPpkd-YQoJzd,.VfPpkd-MPu53c.VfPpkd-MPu53c-OWXEXe-vwu2ne-A9y3zc-iAfbIe .VfPpkd-muHVFf-bMcfAe:enabled~.VfPpkd-YQoJzd{animation-name:mdc-checkbox-fade-out-background-8A000000FF01878600000000FF018786}.VfPpkd-MPu53c .VfPpkd-muHVFf-bMcfAe[disabled]:not(:checked):not(:indeterminate):not([data-indeterminate=true])~.VfPpkd-YQoJzd{border-color:rgba(0,0,0,.38);border-color:var(--mdc-checkbox-disabled-color,rgba(0,0,0,.38));background-color:transparent}.VfPpkd-MPu53c .VfPpkd-muHVFf-bMcfAe[disabled]:checked~.VfPpkd-YQoJzd,.VfPpkd-MPu53c .VfPpkd-muHVFf-bMcfAe[disabled]:indeterminate~.VfPpkd-YQoJzd,.VfPpkd-MPu53c .VfPpkd-muHVFf-bMcfAe[data-indeterminate=true][disabled]~.VfPpkd-YQoJzd{border-color:transparent;background-color:rgba(0,0,0,.38);background-color:var(--mdc-checkbox-disabled-color,rgba(0,0,0,.38))}.VfPpkd-MPu53c .</w:t>
      </w:r>
      <w:proofErr w:type="spellStart"/>
      <w:r>
        <w:t>VfPpkd-muHVFf-bMcfAe:enabled</w:t>
      </w:r>
      <w:proofErr w:type="spellEnd"/>
      <w:r>
        <w:t>~.</w:t>
      </w:r>
      <w:proofErr w:type="spellStart"/>
      <w:r>
        <w:t>VfPpkd-YQoJzd</w:t>
      </w:r>
      <w:proofErr w:type="spellEnd"/>
      <w:r>
        <w:t xml:space="preserve"> .</w:t>
      </w:r>
      <w:proofErr w:type="spellStart"/>
      <w:r>
        <w:t>VfPpkd-HUofsb</w:t>
      </w:r>
      <w:proofErr w:type="spellEnd"/>
      <w:r>
        <w:t>{color:#</w:t>
      </w:r>
      <w:proofErr w:type="spellStart"/>
      <w:r>
        <w:t>fff;color:var</w:t>
      </w:r>
      <w:proofErr w:type="spellEnd"/>
      <w:r>
        <w:t>(--mdc-checkbox-ink-color,#</w:t>
      </w:r>
      <w:proofErr w:type="spellStart"/>
      <w:r>
        <w:t>fff</w:t>
      </w:r>
      <w:proofErr w:type="spellEnd"/>
      <w:r>
        <w:t>)}.VfPpkd-MPu53c .</w:t>
      </w:r>
      <w:proofErr w:type="spellStart"/>
      <w:r>
        <w:t>VfPpkd-muHVFf-bMcfAe:enabled</w:t>
      </w:r>
      <w:proofErr w:type="spellEnd"/>
      <w:r>
        <w:t>~.</w:t>
      </w:r>
      <w:proofErr w:type="spellStart"/>
      <w:r>
        <w:t>VfPpkd-YQoJzd</w:t>
      </w:r>
      <w:proofErr w:type="spellEnd"/>
      <w:r>
        <w:t xml:space="preserve"> .VfPpkd-SJnn3d{border-color:#</w:t>
      </w:r>
      <w:proofErr w:type="spellStart"/>
      <w:r>
        <w:t>fff;border-color:var</w:t>
      </w:r>
      <w:proofErr w:type="spellEnd"/>
      <w:r>
        <w:t>(--mdc-checkbox-ink-color,#</w:t>
      </w:r>
      <w:proofErr w:type="spellStart"/>
      <w:r>
        <w:t>fff</w:t>
      </w:r>
      <w:proofErr w:type="spellEnd"/>
      <w:r>
        <w:t>)}.VfPpkd-MPu53c .</w:t>
      </w:r>
      <w:proofErr w:type="spellStart"/>
      <w:r>
        <w:t>VfPpkd-muHVFf-bMcfAe:disabled</w:t>
      </w:r>
      <w:proofErr w:type="spellEnd"/>
      <w:r>
        <w:t>~.</w:t>
      </w:r>
      <w:proofErr w:type="spellStart"/>
      <w:r>
        <w:t>VfPpkd-YQoJzd</w:t>
      </w:r>
      <w:proofErr w:type="spellEnd"/>
      <w:r>
        <w:t xml:space="preserve"> .</w:t>
      </w:r>
      <w:proofErr w:type="spellStart"/>
      <w:r>
        <w:t>VfPpkd-HUofsb</w:t>
      </w:r>
      <w:proofErr w:type="spellEnd"/>
      <w:r>
        <w:t>{color:#</w:t>
      </w:r>
      <w:proofErr w:type="spellStart"/>
      <w:r>
        <w:t>fff;color:var</w:t>
      </w:r>
      <w:proofErr w:type="spellEnd"/>
      <w:r>
        <w:t>(--mdc-checkbox-ink-color,#</w:t>
      </w:r>
      <w:proofErr w:type="spellStart"/>
      <w:r>
        <w:t>fff</w:t>
      </w:r>
      <w:proofErr w:type="spellEnd"/>
      <w:r>
        <w:t>)}.VfPpkd-MPu53c .</w:t>
      </w:r>
      <w:proofErr w:type="spellStart"/>
      <w:r>
        <w:t>VfPpkd-muHVFf-bMcfAe:disabled</w:t>
      </w:r>
      <w:proofErr w:type="spellEnd"/>
      <w:r>
        <w:t>~.</w:t>
      </w:r>
      <w:proofErr w:type="spellStart"/>
      <w:r>
        <w:t>VfPpkd-YQoJzd</w:t>
      </w:r>
      <w:proofErr w:type="spellEnd"/>
      <w:r>
        <w:t xml:space="preserve"> .VfPpkd-SJnn3d{border-color:#</w:t>
      </w:r>
      <w:proofErr w:type="spellStart"/>
      <w:r>
        <w:t>fff;border-color:var</w:t>
      </w:r>
      <w:proofErr w:type="spellEnd"/>
      <w:r>
        <w:t>(--mdc-checkbox-ink-color,#</w:t>
      </w:r>
      <w:proofErr w:type="spellStart"/>
      <w:r>
        <w:t>fff</w:t>
      </w:r>
      <w:proofErr w:type="spellEnd"/>
      <w:r>
        <w:t>)}@keyframes mdc-checkbox-unchecked-checked-checkmark-path{0%,50%{stroke-dashoffset:29.7833385}50%{animation-timing-function:cubic-bezier(0,0,.2,1)}100%{stroke-dashoffset:0}}@keyframes mdc-checkbox-unchecked-indeterminate-mixedmark{0%,68.2%{transform:scaleX(0)}68.2%{animation-timing-function:cubic-bezier(0,0,0,1)}100%{transform:scaleX(1)}}@keyframes mdc-checkbox-checked-unchecked-checkmark-path{from{animation-timing-function:cubic-bezier(.4,0,1,1);opacity:1;stroke-dashoffset:0}to{opacity:0;stroke-dashoffset:-29.7833385}}@keyframes mdc-checkbox-checked-indeterminate-checkmark{from{animation-timing-function:cubic-bezier(0,0,.2,1);transform:rotate(0deg);opacity:1}to{transform:rotate(45deg);opacity:0}}@keyframes mdc-checkbox-indeterminate-checked-checkmark{from{animation-timing-function:cubic-bezier(.14,0,0,1);transform:rotate(45deg);opacity:0}to{transform:rotate(1turn);opacity:1}}@keyframes mdc-checkbox-checked-indeterminate-mixedmark{from{animation-timing-function:mdc-animation-deceleration-curve-timing-function;transform:rotate(-45deg);opacity:0}to{transform:rotate(0deg);opacity:1}}@keyframes mdc-checkbox-indeterminate-checked-mixedmark{from{animation-timing-function:cubic-bezier(.14,0,0,1);transform:rotate(0deg);opacity:1}to{transform:rotate(315deg);opacity:0}}@keyframes mdc-checkbox-indeterminate-unchecked-mixedmark{0%{animation-timing-function:linear;transform:scaleX(1);opacity:1}32.8%,100%{transform:scaleX(0);opacity:0}}.VfPpkd-MPu53c{display:inline-block;position:relative;flex:0 0 18px;box-sizing:content-box;width:18px;height:18px;line-height:0;white-space:nowrap;cursor:pointer;vertical-align:bottom}.VfPpkd-MPu53c[hidden]{display:none}.VfPpkd-MPu53c.VfPpkd-ksKsZd-mWPk3d-OWXEXe-AHe6Kc-XpnDCe .VfPpkd-sMek6-LhBDec,.VfPpkd-MPu53c:not(.VfPpkd-ksKsZd-mWPk3d):focus .VfPpkd-sMek6-LhBDec{pointer-events:none;border:2px solid transparent;border-radius:6px;box-sizing:content-box;position:absolute;top:50%;left:50%;transform:translate(-50%,-50%);height:100%;width:100%}@media screen and (forced-colors:active){.VfPpkd-MPu53c.VfPpkd-ksKsZd-mWPk3d-OWXEXe-AHe6Kc-XpnDCe .VfPpkd-sMek6-LhBDec,.VfPpkd-MPu53c:not(.VfPpkd-ksKsZd-mWPk3d):focus .VfPpkd-sMek6-LhBDec{border-color:CanvasText}}.VfPpkd-MPu53c.VfPpkd-ksKsZd-mWPk3d-OWXEXe-AHe6Kc-XpnDCe .VfPpkd-sMek6-LhBDec::after,.VfPpkd-MPu53c:not(.VfPpkd-ksKsZd-mWPk3d):focus .VfPpkd-sMek6-LhBDec::after{content:"";border:2px solid transparent;border-radius:8px;display:block;position:absolute;top:50%;left:50%;transform:translate(-50%,-50%);height:calc(100% + 4px);</w:t>
      </w:r>
      <w:proofErr w:type="spellStart"/>
      <w:r>
        <w:t>width:calc</w:t>
      </w:r>
      <w:proofErr w:type="spellEnd"/>
      <w:r>
        <w:t>(100% + 4px)}@media screen and (forced-colors:active){.VfPpkd-MPu53c.VfPpkd-ksKsZd-mWPk3d-OWXEXe-AHe6Kc-XpnDCe .VfPpkd-sMek6-LhBDec::after,.VfPpkd-MPu53c:not(.VfPpkd-ksKsZd-mWPk3d):focus .VfPpkd-sMek6-LhBDec::after{</w:t>
      </w:r>
      <w:proofErr w:type="spellStart"/>
      <w:r>
        <w:t>border-color:CanvasText</w:t>
      </w:r>
      <w:proofErr w:type="spellEnd"/>
      <w:r>
        <w:t>}}@media (-</w:t>
      </w:r>
      <w:proofErr w:type="spellStart"/>
      <w:r>
        <w:t>ms-high-contrast:none</w:t>
      </w:r>
      <w:proofErr w:type="spellEnd"/>
      <w:r>
        <w:t>){.VfPpkd-MPu53c .VfPpkd-sMek6-LhBDec{</w:t>
      </w:r>
      <w:proofErr w:type="spellStart"/>
      <w:r>
        <w:t>display:none</w:t>
      </w:r>
      <w:proofErr w:type="spellEnd"/>
      <w:r>
        <w:t>}}@media (-</w:t>
      </w:r>
      <w:proofErr w:type="spellStart"/>
      <w:r>
        <w:t>ms-high-contrast:active</w:t>
      </w:r>
      <w:proofErr w:type="spellEnd"/>
      <w:r>
        <w:t>),screen and (</w:t>
      </w:r>
      <w:proofErr w:type="spellStart"/>
      <w:r>
        <w:t>forced-colors:active</w:t>
      </w:r>
      <w:proofErr w:type="spellEnd"/>
      <w:r>
        <w:t>){.VfPpkd-SJnn3d{margin:0 1px}}.VfPpkd-MPu53c-OWXEXe-OWB6Me{cursor:default;pointer-events:none}.VfPpkd-YQoJzd{display:inline-flex;position:absolute;align-items:center;justify-content:center;box-sizing:border-box;width:18px;height:18px;border:2px solid currentColor;border-radius:2px;background-color:transparent;pointer-events:none;will-change:background-color,border-color;transition:background-color 90ms 0ms cubic-</w:t>
      </w:r>
      <w:proofErr w:type="spellStart"/>
      <w:r>
        <w:t>bezier</w:t>
      </w:r>
      <w:proofErr w:type="spellEnd"/>
      <w:r>
        <w:t>(.4,0,.6,1),border-color 90ms 0ms cubic-bezier(.4,0,.6,1)}.VfPpkd-HUofsb{position:absolute;top:0;right:0;bottom:0;left:0;width:100%;opacity:0;transition:opacity .18s 0ms cubic-</w:t>
      </w:r>
      <w:proofErr w:type="spellStart"/>
      <w:r>
        <w:t>bezier</w:t>
      </w:r>
      <w:proofErr w:type="spellEnd"/>
      <w:r>
        <w:t>(.4,0,.6,1)}.VfPpkd-MPu53c-OWXEXe-mWPk3d .VfPpkd-HUofsb{opacity:1}.VfPpkd-HUofsb-Jt5cK{transition:stroke-dashoffset .18s 0ms cubic-bezier(.4,0,.6,1);stroke:currentColor;stroke-width:3.12px;stroke-dashoffset:29.7833385;stroke-dasharray:29.7833385}.VfPpkd-SJnn3d{width:100%;height:0;transform:scaleX(0) rotate(0deg);border-width:1px;border-style:solid;opacity:0;transition:opacity 90ms 0ms cubic-</w:t>
      </w:r>
      <w:proofErr w:type="spellStart"/>
      <w:r>
        <w:t>bezier</w:t>
      </w:r>
      <w:proofErr w:type="spellEnd"/>
      <w:r>
        <w:t>(.4,0,.6,1),transform 90ms 0ms cubic-bezier(.4,0,.6,1)}.VfPpkd-MPu53c-OWXEXe-vwu2ne-iAfbIe-barxie .VfPpkd-YQoJzd,.VfPpkd-MPu53c-OWXEXe-vwu2ne-iAfbIe-A9y3zc .VfPpkd-YQoJzd,.VfPpkd-MPu53c-OWXEXe-vwu2ne-barxie-iAfbIe .VfPpkd-YQoJzd,.VfPpkd-MPu53c-OWXEXe-vwu2ne-A9y3zc-iAfbIe .VfPpkd-YQoJzd{animation-duration:.18s;animation-timing-function:linear}.VfPpkd-MPu53c-OWXEXe-vwu2ne-iAfbIe-barxie .VfPpkd-HUofsb-Jt5cK{animation:mdc-checkbox-unchecked-checked-checkmark-path .18s linear 0s;transition:none}.VfPpkd-MPu53c-OWXEXe-vwu2ne-iAfbIe-A9y3zc .VfPpkd-SJnn3d{animation:mdc-checkbox-unchecked-indeterminate-mixedmark 90ms linear 0s;transition:none}.VfPpkd-MPu53c-OWXEXe-vwu2ne-barxie-iAfbIe .VfPpkd-HUofsb-Jt5cK{animation:mdc-checkbox-checked-unchecked-checkmark-path 90ms linear 0s;transition:none}.VfPpkd-MPu53c-OWXEXe-vwu2ne-barxie-A9y3zc .VfPpkd-HUofsb{animation:mdc-checkbox-checked-indeterminate-checkmark 90ms linear 0s;transition:none}.VfPpkd-MPu53c-OWXEXe-vwu2ne-barxie-A9y3zc .VfPpkd-SJnn3d{animation:mdc-checkbox-checked-indeterminate-mixedmark 90ms linear 0s;transition:none}.VfPpkd-MPu53c-OWXEXe-vwu2ne-A9y3zc-barxie .VfPpkd-HUofsb{animation:mdc-checkbox-indeterminate-checked-checkmark .5s linear 0s;transition:none}.VfPpkd-MPu53c-OWXEXe-vwu2ne-A9y3zc-barxie .VfPpkd-SJnn3d{animation:mdc-checkbox-indeterminate-checked-mixedmark .5s linear 0s;transition:none}.VfPpkd-MPu53c-OWXEXe-vwu2ne-A9y3zc-iAfbIe .VfPpkd-SJnn3d{animation:mdc-checkbox-indeterminate-unchecked-mixedmark .3s linear 0s;transition:none}.VfPpkd-muHVFf-bMcfAe:checked~.VfPpkd-YQoJzd,.VfPpkd-muHVFf-bMcfAe:indeterminate~.VfPpkd-YQoJzd,.VfPpkd-muHVFf-bMcfAe[data-indeterminate=true]~.VfPpkd-YQoJzd{transition:border-color 90ms 0ms cubic-</w:t>
      </w:r>
      <w:proofErr w:type="spellStart"/>
      <w:r>
        <w:t>bezier</w:t>
      </w:r>
      <w:proofErr w:type="spellEnd"/>
      <w:r>
        <w:t xml:space="preserve">(0,0,.2,1),background-color 90ms 0ms cubic-bezier(0,0,.2,1)}.VfPpkd-muHVFf-bMcfAe:checked~.VfPpkd-YQoJzd .VfPpkd-HUofsb-Jt5cK,.VfPpkd-muHVFf-bMcfAe:indeterminate~.VfPpkd-YQoJzd .VfPpkd-HUofsb-Jt5cK,.VfPpkd-muHVFf-bMcfAe[data-indeterminate=true]~.VfPpkd-YQoJzd .VfPpkd-HUofsb-Jt5cK{stroke-dashoffset:0}.VfPpkd-muHVFf-bMcfAe{position:absolute;margin:0;padding:0;opacity:0;cursor:inherit}.VfPpkd-muHVFf-bMcfAe:disabled{cursor:default;pointer-events:none}.VfPpkd-MPu53c-OWXEXe-dgl2Hf{margin:4px;margin:calc((var(--mdc-checkbox-state-layer-size, 48px) - </w:t>
      </w:r>
      <w:proofErr w:type="spellStart"/>
      <w:r>
        <w:t>var</w:t>
      </w:r>
      <w:proofErr w:type="spellEnd"/>
      <w:r>
        <w:t>(--mdc-checkbox-state-layer-size, 40px))/2)}.VfPpkd-MPu53c-OWXEXe-dgl2Hf .</w:t>
      </w:r>
      <w:proofErr w:type="spellStart"/>
      <w:r>
        <w:t>VfPpkd-muHVFf-bMcfAe</w:t>
      </w:r>
      <w:proofErr w:type="spellEnd"/>
      <w:r>
        <w:t>{top:-4px;top:calc((</w:t>
      </w:r>
      <w:proofErr w:type="spellStart"/>
      <w:r>
        <w:t>var</w:t>
      </w:r>
      <w:proofErr w:type="spellEnd"/>
      <w:r>
        <w:t xml:space="preserve">(--mdc-checkbox-state-layer-size, 40px) - </w:t>
      </w:r>
      <w:proofErr w:type="spellStart"/>
      <w:r>
        <w:t>var</w:t>
      </w:r>
      <w:proofErr w:type="spellEnd"/>
      <w:r>
        <w:t>(--mdc-checkbox-state-layer-size, 48px))/2);right:-4px;right:calc((</w:t>
      </w:r>
      <w:proofErr w:type="spellStart"/>
      <w:r>
        <w:t>var</w:t>
      </w:r>
      <w:proofErr w:type="spellEnd"/>
      <w:r>
        <w:t xml:space="preserve">(--mdc-checkbox-state-layer-size, 40px) - </w:t>
      </w:r>
      <w:proofErr w:type="spellStart"/>
      <w:r>
        <w:t>var</w:t>
      </w:r>
      <w:proofErr w:type="spellEnd"/>
      <w:r>
        <w:t>(--mdc-checkbox-state-layer-size, 48px))/2);left:-4px;left:calc((</w:t>
      </w:r>
      <w:proofErr w:type="spellStart"/>
      <w:r>
        <w:t>var</w:t>
      </w:r>
      <w:proofErr w:type="spellEnd"/>
      <w:r>
        <w:t xml:space="preserve">(--mdc-checkbox-state-layer-size, 40px) - </w:t>
      </w:r>
      <w:proofErr w:type="spellStart"/>
      <w:r>
        <w:t>var</w:t>
      </w:r>
      <w:proofErr w:type="spellEnd"/>
      <w:r>
        <w:t>(--mdc-checkbox-state-layer-size, 48px))/2);width:48px;width:var(--mdc-checkbox-state-layer-size,48px);height:48px;height:var(--mdc-checkbox-state-layer-size,48px)}.VfPpkd-muHVFf-bMcfAe:checked~.VfPpkd-YQoJzd .</w:t>
      </w:r>
      <w:proofErr w:type="spellStart"/>
      <w:r>
        <w:t>VfPpkd-HUofsb</w:t>
      </w:r>
      <w:proofErr w:type="spellEnd"/>
      <w:r>
        <w:t>{</w:t>
      </w:r>
      <w:proofErr w:type="spellStart"/>
      <w:r>
        <w:t>transition:opacity</w:t>
      </w:r>
      <w:proofErr w:type="spellEnd"/>
      <w:r>
        <w:t xml:space="preserve"> .18s 0ms cubic-</w:t>
      </w:r>
      <w:proofErr w:type="spellStart"/>
      <w:r>
        <w:t>bezier</w:t>
      </w:r>
      <w:proofErr w:type="spellEnd"/>
      <w:r>
        <w:t>(0,0,.2,1),transform .18s 0ms cubic-bezier(0,0,.2,1);opacity:1}.VfPpkd-muHVFf-bMcfAe:checked~.VfPpkd-YQoJzd .VfPpkd-SJnn3d{</w:t>
      </w:r>
      <w:proofErr w:type="spellStart"/>
      <w:r>
        <w:t>transform:scaleX</w:t>
      </w:r>
      <w:proofErr w:type="spellEnd"/>
      <w:r>
        <w:t>(1) rotate(-45deg)}.VfPpkd-muHVFf-bMcfAe:indeterminate~.VfPpkd-YQoJzd .VfPpkd-HUofsb,.VfPpkd-muHVFf-bMcfAe[data-indeterminate=true]~.VfPpkd-YQoJzd .VfPpkd-HUofsb{transform:rotate(45deg);opacity:0;transition:opacity 90ms 0ms cubic-</w:t>
      </w:r>
      <w:proofErr w:type="spellStart"/>
      <w:r>
        <w:t>bezier</w:t>
      </w:r>
      <w:proofErr w:type="spellEnd"/>
      <w:r>
        <w:t>(.4,0,.6,1),transform 90ms 0ms cubic-bezier(.4,0,.6,1)}.VfPpkd-muHVFf-bMcfAe:indeterminate~.VfPpkd-YQoJzd .VfPpkd-SJnn3d,.VfPpkd-muHVFf-bMcfAe[data-indeterminate=true]~.VfPpkd-YQoJzd .VfPpkd-SJnn3d{</w:t>
      </w:r>
      <w:proofErr w:type="spellStart"/>
      <w:r>
        <w:t>transform:scaleX</w:t>
      </w:r>
      <w:proofErr w:type="spellEnd"/>
      <w:r>
        <w:t>(1) rotate(0deg);opacity:1}.VfPpkd-MPu53c.VfPpkd-MPu53c-OWXEXe-mWPk3d .VfPpkd-YQoJzd,.VfPpkd-MPu53c.VfPpkd-MPu53c-OWXEXe-mWPk3d .VfPpkd-HUofsb,.VfPpkd-MPu53c.VfPpkd-MPu53c-OWXEXe-mWPk3d .VfPpkd-HUofsb-Jt5cK,.VfPpkd-MPu53c.VfPpkd-MPu53c-OWXEXe-mWPk3d .VfPpkd-SJnn3d{</w:t>
      </w:r>
      <w:proofErr w:type="spellStart"/>
      <w:r>
        <w:t>transition:none</w:t>
      </w:r>
      <w:proofErr w:type="spellEnd"/>
      <w:r>
        <w:t>}.VfPpkd-MPu53c{--mdc-ripple-fg-size:0;--mdc-ripple-left:0;--mdc-ripple-top:0;--mdc-ripple-fg-scale:1;--mdc-ripple-fg-translate-end:0;--mdc-ripple-fg-translate-start:0;-webkit-tap-highlight-color:rgba(0,0,0,0);will-change:transform,opacity}.VfPpkd-MPu53c .VfPpkd-OYHm6b::before,.VfPpkd-MPu53c .VfPpkd-OYHm6b::after{position:absolute;border-radius:50%;opacity:0;pointer-events:none;content:""}.VfPpkd-MPu53c .VfPpkd-OYHm6b::before{</w:t>
      </w:r>
      <w:proofErr w:type="spellStart"/>
      <w:r>
        <w:t>transition:opacity</w:t>
      </w:r>
      <w:proofErr w:type="spellEnd"/>
      <w:r>
        <w:t xml:space="preserve"> 15ms </w:t>
      </w:r>
      <w:proofErr w:type="spellStart"/>
      <w:r>
        <w:t>linear,background</w:t>
      </w:r>
      <w:proofErr w:type="spellEnd"/>
      <w:r>
        <w:t>-color 15ms linear;z-index:1;z-index:var(--mdc-ripple-z-index,1)}.VfPpkd-MPu53c .VfPpkd-OYHm6b::after{z-index:0;z-index:var(--mdc-ripple-z-index,0)}.VfPpkd-MPu53c.VfPpkd-ksKsZd-mWPk3d .VfPpkd-OYHm6b::before{</w:t>
      </w:r>
      <w:proofErr w:type="spellStart"/>
      <w:r>
        <w:t>transform:scale</w:t>
      </w:r>
      <w:proofErr w:type="spellEnd"/>
      <w:r>
        <w:t>(</w:t>
      </w:r>
      <w:proofErr w:type="spellStart"/>
      <w:r>
        <w:t>var</w:t>
      </w:r>
      <w:proofErr w:type="spellEnd"/>
      <w:r>
        <w:t>(--mdc-ripple-fg-scale,1))}.VfPpkd-MPu53c.VfPpkd-ksKsZd-mWPk3d .VfPpkd-OYHm6b::after{top:0;left:0;transform:scale(0);transform-origin:center center}.VfPpkd-MPu53c.VfPpkd-ksKsZd-mWPk3d-OWXEXe-ZNMTqd .VfPpkd-OYHm6b::after{</w:t>
      </w:r>
      <w:proofErr w:type="spellStart"/>
      <w:r>
        <w:t>top:var</w:t>
      </w:r>
      <w:proofErr w:type="spellEnd"/>
      <w:r>
        <w:t>(--mdc-ripple-top,0);</w:t>
      </w:r>
      <w:proofErr w:type="spellStart"/>
      <w:r>
        <w:t>left:var</w:t>
      </w:r>
      <w:proofErr w:type="spellEnd"/>
      <w:r>
        <w:t>(--mdc-ripple-left,0)}.VfPpkd-MPu53c.VfPpkd-ksKsZd-mWPk3d-OWXEXe-Tv8l5d-lJfZMc .VfPpkd-OYHm6b::after{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forwards}.VfPpkd-MPu53c.VfPpkd-ksKsZd-mWPk3d-OWXEXe-Tv8l5d-OmS1vf .VfPpkd-OYHm6b::after{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(--mdc-ripple-fg-scale,1))}.VfPpkd-MPu53c .VfPpkd-OYHm6b::before,.VfPpkd-MPu53c .VfPpkd-OYHm6b::after{top:0;left:0;width:100%;height:100%}.VfPpkd-MPu53c.VfPpkd-ksKsZd-mWPk3d .VfPpkd-OYHm6b::before,.VfPpkd-MPu53c.VfPpkd-ksKsZd-mWPk3d .VfPpkd-OYHm6b::after{</w:t>
      </w:r>
      <w:proofErr w:type="spellStart"/>
      <w:r>
        <w:t>top:var</w:t>
      </w:r>
      <w:proofErr w:type="spellEnd"/>
      <w:r>
        <w:t>(--mdc-ripple-top,0);</w:t>
      </w:r>
      <w:proofErr w:type="spellStart"/>
      <w:r>
        <w:t>left:var</w:t>
      </w:r>
      <w:proofErr w:type="spellEnd"/>
      <w:r>
        <w:t>(--mdc-ripple-left,0);</w:t>
      </w:r>
      <w:proofErr w:type="spellStart"/>
      <w:r>
        <w:t>width:var</w:t>
      </w:r>
      <w:proofErr w:type="spellEnd"/>
      <w:r>
        <w:t>(--mdc-ripple-fg-size,100%);</w:t>
      </w:r>
      <w:proofErr w:type="spellStart"/>
      <w:r>
        <w:t>height:var</w:t>
      </w:r>
      <w:proofErr w:type="spellEnd"/>
      <w:r>
        <w:t>(--mdc-ripple-fg-size,100%)}.VfPpkd-MPu53c.VfPpkd-ksKsZd-mWPk3d .VfPpkd-OYHm6b::after{</w:t>
      </w:r>
      <w:proofErr w:type="spellStart"/>
      <w:r>
        <w:t>width:var</w:t>
      </w:r>
      <w:proofErr w:type="spellEnd"/>
      <w:r>
        <w:t>(--mdc-ripple-fg-size,100%);</w:t>
      </w:r>
      <w:proofErr w:type="spellStart"/>
      <w:r>
        <w:t>height:var</w:t>
      </w:r>
      <w:proofErr w:type="spellEnd"/>
      <w:r>
        <w:t>(--mdc-ripple-fg-size,100%)}.VfPpkd-MPu53c{z-index:0}.VfPpkd-MPu53c .VfPpkd-OYHm6b::before,.VfPpkd-MPu53c .VfPpkd-OYHm6b::after{z-index:-1;z-index:var(--mdc-ripple-z-index,-1)}.VfPpkd-OYHm6b{position:absolute;top:0;left:0;width:100%;height:100%;pointer-events:none}@media (-</w:t>
      </w:r>
      <w:proofErr w:type="spellStart"/>
      <w:r>
        <w:t>ms-high-contrast:active</w:t>
      </w:r>
      <w:proofErr w:type="spellEnd"/>
      <w:r>
        <w:t>),screen and (</w:t>
      </w:r>
      <w:proofErr w:type="spellStart"/>
      <w:r>
        <w:t>forced-colors:active</w:t>
      </w:r>
      <w:proofErr w:type="spellEnd"/>
      <w:r>
        <w:t>){.VfPpkd-MPu53c .VfPpkd-muHVFf-bMcfAe[disabled]:not(:checked):not(:indeterminate):not([data-indeterminate=true])~.VfPpkd-YQoJzd{border-color:GrayText;border-color:var(--mdc-checkbox-disabled-unselected-icon-color,GrayText);background-color:transparent}.VfPpkd-MPu53c .VfPpkd-muHVFf-bMcfAe[disabled]:checked~.VfPpkd-YQoJzd,.VfPpkd-MPu53c .VfPpkd-muHVFf-bMcfAe[disabled]:indeterminate~.VfPpkd-YQoJzd,.VfPpkd-MPu53c .VfPpkd-muHVFf-bMcfAe[data-indeterminate=true][disabled]~.VfPpkd-YQoJzd{border-color:GrayText;background-color:GrayText;background-color:var(--mdc-checkbox-disabled-selected-icon-color,GrayText)}.VfPpkd-MPu53c .</w:t>
      </w:r>
      <w:proofErr w:type="spellStart"/>
      <w:r>
        <w:t>VfPpkd-muHVFf-bMcfAe:enabled</w:t>
      </w:r>
      <w:proofErr w:type="spellEnd"/>
      <w:r>
        <w:t>~.</w:t>
      </w:r>
      <w:proofErr w:type="spellStart"/>
      <w:r>
        <w:t>VfPpkd-YQoJzd</w:t>
      </w:r>
      <w:proofErr w:type="spellEnd"/>
      <w:r>
        <w:t xml:space="preserve"> .</w:t>
      </w:r>
      <w:proofErr w:type="spellStart"/>
      <w:r>
        <w:t>VfPpkd-HUofsb</w:t>
      </w:r>
      <w:proofErr w:type="spellEnd"/>
      <w:r>
        <w:t>{</w:t>
      </w:r>
      <w:proofErr w:type="spellStart"/>
      <w:r>
        <w:t>color:ButtonText;color:var</w:t>
      </w:r>
      <w:proofErr w:type="spellEnd"/>
      <w:r>
        <w:t>(--mdc-checkbox-selected-checkmark-</w:t>
      </w:r>
      <w:proofErr w:type="spellStart"/>
      <w:r>
        <w:t>color,ButtonText</w:t>
      </w:r>
      <w:proofErr w:type="spellEnd"/>
      <w:r>
        <w:t>)}.VfPpkd-MPu53c .</w:t>
      </w:r>
      <w:proofErr w:type="spellStart"/>
      <w:r>
        <w:t>VfPpkd-muHVFf-bMcfAe:enabled</w:t>
      </w:r>
      <w:proofErr w:type="spellEnd"/>
      <w:r>
        <w:t>~.</w:t>
      </w:r>
      <w:proofErr w:type="spellStart"/>
      <w:r>
        <w:t>VfPpkd-YQoJzd</w:t>
      </w:r>
      <w:proofErr w:type="spellEnd"/>
      <w:r>
        <w:t xml:space="preserve"> .VfPpkd-SJnn3d{</w:t>
      </w:r>
      <w:proofErr w:type="spellStart"/>
      <w:r>
        <w:t>border-color:ButtonText;border-color:var</w:t>
      </w:r>
      <w:proofErr w:type="spellEnd"/>
      <w:r>
        <w:t>(--mdc-checkbox-selected-checkmark-</w:t>
      </w:r>
      <w:proofErr w:type="spellStart"/>
      <w:r>
        <w:t>color,ButtonText</w:t>
      </w:r>
      <w:proofErr w:type="spellEnd"/>
      <w:r>
        <w:t>)}.VfPpkd-MPu53c .</w:t>
      </w:r>
      <w:proofErr w:type="spellStart"/>
      <w:r>
        <w:t>VfPpkd-muHVFf-bMcfAe:disabled</w:t>
      </w:r>
      <w:proofErr w:type="spellEnd"/>
      <w:r>
        <w:t>~.</w:t>
      </w:r>
      <w:proofErr w:type="spellStart"/>
      <w:r>
        <w:t>VfPpkd-YQoJzd</w:t>
      </w:r>
      <w:proofErr w:type="spellEnd"/>
      <w:r>
        <w:t xml:space="preserve"> .</w:t>
      </w:r>
      <w:proofErr w:type="spellStart"/>
      <w:r>
        <w:t>VfPpkd-HUofsb</w:t>
      </w:r>
      <w:proofErr w:type="spellEnd"/>
      <w:r>
        <w:t>{</w:t>
      </w:r>
      <w:proofErr w:type="spellStart"/>
      <w:r>
        <w:t>color:ButtonFace;color:var</w:t>
      </w:r>
      <w:proofErr w:type="spellEnd"/>
      <w:r>
        <w:t>(--mdc-checkbox-disabled-selected-checkmark-color,ButtonFace)}.VfPpkd-MPu53c .</w:t>
      </w:r>
      <w:proofErr w:type="spellStart"/>
      <w:r>
        <w:t>VfPpkd-muHVFf-bMcfAe:disabled</w:t>
      </w:r>
      <w:proofErr w:type="spellEnd"/>
      <w:r>
        <w:t>~.</w:t>
      </w:r>
      <w:proofErr w:type="spellStart"/>
      <w:r>
        <w:t>VfPpkd-YQoJzd</w:t>
      </w:r>
      <w:proofErr w:type="spellEnd"/>
      <w:r>
        <w:t xml:space="preserve"> .VfPpkd-SJnn3d{</w:t>
      </w:r>
      <w:proofErr w:type="spellStart"/>
      <w:r>
        <w:t>border-color:ButtonFace;border-color:var</w:t>
      </w:r>
      <w:proofErr w:type="spellEnd"/>
      <w:r>
        <w:t>(--mdc-checkbox-disabled-selected-checkmark-color,ButtonFace)}}.Ne8lhe .VfPpkd-muHVFf-bMcfAe[disabled]:not(:checked):not(:indeterminate):not([data-indeterminate=true])~.VfPpkd-YQoJzd{border-color:rgba(60,64,67,.38);border-color:var(--mdc-checkbox-disabled-unselected-icon-color,rgba(60,64,67,.38));background-color:transparent}.Ne8lhe .</w:t>
      </w:r>
      <w:proofErr w:type="spellStart"/>
      <w:r>
        <w:t>VfPpkd-muHVFf-bMcfAe</w:t>
      </w:r>
      <w:proofErr w:type="spellEnd"/>
      <w:r>
        <w:t>[disabled]:checked~.VfPpkd-YQoJzd,.Ne8lhe .VfPpkd-muHVFf-bMcfAe[disabled]:indeterminate~.VfPpkd-YQoJzd,.Ne8lhe .VfPpkd-muHVFf-bMcfAe[data-indeterminate=true][disabled]~.VfPpkd-YQoJzd{border-color:transparent;background-color:rgba(60,64,67,.38);background-color:var(--mdc-checkbox-disabled-selected-icon-color,rgba(60,64,67,.38))}.Ne8lhe .</w:t>
      </w:r>
      <w:proofErr w:type="spellStart"/>
      <w:r>
        <w:t>VfPpkd-muHVFf-bMcfAe:enabled</w:t>
      </w:r>
      <w:proofErr w:type="spellEnd"/>
      <w:r>
        <w:t>~.</w:t>
      </w:r>
      <w:proofErr w:type="spellStart"/>
      <w:r>
        <w:t>VfPpkd-YQoJzd</w:t>
      </w:r>
      <w:proofErr w:type="spellEnd"/>
      <w:r>
        <w:t xml:space="preserve"> .</w:t>
      </w:r>
      <w:proofErr w:type="spellStart"/>
      <w:r>
        <w:t>VfPpkd-HUofsb</w:t>
      </w:r>
      <w:proofErr w:type="spellEnd"/>
      <w:r>
        <w:t>{color:#</w:t>
      </w:r>
      <w:proofErr w:type="spellStart"/>
      <w:r>
        <w:t>fff;color:var</w:t>
      </w:r>
      <w:proofErr w:type="spellEnd"/>
      <w:r>
        <w:t>(--mdc-checkbox-selected-checkmark-color,#</w:t>
      </w:r>
      <w:proofErr w:type="spellStart"/>
      <w:r>
        <w:t>fff</w:t>
      </w:r>
      <w:proofErr w:type="spellEnd"/>
      <w:r>
        <w:t>)}.Ne8lhe .</w:t>
      </w:r>
      <w:proofErr w:type="spellStart"/>
      <w:r>
        <w:t>VfPpkd-muHVFf-bMcfAe:enabled</w:t>
      </w:r>
      <w:proofErr w:type="spellEnd"/>
      <w:r>
        <w:t>~.</w:t>
      </w:r>
      <w:proofErr w:type="spellStart"/>
      <w:r>
        <w:t>VfPpkd-YQoJzd</w:t>
      </w:r>
      <w:proofErr w:type="spellEnd"/>
      <w:r>
        <w:t xml:space="preserve"> .VfPpkd-SJnn3d{border-color:#</w:t>
      </w:r>
      <w:proofErr w:type="spellStart"/>
      <w:r>
        <w:t>fff;border-color:var</w:t>
      </w:r>
      <w:proofErr w:type="spellEnd"/>
      <w:r>
        <w:t>(--mdc-checkbox-selected-checkmark-color,#</w:t>
      </w:r>
      <w:proofErr w:type="spellStart"/>
      <w:r>
        <w:t>fff</w:t>
      </w:r>
      <w:proofErr w:type="spellEnd"/>
      <w:r>
        <w:t>)}.Ne8lhe .</w:t>
      </w:r>
      <w:proofErr w:type="spellStart"/>
      <w:r>
        <w:t>VfPpkd-muHVFf-bMcfAe:disabled</w:t>
      </w:r>
      <w:proofErr w:type="spellEnd"/>
      <w:r>
        <w:t>~.</w:t>
      </w:r>
      <w:proofErr w:type="spellStart"/>
      <w:r>
        <w:t>VfPpkd-YQoJzd</w:t>
      </w:r>
      <w:proofErr w:type="spellEnd"/>
      <w:r>
        <w:t xml:space="preserve"> .</w:t>
      </w:r>
      <w:proofErr w:type="spellStart"/>
      <w:r>
        <w:t>VfPpkd-HUofsb</w:t>
      </w:r>
      <w:proofErr w:type="spellEnd"/>
      <w:r>
        <w:t>{color:#</w:t>
      </w:r>
      <w:proofErr w:type="spellStart"/>
      <w:r>
        <w:t>fff;color:var</w:t>
      </w:r>
      <w:proofErr w:type="spellEnd"/>
      <w:r>
        <w:t>(--mdc-checkbox-disabled-selected-checkmark-color,#</w:t>
      </w:r>
      <w:proofErr w:type="spellStart"/>
      <w:r>
        <w:t>fff</w:t>
      </w:r>
      <w:proofErr w:type="spellEnd"/>
      <w:r>
        <w:t>)}.Ne8lhe .</w:t>
      </w:r>
      <w:proofErr w:type="spellStart"/>
      <w:r>
        <w:t>VfPpkd-muHVFf-bMcfAe:disabled</w:t>
      </w:r>
      <w:proofErr w:type="spellEnd"/>
      <w:r>
        <w:t>~.</w:t>
      </w:r>
      <w:proofErr w:type="spellStart"/>
      <w:r>
        <w:t>VfPpkd-YQoJzd</w:t>
      </w:r>
      <w:proofErr w:type="spellEnd"/>
      <w:r>
        <w:t xml:space="preserve"> .VfPpkd-SJnn3d{border-color:#</w:t>
      </w:r>
      <w:proofErr w:type="spellStart"/>
      <w:r>
        <w:t>fff;border-color:var</w:t>
      </w:r>
      <w:proofErr w:type="spellEnd"/>
      <w:r>
        <w:t>(--mdc-checkbox-disabled-selected-checkmark-color,#</w:t>
      </w:r>
      <w:proofErr w:type="spellStart"/>
      <w:r>
        <w:t>fff</w:t>
      </w:r>
      <w:proofErr w:type="spellEnd"/>
      <w:r>
        <w:t>)}.Ne8lhe .VfPpkd-muHVFf-bMcfAe:enabled:not(:checked):not(:indeterminate):not([data-indeterminate=true])~.VfPpkd-YQoJzd{border-color:#5f6368;border-color:var(--mdc-checkbox-unselected-icon-color,#5f6368);background-color:transparent}.Ne8lhe .VfPpkd-muHVFf-bMcfAe:enabled:checked~.VfPpkd-YQoJzd,.Ne8lhe .VfPpkd-muHVFf-bMcfAe:enabled:indeterminate~.VfPpkd-YQoJzd,.Ne8lhe .VfPpkd-muHVFf-bMcfAe[data-indeterminate=true]:enabled~.VfPpkd-YQoJzd{border-color:#1a73e8;border-color:var(--mdc-checkbox-selected-icon-color,#1a73e8);background-color:#1a73e8;background-color:var(--mdc-checkbox-selected-icon-color,#1a73e8)}@keyframes mdc-checkbox-fade-in-background-FF5F6368FF1A73E800000000FF1A73E8{0%{border-color:#5f6368;border-color:var(--mdc-checkbox-unselected-icon-color,#5f6368);background-color:transparent}50%{border-color:#1a73e8;border-color:var(--mdc-checkbox-selected-icon-color,#1a73e8);background-color:#1a73e8;background-color:var(--mdc-checkbox-selected-icon-color,#1a73e8)}}@keyframes mdc-checkbox-fade-out-background-FF5F6368FF1A73E800000000FF1A73E8{0%,80%{border-color:#1a73e8;border-color:var(--mdc-checkbox-selected-icon-color,#1a73e8);background-color:#1a73e8;background-color:var(--mdc-checkbox-selected-icon-color,#1a73e8)}100%{border-color:#5f6368;border-color:var(--mdc-checkbox-unselected-icon-color,#5f6368);background-color:transparent}}.Ne8lhe.VfPpkd-MPu53c-OWXEXe-vwu2ne-iAfbIe-barxie .VfPpkd-muHVFf-bMcfAe:enabled~.VfPpkd-YQoJzd,.Ne8lhe.VfPpkd-MPu53c-OWXEXe-vwu2ne-iAfbIe-A9y3zc .VfPpkd-muHVFf-bMcfAe:enabled~.VfPpkd-YQoJzd{animation-name:mdc-checkbox-fade-in-background-FF5F6368FF1A73E800000000FF1A73E8}.Ne8lhe.VfPpkd-MPu53c-OWXEXe-vwu2ne-barxie-iAfbIe .VfPpkd-muHVFf-bMcfAe:enabled~.VfPpkd-YQoJzd,.Ne8lhe.VfPpkd-MPu53c-OWXEXe-vwu2ne-A9y3zc-iAfbIe .VfPpkd-muHVFf-bMcfAe:enabled~.VfPpkd-YQoJzd{animation-name:mdc-checkbox-fade-out-background-FF5F6368FF1A73E800000000FF1A73E8}.Ne8lhe:hover .VfPpkd-muHVFf-bMcfAe:enabled:not(:checked):not(:indeterminate):not([data-indeterminate=true])~.VfPpkd-YQoJzd{border-color:#202124;border-color:var(--mdc-checkbox-unselected-hover-icon-color,#202124);background-color:transparent}.Ne8lhe:hover .VfPpkd-muHVFf-bMcfAe:enabled:checked~.VfPpkd-YQoJzd,.Ne8lhe:hover .VfPpkd-muHVFf-bMcfAe:enabled:indeterminate~.VfPpkd-YQoJzd,.Ne8lhe:hover .VfPpkd-muHVFf-bMcfAe[data-indeterminate=true]:enabled~.VfPpkd-YQoJzd{border-color:#174ea6;border-color:var(--mdc-checkbox-selected-hover-icon-color,#174ea6);background-color:#174ea6;background-color:var(--mdc-checkbox-selected-hover-icon-color,#174ea6)}.Ne8lhe:hover.VfPpkd-MPu53c-OWXEXe-vwu2ne-iAfbIe-barxie .VfPpkd-muHVFf-bMcfAe:enabled~.VfPpkd-YQoJzd,.Ne8lhe:hover.VfPpkd-MPu53c-OWXEXe-vwu2ne-iAfbIe-A9y3zc .VfPpkd-muHVFf-bMcfAe:enabled~.VfPpkd-YQoJzd{animation-name:mdc-checkbox-fade-in-background-FF202124FF174EA600000000FF174EA6}.Ne8lhe:hover.VfPpkd-MPu53c-OWXEXe-vwu2ne-barxie-iAfbIe .VfPpkd-muHVFf-bMcfAe:enabled~.VfPpkd-YQoJzd,.Ne8lhe:hover.VfPpkd-MPu53c-OWXEXe-vwu2ne-A9y3zc-iAfbIe .VfPpkd-muHVFf-bMcfAe:enabled~.VfPpkd-YQoJzd{animation-name:mdc-checkbox-fade-out-background-FF202124FF174EA600000000FF174EA6}.Ne8lhe.VfPpkd-ksKsZd-mWPk3d-OWXEXe-AHe6Kc-XpnDCe .VfPpkd-muHVFf-bMcfAe:enabled:not(:checked):not(:indeterminate):not([data-indeterminate=true])~.VfPpkd-YQoJzd,.Ne8lhe:not(.VfPpkd-ksKsZd-mWPk3d):focus .VfPpkd-muHVFf-bMcfAe:enabled:not(:checked):not(:indeterminate):not([data-indeterminate=true])~.VfPpkd-YQoJzd{border-color:#202124;border-color:var(--mdc-checkbox-unselected-focus-icon-color,#202124);background-color:transparent}.Ne8lhe.VfPpkd-ksKsZd-mWPk3d-OWXEXe-AHe6Kc-XpnDCe .VfPpkd-muHVFf-bMcfAe:enabled:checked~.VfPpkd-YQoJzd,.Ne8lhe.VfPpkd-ksKsZd-mWPk3d-OWXEXe-AHe6Kc-XpnDCe .VfPpkd-muHVFf-bMcfAe:enabled:indeterminate~.VfPpkd-YQoJzd,.Ne8lhe.VfPpkd-ksKsZd-mWPk3d-OWXEXe-AHe6Kc-XpnDCe .VfPpkd-muHVFf-bMcfAe[data-indeterminate=true]:enabled~.VfPpkd-YQoJzd,.Ne8lhe:not(.VfPpkd-ksKsZd-mWPk3d):focus .VfPpkd-muHVFf-bMcfAe:enabled:checked~.VfPpkd-YQoJzd,.Ne8lhe:not(.VfPpkd-ksKsZd-mWPk3d):focus .VfPpkd-muHVFf-bMcfAe:enabled:indeterminate~.VfPpkd-YQoJzd,.Ne8lhe:not(.VfPpkd-ksKsZd-mWPk3d):focus .VfPpkd-muHVFf-bMcfAe[data-indeterminate=true]:enabled~.VfPpkd-YQoJzd{border-color:#174ea6;border-color:var(--mdc-checkbox-selected-focus-icon-color,#174ea6);background-color:#174ea6;background-color:var(--mdc-checkbox-selected-focus-icon-color,#174ea6)}.Ne8lhe.VfPpkd-ksKsZd-mWPk3d-OWXEXe-AHe6Kc-XpnDCe.VfPpkd-MPu53c-OWXEXe-vwu2ne-iAfbIe-barxie .VfPpkd-muHVFf-bMcfAe:enabled~.VfPpkd-YQoJzd,.Ne8lhe.VfPpkd-ksKsZd-mWPk3d-OWXEXe-AHe6Kc-XpnDCe.VfPpkd-MPu53c-OWXEXe-vwu2ne-iAfbIe-A9y3zc .VfPpkd-muHVFf-bMcfAe:enabled~.VfPpkd-YQoJzd,.Ne8lhe:not(.VfPpkd-ksKsZd-mWPk3d):focus.VfPpkd-MPu53c-OWXEXe-vwu2ne-iAfbIe-barxie .VfPpkd-muHVFf-bMcfAe:enabled~.VfPpkd-YQoJzd,.Ne8lhe:not(.VfPpkd-ksKsZd-mWPk3d):focus.VfPpkd-MPu53c-OWXEXe-vwu2ne-iAfbIe-A9y3zc .VfPpkd-muHVFf-bMcfAe:enabled~.VfPpkd-YQoJzd{animation-name:mdc-checkbox-fade-in-background-FF202124FF174EA600000000FF174EA6}.Ne8lhe.VfPpkd-ksKsZd-mWPk3d-OWXEXe-AHe6Kc-XpnDCe.VfPpkd-MPu53c-OWXEXe-vwu2ne-barxie-iAfbIe .VfPpkd-muHVFf-bMcfAe:enabled~.VfPpkd-YQoJzd,.Ne8lhe.VfPpkd-ksKsZd-mWPk3d-OWXEXe-AHe6Kc-XpnDCe.VfPpkd-MPu53c-OWXEXe-vwu2ne-A9y3zc-iAfbIe .VfPpkd-muHVFf-bMcfAe:enabled~.VfPpkd-YQoJzd,.Ne8lhe:not(.VfPpkd-ksKsZd-mWPk3d):focus.VfPpkd-MPu53c-OWXEXe-vwu2ne-barxie-iAfbIe .VfPpkd-muHVFf-bMcfAe:enabled~.VfPpkd-YQoJzd,.Ne8lhe:not(.VfPpkd-ksKsZd-mWPk3d):focus.VfPpkd-MPu53c-OWXEXe-vwu2ne-A9y3zc-iAfbIe .VfPpkd-muHVFf-bMcfAe:enabled~.VfPpkd-YQoJzd{animation-name:mdc-checkbox-fade-out-background-FF202124FF174EA600000000FF174EA6}.Ne8lhe:not(:disabled):active .VfPpkd-muHVFf-bMcfAe:enabled:not(:checked):not(:indeterminate):not([data-indeterminate=true])~.VfPpkd-YQoJzd{border-color:#202124;border-color:var(--mdc-checkbox-unselected-pressed-icon-color,#202124);background-color:transparent}.Ne8lhe:not(:disabled):active .VfPpkd-muHVFf-bMcfAe:enabled:checked~.VfPpkd-YQoJzd,.Ne8lhe:not(:disabled):active .VfPpkd-muHVFf-bMcfAe:enabled:indeterminate~.VfPpkd-YQoJzd,.Ne8lhe:not(:disabled):active .VfPpkd-muHVFf-bMcfAe[data-indeterminate=true]:enabled~.VfPpkd-YQoJzd{border-color:#174ea6;border-color:var(--mdc-checkbox-selected-pressed-icon-color,#174ea6);background-color:#174ea6;background-color:var(--mdc-checkbox-selected-pressed-icon-color,#174ea6)}@keyframes mdc-checkbox-fade-in-background-FF202124FF174EA600000000FF174EA6{0%{border-color:#202124;border-color:var(--mdc-checkbox-unselected-pressed-icon-color,#202124);background-color:transparent}50%{border-color:#174ea6;border-color:var(--mdc-checkbox-selected-pressed-icon-color,#174ea6);background-color:#174ea6;background-color:var(--mdc-checkbox-selected-pressed-icon-color,#174ea6)}}@keyframes mdc-checkbox-fade-out-background-FF202124FF174EA600000000FF174EA6{0%,80%{border-color:#174ea6;border-color:var(--mdc-checkbox-selected-pressed-icon-color,#174ea6);background-color:#174ea6;background-color:var(--mdc-checkbox-selected-pressed-icon-color,#174ea6)}100%{border-color:#202124;border-color:var(--mdc-checkbox-unselected-pressed-icon-color,#202124);background-color:transparent}}.Ne8lhe:not(:disabled):active.VfPpkd-MPu53c-OWXEXe-vwu2ne-iAfbIe-barxie .VfPpkd-muHVFf-bMcfAe:enabled~.VfPpkd-YQoJzd,.Ne8lhe:not(:disabled):active.VfPpkd-MPu53c-OWXEXe-vwu2ne-iAfbIe-A9y3zc .VfPpkd-muHVFf-bMcfAe:enabled~.VfPpkd-YQoJzd{animation-name:mdc-checkbox-fade-in-background-FF202124FF174EA600000000FF174EA6}.Ne8lhe:not(:disabled):active.VfPpkd-MPu53c-OWXEXe-vwu2ne-barxie-iAfbIe .VfPpkd-muHVFf-bMcfAe:enabled~.VfPpkd-YQoJzd,.Ne8lhe:not(:disabled):active.VfPpkd-MPu53c-OWXEXe-vwu2ne-A9y3zc-iAfbIe .VfPpkd-muHVFf-bMcfAe:enabled~.VfPpkd-YQoJzd{animation-name:mdc-checkbox-fade-out-background-FF202124FF174EA600000000FF174EA6}.Ne8lhe .VfPpkd-OYHm6b::before,.Ne8lhe .VfPpkd-OYHm6b::after{background-color:#3c4043;background-color:var(--mdc-checkbox-unselected-hover-state-layer-color,#3c4043)}.Ne8lhe:hover .VfPpkd-OYHm6b::before,.Ne8lhe.VfPpkd-ksKsZd-XxIAqe-OWXEXe-ZmdkE .VfPpkd-OYHm6b::before{opacity:.04;opacity:var(--mdc-checkbox-unselected-hover-state-layer-opacity,.04)}.Ne8lhe.VfPpkd-ksKsZd-mWPk3d-OWXEXe-AHe6Kc-XpnDCe .VfPpkd-OYHm6b::before,.Ne8lhe:not(.VfPpkd-ksKsZd-mWPk3d):focus .VfPpkd-OYHm6b::before{transition-duration:75ms;opacity:.12;opacity:var(--mdc-checkbox-unselected-focus-state-layer-opacity,.12)}.Ne8lhe:not(.VfPpkd-ksKsZd-mWPk3d) .VfPpkd-OYHm6b::after{</w:t>
      </w:r>
      <w:proofErr w:type="spellStart"/>
      <w:r>
        <w:t>transition:opacity</w:t>
      </w:r>
      <w:proofErr w:type="spellEnd"/>
      <w:r>
        <w:t xml:space="preserve"> .15s linear}.Ne8lhe:not(.VfPpkd-ksKsZd-mWPk3d):active .VfPpkd-OYHm6b::after{transition-duration:75ms;opacity:.1;opacity:var(--mdc-checkbox-unselected-pressed-state-layer-opacity,.1)}.Ne8lhe.VfPpkd-ksKsZd-mWPk3d{--mdc-ripple-fg-opacity:var(--mdc-checkbox-unselected-pressed-state-layer-opacity,0.1)}.Ne8lhe .VfPpkd-OYHm6b::before{background-color:#3c4043;background-color:var(--mdc-checkbox-unselected-hover-state-layer-color,#3c4043)}.Ne8lhe .VfPpkd-OYHm6b::after{background-color:#1a73e8;background-color:var(--mdc-checkbox-unselected-pressed-state-layer-color,#1a73e8)}.Ne8lhe.VfPpkd-MPu53c-OWXEXe-gk6SMd .VfPpkd-OYHm6b::before,.Ne8lhe.VfPpkd-MPu53c-OWXEXe-gk6SMd .VfPpkd-OYHm6b::after{background-color:#1a73e8;background-color:var(--mdc-checkbox-selected-hover-state-layer-color,#1a73e8)}.Ne8lhe.VfPpkd-MPu53c-OWXEXe-gk6SMd:hover .VfPpkd-OYHm6b::before,.Ne8lhe.VfPpkd-MPu53c-OWXEXe-gk6SMd.VfPpkd-ksKsZd-XxIAqe-OWXEXe-ZmdkE .VfPpkd-OYHm6b::before{opacity:.04;opacity:var(--mdc-checkbox-selected-hover-state-layer-opacity,.04)}.Ne8lhe.VfPpkd-MPu53c-OWXEXe-gk6SMd.VfPpkd-ksKsZd-mWPk3d-OWXEXe-AHe6Kc-XpnDCe .VfPpkd-OYHm6b::before,.Ne8lhe.VfPpkd-MPu53c-OWXEXe-gk6SMd:not(.VfPpkd-ksKsZd-mWPk3d):focus .VfPpkd-OYHm6b::before{transition-duration:75ms;opacity:.12;opacity:var(--mdc-checkbox-selected-focus-state-layer-opacity,.12)}.Ne8lhe.VfPpkd-MPu53c-OWXEXe-gk6SMd:not(.VfPpkd-ksKsZd-mWPk3d) .VfPpkd-OYHm6b::after{</w:t>
      </w:r>
      <w:proofErr w:type="spellStart"/>
      <w:r>
        <w:t>transition:opacity</w:t>
      </w:r>
      <w:proofErr w:type="spellEnd"/>
      <w:r>
        <w:t xml:space="preserve"> .15s linear}.Ne8lhe.VfPpkd-MPu53c-OWXEXe-gk6SMd:not(.VfPpkd-ksKsZd-mWPk3d):active .VfPpkd-OYHm6b::after{transition-duration:75ms;opacity:.1;opacity:var(--mdc-checkbox-selected-pressed-state-layer-opacity,.1)}.Ne8lhe.VfPpkd-MPu53c-OWXEXe-gk6SMd.VfPpkd-ksKsZd-mWPk3d{--mdc-ripple-fg-opacity:var(--mdc-checkbox-selected-pressed-state-layer-opacity,0.1)}.Ne8lhe.VfPpkd-ksKsZd-mWPk3d-OWXEXe-AHe6Kc-XpnDCe.VfPpkd-MPu53c-OWXEXe-gk6SMd .VfPpkd-OYHm6b::before,.Ne8lhe.VfPpkd-ksKsZd-mWPk3d-OWXEXe-AHe6Kc-XpnDCe.VfPpkd-MPu53c-OWXEXe-gk6SMd .VfPpkd-OYHm6b::after{background-color:#1a73e8;background-color:var(--mdc-checkbox-selected-hover-state-layer-color,#1a73e8)}@media (-</w:t>
      </w:r>
      <w:proofErr w:type="spellStart"/>
      <w:r>
        <w:t>ms-high-contrast:active</w:t>
      </w:r>
      <w:proofErr w:type="spellEnd"/>
      <w:r>
        <w:t>),screen and (</w:t>
      </w:r>
      <w:proofErr w:type="spellStart"/>
      <w:r>
        <w:t>forced-colors:active</w:t>
      </w:r>
      <w:proofErr w:type="spellEnd"/>
      <w:r>
        <w:t>){.Ne8lhe .VfPpkd-muHVFf-bMcfAe[disabled]:not(:checked):not(:indeterminate):not([data-indeterminate=true])~.VfPpkd-YQoJzd{border-color:GrayText;border-color:var(--mdc-checkbox-disabled-unselected-icon-color,GrayText);background-color:transparent}.Ne8lhe .</w:t>
      </w:r>
      <w:proofErr w:type="spellStart"/>
      <w:r>
        <w:t>VfPpkd-muHVFf-bMcfAe</w:t>
      </w:r>
      <w:proofErr w:type="spellEnd"/>
      <w:r>
        <w:t>[disabled]:checked~.VfPpkd-YQoJzd,.Ne8lhe .VfPpkd-muHVFf-bMcfAe[disabled]:indeterminate~.VfPpkd-YQoJzd,.Ne8lhe .VfPpkd-muHVFf-bMcfAe[data-indeterminate=true][disabled]~.VfPpkd-YQoJzd{border-color:GrayText;background-color:GrayText;background-color:var(--mdc-checkbox-disabled-selected-icon-color,GrayText)}.Ne8lhe .</w:t>
      </w:r>
      <w:proofErr w:type="spellStart"/>
      <w:r>
        <w:t>VfPpkd-muHVFf-bMcfAe:enabled</w:t>
      </w:r>
      <w:proofErr w:type="spellEnd"/>
      <w:r>
        <w:t>~.</w:t>
      </w:r>
      <w:proofErr w:type="spellStart"/>
      <w:r>
        <w:t>VfPpkd-YQoJzd</w:t>
      </w:r>
      <w:proofErr w:type="spellEnd"/>
      <w:r>
        <w:t xml:space="preserve"> .</w:t>
      </w:r>
      <w:proofErr w:type="spellStart"/>
      <w:r>
        <w:t>VfPpkd-HUofsb</w:t>
      </w:r>
      <w:proofErr w:type="spellEnd"/>
      <w:r>
        <w:t>{</w:t>
      </w:r>
      <w:proofErr w:type="spellStart"/>
      <w:r>
        <w:t>color:ButtonText;color:var</w:t>
      </w:r>
      <w:proofErr w:type="spellEnd"/>
      <w:r>
        <w:t>(--mdc-checkbox-selected-checkmark-</w:t>
      </w:r>
      <w:proofErr w:type="spellStart"/>
      <w:r>
        <w:t>color,ButtonText</w:t>
      </w:r>
      <w:proofErr w:type="spellEnd"/>
      <w:r>
        <w:t>)}.Ne8lhe .</w:t>
      </w:r>
      <w:proofErr w:type="spellStart"/>
      <w:r>
        <w:t>VfPpkd-muHVFf-bMcfAe:enabled</w:t>
      </w:r>
      <w:proofErr w:type="spellEnd"/>
      <w:r>
        <w:t>~.</w:t>
      </w:r>
      <w:proofErr w:type="spellStart"/>
      <w:r>
        <w:t>VfPpkd-YQoJzd</w:t>
      </w:r>
      <w:proofErr w:type="spellEnd"/>
      <w:r>
        <w:t xml:space="preserve"> .VfPpkd-SJnn3d{</w:t>
      </w:r>
      <w:proofErr w:type="spellStart"/>
      <w:r>
        <w:t>border-color:ButtonText;border-color:var</w:t>
      </w:r>
      <w:proofErr w:type="spellEnd"/>
      <w:r>
        <w:t>(--mdc-checkbox-selected-checkmark-</w:t>
      </w:r>
      <w:proofErr w:type="spellStart"/>
      <w:r>
        <w:t>color,ButtonText</w:t>
      </w:r>
      <w:proofErr w:type="spellEnd"/>
      <w:r>
        <w:t>)}.Ne8lhe .</w:t>
      </w:r>
      <w:proofErr w:type="spellStart"/>
      <w:r>
        <w:t>VfPpkd-muHVFf-bMcfAe:disabled</w:t>
      </w:r>
      <w:proofErr w:type="spellEnd"/>
      <w:r>
        <w:t>~.</w:t>
      </w:r>
      <w:proofErr w:type="spellStart"/>
      <w:r>
        <w:t>VfPpkd-YQoJzd</w:t>
      </w:r>
      <w:proofErr w:type="spellEnd"/>
      <w:r>
        <w:t xml:space="preserve"> .</w:t>
      </w:r>
      <w:proofErr w:type="spellStart"/>
      <w:r>
        <w:t>VfPpkd-HUofsb</w:t>
      </w:r>
      <w:proofErr w:type="spellEnd"/>
      <w:r>
        <w:t>{</w:t>
      </w:r>
      <w:proofErr w:type="spellStart"/>
      <w:r>
        <w:t>color:ButtonFace;color:var</w:t>
      </w:r>
      <w:proofErr w:type="spellEnd"/>
      <w:r>
        <w:t>(--mdc-checkbox-disabled-selected-checkmark-color,ButtonFace)}.Ne8lhe .</w:t>
      </w:r>
      <w:proofErr w:type="spellStart"/>
      <w:r>
        <w:t>VfPpkd-muHVFf-bMcfAe:disabled</w:t>
      </w:r>
      <w:proofErr w:type="spellEnd"/>
      <w:r>
        <w:t>~.</w:t>
      </w:r>
      <w:proofErr w:type="spellStart"/>
      <w:r>
        <w:t>VfPpkd-YQoJzd</w:t>
      </w:r>
      <w:proofErr w:type="spellEnd"/>
      <w:r>
        <w:t xml:space="preserve"> .VfPpkd-SJnn3d{</w:t>
      </w:r>
      <w:proofErr w:type="spellStart"/>
      <w:r>
        <w:t>border-color:ButtonFace;border-color:var</w:t>
      </w:r>
      <w:proofErr w:type="spellEnd"/>
      <w:r>
        <w:t>(--mdc-checkbox-disabled-selected-checkmark-color,ButtonFace)}}.az2ine{will-change:unset}.VfPpkd-StrnGf-rymPhb{-moz-osx-font-smoothing:grayscale;-webkit-font-smoothing:antialiased;font-family:Roboto,sans-serif;font-family:var(--mdc-typography-subtitle1-font-family,var(--mdc-typography-font-family,Roboto,sans-serif));font-size:1rem;font-size:var(--mdc-typography-subtitle1-font-size,1rem);line-height:1.75rem;line-height:var(--mdc-typography-subtitle1-line-height,1.75rem);font-weight:400;font-weight:var(--mdc-typography-subtitle1-font-weight,400);letter-spacing:.009375em;letter-spacing:var(--mdc-typography-subtitle1-letter-spacing,.009375em);text-decoration:inherit;-webkit-text-decoration:var(--mdc-typography-subtitle1-text-decoration,inherit);text-decoration:var(--mdc-typography-subtitle1-text-decoration,inherit);text-transform:inherit;text-transform:var(--mdc-typography-subtitle1-text-transform,inherit);line-height:1.5rem;margin:0;padding:8px 0;list-style-type:none;color:rgba(0,0,0,.87);</w:t>
      </w:r>
      <w:proofErr w:type="spellStart"/>
      <w:r>
        <w:t>color:var</w:t>
      </w:r>
      <w:proofErr w:type="spellEnd"/>
      <w:r>
        <w:t>(--mdc-theme-text-primary-on-background,rgba(0,0,0,.87))}.VfPpkd-StrnGf-rymPhb:focus{outline:none}.VfPpkd-StrnGf-rymPhb-L8ivfd-fmcmS{color:rgba(0,0,0,.54);color:var(--mdc-theme-text-secondary-on-background,rgba(0,0,0,.54))}.VfPpkd-StrnGf-rymPhb-f7MjDc{background-color:transparent}.VfPpkd-StrnGf-rymPhb-f7MjDc{color:rgba(0,0,0,.38);color:var(--mdc-theme-text-icon-on-background,rgba(0,0,0,.38))}.VfPpkd-StrnGf-rymPhb-IhFlZd{color:rgba(0,0,0,.38);color:var(--mdc-theme-text-hint-on-background,rgba(0,0,0,.38))}.VfPpkd-StrnGf-rymPhb-ibnC6b-OWXEXe-OWB6Me .VfPpkd-StrnGf-rymPhb-b9t22c{opacity:.38}.VfPpkd-StrnGf-rymPhb-ibnC6b-OWXEXe-OWB6Me .VfPpkd-StrnGf-rymPhb-b9t22c,.VfPpkd-StrnGf-rymPhb-ibnC6b-OWXEXe-OWB6Me .VfPpkd-StrnGf-rymPhb-fpDzbe-fmcmS,.VfPpkd-StrnGf-rymPhb-ibnC6b-OWXEXe-OWB6Me .VfPpkd-StrnGf-rymPhb-L8ivfd-fmcmS{color:#000;color:var(--mdc-theme-on-surface,#000)}.VfPpkd-StrnGf-rymPhb-ibnC6b-OWXEXe-gk6SMd,.VfPpkd-StrnGf-rymPhb-ibnC6b-OWXEXe-pXU01b{color:#6200ee;color:var(--mdc-theme-primary,#6200ee)}.VfPpkd-StrnGf-rymPhb-ibnC6b-OWXEXe-gk6SMd .VfPpkd-StrnGf-rymPhb-f7MjDc,.VfPpkd-StrnGf-rymPhb-ibnC6b-OWXEXe-pXU01b .VfPpkd-StrnGf-rymPhb-f7MjDc{color:#6200ee;color:var(--mdc-theme-primary,#6200ee)}.VfPpkd-StrnGf-rymPhb-OWXEXe-EzIYc{padding-top:4px;padding-bottom:4px;font-size:.812rem}.VfPpkd-StrnGf-rymPhb-Tkg0ld{display:block}.VfPpkd-StrnGf-rymPhb-ibnC6b{display:flex;position:relative;align-items:center;justify-content:flex-start;overflow:hidden;padding:0;padding-left:16px;padding-right:16px;height:48px}.VfPpkd-StrnGf-rymPhb-ibnC6b:focus{outline:none}.VfPpkd-StrnGf-rymPhb-ibnC6b:not(.VfPpkd-StrnGf-rymPhb-ibnC6b-OWXEXe-gk6SMd):focus::before,.VfPpkd-StrnGf-rymPhb-ibnC6b.VfPpkd-ksKsZd-mWPk3d-OWXEXe-AHe6Kc-XpnDCe::before{position:absolute;box-sizing:border-box;width:100%;height:100%;top:0;left:0;border:1px solid transparent;border-radius:inherit;content:"";pointer-events:none}@media screen and (forced-colors:active){.VfPpkd-StrnGf-rymPhb-ibnC6b:not(.VfPpkd-StrnGf-rymPhb-ibnC6b-OWXEXe-gk6SMd):focus::before,.VfPpkd-StrnGf-rymPhb-ibnC6b.VfPpkd-ksKsZd-mWPk3d-OWXEXe-AHe6Kc-XpnDCe::before{border-color:CanvasText}}.VfPpkd-StrnGf-rymPhb-ibnC6b.VfPpkd-StrnGf-rymPhb-ibnC6b-OWXEXe-gk6SMd::before{position:absolute;box-sizing:border-box;width:100%;height:100%;top:0;left:0;border:3px double transparent;border-radius:inherit;content:"";pointer-events:none}@media screen and (forced-colors:active){.VfPpkd-StrnGf-rymPhb-ibnC6b.VfPpkd-StrnGf-rymPhb-ibnC6b-OWXEXe-gk6SMd::before{border-color:CanvasText}}[dir=rtl] .VfPpkd-StrnGf-rymPhb-ibnC6b,.VfPpkd-StrnGf-rymPhb-ibnC6b[dir=rtl]{padding-left:16px;padding-right:16px}.VfPpkd-StrnGf-rymPhb-OWXEXe-Bz112c-rymPhb .VfPpkd-StrnGf-rymPhb-ibnC6b{padding-left:16px;padding-right:16px;height:56px}[dir=rtl] .VfPpkd-StrnGf-rymPhb-OWXEXe-Bz112c-rymPhb .VfPpkd-StrnGf-rymPhb-ibnC6b,.VfPpkd-StrnGf-rymPhb-OWXEXe-Bz112c-rymPhb .VfPpkd-StrnGf-rymPhb-ibnC6b[dir=rtl]{padding-left:16px;padding-right:16px}.VfPpkd-StrnGf-rymPhb-OWXEXe-YLEF4c-rymPhb .VfPpkd-StrnGf-rymPhb-ibnC6b{padding-left:16px;padding-right:16px;height:56px}[dir=rtl] .VfPpkd-StrnGf-rymPhb-OWXEXe-YLEF4c-rymPhb .VfPpkd-StrnGf-rymPhb-ibnC6b,.VfPpkd-StrnGf-rymPhb-OWXEXe-YLEF4c-rymPhb .VfPpkd-StrnGf-rymPhb-ibnC6b[dir=rtl]{padding-left:16px;padding-right:16px}.VfPpkd-StrnGf-rymPhb-OWXEXe-JUCs7e-rymPhb .VfPpkd-StrnGf-rymPhb-ibnC6b{padding-left:16px;padding-right:16px;height:56px}[dir=rtl] .VfPpkd-StrnGf-rymPhb-OWXEXe-JUCs7e-rymPhb .VfPpkd-StrnGf-rymPhb-ibnC6b,.VfPpkd-StrnGf-rymPhb-OWXEXe-JUCs7e-rymPhb .VfPpkd-StrnGf-rymPhb-ibnC6b[dir=rtl]{padding-left:16px;padding-right:16px}.VfPpkd-StrnGf-rymPhb-OWXEXe-HiaYvf-rymPhb .VfPpkd-StrnGf-rymPhb-ibnC6b{padding-left:16px;padding-right:16px;height:72px}[dir=rtl] .</w:t>
      </w:r>
      <w:proofErr w:type="spellStart"/>
      <w:r>
        <w:t>VfPpkd-StrnGf-rymPhb-OWXEXe-HiaYvf-rymPhb</w:t>
      </w:r>
      <w:proofErr w:type="spellEnd"/>
      <w:r>
        <w:t xml:space="preserve"> .VfPpkd-StrnGf-rymPhb-ibnC6b,.VfPpkd-StrnGf-rymPhb-OWXEXe-HiaYvf-rymPhb .VfPpkd-StrnGf-rymPhb-ibnC6b[dir=rtl]{padding-left:16px;padding-right:16px}.VfPpkd-StrnGf-rymPhb-OWXEXe-aTv5jf-rymPhb .VfPpkd-StrnGf-rymPhb-ibnC6b{padding-left:0;padding-right:16px;height:72px}[dir=rtl] .VfPpkd-StrnGf-rymPhb-OWXEXe-aTv5jf-rymPhb .VfPpkd-StrnGf-rymPhb-ibnC6b,.VfPpkd-StrnGf-rymPhb-OWXEXe-aTv5jf-rymPhb .VfPpkd-StrnGf-rymPhb-ibnC6b[dir=rtl]{padding-left:16px;padding-right:0}.VfPpkd-StrnGf-rymPhb-OWXEXe-EzIYc .VfPpkd-StrnGf-rymPhb-f7MjDc{margin-left:0;margin-right:16px;width:20px;height:20px}[dir=rtl] .</w:t>
      </w:r>
      <w:proofErr w:type="spellStart"/>
      <w:r>
        <w:t>VfPpkd-StrnGf-rymPhb-OWXEXe-EzIYc</w:t>
      </w:r>
      <w:proofErr w:type="spellEnd"/>
      <w:r>
        <w:t xml:space="preserve"> .VfPpkd-StrnGf-rymPhb-f7MjDc,.VfPpkd-StrnGf-rymPhb-OWXEXe-EzIYc .VfPpkd-StrnGf-rymPhb-f7MjDc[dir=rtl]{margin-left:16px;margin-right:0}.VfPpkd-StrnGf-rymPhb-f7MjDc{flex-shrink:0;align-items:center;justify-content:center;fill:currentColor;object-fit:cover;margin-left:0;margin-right:32px;width:24px;height:24px}[dir=rtl] .VfPpkd-StrnGf-rymPhb-f7MjDc,.VfPpkd-StrnGf-rymPhb-f7MjDc[dir=rtl]{margin-left:32px;margin-right:0}.VfPpkd-StrnGf-rymPhb-OWXEXe-Bz112c-rymPhb .VfPpkd-StrnGf-rymPhb-f7MjDc{margin-left:0;margin-right:32px;width:24px;height:24px}[dir=rtl] .VfPpkd-StrnGf-rymPhb-OWXEXe-Bz112c-rymPhb .VfPpkd-StrnGf-rymPhb-f7MjDc,.VfPpkd-StrnGf-rymPhb-OWXEXe-Bz112c-rymPhb .VfPpkd-StrnGf-rymPhb-f7MjDc[dir=rtl]{margin-left:32px;margin-right:0}.VfPpkd-StrnGf-rymPhb-OWXEXe-YLEF4c-rymPhb .VfPpkd-StrnGf-rymPhb-f7MjDc{margin-left:0;margin-right:16px;width:40px;height:40px;border-radius:50%}[dir=rtl] .VfPpkd-StrnGf-rymPhb-OWXEXe-YLEF4c-rymPhb .VfPpkd-StrnGf-rymPhb-f7MjDc,.VfPpkd-StrnGf-rymPhb-OWXEXe-YLEF4c-rymPhb .VfPpkd-StrnGf-rymPhb-f7MjDc[dir=rtl]{margin-left:16px;margin-right:0}.VfPpkd-StrnGf-rymPhb-OWXEXe-JUCs7e-rymPhb .VfPpkd-StrnGf-rymPhb-f7MjDc{margin-left:0;margin-right:16px;width:40px;height:40px}[dir=rtl] .VfPpkd-StrnGf-rymPhb-OWXEXe-JUCs7e-rymPhb .VfPpkd-StrnGf-rymPhb-f7MjDc,.VfPpkd-StrnGf-rymPhb-OWXEXe-JUCs7e-rymPhb .VfPpkd-StrnGf-rymPhb-f7MjDc[dir=rtl]{margin-left:16px;margin-right:0}.VfPpkd-StrnGf-rymPhb-OWXEXe-HiaYvf-rymPhb .VfPpkd-StrnGf-rymPhb-f7MjDc{margin-left:0;margin-right:16px;width:56px;height:56px}[dir=rtl] .</w:t>
      </w:r>
      <w:proofErr w:type="spellStart"/>
      <w:r>
        <w:t>VfPpkd-StrnGf-rymPhb-OWXEXe-HiaYvf-rymPhb</w:t>
      </w:r>
      <w:proofErr w:type="spellEnd"/>
      <w:r>
        <w:t xml:space="preserve"> .VfPpkd-StrnGf-rymPhb-f7MjDc,.VfPpkd-StrnGf-rymPhb-OWXEXe-HiaYvf-rymPhb .VfPpkd-StrnGf-rymPhb-f7MjDc[dir=rtl]{margin-left:16px;margin-right:0}.VfPpkd-StrnGf-rymPhb-OWXEXe-aTv5jf-rymPhb .VfPpkd-StrnGf-rymPhb-f7MjDc{margin-left:0;margin-right:16px;width:100px;height:56px}[dir=rtl] .VfPpkd-StrnGf-rymPhb-OWXEXe-aTv5jf-rymPhb .VfPpkd-StrnGf-rymPhb-f7MjDc,.VfPpkd-StrnGf-rymPhb-OWXEXe-aTv5jf-rymPhb .VfPpkd-StrnGf-rymPhb-f7MjDc[dir=rtl]{margin-left:16px;margin-right:0}.VfPpkd-StrnGf-rymPhb .VfPpkd-StrnGf-rymPhb-f7MjDc{display:inline-flex}.VfPpkd-StrnGf-rymPhb-IhFlZd{margin-left:auto;margin-right:0}.VfPpkd-StrnGf-rymPhb-IhFlZd:not(.HzV7m-fuEl3d){-moz-osx-font-smoothing:grayscale;-webkit-font-smoothing:antialiased;font-family:Roboto,sans-serif;font-family:var(--mdc-typography-caption-font-family,var(--mdc-typography-font-family,Roboto,sans-serif));font-size:.75rem;font-size:var(--mdc-typography-caption-font-size,.75rem);line-height:1.25rem;line-height:var(--mdc-typography-caption-line-height,1.25rem);font-weight:400;font-weight:var(--mdc-typography-caption-font-weight,400);letter-spacing:.0333333333em;letter-spacing:var(--mdc-typography-caption-letter-spacing,.0333333333em);text-decoration:inherit;-webkit-text-decoration:var(--mdc-typography-caption-text-decoration,inherit);text-decoration:var(--mdc-typography-caption-text-decoration,inherit);text-transform:inherit;text-transform:var(--mdc-typography-caption-text-transform,inherit)}.VfPpkd-StrnGf-rymPhb-ibnC6b[dir=rtl] .</w:t>
      </w:r>
      <w:proofErr w:type="spellStart"/>
      <w:r>
        <w:t>VfPpkd-StrnGf-rymPhb-IhFlZd</w:t>
      </w:r>
      <w:proofErr w:type="spellEnd"/>
      <w:r>
        <w:t>,[</w:t>
      </w:r>
      <w:proofErr w:type="spellStart"/>
      <w:r>
        <w:t>dir</w:t>
      </w:r>
      <w:proofErr w:type="spellEnd"/>
      <w:r>
        <w:t>=</w:t>
      </w:r>
      <w:proofErr w:type="spellStart"/>
      <w:r>
        <w:t>rtl</w:t>
      </w:r>
      <w:proofErr w:type="spellEnd"/>
      <w:r>
        <w:t>] .VfPpkd-StrnGf-rymPhb-ibnC6b .VfPpkd-StrnGf-rymPhb-IhFlZd{margin-left:0;margin-right:auto}.VfPpkd-StrnGf-rymPhb-b9t22c{text-overflow:ellipsis;white-space:nowrap;overflow:hidden}.VfPpkd-StrnGf-rymPhb-b9t22c[for]{pointer-events:none}.VfPpkd-StrnGf-rymPhb-fpDzbe-fmcmS{text-overflow:ellipsis;white-space:nowrap;overflow:hidden;display:block;margin-top:0;line-height:normal;margin-bottom:-20px}.VfPpkd-StrnGf-rymPhb-fpDzbe-fmcmS::before{display:inline-block;width:0;height:28px;content:"";vertical-align:0}.VfPpkd-StrnGf-rymPhb-fpDzbe-fmcmS::after{display:inline-block;width:0;height:20px;content:"";vertical-align:-20px}.VfPpkd-StrnGf-rymPhb-OWXEXe-aTv5jf-rymPhb .VfPpkd-StrnGf-rymPhb-fpDzbe-fmcmS,.VfPpkd-StrnGf-rymPhb-OWXEXe-HiaYvf-rymPhb .VfPpkd-StrnGf-rymPhb-fpDzbe-fmcmS,.VfPpkd-StrnGf-rymPhb-OWXEXe-JUCs7e-rymPhb .VfPpkd-StrnGf-rymPhb-fpDzbe-fmcmS,.VfPpkd-StrnGf-rymPhb-OWXEXe-YLEF4c-rymPhb .VfPpkd-StrnGf-rymPhb-fpDzbe-fmcmS,.VfPpkd-StrnGf-rymPhb-OWXEXe-Bz112c-rymPhb .VfPpkd-StrnGf-rymPhb-fpDzbe-fmcmS{display:block;margin-top:0;line-height:normal;margin-bottom:-20px}.VfPpkd-StrnGf-rymPhb-OWXEXe-aTv5jf-rymPhb .VfPpkd-StrnGf-rymPhb-fpDzbe-fmcmS::before,.VfPpkd-StrnGf-rymPhb-OWXEXe-HiaYvf-rymPhb .VfPpkd-StrnGf-rymPhb-fpDzbe-fmcmS::before,.VfPpkd-StrnGf-rymPhb-OWXEXe-JUCs7e-rymPhb .VfPpkd-StrnGf-rymPhb-fpDzbe-fmcmS::before,.VfPpkd-StrnGf-rymPhb-OWXEXe-YLEF4c-rymPhb .VfPpkd-StrnGf-rymPhb-fpDzbe-fmcmS::before,.VfPpkd-StrnGf-rymPhb-OWXEXe-Bz112c-rymPhb .VfPpkd-StrnGf-rymPhb-fpDzbe-fmcmS::before{display:inline-block;width:0;height:32px;content:"";vertical-align:0}.VfPpkd-StrnGf-rymPhb-OWXEXe-aTv5jf-rymPhb .VfPpkd-StrnGf-rymPhb-fpDzbe-fmcmS::after,.VfPpkd-StrnGf-rymPhb-OWXEXe-HiaYvf-rymPhb .VfPpkd-StrnGf-rymPhb-fpDzbe-fmcmS::after,.VfPpkd-StrnGf-rymPhb-OWXEXe-JUCs7e-rymPhb .VfPpkd-StrnGf-rymPhb-fpDzbe-fmcmS::after,.VfPpkd-StrnGf-rymPhb-OWXEXe-YLEF4c-rymPhb .VfPpkd-StrnGf-rymPhb-fpDzbe-fmcmS::after,.VfPpkd-StrnGf-rymPhb-OWXEXe-Bz112c-rymPhb .VfPpkd-StrnGf-rymPhb-fpDzbe-fmcmS::after{display:inline-block;width:0;height:20px;content:"";vertical-align:-20px}.VfPpkd-StrnGf-rymPhb-OWXEXe-EzIYc .VfPpkd-StrnGf-rymPhb-fpDzbe-fmcmS{display:block;margin-top:0;line-height:normal;margin-bottom:-20px}.VfPpkd-StrnGf-rymPhb-OWXEXe-EzIYc .VfPpkd-StrnGf-rymPhb-fpDzbe-fmcmS::before{display:inline-block;width:0;height:24px;content:"";vertical-align:0}.VfPpkd-StrnGf-rymPhb-OWXEXe-EzIYc .VfPpkd-StrnGf-rymPhb-fpDzbe-fmcmS::after{display:inline-block;width:0;height:20px;content:"";vertical-align:-20px}.VfPpkd-StrnGf-rymPhb-L8ivfd-fmcmS{-moz-osx-font-smoothing:grayscale;-webkit-font-smoothing:antialiased;font-family:Roboto,sans-serif;font-family:var(--mdc-typography-body2-font-family,var(--mdc-typography-font-family,Roboto,sans-serif));font-size:.875rem;font-size:var(--mdc-typography-body2-font-size,.875rem);line-height:1.25rem;line-height:var(--mdc-typography-body2-line-height,1.25rem);font-weight:400;font-weight:var(--mdc-typography-body2-font-weight,400);letter-spacing:.0178571429em;letter-spacing:var(--mdc-typography-body2-letter-spacing,.0178571429em);text-decoration:inherit;-webkit-text-decoration:var(--mdc-typography-body2-text-decoration,inherit);text-decoration:var(--mdc-typography-body2-text-decoration,inherit);text-transform:inherit;text-transform:var(--mdc-typography-body2-text-transform,inherit);text-overflow:ellipsis;white-space:nowrap;overflow:hidden;display:block;margin-top:0;line-height:normal}.VfPpkd-StrnGf-rymPhb-L8ivfd-fmcmS::before{display:inline-block;width:0;height:20px;content:"";vertical-align:0}.VfPpkd-StrnGf-rymPhb-OWXEXe-EzIYc .VfPpkd-StrnGf-rymPhb-L8ivfd-fmcmS{font-size:inherit}.VfPpkd-StrnGf-rymPhb-OWXEXe-EzIYc .VfPpkd-StrnGf-rymPhb-ibnC6b{height:40px}.VfPpkd-StrnGf-rymPhb-OWXEXe-aSi1db-RWgCYc .VfPpkd-StrnGf-rymPhb-b9t22c{align-self:flex-start}.VfPpkd-StrnGf-rymPhb-OWXEXe-aSi1db-RWgCYc .VfPpkd-StrnGf-rymPhb-ibnC6b{height:64px}.VfPpkd-StrnGf-rymPhb-OWXEXe-aSi1db-RWgCYc.VfPpkd-StrnGf-rymPhb-OWXEXe-aTv5jf-rymPhb .VfPpkd-StrnGf-rymPhb-ibnC6b,.VfPpkd-StrnGf-rymPhb-OWXEXe-aSi1db-RWgCYc.VfPpkd-StrnGf-rymPhb-OWXEXe-HiaYvf-rymPhb .VfPpkd-StrnGf-rymPhb-ibnC6b,.VfPpkd-StrnGf-rymPhb-OWXEXe-aSi1db-RWgCYc.VfPpkd-StrnGf-rymPhb-OWXEXe-JUCs7e-rymPhb .VfPpkd-StrnGf-rymPhb-ibnC6b,.VfPpkd-StrnGf-rymPhb-OWXEXe-aSi1db-RWgCYc.VfPpkd-StrnGf-rymPhb-OWXEXe-YLEF4c-rymPhb .VfPpkd-StrnGf-rymPhb-ibnC6b,.VfPpkd-StrnGf-rymPhb-OWXEXe-aSi1db-RWgCYc.VfPpkd-StrnGf-rymPhb-OWXEXe-Bz112c-rymPhb .VfPpkd-StrnGf-rymPhb-ibnC6b{height:72px}.VfPpkd-StrnGf-rymPhb-OWXEXe-aSi1db-RWgCYc.VfPpkd-StrnGf-rymPhb-OWXEXe-Bz112c-rymPhb .VfPpkd-StrnGf-rymPhb-f7MjDc{align-self:flex-start;margin-top:16px}.VfPpkd-StrnGf-rymPhb-OWXEXe-aSi1db-RWgCYc.VfPpkd-StrnGf-rymPhb-OWXEXe-EzIYc .VfPpkd-StrnGf-rymPhb-ibnC6b,.VfPpkd-StrnGf-rymPhb-OWXEXe-YLEF4c-rymPhb.VfPpkd-StrnGf-rymPhb-OWXEXe-EzIYc .VfPpkd-StrnGf-rymPhb-ibnC6b{height:60px}.VfPpkd-StrnGf-rymPhb-OWXEXe-YLEF4c-rymPhb.VfPpkd-StrnGf-rymPhb-OWXEXe-EzIYc .VfPpkd-StrnGf-rymPhb-f7MjDc{margin-left:0;margin-right:16px;width:36px;height:36px}[dir=rtl] .VfPpkd-StrnGf-rymPhb-OWXEXe-YLEF4c-rymPhb.VfPpkd-StrnGf-rymPhb-OWXEXe-EzIYc .VfPpkd-StrnGf-rymPhb-f7MjDc,.VfPpkd-StrnGf-rymPhb-OWXEXe-YLEF4c-rymPhb.VfPpkd-StrnGf-rymPhb-OWXEXe-EzIYc .VfPpkd-StrnGf-rymPhb-f7MjDc[dir=rtl]{margin-left:16px;margin-right:0}:not(.VfPpkd-StrnGf-rymPhb-ibnC6b-OWXEXe-OWB6Me).VfPpkd-StrnGf-rymPhb-ibnC6b{cursor:pointer}a.VfPpkd-StrnGf-rymPhb-ibnC6b{color:inherit;text-decoration:none}.VfPpkd-StrnGf-rymPhb-clz4Ic{height:0;margin:0;border:none;border-bottom-width:1px;border-bottom-style:solid}.VfPpkd-StrnGf-rymPhb-clz4Ic{border-bottom-color:rgba(0,0,0,.12)}.VfPpkd-StrnGf-rymPhb-clz4Ic-OWXEXe-nNtqDd{margin-left:16px;margin-right:0;width:calc(100% - 32px)}[</w:t>
      </w:r>
      <w:proofErr w:type="spellStart"/>
      <w:r>
        <w:t>dir</w:t>
      </w:r>
      <w:proofErr w:type="spellEnd"/>
      <w:r>
        <w:t>=</w:t>
      </w:r>
      <w:proofErr w:type="spellStart"/>
      <w:r>
        <w:t>rtl</w:t>
      </w:r>
      <w:proofErr w:type="spellEnd"/>
      <w:r>
        <w:t>] .VfPpkd-StrnGf-rymPhb-clz4Ic-OWXEXe-nNtqDd,.VfPpkd-StrnGf-rymPhb-clz4Ic-OWXEXe-nNtqDd[dir=rtl]{margin-left:0;margin-right:16px}.VfPpkd-StrnGf-rymPhb-clz4Ic-OWXEXe-YbohUe{margin-left:72px;margin-right:0;width:calc(100% - 72px)}[</w:t>
      </w:r>
      <w:proofErr w:type="spellStart"/>
      <w:r>
        <w:t>dir</w:t>
      </w:r>
      <w:proofErr w:type="spellEnd"/>
      <w:r>
        <w:t>=</w:t>
      </w:r>
      <w:proofErr w:type="spellStart"/>
      <w:r>
        <w:t>rtl</w:t>
      </w:r>
      <w:proofErr w:type="spellEnd"/>
      <w:r>
        <w:t>] .VfPpkd-StrnGf-rymPhb-clz4Ic-OWXEXe-YbohUe,.VfPpkd-StrnGf-rymPhb-clz4Ic-OWXEXe-YbohUe[dir=rtl]{margin-left:0;margin-right:72px}.VfPpkd-StrnGf-rymPhb-clz4Ic-OWXEXe-YbohUe.VfPpkd-StrnGf-rymPhb-clz4Ic-OWXEXe-nNtqDd{margin-left:72px;margin-right:0;width:calc(100% - 88px)}[</w:t>
      </w:r>
      <w:proofErr w:type="spellStart"/>
      <w:r>
        <w:t>dir</w:t>
      </w:r>
      <w:proofErr w:type="spellEnd"/>
      <w:r>
        <w:t>=</w:t>
      </w:r>
      <w:proofErr w:type="spellStart"/>
      <w:r>
        <w:t>rtl</w:t>
      </w:r>
      <w:proofErr w:type="spellEnd"/>
      <w:r>
        <w:t>] .VfPpkd-StrnGf-rymPhb-clz4Ic-OWXEXe-YbohUe.VfPpkd-StrnGf-rymPhb-clz4Ic-OWXEXe-nNtqDd,.VfPpkd-StrnGf-rymPhb-clz4Ic-OWXEXe-YbohUe.VfPpkd-StrnGf-rymPhb-clz4Ic-OWXEXe-nNtqDd[dir=rtl]{margin-left:0;margin-right:72px}.VfPpkd-StrnGf-rymPhb .VfPpkd-StrnGf-rymPhb-clz4Ic-OWXEXe-YbohUe-M1Soyc{margin-left:16px;margin-right:0;width:calc(100% - 16px)}[</w:t>
      </w:r>
      <w:proofErr w:type="spellStart"/>
      <w:r>
        <w:t>dir</w:t>
      </w:r>
      <w:proofErr w:type="spellEnd"/>
      <w:r>
        <w:t>=</w:t>
      </w:r>
      <w:proofErr w:type="spellStart"/>
      <w:r>
        <w:t>rtl</w:t>
      </w:r>
      <w:proofErr w:type="spellEnd"/>
      <w:r>
        <w:t>] .</w:t>
      </w:r>
      <w:proofErr w:type="spellStart"/>
      <w:r>
        <w:t>VfPpkd-StrnGf-rymPhb</w:t>
      </w:r>
      <w:proofErr w:type="spellEnd"/>
      <w:r>
        <w:t xml:space="preserve"> .VfPpkd-StrnGf-rymPhb-clz4Ic-OWXEXe-YbohUe-M1Soyc,.VfPpkd-StrnGf-rymPhb .VfPpkd-StrnGf-rymPhb-clz4Ic-OWXEXe-YbohUe-M1Soyc[dir=rtl]{margin-left:0;margin-right:16px}.VfPpkd-StrnGf-rymPhb .VfPpkd-StrnGf-rymPhb-clz4Ic-OWXEXe-YbohUe-UbuQg{</w:t>
      </w:r>
      <w:proofErr w:type="spellStart"/>
      <w:r>
        <w:t>width:calc</w:t>
      </w:r>
      <w:proofErr w:type="spellEnd"/>
      <w:r>
        <w:t>(100% - 16px)}.</w:t>
      </w:r>
      <w:proofErr w:type="spellStart"/>
      <w:r>
        <w:t>VfPpkd-StrnGf-rymPhb</w:t>
      </w:r>
      <w:proofErr w:type="spellEnd"/>
      <w:r>
        <w:t xml:space="preserve"> .VfPpkd-StrnGf-rymPhb-clz4Ic-OWXEXe-YbohUe-M1Soyc.VfPpkd-StrnGf-rymPhb-clz4Ic-OWXEXe-YbohUe-UbuQg{margin-left:16px;margin-right:0;width:calc(100% - 32px)}[</w:t>
      </w:r>
      <w:proofErr w:type="spellStart"/>
      <w:r>
        <w:t>dir</w:t>
      </w:r>
      <w:proofErr w:type="spellEnd"/>
      <w:r>
        <w:t>=</w:t>
      </w:r>
      <w:proofErr w:type="spellStart"/>
      <w:r>
        <w:t>rtl</w:t>
      </w:r>
      <w:proofErr w:type="spellEnd"/>
      <w:r>
        <w:t>] .</w:t>
      </w:r>
      <w:proofErr w:type="spellStart"/>
      <w:r>
        <w:t>VfPpkd-StrnGf-rymPhb</w:t>
      </w:r>
      <w:proofErr w:type="spellEnd"/>
      <w:r>
        <w:t xml:space="preserve"> .VfPpkd-StrnGf-rymPhb-clz4Ic-OWXEXe-YbohUe-M1Soyc.VfPpkd-StrnGf-rymPhb-clz4Ic-OWXEXe-YbohUe-UbuQg,.VfPpkd-StrnGf-rymPhb .VfPpkd-StrnGf-rymPhb-clz4Ic-OWXEXe-YbohUe-M1Soyc.VfPpkd-StrnGf-rymPhb-clz4Ic-OWXEXe-YbohUe-UbuQg[dir=rtl]{margin-left:0;margin-right:16px}.VfPpkd-StrnGf-rymPhb .VfPpkd-StrnGf-rymPhb-clz4Ic-OWXEXe-YbohUe-M1Soyc.VfPpkd-StrnGf-rymPhb-clz4Ic-OWXEXe-QFlW2{margin-left:16px;margin-right:0;width:calc(100% - 16px)}[</w:t>
      </w:r>
      <w:proofErr w:type="spellStart"/>
      <w:r>
        <w:t>dir</w:t>
      </w:r>
      <w:proofErr w:type="spellEnd"/>
      <w:r>
        <w:t>=</w:t>
      </w:r>
      <w:proofErr w:type="spellStart"/>
      <w:r>
        <w:t>rtl</w:t>
      </w:r>
      <w:proofErr w:type="spellEnd"/>
      <w:r>
        <w:t>] .</w:t>
      </w:r>
      <w:proofErr w:type="spellStart"/>
      <w:r>
        <w:t>VfPpkd-StrnGf-rymPhb</w:t>
      </w:r>
      <w:proofErr w:type="spellEnd"/>
      <w:r>
        <w:t xml:space="preserve"> .VfPpkd-StrnGf-rymPhb-clz4Ic-OWXEXe-YbohUe-M1Soyc.VfPpkd-StrnGf-rymPhb-clz4Ic-OWXEXe-QFlW2,.VfPpkd-StrnGf-rymPhb .VfPpkd-StrnGf-rymPhb-clz4Ic-OWXEXe-YbohUe-M1Soyc.VfPpkd-StrnGf-rymPhb-clz4Ic-OWXEXe-QFlW2[dir=rtl]{margin-left:0;margin-right:16px}.VfPpkd-StrnGf-rymPhb .VfPpkd-StrnGf-rymPhb-clz4Ic-OWXEXe-YbohUe-M1Soyc.VfPpkd-StrnGf-rymPhb-clz4Ic-OWXEXe-YbohUe-UbuQg.VfPpkd-StrnGf-rymPhb-clz4Ic-OWXEXe-YbohUe-QFlW2{margin-left:16px;margin-right:0;width:calc(100% - 32px)}[</w:t>
      </w:r>
      <w:proofErr w:type="spellStart"/>
      <w:r>
        <w:t>dir</w:t>
      </w:r>
      <w:proofErr w:type="spellEnd"/>
      <w:r>
        <w:t>=</w:t>
      </w:r>
      <w:proofErr w:type="spellStart"/>
      <w:r>
        <w:t>rtl</w:t>
      </w:r>
      <w:proofErr w:type="spellEnd"/>
      <w:r>
        <w:t>] .</w:t>
      </w:r>
      <w:proofErr w:type="spellStart"/>
      <w:r>
        <w:t>VfPpkd-StrnGf-rymPhb</w:t>
      </w:r>
      <w:proofErr w:type="spellEnd"/>
      <w:r>
        <w:t xml:space="preserve"> .VfPpkd-StrnGf-rymPhb-clz4Ic-OWXEXe-YbohUe-M1Soyc.VfPpkd-StrnGf-rymPhb-clz4Ic-OWXEXe-YbohUe-UbuQg.VfPpkd-StrnGf-rymPhb-clz4Ic-OWXEXe-YbohUe-QFlW2,.VfPpkd-StrnGf-rymPhb .VfPpkd-StrnGf-rymPhb-clz4Ic-OWXEXe-YbohUe-M1Soyc.VfPpkd-StrnGf-rymPhb-clz4Ic-OWXEXe-YbohUe-UbuQg.VfPpkd-StrnGf-rymPhb-clz4Ic-OWXEXe-YbohUe-QFlW2[dir=rtl]{margin-left:0;margin-right:16px}.VfPpkd-StrnGf-rymPhb-OWXEXe-Bz112c-rymPhb .VfPpkd-StrnGf-rymPhb-clz4Ic-OWXEXe-YbohUe-M1Soyc{margin-left:72px;margin-right:0;width:calc(100% - 72px)}[</w:t>
      </w:r>
      <w:proofErr w:type="spellStart"/>
      <w:r>
        <w:t>dir</w:t>
      </w:r>
      <w:proofErr w:type="spellEnd"/>
      <w:r>
        <w:t>=</w:t>
      </w:r>
      <w:proofErr w:type="spellStart"/>
      <w:r>
        <w:t>rtl</w:t>
      </w:r>
      <w:proofErr w:type="spellEnd"/>
      <w:r>
        <w:t>] .VfPpkd-StrnGf-rymPhb-OWXEXe-Bz112c-rymPhb .VfPpkd-StrnGf-rymPhb-clz4Ic-OWXEXe-YbohUe-M1Soyc,.VfPpkd-StrnGf-rymPhb-OWXEXe-Bz112c-rymPhb .VfPpkd-StrnGf-rymPhb-clz4Ic-OWXEXe-YbohUe-M1Soyc[dir=rtl]{margin-left:0;margin-right:72px}.VfPpkd-StrnGf-rymPhb-OWXEXe-Bz112c-rymPhb .VfPpkd-StrnGf-rymPhb-clz4Ic-OWXEXe-YbohUe-UbuQg{</w:t>
      </w:r>
      <w:proofErr w:type="spellStart"/>
      <w:r>
        <w:t>width:calc</w:t>
      </w:r>
      <w:proofErr w:type="spellEnd"/>
      <w:r>
        <w:t>(100% - 16px)}.VfPpkd-StrnGf-rymPhb-OWXEXe-Bz112c-rymPhb .VfPpkd-StrnGf-rymPhb-clz4Ic-OWXEXe-YbohUe-M1Soyc.VfPpkd-StrnGf-rymPhb-clz4Ic-OWXEXe-YbohUe-UbuQg{margin-left:72px;margin-right:0;width:calc(100% - 88px)}[</w:t>
      </w:r>
      <w:proofErr w:type="spellStart"/>
      <w:r>
        <w:t>dir</w:t>
      </w:r>
      <w:proofErr w:type="spellEnd"/>
      <w:r>
        <w:t>=</w:t>
      </w:r>
      <w:proofErr w:type="spellStart"/>
      <w:r>
        <w:t>rtl</w:t>
      </w:r>
      <w:proofErr w:type="spellEnd"/>
      <w:r>
        <w:t>] .VfPpkd-StrnGf-rymPhb-OWXEXe-Bz112c-rymPhb .VfPpkd-StrnGf-rymPhb-clz4Ic-OWXEXe-YbohUe-M1Soyc.VfPpkd-StrnGf-rymPhb-clz4Ic-OWXEXe-YbohUe-UbuQg,.VfPpkd-StrnGf-rymPhb-OWXEXe-Bz112c-rymPhb .VfPpkd-StrnGf-rymPhb-clz4Ic-OWXEXe-YbohUe-M1Soyc.VfPpkd-StrnGf-rymPhb-clz4Ic-OWXEXe-YbohUe-UbuQg[dir=rtl]{margin-left:0;margin-right:72px}.VfPpkd-StrnGf-rymPhb-OWXEXe-Bz112c-rymPhb .VfPpkd-StrnGf-rymPhb-clz4Ic-OWXEXe-YbohUe-M1Soyc.VfPpkd-StrnGf-rymPhb-clz4Ic-OWXEXe-QFlW2{margin-left:16px;margin-right:0;width:calc(100% - 16px)}[</w:t>
      </w:r>
      <w:proofErr w:type="spellStart"/>
      <w:r>
        <w:t>dir</w:t>
      </w:r>
      <w:proofErr w:type="spellEnd"/>
      <w:r>
        <w:t>=</w:t>
      </w:r>
      <w:proofErr w:type="spellStart"/>
      <w:r>
        <w:t>rtl</w:t>
      </w:r>
      <w:proofErr w:type="spellEnd"/>
      <w:r>
        <w:t>] .VfPpkd-StrnGf-rymPhb-OWXEXe-Bz112c-rymPhb .VfPpkd-StrnGf-rymPhb-clz4Ic-OWXEXe-YbohUe-M1Soyc.VfPpkd-StrnGf-rymPhb-clz4Ic-OWXEXe-QFlW2,.VfPpkd-StrnGf-rymPhb-OWXEXe-Bz112c-rymPhb .VfPpkd-StrnGf-rymPhb-clz4Ic-OWXEXe-YbohUe-M1Soyc.VfPpkd-StrnGf-rymPhb-clz4Ic-OWXEXe-QFlW2[dir=rtl]{margin-left:0;margin-right:16px}.VfPpkd-StrnGf-rymPhb-OWXEXe-Bz112c-rymPhb .VfPpkd-StrnGf-rymPhb-clz4Ic-OWXEXe-YbohUe-M1Soyc.VfPpkd-StrnGf-rymPhb-clz4Ic-OWXEXe-YbohUe-UbuQg.VfPpkd-StrnGf-rymPhb-clz4Ic-OWXEXe-YbohUe-QFlW2{margin-left:16px;margin-right:0;width:calc(100% - 32px)}[</w:t>
      </w:r>
      <w:proofErr w:type="spellStart"/>
      <w:r>
        <w:t>dir</w:t>
      </w:r>
      <w:proofErr w:type="spellEnd"/>
      <w:r>
        <w:t>=</w:t>
      </w:r>
      <w:proofErr w:type="spellStart"/>
      <w:r>
        <w:t>rtl</w:t>
      </w:r>
      <w:proofErr w:type="spellEnd"/>
      <w:r>
        <w:t>] .VfPpkd-StrnGf-rymPhb-OWXEXe-Bz112c-rymPhb .VfPpkd-StrnGf-rymPhb-clz4Ic-OWXEXe-YbohUe-M1Soyc.VfPpkd-StrnGf-rymPhb-clz4Ic-OWXEXe-YbohUe-UbuQg.VfPpkd-StrnGf-rymPhb-clz4Ic-OWXEXe-YbohUe-QFlW2,.VfPpkd-StrnGf-rymPhb-OWXEXe-Bz112c-rymPhb .VfPpkd-StrnGf-rymPhb-clz4Ic-OWXEXe-YbohUe-M1Soyc.VfPpkd-StrnGf-rymPhb-clz4Ic-OWXEXe-YbohUe-UbuQg.VfPpkd-StrnGf-rymPhb-clz4Ic-OWXEXe-YbohUe-QFlW2[dir=rtl]{margin-left:0;margin-right:16px}.VfPpkd-StrnGf-rymPhb-OWXEXe-YLEF4c-rymPhb .VfPpkd-StrnGf-rymPhb-clz4Ic-OWXEXe-YbohUe-M1Soyc{margin-left:72px;margin-right:0;width:calc(100% - 72px)}[</w:t>
      </w:r>
      <w:proofErr w:type="spellStart"/>
      <w:r>
        <w:t>dir</w:t>
      </w:r>
      <w:proofErr w:type="spellEnd"/>
      <w:r>
        <w:t>=</w:t>
      </w:r>
      <w:proofErr w:type="spellStart"/>
      <w:r>
        <w:t>rtl</w:t>
      </w:r>
      <w:proofErr w:type="spellEnd"/>
      <w:r>
        <w:t>] .VfPpkd-StrnGf-rymPhb-OWXEXe-YLEF4c-rymPhb .VfPpkd-StrnGf-rymPhb-clz4Ic-OWXEXe-YbohUe-M1Soyc,.VfPpkd-StrnGf-rymPhb-OWXEXe-YLEF4c-rymPhb .VfPpkd-StrnGf-rymPhb-clz4Ic-OWXEXe-YbohUe-M1Soyc[dir=rtl]{margin-left:0;margin-right:72px}.VfPpkd-StrnGf-rymPhb-OWXEXe-YLEF4c-rymPhb .VfPpkd-StrnGf-rymPhb-clz4Ic-OWXEXe-YbohUe-UbuQg{</w:t>
      </w:r>
      <w:proofErr w:type="spellStart"/>
      <w:r>
        <w:t>width:calc</w:t>
      </w:r>
      <w:proofErr w:type="spellEnd"/>
      <w:r>
        <w:t>(100% - 16px)}.VfPpkd-StrnGf-rymPhb-OWXEXe-YLEF4c-rymPhb .VfPpkd-StrnGf-rymPhb-clz4Ic-OWXEXe-YbohUe-M1Soyc.VfPpkd-StrnGf-rymPhb-clz4Ic-OWXEXe-YbohUe-UbuQg{margin-left:72px;margin-right:0;width:calc(100% - 88px)}[</w:t>
      </w:r>
      <w:proofErr w:type="spellStart"/>
      <w:r>
        <w:t>dir</w:t>
      </w:r>
      <w:proofErr w:type="spellEnd"/>
      <w:r>
        <w:t>=</w:t>
      </w:r>
      <w:proofErr w:type="spellStart"/>
      <w:r>
        <w:t>rtl</w:t>
      </w:r>
      <w:proofErr w:type="spellEnd"/>
      <w:r>
        <w:t>] .VfPpkd-StrnGf-rymPhb-OWXEXe-YLEF4c-rymPhb .VfPpkd-StrnGf-rymPhb-clz4Ic-OWXEXe-YbohUe-M1Soyc.VfPpkd-StrnGf-rymPhb-clz4Ic-OWXEXe-YbohUe-UbuQg,.VfPpkd-StrnGf-rymPhb-OWXEXe-YLEF4c-rymPhb .VfPpkd-StrnGf-rymPhb-clz4Ic-OWXEXe-YbohUe-M1Soyc.VfPpkd-StrnGf-rymPhb-clz4Ic-OWXEXe-YbohUe-UbuQg[dir=rtl]{margin-left:0;margin-right:72px}.VfPpkd-StrnGf-rymPhb-OWXEXe-YLEF4c-rymPhb .VfPpkd-StrnGf-rymPhb-clz4Ic-OWXEXe-YbohUe-M1Soyc.VfPpkd-StrnGf-rymPhb-clz4Ic-OWXEXe-QFlW2{margin-left:16px;margin-right:0;width:calc(100% - 16px)}[</w:t>
      </w:r>
      <w:proofErr w:type="spellStart"/>
      <w:r>
        <w:t>dir</w:t>
      </w:r>
      <w:proofErr w:type="spellEnd"/>
      <w:r>
        <w:t>=</w:t>
      </w:r>
      <w:proofErr w:type="spellStart"/>
      <w:r>
        <w:t>rtl</w:t>
      </w:r>
      <w:proofErr w:type="spellEnd"/>
      <w:r>
        <w:t>] .VfPpkd-StrnGf-rymPhb-OWXEXe-YLEF4c-rymPhb .VfPpkd-StrnGf-rymPhb-clz4Ic-OWXEXe-YbohUe-M1Soyc.VfPpkd-StrnGf-rymPhb-clz4Ic-OWXEXe-QFlW2,.VfPpkd-StrnGf-rymPhb-OWXEXe-YLEF4c-rymPhb .VfPpkd-StrnGf-rymPhb-clz4Ic-OWXEXe-YbohUe-M1Soyc.VfPpkd-StrnGf-rymPhb-clz4Ic-OWXEXe-QFlW2[dir=rtl]{margin-left:0;margin-right:16px}.VfPpkd-StrnGf-rymPhb-OWXEXe-YLEF4c-rymPhb .VfPpkd-StrnGf-rymPhb-clz4Ic-OWXEXe-YbohUe-M1Soyc.VfPpkd-StrnGf-rymPhb-clz4Ic-OWXEXe-YbohUe-UbuQg.VfPpkd-StrnGf-rymPhb-clz4Ic-OWXEXe-YbohUe-QFlW2{margin-left:16px;margin-right:0;width:calc(100% - 32px)}[</w:t>
      </w:r>
      <w:proofErr w:type="spellStart"/>
      <w:r>
        <w:t>dir</w:t>
      </w:r>
      <w:proofErr w:type="spellEnd"/>
      <w:r>
        <w:t>=</w:t>
      </w:r>
      <w:proofErr w:type="spellStart"/>
      <w:r>
        <w:t>rtl</w:t>
      </w:r>
      <w:proofErr w:type="spellEnd"/>
      <w:r>
        <w:t>] .VfPpkd-StrnGf-rymPhb-OWXEXe-YLEF4c-rymPhb .VfPpkd-StrnGf-rymPhb-clz4Ic-OWXEXe-YbohUe-M1Soyc.VfPpkd-StrnGf-rymPhb-clz4Ic-OWXEXe-YbohUe-UbuQg.VfPpkd-StrnGf-rymPhb-clz4Ic-OWXEXe-YbohUe-QFlW2,.VfPpkd-StrnGf-rymPhb-OWXEXe-YLEF4c-rymPhb .VfPpkd-StrnGf-rymPhb-clz4Ic-OWXEXe-YbohUe-M1Soyc.VfPpkd-StrnGf-rymPhb-clz4Ic-OWXEXe-YbohUe-UbuQg.VfPpkd-StrnGf-rymPhb-clz4Ic-OWXEXe-YbohUe-QFlW2[dir=rtl]{margin-left:0;margin-right:16px}.VfPpkd-StrnGf-rymPhb-OWXEXe-JUCs7e-rymPhb .VfPpkd-StrnGf-rymPhb-clz4Ic-OWXEXe-YbohUe-M1Soyc{margin-left:72px;margin-right:0;width:calc(100% - 72px)}[</w:t>
      </w:r>
      <w:proofErr w:type="spellStart"/>
      <w:r>
        <w:t>dir</w:t>
      </w:r>
      <w:proofErr w:type="spellEnd"/>
      <w:r>
        <w:t>=</w:t>
      </w:r>
      <w:proofErr w:type="spellStart"/>
      <w:r>
        <w:t>rtl</w:t>
      </w:r>
      <w:proofErr w:type="spellEnd"/>
      <w:r>
        <w:t>] .VfPpkd-StrnGf-rymPhb-OWXEXe-JUCs7e-rymPhb .VfPpkd-StrnGf-rymPhb-clz4Ic-OWXEXe-YbohUe-M1Soyc,.VfPpkd-StrnGf-rymPhb-OWXEXe-JUCs7e-rymPhb .VfPpkd-StrnGf-rymPhb-clz4Ic-OWXEXe-YbohUe-M1Soyc[dir=rtl]{margin-left:0;margin-right:72px}.VfPpkd-StrnGf-rymPhb-OWXEXe-JUCs7e-rymPhb .VfPpkd-StrnGf-rymPhb-clz4Ic-OWXEXe-YbohUe-UbuQg{</w:t>
      </w:r>
      <w:proofErr w:type="spellStart"/>
      <w:r>
        <w:t>width:calc</w:t>
      </w:r>
      <w:proofErr w:type="spellEnd"/>
      <w:r>
        <w:t>(100% - 16px)}.VfPpkd-StrnGf-rymPhb-OWXEXe-JUCs7e-rymPhb .VfPpkd-StrnGf-rymPhb-clz4Ic-OWXEXe-YbohUe-M1Soyc.VfPpkd-StrnGf-rymPhb-clz4Ic-OWXEXe-YbohUe-UbuQg{margin-left:72px;margin-right:0;width:calc(100% - 88px)}[</w:t>
      </w:r>
      <w:proofErr w:type="spellStart"/>
      <w:r>
        <w:t>dir</w:t>
      </w:r>
      <w:proofErr w:type="spellEnd"/>
      <w:r>
        <w:t>=</w:t>
      </w:r>
      <w:proofErr w:type="spellStart"/>
      <w:r>
        <w:t>rtl</w:t>
      </w:r>
      <w:proofErr w:type="spellEnd"/>
      <w:r>
        <w:t>] .VfPpkd-StrnGf-rymPhb-OWXEXe-JUCs7e-rymPhb .VfPpkd-StrnGf-rymPhb-clz4Ic-OWXEXe-YbohUe-M1Soyc.VfPpkd-StrnGf-rymPhb-clz4Ic-OWXEXe-YbohUe-UbuQg,.VfPpkd-StrnGf-rymPhb-OWXEXe-JUCs7e-rymPhb .VfPpkd-StrnGf-rymPhb-clz4Ic-OWXEXe-YbohUe-M1Soyc.VfPpkd-StrnGf-rymPhb-clz4Ic-OWXEXe-YbohUe-UbuQg[dir=rtl]{margin-left:0;margin-right:72px}.VfPpkd-StrnGf-rymPhb-OWXEXe-JUCs7e-rymPhb .VfPpkd-StrnGf-rymPhb-clz4Ic-OWXEXe-YbohUe-M1Soyc.VfPpkd-StrnGf-rymPhb-clz4Ic-OWXEXe-QFlW2{margin-left:16px;margin-right:0;width:calc(100% - 16px)}[</w:t>
      </w:r>
      <w:proofErr w:type="spellStart"/>
      <w:r>
        <w:t>dir</w:t>
      </w:r>
      <w:proofErr w:type="spellEnd"/>
      <w:r>
        <w:t>=</w:t>
      </w:r>
      <w:proofErr w:type="spellStart"/>
      <w:r>
        <w:t>rtl</w:t>
      </w:r>
      <w:proofErr w:type="spellEnd"/>
      <w:r>
        <w:t>] .VfPpkd-StrnGf-rymPhb-OWXEXe-JUCs7e-rymPhb .VfPpkd-StrnGf-rymPhb-clz4Ic-OWXEXe-YbohUe-M1Soyc.VfPpkd-StrnGf-rymPhb-clz4Ic-OWXEXe-QFlW2,.VfPpkd-StrnGf-rymPhb-OWXEXe-JUCs7e-rymPhb .VfPpkd-StrnGf-rymPhb-clz4Ic-OWXEXe-YbohUe-M1Soyc.VfPpkd-StrnGf-rymPhb-clz4Ic-OWXEXe-QFlW2[dir=rtl]{margin-left:0;margin-right:16px}.VfPpkd-StrnGf-rymPhb-OWXEXe-JUCs7e-rymPhb .VfPpkd-StrnGf-rymPhb-clz4Ic-OWXEXe-YbohUe-M1Soyc.VfPpkd-StrnGf-rymPhb-clz4Ic-OWXEXe-YbohUe-UbuQg.VfPpkd-StrnGf-rymPhb-clz4Ic-OWXEXe-YbohUe-QFlW2{margin-left:16px;margin-right:0;width:calc(100% - 32px)}[</w:t>
      </w:r>
      <w:proofErr w:type="spellStart"/>
      <w:r>
        <w:t>dir</w:t>
      </w:r>
      <w:proofErr w:type="spellEnd"/>
      <w:r>
        <w:t>=</w:t>
      </w:r>
      <w:proofErr w:type="spellStart"/>
      <w:r>
        <w:t>rtl</w:t>
      </w:r>
      <w:proofErr w:type="spellEnd"/>
      <w:r>
        <w:t>] .VfPpkd-StrnGf-rymPhb-OWXEXe-JUCs7e-rymPhb .VfPpkd-StrnGf-rymPhb-clz4Ic-OWXEXe-YbohUe-M1Soyc.VfPpkd-StrnGf-rymPhb-clz4Ic-OWXEXe-YbohUe-UbuQg.VfPpkd-StrnGf-rymPhb-clz4Ic-OWXEXe-YbohUe-QFlW2,.VfPpkd-StrnGf-rymPhb-OWXEXe-JUCs7e-rymPhb .VfPpkd-StrnGf-rymPhb-clz4Ic-OWXEXe-YbohUe-M1Soyc.VfPpkd-StrnGf-rymPhb-clz4Ic-OWXEXe-YbohUe-UbuQg.VfPpkd-StrnGf-rymPhb-clz4Ic-OWXEXe-YbohUe-QFlW2[dir=rtl]{margin-left:0;margin-right:16px}.VfPpkd-StrnGf-rymPhb-OWXEXe-HiaYvf-rymPhb .VfPpkd-StrnGf-rymPhb-clz4Ic-OWXEXe-YbohUe-M1Soyc{margin-left:88px;margin-right:0;width:calc(100% - 88px)}[</w:t>
      </w:r>
      <w:proofErr w:type="spellStart"/>
      <w:r>
        <w:t>dir</w:t>
      </w:r>
      <w:proofErr w:type="spellEnd"/>
      <w:r>
        <w:t>=</w:t>
      </w:r>
      <w:proofErr w:type="spellStart"/>
      <w:r>
        <w:t>rtl</w:t>
      </w:r>
      <w:proofErr w:type="spellEnd"/>
      <w:r>
        <w:t>] .</w:t>
      </w:r>
      <w:proofErr w:type="spellStart"/>
      <w:r>
        <w:t>VfPpkd-StrnGf-rymPhb-OWXEXe-HiaYvf-rymPhb</w:t>
      </w:r>
      <w:proofErr w:type="spellEnd"/>
      <w:r>
        <w:t xml:space="preserve"> .VfPpkd-StrnGf-rymPhb-clz4Ic-OWXEXe-YbohUe-M1Soyc,.VfPpkd-StrnGf-rymPhb-OWXEXe-HiaYvf-rymPhb .VfPpkd-StrnGf-rymPhb-clz4Ic-OWXEXe-YbohUe-M1Soyc[dir=rtl]{margin-left:0;margin-right:88px}.VfPpkd-StrnGf-rymPhb-OWXEXe-HiaYvf-rymPhb .VfPpkd-StrnGf-rymPhb-clz4Ic-OWXEXe-YbohUe-UbuQg{</w:t>
      </w:r>
      <w:proofErr w:type="spellStart"/>
      <w:r>
        <w:t>width:calc</w:t>
      </w:r>
      <w:proofErr w:type="spellEnd"/>
      <w:r>
        <w:t>(100% - 16px)}.</w:t>
      </w:r>
      <w:proofErr w:type="spellStart"/>
      <w:r>
        <w:t>VfPpkd-StrnGf-rymPhb-OWXEXe-HiaYvf-rymPhb</w:t>
      </w:r>
      <w:proofErr w:type="spellEnd"/>
      <w:r>
        <w:t xml:space="preserve"> .VfPpkd-StrnGf-rymPhb-clz4Ic-OWXEXe-YbohUe-M1Soyc.VfPpkd-StrnGf-rymPhb-clz4Ic-OWXEXe-YbohUe-UbuQg{margin-left:88px;margin-right:0;width:calc(100% - 104px)}[</w:t>
      </w:r>
      <w:proofErr w:type="spellStart"/>
      <w:r>
        <w:t>dir</w:t>
      </w:r>
      <w:proofErr w:type="spellEnd"/>
      <w:r>
        <w:t>=</w:t>
      </w:r>
      <w:proofErr w:type="spellStart"/>
      <w:r>
        <w:t>rtl</w:t>
      </w:r>
      <w:proofErr w:type="spellEnd"/>
      <w:r>
        <w:t>] .</w:t>
      </w:r>
      <w:proofErr w:type="spellStart"/>
      <w:r>
        <w:t>VfPpkd-StrnGf-rymPhb-OWXEXe-HiaYvf-rymPhb</w:t>
      </w:r>
      <w:proofErr w:type="spellEnd"/>
      <w:r>
        <w:t xml:space="preserve"> .VfPpkd-StrnGf-rymPhb-clz4Ic-OWXEXe-YbohUe-M1Soyc.VfPpkd-StrnGf-rymPhb-clz4Ic-OWXEXe-YbohUe-UbuQg,.VfPpkd-StrnGf-rymPhb-OWXEXe-HiaYvf-rymPhb .VfPpkd-StrnGf-rymPhb-clz4Ic-OWXEXe-YbohUe-M1Soyc.VfPpkd-StrnGf-rymPhb-clz4Ic-OWXEXe-YbohUe-UbuQg[dir=rtl]{margin-left:0;margin-right:88px}.VfPpkd-StrnGf-rymPhb-OWXEXe-HiaYvf-rymPhb .VfPpkd-StrnGf-rymPhb-clz4Ic-OWXEXe-YbohUe-M1Soyc.VfPpkd-StrnGf-rymPhb-clz4Ic-OWXEXe-QFlW2{margin-left:16px;margin-right:0;width:calc(100% - 16px)}[</w:t>
      </w:r>
      <w:proofErr w:type="spellStart"/>
      <w:r>
        <w:t>dir</w:t>
      </w:r>
      <w:proofErr w:type="spellEnd"/>
      <w:r>
        <w:t>=</w:t>
      </w:r>
      <w:proofErr w:type="spellStart"/>
      <w:r>
        <w:t>rtl</w:t>
      </w:r>
      <w:proofErr w:type="spellEnd"/>
      <w:r>
        <w:t>] .</w:t>
      </w:r>
      <w:proofErr w:type="spellStart"/>
      <w:r>
        <w:t>VfPpkd-StrnGf-rymPhb-OWXEXe-HiaYvf-rymPhb</w:t>
      </w:r>
      <w:proofErr w:type="spellEnd"/>
      <w:r>
        <w:t xml:space="preserve"> .VfPpkd-StrnGf-rymPhb-clz4Ic-OWXEXe-YbohUe-M1Soyc.VfPpkd-StrnGf-rymPhb-clz4Ic-OWXEXe-QFlW2,.VfPpkd-StrnGf-rymPhb-OWXEXe-HiaYvf-rymPhb .VfPpkd-StrnGf-rymPhb-clz4Ic-OWXEXe-YbohUe-M1Soyc.VfPpkd-StrnGf-rymPhb-clz4Ic-OWXEXe-QFlW2[dir=rtl]{margin-left:0;margin-right:16px}.VfPpkd-StrnGf-rymPhb-OWXEXe-HiaYvf-rymPhb .VfPpkd-StrnGf-rymPhb-clz4Ic-OWXEXe-YbohUe-M1Soyc.VfPpkd-StrnGf-rymPhb-clz4Ic-OWXEXe-YbohUe-UbuQg.VfPpkd-StrnGf-rymPhb-clz4Ic-OWXEXe-YbohUe-QFlW2{margin-left:16px;margin-right:0;width:calc(100% - 32px)}[</w:t>
      </w:r>
      <w:proofErr w:type="spellStart"/>
      <w:r>
        <w:t>dir</w:t>
      </w:r>
      <w:proofErr w:type="spellEnd"/>
      <w:r>
        <w:t>=</w:t>
      </w:r>
      <w:proofErr w:type="spellStart"/>
      <w:r>
        <w:t>rtl</w:t>
      </w:r>
      <w:proofErr w:type="spellEnd"/>
      <w:r>
        <w:t>] .</w:t>
      </w:r>
      <w:proofErr w:type="spellStart"/>
      <w:r>
        <w:t>VfPpkd-StrnGf-rymPhb-OWXEXe-HiaYvf-rymPhb</w:t>
      </w:r>
      <w:proofErr w:type="spellEnd"/>
      <w:r>
        <w:t xml:space="preserve"> .VfPpkd-StrnGf-rymPhb-clz4Ic-OWXEXe-YbohUe-M1Soyc.VfPpkd-StrnGf-rymPhb-clz4Ic-OWXEXe-YbohUe-UbuQg.VfPpkd-StrnGf-rymPhb-clz4Ic-OWXEXe-YbohUe-QFlW2,.VfPpkd-StrnGf-rymPhb-OWXEXe-HiaYvf-rymPhb .VfPpkd-StrnGf-rymPhb-clz4Ic-OWXEXe-YbohUe-M1Soyc.VfPpkd-StrnGf-rymPhb-clz4Ic-OWXEXe-YbohUe-UbuQg.VfPpkd-StrnGf-rymPhb-clz4Ic-OWXEXe-YbohUe-QFlW2[dir=rtl]{margin-left:0;margin-right:16px}.VfPpkd-StrnGf-rymPhb-OWXEXe-aTv5jf-rymPhb .VfPpkd-StrnGf-rymPhb-clz4Ic-OWXEXe-YbohUe-M1Soyc{margin-left:116px;margin-right:0;width:calc(100% - 116px)}[</w:t>
      </w:r>
      <w:proofErr w:type="spellStart"/>
      <w:r>
        <w:t>dir</w:t>
      </w:r>
      <w:proofErr w:type="spellEnd"/>
      <w:r>
        <w:t>=</w:t>
      </w:r>
      <w:proofErr w:type="spellStart"/>
      <w:r>
        <w:t>rtl</w:t>
      </w:r>
      <w:proofErr w:type="spellEnd"/>
      <w:r>
        <w:t>] .VfPpkd-StrnGf-rymPhb-OWXEXe-aTv5jf-rymPhb .VfPpkd-StrnGf-rymPhb-clz4Ic-OWXEXe-YbohUe-M1Soyc,.VfPpkd-StrnGf-rymPhb-OWXEXe-aTv5jf-rymPhb .VfPpkd-StrnGf-rymPhb-clz4Ic-OWXEXe-YbohUe-M1Soyc[dir=rtl]{margin-left:0;margin-right:116px}.VfPpkd-StrnGf-rymPhb-OWXEXe-aTv5jf-rymPhb .VfPpkd-StrnGf-rymPhb-clz4Ic-OWXEXe-YbohUe-UbuQg{</w:t>
      </w:r>
      <w:proofErr w:type="spellStart"/>
      <w:r>
        <w:t>width:calc</w:t>
      </w:r>
      <w:proofErr w:type="spellEnd"/>
      <w:r>
        <w:t>(100% - 16px)}.VfPpkd-StrnGf-rymPhb-OWXEXe-aTv5jf-rymPhb .VfPpkd-StrnGf-rymPhb-clz4Ic-OWXEXe-YbohUe-M1Soyc.VfPpkd-StrnGf-rymPhb-clz4Ic-OWXEXe-YbohUe-UbuQg{margin-left:116px;margin-right:0;width:calc(100% - 132px)}[</w:t>
      </w:r>
      <w:proofErr w:type="spellStart"/>
      <w:r>
        <w:t>dir</w:t>
      </w:r>
      <w:proofErr w:type="spellEnd"/>
      <w:r>
        <w:t>=</w:t>
      </w:r>
      <w:proofErr w:type="spellStart"/>
      <w:r>
        <w:t>rtl</w:t>
      </w:r>
      <w:proofErr w:type="spellEnd"/>
      <w:r>
        <w:t>] .VfPpkd-StrnGf-rymPhb-OWXEXe-aTv5jf-rymPhb .VfPpkd-StrnGf-rymPhb-clz4Ic-OWXEXe-YbohUe-M1Soyc.VfPpkd-StrnGf-rymPhb-clz4Ic-OWXEXe-YbohUe-UbuQg,.VfPpkd-StrnGf-rymPhb-OWXEXe-aTv5jf-rymPhb .VfPpkd-StrnGf-rymPhb-clz4Ic-OWXEXe-YbohUe-M1Soyc.VfPpkd-StrnGf-rymPhb-clz4Ic-OWXEXe-YbohUe-UbuQg[dir=rtl]{margin-left:0;margin-right:116px}.VfPpkd-StrnGf-rymPhb-OWXEXe-aTv5jf-rymPhb .VfPpkd-StrnGf-rymPhb-clz4Ic-OWXEXe-YbohUe-M1Soyc.VfPpkd-StrnGf-rymPhb-clz4Ic-OWXEXe-QFlW2{margin-left:0;margin-right:0;width:100%}[dir=rtl] .VfPpkd-StrnGf-rymPhb-OWXEXe-aTv5jf-rymPhb .VfPpkd-StrnGf-rymPhb-clz4Ic-OWXEXe-YbohUe-M1Soyc.VfPpkd-StrnGf-rymPhb-clz4Ic-OWXEXe-QFlW2,.VfPpkd-StrnGf-rymPhb-OWXEXe-aTv5jf-rymPhb .VfPpkd-StrnGf-rymPhb-clz4Ic-OWXEXe-YbohUe-M1Soyc.VfPpkd-StrnGf-rymPhb-clz4Ic-OWXEXe-QFlW2[dir=rtl]{margin-left:0;margin-right:0}.VfPpkd-StrnGf-rymPhb-OWXEXe-aTv5jf-rymPhb .VfPpkd-StrnGf-rymPhb-clz4Ic-OWXEXe-YbohUe-M1Soyc.VfPpkd-StrnGf-rymPhb-clz4Ic-OWXEXe-YbohUe-UbuQg.VfPpkd-StrnGf-rymPhb-clz4Ic-OWXEXe-YbohUe-QFlW2{margin-left:0;margin-right:0;width:calc(100% - 16px)}[</w:t>
      </w:r>
      <w:proofErr w:type="spellStart"/>
      <w:r>
        <w:t>dir</w:t>
      </w:r>
      <w:proofErr w:type="spellEnd"/>
      <w:r>
        <w:t>=</w:t>
      </w:r>
      <w:proofErr w:type="spellStart"/>
      <w:r>
        <w:t>rtl</w:t>
      </w:r>
      <w:proofErr w:type="spellEnd"/>
      <w:r>
        <w:t>] .VfPpkd-StrnGf-rymPhb-OWXEXe-aTv5jf-rymPhb .VfPpkd-StrnGf-rymPhb-clz4Ic-OWXEXe-YbohUe-M1Soyc.VfPpkd-StrnGf-rymPhb-clz4Ic-OWXEXe-YbohUe-UbuQg.VfPpkd-StrnGf-rymPhb-clz4Ic-OWXEXe-YbohUe-QFlW2,.VfPpkd-StrnGf-rymPhb-OWXEXe-aTv5jf-rymPhb .VfPpkd-StrnGf-rymPhb-clz4Ic-OWXEXe-YbohUe-M1Soyc.VfPpkd-StrnGf-rymPhb-clz4Ic-OWXEXe-YbohUe-UbuQg.VfPpkd-StrnGf-rymPhb-clz4Ic-OWXEXe-YbohUe-QFlW2[dir=rtl]{margin-left:0;margin-right:0}.VfPpkd-StrnGf-rymPhb-JNdkSc .VfPpkd-StrnGf-rymPhb{padding:0}.VfPpkd-StrnGf-rymPhb-oT7voc{-moz-osx-font-smoothing:grayscale;-webkit-font-smoothing:antialiased;font-family:Roboto,sans-serif;font-family:var(--mdc-typography-subtitle1-font-family,var(--mdc-typography-font-family,Roboto,sans-serif));font-size:1rem;font-size:var(--mdc-typography-subtitle1-font-size,1rem);line-height:1.75rem;line-height:var(--mdc-typography-subtitle1-line-height,1.75rem);font-weight:400;font-weight:var(--mdc-typography-subtitle1-font-weight,400);letter-spacing:.009375em;letter-spacing:var(--mdc-typography-subtitle1-letter-spacing,.009375em);text-decoration:inherit;-webkit-text-decoration:var(--mdc-typography-subtitle1-text-decoration,inherit);text-decoration:var(--mdc-typography-subtitle1-text-decoration,inherit);text-transform:inherit;text-transform:var(--mdc-typography-subtitle1-text-transform,inherit);margin:.75rem 16px}.VfPpkd-rymPhb-fpDzbe-fmcmS{color:rgba(0,0,0,.87);color:var(--mdc-theme-text-primary-on-background,rgba(0,0,0,.87))}.VfPpkd-rymPhb-L8ivfd-fmcmS{color:rgba(0,0,0,.54);color:var(--mdc-theme-text-secondary-on-background,rgba(0,0,0,.54))}.VfPpkd-rymPhb-bC5pod-fmcmS{color:rgba(0,0,0,.38);color:var(--mdc-theme-text-hint-on-background,rgba(0,0,0,.38))}.VfPpkd-rymPhb-ibnC6b-OWXEXe-SfQLQb-M1Soyc-Bz112c .VfPpkd-rymPhb-KkROqb,.VfPpkd-rymPhb-ibnC6b-OWXEXe-SfQLQb-UbuQg-Bz112c .VfPpkd-rymPhb-JMEf7e{background-color:transparent}.VfPpkd-rymPhb-ibnC6b-OWXEXe-SfQLQb-M1Soyc-Bz112c .VfPpkd-rymPhb-KkROqb,.VfPpkd-rymPhb-ibnC6b-OWXEXe-SfQLQb-UbuQg-Bz112c .VfPpkd-rymPhb-JMEf7e{</w:t>
      </w:r>
      <w:proofErr w:type="spellStart"/>
      <w:r>
        <w:t>color:rgba</w:t>
      </w:r>
      <w:proofErr w:type="spellEnd"/>
      <w:r>
        <w:t>(0,0,0,.38);</w:t>
      </w:r>
      <w:proofErr w:type="spellStart"/>
      <w:r>
        <w:t>color:var</w:t>
      </w:r>
      <w:proofErr w:type="spellEnd"/>
      <w:r>
        <w:t>(--mdc-theme-text-icon-on-background,rgba(0,0,0,.38))}.VfPpkd-rymPhb-JMEf7e{color:rgba(0,0,0,.38);color:var(--mdc-theme-text-hint-on-background,rgba(0,0,0,.38))}.VfPpkd-rymPhb-ibnC6b-OWXEXe-OWB6Me .VfPpkd-rymPhb-KkROqb,.VfPpkd-rymPhb-ibnC6b-OWXEXe-OWB6Me .VfPpkd-rymPhb-Gtdoyb,.VfPpkd-rymPhb-ibnC6b-OWXEXe-OWB6Me .VfPpkd-rymPhb-JMEf7e{opacity:.38}.VfPpkd-rymPhb-ibnC6b-OWXEXe-OWB6Me .</w:t>
      </w:r>
      <w:proofErr w:type="spellStart"/>
      <w:r>
        <w:t>VfPpkd-rymPhb-fpDzbe-fmcmS</w:t>
      </w:r>
      <w:proofErr w:type="spellEnd"/>
      <w:r>
        <w:t>{color:#000;color:var(--mdc-theme-on-surface,#000)}.VfPpkd-rymPhb-ibnC6b-OWXEXe-OWB6Me .VfPpkd-rymPhb-L8ivfd-fmcmS{color:#000;color:var(--mdc-theme-on-surface,#000)}.VfPpkd-rymPhb-ibnC6b-OWXEXe-OWB6Me .VfPpkd-rymPhb-bC5pod-fmcmS{color:#000;color:var(--mdc-theme-on-surface,#000)}.VfPpkd-rymPhb-ibnC6b-OWXEXe-OWB6Me.VfPpkd-rymPhb-ibnC6b-OWXEXe-SfQLQb-M1Soyc-Bz112c .</w:t>
      </w:r>
      <w:proofErr w:type="spellStart"/>
      <w:r>
        <w:t>VfPpkd-rymPhb-KkROqb</w:t>
      </w:r>
      <w:proofErr w:type="spellEnd"/>
      <w:r>
        <w:t>{color:#000;color:var(--mdc-theme-on-surface,#000)}.VfPpkd-rymPhb-ibnC6b-OWXEXe-OWB6Me.VfPpkd-rymPhb-ibnC6b-OWXEXe-SfQLQb-UbuQg-Bz112c .VfPpkd-rymPhb-JMEf7e{color:#000;color:var(--mdc-theme-on-surface,#000)}.VfPpkd-rymPhb-ibnC6b-OWXEXe-OWB6Me.VfPpkd-rymPhb-ibnC6b-OWXEXe-SfQLQb-UbuQg-r4m2rf .VfPpkd-rymPhb-JMEf7e{color:#000;color:var(--mdc-theme-on-surface,#000)}.VfPpkd-rymPhb-ibnC6b-OWXEXe-gk6SMd .VfPpkd-rymPhb-fpDzbe-fmcmS,.VfPpkd-rymPhb-ibnC6b-OWXEXe-pXU01b .</w:t>
      </w:r>
      <w:proofErr w:type="spellStart"/>
      <w:r>
        <w:t>VfPpkd-rymPhb-fpDzbe-fmcmS</w:t>
      </w:r>
      <w:proofErr w:type="spellEnd"/>
      <w:r>
        <w:t>{color:#6200ee;color:var(--mdc-theme-primary,#6200ee)}.VfPpkd-rymPhb-ibnC6b-OWXEXe-gk6SMd.VfPpkd-rymPhb-ibnC6b-OWXEXe-SfQLQb-M1Soyc-Bz112c .VfPpkd-rymPhb-KkROqb,.VfPpkd-rymPhb-ibnC6b-OWXEXe-pXU01b.VfPpkd-rymPhb-ibnC6b-OWXEXe-SfQLQb-M1Soyc-Bz112c .</w:t>
      </w:r>
      <w:proofErr w:type="spellStart"/>
      <w:r>
        <w:t>VfPpkd-rymPhb-KkROqb</w:t>
      </w:r>
      <w:proofErr w:type="spellEnd"/>
      <w:r>
        <w:t>{color:#6200ee;color:var(--mdc-theme-primary,#6200ee)}.VfPpkd-StrnGf-rymPhb-oT7voc{color:rgba(0,0,0,.87);color:var(--mdc-theme-text-primary-on-background,rgba(0,0,0,.87))}.VfPpkd-rymPhb-clz4Ic::after{border-bottom-color:white}.VfPpkd-rymPhb{-moz-osx-font-smoothing:grayscale;-webkit-font-smoothing:antialiased;font-family:Roboto,sans-serif;font-family:var(--mdc-typography-subtitle1-font-family,var(--mdc-typography-font-family,Roboto,sans-serif));font-size:1rem;font-size:var(--mdc-typography-subtitle1-font-size,1rem);line-height:1.75rem;line-height:var(--mdc-typography-subtitle1-line-height,1.75rem);font-weight:400;font-weight:var(--mdc-typography-subtitle1-font-weight,400);letter-spacing:.009375em;letter-spacing:var(--mdc-typography-subtitle1-letter-spacing,.009375em);text-decoration:inherit;-webkit-text-decoration:var(--mdc-typography-subtitle1-text-decoration,inherit);text-decoration:var(--mdc-typography-subtitle1-text-decoration,inherit);text-transform:inherit;text-transform:var(--mdc-typography-subtitle1-text-transform,inherit);line-height:1.5rem}.VfPpkd-rymPhb-fpDzbe-fmcmS{-moz-osx-font-smoothing:grayscale;-webkit-font-smoothing:antialiased;font-family:Roboto,sans-serif;font-family:var(--mdc-typography-subtitle1-font-family,var(--mdc-typography-font-family,Roboto,sans-serif));font-size:1rem;font-size:var(--mdc-typography-subtitle1-font-size,1rem);line-height:1.75rem;line-height:var(--mdc-typography-subtitle1-line-height,1.75rem);font-weight:400;font-weight:var(--mdc-typography-subtitle1-font-weight,400);letter-spacing:.009375em;letter-spacing:var(--mdc-typography-subtitle1-letter-spacing,.009375em);text-decoration:inherit;-webkit-text-decoration:var(--mdc-typography-subtitle1-text-decoration,inherit);text-decoration:var(--mdc-typography-subtitle1-text-decoration,inherit);text-transform:inherit;text-transform:var(--mdc-typography-subtitle1-text-transform,inherit)}.VfPpkd-rymPhb-L8ivfd-fmcmS{-moz-osx-font-smoothing:grayscale;-webkit-font-smoothing:antialiased;font-family:Roboto,sans-serif;font-family:var(--mdc-typography-body2-font-family,var(--mdc-typography-font-family,Roboto,sans-serif));font-size:.875rem;font-size:var(--mdc-typography-body2-font-size,.875rem);line-height:1.25rem;line-height:var(--mdc-typography-body2-line-height,1.25rem);font-weight:400;font-weight:var(--mdc-typography-body2-font-weight,400);letter-spacing:.0178571429em;letter-spacing:var(--mdc-typography-body2-letter-spacing,.0178571429em);text-decoration:inherit;-webkit-text-decoration:var(--mdc-typography-body2-text-decoration,inherit);text-decoration:var(--mdc-typography-body2-text-decoration,inherit);text-transform:inherit;text-transform:var(--mdc-typography-body2-text-transform,inherit)}.VfPpkd-rymPhb-bC5pod-fmcmS{-moz-osx-font-smoothing:grayscale;-webkit-font-smoothing:antialiased;font-family:Roboto,sans-serif;font-family:var(--mdc-typography-overline-font-family,var(--mdc-typography-font-family,Roboto,sans-serif));font-size:.75rem;font-size:var(--mdc-typography-overline-font-size,.75rem);line-height:2rem;line-height:var(--mdc-typography-overline-line-height,2rem);font-weight:500;font-weight:var(--mdc-typography-overline-font-weight,500);letter-spacing:.1666666667em;letter-spacing:var(--mdc-typography-overline-letter-spacing,.1666666667em);text-decoration:none;-webkit-text-decoration:var(--mdc-typography-overline-text-decoration,none);text-decoration:var(--mdc-typography-overline-text-decoration,none);text-transform:uppercase;text-transform:var(--mdc-typography-overline-text-transform,uppercase)}.VfPpkd-rymPhb-ibnC6b-OWXEXe-SfQLQb-M1Soyc-YLEF4c .VfPpkd-rymPhb-KkROqb{width:40px;height:40px}.VfPpkd-rymPhb-ibnC6b-OWXEXe-SfQLQb-M1Soyc-Bz112c .VfPpkd-rymPhb-KkROqb{width:24px;height:24px}.VfPpkd-rymPhb-ibnC6b-OWXEXe-SfQLQb-M1Soyc-JUCs7e .VfPpkd-rymPhb-KkROqb{width:40px;height:40px}.VfPpkd-rymPhb-ibnC6b-OWXEXe-SfQLQb-M1Soyc-HiaYvf .VfPpkd-rymPhb-KkROqb{width:56px;height:56px}.VfPpkd-rymPhb-ibnC6b-OWXEXe-SfQLQb-M1Soyc-aTv5jf .VfPpkd-rymPhb-KkROqb{width:100px;height:56px}.VfPpkd-rymPhb-ibnC6b-OWXEXe-SfQLQb-M1Soyc-MPu53c .VfPpkd-rymPhb-KkROqb,.VfPpkd-rymPhb-ibnC6b-OWXEXe-SfQLQb-M1Soyc-GCYh9b .VfPpkd-rymPhb-KkROqb{width:40px;height:40px}.VfPpkd-rymPhb-ibnC6b-OWXEXe-SfQLQb-M1Soyc-scr2fc .VfPpkd-rymPhb-KkROqb{width:36px;height:20px}.VfPpkd-rymPhb-ibnC6b-OWXEXe-SfQLQb-UbuQg-Bz112c .VfPpkd-rymPhb-JMEf7e{width:24px;height:24px}.VfPpkd-rymPhb-ibnC6b-OWXEXe-SfQLQb-UbuQg-MPu53c .VfPpkd-rymPhb-JMEf7e,.VfPpkd-rymPhb-ibnC6b-OWXEXe-SfQLQb-UbuQg-GCYh9b .VfPpkd-rymPhb-JMEf7e{width:40px;height:40px}.VfPpkd-rymPhb-ibnC6b-OWXEXe-SfQLQb-UbuQg-scr2fc .VfPpkd-rymPhb-JMEf7e{width:36px;height:20px}.VfPpkd-rymPhb-oT7voc{-moz-osx-font-smoothing:grayscale;-webkit-font-smoothing:antialiased;font-family:Roboto,sans-serif;font-family:var(--mdc-typography-subtitle1-font-family,var(--mdc-typography-font-family,Roboto,sans-serif));font-size:1rem;font-size:var(--mdc-typography-subtitle1-font-size,1rem);line-height:1.75rem;line-height:var(--mdc-typography-subtitle1-line-height,1.75rem);font-weight:400;font-weight:var(--mdc-typography-subtitle1-font-weight,400);letter-spacing:.009375em;letter-spacing:var(--mdc-typography-subtitle1-letter-spacing,.009375em);text-decoration:inherit;-webkit-text-decoration:var(--mdc-typography-subtitle1-text-decoration,inherit);text-decoration:var(--mdc-typography-subtitle1-text-decoration,inherit);text-transform:inherit;text-transform:var(--mdc-typography-subtitle1-text-transform,inherit)}.VfPpkd-rymPhb-clz4Ic{background-color:rgba(0,0,0,.12)}.VfPpkd-rymPhb-clz4Ic{height:1px}@media (-</w:t>
      </w:r>
      <w:proofErr w:type="spellStart"/>
      <w:r>
        <w:t>ms-high-contrast:active</w:t>
      </w:r>
      <w:proofErr w:type="spellEnd"/>
      <w:r>
        <w:t>),screen and (forced-colors:active){.VfPpkd-rymPhb-clz4Ic::after{content:"";display:block;border-bottom-width:1px;border-bottom-style:solid}}.VfPpkd-rymPhb{margin:0;padding:8px 0;list-style-type:none}.VfPpkd-rymPhb:focus{outline:none}.VfPpkd-rymPhb-Tkg0ld{display:block}.VfPpkd-rymPhb-ibnC6b{display:flex;position:relative;align-items:center;justify-content:flex-start;overflow:hidden;padding:0;align-items:stretch;cursor:pointer}.VfPpkd-rymPhb-ibnC6b:focus{outline:none}.VfPpkd-rymPhb-ibnC6b.VfPpkd-rymPhb-ibnC6b-OWXEXe-SfQLQb-Woal0c-RWgCYc{height:48px}.VfPpkd-rymPhb-ibnC6b.VfPpkd-rymPhb-ibnC6b-OWXEXe-SfQLQb-aSi1db-MCEKJb{height:64px}.VfPpkd-rymPhb-ibnC6b.VfPpkd-rymPhb-ibnC6b-OWXEXe-SfQLQb-vfifzc-MCEKJb{height:88px}.VfPpkd-rymPhb-ibnC6b.VfPpkd-rymPhb-ibnC6b-OWXEXe-SfQLQb-Woal0c-RWgCYc .VfPpkd-rymPhb-KkROqb{align-self:center;margin-top:0}.VfPpkd-rymPhb-ibnC6b.VfPpkd-rymPhb-ibnC6b-OWXEXe-SfQLQb-aSi1db-MCEKJb .VfPpkd-rymPhb-KkROqb,.VfPpkd-rymPhb-ibnC6b.VfPpkd-rymPhb-ibnC6b-OWXEXe-SfQLQb-vfifzc-MCEKJb .VfPpkd-rymPhb-KkROqb{align-self:flex-start;margin-top:16px}.VfPpkd-rymPhb-ibnC6b.VfPpkd-rymPhb-ibnC6b-OWXEXe-SfQLQb-Woal0c-RWgCYc .VfPpkd-rymPhb-JMEf7e,.VfPpkd-rymPhb-ibnC6b.VfPpkd-rymPhb-ibnC6b-OWXEXe-SfQLQb-aSi1db-MCEKJb .VfPpkd-rymPhb-JMEf7e{align-self:center;margin-top:0}.VfPpkd-rymPhb-ibnC6b.VfPpkd-rymPhb-ibnC6b-OWXEXe-SfQLQb-vfifzc-MCEKJb .VfPpkd-rymPhb-JMEf7e{align-self:flex-start;margin-top:16px}.VfPpkd-rymPhb-ibnC6b.VfPpkd-rymPhb-ibnC6b-OWXEXe-OWB6Me,.VfPpkd-rymPhb-ibnC6b.VfPpkd-rymPhb-ibnC6b-OWXEXe-tPcied-hXIJHe{cursor:auto}.VfPpkd-rymPhb-ibnC6b:not(.VfPpkd-rymPhb-ibnC6b-OWXEXe-gk6SMd):focus::before,.VfPpkd-rymPhb-ibnC6b.VfPpkd-ksKsZd-mWPk3d-OWXEXe-AHe6Kc-XpnDCe::before{position:absolute;box-sizing:border-box;width:100%;height:100%;top:0;left:0;border:1px solid transparent;border-radius:inherit;content:"";pointer-events:none}@media screen and (forced-colors:active){.VfPpkd-rymPhb-ibnC6b:not(.VfPpkd-rymPhb-ibnC6b-OWXEXe-gk6SMd):focus::before,.VfPpkd-rymPhb-ibnC6b.VfPpkd-ksKsZd-mWPk3d-OWXEXe-AHe6Kc-XpnDCe::before{border-color:CanvasText}}.VfPpkd-rymPhb-ibnC6b.VfPpkd-rymPhb-ibnC6b-OWXEXe-gk6SMd::before{position:absolute;box-sizing:border-box;width:100%;height:100%;top:0;left:0;border:3px double transparent;border-radius:inherit;content:"";pointer-events:none}@media screen and (forced-colors:active){.VfPpkd-rymPhb-ibnC6b.VfPpkd-rymPhb-ibnC6b-OWXEXe-gk6SMd::before{border-color:CanvasText}}.VfPpkd-rymPhb-ibnC6b.VfPpkd-rymPhb-ibnC6b-OWXEXe-gk6SMd:focus::before{position:absolute;box-sizing:border-box;width:100%;height:100%;top:0;left:0;border:3px solid transparent;border-radius:inherit;content:"";pointer-events:none}@media screen and (forced-colors:active){.VfPpkd-rymPhb-ibnC6b.VfPpkd-rymPhb-ibnC6b-OWXEXe-gk6SMd:focus::before{border-color:CanvasText}}a.VfPpkd-rymPhb-ibnC6b{color:inherit;text-decoration:none}.VfPpkd-rymPhb-KkROqb{fill:currentColor;flex-shrink:0;pointer-events:none}.VfPpkd-rymPhb-JMEf7e{flex-shrink:0;pointer-events:none}.VfPpkd-rymPhb-Gtdoyb{text-overflow:ellipsis;white-space:nowrap;overflow:hidden;align-self:center;flex:1;pointer-events:none}.VfPpkd-rymPhb-ibnC6b-OWXEXe-SfQLQb-aSi1db-MCEKJb .VfPpkd-rymPhb-Gtdoyb,.VfPpkd-rymPhb-ibnC6b-OWXEXe-SfQLQb-vfifzc-MCEKJb .VfPpkd-rymPhb-Gtdoyb{align-self:stretch}.VfPpkd-rymPhb-Gtdoyb[for]{pointer-events:none}.VfPpkd-rymPhb-fpDzbe-fmcmS{text-overflow:ellipsis;white-space:nowrap;overflow:hidden}.VfPpkd-rymPhb-ibnC6b-OWXEXe-SfQLQb-aSi1db-MCEKJb .VfPpkd-rymPhb-fpDzbe-fmcmS,.VfPpkd-rymPhb-ibnC6b-OWXEXe-SfQLQb-vfifzc-MCEKJb .VfPpkd-rymPhb-fpDzbe-fmcmS{display:block;margin-top:0;line-height:normal;margin-bottom:-20px}.VfPpkd-rymPhb-ibnC6b-OWXEXe-SfQLQb-aSi1db-MCEKJb .VfPpkd-rymPhb-fpDzbe-fmcmS::before,.VfPpkd-rymPhb-ibnC6b-OWXEXe-SfQLQb-vfifzc-MCEKJb .VfPpkd-rymPhb-fpDzbe-fmcmS::before{display:inline-block;width:0;height:28px;content:"";vertical-align:0}.VfPpkd-rymPhb-ibnC6b-OWXEXe-SfQLQb-aSi1db-MCEKJb .VfPpkd-rymPhb-fpDzbe-fmcmS::after,.VfPpkd-rymPhb-ibnC6b-OWXEXe-SfQLQb-vfifzc-MCEKJb .VfPpkd-rymPhb-fpDzbe-fmcmS::after{display:inline-block;width:0;height:20px;content:"";vertical-align:-20px}.VfPpkd-rymPhb-L8ivfd-fmcmS{text-overflow:ellipsis;white-space:nowrap;overflow:hidden;display:block;margin-top:0;line-height:normal}.VfPpkd-rymPhb-L8ivfd-fmcmS::before{display:inline-block;width:0;height:20px;content:"";vertical-align:0}.VfPpkd-rymPhb-ibnC6b-OWXEXe-SfQLQb-vfifzc-MCEKJb .VfPpkd-rymPhb-L8ivfd-fmcmS{white-space:normal;line-height:20px}.VfPpkd-rymPhb-ibnC6b-OWXEXe-SfQLQb-BYmFj .VfPpkd-rymPhb-L8ivfd-fmcmS{white-space:nowrap;line-height:auto}.VfPpkd-rymPhb-bC5pod-fmcmS{text-overflow:ellipsis;white-space:nowrap;overflow:hidden}.VfPpkd-rymPhb-ibnC6b-OWXEXe-SfQLQb-aSi1db-MCEKJb .VfPpkd-rymPhb-bC5pod-fmcmS{display:block;margin-top:0;line-height:normal;margin-bottom:-20px}.VfPpkd-rymPhb-ibnC6b-OWXEXe-SfQLQb-aSi1db-MCEKJb .VfPpkd-rymPhb-bC5pod-fmcmS::before{display:inline-block;width:0;height:24px;content:"";vertical-align:0}.VfPpkd-rymPhb-ibnC6b-OWXEXe-SfQLQb-aSi1db-MCEKJb .VfPpkd-rymPhb-bC5pod-fmcmS::after{display:inline-block;width:0;height:20px;content:"";vertical-align:-20px}.VfPpkd-rymPhb-ibnC6b-OWXEXe-SfQLQb-vfifzc-MCEKJb .VfPpkd-rymPhb-bC5pod-fmcmS{display:block;margin-top:0;line-height:normal;margin-bottom:-20px}.VfPpkd-rymPhb-ibnC6b-OWXEXe-SfQLQb-vfifzc-MCEKJb .VfPpkd-rymPhb-bC5pod-fmcmS::before{display:inline-block;width:0;height:28px;content:"";vertical-align:0}.VfPpkd-rymPhb-ibnC6b-OWXEXe-SfQLQb-vfifzc-MCEKJb .VfPpkd-rymPhb-bC5pod-fmcmS::after{display:inline-block;width:0;height:20px;content:"";vertical-align:-20px}.VfPpkd-rymPhb-ibnC6b-OWXEXe-SfQLQb-M1Soyc-YLEF4c.VfPpkd-rymPhb-ibnC6b{padding-left:0;padding-right:auto}[dir=rtl] .VfPpkd-rymPhb-ibnC6b-OWXEXe-SfQLQb-M1Soyc-YLEF4c.VfPpkd-rymPhb-ibnC6b,.VfPpkd-rymPhb-ibnC6b-OWXEXe-SfQLQb-M1Soyc-YLEF4c.VfPpkd-rymPhb-ibnC6b[dir=rtl]{padding-left:auto;padding-right:0}.VfPpkd-rymPhb-ibnC6b-OWXEXe-SfQLQb-M1Soyc-YLEF4c .VfPpkd-rymPhb-KkROqb{margin-left:16px;margin-right:16px}[dir=rtl] .VfPpkd-rymPhb-ibnC6b-OWXEXe-SfQLQb-M1Soyc-YLEF4c .VfPpkd-rymPhb-KkROqb,.VfPpkd-rymPhb-ibnC6b-OWXEXe-SfQLQb-M1Soyc-YLEF4c .VfPpkd-rymPhb-KkROqb[dir=rtl]{margin-left:16px;margin-right:16px}.VfPpkd-rymPhb-ibnC6b-OWXEXe-SfQLQb-M1Soyc-YLEF4c.VfPpkd-rymPhb-ibnC6b-OWXEXe-SfQLQb-aSi1db-MCEKJb .VfPpkd-rymPhb-fpDzbe-fmcmS{display:block;margin-top:0;line-height:normal;margin-bottom:-20px}.VfPpkd-rymPhb-ibnC6b-OWXEXe-SfQLQb-M1Soyc-YLEF4c.VfPpkd-rymPhb-ibnC6b-OWXEXe-SfQLQb-aSi1db-MCEKJb .VfPpkd-rymPhb-fpDzbe-fmcmS::before{display:inline-block;width:0;height:32px;content:"";vertical-align:0}.VfPpkd-rymPhb-ibnC6b-OWXEXe-SfQLQb-M1Soyc-YLEF4c.VfPpkd-rymPhb-ibnC6b-OWXEXe-SfQLQb-aSi1db-MCEKJb .VfPpkd-rymPhb-fpDzbe-fmcmS::after{display:inline-block;width:0;height:20px;content:"";vertical-align:-20px}.VfPpkd-rymPhb-ibnC6b-OWXEXe-SfQLQb-M1Soyc-YLEF4c.VfPpkd-rymPhb-ibnC6b-OWXEXe-SfQLQb-aSi1db-MCEKJb .VfPpkd-rymPhb-bC5pod-fmcmS{display:block;margin-top:0;line-height:normal;margin-bottom:-20px}.VfPpkd-rymPhb-ibnC6b-OWXEXe-SfQLQb-M1Soyc-YLEF4c.VfPpkd-rymPhb-ibnC6b-OWXEXe-SfQLQb-aSi1db-MCEKJb .VfPpkd-rymPhb-bC5pod-fmcmS::before{display:inline-block;width:0;height:28px;content:"";vertical-align:0}.VfPpkd-rymPhb-ibnC6b-OWXEXe-SfQLQb-M1Soyc-YLEF4c.VfPpkd-rymPhb-ibnC6b-OWXEXe-SfQLQb-aSi1db-MCEKJb .VfPpkd-rymPhb-bC5pod-fmcmS::after{display:inline-block;width:0;height:20px;content:"";vertical-align:-20px}.VfPpkd-rymPhb-ibnC6b-OWXEXe-SfQLQb-M1Soyc-YLEF4c.VfPpkd-rymPhb-ibnC6b-OWXEXe-SfQLQb-aSi1db-MCEKJb.VfPpkd-rymPhb-ibnC6b-OWXEXe-SfQLQb-UbuQg-r4m2rf .VfPpkd-rymPhb-JMEf7e{display:block;margin-top:0;line-height:normal}.VfPpkd-rymPhb-ibnC6b-OWXEXe-SfQLQb-M1Soyc-YLEF4c.VfPpkd-rymPhb-ibnC6b-OWXEXe-SfQLQb-aSi1db-MCEKJb.VfPpkd-rymPhb-ibnC6b-OWXEXe-SfQLQb-UbuQg-r4m2rf .VfPpkd-rymPhb-JMEf7e::before{display:inline-block;width:0;height:32px;content:"";vertical-align:0}.VfPpkd-rymPhb-ibnC6b-OWXEXe-SfQLQb-M1Soyc-YLEF4c.VfPpkd-rymPhb-ibnC6b-OWXEXe-SfQLQb-Woal0c-RWgCYc{height:56px}.VfPpkd-rymPhb-ibnC6b-OWXEXe-SfQLQb-M1Soyc-YLEF4c.VfPpkd-rymPhb-ibnC6b-OWXEXe-SfQLQb-aSi1db-MCEKJb{height:72px}.VfPpkd-rymPhb-ibnC6b-OWXEXe-SfQLQb-M1Soyc-YLEF4c .VfPpkd-rymPhb-KkROqb{border-radius:50%}.VfPpkd-rymPhb-ibnC6b-OWXEXe-SfQLQb-M1Soyc-Bz112c.VfPpkd-rymPhb-ibnC6b{padding-left:0;padding-right:auto}[dir=rtl] .VfPpkd-rymPhb-ibnC6b-OWXEXe-SfQLQb-M1Soyc-Bz112c.VfPpkd-rymPhb-ibnC6b,.VfPpkd-rymPhb-ibnC6b-OWXEXe-SfQLQb-M1Soyc-Bz112c.VfPpkd-rymPhb-ibnC6b[dir=rtl]{padding-left:auto;padding-right:0}.VfPpkd-rymPhb-ibnC6b-OWXEXe-SfQLQb-M1Soyc-Bz112c .VfPpkd-rymPhb-KkROqb{margin-left:16px;margin-right:32px}[dir=rtl] .VfPpkd-rymPhb-ibnC6b-OWXEXe-SfQLQb-M1Soyc-Bz112c .VfPpkd-rymPhb-KkROqb,.VfPpkd-rymPhb-ibnC6b-OWXEXe-SfQLQb-M1Soyc-Bz112c .VfPpkd-rymPhb-KkROqb[dir=rtl]{margin-left:32px;margin-right:16px}.VfPpkd-rymPhb-ibnC6b-OWXEXe-SfQLQb-M1Soyc-Bz112c.VfPpkd-rymPhb-ibnC6b-OWXEXe-SfQLQb-aSi1db-MCEKJb .VfPpkd-rymPhb-fpDzbe-fmcmS{display:block;margin-top:0;line-height:normal;margin-bottom:-20px}.VfPpkd-rymPhb-ibnC6b-OWXEXe-SfQLQb-M1Soyc-Bz112c.VfPpkd-rymPhb-ibnC6b-OWXEXe-SfQLQb-aSi1db-MCEKJb .VfPpkd-rymPhb-fpDzbe-fmcmS::before{display:inline-block;width:0;height:32px;content:"";vertical-align:0}.VfPpkd-rymPhb-ibnC6b-OWXEXe-SfQLQb-M1Soyc-Bz112c.VfPpkd-rymPhb-ibnC6b-OWXEXe-SfQLQb-aSi1db-MCEKJb .VfPpkd-rymPhb-fpDzbe-fmcmS::after{display:inline-block;width:0;height:20px;content:"";vertical-align:-20px}.VfPpkd-rymPhb-ibnC6b-OWXEXe-SfQLQb-M1Soyc-Bz112c.VfPpkd-rymPhb-ibnC6b-OWXEXe-SfQLQb-aSi1db-MCEKJb .VfPpkd-rymPhb-bC5pod-fmcmS{display:block;margin-top:0;line-height:normal;margin-bottom:-20px}.VfPpkd-rymPhb-ibnC6b-OWXEXe-SfQLQb-M1Soyc-Bz112c.VfPpkd-rymPhb-ibnC6b-OWXEXe-SfQLQb-aSi1db-MCEKJb .VfPpkd-rymPhb-bC5pod-fmcmS::before{display:inline-block;width:0;height:28px;content:"";vertical-align:0}.VfPpkd-rymPhb-ibnC6b-OWXEXe-SfQLQb-M1Soyc-Bz112c.VfPpkd-rymPhb-ibnC6b-OWXEXe-SfQLQb-aSi1db-MCEKJb .VfPpkd-rymPhb-bC5pod-fmcmS::after{display:inline-block;width:0;height:20px;content:"";vertical-align:-20px}.VfPpkd-rymPhb-ibnC6b-OWXEXe-SfQLQb-M1Soyc-Bz112c.VfPpkd-rymPhb-ibnC6b-OWXEXe-SfQLQb-aSi1db-MCEKJb.VfPpkd-rymPhb-ibnC6b-OWXEXe-SfQLQb-UbuQg-r4m2rf .VfPpkd-rymPhb-JMEf7e{display:block;margin-top:0;line-height:normal}.VfPpkd-rymPhb-ibnC6b-OWXEXe-SfQLQb-M1Soyc-Bz112c.VfPpkd-rymPhb-ibnC6b-OWXEXe-SfQLQb-aSi1db-MCEKJb.VfPpkd-rymPhb-ibnC6b-OWXEXe-SfQLQb-UbuQg-r4m2rf .VfPpkd-rymPhb-JMEf7e::before{display:inline-block;width:0;height:32px;content:"";vertical-align:0}.VfPpkd-rymPhb-ibnC6b-OWXEXe-SfQLQb-M1Soyc-Bz112c.VfPpkd-rymPhb-ibnC6b-OWXEXe-SfQLQb-Woal0c-RWgCYc{height:56px}.VfPpkd-rymPhb-ibnC6b-OWXEXe-SfQLQb-M1Soyc-Bz112c.VfPpkd-rymPhb-ibnC6b-OWXEXe-SfQLQb-aSi1db-MCEKJb{height:72px}.VfPpkd-rymPhb-ibnC6b-OWXEXe-SfQLQb-M1Soyc-JUCs7e.VfPpkd-rymPhb-ibnC6b{padding-left:0;padding-right:auto}[dir=rtl] .VfPpkd-rymPhb-ibnC6b-OWXEXe-SfQLQb-M1Soyc-JUCs7e.VfPpkd-rymPhb-ibnC6b,.VfPpkd-rymPhb-ibnC6b-OWXEXe-SfQLQb-M1Soyc-JUCs7e.VfPpkd-rymPhb-ibnC6b[dir=rtl]{padding-left:auto;padding-right:0}.VfPpkd-rymPhb-ibnC6b-OWXEXe-SfQLQb-M1Soyc-JUCs7e .VfPpkd-rymPhb-KkROqb{margin-left:16px;margin-right:16px}[dir=rtl] .VfPpkd-rymPhb-ibnC6b-OWXEXe-SfQLQb-M1Soyc-JUCs7e .VfPpkd-rymPhb-KkROqb,.VfPpkd-rymPhb-ibnC6b-OWXEXe-SfQLQb-M1Soyc-JUCs7e .VfPpkd-rymPhb-KkROqb[dir=rtl]{margin-left:16px;margin-right:16px}.VfPpkd-rymPhb-ibnC6b-OWXEXe-SfQLQb-M1Soyc-JUCs7e.VfPpkd-rymPhb-ibnC6b-OWXEXe-SfQLQb-aSi1db-MCEKJb .VfPpkd-rymPhb-fpDzbe-fmcmS{display:block;margin-top:0;line-height:normal;margin-bottom:-20px}.VfPpkd-rymPhb-ibnC6b-OWXEXe-SfQLQb-M1Soyc-JUCs7e.VfPpkd-rymPhb-ibnC6b-OWXEXe-SfQLQb-aSi1db-MCEKJb .VfPpkd-rymPhb-fpDzbe-fmcmS::before{display:inline-block;width:0;height:32px;content:"";vertical-align:0}.VfPpkd-rymPhb-ibnC6b-OWXEXe-SfQLQb-M1Soyc-JUCs7e.VfPpkd-rymPhb-ibnC6b-OWXEXe-SfQLQb-aSi1db-MCEKJb .VfPpkd-rymPhb-fpDzbe-fmcmS::after{display:inline-block;width:0;height:20px;content:"";vertical-align:-20px}.VfPpkd-rymPhb-ibnC6b-OWXEXe-SfQLQb-M1Soyc-JUCs7e.VfPpkd-rymPhb-ibnC6b-OWXEXe-SfQLQb-aSi1db-MCEKJb .VfPpkd-rymPhb-bC5pod-fmcmS{display:block;margin-top:0;line-height:normal;margin-bottom:-20px}.VfPpkd-rymPhb-ibnC6b-OWXEXe-SfQLQb-M1Soyc-JUCs7e.VfPpkd-rymPhb-ibnC6b-OWXEXe-SfQLQb-aSi1db-MCEKJb .VfPpkd-rymPhb-bC5pod-fmcmS::before{display:inline-block;width:0;height:28px;content:"";vertical-align:0}.VfPpkd-rymPhb-ibnC6b-OWXEXe-SfQLQb-M1Soyc-JUCs7e.VfPpkd-rymPhb-ibnC6b-OWXEXe-SfQLQb-aSi1db-MCEKJb .VfPpkd-rymPhb-bC5pod-fmcmS::after{display:inline-block;width:0;height:20px;content:"";vertical-align:-20px}.VfPpkd-rymPhb-ibnC6b-OWXEXe-SfQLQb-M1Soyc-JUCs7e.VfPpkd-rymPhb-ibnC6b-OWXEXe-SfQLQb-aSi1db-MCEKJb.VfPpkd-rymPhb-ibnC6b-OWXEXe-SfQLQb-UbuQg-r4m2rf .VfPpkd-rymPhb-JMEf7e{display:block;margin-top:0;line-height:normal}.VfPpkd-rymPhb-ibnC6b-OWXEXe-SfQLQb-M1Soyc-JUCs7e.VfPpkd-rymPhb-ibnC6b-OWXEXe-SfQLQb-aSi1db-MCEKJb.VfPpkd-rymPhb-ibnC6b-OWXEXe-SfQLQb-UbuQg-r4m2rf .VfPpkd-rymPhb-JMEf7e::before{display:inline-block;width:0;height:32px;content:"";vertical-align:0}.VfPpkd-rymPhb-ibnC6b-OWXEXe-SfQLQb-M1Soyc-JUCs7e.VfPpkd-rymPhb-ibnC6b-OWXEXe-SfQLQb-Woal0c-RWgCYc{height:56px}.VfPpkd-rymPhb-ibnC6b-OWXEXe-SfQLQb-M1Soyc-JUCs7e.VfPpkd-rymPhb-ibnC6b-OWXEXe-SfQLQb-aSi1db-MCEKJb{height:72px}.VfPpkd-rymPhb-ibnC6b-OWXEXe-SfQLQb-M1Soyc-HiaYvf.VfPpkd-rymPhb-ibnC6b{padding-left:0;padding-right:auto}[dir=rtl] .VfPpkd-rymPhb-ibnC6b-OWXEXe-SfQLQb-M1Soyc-HiaYvf.VfPpkd-rymPhb-ibnC6b,.VfPpkd-rymPhb-ibnC6b-OWXEXe-SfQLQb-M1Soyc-HiaYvf.VfPpkd-rymPhb-ibnC6b[dir=rtl]{padding-left:auto;padding-right:0}.VfPpkd-rymPhb-ibnC6b-OWXEXe-SfQLQb-M1Soyc-HiaYvf .VfPpkd-rymPhb-KkROqb{margin-left:16px;margin-right:16px}[dir=rtl] .VfPpkd-rymPhb-ibnC6b-OWXEXe-SfQLQb-M1Soyc-HiaYvf .VfPpkd-rymPhb-KkROqb,.VfPpkd-rymPhb-ibnC6b-OWXEXe-SfQLQb-M1Soyc-HiaYvf .VfPpkd-rymPhb-KkROqb[dir=rtl]{margin-left:16px;margin-right:16px}.VfPpkd-rymPhb-ibnC6b-OWXEXe-SfQLQb-M1Soyc-HiaYvf.VfPpkd-rymPhb-ibnC6b-OWXEXe-SfQLQb-aSi1db-MCEKJb .VfPpkd-rymPhb-fpDzbe-fmcmS{display:block;margin-top:0;line-height:normal;margin-bottom:-20px}.VfPpkd-rymPhb-ibnC6b-OWXEXe-SfQLQb-M1Soyc-HiaYvf.VfPpkd-rymPhb-ibnC6b-OWXEXe-SfQLQb-aSi1db-MCEKJb .VfPpkd-rymPhb-fpDzbe-fmcmS::before{display:inline-block;width:0;height:32px;content:"";vertical-align:0}.VfPpkd-rymPhb-ibnC6b-OWXEXe-SfQLQb-M1Soyc-HiaYvf.VfPpkd-rymPhb-ibnC6b-OWXEXe-SfQLQb-aSi1db-MCEKJb .VfPpkd-rymPhb-fpDzbe-fmcmS::after{display:inline-block;width:0;height:20px;content:"";vertical-align:-20px}.VfPpkd-rymPhb-ibnC6b-OWXEXe-SfQLQb-M1Soyc-HiaYvf.VfPpkd-rymPhb-ibnC6b-OWXEXe-SfQLQb-aSi1db-MCEKJb .VfPpkd-rymPhb-bC5pod-fmcmS{display:block;margin-top:0;line-height:normal;margin-bottom:-20px}.VfPpkd-rymPhb-ibnC6b-OWXEXe-SfQLQb-M1Soyc-HiaYvf.VfPpkd-rymPhb-ibnC6b-OWXEXe-SfQLQb-aSi1db-MCEKJb .VfPpkd-rymPhb-bC5pod-fmcmS::before{display:inline-block;width:0;height:28px;content:"";vertical-align:0}.VfPpkd-rymPhb-ibnC6b-OWXEXe-SfQLQb-M1Soyc-HiaYvf.VfPpkd-rymPhb-ibnC6b-OWXEXe-SfQLQb-aSi1db-MCEKJb .VfPpkd-rymPhb-bC5pod-fmcmS::after{display:inline-block;width:0;height:20px;content:"";vertical-align:-20px}.VfPpkd-rymPhb-ibnC6b-OWXEXe-SfQLQb-M1Soyc-HiaYvf.VfPpkd-rymPhb-ibnC6b-OWXEXe-SfQLQb-aSi1db-MCEKJb.VfPpkd-rymPhb-ibnC6b-OWXEXe-SfQLQb-UbuQg-r4m2rf .VfPpkd-rymPhb-JMEf7e{display:block;margin-top:0;line-height:normal}.VfPpkd-rymPhb-ibnC6b-OWXEXe-SfQLQb-M1Soyc-HiaYvf.VfPpkd-rymPhb-ibnC6b-OWXEXe-SfQLQb-aSi1db-MCEKJb.VfPpkd-rymPhb-ibnC6b-OWXEXe-SfQLQb-UbuQg-r4m2rf .VfPpkd-rymPhb-JMEf7e::before{display:inline-block;width:0;height:32px;content:"";vertical-align:0}.VfPpkd-rymPhb-ibnC6b-OWXEXe-SfQLQb-M1Soyc-HiaYvf.VfPpkd-rymPhb-ibnC6b-OWXEXe-SfQLQb-Woal0c-RWgCYc,.VfPpkd-rymPhb-ibnC6b-OWXEXe-SfQLQb-M1Soyc-HiaYvf.VfPpkd-rymPhb-ibnC6b-OWXEXe-SfQLQb-aSi1db-MCEKJb{height:72px}.VfPpkd-rymPhb-ibnC6b-OWXEXe-SfQLQb-M1Soyc-aTv5jf.VfPpkd-rymPhb-ibnC6b-OWXEXe-SfQLQb-aSi1db-MCEKJb .VfPpkd-rymPhb-KkROqb{align-self:flex-start;margin-top:8px}.VfPpkd-rymPhb-ibnC6b-OWXEXe-SfQLQb-M1Soyc-aTv5jf.VfPpkd-rymPhb-ibnC6b{padding-left:0;padding-right:auto}[dir=rtl] .VfPpkd-rymPhb-ibnC6b-OWXEXe-SfQLQb-M1Soyc-aTv5jf.VfPpkd-rymPhb-ibnC6b,.VfPpkd-rymPhb-ibnC6b-OWXEXe-SfQLQb-M1Soyc-aTv5jf.VfPpkd-rymPhb-ibnC6b[dir=rtl]{padding-left:auto;padding-right:0}.VfPpkd-rymPhb-ibnC6b-OWXEXe-SfQLQb-M1Soyc-aTv5jf .</w:t>
      </w:r>
      <w:proofErr w:type="spellStart"/>
      <w:r>
        <w:t>VfPpkd-rymPhb-KkROqb</w:t>
      </w:r>
      <w:proofErr w:type="spellEnd"/>
      <w:r>
        <w:t>{margin-left:0;margin-right:16px}[</w:t>
      </w:r>
      <w:proofErr w:type="spellStart"/>
      <w:r>
        <w:t>dir</w:t>
      </w:r>
      <w:proofErr w:type="spellEnd"/>
      <w:r>
        <w:t>=</w:t>
      </w:r>
      <w:proofErr w:type="spellStart"/>
      <w:r>
        <w:t>rtl</w:t>
      </w:r>
      <w:proofErr w:type="spellEnd"/>
      <w:r>
        <w:t>] .VfPpkd-rymPhb-ibnC6b-OWXEXe-SfQLQb-M1Soyc-aTv5jf .VfPpkd-rymPhb-KkROqb,.VfPpkd-rymPhb-ibnC6b-OWXEXe-SfQLQb-M1Soyc-aTv5jf .VfPpkd-rymPhb-KkROqb[dir=rtl]{margin-left:16px;margin-right:0}.VfPpkd-rymPhb-ibnC6b-OWXEXe-SfQLQb-M1Soyc-aTv5jf.VfPpkd-rymPhb-ibnC6b-OWXEXe-SfQLQb-aSi1db-MCEKJb .VfPpkd-rymPhb-fpDzbe-fmcmS{display:block;margin-top:0;line-height:normal;margin-bottom:-20px}.VfPpkd-rymPhb-ibnC6b-OWXEXe-SfQLQb-M1Soyc-aTv5jf.VfPpkd-rymPhb-ibnC6b-OWXEXe-SfQLQb-aSi1db-MCEKJb .VfPpkd-rymPhb-fpDzbe-fmcmS::before{display:inline-block;width:0;height:32px;content:"";vertical-align:0}.VfPpkd-rymPhb-ibnC6b-OWXEXe-SfQLQb-M1Soyc-aTv5jf.VfPpkd-rymPhb-ibnC6b-OWXEXe-SfQLQb-aSi1db-MCEKJb .VfPpkd-rymPhb-fpDzbe-fmcmS::after{display:inline-block;width:0;height:20px;content:"";vertical-align:-20px}.VfPpkd-rymPhb-ibnC6b-OWXEXe-SfQLQb-M1Soyc-aTv5jf.VfPpkd-rymPhb-ibnC6b-OWXEXe-SfQLQb-aSi1db-MCEKJb .VfPpkd-rymPhb-bC5pod-fmcmS{display:block;margin-top:0;line-height:normal;margin-bottom:-20px}.VfPpkd-rymPhb-ibnC6b-OWXEXe-SfQLQb-M1Soyc-aTv5jf.VfPpkd-rymPhb-ibnC6b-OWXEXe-SfQLQb-aSi1db-MCEKJb .VfPpkd-rymPhb-bC5pod-fmcmS::before{display:inline-block;width:0;height:28px;content:"";vertical-align:0}.VfPpkd-rymPhb-ibnC6b-OWXEXe-SfQLQb-M1Soyc-aTv5jf.VfPpkd-rymPhb-ibnC6b-OWXEXe-SfQLQb-aSi1db-MCEKJb .VfPpkd-rymPhb-bC5pod-fmcmS::after{display:inline-block;width:0;height:20px;content:"";vertical-align:-20px}.VfPpkd-rymPhb-ibnC6b-OWXEXe-SfQLQb-M1Soyc-aTv5jf.VfPpkd-rymPhb-ibnC6b-OWXEXe-SfQLQb-aSi1db-MCEKJb.VfPpkd-rymPhb-ibnC6b-OWXEXe-SfQLQb-UbuQg-r4m2rf .VfPpkd-rymPhb-JMEf7e{display:block;margin-top:0;line-height:normal}.VfPpkd-rymPhb-ibnC6b-OWXEXe-SfQLQb-M1Soyc-aTv5jf.VfPpkd-rymPhb-ibnC6b-OWXEXe-SfQLQb-aSi1db-MCEKJb.VfPpkd-rymPhb-ibnC6b-OWXEXe-SfQLQb-UbuQg-r4m2rf .VfPpkd-rymPhb-JMEf7e::before{display:inline-block;width:0;height:32px;content:"";vertical-align:0}.VfPpkd-rymPhb-ibnC6b-OWXEXe-SfQLQb-M1Soyc-aTv5jf.VfPpkd-rymPhb-ibnC6b-OWXEXe-SfQLQb-Woal0c-RWgCYc,.VfPpkd-rymPhb-ibnC6b-OWXEXe-SfQLQb-M1Soyc-aTv5jf.VfPpkd-rymPhb-ibnC6b-OWXEXe-SfQLQb-aSi1db-MCEKJb{height:72px}.VfPpkd-rymPhb-ibnC6b-OWXEXe-SfQLQb-M1Soyc-MPu53c.VfPpkd-rymPhb-ibnC6b{padding-left:0;padding-right:auto}[dir=rtl] .VfPpkd-rymPhb-ibnC6b-OWXEXe-SfQLQb-M1Soyc-MPu53c.VfPpkd-rymPhb-ibnC6b,.VfPpkd-rymPhb-ibnC6b-OWXEXe-SfQLQb-M1Soyc-MPu53c.VfPpkd-rymPhb-ibnC6b[dir=rtl]{padding-left:auto;padding-right:0}.VfPpkd-rymPhb-ibnC6b-OWXEXe-SfQLQb-M1Soyc-MPu53c .VfPpkd-rymPhb-KkROqb{margin-left:8px;margin-right:24px}[dir=rtl] .VfPpkd-rymPhb-ibnC6b-OWXEXe-SfQLQb-M1Soyc-MPu53c .VfPpkd-rymPhb-KkROqb,.VfPpkd-rymPhb-ibnC6b-OWXEXe-SfQLQb-M1Soyc-MPu53c .VfPpkd-rymPhb-KkROqb[dir=rtl]{margin-left:24px;margin-right:8px}.VfPpkd-rymPhb-ibnC6b-OWXEXe-SfQLQb-M1Soyc-MPu53c.VfPpkd-rymPhb-ibnC6b-OWXEXe-SfQLQb-aSi1db-MCEKJb .VfPpkd-rymPhb-KkROqb{align-self:flex-start;margin-top:8px}.VfPpkd-rymPhb-ibnC6b-OWXEXe-SfQLQb-M1Soyc-MPu53c.VfPpkd-rymPhb-ibnC6b-OWXEXe-SfQLQb-aSi1db-MCEKJb .VfPpkd-rymPhb-fpDzbe-fmcmS{display:block;margin-top:0;line-height:normal;margin-bottom:-20px}.VfPpkd-rymPhb-ibnC6b-OWXEXe-SfQLQb-M1Soyc-MPu53c.VfPpkd-rymPhb-ibnC6b-OWXEXe-SfQLQb-aSi1db-MCEKJb .VfPpkd-rymPhb-fpDzbe-fmcmS::before{display:inline-block;width:0;height:32px;content:"";vertical-align:0}.VfPpkd-rymPhb-ibnC6b-OWXEXe-SfQLQb-M1Soyc-MPu53c.VfPpkd-rymPhb-ibnC6b-OWXEXe-SfQLQb-aSi1db-MCEKJb .VfPpkd-rymPhb-fpDzbe-fmcmS::after{display:inline-block;width:0;height:20px;content:"";vertical-align:-20px}.VfPpkd-rymPhb-ibnC6b-OWXEXe-SfQLQb-M1Soyc-MPu53c.VfPpkd-rymPhb-ibnC6b-OWXEXe-SfQLQb-aSi1db-MCEKJb .VfPpkd-rymPhb-bC5pod-fmcmS{display:block;margin-top:0;line-height:normal;margin-bottom:-20px}.VfPpkd-rymPhb-ibnC6b-OWXEXe-SfQLQb-M1Soyc-MPu53c.VfPpkd-rymPhb-ibnC6b-OWXEXe-SfQLQb-aSi1db-MCEKJb .VfPpkd-rymPhb-bC5pod-fmcmS::before{display:inline-block;width:0;height:28px;content:"";vertical-align:0}.VfPpkd-rymPhb-ibnC6b-OWXEXe-SfQLQb-M1Soyc-MPu53c.VfPpkd-rymPhb-ibnC6b-OWXEXe-SfQLQb-aSi1db-MCEKJb .VfPpkd-rymPhb-bC5pod-fmcmS::after{display:inline-block;width:0;height:20px;content:"";vertical-align:-20px}.VfPpkd-rymPhb-ibnC6b-OWXEXe-SfQLQb-M1Soyc-MPu53c.VfPpkd-rymPhb-ibnC6b-OWXEXe-SfQLQb-aSi1db-MCEKJb.VfPpkd-rymPhb-ibnC6b-OWXEXe-SfQLQb-UbuQg-r4m2rf .VfPpkd-rymPhb-JMEf7e{display:block;margin-top:0;line-height:normal}.VfPpkd-rymPhb-ibnC6b-OWXEXe-SfQLQb-M1Soyc-MPu53c.VfPpkd-rymPhb-ibnC6b-OWXEXe-SfQLQb-aSi1db-MCEKJb.VfPpkd-rymPhb-ibnC6b-OWXEXe-SfQLQb-UbuQg-r4m2rf .VfPpkd-rymPhb-JMEf7e::before{display:inline-block;width:0;height:32px;content:"";vertical-align:0}.VfPpkd-rymPhb-ibnC6b-OWXEXe-SfQLQb-M1Soyc-MPu53c.VfPpkd-rymPhb-ibnC6b-OWXEXe-SfQLQb-Woal0c-RWgCYc{height:56px}.VfPpkd-rymPhb-ibnC6b-OWXEXe-SfQLQb-M1Soyc-MPu53c.VfPpkd-rymPhb-ibnC6b-OWXEXe-SfQLQb-aSi1db-MCEKJb{height:72px}.VfPpkd-rymPhb-ibnC6b-OWXEXe-SfQLQb-M1Soyc-GCYh9b.VfPpkd-rymPhb-ibnC6b{padding-left:0;padding-right:auto}[dir=rtl] .VfPpkd-rymPhb-ibnC6b-OWXEXe-SfQLQb-M1Soyc-GCYh9b.VfPpkd-rymPhb-ibnC6b,.VfPpkd-rymPhb-ibnC6b-OWXEXe-SfQLQb-M1Soyc-GCYh9b.VfPpkd-rymPhb-ibnC6b[dir=rtl]{padding-left:auto;padding-right:0}.VfPpkd-rymPhb-ibnC6b-OWXEXe-SfQLQb-M1Soyc-GCYh9b .VfPpkd-rymPhb-KkROqb{margin-left:8px;margin-right:24px}[dir=rtl] .VfPpkd-rymPhb-ibnC6b-OWXEXe-SfQLQb-M1Soyc-GCYh9b .VfPpkd-rymPhb-KkROqb,.VfPpkd-rymPhb-ibnC6b-OWXEXe-SfQLQb-M1Soyc-GCYh9b .VfPpkd-rymPhb-KkROqb[dir=rtl]{margin-left:24px;margin-right:8px}.VfPpkd-rymPhb-ibnC6b-OWXEXe-SfQLQb-M1Soyc-GCYh9b.VfPpkd-rymPhb-ibnC6b-OWXEXe-SfQLQb-aSi1db-MCEKJb .VfPpkd-rymPhb-KkROqb{align-self:flex-start;margin-top:8px}.VfPpkd-rymPhb-ibnC6b-OWXEXe-SfQLQb-M1Soyc-GCYh9b.VfPpkd-rymPhb-ibnC6b-OWXEXe-SfQLQb-aSi1db-MCEKJb .VfPpkd-rymPhb-fpDzbe-fmcmS{display:block;margin-top:0;line-height:normal;margin-bottom:-20px}.VfPpkd-rymPhb-ibnC6b-OWXEXe-SfQLQb-M1Soyc-GCYh9b.VfPpkd-rymPhb-ibnC6b-OWXEXe-SfQLQb-aSi1db-MCEKJb .VfPpkd-rymPhb-fpDzbe-fmcmS::before{display:inline-block;width:0;height:32px;content:"";vertical-align:0}.VfPpkd-rymPhb-ibnC6b-OWXEXe-SfQLQb-M1Soyc-GCYh9b.VfPpkd-rymPhb-ibnC6b-OWXEXe-SfQLQb-aSi1db-MCEKJb .VfPpkd-rymPhb-fpDzbe-fmcmS::after{display:inline-block;width:0;height:20px;content:"";vertical-align:-20px}.VfPpkd-rymPhb-ibnC6b-OWXEXe-SfQLQb-M1Soyc-GCYh9b.VfPpkd-rymPhb-ibnC6b-OWXEXe-SfQLQb-aSi1db-MCEKJb .VfPpkd-rymPhb-bC5pod-fmcmS{display:block;margin-top:0;line-height:normal;margin-bottom:-20px}.VfPpkd-rymPhb-ibnC6b-OWXEXe-SfQLQb-M1Soyc-GCYh9b.VfPpkd-rymPhb-ibnC6b-OWXEXe-SfQLQb-aSi1db-MCEKJb .VfPpkd-rymPhb-bC5pod-fmcmS::before{display:inline-block;width:0;height:28px;content:"";vertical-align:0}.VfPpkd-rymPhb-ibnC6b-OWXEXe-SfQLQb-M1Soyc-GCYh9b.VfPpkd-rymPhb-ibnC6b-OWXEXe-SfQLQb-aSi1db-MCEKJb .VfPpkd-rymPhb-bC5pod-fmcmS::after{display:inline-block;width:0;height:20px;content:"";vertical-align:-20px}.VfPpkd-rymPhb-ibnC6b-OWXEXe-SfQLQb-M1Soyc-GCYh9b.VfPpkd-rymPhb-ibnC6b-OWXEXe-SfQLQb-aSi1db-MCEKJb.VfPpkd-rymPhb-ibnC6b-OWXEXe-SfQLQb-UbuQg-r4m2rf .VfPpkd-rymPhb-JMEf7e{display:block;margin-top:0;line-height:normal}.VfPpkd-rymPhb-ibnC6b-OWXEXe-SfQLQb-M1Soyc-GCYh9b.VfPpkd-rymPhb-ibnC6b-OWXEXe-SfQLQb-aSi1db-MCEKJb.VfPpkd-rymPhb-ibnC6b-OWXEXe-SfQLQb-UbuQg-r4m2rf .VfPpkd-rymPhb-JMEf7e::before{display:inline-block;width:0;height:32px;content:"";vertical-align:0}.VfPpkd-rymPhb-ibnC6b-OWXEXe-SfQLQb-M1Soyc-GCYh9b.VfPpkd-rymPhb-ibnC6b-OWXEXe-SfQLQb-Woal0c-RWgCYc{height:56px}.VfPpkd-rymPhb-ibnC6b-OWXEXe-SfQLQb-M1Soyc-GCYh9b.VfPpkd-rymPhb-ibnC6b-OWXEXe-SfQLQb-aSi1db-MCEKJb{height:72px}.VfPpkd-rymPhb-ibnC6b-OWXEXe-SfQLQb-M1Soyc-scr2fc.VfPpkd-rymPhb-ibnC6b{padding-left:0;padding-right:auto}[dir=rtl] .VfPpkd-rymPhb-ibnC6b-OWXEXe-SfQLQb-M1Soyc-scr2fc.VfPpkd-rymPhb-ibnC6b,.VfPpkd-rymPhb-ibnC6b-OWXEXe-SfQLQb-M1Soyc-scr2fc.VfPpkd-rymPhb-ibnC6b[dir=rtl]{padding-left:auto;padding-right:0}.VfPpkd-rymPhb-ibnC6b-OWXEXe-SfQLQb-M1Soyc-scr2fc .VfPpkd-rymPhb-KkROqb{margin-left:16px;margin-right:16px}[dir=rtl] .VfPpkd-rymPhb-ibnC6b-OWXEXe-SfQLQb-M1Soyc-scr2fc .VfPpkd-rymPhb-KkROqb,.VfPpkd-rymPhb-ibnC6b-OWXEXe-SfQLQb-M1Soyc-scr2fc .VfPpkd-rymPhb-KkROqb[dir=rtl]{margin-left:16px;margin-right:16px}.VfPpkd-rymPhb-ibnC6b-OWXEXe-SfQLQb-M1Soyc-scr2fc.VfPpkd-rymPhb-ibnC6b-OWXEXe-SfQLQb-aSi1db-MCEKJb .VfPpkd-rymPhb-KkROqb{align-self:flex-start;margin-top:16px}.VfPpkd-rymPhb-ibnC6b-OWXEXe-SfQLQb-M1Soyc-scr2fc.VfPpkd-rymPhb-ibnC6b-OWXEXe-SfQLQb-aSi1db-MCEKJb .VfPpkd-rymPhb-fpDzbe-fmcmS{display:block;margin-top:0;line-height:normal;margin-bottom:-20px}.VfPpkd-rymPhb-ibnC6b-OWXEXe-SfQLQb-M1Soyc-scr2fc.VfPpkd-rymPhb-ibnC6b-OWXEXe-SfQLQb-aSi1db-MCEKJb .VfPpkd-rymPhb-fpDzbe-fmcmS::before{display:inline-block;width:0;height:32px;content:"";vertical-align:0}.VfPpkd-rymPhb-ibnC6b-OWXEXe-SfQLQb-M1Soyc-scr2fc.VfPpkd-rymPhb-ibnC6b-OWXEXe-SfQLQb-aSi1db-MCEKJb .VfPpkd-rymPhb-fpDzbe-fmcmS::after{display:inline-block;width:0;height:20px;content:"";vertical-align:-20px}.VfPpkd-rymPhb-ibnC6b-OWXEXe-SfQLQb-M1Soyc-scr2fc.VfPpkd-rymPhb-ibnC6b-OWXEXe-SfQLQb-aSi1db-MCEKJb .VfPpkd-rymPhb-bC5pod-fmcmS{display:block;margin-top:0;line-height:normal;margin-bottom:-20px}.VfPpkd-rymPhb-ibnC6b-OWXEXe-SfQLQb-M1Soyc-scr2fc.VfPpkd-rymPhb-ibnC6b-OWXEXe-SfQLQb-aSi1db-MCEKJb .VfPpkd-rymPhb-bC5pod-fmcmS::before{display:inline-block;width:0;height:28px;content:"";vertical-align:0}.VfPpkd-rymPhb-ibnC6b-OWXEXe-SfQLQb-M1Soyc-scr2fc.VfPpkd-rymPhb-ibnC6b-OWXEXe-SfQLQb-aSi1db-MCEKJb .VfPpkd-rymPhb-bC5pod-fmcmS::after{display:inline-block;width:0;height:20px;content:"";vertical-align:-20px}.VfPpkd-rymPhb-ibnC6b-OWXEXe-SfQLQb-M1Soyc-scr2fc.VfPpkd-rymPhb-ibnC6b-OWXEXe-SfQLQb-aSi1db-MCEKJb.VfPpkd-rymPhb-ibnC6b-OWXEXe-SfQLQb-UbuQg-r4m2rf .VfPpkd-rymPhb-JMEf7e{display:block;margin-top:0;line-height:normal}.VfPpkd-rymPhb-ibnC6b-OWXEXe-SfQLQb-M1Soyc-scr2fc.VfPpkd-rymPhb-ibnC6b-OWXEXe-SfQLQb-aSi1db-MCEKJb.VfPpkd-rymPhb-ibnC6b-OWXEXe-SfQLQb-UbuQg-r4m2rf .VfPpkd-rymPhb-JMEf7e::before{display:inline-block;width:0;height:32px;content:"";vertical-align:0}.VfPpkd-rymPhb-ibnC6b-OWXEXe-SfQLQb-M1Soyc-scr2fc.VfPpkd-rymPhb-ibnC6b-OWXEXe-SfQLQb-Woal0c-RWgCYc{height:56px}.VfPpkd-rymPhb-ibnC6b-OWXEXe-SfQLQb-M1Soyc-scr2fc.VfPpkd-rymPhb-ibnC6b-OWXEXe-SfQLQb-aSi1db-MCEKJb{height:72px}.VfPpkd-rymPhb-ibnC6b-OWXEXe-SfQLQb-UbuQg-Bz112c.VfPpkd-rymPhb-ibnC6b{padding-left:auto;padding-right:0}[dir=rtl] .VfPpkd-rymPhb-ibnC6b-OWXEXe-SfQLQb-UbuQg-Bz112c.VfPpkd-rymPhb-ibnC6b,.VfPpkd-rymPhb-ibnC6b-OWXEXe-SfQLQb-UbuQg-Bz112c.VfPpkd-rymPhb-ibnC6b[dir=rtl]{padding-left:0;padding-right:auto}.VfPpkd-rymPhb-ibnC6b-OWXEXe-SfQLQb-UbuQg-Bz112c .VfPpkd-rymPhb-JMEf7e{margin-left:16px;margin-right:16px}[dir=rtl] .VfPpkd-rymPhb-ibnC6b-OWXEXe-SfQLQb-UbuQg-Bz112c .VfPpkd-rymPhb-JMEf7e,.VfPpkd-rymPhb-ibnC6b-OWXEXe-SfQLQb-UbuQg-Bz112c .VfPpkd-rymPhb-JMEf7e[dir=rtl]{margin-left:16px;margin-right:16px}.VfPpkd-rymPhb-ibnC6b-OWXEXe-SfQLQb-UbuQg-r4m2rf.VfPpkd-rymPhb-ibnC6b-OWXEXe-SfQLQb-aSi1db-MCEKJb .VfPpkd-rymPhb-JMEf7e,.VfPpkd-rymPhb-ibnC6b-OWXEXe-SfQLQb-UbuQg-r4m2rf.VfPpkd-rymPhb-ibnC6b-OWXEXe-SfQLQb-vfifzc-MCEKJb .VfPpkd-rymPhb-JMEf7e{align-self:flex-start;margin-top:0}.VfPpkd-rymPhb-ibnC6b-OWXEXe-SfQLQb-UbuQg-r4m2rf.VfPpkd-rymPhb-ibnC6b{padding-left:auto;padding-right:0}[dir=rtl] .VfPpkd-rymPhb-ibnC6b-OWXEXe-SfQLQb-UbuQg-r4m2rf.VfPpkd-rymPhb-ibnC6b,.VfPpkd-rymPhb-ibnC6b-OWXEXe-SfQLQb-UbuQg-r4m2rf.VfPpkd-rymPhb-ibnC6b[dir=rtl]{padding-left:0;padding-right:auto}.VfPpkd-rymPhb-ibnC6b-OWXEXe-SfQLQb-UbuQg-r4m2rf .VfPpkd-rymPhb-JMEf7e{margin-left:28px;margin-right:16px}[dir=rtl] .VfPpkd-rymPhb-ibnC6b-OWXEXe-SfQLQb-UbuQg-r4m2rf .VfPpkd-rymPhb-JMEf7e,.VfPpkd-rymPhb-ibnC6b-OWXEXe-SfQLQb-UbuQg-r4m2rf .VfPpkd-rymPhb-JMEf7e[dir=rtl]{margin-left:16px;margin-right:28px}.VfPpkd-rymPhb-ibnC6b-OWXEXe-SfQLQb-UbuQg-r4m2rf.VfPpkd-rymPhb-ibnC6b-OWXEXe-SfQLQb-aSi1db-MCEKJb .VfPpkd-rymPhb-JMEf7e{display:block;margin-top:0;line-height:normal}.VfPpkd-rymPhb-ibnC6b-OWXEXe-SfQLQb-UbuQg-r4m2rf.VfPpkd-rymPhb-ibnC6b-OWXEXe-SfQLQb-aSi1db-MCEKJb .VfPpkd-rymPhb-JMEf7e::before{display:inline-block;width:0;height:28px;content:"";vertical-align:0}.VfPpkd-rymPhb-ibnC6b-OWXEXe-SfQLQb-UbuQg-r4m2rf.VfPpkd-rymPhb-ibnC6b-OWXEXe-SfQLQb-vfifzc-MCEKJb .VfPpkd-rymPhb-JMEf7e{display:block;margin-top:0;line-height:normal}.VfPpkd-rymPhb-ibnC6b-OWXEXe-SfQLQb-UbuQg-r4m2rf.VfPpkd-rymPhb-ibnC6b-OWXEXe-SfQLQb-vfifzc-MCEKJb .VfPpkd-rymPhb-JMEf7e::before{display:inline-block;width:0;height:28px;content:"";vertical-align:0}.VfPpkd-rymPhb-ibnC6b-OWXEXe-SfQLQb-UbuQg-r4m2rf .VfPpkd-rymPhb-JMEf7e{-moz-osx-font-smoothing:grayscale;-webkit-font-smoothing:antialiased;font-family:Roboto,sans-serif;font-family:var(--mdc-typography-caption-font-family,var(--mdc-typography-font-family,Roboto,sans-serif));font-size:.75rem;font-size:var(--mdc-typography-caption-font-size,.75rem);line-height:1.25rem;line-height:var(--mdc-typography-caption-line-height,1.25rem);font-weight:400;font-weight:var(--mdc-typography-caption-font-weight,400);letter-spacing:.0333333333em;letter-spacing:var(--mdc-typography-caption-letter-spacing,.0333333333em);text-decoration:inherit;-webkit-text-decoration:var(--mdc-typography-caption-text-decoration,inherit);text-decoration:var(--mdc-typography-caption-text-decoration,inherit);text-transform:inherit;text-transform:var(--mdc-typography-caption-text-transform,inherit)}.VfPpkd-rymPhb-ibnC6b-OWXEXe-SfQLQb-UbuQg-MPu53c.VfPpkd-rymPhb-ibnC6b{padding-left:auto;padding-right:0}[dir=rtl] .VfPpkd-rymPhb-ibnC6b-OWXEXe-SfQLQb-UbuQg-MPu53c.VfPpkd-rymPhb-ibnC6b,.VfPpkd-rymPhb-ibnC6b-OWXEXe-SfQLQb-UbuQg-MPu53c.VfPpkd-rymPhb-ibnC6b[dir=rtl]{padding-left:0;padding-right:auto}.VfPpkd-rymPhb-ibnC6b-OWXEXe-SfQLQb-UbuQg-MPu53c .VfPpkd-rymPhb-JMEf7e{margin-left:24px;margin-right:8px}[dir=rtl] .VfPpkd-rymPhb-ibnC6b-OWXEXe-SfQLQb-UbuQg-MPu53c .VfPpkd-rymPhb-JMEf7e,.VfPpkd-rymPhb-ibnC6b-OWXEXe-SfQLQb-UbuQg-MPu53c .VfPpkd-rymPhb-JMEf7e[dir=rtl]{margin-left:8px;margin-right:24px}.VfPpkd-rymPhb-ibnC6b-OWXEXe-SfQLQb-UbuQg-MPu53c.VfPpkd-rymPhb-ibnC6b-OWXEXe-SfQLQb-vfifzc-MCEKJb .VfPpkd-rymPhb-JMEf7e{align-self:flex-start;margin-top:8px}.VfPpkd-rymPhb-ibnC6b-OWXEXe-SfQLQb-UbuQg-GCYh9b.VfPpkd-rymPhb-ibnC6b{padding-left:auto;padding-right:0}[dir=rtl] .VfPpkd-rymPhb-ibnC6b-OWXEXe-SfQLQb-UbuQg-GCYh9b.VfPpkd-rymPhb-ibnC6b,.VfPpkd-rymPhb-ibnC6b-OWXEXe-SfQLQb-UbuQg-GCYh9b.VfPpkd-rymPhb-ibnC6b[dir=rtl]{padding-left:0;padding-right:auto}.VfPpkd-rymPhb-ibnC6b-OWXEXe-SfQLQb-UbuQg-GCYh9b .VfPpkd-rymPhb-JMEf7e{margin-left:24px;margin-right:8px}[dir=rtl] .VfPpkd-rymPhb-ibnC6b-OWXEXe-SfQLQb-UbuQg-GCYh9b .VfPpkd-rymPhb-JMEf7e,.VfPpkd-rymPhb-ibnC6b-OWXEXe-SfQLQb-UbuQg-GCYh9b .VfPpkd-rymPhb-JMEf7e[dir=rtl]{margin-left:8px;margin-right:24px}.VfPpkd-rymPhb-ibnC6b-OWXEXe-SfQLQb-UbuQg-GCYh9b.VfPpkd-rymPhb-ibnC6b-OWXEXe-SfQLQb-vfifzc-MCEKJb .VfPpkd-rymPhb-JMEf7e{align-self:flex-start;margin-top:8px}.VfPpkd-rymPhb-ibnC6b-OWXEXe-SfQLQb-UbuQg-scr2fc.VfPpkd-rymPhb-ibnC6b{padding-left:auto;padding-right:0}[dir=rtl] .VfPpkd-rymPhb-ibnC6b-OWXEXe-SfQLQb-UbuQg-scr2fc.VfPpkd-rymPhb-ibnC6b,.VfPpkd-rymPhb-ibnC6b-OWXEXe-SfQLQb-UbuQg-scr2fc.VfPpkd-rymPhb-ibnC6b[dir=rtl]{padding-left:0;padding-right:auto}.VfPpkd-rymPhb-ibnC6b-OWXEXe-SfQLQb-UbuQg-scr2fc .VfPpkd-rymPhb-JMEf7e{margin-left:16px;margin-right:16px}[dir=rtl] .VfPpkd-rymPhb-ibnC6b-OWXEXe-SfQLQb-UbuQg-scr2fc .VfPpkd-rymPhb-JMEf7e,.VfPpkd-rymPhb-ibnC6b-OWXEXe-SfQLQb-UbuQg-scr2fc .VfPpkd-rymPhb-JMEf7e[dir=rtl]{margin-left:16px;margin-right:16px}.VfPpkd-rymPhb-ibnC6b-OWXEXe-SfQLQb-UbuQg-scr2fc.VfPpkd-rymPhb-ibnC6b-OWXEXe-SfQLQb-vfifzc-MCEKJb .VfPpkd-rymPhb-JMEf7e{align-self:flex-start;margin-top:16px}.VfPpkd-rymPhb-ibnC6b-OWXEXe-SfQLQb-BYmFj.VfPpkd-rymPhb-ibnC6b-OWXEXe-SfQLQb-aSi1db-MCEKJb .VfPpkd-rymPhb-fpDzbe-fmcmS{display:block;margin-top:0;line-height:normal}.VfPpkd-rymPhb-ibnC6b-OWXEXe-SfQLQb-BYmFj.VfPpkd-rymPhb-ibnC6b-OWXEXe-SfQLQb-aSi1db-MCEKJb .VfPpkd-rymPhb-fpDzbe-fmcmS::before{display:inline-block;width:0;height:20px;content:"";vertical-align:0}.VfPpkd-rymPhb-ibnC6b-OWXEXe-SfQLQb-BYmFj.VfPpkd-rymPhb-ibnC6b-OWXEXe-SfQLQb-vfifzc-MCEKJb .VfPpkd-rymPhb-fpDzbe-fmcmS{display:block;margin-top:0;line-height:normal}.VfPpkd-rymPhb-ibnC6b-OWXEXe-SfQLQb-BYmFj.VfPpkd-rymPhb-ibnC6b-OWXEXe-SfQLQb-vfifzc-MCEKJb .VfPpkd-rymPhb-fpDzbe-fmcmS::before{display:inline-block;width:0;height:20px;content:"";vertical-align:0}.VfPpkd-rymPhb-ibnC6b{padding-left:16px;padding-right:16px}[dir=rtl] .VfPpkd-rymPhb-ibnC6b,.VfPpkd-rymPhb-ibnC6b[dir=rtl]{padding-left:16px;padding-right:16px}.VfPpkd-rymPhb-JNdkSc .VfPpkd-StrnGf-rymPhb{padding:0}.VfPpkd-rymPhb-oT7voc{margin:.75rem 16px}.VfPpkd-rymPhb-clz4Ic{padding:0;background-clip:content-box}.VfPpkd-rymPhb-clz4Ic.VfPpkd-rymPhb-clz4Ic-OWXEXe-SfQLQb-M1Soyc-YbohUe,.VfPpkd-rymPhb-clz4Ic-OWXEXe-SfQLQb-M1Soyc-fmcmS.VfPpkd-rymPhb-clz4Ic-OWXEXe-SfQLQb-M1Soyc-YbohUe,.VfPpkd-rymPhb-clz4Ic-OWXEXe-SfQLQb-M1Soyc-Bz112c.VfPpkd-rymPhb-clz4Ic-OWXEXe-SfQLQb-M1Soyc-YbohUe,.VfPpkd-rymPhb-clz4Ic-OWXEXe-SfQLQb-M1Soyc-HiaYvf.VfPpkd-rymPhb-clz4Ic-OWXEXe-SfQLQb-M1Soyc-YbohUe,.VfPpkd-rymPhb-clz4Ic-OWXEXe-SfQLQb-M1Soyc-JUCs7e.VfPpkd-rymPhb-clz4Ic-OWXEXe-SfQLQb-M1Soyc-YbohUe,.VfPpkd-rymPhb-clz4Ic-OWXEXe-SfQLQb-M1Soyc-YLEF4c.VfPpkd-rymPhb-clz4Ic-OWXEXe-SfQLQb-M1Soyc-YbohUe,.VfPpkd-rymPhb-clz4Ic-OWXEXe-SfQLQb-M1Soyc-MPu53c.VfPpkd-rymPhb-clz4Ic-OWXEXe-SfQLQb-M1Soyc-YbohUe,.VfPpkd-rymPhb-clz4Ic-OWXEXe-SfQLQb-M1Soyc-scr2fc.VfPpkd-rymPhb-clz4Ic-OWXEXe-SfQLQb-M1Soyc-YbohUe,.VfPpkd-rymPhb-clz4Ic-OWXEXe-SfQLQb-M1Soyc-GCYh9b.VfPpkd-rymPhb-clz4Ic-OWXEXe-SfQLQb-M1Soyc-YbohUe{padding-left:16px;padding-right:auto}[dir=rtl] .VfPpkd-rymPhb-clz4Ic.VfPpkd-rymPhb-clz4Ic-OWXEXe-SfQLQb-M1Soyc-YbohUe,[dir=rtl] .VfPpkd-rymPhb-clz4Ic-OWXEXe-SfQLQb-M1Soyc-fmcmS.VfPpkd-rymPhb-clz4Ic-OWXEXe-SfQLQb-M1Soyc-YbohUe,[dir=rtl] .VfPpkd-rymPhb-clz4Ic-OWXEXe-SfQLQb-M1Soyc-Bz112c.VfPpkd-rymPhb-clz4Ic-OWXEXe-SfQLQb-M1Soyc-YbohUe,[dir=rtl] .VfPpkd-rymPhb-clz4Ic-OWXEXe-SfQLQb-M1Soyc-HiaYvf.VfPpkd-rymPhb-clz4Ic-OWXEXe-SfQLQb-M1Soyc-YbohUe,[dir=rtl] .VfPpkd-rymPhb-clz4Ic-OWXEXe-SfQLQb-M1Soyc-JUCs7e.VfPpkd-rymPhb-clz4Ic-OWXEXe-SfQLQb-M1Soyc-YbohUe,[dir=rtl] .VfPpkd-rymPhb-clz4Ic-OWXEXe-SfQLQb-M1Soyc-YLEF4c.VfPpkd-rymPhb-clz4Ic-OWXEXe-SfQLQb-M1Soyc-YbohUe,[dir=rtl] .VfPpkd-rymPhb-clz4Ic-OWXEXe-SfQLQb-M1Soyc-MPu53c.VfPpkd-rymPhb-clz4Ic-OWXEXe-SfQLQb-M1Soyc-YbohUe,[dir=rtl] .VfPpkd-rymPhb-clz4Ic-OWXEXe-SfQLQb-M1Soyc-scr2fc.VfPpkd-rymPhb-clz4Ic-OWXEXe-SfQLQb-M1Soyc-YbohUe,[dir=rtl] .VfPpkd-rymPhb-clz4Ic-OWXEXe-SfQLQb-M1Soyc-GCYh9b.VfPpkd-rymPhb-clz4Ic-OWXEXe-SfQLQb-M1Soyc-YbohUe,.VfPpkd-rymPhb-clz4Ic.VfPpkd-rymPhb-clz4Ic-OWXEXe-SfQLQb-M1Soyc-YbohUe[dir=rtl],.VfPpkd-rymPhb-clz4Ic-OWXEXe-SfQLQb-M1Soyc-fmcmS.VfPpkd-rymPhb-clz4Ic-OWXEXe-SfQLQb-M1Soyc-YbohUe[dir=rtl],.VfPpkd-rymPhb-clz4Ic-OWXEXe-SfQLQb-M1Soyc-Bz112c.VfPpkd-rymPhb-clz4Ic-OWXEXe-SfQLQb-M1Soyc-YbohUe[dir=rtl],.VfPpkd-rymPhb-clz4Ic-OWXEXe-SfQLQb-M1Soyc-HiaYvf.VfPpkd-rymPhb-clz4Ic-OWXEXe-SfQLQb-M1Soyc-YbohUe[dir=rtl],.VfPpkd-rymPhb-clz4Ic-OWXEXe-SfQLQb-M1Soyc-JUCs7e.VfPpkd-rymPhb-clz4Ic-OWXEXe-SfQLQb-M1Soyc-YbohUe[dir=rtl],.VfPpkd-rymPhb-clz4Ic-OWXEXe-SfQLQb-M1Soyc-YLEF4c.VfPpkd-rymPhb-clz4Ic-OWXEXe-SfQLQb-M1Soyc-YbohUe[dir=rtl],.VfPpkd-rymPhb-clz4Ic-OWXEXe-SfQLQb-M1Soyc-MPu53c.VfPpkd-rymPhb-clz4Ic-OWXEXe-SfQLQb-M1Soyc-YbohUe[dir=rtl],.VfPpkd-rymPhb-clz4Ic-OWXEXe-SfQLQb-M1Soyc-scr2fc.VfPpkd-rymPhb-clz4Ic-OWXEXe-SfQLQb-M1Soyc-YbohUe[dir=rtl],.VfPpkd-rymPhb-clz4Ic-OWXEXe-SfQLQb-M1Soyc-GCYh9b.VfPpkd-rymPhb-clz4Ic-OWXEXe-SfQLQb-M1Soyc-YbohUe[dir=rtl]{padding-left:auto;padding-right:16px}.VfPpkd-rymPhb-clz4Ic.VfPpkd-rymPhb-clz4Ic-OWXEXe-SfQLQb-UbuQg-YbohUe,.VfPpkd-rymPhb-clz4Ic-OWXEXe-SfQLQb-M1Soyc-fmcmS.VfPpkd-rymPhb-clz4Ic-OWXEXe-SfQLQb-UbuQg-YbohUe,.VfPpkd-rymPhb-clz4Ic-OWXEXe-SfQLQb-M1Soyc-Bz112c.VfPpkd-rymPhb-clz4Ic-OWXEXe-SfQLQb-UbuQg-YbohUe,.VfPpkd-rymPhb-clz4Ic-OWXEXe-SfQLQb-M1Soyc-HiaYvf.VfPpkd-rymPhb-clz4Ic-OWXEXe-SfQLQb-UbuQg-YbohUe,.VfPpkd-rymPhb-clz4Ic-OWXEXe-SfQLQb-M1Soyc-JUCs7e.VfPpkd-rymPhb-clz4Ic-OWXEXe-SfQLQb-UbuQg-YbohUe,.VfPpkd-rymPhb-clz4Ic-OWXEXe-SfQLQb-M1Soyc-YLEF4c.VfPpkd-rymPhb-clz4Ic-OWXEXe-SfQLQb-UbuQg-YbohUe,.VfPpkd-rymPhb-clz4Ic-OWXEXe-SfQLQb-M1Soyc-MPu53c.VfPpkd-rymPhb-clz4Ic-OWXEXe-SfQLQb-UbuQg-YbohUe,.VfPpkd-rymPhb-clz4Ic-OWXEXe-SfQLQb-M1Soyc-scr2fc.VfPpkd-rymPhb-clz4Ic-OWXEXe-SfQLQb-UbuQg-YbohUe,.VfPpkd-rymPhb-clz4Ic-OWXEXe-SfQLQb-M1Soyc-GCYh9b.VfPpkd-rymPhb-clz4Ic-OWXEXe-SfQLQb-UbuQg-YbohUe{padding-left:auto;padding-right:16px}[dir=rtl] .VfPpkd-rymPhb-clz4Ic.VfPpkd-rymPhb-clz4Ic-OWXEXe-SfQLQb-UbuQg-YbohUe,[dir=rtl] .VfPpkd-rymPhb-clz4Ic-OWXEXe-SfQLQb-M1Soyc-fmcmS.VfPpkd-rymPhb-clz4Ic-OWXEXe-SfQLQb-UbuQg-YbohUe,[dir=rtl] .VfPpkd-rymPhb-clz4Ic-OWXEXe-SfQLQb-M1Soyc-Bz112c.VfPpkd-rymPhb-clz4Ic-OWXEXe-SfQLQb-UbuQg-YbohUe,[dir=rtl] .VfPpkd-rymPhb-clz4Ic-OWXEXe-SfQLQb-M1Soyc-HiaYvf.VfPpkd-rymPhb-clz4Ic-OWXEXe-SfQLQb-UbuQg-YbohUe,[dir=rtl] .VfPpkd-rymPhb-clz4Ic-OWXEXe-SfQLQb-M1Soyc-JUCs7e.VfPpkd-rymPhb-clz4Ic-OWXEXe-SfQLQb-UbuQg-YbohUe,[dir=rtl] .VfPpkd-rymPhb-clz4Ic-OWXEXe-SfQLQb-M1Soyc-YLEF4c.VfPpkd-rymPhb-clz4Ic-OWXEXe-SfQLQb-UbuQg-YbohUe,[dir=rtl] .VfPpkd-rymPhb-clz4Ic-OWXEXe-SfQLQb-M1Soyc-MPu53c.VfPpkd-rymPhb-clz4Ic-OWXEXe-SfQLQb-UbuQg-YbohUe,[dir=rtl] .VfPpkd-rymPhb-clz4Ic-OWXEXe-SfQLQb-M1Soyc-scr2fc.VfPpkd-rymPhb-clz4Ic-OWXEXe-SfQLQb-UbuQg-YbohUe,[dir=rtl] .VfPpkd-rymPhb-clz4Ic-OWXEXe-SfQLQb-M1Soyc-GCYh9b.VfPpkd-rymPhb-clz4Ic-OWXEXe-SfQLQb-UbuQg-YbohUe,.VfPpkd-rymPhb-clz4Ic.VfPpkd-rymPhb-clz4Ic-OWXEXe-SfQLQb-UbuQg-YbohUe[dir=rtl],.VfPpkd-rymPhb-clz4Ic-OWXEXe-SfQLQb-M1Soyc-fmcmS.VfPpkd-rymPhb-clz4Ic-OWXEXe-SfQLQb-UbuQg-YbohUe[dir=rtl],.VfPpkd-rymPhb-clz4Ic-OWXEXe-SfQLQb-M1Soyc-Bz112c.VfPpkd-rymPhb-clz4Ic-OWXEXe-SfQLQb-UbuQg-YbohUe[dir=rtl],.VfPpkd-rymPhb-clz4Ic-OWXEXe-SfQLQb-M1Soyc-HiaYvf.VfPpkd-rymPhb-clz4Ic-OWXEXe-SfQLQb-UbuQg-YbohUe[dir=rtl],.VfPpkd-rymPhb-clz4Ic-OWXEXe-SfQLQb-M1Soyc-JUCs7e.VfPpkd-rymPhb-clz4Ic-OWXEXe-SfQLQb-UbuQg-YbohUe[dir=rtl],.VfPpkd-rymPhb-clz4Ic-OWXEXe-SfQLQb-M1Soyc-YLEF4c.VfPpkd-rymPhb-clz4Ic-OWXEXe-SfQLQb-UbuQg-YbohUe[dir=rtl],.VfPpkd-rymPhb-clz4Ic-OWXEXe-SfQLQb-M1Soyc-MPu53c.VfPpkd-rymPhb-clz4Ic-OWXEXe-SfQLQb-UbuQg-YbohUe[dir=rtl],.VfPpkd-rymPhb-clz4Ic-OWXEXe-SfQLQb-M1Soyc-scr2fc.VfPpkd-rymPhb-clz4Ic-OWXEXe-SfQLQb-UbuQg-YbohUe[dir=rtl],.VfPpkd-rymPhb-clz4Ic-OWXEXe-SfQLQb-M1Soyc-GCYh9b.VfPpkd-rymPhb-clz4Ic-OWXEXe-SfQLQb-UbuQg-YbohUe[dir=rtl]{padding-left:16px;padding-right:auto}.VfPpkd-rymPhb-clz4Ic-OWXEXe-SfQLQb-M1Soyc-aTv5jf.VfPpkd-rymPhb-clz4Ic-OWXEXe-SfQLQb-M1Soyc-YbohUe{padding-left:0;padding-right:auto}[dir=rtl] .VfPpkd-rymPhb-clz4Ic-OWXEXe-SfQLQb-M1Soyc-aTv5jf.VfPpkd-rymPhb-clz4Ic-OWXEXe-SfQLQb-M1Soyc-YbohUe,.VfPpkd-rymPhb-clz4Ic-OWXEXe-SfQLQb-M1Soyc-aTv5jf.VfPpkd-rymPhb-clz4Ic-OWXEXe-SfQLQb-M1Soyc-YbohUe[dir=rtl]{padding-left:auto;padding-right:0}[dir=rtl] .VfPpkd-rymPhb-clz4Ic,.VfPpkd-rymPhb-clz4Ic[dir=rtl]{padding:0}:not(.VfPpkd-StrnGf-rymPhb-ibnC6b-OWXEXe-OWB6Me).VfPpkd-StrnGf-rymPhb-ibnC6b{--mdc-ripple-fg-size:0;--mdc-ripple-left:0;--mdc-ripple-top:0;--mdc-ripple-fg-scale:1;--mdc-ripple-fg-translate-end:0;--mdc-ripple-fg-translate-start:0;-webkit-tap-highlight-color:rgba(0,0,0,0);will-change:transform,opacity}:not(.VfPpkd-StrnGf-rymPhb-ibnC6b-OWXEXe-OWB6Me).VfPpkd-StrnGf-rymPhb-ibnC6b .VfPpkd-StrnGf-rymPhb-pZXsl::before,:not(.VfPpkd-StrnGf-rymPhb-ibnC6b-OWXEXe-OWB6Me).VfPpkd-StrnGf-rymPhb-ibnC6b .VfPpkd-StrnGf-rymPhb-pZXsl::after{position:absolute;border-radius:50%;opacity:0;pointer-events:none;content:""}:not(.VfPpkd-StrnGf-rymPhb-ibnC6b-OWXEXe-OWB6Me).VfPpkd-StrnGf-rymPhb-ibnC6b .</w:t>
      </w:r>
      <w:proofErr w:type="spellStart"/>
      <w:r>
        <w:t>VfPpkd-StrnGf-rymPhb-pZXsl</w:t>
      </w:r>
      <w:proofErr w:type="spellEnd"/>
      <w:r>
        <w:t>::before{</w:t>
      </w:r>
      <w:proofErr w:type="spellStart"/>
      <w:r>
        <w:t>transition:opacity</w:t>
      </w:r>
      <w:proofErr w:type="spellEnd"/>
      <w:r>
        <w:t xml:space="preserve"> 15ms </w:t>
      </w:r>
      <w:proofErr w:type="spellStart"/>
      <w:r>
        <w:t>linear,background</w:t>
      </w:r>
      <w:proofErr w:type="spellEnd"/>
      <w:r>
        <w:t>-color 15ms linear;z-index:1;z-index:var(--mdc-ripple-z-index,1)}:not(.VfPpkd-StrnGf-rymPhb-ibnC6b-OWXEXe-OWB6Me).VfPpkd-StrnGf-rymPhb-ibnC6b .</w:t>
      </w:r>
      <w:proofErr w:type="spellStart"/>
      <w:r>
        <w:t>VfPpkd-StrnGf-rymPhb-pZXsl</w:t>
      </w:r>
      <w:proofErr w:type="spellEnd"/>
      <w:r>
        <w:t>::after{z-index:0;z-index:var(--mdc-ripple-z-index,0)}:not(.VfPpkd-StrnGf-rymPhb-ibnC6b-OWXEXe-OWB6Me).VfPpkd-StrnGf-rymPhb-ibnC6b.VfPpkd-ksKsZd-mWPk3d .</w:t>
      </w:r>
      <w:proofErr w:type="spellStart"/>
      <w:r>
        <w:t>VfPpkd-StrnGf-rymPhb-pZXsl</w:t>
      </w:r>
      <w:proofErr w:type="spellEnd"/>
      <w:r>
        <w:t>::before{</w:t>
      </w:r>
      <w:proofErr w:type="spellStart"/>
      <w:r>
        <w:t>transform:scale</w:t>
      </w:r>
      <w:proofErr w:type="spellEnd"/>
      <w:r>
        <w:t>(</w:t>
      </w:r>
      <w:proofErr w:type="spellStart"/>
      <w:r>
        <w:t>var</w:t>
      </w:r>
      <w:proofErr w:type="spellEnd"/>
      <w:r>
        <w:t>(--mdc-ripple-fg-scale,1))}:not(.VfPpkd-StrnGf-rymPhb-ibnC6b-OWXEXe-OWB6Me).VfPpkd-StrnGf-rymPhb-ibnC6b.VfPpkd-ksKsZd-mWPk3d .VfPpkd-StrnGf-rymPhb-pZXsl::after{top:0;left:0;transform:scale(0);transform-origin:center center}:not(.VfPpkd-StrnGf-rymPhb-ibnC6b-OWXEXe-OWB6Me).VfPpkd-StrnGf-rymPhb-ibnC6b.VfPpkd-ksKsZd-mWPk3d-OWXEXe-ZNMTqd .</w:t>
      </w:r>
      <w:proofErr w:type="spellStart"/>
      <w:r>
        <w:t>VfPpkd-StrnGf-rymPhb-pZXsl</w:t>
      </w:r>
      <w:proofErr w:type="spellEnd"/>
      <w:r>
        <w:t>::after{</w:t>
      </w:r>
      <w:proofErr w:type="spellStart"/>
      <w:r>
        <w:t>top:var</w:t>
      </w:r>
      <w:proofErr w:type="spellEnd"/>
      <w:r>
        <w:t>(--mdc-ripple-top,0);</w:t>
      </w:r>
      <w:proofErr w:type="spellStart"/>
      <w:r>
        <w:t>left:var</w:t>
      </w:r>
      <w:proofErr w:type="spellEnd"/>
      <w:r>
        <w:t xml:space="preserve">(--mdc-ripple-left,0)}:not(.VfPpkd-StrnGf-rymPhb-ibnC6b-OWXEXe-OWB6Me).VfPpkd-StrnGf-rymPhb-ibnC6b.VfPpkd-ksKsZd-mWPk3d-OWXEXe-Tv8l5d-lJfZMc .VfPpkd-StrnGf-rymPhb-pZXsl::after{animation:mdc-ripple-fg-radius-in 225ms </w:t>
      </w:r>
      <w:proofErr w:type="spellStart"/>
      <w:r>
        <w:t>forwards,mdc</w:t>
      </w:r>
      <w:proofErr w:type="spellEnd"/>
      <w:r>
        <w:t>-ripple-</w:t>
      </w:r>
      <w:proofErr w:type="spellStart"/>
      <w:r>
        <w:t>fg</w:t>
      </w:r>
      <w:proofErr w:type="spellEnd"/>
      <w:r>
        <w:t>-opacity-in 75ms forwards}:not(.VfPpkd-StrnGf-rymPhb-ibnC6b-OWXEXe-OWB6Me).VfPpkd-StrnGf-rymPhb-ibnC6b.VfPpkd-ksKsZd-mWPk3d-OWXEXe-Tv8l5d-OmS1vf .VfPpkd-StrnGf-rymPhb-pZXsl::after{animation:mdc-ripple-fg-opacity-out .15s;transform:translate(</w:t>
      </w:r>
      <w:proofErr w:type="spellStart"/>
      <w:r>
        <w:t>var</w:t>
      </w:r>
      <w:proofErr w:type="spellEnd"/>
      <w:r>
        <w:t>(--mdc-ripple-fg-translate-end,0)) scale(</w:t>
      </w:r>
      <w:proofErr w:type="spellStart"/>
      <w:r>
        <w:t>var</w:t>
      </w:r>
      <w:proofErr w:type="spellEnd"/>
      <w:r>
        <w:t>(--mdc-ripple-fg-scale,1))}:not(.VfPpkd-StrnGf-rymPhb-ibnC6b-OWXEXe-OWB6Me).VfPpkd-StrnGf-rymPhb-ibnC6b .VfPpkd-rymPhb-pZXsl::before,:not(.VfPpkd-StrnGf-rymPhb-ibnC6b-OWXEXe-OWB6Me).VfPpkd-StrnGf-rymPhb-ibnC6b .VfPpkd-rymPhb-pZXsl::after{position:absolute;border-radius:50%;opacity:0;pointer-events:none;content:""}:not(.VfPpkd-StrnGf-rymPhb-ibnC6b-OWXEXe-OWB6Me).VfPpkd-StrnGf-rymPhb-ibnC6b .</w:t>
      </w:r>
      <w:proofErr w:type="spellStart"/>
      <w:r>
        <w:t>VfPpkd-rymPhb-pZXsl</w:t>
      </w:r>
      <w:proofErr w:type="spellEnd"/>
      <w:r>
        <w:t>::before{</w:t>
      </w:r>
      <w:proofErr w:type="spellStart"/>
      <w:r>
        <w:t>transition:opacity</w:t>
      </w:r>
      <w:proofErr w:type="spellEnd"/>
      <w:r>
        <w:t xml:space="preserve"> 15ms </w:t>
      </w:r>
      <w:proofErr w:type="spellStart"/>
      <w:r>
        <w:t>linear,background</w:t>
      </w:r>
      <w:proofErr w:type="spellEnd"/>
      <w:r>
        <w:t>-color 15ms linear;z-index:1;z-index:var(--mdc-ripple-z-index,1)}:not(.VfPpkd-StrnGf-rymPhb-ibnC6b-OWXEXe-OWB6Me).VfPpkd-StrnGf-rymPhb-ibnC6b .</w:t>
      </w:r>
      <w:proofErr w:type="spellStart"/>
      <w:r>
        <w:t>VfPpkd-rymPhb-pZXsl</w:t>
      </w:r>
      <w:proofErr w:type="spellEnd"/>
      <w:r>
        <w:t>::after{z-index:0;z-index:var(--mdc-ripple-z-index,0)}:not(.VfPpkd-StrnGf-rymPhb-ibnC6b-OWXEXe-OWB6Me).VfPpkd-StrnGf-rymPhb-ibnC6b.VfPpkd-ksKsZd-mWPk3d .</w:t>
      </w:r>
      <w:proofErr w:type="spellStart"/>
      <w:r>
        <w:t>VfPpkd-rymPhb-pZXsl</w:t>
      </w:r>
      <w:proofErr w:type="spellEnd"/>
      <w:r>
        <w:t>::before{</w:t>
      </w:r>
      <w:proofErr w:type="spellStart"/>
      <w:r>
        <w:t>transform:scale</w:t>
      </w:r>
      <w:proofErr w:type="spellEnd"/>
      <w:r>
        <w:t>(</w:t>
      </w:r>
      <w:proofErr w:type="spellStart"/>
      <w:r>
        <w:t>var</w:t>
      </w:r>
      <w:proofErr w:type="spellEnd"/>
      <w:r>
        <w:t>(--mdc-ripple-fg-scale,1))}:not(.VfPpkd-StrnGf-rymPhb-ibnC6b-OWXEXe-OWB6Me).VfPpkd-StrnGf-rymPhb-ibnC6b.VfPpkd-ksKsZd-mWPk3d .VfPpkd-rymPhb-pZXsl::after{top:0;left:0;transform:scale(0);transform-origin:center center}:not(.VfPpkd-StrnGf-rymPhb-ibnC6b-OWXEXe-OWB6Me).VfPpkd-StrnGf-rymPhb-ibnC6b.VfPpkd-ksKsZd-mWPk3d-OWXEXe-ZNMTqd .</w:t>
      </w:r>
      <w:proofErr w:type="spellStart"/>
      <w:r>
        <w:t>VfPpkd-rymPhb-pZXsl</w:t>
      </w:r>
      <w:proofErr w:type="spellEnd"/>
      <w:r>
        <w:t>::after{</w:t>
      </w:r>
      <w:proofErr w:type="spellStart"/>
      <w:r>
        <w:t>top:var</w:t>
      </w:r>
      <w:proofErr w:type="spellEnd"/>
      <w:r>
        <w:t>(--mdc-ripple-top,0);</w:t>
      </w:r>
      <w:proofErr w:type="spellStart"/>
      <w:r>
        <w:t>left:var</w:t>
      </w:r>
      <w:proofErr w:type="spellEnd"/>
      <w:r>
        <w:t>(--mdc-ripple-left,0)}:not(.VfPpkd-StrnGf-rymPhb-ibnC6b-OWXEXe-OWB6Me).VfPpkd-StrnGf-rymPhb-ibnC6b.VfPpkd-ksKsZd-mWPk3d-OWXEXe-Tv8l5d-lJfZMc .</w:t>
      </w:r>
      <w:proofErr w:type="spellStart"/>
      <w:r>
        <w:t>VfPpkd-rymPhb-pZXsl</w:t>
      </w:r>
      <w:proofErr w:type="spellEnd"/>
      <w:r>
        <w:t>::after{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forwards}:not(.VfPpkd-StrnGf-rymPhb-ibnC6b-OWXEXe-OWB6Me).VfPpkd-StrnGf-rymPhb-ibnC6b.VfPpkd-ksKsZd-mWPk3d-OWXEXe-Tv8l5d-OmS1vf .</w:t>
      </w:r>
      <w:proofErr w:type="spellStart"/>
      <w:r>
        <w:t>VfPpkd-rymPhb-pZXsl</w:t>
      </w:r>
      <w:proofErr w:type="spellEnd"/>
      <w:r>
        <w:t>::after{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(--mdc-ripple-fg-scale,1))}:not(.VfPpkd-StrnGf-rymPhb-ibnC6b-OWXEXe-OWB6Me).VfPpkd-StrnGf-rymPhb-ibnC6b .VfPpkd-StrnGf-rymPhb-pZXsl::before,:not(.VfPpkd-StrnGf-rymPhb-ibnC6b-OWXEXe-OWB6Me).VfPpkd-StrnGf-rymPhb-ibnC6b .VfPpkd-StrnGf-rymPhb-pZXsl::after{top:-50%;left:-50%;width:200%;height:200%}:not(.VfPpkd-StrnGf-rymPhb-ibnC6b-OWXEXe-OWB6Me).VfPpkd-StrnGf-rymPhb-ibnC6b.VfPpkd-ksKsZd-mWPk3d .</w:t>
      </w:r>
      <w:proofErr w:type="spellStart"/>
      <w:r>
        <w:t>VfPpkd-StrnGf-rymPhb-pZXsl</w:t>
      </w:r>
      <w:proofErr w:type="spellEnd"/>
      <w:r>
        <w:t>::after{</w:t>
      </w:r>
      <w:proofErr w:type="spellStart"/>
      <w:r>
        <w:t>width:var</w:t>
      </w:r>
      <w:proofErr w:type="spellEnd"/>
      <w:r>
        <w:t>(--mdc-ripple-fg-size,100%);</w:t>
      </w:r>
      <w:proofErr w:type="spellStart"/>
      <w:r>
        <w:t>height:var</w:t>
      </w:r>
      <w:proofErr w:type="spellEnd"/>
      <w:r>
        <w:t>(--mdc-ripple-fg-size,100%)}:not(.VfPpkd-StrnGf-rymPhb-ibnC6b-OWXEXe-OWB6Me).VfPpkd-StrnGf-rymPhb-ibnC6b .VfPpkd-rymPhb-pZXsl::before,:not(.VfPpkd-StrnGf-rymPhb-ibnC6b-OWXEXe-OWB6Me).VfPpkd-StrnGf-rymPhb-ibnC6b .VfPpkd-rymPhb-pZXsl::after{top:-50%;left:-50%;width:200%;height:200%}:not(.VfPpkd-StrnGf-rymPhb-ibnC6b-OWXEXe-OWB6Me).VfPpkd-StrnGf-rymPhb-ibnC6b.VfPpkd-ksKsZd-mWPk3d .</w:t>
      </w:r>
      <w:proofErr w:type="spellStart"/>
      <w:r>
        <w:t>VfPpkd-rymPhb-pZXsl</w:t>
      </w:r>
      <w:proofErr w:type="spellEnd"/>
      <w:r>
        <w:t>::after{</w:t>
      </w:r>
      <w:proofErr w:type="spellStart"/>
      <w:r>
        <w:t>width:var</w:t>
      </w:r>
      <w:proofErr w:type="spellEnd"/>
      <w:r>
        <w:t>(--mdc-ripple-fg-size,100%);</w:t>
      </w:r>
      <w:proofErr w:type="spellStart"/>
      <w:r>
        <w:t>height:var</w:t>
      </w:r>
      <w:proofErr w:type="spellEnd"/>
      <w:r>
        <w:t>(--mdc-ripple-fg-size,100%)}:not(.VfPpkd-StrnGf-rymPhb-ibnC6b-OWXEXe-OWB6Me).VfPpkd-StrnGf-rymPhb-ibnC6b .VfPpkd-StrnGf-rymPhb-pZXsl::before,:not(.VfPpkd-StrnGf-rymPhb-ibnC6b-OWXEXe-OWB6Me).VfPpkd-StrnGf-rymPhb-ibnC6b .VfPpkd-StrnGf-rymPhb-pZXsl::after{background-color:#000;background-color:var(--mdc-ripple-color,#000)}:not(.VfPpkd-StrnGf-rymPhb-ibnC6b-OWXEXe-OWB6Me).VfPpkd-StrnGf-rymPhb-ibnC6b:hover .VfPpkd-StrnGf-rymPhb-pZXsl::before,:not(.VfPpkd-StrnGf-rymPhb-ibnC6b-OWXEXe-OWB6Me).VfPpkd-StrnGf-rymPhb-ibnC6b.VfPpkd-ksKsZd-XxIAqe-OWXEXe-ZmdkE .</w:t>
      </w:r>
      <w:proofErr w:type="spellStart"/>
      <w:r>
        <w:t>VfPpkd-StrnGf-rymPhb-pZXsl</w:t>
      </w:r>
      <w:proofErr w:type="spellEnd"/>
      <w:r>
        <w:t>::before{opacity:.04;opacity:var(--mdc-ripple-hover-opacity,.04)}:not(.VfPpkd-StrnGf-rymPhb-ibnC6b-OWXEXe-OWB6Me).VfPpkd-StrnGf-rymPhb-ibnC6b.VfPpkd-ksKsZd-mWPk3d-OWXEXe-AHe6Kc-XpnDCe .VfPpkd-StrnGf-rymPhb-pZXsl::before,:not(.VfPpkd-StrnGf-rymPhb-ibnC6b-OWXEXe-OWB6Me).VfPpkd-StrnGf-rymPhb-ibnC6b:not(.VfPpkd-ksKsZd-mWPk3d):focus .VfPpkd-StrnGf-rymPhb-pZXsl::before{transition-duration:75ms;opacity:.12;opacity:var(--mdc-ripple-focus-opacity,.12)}:not(.VfPpkd-StrnGf-rymPhb-ibnC6b-OWXEXe-OWB6Me).VfPpkd-StrnGf-rymPhb-ibnC6b:not(.VfPpkd-ksKsZd-mWPk3d) .</w:t>
      </w:r>
      <w:proofErr w:type="spellStart"/>
      <w:r>
        <w:t>VfPpkd-StrnGf-rymPhb-pZXsl</w:t>
      </w:r>
      <w:proofErr w:type="spellEnd"/>
      <w:r>
        <w:t>::after{</w:t>
      </w:r>
      <w:proofErr w:type="spellStart"/>
      <w:r>
        <w:t>transition:opacity</w:t>
      </w:r>
      <w:proofErr w:type="spellEnd"/>
      <w:r>
        <w:t xml:space="preserve"> .15s linear}:not(.VfPpkd-StrnGf-rymPhb-ibnC6b-OWXEXe-OWB6Me).VfPpkd-StrnGf-rymPhb-ibnC6b:not(.VfPpkd-ksKsZd-mWPk3d):active .VfPpkd-StrnGf-rymPhb-pZXsl::after{transition-duration:75ms;opacity:.12;opacity:var(--mdc-ripple-press-opacity,.12)}:not(.VfPpkd-StrnGf-rymPhb-ibnC6b-OWXEXe-OWB6Me).VfPpkd-StrnGf-rymPhb-ibnC6b .VfPpkd-rymPhb-pZXsl::before,:not(.VfPpkd-StrnGf-rymPhb-ibnC6b-OWXEXe-OWB6Me).VfPpkd-StrnGf-rymPhb-ibnC6b .VfPpkd-rymPhb-pZXsl::after{background-color:#000;background-color:var(--mdc-ripple-color,#000)}:not(.VfPpkd-StrnGf-rymPhb-ibnC6b-OWXEXe-OWB6Me).VfPpkd-StrnGf-rymPhb-ibnC6b:hover .VfPpkd-rymPhb-pZXsl::before,:not(.VfPpkd-StrnGf-rymPhb-ibnC6b-OWXEXe-OWB6Me).VfPpkd-StrnGf-rymPhb-ibnC6b.VfPpkd-ksKsZd-XxIAqe-OWXEXe-ZmdkE .</w:t>
      </w:r>
      <w:proofErr w:type="spellStart"/>
      <w:r>
        <w:t>VfPpkd-rymPhb-pZXsl</w:t>
      </w:r>
      <w:proofErr w:type="spellEnd"/>
      <w:r>
        <w:t>::before{opacity:.04;opacity:var(--mdc-ripple-hover-opacity,.04)}:not(.VfPpkd-StrnGf-rymPhb-ibnC6b-OWXEXe-OWB6Me).VfPpkd-StrnGf-rymPhb-ibnC6b.VfPpkd-ksKsZd-mWPk3d-OWXEXe-AHe6Kc-XpnDCe .VfPpkd-rymPhb-pZXsl::before,:not(.VfPpkd-StrnGf-rymPhb-ibnC6b-OWXEXe-OWB6Me).VfPpkd-StrnGf-rymPhb-ibnC6b:not(.VfPpkd-ksKsZd-mWPk3d):focus .VfPpkd-rymPhb-pZXsl::before{transition-duration:75ms;opacity:.12;opacity:var(--mdc-ripple-focus-opacity,.12)}:not(.VfPpkd-StrnGf-rymPhb-ibnC6b-OWXEXe-OWB6Me).VfPpkd-StrnGf-rymPhb-ibnC6b:not(.VfPpkd-ksKsZd-mWPk3d) .</w:t>
      </w:r>
      <w:proofErr w:type="spellStart"/>
      <w:r>
        <w:t>VfPpkd-rymPhb-pZXsl</w:t>
      </w:r>
      <w:proofErr w:type="spellEnd"/>
      <w:r>
        <w:t>::after{</w:t>
      </w:r>
      <w:proofErr w:type="spellStart"/>
      <w:r>
        <w:t>transition:opacity</w:t>
      </w:r>
      <w:proofErr w:type="spellEnd"/>
      <w:r>
        <w:t xml:space="preserve"> .15s linear}:not(.VfPpkd-StrnGf-rymPhb-ibnC6b-OWXEXe-OWB6Me).VfPpkd-StrnGf-rymPhb-ibnC6b:not(.VfPpkd-ksKsZd-mWPk3d):active .VfPpkd-rymPhb-pZXsl::after{transition-duration:75ms;opacity:.12;opacity:var(--mdc-ripple-press-opacity,.12)}:not(.VfPpkd-StrnGf-rymPhb-ibnC6b-OWXEXe-OWB6Me).VfPpkd-StrnGf-rymPhb-ibnC6b.VfPpkd-ksKsZd-mWPk3d{--mdc-ripple-fg-opacity:var(--mdc-ripple-press-opacity,0.12)}:not(.VfPpkd-StrnGf-rymPhb-ibnC6b-OWXEXe-OWB6Me).VfPpkd-StrnGf-rymPhb-ibnC6b-OWXEXe-pXU01b .</w:t>
      </w:r>
      <w:proofErr w:type="spellStart"/>
      <w:r>
        <w:t>VfPpkd-StrnGf-rymPhb-pZXsl</w:t>
      </w:r>
      <w:proofErr w:type="spellEnd"/>
      <w:r>
        <w:t>::before{opacity:.12;opacity:var(--mdc-ripple-activated-opacity,.12)}:not(.VfPpkd-StrnGf-rymPhb-ibnC6b-OWXEXe-OWB6Me).VfPpkd-StrnGf-rymPhb-ibnC6b-OWXEXe-pXU01b .VfPpkd-StrnGf-rymPhb-pZXsl::before,:not(.VfPpkd-StrnGf-rymPhb-ibnC6b-OWXEXe-OWB6Me).VfPpkd-StrnGf-rymPhb-ibnC6b-OWXEXe-pXU01b .VfPpkd-StrnGf-rymPhb-pZXsl::after{background-color:#6200ee;background-color:var(--mdc-ripple-color,var(--mdc-theme-primary,#6200ee))}:not(.VfPpkd-StrnGf-rymPhb-ibnC6b-OWXEXe-OWB6Me).VfPpkd-StrnGf-rymPhb-ibnC6b-OWXEXe-pXU01b:hover .VfPpkd-StrnGf-rymPhb-pZXsl::before,:not(.VfPpkd-StrnGf-rymPhb-ibnC6b-OWXEXe-OWB6Me).VfPpkd-StrnGf-rymPhb-ibnC6b-OWXEXe-pXU01b.VfPpkd-ksKsZd-XxIAqe-OWXEXe-ZmdkE .</w:t>
      </w:r>
      <w:proofErr w:type="spellStart"/>
      <w:r>
        <w:t>VfPpkd-StrnGf-rymPhb-pZXsl</w:t>
      </w:r>
      <w:proofErr w:type="spellEnd"/>
      <w:r>
        <w:t>::before{opacity:.16;opacity:var(--mdc-ripple-hover-opacity,.16)}:not(.VfPpkd-StrnGf-rymPhb-ibnC6b-OWXEXe-OWB6Me).VfPpkd-StrnGf-rymPhb-ibnC6b-OWXEXe-pXU01b.VfPpkd-ksKsZd-mWPk3d-OWXEXe-AHe6Kc-XpnDCe .VfPpkd-StrnGf-rymPhb-pZXsl::before,:not(.VfPpkd-StrnGf-rymPhb-ibnC6b-OWXEXe-OWB6Me).VfPpkd-StrnGf-rymPhb-ibnC6b-OWXEXe-pXU01b:not(.VfPpkd-ksKsZd-mWPk3d):focus .VfPpkd-StrnGf-rymPhb-pZXsl::before{transition-duration:75ms;opacity:.24;opacity:var(--mdc-ripple-focus-opacity,.24)}:not(.VfPpkd-StrnGf-rymPhb-ibnC6b-OWXEXe-OWB6Me).VfPpkd-StrnGf-rymPhb-ibnC6b-OWXEXe-pXU01b:not(.VfPpkd-ksKsZd-mWPk3d) .</w:t>
      </w:r>
      <w:proofErr w:type="spellStart"/>
      <w:r>
        <w:t>VfPpkd-StrnGf-rymPhb-pZXsl</w:t>
      </w:r>
      <w:proofErr w:type="spellEnd"/>
      <w:r>
        <w:t>::after{</w:t>
      </w:r>
      <w:proofErr w:type="spellStart"/>
      <w:r>
        <w:t>transition:opacity</w:t>
      </w:r>
      <w:proofErr w:type="spellEnd"/>
      <w:r>
        <w:t xml:space="preserve"> .15s linear}:not(.VfPpkd-StrnGf-rymPhb-ibnC6b-OWXEXe-OWB6Me).VfPpkd-StrnGf-rymPhb-ibnC6b-OWXEXe-pXU01b:not(.VfPpkd-ksKsZd-mWPk3d):active .VfPpkd-StrnGf-rymPhb-pZXsl::after{transition-duration:75ms;opacity:.24;opacity:var(--mdc-ripple-press-opacity,.24)}:not(.VfPpkd-StrnGf-rymPhb-ibnC6b-OWXEXe-OWB6Me).VfPpkd-StrnGf-rymPhb-ibnC6b-OWXEXe-pXU01b .</w:t>
      </w:r>
      <w:proofErr w:type="spellStart"/>
      <w:r>
        <w:t>VfPpkd-rymPhb-pZXsl</w:t>
      </w:r>
      <w:proofErr w:type="spellEnd"/>
      <w:r>
        <w:t>::before{opacity:.12;opacity:var(--mdc-ripple-activated-opacity,.12)}:not(.VfPpkd-StrnGf-rymPhb-ibnC6b-OWXEXe-OWB6Me).VfPpkd-StrnGf-rymPhb-ibnC6b-OWXEXe-pXU01b .VfPpkd-rymPhb-pZXsl::before,:not(.VfPpkd-StrnGf-rymPhb-ibnC6b-OWXEXe-OWB6Me).VfPpkd-StrnGf-rymPhb-ibnC6b-OWXEXe-pXU01b .VfPpkd-rymPhb-pZXsl::after{background-color:#6200ee;background-color:var(--mdc-ripple-color,var(--mdc-theme-primary,#6200ee))}:not(.VfPpkd-StrnGf-rymPhb-ibnC6b-OWXEXe-OWB6Me).VfPpkd-StrnGf-rymPhb-ibnC6b-OWXEXe-pXU01b:hover .VfPpkd-rymPhb-pZXsl::before,:not(.VfPpkd-StrnGf-rymPhb-ibnC6b-OWXEXe-OWB6Me).VfPpkd-StrnGf-rymPhb-ibnC6b-OWXEXe-pXU01b.VfPpkd-ksKsZd-XxIAqe-OWXEXe-ZmdkE .</w:t>
      </w:r>
      <w:proofErr w:type="spellStart"/>
      <w:r>
        <w:t>VfPpkd-rymPhb-pZXsl</w:t>
      </w:r>
      <w:proofErr w:type="spellEnd"/>
      <w:r>
        <w:t>::before{opacity:.16;opacity:var(--mdc-ripple-hover-opacity,.16)}:not(.VfPpkd-StrnGf-rymPhb-ibnC6b-OWXEXe-OWB6Me).VfPpkd-StrnGf-rymPhb-ibnC6b-OWXEXe-pXU01b.VfPpkd-ksKsZd-mWPk3d-OWXEXe-AHe6Kc-XpnDCe .VfPpkd-rymPhb-pZXsl::before,:not(.VfPpkd-StrnGf-rymPhb-ibnC6b-OWXEXe-OWB6Me).VfPpkd-StrnGf-rymPhb-ibnC6b-OWXEXe-pXU01b:not(.VfPpkd-ksKsZd-mWPk3d):focus .VfPpkd-rymPhb-pZXsl::before{transition-duration:75ms;opacity:.24;opacity:var(--mdc-ripple-focus-opacity,.24)}:not(.VfPpkd-StrnGf-rymPhb-ibnC6b-OWXEXe-OWB6Me).VfPpkd-StrnGf-rymPhb-ibnC6b-OWXEXe-pXU01b:not(.VfPpkd-ksKsZd-mWPk3d) .</w:t>
      </w:r>
      <w:proofErr w:type="spellStart"/>
      <w:r>
        <w:t>VfPpkd-rymPhb-pZXsl</w:t>
      </w:r>
      <w:proofErr w:type="spellEnd"/>
      <w:r>
        <w:t>::after{</w:t>
      </w:r>
      <w:proofErr w:type="spellStart"/>
      <w:r>
        <w:t>transition:opacity</w:t>
      </w:r>
      <w:proofErr w:type="spellEnd"/>
      <w:r>
        <w:t xml:space="preserve"> .15s linear}:not(.VfPpkd-StrnGf-rymPhb-ibnC6b-OWXEXe-OWB6Me).VfPpkd-StrnGf-rymPhb-ibnC6b-OWXEXe-pXU01b:not(.VfPpkd-ksKsZd-mWPk3d):active .VfPpkd-rymPhb-pZXsl::after{transition-duration:75ms;opacity:.24;opacity:var(--mdc-ripple-press-opacity,.24)}:not(.VfPpkd-StrnGf-rymPhb-ibnC6b-OWXEXe-OWB6Me).VfPpkd-StrnGf-rymPhb-ibnC6b-OWXEXe-pXU01b.VfPpkd-ksKsZd-mWPk3d{--mdc-ripple-fg-opacity:var(--mdc-ripple-press-opacity,0.24)}:not(.VfPpkd-StrnGf-rymPhb-ibnC6b-OWXEXe-OWB6Me).VfPpkd-StrnGf-rymPhb-ibnC6b-OWXEXe-gk6SMd .</w:t>
      </w:r>
      <w:proofErr w:type="spellStart"/>
      <w:r>
        <w:t>VfPpkd-StrnGf-rymPhb-pZXsl</w:t>
      </w:r>
      <w:proofErr w:type="spellEnd"/>
      <w:r>
        <w:t>::before{opacity:.08;opacity:var(--mdc-ripple-selected-opacity,.08)}:not(.VfPpkd-StrnGf-rymPhb-ibnC6b-OWXEXe-OWB6Me).VfPpkd-StrnGf-rymPhb-ibnC6b-OWXEXe-gk6SMd .VfPpkd-StrnGf-rymPhb-pZXsl::before,:not(.VfPpkd-StrnGf-rymPhb-ibnC6b-OWXEXe-OWB6Me).VfPpkd-StrnGf-rymPhb-ibnC6b-OWXEXe-gk6SMd .VfPpkd-StrnGf-rymPhb-pZXsl::after{background-color:#6200ee;background-color:var(--mdc-ripple-color,var(--mdc-theme-primary,#6200ee))}:not(.VfPpkd-StrnGf-rymPhb-ibnC6b-OWXEXe-OWB6Me).VfPpkd-StrnGf-rymPhb-ibnC6b-OWXEXe-gk6SMd:hover .VfPpkd-StrnGf-rymPhb-pZXsl::before,:not(.VfPpkd-StrnGf-rymPhb-ibnC6b-OWXEXe-OWB6Me).VfPpkd-StrnGf-rymPhb-ibnC6b-OWXEXe-gk6SMd.VfPpkd-ksKsZd-XxIAqe-OWXEXe-ZmdkE .</w:t>
      </w:r>
      <w:proofErr w:type="spellStart"/>
      <w:r>
        <w:t>VfPpkd-StrnGf-rymPhb-pZXsl</w:t>
      </w:r>
      <w:proofErr w:type="spellEnd"/>
      <w:r>
        <w:t>::before{opacity:.12;opacity:var(--mdc-ripple-hover-opacity,.12)}:not(.VfPpkd-StrnGf-rymPhb-ibnC6b-OWXEXe-OWB6Me).VfPpkd-StrnGf-rymPhb-ibnC6b-OWXEXe-gk6SMd.VfPpkd-ksKsZd-mWPk3d-OWXEXe-AHe6Kc-XpnDCe .VfPpkd-StrnGf-rymPhb-pZXsl::before,:not(.VfPpkd-StrnGf-rymPhb-ibnC6b-OWXEXe-OWB6Me).VfPpkd-StrnGf-rymPhb-ibnC6b-OWXEXe-gk6SMd:not(.VfPpkd-ksKsZd-mWPk3d):focus .VfPpkd-StrnGf-rymPhb-pZXsl::before{transition-duration:75ms;opacity:.2;opacity:var(--mdc-ripple-focus-opacity,.2)}:not(.VfPpkd-StrnGf-rymPhb-ibnC6b-OWXEXe-OWB6Me).VfPpkd-StrnGf-rymPhb-ibnC6b-OWXEXe-gk6SMd:not(.VfPpkd-ksKsZd-mWPk3d) .</w:t>
      </w:r>
      <w:proofErr w:type="spellStart"/>
      <w:r>
        <w:t>VfPpkd-StrnGf-rymPhb-pZXsl</w:t>
      </w:r>
      <w:proofErr w:type="spellEnd"/>
      <w:r>
        <w:t>::after{</w:t>
      </w:r>
      <w:proofErr w:type="spellStart"/>
      <w:r>
        <w:t>transition:opacity</w:t>
      </w:r>
      <w:proofErr w:type="spellEnd"/>
      <w:r>
        <w:t xml:space="preserve"> .15s linear}:not(.VfPpkd-StrnGf-rymPhb-ibnC6b-OWXEXe-OWB6Me).VfPpkd-StrnGf-rymPhb-ibnC6b-OWXEXe-gk6SMd:not(.VfPpkd-ksKsZd-mWPk3d):active .VfPpkd-StrnGf-rymPhb-pZXsl::after{transition-duration:75ms;opacity:.2;opacity:var(--mdc-ripple-press-opacity,.2)}:not(.VfPpkd-StrnGf-rymPhb-ibnC6b-OWXEXe-OWB6Me).VfPpkd-StrnGf-rymPhb-ibnC6b-OWXEXe-gk6SMd .</w:t>
      </w:r>
      <w:proofErr w:type="spellStart"/>
      <w:r>
        <w:t>VfPpkd-rymPhb-pZXsl</w:t>
      </w:r>
      <w:proofErr w:type="spellEnd"/>
      <w:r>
        <w:t>::before{opacity:.08;opacity:var(--mdc-ripple-selected-opacity,.08)}:not(.VfPpkd-StrnGf-rymPhb-ibnC6b-OWXEXe-OWB6Me).VfPpkd-StrnGf-rymPhb-ibnC6b-OWXEXe-gk6SMd .VfPpkd-rymPhb-pZXsl::before,:not(.VfPpkd-StrnGf-rymPhb-ibnC6b-OWXEXe-OWB6Me).VfPpkd-StrnGf-rymPhb-ibnC6b-OWXEXe-gk6SMd .VfPpkd-rymPhb-pZXsl::after{background-color:#6200ee;background-color:var(--mdc-ripple-color,var(--mdc-theme-primary,#6200ee))}:not(.VfPpkd-StrnGf-rymPhb-ibnC6b-OWXEXe-OWB6Me).VfPpkd-StrnGf-rymPhb-ibnC6b-OWXEXe-gk6SMd:hover .VfPpkd-rymPhb-pZXsl::before,:not(.VfPpkd-StrnGf-rymPhb-ibnC6b-OWXEXe-OWB6Me).VfPpkd-StrnGf-rymPhb-ibnC6b-OWXEXe-gk6SMd.VfPpkd-ksKsZd-XxIAqe-OWXEXe-ZmdkE .</w:t>
      </w:r>
      <w:proofErr w:type="spellStart"/>
      <w:r>
        <w:t>VfPpkd-rymPhb-pZXsl</w:t>
      </w:r>
      <w:proofErr w:type="spellEnd"/>
      <w:r>
        <w:t>::before{opacity:.12;opacity:var(--mdc-ripple-hover-opacity,.12)}:not(.VfPpkd-StrnGf-rymPhb-ibnC6b-OWXEXe-OWB6Me).VfPpkd-StrnGf-rymPhb-ibnC6b-OWXEXe-gk6SMd.VfPpkd-ksKsZd-mWPk3d-OWXEXe-AHe6Kc-XpnDCe .VfPpkd-rymPhb-pZXsl::before,:not(.VfPpkd-StrnGf-rymPhb-ibnC6b-OWXEXe-OWB6Me).VfPpkd-StrnGf-rymPhb-ibnC6b-OWXEXe-gk6SMd:not(.VfPpkd-ksKsZd-mWPk3d):focus .VfPpkd-rymPhb-pZXsl::before{transition-duration:75ms;opacity:.2;opacity:var(--mdc-ripple-focus-opacity,.2)}:not(.VfPpkd-StrnGf-rymPhb-ibnC6b-OWXEXe-OWB6Me).VfPpkd-StrnGf-rymPhb-ibnC6b-OWXEXe-gk6SMd:not(.VfPpkd-ksKsZd-mWPk3d) .</w:t>
      </w:r>
      <w:proofErr w:type="spellStart"/>
      <w:r>
        <w:t>VfPpkd-rymPhb-pZXsl</w:t>
      </w:r>
      <w:proofErr w:type="spellEnd"/>
      <w:r>
        <w:t>::after{</w:t>
      </w:r>
      <w:proofErr w:type="spellStart"/>
      <w:r>
        <w:t>transition:opacity</w:t>
      </w:r>
      <w:proofErr w:type="spellEnd"/>
      <w:r>
        <w:t xml:space="preserve"> .15s linear}:not(.VfPpkd-StrnGf-rymPhb-ibnC6b-OWXEXe-OWB6Me).VfPpkd-StrnGf-rymPhb-ibnC6b-OWXEXe-gk6SMd:not(.VfPpkd-ksKsZd-mWPk3d):active .VfPpkd-rymPhb-pZXsl::after{transition-duration:75ms;opacity:.2;opacity:var(--mdc-ripple-press-opacity,.2)}:not(.VfPpkd-StrnGf-rymPhb-ibnC6b-OWXEXe-OWB6Me).VfPpkd-StrnGf-rymPhb-ibnC6b-OWXEXe-gk6SMd.VfPpkd-ksKsZd-mWPk3d{--mdc-ripple-fg-opacity:var(--mdc-ripple-press-opacity,0.2)}:not(.VfPpkd-StrnGf-rymPhb-ibnC6b-OWXEXe-OWB6Me).VfPpkd-StrnGf-rymPhb-ibnC6b .VfPpkd-StrnGf-rymPhb-pZXsl,:not(.VfPpkd-StrnGf-rymPhb-ibnC6b-OWXEXe-OWB6Me).VfPpkd-StrnGf-rymPhb-ibnC6b .VfPpkd-rymPhb-pZXsl{position:absolute;top:0;left:0;width:100%;height:100%;pointer-events:none}:not(.VfPpkd-rymPhb-ibnC6b-OWXEXe-OWB6Me).VfPpkd-rymPhb-ibnC6b{--mdc-ripple-fg-size:0;--mdc-ripple-left:0;--mdc-ripple-top:0;--mdc-ripple-fg-scale:1;--mdc-ripple-fg-translate-end:0;--mdc-ripple-fg-translate-start:0;-webkit-tap-highlight-color:rgba(0,0,0,0);will-change:transform,opacity}:not(.VfPpkd-rymPhb-ibnC6b-OWXEXe-OWB6Me).VfPpkd-rymPhb-ibnC6b .VfPpkd-rymPhb-pZXsl::before,:not(.VfPpkd-rymPhb-ibnC6b-OWXEXe-OWB6Me).VfPpkd-rymPhb-ibnC6b .VfPpkd-rymPhb-pZXsl::after{position:absolute;border-radius:50%;opacity:0;pointer-events:none;content:""}:not(.VfPpkd-rymPhb-ibnC6b-OWXEXe-OWB6Me).VfPpkd-rymPhb-ibnC6b .</w:t>
      </w:r>
      <w:proofErr w:type="spellStart"/>
      <w:r>
        <w:t>VfPpkd-rymPhb-pZXsl</w:t>
      </w:r>
      <w:proofErr w:type="spellEnd"/>
      <w:r>
        <w:t>::before{</w:t>
      </w:r>
      <w:proofErr w:type="spellStart"/>
      <w:r>
        <w:t>transition:opacity</w:t>
      </w:r>
      <w:proofErr w:type="spellEnd"/>
      <w:r>
        <w:t xml:space="preserve"> 15ms </w:t>
      </w:r>
      <w:proofErr w:type="spellStart"/>
      <w:r>
        <w:t>linear,background</w:t>
      </w:r>
      <w:proofErr w:type="spellEnd"/>
      <w:r>
        <w:t>-color 15ms linear;z-index:1;z-index:var(--mdc-ripple-z-index,1)}:not(.VfPpkd-rymPhb-ibnC6b-OWXEXe-OWB6Me).VfPpkd-rymPhb-ibnC6b .</w:t>
      </w:r>
      <w:proofErr w:type="spellStart"/>
      <w:r>
        <w:t>VfPpkd-rymPhb-pZXsl</w:t>
      </w:r>
      <w:proofErr w:type="spellEnd"/>
      <w:r>
        <w:t>::after{z-index:0;z-index:var(--mdc-ripple-z-index,0)}:not(.VfPpkd-rymPhb-ibnC6b-OWXEXe-OWB6Me).VfPpkd-rymPhb-ibnC6b.VfPpkd-ksKsZd-mWPk3d .</w:t>
      </w:r>
      <w:proofErr w:type="spellStart"/>
      <w:r>
        <w:t>VfPpkd-rymPhb-pZXsl</w:t>
      </w:r>
      <w:proofErr w:type="spellEnd"/>
      <w:r>
        <w:t>::before{</w:t>
      </w:r>
      <w:proofErr w:type="spellStart"/>
      <w:r>
        <w:t>transform:scale</w:t>
      </w:r>
      <w:proofErr w:type="spellEnd"/>
      <w:r>
        <w:t>(</w:t>
      </w:r>
      <w:proofErr w:type="spellStart"/>
      <w:r>
        <w:t>var</w:t>
      </w:r>
      <w:proofErr w:type="spellEnd"/>
      <w:r>
        <w:t>(--mdc-ripple-fg-scale,1))}:not(.VfPpkd-rymPhb-ibnC6b-OWXEXe-OWB6Me).VfPpkd-rymPhb-ibnC6b.VfPpkd-ksKsZd-mWPk3d .VfPpkd-rymPhb-pZXsl::after{top:0;left:0;transform:scale(0);transform-origin:center center}:not(.VfPpkd-rymPhb-ibnC6b-OWXEXe-OWB6Me).VfPpkd-rymPhb-ibnC6b.VfPpkd-ksKsZd-mWPk3d-OWXEXe-ZNMTqd .</w:t>
      </w:r>
      <w:proofErr w:type="spellStart"/>
      <w:r>
        <w:t>VfPpkd-rymPhb-pZXsl</w:t>
      </w:r>
      <w:proofErr w:type="spellEnd"/>
      <w:r>
        <w:t>::after{</w:t>
      </w:r>
      <w:proofErr w:type="spellStart"/>
      <w:r>
        <w:t>top:var</w:t>
      </w:r>
      <w:proofErr w:type="spellEnd"/>
      <w:r>
        <w:t>(--mdc-ripple-top,0);</w:t>
      </w:r>
      <w:proofErr w:type="spellStart"/>
      <w:r>
        <w:t>left:var</w:t>
      </w:r>
      <w:proofErr w:type="spellEnd"/>
      <w:r>
        <w:t>(--mdc-ripple-left,0)}:not(.VfPpkd-rymPhb-ibnC6b-OWXEXe-OWB6Me).VfPpkd-rymPhb-ibnC6b.VfPpkd-ksKsZd-mWPk3d-OWXEXe-Tv8l5d-lJfZMc .</w:t>
      </w:r>
      <w:proofErr w:type="spellStart"/>
      <w:r>
        <w:t>VfPpkd-rymPhb-pZXsl</w:t>
      </w:r>
      <w:proofErr w:type="spellEnd"/>
      <w:r>
        <w:t>::after{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forwards}:not(.VfPpkd-rymPhb-ibnC6b-OWXEXe-OWB6Me).VfPpkd-rymPhb-ibnC6b.VfPpkd-ksKsZd-mWPk3d-OWXEXe-Tv8l5d-OmS1vf .</w:t>
      </w:r>
      <w:proofErr w:type="spellStart"/>
      <w:r>
        <w:t>VfPpkd-rymPhb-pZXsl</w:t>
      </w:r>
      <w:proofErr w:type="spellEnd"/>
      <w:r>
        <w:t>::after{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(--mdc-ripple-fg-scale,1))}:not(.VfPpkd-rymPhb-ibnC6b-OWXEXe-OWB6Me).VfPpkd-rymPhb-ibnC6b .VfPpkd-rymPhb-pZXsl::before,:not(.VfPpkd-rymPhb-ibnC6b-OWXEXe-OWB6Me).VfPpkd-rymPhb-ibnC6b .VfPpkd-rymPhb-pZXsl::after{top:-50%;left:-50%;width:200%;height:200%}:not(.VfPpkd-rymPhb-ibnC6b-OWXEXe-OWB6Me).VfPpkd-rymPhb-ibnC6b.VfPpkd-ksKsZd-mWPk3d .</w:t>
      </w:r>
      <w:proofErr w:type="spellStart"/>
      <w:r>
        <w:t>VfPpkd-rymPhb-pZXsl</w:t>
      </w:r>
      <w:proofErr w:type="spellEnd"/>
      <w:r>
        <w:t>::after{</w:t>
      </w:r>
      <w:proofErr w:type="spellStart"/>
      <w:r>
        <w:t>width:var</w:t>
      </w:r>
      <w:proofErr w:type="spellEnd"/>
      <w:r>
        <w:t>(--mdc-ripple-fg-size,100%);</w:t>
      </w:r>
      <w:proofErr w:type="spellStart"/>
      <w:r>
        <w:t>height:var</w:t>
      </w:r>
      <w:proofErr w:type="spellEnd"/>
      <w:r>
        <w:t>(--mdc-ripple-fg-size,100%)}:not(.VfPpkd-rymPhb-ibnC6b-OWXEXe-OWB6Me).VfPpkd-rymPhb-ibnC6b .VfPpkd-rymPhb-pZXsl::before,:not(.VfPpkd-rymPhb-ibnC6b-OWXEXe-OWB6Me).VfPpkd-rymPhb-ibnC6b .VfPpkd-rymPhb-pZXsl::after{background-color:#000;background-color:var(--mdc-ripple-color,#000)}:not(.VfPpkd-rymPhb-ibnC6b-OWXEXe-OWB6Me).VfPpkd-rymPhb-ibnC6b:hover .VfPpkd-rymPhb-pZXsl::before,:not(.VfPpkd-rymPhb-ibnC6b-OWXEXe-OWB6Me).VfPpkd-rymPhb-ibnC6b.VfPpkd-ksKsZd-XxIAqe-OWXEXe-ZmdkE .</w:t>
      </w:r>
      <w:proofErr w:type="spellStart"/>
      <w:r>
        <w:t>VfPpkd-rymPhb-pZXsl</w:t>
      </w:r>
      <w:proofErr w:type="spellEnd"/>
      <w:r>
        <w:t>::before{opacity:.04;opacity:var(--mdc-ripple-hover-opacity,.04)}:not(.VfPpkd-rymPhb-ibnC6b-OWXEXe-OWB6Me).VfPpkd-rymPhb-ibnC6b.VfPpkd-ksKsZd-mWPk3d-OWXEXe-AHe6Kc-XpnDCe .VfPpkd-rymPhb-pZXsl::before,:not(.VfPpkd-rymPhb-ibnC6b-OWXEXe-OWB6Me).VfPpkd-rymPhb-ibnC6b:not(.VfPpkd-ksKsZd-mWPk3d):focus .VfPpkd-rymPhb-pZXsl::before{transition-duration:75ms;opacity:.12;opacity:var(--mdc-ripple-focus-opacity,.12)}:not(.VfPpkd-rymPhb-ibnC6b-OWXEXe-OWB6Me).VfPpkd-rymPhb-ibnC6b:not(.VfPpkd-ksKsZd-mWPk3d) .</w:t>
      </w:r>
      <w:proofErr w:type="spellStart"/>
      <w:r>
        <w:t>VfPpkd-rymPhb-pZXsl</w:t>
      </w:r>
      <w:proofErr w:type="spellEnd"/>
      <w:r>
        <w:t>::after{</w:t>
      </w:r>
      <w:proofErr w:type="spellStart"/>
      <w:r>
        <w:t>transition:opacity</w:t>
      </w:r>
      <w:proofErr w:type="spellEnd"/>
      <w:r>
        <w:t xml:space="preserve"> .15s linear}:not(.VfPpkd-rymPhb-ibnC6b-OWXEXe-OWB6Me).VfPpkd-rymPhb-ibnC6b:not(.VfPpkd-ksKsZd-mWPk3d):active .VfPpkd-rymPhb-pZXsl::after{transition-duration:75ms;opacity:.12;opacity:var(--mdc-ripple-press-opacity,.12)}:not(.VfPpkd-rymPhb-ibnC6b-OWXEXe-OWB6Me).VfPpkd-rymPhb-ibnC6b.VfPpkd-ksKsZd-mWPk3d{--mdc-ripple-fg-opacity:var(--mdc-ripple-press-opacity,0.12)}:not(.VfPpkd-rymPhb-ibnC6b-OWXEXe-OWB6Me).VfPpkd-rymPhb-ibnC6b-OWXEXe-pXU01b .</w:t>
      </w:r>
      <w:proofErr w:type="spellStart"/>
      <w:r>
        <w:t>VfPpkd-rymPhb-pZXsl</w:t>
      </w:r>
      <w:proofErr w:type="spellEnd"/>
      <w:r>
        <w:t>::before{opacity:.12;opacity:var(--mdc-ripple-activated-opacity,.12)}:not(.VfPpkd-rymPhb-ibnC6b-OWXEXe-OWB6Me).VfPpkd-rymPhb-ibnC6b-OWXEXe-pXU01b .VfPpkd-rymPhb-pZXsl::before,:not(.VfPpkd-rymPhb-ibnC6b-OWXEXe-OWB6Me).VfPpkd-rymPhb-ibnC6b-OWXEXe-pXU01b .VfPpkd-rymPhb-pZXsl::after{background-color:#6200ee;background-color:var(--mdc-ripple-color,var(--mdc-theme-primary,#6200ee))}:not(.VfPpkd-rymPhb-ibnC6b-OWXEXe-OWB6Me).VfPpkd-rymPhb-ibnC6b-OWXEXe-pXU01b:hover .VfPpkd-rymPhb-pZXsl::before,:not(.VfPpkd-rymPhb-ibnC6b-OWXEXe-OWB6Me).VfPpkd-rymPhb-ibnC6b-OWXEXe-pXU01b.VfPpkd-ksKsZd-XxIAqe-OWXEXe-ZmdkE .</w:t>
      </w:r>
      <w:proofErr w:type="spellStart"/>
      <w:r>
        <w:t>VfPpkd-rymPhb-pZXsl</w:t>
      </w:r>
      <w:proofErr w:type="spellEnd"/>
      <w:r>
        <w:t>::before{opacity:.16;opacity:var(--mdc-ripple-hover-opacity,.16)}:not(.VfPpkd-rymPhb-ibnC6b-OWXEXe-OWB6Me).VfPpkd-rymPhb-ibnC6b-OWXEXe-pXU01b.VfPpkd-ksKsZd-mWPk3d-OWXEXe-AHe6Kc-XpnDCe .VfPpkd-rymPhb-pZXsl::before,:not(.VfPpkd-rymPhb-ibnC6b-OWXEXe-OWB6Me).VfPpkd-rymPhb-ibnC6b-OWXEXe-pXU01b:not(.VfPpkd-ksKsZd-mWPk3d):focus .VfPpkd-rymPhb-pZXsl::before{transition-duration:75ms;opacity:.24;opacity:var(--mdc-ripple-focus-opacity,.24)}:not(.VfPpkd-rymPhb-ibnC6b-OWXEXe-OWB6Me).VfPpkd-rymPhb-ibnC6b-OWXEXe-pXU01b:not(.VfPpkd-ksKsZd-mWPk3d) .</w:t>
      </w:r>
      <w:proofErr w:type="spellStart"/>
      <w:r>
        <w:t>VfPpkd-rymPhb-pZXsl</w:t>
      </w:r>
      <w:proofErr w:type="spellEnd"/>
      <w:r>
        <w:t>::after{</w:t>
      </w:r>
      <w:proofErr w:type="spellStart"/>
      <w:r>
        <w:t>transition:opacity</w:t>
      </w:r>
      <w:proofErr w:type="spellEnd"/>
      <w:r>
        <w:t xml:space="preserve"> .15s linear}:not(.VfPpkd-rymPhb-ibnC6b-OWXEXe-OWB6Me).VfPpkd-rymPhb-ibnC6b-OWXEXe-pXU01b:not(.VfPpkd-ksKsZd-mWPk3d):active .VfPpkd-rymPhb-pZXsl::after{transition-duration:75ms;opacity:.24;opacity:var(--mdc-ripple-press-opacity,.24)}:not(.VfPpkd-rymPhb-ibnC6b-OWXEXe-OWB6Me).VfPpkd-rymPhb-ibnC6b-OWXEXe-pXU01b.VfPpkd-ksKsZd-mWPk3d{--mdc-ripple-fg-opacity:var(--mdc-ripple-press-opacity,0.24)}:not(.VfPpkd-rymPhb-ibnC6b-OWXEXe-OWB6Me).VfPpkd-rymPhb-ibnC6b-OWXEXe-gk6SMd .</w:t>
      </w:r>
      <w:proofErr w:type="spellStart"/>
      <w:r>
        <w:t>VfPpkd-rymPhb-pZXsl</w:t>
      </w:r>
      <w:proofErr w:type="spellEnd"/>
      <w:r>
        <w:t>::before{opacity:.08;opacity:var(--mdc-ripple-selected-opacity,.08)}:not(.VfPpkd-rymPhb-ibnC6b-OWXEXe-OWB6Me).VfPpkd-rymPhb-ibnC6b-OWXEXe-gk6SMd .VfPpkd-rymPhb-pZXsl::before,:not(.VfPpkd-rymPhb-ibnC6b-OWXEXe-OWB6Me).VfPpkd-rymPhb-ibnC6b-OWXEXe-gk6SMd .VfPpkd-rymPhb-pZXsl::after{background-color:#6200ee;background-color:var(--mdc-ripple-color,var(--mdc-theme-primary,#6200ee))}:not(.VfPpkd-rymPhb-ibnC6b-OWXEXe-OWB6Me).VfPpkd-rymPhb-ibnC6b-OWXEXe-gk6SMd:hover .VfPpkd-rymPhb-pZXsl::before,:not(.VfPpkd-rymPhb-ibnC6b-OWXEXe-OWB6Me).VfPpkd-rymPhb-ibnC6b-OWXEXe-gk6SMd.VfPpkd-ksKsZd-XxIAqe-OWXEXe-ZmdkE .</w:t>
      </w:r>
      <w:proofErr w:type="spellStart"/>
      <w:r>
        <w:t>VfPpkd-rymPhb-pZXsl</w:t>
      </w:r>
      <w:proofErr w:type="spellEnd"/>
      <w:r>
        <w:t>::before{opacity:.12;opacity:var(--mdc-ripple-hover-opacity,.12)}:not(.VfPpkd-rymPhb-ibnC6b-OWXEXe-OWB6Me).VfPpkd-rymPhb-ibnC6b-OWXEXe-gk6SMd.VfPpkd-ksKsZd-mWPk3d-OWXEXe-AHe6Kc-XpnDCe .VfPpkd-rymPhb-pZXsl::before,:not(.VfPpkd-rymPhb-ibnC6b-OWXEXe-OWB6Me).VfPpkd-rymPhb-ibnC6b-OWXEXe-gk6SMd:not(.VfPpkd-ksKsZd-mWPk3d):focus .VfPpkd-rymPhb-pZXsl::before{transition-duration:75ms;opacity:.2;opacity:var(--mdc-ripple-focus-opacity,.2)}:not(.VfPpkd-rymPhb-ibnC6b-OWXEXe-OWB6Me).VfPpkd-rymPhb-ibnC6b-OWXEXe-gk6SMd:not(.VfPpkd-ksKsZd-mWPk3d) .</w:t>
      </w:r>
      <w:proofErr w:type="spellStart"/>
      <w:r>
        <w:t>VfPpkd-rymPhb-pZXsl</w:t>
      </w:r>
      <w:proofErr w:type="spellEnd"/>
      <w:r>
        <w:t>::after{</w:t>
      </w:r>
      <w:proofErr w:type="spellStart"/>
      <w:r>
        <w:t>transition:opacity</w:t>
      </w:r>
      <w:proofErr w:type="spellEnd"/>
      <w:r>
        <w:t xml:space="preserve"> .15s linear}:not(.VfPpkd-rymPhb-ibnC6b-OWXEXe-OWB6Me).VfPpkd-rymPhb-ibnC6b-OWXEXe-gk6SMd:not(.VfPpkd-ksKsZd-mWPk3d):active .VfPpkd-rymPhb-pZXsl::after{transition-duration:75ms;opacity:.2;opacity:var(--mdc-ripple-press-opacity,.2)}:not(.VfPpkd-rymPhb-ibnC6b-OWXEXe-OWB6Me).VfPpkd-rymPhb-ibnC6b-OWXEXe-gk6SMd.VfPpkd-ksKsZd-mWPk3d{--mdc-ripple-fg-opacity:var(--mdc-ripple-press-opacity,0.2)}:not(.VfPpkd-rymPhb-ibnC6b-OWXEXe-OWB6Me).VfPpkd-rymPhb-ibnC6b .VfPpkd-rymPhb-pZXsl{position:relative;outline:none;overflow:hidden;position:absolute;top:0;left:0;width:100%;height:100%;pointer-events:none}.VfPpkd-GCYh9b{padding:10px}.VfPpkd-GCYh9b .VfPpkd-gBXA9-bMcfAe:enabled:not(:checked)+.</w:t>
      </w:r>
      <w:proofErr w:type="spellStart"/>
      <w:r>
        <w:t>VfPpkd-RsCWK</w:t>
      </w:r>
      <w:proofErr w:type="spellEnd"/>
      <w:r>
        <w:t xml:space="preserve"> .VfPpkd-wVo5xe-LkdAo{</w:t>
      </w:r>
      <w:proofErr w:type="spellStart"/>
      <w:r>
        <w:t>border-color:rgba</w:t>
      </w:r>
      <w:proofErr w:type="spellEnd"/>
      <w:r>
        <w:t>(0,0,0,.54)}.VfPpkd-GCYh9b .VfPpkd-gBXA9-bMcfAe:enabled:checked+.VfPpkd-RsCWK .VfPpkd-wVo5xe-LkdAo{border-color:#018786;border-color:var(--mdc-theme-secondary,#018786)}.VfPpkd-GCYh9b .VfPpkd-gBXA9-bMcfAe:enabled+.VfPpkd-RsCWK .VfPpkd-Z5TpLc-LkdAo{border-color:#018786;border-color:var(--mdc-theme-secondary,#018786)}.VfPpkd-GCYh9b [aria-disabled=true] .VfPpkd-gBXA9-bMcfAe:not(:checked)+.</w:t>
      </w:r>
      <w:proofErr w:type="spellStart"/>
      <w:r>
        <w:t>VfPpkd-RsCWK</w:t>
      </w:r>
      <w:proofErr w:type="spellEnd"/>
      <w:r>
        <w:t xml:space="preserve"> .VfPpkd-wVo5xe-LkdAo,.VfPpkd-GCYh9b .VfPpkd-gBXA9-bMcfAe:disabled:not(:checked)+.</w:t>
      </w:r>
      <w:proofErr w:type="spellStart"/>
      <w:r>
        <w:t>VfPpkd-RsCWK</w:t>
      </w:r>
      <w:proofErr w:type="spellEnd"/>
      <w:r>
        <w:t xml:space="preserve"> .VfPpkd-wVo5xe-LkdAo{</w:t>
      </w:r>
      <w:proofErr w:type="spellStart"/>
      <w:r>
        <w:t>border-color:rgba</w:t>
      </w:r>
      <w:proofErr w:type="spellEnd"/>
      <w:r>
        <w:t>(0,0,0,.38)}.VfPpkd-GCYh9b [aria-disabled=true] .VfPpkd-gBXA9-bMcfAe:checked+.VfPpkd-RsCWK .VfPpkd-wVo5xe-LkdAo,.VfPpkd-GCYh9b .VfPpkd-gBXA9-bMcfAe:disabled:checked+.VfPpkd-RsCWK .VfPpkd-wVo5xe-LkdAo{</w:t>
      </w:r>
      <w:proofErr w:type="spellStart"/>
      <w:r>
        <w:t>border-color:rgba</w:t>
      </w:r>
      <w:proofErr w:type="spellEnd"/>
      <w:r>
        <w:t>(0,0,0,.38)}.VfPpkd-GCYh9b [aria-disabled=true] .VfPpkd-gBXA9-bMcfAe+.VfPpkd-RsCWK .VfPpkd-Z5TpLc-LkdAo,.VfPpkd-GCYh9b .VfPpkd-gBXA9-bMcfAe:disabled+.VfPpkd-RsCWK .VfPpkd-Z5TpLc-LkdAo{</w:t>
      </w:r>
      <w:proofErr w:type="spellStart"/>
      <w:r>
        <w:t>border-color:rgba</w:t>
      </w:r>
      <w:proofErr w:type="spellEnd"/>
      <w:r>
        <w:t>(0,0,0,.38)}.VfPpkd-GCYh9b .VfPpkd-RsCWK::before{background-color:#018786;background-color:var(--mdc-theme-secondary,#018786)}.VfPpkd-GCYh9b .VfPpkd-RsCWK::before{top:-10px;left:-10px;width:40px;height:40px}.VfPpkd-GCYh9b .VfPpkd-gBXA9-bMcfAe{top:0;right:0;left:0;width:40px;height:40px}@media (-</w:t>
      </w:r>
      <w:proofErr w:type="spellStart"/>
      <w:r>
        <w:t>ms-high-contrast:active</w:t>
      </w:r>
      <w:proofErr w:type="spellEnd"/>
      <w:r>
        <w:t>),screen and (forced-colors:active){.VfPpkd-GCYh9b.VfPpkd-GCYh9b-OWXEXe-OWB6Me [aria-disabled=true] .VfPpkd-gBXA9-bMcfAe:not(:checked)+.</w:t>
      </w:r>
      <w:proofErr w:type="spellStart"/>
      <w:r>
        <w:t>VfPpkd-RsCWK</w:t>
      </w:r>
      <w:proofErr w:type="spellEnd"/>
      <w:r>
        <w:t xml:space="preserve"> .VfPpkd-wVo5xe-LkdAo,.VfPpkd-GCYh9b.VfPpkd-GCYh9b-OWXEXe-OWB6Me .VfPpkd-gBXA9-bMcfAe:disabled:not(:checked)+.</w:t>
      </w:r>
      <w:proofErr w:type="spellStart"/>
      <w:r>
        <w:t>VfPpkd-RsCWK</w:t>
      </w:r>
      <w:proofErr w:type="spellEnd"/>
      <w:r>
        <w:t xml:space="preserve"> .VfPpkd-wVo5xe-LkdAo{border-color:GrayText}.VfPpkd-GCYh9b.VfPpkd-GCYh9b-OWXEXe-OWB6Me [aria-disabled=true] .VfPpkd-gBXA9-bMcfAe:checked+.VfPpkd-RsCWK .VfPpkd-wVo5xe-LkdAo,.VfPpkd-GCYh9b.VfPpkd-GCYh9b-OWXEXe-OWB6Me .VfPpkd-gBXA9-bMcfAe:disabled:checked+.VfPpkd-RsCWK .VfPpkd-wVo5xe-LkdAo{border-color:GrayText}.VfPpkd-GCYh9b.VfPpkd-GCYh9b-OWXEXe-OWB6Me [aria-disabled=true] .VfPpkd-gBXA9-bMcfAe+.VfPpkd-RsCWK .VfPpkd-Z5TpLc-LkdAo,.VfPpkd-GCYh9b.VfPpkd-GCYh9b-OWXEXe-OWB6Me .VfPpkd-gBXA9-bMcfAe:disabled+.VfPpkd-RsCWK .VfPpkd-Z5TpLc-LkdAo{border-color:GrayText}}.VfPpkd-GCYh9b{display:inline-block;position:relative;flex:0 0 auto;box-sizing:content-box;width:20px;height:20px;cursor:pointer;will-change:opacity,transform,border-color,color}.VfPpkd-GCYh9b[hidden]{display:none}.VfPpkd-RsCWK{display:inline-block;position:relative;box-sizing:border-box;width:20px;height:20px}.VfPpkd-RsCWK::before{position:absolute;transform:scale(0,0);border-radius:50%;opacity:0;pointer-events:none;content:"";transition:opacity .12s 0ms cubic-</w:t>
      </w:r>
      <w:proofErr w:type="spellStart"/>
      <w:r>
        <w:t>bezier</w:t>
      </w:r>
      <w:proofErr w:type="spellEnd"/>
      <w:r>
        <w:t>(.4,0,.6,1),transform .12s 0ms cubic-bezier(.4,0,.6,1)}.VfPpkd-wVo5xe-LkdAo{position:absolute;top:0;left:0;box-sizing:border-box;width:100%;height:100%;border-width:2px;border-style:solid;border-radius:50%;transition:border-color .12s 0ms cubic-bezier(.4,0,.6,1)}.VfPpkd-Z5TpLc-LkdAo{position:absolute;top:0;left:0;box-sizing:border-box;width:100%;height:100%;transform:scale(0,0);border-width:10px;border-style:solid;border-radius:50%;transition:transform .12s 0ms cubic-</w:t>
      </w:r>
      <w:proofErr w:type="spellStart"/>
      <w:r>
        <w:t>bezier</w:t>
      </w:r>
      <w:proofErr w:type="spellEnd"/>
      <w:r>
        <w:t>(.4,0,.6,1),border-color .12s 0ms cubic-bezier(.4,0,.6,1)}.VfPpkd-gBXA9-bMcfAe{position:absolute;margin:0;padding:0;opacity:0;cursor:inherit;z-index:1}.VfPpkd-GCYh9b-OWXEXe-dgl2Hf{margin-top:4px;margin-bottom:4px;margin-right:4px;margin-left:4px}.VfPpkd-GCYh9b-OWXEXe-dgl2Hf .VfPpkd-gBXA9-bMcfAe{top:-4px;right:-4px;left:-4px;width:48px;height:48px}.VfPpkd-GCYh9b.VfPpkd-ksKsZd-mWPk3d-OWXEXe-AHe6Kc-XpnDCe .VfPpkd-r6xRoe-LhBDec,.VfPpkd-GCYh9b:not(.VfPpkd-ksKsZd-mWPk3d):focus .VfPpkd-r6xRoe-LhBDec{pointer-events:none;border:2px solid transparent;border-radius:6px;box-sizing:content-box;position:absolute;top:50%;left:50%;transform:translate(-50%,-50%);height:100%;width:100%}@media screen and (forced-colors:active){.VfPpkd-GCYh9b.VfPpkd-ksKsZd-mWPk3d-OWXEXe-AHe6Kc-XpnDCe .VfPpkd-r6xRoe-LhBDec,.VfPpkd-GCYh9b:not(.VfPpkd-ksKsZd-mWPk3d):focus .VfPpkd-r6xRoe-LhBDec{border-color:CanvasText}}.VfPpkd-GCYh9b.VfPpkd-ksKsZd-mWPk3d-OWXEXe-AHe6Kc-XpnDCe .VfPpkd-r6xRoe-LhBDec::after,.VfPpkd-GCYh9b:not(.VfPpkd-ksKsZd-mWPk3d):focus .VfPpkd-r6xRoe-LhBDec::after{content:"";border:2px solid transparent;border-radius:8px;display:block;position:absolute;top:50%;left:50%;transform:translate(-50%,-50%);height:calc(100% + 4px);</w:t>
      </w:r>
      <w:proofErr w:type="spellStart"/>
      <w:r>
        <w:t>width:calc</w:t>
      </w:r>
      <w:proofErr w:type="spellEnd"/>
      <w:r>
        <w:t>(100% + 4px)}@media screen and (forced-colors:active){.VfPpkd-GCYh9b.VfPpkd-ksKsZd-mWPk3d-OWXEXe-AHe6Kc-XpnDCe .VfPpkd-r6xRoe-LhBDec::after,.VfPpkd-GCYh9b:not(.VfPpkd-ksKsZd-mWPk3d):focus .VfPpkd-r6xRoe-LhBDec::after{border-color:CanvasText}}.VfPpkd-gBXA9-bMcfAe:checked+.VfPpkd-RsCWK,.VfPpkd-gBXA9-bMcfAe:disabled+.VfPpkd-RsCWK{transition:opacity .12s 0ms cubic-</w:t>
      </w:r>
      <w:proofErr w:type="spellStart"/>
      <w:r>
        <w:t>bezier</w:t>
      </w:r>
      <w:proofErr w:type="spellEnd"/>
      <w:r>
        <w:t>(0,0,.2,1),transform .12s 0ms cubic-bezier(0,0,.2,1)}.VfPpkd-gBXA9-bMcfAe:checked+.VfPpkd-RsCWK .VfPpkd-wVo5xe-LkdAo,.VfPpkd-gBXA9-bMcfAe:disabled+.VfPpkd-RsCWK .VfPpkd-wVo5xe-LkdAo{</w:t>
      </w:r>
      <w:proofErr w:type="spellStart"/>
      <w:r>
        <w:t>transition:border-color</w:t>
      </w:r>
      <w:proofErr w:type="spellEnd"/>
      <w:r>
        <w:t xml:space="preserve"> .12s 0ms cubic-bezier(0,0,.2,1)}.VfPpkd-gBXA9-bMcfAe:checked+.VfPpkd-RsCWK .VfPpkd-Z5TpLc-LkdAo,.VfPpkd-gBXA9-bMcfAe:disabled+.VfPpkd-RsCWK .VfPpkd-Z5TpLc-LkdAo{</w:t>
      </w:r>
      <w:proofErr w:type="spellStart"/>
      <w:r>
        <w:t>transition:transform</w:t>
      </w:r>
      <w:proofErr w:type="spellEnd"/>
      <w:r>
        <w:t xml:space="preserve"> .12s 0ms cubic-</w:t>
      </w:r>
      <w:proofErr w:type="spellStart"/>
      <w:r>
        <w:t>bezier</w:t>
      </w:r>
      <w:proofErr w:type="spellEnd"/>
      <w:r>
        <w:t>(0,0,.2,1),border-color .12s 0ms cubic-bezier(0,0,.2,1)}.VfPpkd-GCYh9b-OWXEXe-OWB6Me{cursor:default;pointer-events:none}.VfPpkd-gBXA9-bMcfAe:checked+.VfPpkd-RsCWK .VfPpkd-Z5TpLc-LkdAo{</w:t>
      </w:r>
      <w:proofErr w:type="spellStart"/>
      <w:r>
        <w:t>transform:scale</w:t>
      </w:r>
      <w:proofErr w:type="spellEnd"/>
      <w:r>
        <w:t>(.5);</w:t>
      </w:r>
      <w:proofErr w:type="spellStart"/>
      <w:r>
        <w:t>transition:transform</w:t>
      </w:r>
      <w:proofErr w:type="spellEnd"/>
      <w:r>
        <w:t xml:space="preserve"> .12s 0ms cubic-</w:t>
      </w:r>
      <w:proofErr w:type="spellStart"/>
      <w:r>
        <w:t>bezier</w:t>
      </w:r>
      <w:proofErr w:type="spellEnd"/>
      <w:r>
        <w:t>(0,0,.2,1),border-color .12s 0ms cubic-bezier(0,0,.2,1)}.VfPpkd-gBXA9-bMcfAe:disabled+.VfPpkd-RsCWK,[aria-disabled=true] .VfPpkd-gBXA9-bMcfAe+.VfPpkd-RsCWK{cursor:default}.VfPpkd-gBXA9-bMcfAe:focus+.VfPpkd-RsCWK::before{transform:scale(1);opacity:.12;transition:opacity .12s 0ms cubic-</w:t>
      </w:r>
      <w:proofErr w:type="spellStart"/>
      <w:r>
        <w:t>bezier</w:t>
      </w:r>
      <w:proofErr w:type="spellEnd"/>
      <w:r>
        <w:t>(0,0,.2,1),transform .12s 0ms cubic-</w:t>
      </w:r>
      <w:proofErr w:type="spellStart"/>
      <w:r>
        <w:t>bezier</w:t>
      </w:r>
      <w:proofErr w:type="spellEnd"/>
      <w:r>
        <w:t>(0,0,.2,1)}.VfPpkd-GCYh9b{--mdc-ripple-fg-size:0;--mdc-ripple-left:0;--mdc-ripple-top:0;--mdc-ripple-fg-scale:1;--mdc-ripple-fg-translate-end:0;--mdc-ripple-fg-translate-start:0;-webkit-tap-highlight-color:rgba(0,0,0,0);will-change:transform,opacity}.VfPpkd-GCYh9b .</w:t>
      </w:r>
      <w:proofErr w:type="spellStart"/>
      <w:r>
        <w:t>VfPpkd-eHTEvd</w:t>
      </w:r>
      <w:proofErr w:type="spellEnd"/>
      <w:r>
        <w:t>::before,.VfPpkd-GCYh9b .VfPpkd-eHTEvd::after{position:absolute;border-radius:50%;opacity:0;pointer-events:none;content:""}.VfPpkd-GCYh9b .</w:t>
      </w:r>
      <w:proofErr w:type="spellStart"/>
      <w:r>
        <w:t>VfPpkd-eHTEvd</w:t>
      </w:r>
      <w:proofErr w:type="spellEnd"/>
      <w:r>
        <w:t>::before{</w:t>
      </w:r>
      <w:proofErr w:type="spellStart"/>
      <w:r>
        <w:t>transition:opacity</w:t>
      </w:r>
      <w:proofErr w:type="spellEnd"/>
      <w:r>
        <w:t xml:space="preserve"> 15ms </w:t>
      </w:r>
      <w:proofErr w:type="spellStart"/>
      <w:r>
        <w:t>linear,background</w:t>
      </w:r>
      <w:proofErr w:type="spellEnd"/>
      <w:r>
        <w:t>-color 15ms linear;z-index:1;z-index:var(--mdc-ripple-z-index,1)}.VfPpkd-GCYh9b .</w:t>
      </w:r>
      <w:proofErr w:type="spellStart"/>
      <w:r>
        <w:t>VfPpkd-eHTEvd</w:t>
      </w:r>
      <w:proofErr w:type="spellEnd"/>
      <w:r>
        <w:t>::after{z-index:0;z-index:var(--mdc-ripple-z-index,0)}.VfPpkd-GCYh9b.VfPpkd-ksKsZd-mWPk3d .</w:t>
      </w:r>
      <w:proofErr w:type="spellStart"/>
      <w:r>
        <w:t>VfPpkd-eHTEvd</w:t>
      </w:r>
      <w:proofErr w:type="spellEnd"/>
      <w:r>
        <w:t>::before{</w:t>
      </w:r>
      <w:proofErr w:type="spellStart"/>
      <w:r>
        <w:t>transform:scale</w:t>
      </w:r>
      <w:proofErr w:type="spellEnd"/>
      <w:r>
        <w:t>(</w:t>
      </w:r>
      <w:proofErr w:type="spellStart"/>
      <w:r>
        <w:t>var</w:t>
      </w:r>
      <w:proofErr w:type="spellEnd"/>
      <w:r>
        <w:t>(--mdc-ripple-fg-scale,1))}.VfPpkd-GCYh9b.VfPpkd-ksKsZd-mWPk3d .VfPpkd-eHTEvd::after{top:0;left:0;transform:scale(0);transform-origin:center center}.VfPpkd-GCYh9b.VfPpkd-ksKsZd-mWPk3d-OWXEXe-ZNMTqd .</w:t>
      </w:r>
      <w:proofErr w:type="spellStart"/>
      <w:r>
        <w:t>VfPpkd-eHTEvd</w:t>
      </w:r>
      <w:proofErr w:type="spellEnd"/>
      <w:r>
        <w:t>::after{</w:t>
      </w:r>
      <w:proofErr w:type="spellStart"/>
      <w:r>
        <w:t>top:var</w:t>
      </w:r>
      <w:proofErr w:type="spellEnd"/>
      <w:r>
        <w:t>(--mdc-ripple-top,0);</w:t>
      </w:r>
      <w:proofErr w:type="spellStart"/>
      <w:r>
        <w:t>left:var</w:t>
      </w:r>
      <w:proofErr w:type="spellEnd"/>
      <w:r>
        <w:t>(--mdc-ripple-left,0)}.VfPpkd-GCYh9b.VfPpkd-ksKsZd-mWPk3d-OWXEXe-Tv8l5d-lJfZMc .</w:t>
      </w:r>
      <w:proofErr w:type="spellStart"/>
      <w:r>
        <w:t>VfPpkd-eHTEvd</w:t>
      </w:r>
      <w:proofErr w:type="spellEnd"/>
      <w:r>
        <w:t>::after{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forwards}.VfPpkd-GCYh9b.VfPpkd-ksKsZd-mWPk3d-OWXEXe-Tv8l5d-OmS1vf .</w:t>
      </w:r>
      <w:proofErr w:type="spellStart"/>
      <w:r>
        <w:t>VfPpkd-eHTEvd</w:t>
      </w:r>
      <w:proofErr w:type="spellEnd"/>
      <w:r>
        <w:t>::after{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(--mdc-ripple-fg-scale,1))}.VfPpkd-GCYh9b .</w:t>
      </w:r>
      <w:proofErr w:type="spellStart"/>
      <w:r>
        <w:t>VfPpkd-eHTEvd</w:t>
      </w:r>
      <w:proofErr w:type="spellEnd"/>
      <w:r>
        <w:t>::before,.VfPpkd-GCYh9b .VfPpkd-eHTEvd::after{top:0;left:0;width:100%;height:100%}.VfPpkd-GCYh9b.VfPpkd-ksKsZd-mWPk3d .</w:t>
      </w:r>
      <w:proofErr w:type="spellStart"/>
      <w:r>
        <w:t>VfPpkd-eHTEvd</w:t>
      </w:r>
      <w:proofErr w:type="spellEnd"/>
      <w:r>
        <w:t>::before,.VfPpkd-GCYh9b.VfPpkd-ksKsZd-mWPk3d .</w:t>
      </w:r>
      <w:proofErr w:type="spellStart"/>
      <w:r>
        <w:t>VfPpkd-eHTEvd</w:t>
      </w:r>
      <w:proofErr w:type="spellEnd"/>
      <w:r>
        <w:t>::after{</w:t>
      </w:r>
      <w:proofErr w:type="spellStart"/>
      <w:r>
        <w:t>top:var</w:t>
      </w:r>
      <w:proofErr w:type="spellEnd"/>
      <w:r>
        <w:t>(--mdc-ripple-top,0);</w:t>
      </w:r>
      <w:proofErr w:type="spellStart"/>
      <w:r>
        <w:t>left:var</w:t>
      </w:r>
      <w:proofErr w:type="spellEnd"/>
      <w:r>
        <w:t>(--mdc-ripple-left,0);</w:t>
      </w:r>
      <w:proofErr w:type="spellStart"/>
      <w:r>
        <w:t>width:var</w:t>
      </w:r>
      <w:proofErr w:type="spellEnd"/>
      <w:r>
        <w:t>(--mdc-ripple-fg-size,100%);</w:t>
      </w:r>
      <w:proofErr w:type="spellStart"/>
      <w:r>
        <w:t>height:var</w:t>
      </w:r>
      <w:proofErr w:type="spellEnd"/>
      <w:r>
        <w:t>(--mdc-ripple-fg-size,100%)}.VfPpkd-GCYh9b.VfPpkd-ksKsZd-mWPk3d .</w:t>
      </w:r>
      <w:proofErr w:type="spellStart"/>
      <w:r>
        <w:t>VfPpkd-eHTEvd</w:t>
      </w:r>
      <w:proofErr w:type="spellEnd"/>
      <w:r>
        <w:t>::after{</w:t>
      </w:r>
      <w:proofErr w:type="spellStart"/>
      <w:r>
        <w:t>width:var</w:t>
      </w:r>
      <w:proofErr w:type="spellEnd"/>
      <w:r>
        <w:t>(--mdc-ripple-fg-size,100%);</w:t>
      </w:r>
      <w:proofErr w:type="spellStart"/>
      <w:r>
        <w:t>height:var</w:t>
      </w:r>
      <w:proofErr w:type="spellEnd"/>
      <w:r>
        <w:t>(--mdc-ripple-fg-size,100%)}.VfPpkd-GCYh9b .</w:t>
      </w:r>
      <w:proofErr w:type="spellStart"/>
      <w:r>
        <w:t>VfPpkd-eHTEvd</w:t>
      </w:r>
      <w:proofErr w:type="spellEnd"/>
      <w:r>
        <w:t>::before,.VfPpkd-GCYh9b .VfPpkd-eHTEvd::after{background-color:#018786;background-color:var(--mdc-ripple-color,var(--mdc-theme-secondary,#018786))}.VfPpkd-GCYh9b:hover .VfPpkd-eHTEvd::before,.VfPpkd-GCYh9b.VfPpkd-ksKsZd-XxIAqe-OWXEXe-ZmdkE .</w:t>
      </w:r>
      <w:proofErr w:type="spellStart"/>
      <w:r>
        <w:t>VfPpkd-eHTEvd</w:t>
      </w:r>
      <w:proofErr w:type="spellEnd"/>
      <w:r>
        <w:t>::before{opacity:.04;opacity:var(--mdc-ripple-hover-opacity,.04)}.VfPpkd-GCYh9b.VfPpkd-ksKsZd-mWPk3d-OWXEXe-AHe6Kc-XpnDCe .VfPpkd-eHTEvd::before,.VfPpkd-GCYh9b:not(.VfPpkd-ksKsZd-mWPk3d):focus .VfPpkd-eHTEvd::before{transition-duration:75ms;opacity:.12;opacity:var(--mdc-ripple-focus-opacity,.12)}.VfPpkd-GCYh9b:not(.VfPpkd-ksKsZd-mWPk3d) .</w:t>
      </w:r>
      <w:proofErr w:type="spellStart"/>
      <w:r>
        <w:t>VfPpkd-eHTEvd</w:t>
      </w:r>
      <w:proofErr w:type="spellEnd"/>
      <w:r>
        <w:t>::after{</w:t>
      </w:r>
      <w:proofErr w:type="spellStart"/>
      <w:r>
        <w:t>transition:opacity</w:t>
      </w:r>
      <w:proofErr w:type="spellEnd"/>
      <w:r>
        <w:t xml:space="preserve"> .15s linear}.VfPpkd-GCYh9b:not(.VfPpkd-ksKsZd-mWPk3d):active .VfPpkd-eHTEvd::after{transition-duration:75ms;opacity:.12;opacity:var(--mdc-ripple-press-opacity,.12)}.VfPpkd-GCYh9b.VfPpkd-ksKsZd-mWPk3d{--mdc-ripple-fg-opacity:var(--mdc-ripple-press-opacity,0.12)}.VfPpkd-GCYh9b.VfPpkd-ksKsZd-mWPk3d .VfPpkd-RsCWK::before,.VfPpkd-GCYh9b.VfPpkd-ksKsZd-mWPk3d-OWXEXe-AHe6Kc-XpnDCe .VfPpkd-RsCWK::before{content:none}.VfPpkd-eHTEvd{position:absolute;top:0;left:0;width:100%;height:100%;pointer-events:none}.kDzhGf{z-index:0}.kDzhGf .</w:t>
      </w:r>
      <w:proofErr w:type="spellStart"/>
      <w:r>
        <w:t>VfPpkd-eHTEvd</w:t>
      </w:r>
      <w:proofErr w:type="spellEnd"/>
      <w:r>
        <w:t>::before,.</w:t>
      </w:r>
      <w:proofErr w:type="spellStart"/>
      <w:r>
        <w:t>kDzhGf</w:t>
      </w:r>
      <w:proofErr w:type="spellEnd"/>
      <w:r>
        <w:t xml:space="preserve"> .</w:t>
      </w:r>
      <w:proofErr w:type="spellStart"/>
      <w:r>
        <w:t>VfPpkd-eHTEvd</w:t>
      </w:r>
      <w:proofErr w:type="spellEnd"/>
      <w:r>
        <w:t>::after{z-index:-1}.</w:t>
      </w:r>
      <w:proofErr w:type="spellStart"/>
      <w:r>
        <w:t>kDzhGf</w:t>
      </w:r>
      <w:proofErr w:type="spellEnd"/>
      <w:r>
        <w:t xml:space="preserve"> .</w:t>
      </w:r>
      <w:proofErr w:type="spellStart"/>
      <w:r>
        <w:t>VfPpkd-eHTEvd</w:t>
      </w:r>
      <w:proofErr w:type="spellEnd"/>
      <w:r>
        <w:t>::before,.</w:t>
      </w:r>
      <w:proofErr w:type="spellStart"/>
      <w:r>
        <w:t>kDzhGf</w:t>
      </w:r>
      <w:proofErr w:type="spellEnd"/>
      <w:r>
        <w:t xml:space="preserve"> .VfPpkd-eHTEvd::after{background-color:rgb(26,115,232);background-color:var(--gm-radio-state-color,rgb(26,115,232))}.kDzhGf:hover .</w:t>
      </w:r>
      <w:proofErr w:type="spellStart"/>
      <w:r>
        <w:t>VfPpkd-eHTEvd</w:t>
      </w:r>
      <w:proofErr w:type="spellEnd"/>
      <w:r>
        <w:t>::before,.</w:t>
      </w:r>
      <w:proofErr w:type="spellStart"/>
      <w:r>
        <w:t>kDzhGf.VfPpkd-ksKsZd-XxIAqe-OWXEXe-ZmdkE</w:t>
      </w:r>
      <w:proofErr w:type="spellEnd"/>
      <w:r>
        <w:t xml:space="preserve"> .</w:t>
      </w:r>
      <w:proofErr w:type="spellStart"/>
      <w:r>
        <w:t>VfPpkd-eHTEvd</w:t>
      </w:r>
      <w:proofErr w:type="spellEnd"/>
      <w:r>
        <w:t>::before{opacity:.04;opacity:var(--mdc-ripple-hover-opacity,.04)}.kDzhGf.VfPpkd-ksKsZd-mWPk3d-OWXEXe-AHe6Kc-XpnDCe .</w:t>
      </w:r>
      <w:proofErr w:type="spellStart"/>
      <w:r>
        <w:t>VfPpkd-eHTEvd</w:t>
      </w:r>
      <w:proofErr w:type="spellEnd"/>
      <w:r>
        <w:t>::before,.</w:t>
      </w:r>
      <w:proofErr w:type="spellStart"/>
      <w:r>
        <w:t>kDzhGf:not</w:t>
      </w:r>
      <w:proofErr w:type="spellEnd"/>
      <w:r>
        <w:t>(.VfPpkd-ksKsZd-mWPk3d):focus .VfPpkd-eHTEvd::before{transition-duration:75ms;opacity:.12;opacity:var(--mdc-ripple-focus-opacity,.12)}.kDzhGf:not(.VfPpkd-ksKsZd-mWPk3d) .</w:t>
      </w:r>
      <w:proofErr w:type="spellStart"/>
      <w:r>
        <w:t>VfPpkd-eHTEvd</w:t>
      </w:r>
      <w:proofErr w:type="spellEnd"/>
      <w:r>
        <w:t>::after{</w:t>
      </w:r>
      <w:proofErr w:type="spellStart"/>
      <w:r>
        <w:t>transition:opacity</w:t>
      </w:r>
      <w:proofErr w:type="spellEnd"/>
      <w:r>
        <w:t xml:space="preserve"> .15s linear}.</w:t>
      </w:r>
      <w:proofErr w:type="spellStart"/>
      <w:r>
        <w:t>kDzhGf:not</w:t>
      </w:r>
      <w:proofErr w:type="spellEnd"/>
      <w:r>
        <w:t>(.VfPpkd-ksKsZd-mWPk3d):active .VfPpkd-eHTEvd::after{transition-duration:75ms;opacity:.1;opacity:var(--mdc-ripple-press-opacity,.1)}.kDzhGf .VfPpkd-gBXA9-bMcfAe:enabled:not(:checked)~.VfPpkd-eHTEvd::before,.kDzhGf .VfPpkd-gBXA9-bMcfAe:enabled:not(:checked)~.VfPpkd-eHTEvd::after{background-color:rgb(60,64,67);background-color:var(--gm-radio-state-color,rgb(60,64,67))}.kDzhGf:hover .VfPpkd-gBXA9-bMcfAe:enabled:not(:checked)~.VfPpkd-eHTEvd::before,.kDzhGf.VfPpkd-ksKsZd-XxIAqe-OWXEXe-ZmdkE .VfPpkd-gBXA9-bMcfAe:enabled:not(:checked)~.VfPpkd-eHTEvd::before{opacity:.04;opacity:var(--mdc-ripple-hover-opacity,.04)}.kDzhGf.VfPpkd-ksKsZd-mWPk3d-OWXEXe-AHe6Kc-XpnDCe .VfPpkd-gBXA9-bMcfAe:enabled:not(:checked)~.VfPpkd-eHTEvd::before,.kDzhGf:not(.VfPpkd-ksKsZd-mWPk3d):focus .VfPpkd-gBXA9-bMcfAe:enabled:not(:checked)~.VfPpkd-eHTEvd::before{transition-duration:75ms;opacity:.12;opacity:var(--mdc-ripple-focus-opacity,.12)}.kDzhGf:not(.VfPpkd-ksKsZd-mWPk3d) .VfPpkd-gBXA9-bMcfAe:enabled:not(:checked)~.VfPpkd-eHTEvd::after{transition:opacity .15s linear}.</w:t>
      </w:r>
      <w:proofErr w:type="spellStart"/>
      <w:r>
        <w:t>kDzhGf:not</w:t>
      </w:r>
      <w:proofErr w:type="spellEnd"/>
      <w:r>
        <w:t>(.VfPpkd-ksKsZd-mWPk3d):active .VfPpkd-gBXA9-bMcfAe:enabled:not(:checked)~.VfPpkd-eHTEvd::after{transition-duration:75ms;opacity:.1;opacity:var(--mdc-ripple-press-opacity,.1)}.kDzhGf.VfPpkd-ksKsZd-mWPk3d{--mdc-ripple-fg-opacity:var(--mdc-ripple-press-opacity,0.1)}.kDzhGf .VfPpkd-gBXA9-bMcfAe:enabled:not(:checked)+.</w:t>
      </w:r>
      <w:proofErr w:type="spellStart"/>
      <w:r>
        <w:t>VfPpkd-RsCWK</w:t>
      </w:r>
      <w:proofErr w:type="spellEnd"/>
      <w:r>
        <w:t xml:space="preserve"> .VfPpkd-wVo5xe-LkdAo{border-color:rgb(95,99,104);border-color:var(--gm-radio-stroke-color--unchecked,rgb(95,99,104))}.kDzhGf .VfPpkd-gBXA9-bMcfAe:enabled:checked+.VfPpkd-RsCWK .VfPpkd-wVo5xe-LkdAo{border-color:rgb(26,115,232);border-color:var(--gm-radio-stroke-color--checked,rgb(26,115,232))}.kDzhGf .VfPpkd-gBXA9-bMcfAe:enabled+.VfPpkd-RsCWK .VfPpkd-Z5TpLc-LkdAo{border-color:rgb(26,115,232);border-color:var(--gm-radio-ink-color,rgb(26,115,232))}.kDzhGf [aria-disabled=true] .VfPpkd-gBXA9-bMcfAe:not(:checked)+.</w:t>
      </w:r>
      <w:proofErr w:type="spellStart"/>
      <w:r>
        <w:t>VfPpkd-RsCWK</w:t>
      </w:r>
      <w:proofErr w:type="spellEnd"/>
      <w:r>
        <w:t xml:space="preserve"> .VfPpkd-wVo5xe-LkdAo,.kDzhGf .VfPpkd-gBXA9-bMcfAe:disabled:not(:checked)+.</w:t>
      </w:r>
      <w:proofErr w:type="spellStart"/>
      <w:r>
        <w:t>VfPpkd-RsCWK</w:t>
      </w:r>
      <w:proofErr w:type="spellEnd"/>
      <w:r>
        <w:t xml:space="preserve"> .VfPpkd-wVo5xe-LkdAo{border-color:rgba(60,64,67,.38);border-color:var(--gm-radio-disabled-stroke-color--unchecked,rgba(60,64,67,.38))}.kDzhGf [aria-disabled=true] .VfPpkd-gBXA9-bMcfAe:checked+.VfPpkd-RsCWK .VfPpkd-wVo5xe-LkdAo,.kDzhGf .VfPpkd-gBXA9-bMcfAe:disabled:checked+.VfPpkd-RsCWK .VfPpkd-wVo5xe-LkdAo{border-color:rgba(60,64,67,.38);border-color:var(--gm-radio-disabled-stroke-color--checked,rgba(60,64,67,.38))}.kDzhGf [aria-disabled=true] .VfPpkd-gBXA9-bMcfAe+.VfPpkd-RsCWK .VfPpkd-Z5TpLc-LkdAo,.kDzhGf .VfPpkd-gBXA9-bMcfAe:disabled+.VfPpkd-RsCWK .VfPpkd-Z5TpLc-LkdAo{border-color:rgba(60,64,67,.38);border-color:var(--gm-radio-disabled-ink-color,rgba(60,64,67,.38))}.kDzhGf .VfPpkd-RsCWK::before{background-color:rgb(26,115,232);background-color:var(--gm-radio-state-color,rgb(26,115,232))}.kDzhGf:hover .VfPpkd-gBXA9-bMcfAe:enabled:not(:checked)+.</w:t>
      </w:r>
      <w:proofErr w:type="spellStart"/>
      <w:r>
        <w:t>VfPpkd-RsCWK</w:t>
      </w:r>
      <w:proofErr w:type="spellEnd"/>
      <w:r>
        <w:t xml:space="preserve"> .VfPpkd-wVo5xe-LkdAo,.kDzhGf.VfPpkd-ksKsZd-mWPk3d-OWXEXe-AHe6Kc-XpnDCe .VfPpkd-gBXA9-bMcfAe:enabled:not(:checked)+.</w:t>
      </w:r>
      <w:proofErr w:type="spellStart"/>
      <w:r>
        <w:t>VfPpkd-RsCWK</w:t>
      </w:r>
      <w:proofErr w:type="spellEnd"/>
      <w:r>
        <w:t xml:space="preserve"> .VfPpkd-wVo5xe-LkdAo,.kDzhGf:not(.VfPpkd-ksKsZd-mWPk3d):focus .VfPpkd-gBXA9-bMcfAe:enabled:not(:checked)+.</w:t>
      </w:r>
      <w:proofErr w:type="spellStart"/>
      <w:r>
        <w:t>VfPpkd-RsCWK</w:t>
      </w:r>
      <w:proofErr w:type="spellEnd"/>
      <w:r>
        <w:t xml:space="preserve"> .VfPpkd-wVo5xe-LkdAo,.kDzhGf:active .VfPpkd-gBXA9-bMcfAe:enabled:not(:checked)+.</w:t>
      </w:r>
      <w:proofErr w:type="spellStart"/>
      <w:r>
        <w:t>VfPpkd-RsCWK</w:t>
      </w:r>
      <w:proofErr w:type="spellEnd"/>
      <w:r>
        <w:t xml:space="preserve"> .VfPpkd-wVo5xe-LkdAo{border-color:rgb(32,33,36);border-color:var(--gm-radio-stroke-color--unchecked-stateful,rgb(32,33,36))}.kDzhGf:hover .VfPpkd-gBXA9-bMcfAe:enabled:checked+.VfPpkd-RsCWK .VfPpkd-wVo5xe-LkdAo,.kDzhGf.VfPpkd-ksKsZd-mWPk3d-OWXEXe-AHe6Kc-XpnDCe .VfPpkd-gBXA9-bMcfAe:enabled:checked+.VfPpkd-RsCWK .VfPpkd-wVo5xe-LkdAo,.kDzhGf:not(.VfPpkd-ksKsZd-mWPk3d):focus .VfPpkd-gBXA9-bMcfAe:enabled:checked+.VfPpkd-RsCWK .VfPpkd-wVo5xe-LkdAo,.kDzhGf:active .VfPpkd-gBXA9-bMcfAe:enabled:checked+.VfPpkd-RsCWK .VfPpkd-wVo5xe-LkdAo{border-color:rgb(23,78,166);border-color:var(--gm-radio-stroke-color--checked-stateful,rgb(23,78,166))}.kDzhGf:hover .VfPpkd-gBXA9-bMcfAe:enabled+.VfPpkd-RsCWK .VfPpkd-Z5TpLc-LkdAo,.kDzhGf.VfPpkd-ksKsZd-mWPk3d-OWXEXe-AHe6Kc-XpnDCe .VfPpkd-gBXA9-bMcfAe:enabled+.VfPpkd-RsCWK .VfPpkd-Z5TpLc-LkdAo,.kDzhGf:not(.VfPpkd-ksKsZd-mWPk3d):focus .VfPpkd-gBXA9-bMcfAe:enabled+.VfPpkd-RsCWK .VfPpkd-Z5TpLc-LkdAo,.kDzhGf:active .VfPpkd-gBXA9-bMcfAe:enabled+.VfPpkd-RsCWK .VfPpkd-Z5TpLc-LkdAo{border-color:rgb(23,78,166);border-color:var(--gm-radio-ink-color--stateful,rgb(23,78,166))}.wHsUjf{will-change:unset}.P2Hi5d,.mkMxfe,.OBi8lb,.P9QRxe,.vqjb4e,.y8Rdrf,.DMZ54e{font-family:Roboto,Arial,sans-serif;line-height:1.5rem;font-size:1rem;letter-spacing:.00625em;font-weight:400;color:#000;color:var(--mdc-theme-on-surface,#000)}.P2Hi5d .</w:t>
      </w:r>
      <w:proofErr w:type="spellStart"/>
      <w:r>
        <w:t>VfPpkd-StrnGf-rymPhb-IhFlZd</w:t>
      </w:r>
      <w:proofErr w:type="spellEnd"/>
      <w:r>
        <w:t>,.</w:t>
      </w:r>
      <w:proofErr w:type="spellStart"/>
      <w:r>
        <w:t>mkMxfe</w:t>
      </w:r>
      <w:proofErr w:type="spellEnd"/>
      <w:r>
        <w:t xml:space="preserve"> .VfPpkd-StrnGf-rymPhb-IhFlZd,.OBi8lb .VfPpkd-StrnGf-rymPhb-IhFlZd,.P9QRxe .VfPpkd-StrnGf-rymPhb-IhFlZd,.vqjb4e .VfPpkd-StrnGf-rymPhb-IhFlZd,.y8Rdrf .VfPpkd-StrnGf-rymPhb-IhFlZd,.DMZ54e .</w:t>
      </w:r>
      <w:proofErr w:type="spellStart"/>
      <w:r>
        <w:t>VfPpkd-StrnGf-rymPhb-IhFlZd</w:t>
      </w:r>
      <w:proofErr w:type="spellEnd"/>
      <w:r>
        <w:t>{</w:t>
      </w:r>
      <w:proofErr w:type="spellStart"/>
      <w:r>
        <w:t>color:rgb</w:t>
      </w:r>
      <w:proofErr w:type="spellEnd"/>
      <w:r>
        <w:t>(95,99,104)}.P2Hi5d .VfPpkd-StrnGf-rymPhb-ibnC6b-OWXEXe-OWB6Me .VfPpkd-StrnGf-rymPhb-b9t22c,.P2Hi5d .VfPpkd-StrnGf-rymPhb-ibnC6b-OWXEXe-OWB6Me .VfPpkd-StrnGf-rymPhb-fpDzbe-fmcmS,.P2Hi5d .VfPpkd-StrnGf-rymPhb-ibnC6b-OWXEXe-OWB6Me .VfPpkd-StrnGf-rymPhb-L8ivfd-fmcmS,.mkMxfe .VfPpkd-StrnGf-rymPhb-ibnC6b-OWXEXe-OWB6Me .VfPpkd-StrnGf-rymPhb-b9t22c,.mkMxfe .VfPpkd-StrnGf-rymPhb-ibnC6b-OWXEXe-OWB6Me .</w:t>
      </w:r>
      <w:proofErr w:type="spellStart"/>
      <w:r>
        <w:t>VfPpkd-StrnGf-rymPhb-fpDzbe-fmcmS</w:t>
      </w:r>
      <w:proofErr w:type="spellEnd"/>
      <w:r>
        <w:t>,.</w:t>
      </w:r>
      <w:proofErr w:type="spellStart"/>
      <w:r>
        <w:t>mkMxfe</w:t>
      </w:r>
      <w:proofErr w:type="spellEnd"/>
      <w:r>
        <w:t xml:space="preserve"> .VfPpkd-StrnGf-rymPhb-ibnC6b-OWXEXe-OWB6Me .VfPpkd-StrnGf-rymPhb-L8ivfd-fmcmS,.OBi8lb .VfPpkd-StrnGf-rymPhb-ibnC6b-OWXEXe-OWB6Me .VfPpkd-StrnGf-rymPhb-b9t22c,.OBi8lb .VfPpkd-StrnGf-rymPhb-ibnC6b-OWXEXe-OWB6Me .VfPpkd-StrnGf-rymPhb-fpDzbe-fmcmS,.OBi8lb .VfPpkd-StrnGf-rymPhb-ibnC6b-OWXEXe-OWB6Me .VfPpkd-StrnGf-rymPhb-L8ivfd-fmcmS,.P9QRxe .VfPpkd-StrnGf-rymPhb-ibnC6b-OWXEXe-OWB6Me .VfPpkd-StrnGf-rymPhb-b9t22c,.P9QRxe .VfPpkd-StrnGf-rymPhb-ibnC6b-OWXEXe-OWB6Me .VfPpkd-StrnGf-rymPhb-fpDzbe-fmcmS,.P9QRxe .VfPpkd-StrnGf-rymPhb-ibnC6b-OWXEXe-OWB6Me .VfPpkd-StrnGf-rymPhb-L8ivfd-fmcmS,.vqjb4e .VfPpkd-StrnGf-rymPhb-ibnC6b-OWXEXe-OWB6Me .VfPpkd-StrnGf-rymPhb-b9t22c,.vqjb4e .VfPpkd-StrnGf-rymPhb-ibnC6b-OWXEXe-OWB6Me .VfPpkd-StrnGf-rymPhb-fpDzbe-fmcmS,.vqjb4e .VfPpkd-StrnGf-rymPhb-ibnC6b-OWXEXe-OWB6Me .VfPpkd-StrnGf-rymPhb-L8ivfd-fmcmS,.y8Rdrf .VfPpkd-StrnGf-rymPhb-ibnC6b-OWXEXe-OWB6Me .VfPpkd-StrnGf-rymPhb-b9t22c,.y8Rdrf .VfPpkd-StrnGf-rymPhb-ibnC6b-OWXEXe-OWB6Me .VfPpkd-StrnGf-rymPhb-fpDzbe-fmcmS,.y8Rdrf .VfPpkd-StrnGf-rymPhb-ibnC6b-OWXEXe-OWB6Me .VfPpkd-StrnGf-rymPhb-L8ivfd-fmcmS,.DMZ54e .VfPpkd-StrnGf-rymPhb-ibnC6b-OWXEXe-OWB6Me .VfPpkd-StrnGf-rymPhb-b9t22c,.DMZ54e .VfPpkd-StrnGf-rymPhb-ibnC6b-OWXEXe-OWB6Me .VfPpkd-StrnGf-rymPhb-fpDzbe-fmcmS,.DMZ54e .VfPpkd-StrnGf-rymPhb-ibnC6b-OWXEXe-OWB6Me .VfPpkd-StrnGf-rymPhb-L8ivfd-fmcmS{</w:t>
      </w:r>
      <w:proofErr w:type="spellStart"/>
      <w:r>
        <w:t>color:rgb</w:t>
      </w:r>
      <w:proofErr w:type="spellEnd"/>
      <w:r>
        <w:t>(60,64,67)}.P2Hi5d .VfPpkd-StrnGf-rymPhb-ibnC6b-OWXEXe-OWB6Me .VfPpkd-StrnGf-rymPhb-b9t22c,.mkMxfe .VfPpkd-StrnGf-rymPhb-ibnC6b-OWXEXe-OWB6Me .VfPpkd-StrnGf-rymPhb-b9t22c,.OBi8lb .VfPpkd-StrnGf-rymPhb-ibnC6b-OWXEXe-OWB6Me .VfPpkd-StrnGf-rymPhb-b9t22c,.P9QRxe .VfPpkd-StrnGf-rymPhb-ibnC6b-OWXEXe-OWB6Me .VfPpkd-StrnGf-rymPhb-b9t22c,.vqjb4e .VfPpkd-StrnGf-rymPhb-ibnC6b-OWXEXe-OWB6Me .VfPpkd-StrnGf-rymPhb-b9t22c,.y8Rdrf .VfPpkd-StrnGf-rymPhb-ibnC6b-OWXEXe-OWB6Me .VfPpkd-StrnGf-rymPhb-b9t22c,.DMZ54e .VfPpkd-StrnGf-rymPhb-ibnC6b-OWXEXe-OWB6Me .VfPpkd-StrnGf-rymPhb-b9t22c{opacity:.38}.P2Hi5d .VfPpkd-StrnGf-rymPhb-ibnC6b-OWXEXe-gk6SMd,.P2Hi5d .VfPpkd-StrnGf-rymPhb-ibnC6b-OWXEXe-pXU01b,.mkMxfe .VfPpkd-StrnGf-rymPhb-ibnC6b-OWXEXe-gk6SMd,.mkMxfe .VfPpkd-StrnGf-rymPhb-ibnC6b-OWXEXe-pXU01b,.OBi8lb .VfPpkd-StrnGf-rymPhb-ibnC6b-OWXEXe-gk6SMd,.OBi8lb .VfPpkd-StrnGf-rymPhb-ibnC6b-OWXEXe-pXU01b,.P9QRxe .VfPpkd-StrnGf-rymPhb-ibnC6b-OWXEXe-gk6SMd,.P9QRxe .VfPpkd-StrnGf-rymPhb-ibnC6b-OWXEXe-pXU01b,.vqjb4e .VfPpkd-StrnGf-rymPhb-ibnC6b-OWXEXe-gk6SMd,.vqjb4e .VfPpkd-StrnGf-rymPhb-ibnC6b-OWXEXe-pXU01b,.y8Rdrf .VfPpkd-StrnGf-rymPhb-ibnC6b-OWXEXe-gk6SMd,.y8Rdrf .VfPpkd-StrnGf-rymPhb-ibnC6b-OWXEXe-pXU01b,.DMZ54e .VfPpkd-StrnGf-rymPhb-ibnC6b-OWXEXe-gk6SMd,.DMZ54e .VfPpkd-StrnGf-rymPhb-ibnC6b-OWXEXe-pXU01b{color:#000;color:var(--mdc-theme-on-surface,#000)}.P2Hi5d .VfPpkd-StrnGf-rymPhb-ibnC6b-OWXEXe-gk6SMd .VfPpkd-StrnGf-rymPhb-f7MjDc,.P2Hi5d .VfPpkd-StrnGf-rymPhb-ibnC6b-OWXEXe-pXU01b .VfPpkd-StrnGf-rymPhb-f7MjDc,.mkMxfe .VfPpkd-StrnGf-rymPhb-ibnC6b-OWXEXe-gk6SMd .VfPpkd-StrnGf-rymPhb-f7MjDc,.mkMxfe .VfPpkd-StrnGf-rymPhb-ibnC6b-OWXEXe-pXU01b .VfPpkd-StrnGf-rymPhb-f7MjDc,.OBi8lb .VfPpkd-StrnGf-rymPhb-ibnC6b-OWXEXe-gk6SMd .VfPpkd-StrnGf-rymPhb-f7MjDc,.OBi8lb .VfPpkd-StrnGf-rymPhb-ibnC6b-OWXEXe-pXU01b .VfPpkd-StrnGf-rymPhb-f7MjDc,.P9QRxe .VfPpkd-StrnGf-rymPhb-ibnC6b-OWXEXe-gk6SMd .VfPpkd-StrnGf-rymPhb-f7MjDc,.P9QRxe .VfPpkd-StrnGf-rymPhb-ibnC6b-OWXEXe-pXU01b .VfPpkd-StrnGf-rymPhb-f7MjDc,.vqjb4e .VfPpkd-StrnGf-rymPhb-ibnC6b-OWXEXe-gk6SMd .VfPpkd-StrnGf-rymPhb-f7MjDc,.vqjb4e .VfPpkd-StrnGf-rymPhb-ibnC6b-OWXEXe-pXU01b .VfPpkd-StrnGf-rymPhb-f7MjDc,.y8Rdrf .VfPpkd-StrnGf-rymPhb-ibnC6b-OWXEXe-gk6SMd .VfPpkd-StrnGf-rymPhb-f7MjDc,.y8Rdrf .VfPpkd-StrnGf-rymPhb-ibnC6b-OWXEXe-pXU01b .VfPpkd-StrnGf-rymPhb-f7MjDc,.DMZ54e .VfPpkd-StrnGf-rymPhb-ibnC6b-OWXEXe-gk6SMd .VfPpkd-StrnGf-rymPhb-f7MjDc,.DMZ54e .VfPpkd-StrnGf-rymPhb-ibnC6b-OWXEXe-pXU01b .VfPpkd-StrnGf-rymPhb-f7MjDc{color:#000;color:var(--mdc-theme-on-surface,#000)}.P2Hi5d .VfPpkd-StrnGf-rymPhb-ibnC6b-OWXEXe-gk6SMd .</w:t>
      </w:r>
      <w:proofErr w:type="spellStart"/>
      <w:r>
        <w:t>VfPpkd-StrnGf-rymPhb-pZXsl</w:t>
      </w:r>
      <w:proofErr w:type="spellEnd"/>
      <w:r>
        <w:t>::before,.</w:t>
      </w:r>
      <w:proofErr w:type="spellStart"/>
      <w:r>
        <w:t>mkMxfe</w:t>
      </w:r>
      <w:proofErr w:type="spellEnd"/>
      <w:r>
        <w:t xml:space="preserve"> .VfPpkd-StrnGf-rymPhb-ibnC6b-OWXEXe-gk6SMd .</w:t>
      </w:r>
      <w:proofErr w:type="spellStart"/>
      <w:r>
        <w:t>VfPpkd-StrnGf-rymPhb-pZXsl</w:t>
      </w:r>
      <w:proofErr w:type="spellEnd"/>
      <w:r>
        <w:t>::before,.OBi8lb .VfPpkd-StrnGf-rymPhb-ibnC6b-OWXEXe-gk6SMd .</w:t>
      </w:r>
      <w:proofErr w:type="spellStart"/>
      <w:r>
        <w:t>VfPpkd-StrnGf-rymPhb-pZXsl</w:t>
      </w:r>
      <w:proofErr w:type="spellEnd"/>
      <w:r>
        <w:t>::before,.P9QRxe .VfPpkd-StrnGf-rymPhb-ibnC6b-OWXEXe-gk6SMd .</w:t>
      </w:r>
      <w:proofErr w:type="spellStart"/>
      <w:r>
        <w:t>VfPpkd-StrnGf-rymPhb-pZXsl</w:t>
      </w:r>
      <w:proofErr w:type="spellEnd"/>
      <w:r>
        <w:t>::before,.vqjb4e .VfPpkd-StrnGf-rymPhb-ibnC6b-OWXEXe-gk6SMd .</w:t>
      </w:r>
      <w:proofErr w:type="spellStart"/>
      <w:r>
        <w:t>VfPpkd-StrnGf-rymPhb-pZXsl</w:t>
      </w:r>
      <w:proofErr w:type="spellEnd"/>
      <w:r>
        <w:t>::before,.y8Rdrf .VfPpkd-StrnGf-rymPhb-ibnC6b-OWXEXe-gk6SMd .</w:t>
      </w:r>
      <w:proofErr w:type="spellStart"/>
      <w:r>
        <w:t>VfPpkd-StrnGf-rymPhb-pZXsl</w:t>
      </w:r>
      <w:proofErr w:type="spellEnd"/>
      <w:r>
        <w:t>::before,.DMZ54e .VfPpkd-StrnGf-rymPhb-ibnC6b-OWXEXe-gk6SMd .</w:t>
      </w:r>
      <w:proofErr w:type="spellStart"/>
      <w:r>
        <w:t>VfPpkd-StrnGf-rymPhb-pZXsl</w:t>
      </w:r>
      <w:proofErr w:type="spellEnd"/>
      <w:r>
        <w:t>::before{opacity:0}.P2Hi5d .VfPpkd-StrnGf-rymPhb-ibnC6b.VfPpkd-StrnGf-rymPhb-ibnC6b-OWXEXe-gk6SMd,.mkMxfe .VfPpkd-StrnGf-rymPhb-ibnC6b.VfPpkd-StrnGf-rymPhb-ibnC6b-OWXEXe-gk6SMd,.OBi8lb .VfPpkd-StrnGf-rymPhb-ibnC6b.VfPpkd-StrnGf-rymPhb-ibnC6b-OWXEXe-gk6SMd,.P9QRxe .VfPpkd-StrnGf-rymPhb-ibnC6b.VfPpkd-StrnGf-rymPhb-ibnC6b-OWXEXe-gk6SMd,.vqjb4e .VfPpkd-StrnGf-rymPhb-ibnC6b.VfPpkd-StrnGf-rymPhb-ibnC6b-OWXEXe-gk6SMd,.y8Rdrf .VfPpkd-StrnGf-rymPhb-ibnC6b.VfPpkd-StrnGf-rymPhb-ibnC6b-OWXEXe-gk6SMd,.DMZ54e .VfPpkd-StrnGf-rymPhb-ibnC6b.VfPpkd-StrnGf-rymPhb-ibnC6b-OWXEXe-gk6SMd{background-color:rgb(232,240,254)}.P2Hi5d .VfPpkd-StrnGf-rymPhb-ibnC6b.VfPpkd-StrnGf-rymPhb-ibnC6b-OWXEXe-gk6SMd .</w:t>
      </w:r>
      <w:proofErr w:type="spellStart"/>
      <w:r>
        <w:t>VfPpkd-StrnGf-rymPhb-pZXsl</w:t>
      </w:r>
      <w:proofErr w:type="spellEnd"/>
      <w:r>
        <w:t>::before,.P2Hi5d .VfPpkd-StrnGf-rymPhb-ibnC6b.VfPpkd-StrnGf-rymPhb-ibnC6b-OWXEXe-gk6SMd .</w:t>
      </w:r>
      <w:proofErr w:type="spellStart"/>
      <w:r>
        <w:t>VfPpkd-StrnGf-rymPhb-pZXsl</w:t>
      </w:r>
      <w:proofErr w:type="spellEnd"/>
      <w:r>
        <w:t>::after,.</w:t>
      </w:r>
      <w:proofErr w:type="spellStart"/>
      <w:r>
        <w:t>mkMxfe</w:t>
      </w:r>
      <w:proofErr w:type="spellEnd"/>
      <w:r>
        <w:t xml:space="preserve"> .VfPpkd-StrnGf-rymPhb-ibnC6b.VfPpkd-StrnGf-rymPhb-ibnC6b-OWXEXe-gk6SMd .</w:t>
      </w:r>
      <w:proofErr w:type="spellStart"/>
      <w:r>
        <w:t>VfPpkd-StrnGf-rymPhb-pZXsl</w:t>
      </w:r>
      <w:proofErr w:type="spellEnd"/>
      <w:r>
        <w:t>::before,.</w:t>
      </w:r>
      <w:proofErr w:type="spellStart"/>
      <w:r>
        <w:t>mkMxfe</w:t>
      </w:r>
      <w:proofErr w:type="spellEnd"/>
      <w:r>
        <w:t xml:space="preserve"> .VfPpkd-StrnGf-rymPhb-ibnC6b.VfPpkd-StrnGf-rymPhb-ibnC6b-OWXEXe-gk6SMd .</w:t>
      </w:r>
      <w:proofErr w:type="spellStart"/>
      <w:r>
        <w:t>VfPpkd-StrnGf-rymPhb-pZXsl</w:t>
      </w:r>
      <w:proofErr w:type="spellEnd"/>
      <w:r>
        <w:t>::after,.OBi8lb .VfPpkd-StrnGf-rymPhb-ibnC6b.VfPpkd-StrnGf-rymPhb-ibnC6b-OWXEXe-gk6SMd .</w:t>
      </w:r>
      <w:proofErr w:type="spellStart"/>
      <w:r>
        <w:t>VfPpkd-StrnGf-rymPhb-pZXsl</w:t>
      </w:r>
      <w:proofErr w:type="spellEnd"/>
      <w:r>
        <w:t>::before,.OBi8lb .VfPpkd-StrnGf-rymPhb-ibnC6b.VfPpkd-StrnGf-rymPhb-ibnC6b-OWXEXe-gk6SMd .</w:t>
      </w:r>
      <w:proofErr w:type="spellStart"/>
      <w:r>
        <w:t>VfPpkd-StrnGf-rymPhb-pZXsl</w:t>
      </w:r>
      <w:proofErr w:type="spellEnd"/>
      <w:r>
        <w:t>::after,.P9QRxe .VfPpkd-StrnGf-rymPhb-ibnC6b.VfPpkd-StrnGf-rymPhb-ibnC6b-OWXEXe-gk6SMd .</w:t>
      </w:r>
      <w:proofErr w:type="spellStart"/>
      <w:r>
        <w:t>VfPpkd-StrnGf-rymPhb-pZXsl</w:t>
      </w:r>
      <w:proofErr w:type="spellEnd"/>
      <w:r>
        <w:t>::before,.P9QRxe .VfPpkd-StrnGf-rymPhb-ibnC6b.VfPpkd-StrnGf-rymPhb-ibnC6b-OWXEXe-gk6SMd .</w:t>
      </w:r>
      <w:proofErr w:type="spellStart"/>
      <w:r>
        <w:t>VfPpkd-StrnGf-rymPhb-pZXsl</w:t>
      </w:r>
      <w:proofErr w:type="spellEnd"/>
      <w:r>
        <w:t>::after,.vqjb4e .VfPpkd-StrnGf-rymPhb-ibnC6b.VfPpkd-StrnGf-rymPhb-ibnC6b-OWXEXe-gk6SMd .</w:t>
      </w:r>
      <w:proofErr w:type="spellStart"/>
      <w:r>
        <w:t>VfPpkd-StrnGf-rymPhb-pZXsl</w:t>
      </w:r>
      <w:proofErr w:type="spellEnd"/>
      <w:r>
        <w:t>::before,.vqjb4e .VfPpkd-StrnGf-rymPhb-ibnC6b.VfPpkd-StrnGf-rymPhb-ibnC6b-OWXEXe-gk6SMd .</w:t>
      </w:r>
      <w:proofErr w:type="spellStart"/>
      <w:r>
        <w:t>VfPpkd-StrnGf-rymPhb-pZXsl</w:t>
      </w:r>
      <w:proofErr w:type="spellEnd"/>
      <w:r>
        <w:t>::after,.y8Rdrf .VfPpkd-StrnGf-rymPhb-ibnC6b.VfPpkd-StrnGf-rymPhb-ibnC6b-OWXEXe-gk6SMd .</w:t>
      </w:r>
      <w:proofErr w:type="spellStart"/>
      <w:r>
        <w:t>VfPpkd-StrnGf-rymPhb-pZXsl</w:t>
      </w:r>
      <w:proofErr w:type="spellEnd"/>
      <w:r>
        <w:t>::before,.y8Rdrf .VfPpkd-StrnGf-rymPhb-ibnC6b.VfPpkd-StrnGf-rymPhb-ibnC6b-OWXEXe-gk6SMd .</w:t>
      </w:r>
      <w:proofErr w:type="spellStart"/>
      <w:r>
        <w:t>VfPpkd-StrnGf-rymPhb-pZXsl</w:t>
      </w:r>
      <w:proofErr w:type="spellEnd"/>
      <w:r>
        <w:t>::after,.DMZ54e .VfPpkd-StrnGf-rymPhb-ibnC6b.VfPpkd-StrnGf-rymPhb-ibnC6b-OWXEXe-gk6SMd .</w:t>
      </w:r>
      <w:proofErr w:type="spellStart"/>
      <w:r>
        <w:t>VfPpkd-StrnGf-rymPhb-pZXsl</w:t>
      </w:r>
      <w:proofErr w:type="spellEnd"/>
      <w:r>
        <w:t>::before,.DMZ54e .VfPpkd-StrnGf-rymPhb-ibnC6b.VfPpkd-StrnGf-rymPhb-ibnC6b-OWXEXe-gk6SMd .VfPpkd-StrnGf-rymPhb-pZXsl::after{background-color:rgb(26,115,232);background-color:var(--mdc-ripple-color,rgb(26,115,232))}.P2Hi5d .VfPpkd-StrnGf-rymPhb-ibnC6b.VfPpkd-StrnGf-rymPhb-ibnC6b-OWXEXe-gk6SMd:hover .</w:t>
      </w:r>
      <w:proofErr w:type="spellStart"/>
      <w:r>
        <w:t>VfPpkd-StrnGf-rymPhb-pZXsl</w:t>
      </w:r>
      <w:proofErr w:type="spellEnd"/>
      <w:r>
        <w:t>::before,.P2Hi5d .VfPpkd-StrnGf-rymPhb-ibnC6b.VfPpkd-StrnGf-rymPhb-ibnC6b-OWXEXe-gk6SMd.VfPpkd-ksKsZd-XxIAqe-OWXEXe-ZmdkE .</w:t>
      </w:r>
      <w:proofErr w:type="spellStart"/>
      <w:r>
        <w:t>VfPpkd-StrnGf-rymPhb-pZXsl</w:t>
      </w:r>
      <w:proofErr w:type="spellEnd"/>
      <w:r>
        <w:t>::before,.</w:t>
      </w:r>
      <w:proofErr w:type="spellStart"/>
      <w:r>
        <w:t>mkMxfe</w:t>
      </w:r>
      <w:proofErr w:type="spellEnd"/>
      <w:r>
        <w:t xml:space="preserve"> .VfPpkd-StrnGf-rymPhb-ibnC6b.VfPpkd-StrnGf-rymPhb-ibnC6b-OWXEXe-gk6SMd:hover .</w:t>
      </w:r>
      <w:proofErr w:type="spellStart"/>
      <w:r>
        <w:t>VfPpkd-StrnGf-rymPhb-pZXsl</w:t>
      </w:r>
      <w:proofErr w:type="spellEnd"/>
      <w:r>
        <w:t>::before,.</w:t>
      </w:r>
      <w:proofErr w:type="spellStart"/>
      <w:r>
        <w:t>mkMxfe</w:t>
      </w:r>
      <w:proofErr w:type="spellEnd"/>
      <w:r>
        <w:t xml:space="preserve"> .VfPpkd-StrnGf-rymPhb-ibnC6b.VfPpkd-StrnGf-rymPhb-ibnC6b-OWXEXe-gk6SMd.VfPpkd-ksKsZd-XxIAqe-OWXEXe-ZmdkE .</w:t>
      </w:r>
      <w:proofErr w:type="spellStart"/>
      <w:r>
        <w:t>VfPpkd-StrnGf-rymPhb-pZXsl</w:t>
      </w:r>
      <w:proofErr w:type="spellEnd"/>
      <w:r>
        <w:t>::before,.OBi8lb .VfPpkd-StrnGf-rymPhb-ibnC6b.VfPpkd-StrnGf-rymPhb-ibnC6b-OWXEXe-gk6SMd:hover .</w:t>
      </w:r>
      <w:proofErr w:type="spellStart"/>
      <w:r>
        <w:t>VfPpkd-StrnGf-rymPhb-pZXsl</w:t>
      </w:r>
      <w:proofErr w:type="spellEnd"/>
      <w:r>
        <w:t>::before,.OBi8lb .VfPpkd-StrnGf-rymPhb-ibnC6b.VfPpkd-StrnGf-rymPhb-ibnC6b-OWXEXe-gk6SMd.VfPpkd-ksKsZd-XxIAqe-OWXEXe-ZmdkE .</w:t>
      </w:r>
      <w:proofErr w:type="spellStart"/>
      <w:r>
        <w:t>VfPpkd-StrnGf-rymPhb-pZXsl</w:t>
      </w:r>
      <w:proofErr w:type="spellEnd"/>
      <w:r>
        <w:t>::before,.P9QRxe .VfPpkd-StrnGf-rymPhb-ibnC6b.VfPpkd-StrnGf-rymPhb-ibnC6b-OWXEXe-gk6SMd:hover .</w:t>
      </w:r>
      <w:proofErr w:type="spellStart"/>
      <w:r>
        <w:t>VfPpkd-StrnGf-rymPhb-pZXsl</w:t>
      </w:r>
      <w:proofErr w:type="spellEnd"/>
      <w:r>
        <w:t>::before,.P9QRxe .VfPpkd-StrnGf-rymPhb-ibnC6b.VfPpkd-StrnGf-rymPhb-ibnC6b-OWXEXe-gk6SMd.VfPpkd-ksKsZd-XxIAqe-OWXEXe-ZmdkE .</w:t>
      </w:r>
      <w:proofErr w:type="spellStart"/>
      <w:r>
        <w:t>VfPpkd-StrnGf-rymPhb-pZXsl</w:t>
      </w:r>
      <w:proofErr w:type="spellEnd"/>
      <w:r>
        <w:t>::before,.vqjb4e .VfPpkd-StrnGf-rymPhb-ibnC6b.VfPpkd-StrnGf-rymPhb-ibnC6b-OWXEXe-gk6SMd:hover .</w:t>
      </w:r>
      <w:proofErr w:type="spellStart"/>
      <w:r>
        <w:t>VfPpkd-StrnGf-rymPhb-pZXsl</w:t>
      </w:r>
      <w:proofErr w:type="spellEnd"/>
      <w:r>
        <w:t>::before,.vqjb4e .VfPpkd-StrnGf-rymPhb-ibnC6b.VfPpkd-StrnGf-rymPhb-ibnC6b-OWXEXe-gk6SMd.VfPpkd-ksKsZd-XxIAqe-OWXEXe-ZmdkE .</w:t>
      </w:r>
      <w:proofErr w:type="spellStart"/>
      <w:r>
        <w:t>VfPpkd-StrnGf-rymPhb-pZXsl</w:t>
      </w:r>
      <w:proofErr w:type="spellEnd"/>
      <w:r>
        <w:t>::before,.y8Rdrf .VfPpkd-StrnGf-rymPhb-ibnC6b.VfPpkd-StrnGf-rymPhb-ibnC6b-OWXEXe-gk6SMd:hover .</w:t>
      </w:r>
      <w:proofErr w:type="spellStart"/>
      <w:r>
        <w:t>VfPpkd-StrnGf-rymPhb-pZXsl</w:t>
      </w:r>
      <w:proofErr w:type="spellEnd"/>
      <w:r>
        <w:t>::before,.y8Rdrf .VfPpkd-StrnGf-rymPhb-ibnC6b.VfPpkd-StrnGf-rymPhb-ibnC6b-OWXEXe-gk6SMd.VfPpkd-ksKsZd-XxIAqe-OWXEXe-ZmdkE .</w:t>
      </w:r>
      <w:proofErr w:type="spellStart"/>
      <w:r>
        <w:t>VfPpkd-StrnGf-rymPhb-pZXsl</w:t>
      </w:r>
      <w:proofErr w:type="spellEnd"/>
      <w:r>
        <w:t>::before,.DMZ54e .VfPpkd-StrnGf-rymPhb-ibnC6b.VfPpkd-StrnGf-rymPhb-ibnC6b-OWXEXe-gk6SMd:hover .</w:t>
      </w:r>
      <w:proofErr w:type="spellStart"/>
      <w:r>
        <w:t>VfPpkd-StrnGf-rymPhb-pZXsl</w:t>
      </w:r>
      <w:proofErr w:type="spellEnd"/>
      <w:r>
        <w:t>::before,.DMZ54e .VfPpkd-StrnGf-rymPhb-ibnC6b.VfPpkd-StrnGf-rymPhb-ibnC6b-OWXEXe-gk6SMd.VfPpkd-ksKsZd-XxIAqe-OWXEXe-ZmdkE .</w:t>
      </w:r>
      <w:proofErr w:type="spellStart"/>
      <w:r>
        <w:t>VfPpkd-StrnGf-rymPhb-pZXsl</w:t>
      </w:r>
      <w:proofErr w:type="spellEnd"/>
      <w:r>
        <w:t>::before{opacity:.04;opacity:var(--mdc-ripple-hover-opacity,.04)}.P2Hi5d .VfPpkd-StrnGf-rymPhb-ibnC6b.VfPpkd-StrnGf-rymPhb-ibnC6b-OWXEXe-gk6SMd.VfPpkd-ksKsZd-mWPk3d-OWXEXe-AHe6Kc-XpnDCe .</w:t>
      </w:r>
      <w:proofErr w:type="spellStart"/>
      <w:r>
        <w:t>VfPpkd-StrnGf-rymPhb-pZXsl</w:t>
      </w:r>
      <w:proofErr w:type="spellEnd"/>
      <w:r>
        <w:t>::before,.P2Hi5d .VfPpkd-StrnGf-rymPhb-ibnC6b.VfPpkd-StrnGf-rymPhb-ibnC6b-OWXEXe-gk6SMd:not(.VfPpkd-ksKsZd-mWPk3d):focus .</w:t>
      </w:r>
      <w:proofErr w:type="spellStart"/>
      <w:r>
        <w:t>VfPpkd-StrnGf-rymPhb-pZXsl</w:t>
      </w:r>
      <w:proofErr w:type="spellEnd"/>
      <w:r>
        <w:t>::before,.</w:t>
      </w:r>
      <w:proofErr w:type="spellStart"/>
      <w:r>
        <w:t>mkMxfe</w:t>
      </w:r>
      <w:proofErr w:type="spellEnd"/>
      <w:r>
        <w:t xml:space="preserve"> .VfPpkd-StrnGf-rymPhb-ibnC6b.VfPpkd-StrnGf-rymPhb-ibnC6b-OWXEXe-gk6SMd.VfPpkd-ksKsZd-mWPk3d-OWXEXe-AHe6Kc-XpnDCe .</w:t>
      </w:r>
      <w:proofErr w:type="spellStart"/>
      <w:r>
        <w:t>VfPpkd-StrnGf-rymPhb-pZXsl</w:t>
      </w:r>
      <w:proofErr w:type="spellEnd"/>
      <w:r>
        <w:t>::before,.</w:t>
      </w:r>
      <w:proofErr w:type="spellStart"/>
      <w:r>
        <w:t>mkMxfe</w:t>
      </w:r>
      <w:proofErr w:type="spellEnd"/>
      <w:r>
        <w:t xml:space="preserve"> .VfPpkd-StrnGf-rymPhb-ibnC6b.VfPpkd-StrnGf-rymPhb-ibnC6b-OWXEXe-gk6SMd:not(.VfPpkd-ksKsZd-mWPk3d):focus .</w:t>
      </w:r>
      <w:proofErr w:type="spellStart"/>
      <w:r>
        <w:t>VfPpkd-StrnGf-rymPhb-pZXsl</w:t>
      </w:r>
      <w:proofErr w:type="spellEnd"/>
      <w:r>
        <w:t>::before,.OBi8lb .VfPpkd-StrnGf-rymPhb-ibnC6b.VfPpkd-StrnGf-rymPhb-ibnC6b-OWXEXe-gk6SMd.VfPpkd-ksKsZd-mWPk3d-OWXEXe-AHe6Kc-XpnDCe .</w:t>
      </w:r>
      <w:proofErr w:type="spellStart"/>
      <w:r>
        <w:t>VfPpkd-StrnGf-rymPhb-pZXsl</w:t>
      </w:r>
      <w:proofErr w:type="spellEnd"/>
      <w:r>
        <w:t>::before,.OBi8lb .VfPpkd-StrnGf-rymPhb-ibnC6b.VfPpkd-StrnGf-rymPhb-ibnC6b-OWXEXe-gk6SMd:not(.VfPpkd-ksKsZd-mWPk3d):focus .</w:t>
      </w:r>
      <w:proofErr w:type="spellStart"/>
      <w:r>
        <w:t>VfPpkd-StrnGf-rymPhb-pZXsl</w:t>
      </w:r>
      <w:proofErr w:type="spellEnd"/>
      <w:r>
        <w:t>::before,.P9QRxe .VfPpkd-StrnGf-rymPhb-ibnC6b.VfPpkd-StrnGf-rymPhb-ibnC6b-OWXEXe-gk6SMd.VfPpkd-ksKsZd-mWPk3d-OWXEXe-AHe6Kc-XpnDCe .</w:t>
      </w:r>
      <w:proofErr w:type="spellStart"/>
      <w:r>
        <w:t>VfPpkd-StrnGf-rymPhb-pZXsl</w:t>
      </w:r>
      <w:proofErr w:type="spellEnd"/>
      <w:r>
        <w:t>::before,.P9QRxe .VfPpkd-StrnGf-rymPhb-ibnC6b.VfPpkd-StrnGf-rymPhb-ibnC6b-OWXEXe-gk6SMd:not(.VfPpkd-ksKsZd-mWPk3d):focus .</w:t>
      </w:r>
      <w:proofErr w:type="spellStart"/>
      <w:r>
        <w:t>VfPpkd-StrnGf-rymPhb-pZXsl</w:t>
      </w:r>
      <w:proofErr w:type="spellEnd"/>
      <w:r>
        <w:t>::before,.vqjb4e .VfPpkd-StrnGf-rymPhb-ibnC6b.VfPpkd-StrnGf-rymPhb-ibnC6b-OWXEXe-gk6SMd.VfPpkd-ksKsZd-mWPk3d-OWXEXe-AHe6Kc-XpnDCe .</w:t>
      </w:r>
      <w:proofErr w:type="spellStart"/>
      <w:r>
        <w:t>VfPpkd-StrnGf-rymPhb-pZXsl</w:t>
      </w:r>
      <w:proofErr w:type="spellEnd"/>
      <w:r>
        <w:t>::before,.vqjb4e .VfPpkd-StrnGf-rymPhb-ibnC6b.VfPpkd-StrnGf-rymPhb-ibnC6b-OWXEXe-gk6SMd:not(.VfPpkd-ksKsZd-mWPk3d):focus .</w:t>
      </w:r>
      <w:proofErr w:type="spellStart"/>
      <w:r>
        <w:t>VfPpkd-StrnGf-rymPhb-pZXsl</w:t>
      </w:r>
      <w:proofErr w:type="spellEnd"/>
      <w:r>
        <w:t>::before,.y8Rdrf .VfPpkd-StrnGf-rymPhb-ibnC6b.VfPpkd-StrnGf-rymPhb-ibnC6b-OWXEXe-gk6SMd.VfPpkd-ksKsZd-mWPk3d-OWXEXe-AHe6Kc-XpnDCe .</w:t>
      </w:r>
      <w:proofErr w:type="spellStart"/>
      <w:r>
        <w:t>VfPpkd-StrnGf-rymPhb-pZXsl</w:t>
      </w:r>
      <w:proofErr w:type="spellEnd"/>
      <w:r>
        <w:t>::before,.y8Rdrf .VfPpkd-StrnGf-rymPhb-ibnC6b.VfPpkd-StrnGf-rymPhb-ibnC6b-OWXEXe-gk6SMd:not(.VfPpkd-ksKsZd-mWPk3d):focus .</w:t>
      </w:r>
      <w:proofErr w:type="spellStart"/>
      <w:r>
        <w:t>VfPpkd-StrnGf-rymPhb-pZXsl</w:t>
      </w:r>
      <w:proofErr w:type="spellEnd"/>
      <w:r>
        <w:t>::before,.DMZ54e .VfPpkd-StrnGf-rymPhb-ibnC6b.VfPpkd-StrnGf-rymPhb-ibnC6b-OWXEXe-gk6SMd.VfPpkd-ksKsZd-mWPk3d-OWXEXe-AHe6Kc-XpnDCe .</w:t>
      </w:r>
      <w:proofErr w:type="spellStart"/>
      <w:r>
        <w:t>VfPpkd-StrnGf-rymPhb-pZXsl</w:t>
      </w:r>
      <w:proofErr w:type="spellEnd"/>
      <w:r>
        <w:t>::before,.DMZ54e .VfPpkd-StrnGf-rymPhb-ibnC6b.VfPpkd-StrnGf-rymPhb-ibnC6b-OWXEXe-gk6SMd:not(.VfPpkd-ksKsZd-mWPk3d):focus .VfPpkd-StrnGf-rymPhb-pZXsl::before{transition-duration:75ms;opacity:.12;opacity:var(--mdc-ripple-focus-opacity,.12)}.P2Hi5d .VfPpkd-StrnGf-rymPhb-ibnC6b.VfPpkd-StrnGf-rymPhb-ibnC6b-OWXEXe-gk6SMd:not(.VfPpkd-ksKsZd-mWPk3d) .</w:t>
      </w:r>
      <w:proofErr w:type="spellStart"/>
      <w:r>
        <w:t>VfPpkd-StrnGf-rymPhb-pZXsl</w:t>
      </w:r>
      <w:proofErr w:type="spellEnd"/>
      <w:r>
        <w:t>::after,.</w:t>
      </w:r>
      <w:proofErr w:type="spellStart"/>
      <w:r>
        <w:t>mkMxfe</w:t>
      </w:r>
      <w:proofErr w:type="spellEnd"/>
      <w:r>
        <w:t xml:space="preserve"> .VfPpkd-StrnGf-rymPhb-ibnC6b.VfPpkd-StrnGf-rymPhb-ibnC6b-OWXEXe-gk6SMd:not(.VfPpkd-ksKsZd-mWPk3d) .</w:t>
      </w:r>
      <w:proofErr w:type="spellStart"/>
      <w:r>
        <w:t>VfPpkd-StrnGf-rymPhb-pZXsl</w:t>
      </w:r>
      <w:proofErr w:type="spellEnd"/>
      <w:r>
        <w:t>::after,.OBi8lb .VfPpkd-StrnGf-rymPhb-ibnC6b.VfPpkd-StrnGf-rymPhb-ibnC6b-OWXEXe-gk6SMd:not(.VfPpkd-ksKsZd-mWPk3d) .</w:t>
      </w:r>
      <w:proofErr w:type="spellStart"/>
      <w:r>
        <w:t>VfPpkd-StrnGf-rymPhb-pZXsl</w:t>
      </w:r>
      <w:proofErr w:type="spellEnd"/>
      <w:r>
        <w:t>::after,.P9QRxe .VfPpkd-StrnGf-rymPhb-ibnC6b.VfPpkd-StrnGf-rymPhb-ibnC6b-OWXEXe-gk6SMd:not(.VfPpkd-ksKsZd-mWPk3d) .</w:t>
      </w:r>
      <w:proofErr w:type="spellStart"/>
      <w:r>
        <w:t>VfPpkd-StrnGf-rymPhb-pZXsl</w:t>
      </w:r>
      <w:proofErr w:type="spellEnd"/>
      <w:r>
        <w:t>::after,.vqjb4e .VfPpkd-StrnGf-rymPhb-ibnC6b.VfPpkd-StrnGf-rymPhb-ibnC6b-OWXEXe-gk6SMd:not(.VfPpkd-ksKsZd-mWPk3d) .</w:t>
      </w:r>
      <w:proofErr w:type="spellStart"/>
      <w:r>
        <w:t>VfPpkd-StrnGf-rymPhb-pZXsl</w:t>
      </w:r>
      <w:proofErr w:type="spellEnd"/>
      <w:r>
        <w:t>::after,.y8Rdrf .VfPpkd-StrnGf-rymPhb-ibnC6b.VfPpkd-StrnGf-rymPhb-ibnC6b-OWXEXe-gk6SMd:not(.VfPpkd-ksKsZd-mWPk3d) .</w:t>
      </w:r>
      <w:proofErr w:type="spellStart"/>
      <w:r>
        <w:t>VfPpkd-StrnGf-rymPhb-pZXsl</w:t>
      </w:r>
      <w:proofErr w:type="spellEnd"/>
      <w:r>
        <w:t>::after,.DMZ54e .VfPpkd-StrnGf-rymPhb-ibnC6b.VfPpkd-StrnGf-rymPhb-ibnC6b-OWXEXe-gk6SMd:not(.VfPpkd-ksKsZd-mWPk3d) .</w:t>
      </w:r>
      <w:proofErr w:type="spellStart"/>
      <w:r>
        <w:t>VfPpkd-StrnGf-rymPhb-pZXsl</w:t>
      </w:r>
      <w:proofErr w:type="spellEnd"/>
      <w:r>
        <w:t>::after{</w:t>
      </w:r>
      <w:proofErr w:type="spellStart"/>
      <w:r>
        <w:t>transition:opacity</w:t>
      </w:r>
      <w:proofErr w:type="spellEnd"/>
      <w:r>
        <w:t xml:space="preserve"> .15s linear}.P2Hi5d .VfPpkd-StrnGf-rymPhb-ibnC6b.VfPpkd-StrnGf-rymPhb-ibnC6b-OWXEXe-gk6SMd:not(.VfPpkd-ksKsZd-mWPk3d):active .</w:t>
      </w:r>
      <w:proofErr w:type="spellStart"/>
      <w:r>
        <w:t>VfPpkd-StrnGf-rymPhb-pZXsl</w:t>
      </w:r>
      <w:proofErr w:type="spellEnd"/>
      <w:r>
        <w:t>::after,.</w:t>
      </w:r>
      <w:proofErr w:type="spellStart"/>
      <w:r>
        <w:t>mkMxfe</w:t>
      </w:r>
      <w:proofErr w:type="spellEnd"/>
      <w:r>
        <w:t xml:space="preserve"> .VfPpkd-StrnGf-rymPhb-ibnC6b.VfPpkd-StrnGf-rymPhb-ibnC6b-OWXEXe-gk6SMd:not(.VfPpkd-ksKsZd-mWPk3d):active .</w:t>
      </w:r>
      <w:proofErr w:type="spellStart"/>
      <w:r>
        <w:t>VfPpkd-StrnGf-rymPhb-pZXsl</w:t>
      </w:r>
      <w:proofErr w:type="spellEnd"/>
      <w:r>
        <w:t>::after,.OBi8lb .VfPpkd-StrnGf-rymPhb-ibnC6b.VfPpkd-StrnGf-rymPhb-ibnC6b-OWXEXe-gk6SMd:not(.VfPpkd-ksKsZd-mWPk3d):active .</w:t>
      </w:r>
      <w:proofErr w:type="spellStart"/>
      <w:r>
        <w:t>VfPpkd-StrnGf-rymPhb-pZXsl</w:t>
      </w:r>
      <w:proofErr w:type="spellEnd"/>
      <w:r>
        <w:t>::after,.P9QRxe .VfPpkd-StrnGf-rymPhb-ibnC6b.VfPpkd-StrnGf-rymPhb-ibnC6b-OWXEXe-gk6SMd:not(.VfPpkd-ksKsZd-mWPk3d):active .</w:t>
      </w:r>
      <w:proofErr w:type="spellStart"/>
      <w:r>
        <w:t>VfPpkd-StrnGf-rymPhb-pZXsl</w:t>
      </w:r>
      <w:proofErr w:type="spellEnd"/>
      <w:r>
        <w:t>::after,.vqjb4e .VfPpkd-StrnGf-rymPhb-ibnC6b.VfPpkd-StrnGf-rymPhb-ibnC6b-OWXEXe-gk6SMd:not(.VfPpkd-ksKsZd-mWPk3d):active .</w:t>
      </w:r>
      <w:proofErr w:type="spellStart"/>
      <w:r>
        <w:t>VfPpkd-StrnGf-rymPhb-pZXsl</w:t>
      </w:r>
      <w:proofErr w:type="spellEnd"/>
      <w:r>
        <w:t>::after,.y8Rdrf .VfPpkd-StrnGf-rymPhb-ibnC6b.VfPpkd-StrnGf-rymPhb-ibnC6b-OWXEXe-gk6SMd:not(.VfPpkd-ksKsZd-mWPk3d):active .</w:t>
      </w:r>
      <w:proofErr w:type="spellStart"/>
      <w:r>
        <w:t>VfPpkd-StrnGf-rymPhb-pZXsl</w:t>
      </w:r>
      <w:proofErr w:type="spellEnd"/>
      <w:r>
        <w:t>::after,.DMZ54e .VfPpkd-StrnGf-rymPhb-ibnC6b.VfPpkd-StrnGf-rymPhb-ibnC6b-OWXEXe-gk6SMd:not(.VfPpkd-ksKsZd-mWPk3d):active .VfPpkd-StrnGf-rymPhb-pZXsl::after{transition-duration:75ms;opacity:.1;opacity:var(--mdc-ripple-press-opacity,.1)}.P2Hi5d .VfPpkd-StrnGf-rymPhb-ibnC6b.VfPpkd-StrnGf-rymPhb-ibnC6b-OWXEXe-gk6SMd.VfPpkd-ksKsZd-mWPk3d,.mkMxfe .VfPpkd-StrnGf-rymPhb-ibnC6b.VfPpkd-StrnGf-rymPhb-ibnC6b-OWXEXe-gk6SMd.VfPpkd-ksKsZd-mWPk3d,.OBi8lb .VfPpkd-StrnGf-rymPhb-ibnC6b.VfPpkd-StrnGf-rymPhb-ibnC6b-OWXEXe-gk6SMd.VfPpkd-ksKsZd-mWPk3d,.P9QRxe .VfPpkd-StrnGf-rymPhb-ibnC6b.VfPpkd-StrnGf-rymPhb-ibnC6b-OWXEXe-gk6SMd.VfPpkd-ksKsZd-mWPk3d,.vqjb4e .VfPpkd-StrnGf-rymPhb-ibnC6b.VfPpkd-StrnGf-rymPhb-ibnC6b-OWXEXe-gk6SMd.VfPpkd-ksKsZd-mWPk3d,.y8Rdrf .VfPpkd-StrnGf-rymPhb-ibnC6b.VfPpkd-StrnGf-rymPhb-ibnC6b-OWXEXe-gk6SMd.VfPpkd-ksKsZd-mWPk3d,.DMZ54e .VfPpkd-StrnGf-rymPhb-ibnC6b.VfPpkd-StrnGf-rymPhb-ibnC6b-OWXEXe-gk6SMd.VfPpkd-ksKsZd-mWPk3d{--mdc-ripple-fg-opacity:var(--mdc-ripple-press-opacity,0.1)}@media (-</w:t>
      </w:r>
      <w:proofErr w:type="spellStart"/>
      <w:r>
        <w:t>ms-high-contrast:active</w:t>
      </w:r>
      <w:proofErr w:type="spellEnd"/>
      <w:r>
        <w:t>),screen and (</w:t>
      </w:r>
      <w:proofErr w:type="spellStart"/>
      <w:r>
        <w:t>forced-colors:active</w:t>
      </w:r>
      <w:proofErr w:type="spellEnd"/>
      <w:r>
        <w:t>){.P2Hi5d .VfPpkd-StrnGf-rymPhb-ibnC6b-OWXEXe-OWB6Me .VfPpkd-StrnGf-rymPhb-b9t22c,.P2Hi5d .VfPpkd-StrnGf-rymPhb-ibnC6b-OWXEXe-OWB6Me .VfPpkd-StrnGf-rymPhb-fpDzbe-fmcmS,.P2Hi5d .VfPpkd-StrnGf-rymPhb-ibnC6b-OWXEXe-OWB6Me .VfPpkd-StrnGf-rymPhb-L8ivfd-fmcmS,.mkMxfe .VfPpkd-StrnGf-rymPhb-ibnC6b-OWXEXe-OWB6Me .VfPpkd-StrnGf-rymPhb-b9t22c,.mkMxfe .VfPpkd-StrnGf-rymPhb-ibnC6b-OWXEXe-OWB6Me .</w:t>
      </w:r>
      <w:proofErr w:type="spellStart"/>
      <w:r>
        <w:t>VfPpkd-StrnGf-rymPhb-fpDzbe-fmcmS</w:t>
      </w:r>
      <w:proofErr w:type="spellEnd"/>
      <w:r>
        <w:t>,.</w:t>
      </w:r>
      <w:proofErr w:type="spellStart"/>
      <w:r>
        <w:t>mkMxfe</w:t>
      </w:r>
      <w:proofErr w:type="spellEnd"/>
      <w:r>
        <w:t xml:space="preserve"> .VfPpkd-StrnGf-rymPhb-ibnC6b-OWXEXe-OWB6Me .VfPpkd-StrnGf-rymPhb-L8ivfd-fmcmS,.OBi8lb .VfPpkd-StrnGf-rymPhb-ibnC6b-OWXEXe-OWB6Me .VfPpkd-StrnGf-rymPhb-b9t22c,.OBi8lb .VfPpkd-StrnGf-rymPhb-ibnC6b-OWXEXe-OWB6Me .VfPpkd-StrnGf-rymPhb-fpDzbe-fmcmS,.OBi8lb .VfPpkd-StrnGf-rymPhb-ibnC6b-OWXEXe-OWB6Me .VfPpkd-StrnGf-rymPhb-L8ivfd-fmcmS,.P9QRxe .VfPpkd-StrnGf-rymPhb-ibnC6b-OWXEXe-OWB6Me .VfPpkd-StrnGf-rymPhb-b9t22c,.P9QRxe .VfPpkd-StrnGf-rymPhb-ibnC6b-OWXEXe-OWB6Me .VfPpkd-StrnGf-rymPhb-fpDzbe-fmcmS,.P9QRxe .VfPpkd-StrnGf-rymPhb-ibnC6b-OWXEXe-OWB6Me .VfPpkd-StrnGf-rymPhb-L8ivfd-fmcmS,.vqjb4e .VfPpkd-StrnGf-rymPhb-ibnC6b-OWXEXe-OWB6Me .VfPpkd-StrnGf-rymPhb-b9t22c,.vqjb4e .VfPpkd-StrnGf-rymPhb-ibnC6b-OWXEXe-OWB6Me .VfPpkd-StrnGf-rymPhb-fpDzbe-fmcmS,.vqjb4e .VfPpkd-StrnGf-rymPhb-ibnC6b-OWXEXe-OWB6Me .VfPpkd-StrnGf-rymPhb-L8ivfd-fmcmS,.y8Rdrf .VfPpkd-StrnGf-rymPhb-ibnC6b-OWXEXe-OWB6Me .VfPpkd-StrnGf-rymPhb-b9t22c,.y8Rdrf .VfPpkd-StrnGf-rymPhb-ibnC6b-OWXEXe-OWB6Me .VfPpkd-StrnGf-rymPhb-fpDzbe-fmcmS,.y8Rdrf .VfPpkd-StrnGf-rymPhb-ibnC6b-OWXEXe-OWB6Me .VfPpkd-StrnGf-rymPhb-L8ivfd-fmcmS,.DMZ54e .VfPpkd-StrnGf-rymPhb-ibnC6b-OWXEXe-OWB6Me .VfPpkd-StrnGf-rymPhb-b9t22c,.DMZ54e .VfPpkd-StrnGf-rymPhb-ibnC6b-OWXEXe-OWB6Me .VfPpkd-StrnGf-rymPhb-fpDzbe-fmcmS,.DMZ54e .VfPpkd-StrnGf-rymPhb-ibnC6b-OWXEXe-OWB6Me .VfPpkd-StrnGf-rymPhb-L8ivfd-fmcmS{</w:t>
      </w:r>
      <w:proofErr w:type="spellStart"/>
      <w:r>
        <w:t>color:GrayText</w:t>
      </w:r>
      <w:proofErr w:type="spellEnd"/>
      <w:r>
        <w:t>}.P2Hi5d .VfPpkd-StrnGf-rymPhb-ibnC6b-OWXEXe-OWB6Me .VfPpkd-StrnGf-rymPhb-b9t22c,.mkMxfe .VfPpkd-StrnGf-rymPhb-ibnC6b-OWXEXe-OWB6Me .VfPpkd-StrnGf-rymPhb-b9t22c,.OBi8lb .VfPpkd-StrnGf-rymPhb-ibnC6b-OWXEXe-OWB6Me .VfPpkd-StrnGf-rymPhb-b9t22c,.P9QRxe .VfPpkd-StrnGf-rymPhb-ibnC6b-OWXEXe-OWB6Me .VfPpkd-StrnGf-rymPhb-b9t22c,.vqjb4e .VfPpkd-StrnGf-rymPhb-ibnC6b-OWXEXe-OWB6Me .VfPpkd-StrnGf-rymPhb-b9t22c,.y8Rdrf .VfPpkd-StrnGf-rymPhb-ibnC6b-OWXEXe-OWB6Me .VfPpkd-StrnGf-rymPhb-b9t22c,.DMZ54e .VfPpkd-StrnGf-rymPhb-ibnC6b-OWXEXe-OWB6Me .VfPpkd-StrnGf-rymPhb-b9t22c{opacity:1}}.P2Hi5d .VfPpkd-StrnGf-rymPhb-ibnC6b{padding-left:24px;padding-right:16px}[dir=rtl] .P2Hi5d .VfPpkd-StrnGf-rymPhb-ibnC6b,.P2Hi5d .VfPpkd-StrnGf-rymPhb-ibnC6b[dir=rtl]{padding-left:16px;padding-right:24px}.P2Hi5d .VfPpkd-StrnGf-rymPhb-clz4Ic-OWXEXe-YbohUe-M1Soyc{margin-left:24px;margin-right:0;width:calc(100% - 24px)}[</w:t>
      </w:r>
      <w:proofErr w:type="spellStart"/>
      <w:r>
        <w:t>dir</w:t>
      </w:r>
      <w:proofErr w:type="spellEnd"/>
      <w:r>
        <w:t>=</w:t>
      </w:r>
      <w:proofErr w:type="spellStart"/>
      <w:r>
        <w:t>rtl</w:t>
      </w:r>
      <w:proofErr w:type="spellEnd"/>
      <w:r>
        <w:t>] .P2Hi5d .VfPpkd-StrnGf-rymPhb-clz4Ic-OWXEXe-YbohUe-M1Soyc,.P2Hi5d .VfPpkd-StrnGf-rymPhb-clz4Ic-OWXEXe-YbohUe-M1Soyc[dir=rtl]{margin-left:0;margin-right:24px}.P2Hi5d .VfPpkd-StrnGf-rymPhb-clz4Ic-OWXEXe-YbohUe-UbuQg{</w:t>
      </w:r>
      <w:proofErr w:type="spellStart"/>
      <w:r>
        <w:t>width:calc</w:t>
      </w:r>
      <w:proofErr w:type="spellEnd"/>
      <w:r>
        <w:t>(100% - 16px)}.P2Hi5d .VfPpkd-StrnGf-rymPhb-clz4Ic-OWXEXe-YbohUe-M1Soyc.VfPpkd-StrnGf-rymPhb-clz4Ic-OWXEXe-YbohUe-UbuQg{margin-left:24px;margin-right:0;width:calc(100% - 40px)}[</w:t>
      </w:r>
      <w:proofErr w:type="spellStart"/>
      <w:r>
        <w:t>dir</w:t>
      </w:r>
      <w:proofErr w:type="spellEnd"/>
      <w:r>
        <w:t>=</w:t>
      </w:r>
      <w:proofErr w:type="spellStart"/>
      <w:r>
        <w:t>rtl</w:t>
      </w:r>
      <w:proofErr w:type="spellEnd"/>
      <w:r>
        <w:t>] .P2Hi5d .VfPpkd-StrnGf-rymPhb-clz4Ic-OWXEXe-YbohUe-M1Soyc.VfPpkd-StrnGf-rymPhb-clz4Ic-OWXEXe-YbohUe-UbuQg,.P2Hi5d .VfPpkd-StrnGf-rymPhb-clz4Ic-OWXEXe-YbohUe-M1Soyc.VfPpkd-StrnGf-rymPhb-clz4Ic-OWXEXe-YbohUe-UbuQg[dir=rtl]{margin-left:0;margin-right:24px}.P2Hi5d .VfPpkd-StrnGf-rymPhb-clz4Ic-OWXEXe-YbohUe-M1Soyc.VfPpkd-StrnGf-rymPhb-clz4Ic-OWXEXe-QFlW2{margin-left:24px;margin-right:0;width:calc(100% - 24px)}[</w:t>
      </w:r>
      <w:proofErr w:type="spellStart"/>
      <w:r>
        <w:t>dir</w:t>
      </w:r>
      <w:proofErr w:type="spellEnd"/>
      <w:r>
        <w:t>=</w:t>
      </w:r>
      <w:proofErr w:type="spellStart"/>
      <w:r>
        <w:t>rtl</w:t>
      </w:r>
      <w:proofErr w:type="spellEnd"/>
      <w:r>
        <w:t>] .P2Hi5d .VfPpkd-StrnGf-rymPhb-clz4Ic-OWXEXe-YbohUe-M1Soyc.VfPpkd-StrnGf-rymPhb-clz4Ic-OWXEXe-QFlW2,.P2Hi5d .VfPpkd-StrnGf-rymPhb-clz4Ic-OWXEXe-YbohUe-M1Soyc.VfPpkd-StrnGf-rymPhb-clz4Ic-OWXEXe-QFlW2[dir=rtl]{margin-left:0;margin-right:24px}.P2Hi5d .VfPpkd-StrnGf-rymPhb-clz4Ic-OWXEXe-YbohUe-M1Soyc.VfPpkd-StrnGf-rymPhb-clz4Ic-OWXEXe-YbohUe-UbuQg.VfPpkd-StrnGf-rymPhb-clz4Ic-OWXEXe-YbohUe-QFlW2{margin-left:24px;margin-right:0;width:calc(100% - 40px)}[</w:t>
      </w:r>
      <w:proofErr w:type="spellStart"/>
      <w:r>
        <w:t>dir</w:t>
      </w:r>
      <w:proofErr w:type="spellEnd"/>
      <w:r>
        <w:t>=</w:t>
      </w:r>
      <w:proofErr w:type="spellStart"/>
      <w:r>
        <w:t>rtl</w:t>
      </w:r>
      <w:proofErr w:type="spellEnd"/>
      <w:r>
        <w:t>] .P2Hi5d .VfPpkd-StrnGf-rymPhb-clz4Ic-OWXEXe-YbohUe-M1Soyc.VfPpkd-StrnGf-rymPhb-clz4Ic-OWXEXe-YbohUe-UbuQg.VfPpkd-StrnGf-rymPhb-clz4Ic-OWXEXe-YbohUe-QFlW2,.P2Hi5d .VfPpkd-StrnGf-rymPhb-clz4Ic-OWXEXe-YbohUe-M1Soyc.VfPpkd-StrnGf-rymPhb-clz4Ic-OWXEXe-YbohUe-UbuQg.VfPpkd-StrnGf-rymPhb-clz4Ic-OWXEXe-YbohUe-QFlW2[dir=rtl]{margin-left:0;margin-right:24px}.mkMxfe .VfPpkd-StrnGf-rymPhb-ibnC6b .VfPpkd-StrnGf-rymPhb-f7MjDc{margin-left:0;margin-right:16px}[dir=rtl] .</w:t>
      </w:r>
      <w:proofErr w:type="spellStart"/>
      <w:r>
        <w:t>mkMxfe</w:t>
      </w:r>
      <w:proofErr w:type="spellEnd"/>
      <w:r>
        <w:t xml:space="preserve"> .VfPpkd-StrnGf-rymPhb-ibnC6b .VfPpkd-StrnGf-rymPhb-f7MjDc,.mkMxfe .VfPpkd-StrnGf-rymPhb-ibnC6b .VfPpkd-StrnGf-rymPhb-f7MjDc[dir=rtl]{margin-left:16px;margin-right:0}.mkMxfe .VfPpkd-StrnGf-rymPhb-clz4Ic-OWXEXe-YbohUe-M1Soyc{margin-left:56px;margin-right:0;width:calc(100% - 56px)}[</w:t>
      </w:r>
      <w:proofErr w:type="spellStart"/>
      <w:r>
        <w:t>dir</w:t>
      </w:r>
      <w:proofErr w:type="spellEnd"/>
      <w:r>
        <w:t>=</w:t>
      </w:r>
      <w:proofErr w:type="spellStart"/>
      <w:r>
        <w:t>rtl</w:t>
      </w:r>
      <w:proofErr w:type="spellEnd"/>
      <w:r>
        <w:t>] .</w:t>
      </w:r>
      <w:proofErr w:type="spellStart"/>
      <w:r>
        <w:t>mkMxfe</w:t>
      </w:r>
      <w:proofErr w:type="spellEnd"/>
      <w:r>
        <w:t xml:space="preserve"> .VfPpkd-StrnGf-rymPhb-clz4Ic-OWXEXe-YbohUe-M1Soyc,.mkMxfe .VfPpkd-StrnGf-rymPhb-clz4Ic-OWXEXe-YbohUe-M1Soyc[dir=rtl]{margin-left:0;margin-right:56px}.mkMxfe .VfPpkd-StrnGf-rymPhb-clz4Ic-OWXEXe-YbohUe-UbuQg{</w:t>
      </w:r>
      <w:proofErr w:type="spellStart"/>
      <w:r>
        <w:t>width:calc</w:t>
      </w:r>
      <w:proofErr w:type="spellEnd"/>
      <w:r>
        <w:t>(100% - 16px)}.</w:t>
      </w:r>
      <w:proofErr w:type="spellStart"/>
      <w:r>
        <w:t>mkMxfe</w:t>
      </w:r>
      <w:proofErr w:type="spellEnd"/>
      <w:r>
        <w:t xml:space="preserve"> .VfPpkd-StrnGf-rymPhb-clz4Ic-OWXEXe-YbohUe-M1Soyc.VfPpkd-StrnGf-rymPhb-clz4Ic-OWXEXe-YbohUe-UbuQg{margin-left:56px;margin-right:0;width:calc(100% - 72px)}[</w:t>
      </w:r>
      <w:proofErr w:type="spellStart"/>
      <w:r>
        <w:t>dir</w:t>
      </w:r>
      <w:proofErr w:type="spellEnd"/>
      <w:r>
        <w:t>=</w:t>
      </w:r>
      <w:proofErr w:type="spellStart"/>
      <w:r>
        <w:t>rtl</w:t>
      </w:r>
      <w:proofErr w:type="spellEnd"/>
      <w:r>
        <w:t>] .</w:t>
      </w:r>
      <w:proofErr w:type="spellStart"/>
      <w:r>
        <w:t>mkMxfe</w:t>
      </w:r>
      <w:proofErr w:type="spellEnd"/>
      <w:r>
        <w:t xml:space="preserve"> .VfPpkd-StrnGf-rymPhb-clz4Ic-OWXEXe-YbohUe-M1Soyc.VfPpkd-StrnGf-rymPhb-clz4Ic-OWXEXe-YbohUe-UbuQg,.mkMxfe .VfPpkd-StrnGf-rymPhb-clz4Ic-OWXEXe-YbohUe-M1Soyc.VfPpkd-StrnGf-rymPhb-clz4Ic-OWXEXe-YbohUe-UbuQg[dir=rtl]{margin-left:0;margin-right:56px}.mkMxfe .VfPpkd-StrnGf-rymPhb-clz4Ic-OWXEXe-YbohUe-M1Soyc.VfPpkd-StrnGf-rymPhb-clz4Ic-OWXEXe-QFlW2{margin-left:16px;margin-right:0;width:calc(100% - 16px)}[</w:t>
      </w:r>
      <w:proofErr w:type="spellStart"/>
      <w:r>
        <w:t>dir</w:t>
      </w:r>
      <w:proofErr w:type="spellEnd"/>
      <w:r>
        <w:t>=</w:t>
      </w:r>
      <w:proofErr w:type="spellStart"/>
      <w:r>
        <w:t>rtl</w:t>
      </w:r>
      <w:proofErr w:type="spellEnd"/>
      <w:r>
        <w:t>] .</w:t>
      </w:r>
      <w:proofErr w:type="spellStart"/>
      <w:r>
        <w:t>mkMxfe</w:t>
      </w:r>
      <w:proofErr w:type="spellEnd"/>
      <w:r>
        <w:t xml:space="preserve"> .VfPpkd-StrnGf-rymPhb-clz4Ic-OWXEXe-YbohUe-M1Soyc.VfPpkd-StrnGf-rymPhb-clz4Ic-OWXEXe-QFlW2,.mkMxfe .VfPpkd-StrnGf-rymPhb-clz4Ic-OWXEXe-YbohUe-M1Soyc.VfPpkd-StrnGf-rymPhb-clz4Ic-OWXEXe-QFlW2[dir=rtl]{margin-left:0;margin-right:16px}.mkMxfe .VfPpkd-StrnGf-rymPhb-clz4Ic-OWXEXe-YbohUe-M1Soyc.VfPpkd-StrnGf-rymPhb-clz4Ic-OWXEXe-YbohUe-UbuQg.VfPpkd-StrnGf-rymPhb-clz4Ic-OWXEXe-YbohUe-QFlW2{margin-left:16px;margin-right:0;width:calc(100% - 32px)}[</w:t>
      </w:r>
      <w:proofErr w:type="spellStart"/>
      <w:r>
        <w:t>dir</w:t>
      </w:r>
      <w:proofErr w:type="spellEnd"/>
      <w:r>
        <w:t>=</w:t>
      </w:r>
      <w:proofErr w:type="spellStart"/>
      <w:r>
        <w:t>rtl</w:t>
      </w:r>
      <w:proofErr w:type="spellEnd"/>
      <w:r>
        <w:t>] .</w:t>
      </w:r>
      <w:proofErr w:type="spellStart"/>
      <w:r>
        <w:t>mkMxfe</w:t>
      </w:r>
      <w:proofErr w:type="spellEnd"/>
      <w:r>
        <w:t xml:space="preserve"> .VfPpkd-StrnGf-rymPhb-clz4Ic-OWXEXe-YbohUe-M1Soyc.VfPpkd-StrnGf-rymPhb-clz4Ic-OWXEXe-YbohUe-UbuQg.VfPpkd-StrnGf-rymPhb-clz4Ic-OWXEXe-YbohUe-QFlW2,.mkMxfe .VfPpkd-StrnGf-rymPhb-clz4Ic-OWXEXe-YbohUe-M1Soyc.VfPpkd-StrnGf-rymPhb-clz4Ic-OWXEXe-YbohUe-UbuQg.VfPpkd-StrnGf-rymPhb-clz4Ic-OWXEXe-YbohUe-QFlW2[dir=rtl]{margin-left:0;margin-right:16px}.r6B9Fd{font-family:Roboto,Arial,sans-serif;line-height:1.5rem;font-size:1rem;letter-spacing:.00625em;font-weight:400}.r6B9Fd .</w:t>
      </w:r>
      <w:proofErr w:type="spellStart"/>
      <w:r>
        <w:t>VfPpkd-rymPhb-fpDzbe-fmcmS</w:t>
      </w:r>
      <w:proofErr w:type="spellEnd"/>
      <w:r>
        <w:t>{</w:t>
      </w:r>
      <w:proofErr w:type="spellStart"/>
      <w:r>
        <w:t>color:rgb</w:t>
      </w:r>
      <w:proofErr w:type="spellEnd"/>
      <w:r>
        <w:t>(60,64,67)}.r6B9Fd .VfPpkd-rymPhb-L8ivfd-fmcmS,.r6B9Fd .VfPpkd-rymPhb-bC5pod-fmcmS,.r6B9Fd .VfPpkd-rymPhb-JMEf7e{</w:t>
      </w:r>
      <w:proofErr w:type="spellStart"/>
      <w:r>
        <w:t>color:rgb</w:t>
      </w:r>
      <w:proofErr w:type="spellEnd"/>
      <w:r>
        <w:t>(95,99,104)}.r6B9Fd .VfPpkd-rymPhb-ibnC6b-OWXEXe-SfQLQb-M1Soyc-Bz112c .VfPpkd-rymPhb-KkROqb,.r6B9Fd .VfPpkd-rymPhb-ibnC6b-OWXEXe-SfQLQb-UbuQg-Bz112c .VfPpkd-rymPhb-JMEf7e,.r6B9Fd .VfPpkd-rymPhb-ibnC6b-OWXEXe-OWB6Me .VfPpkd-rymPhb-fpDzbe-fmcmS,.r6B9Fd .VfPpkd-rymPhb-ibnC6b-OWXEXe-OWB6Me .VfPpkd-rymPhb-L8ivfd-fmcmS,.r6B9Fd .VfPpkd-rymPhb-ibnC6b-OWXEXe-OWB6Me .VfPpkd-rymPhb-bC5pod-fmcmS,.r6B9Fd .VfPpkd-rymPhb-ibnC6b-OWXEXe-OWB6Me.VfPpkd-rymPhb-ibnC6b-OWXEXe-SfQLQb-M1Soyc-Bz112c .VfPpkd-rymPhb-KkROqb,.r6B9Fd .VfPpkd-rymPhb-ibnC6b-OWXEXe-OWB6Me.VfPpkd-rymPhb-ibnC6b-OWXEXe-SfQLQb-UbuQg-Bz112c .VfPpkd-rymPhb-JMEf7e,.r6B9Fd .VfPpkd-rymPhb-ibnC6b-OWXEXe-OWB6Me.VfPpkd-rymPhb-ibnC6b-OWXEXe-SfQLQb-UbuQg-r4m2rf .VfPpkd-rymPhb-JMEf7e{</w:t>
      </w:r>
      <w:proofErr w:type="spellStart"/>
      <w:r>
        <w:t>color:rgb</w:t>
      </w:r>
      <w:proofErr w:type="spellEnd"/>
      <w:r>
        <w:t>(60,64,67)}.r6B9Fd .VfPpkd-rymPhb-ibnC6b-OWXEXe-OWB6Me .VfPpkd-rymPhb-KkROqb,.r6B9Fd .VfPpkd-rymPhb-ibnC6b-OWXEXe-OWB6Me .VfPpkd-rymPhb-Gtdoyb,.r6B9Fd .VfPpkd-rymPhb-ibnC6b-OWXEXe-OWB6Me .VfPpkd-rymPhb-JMEf7e{opacity:.38}.r6B9Fd .VfPpkd-rymPhb-ibnC6b-OWXEXe-gk6SMd .VfPpkd-rymPhb-fpDzbe-fmcmS,.r6B9Fd .VfPpkd-rymPhb-ibnC6b-OWXEXe-pXU01b .VfPpkd-rymPhb-fpDzbe-fmcmS,.r6B9Fd .VfPpkd-rymPhb-ibnC6b-OWXEXe-gk6SMd.VfPpkd-rymPhb-ibnC6b-OWXEXe-SfQLQb-M1Soyc-Bz112c .VfPpkd-rymPhb-KkROqb,.r6B9Fd .VfPpkd-rymPhb-ibnC6b-OWXEXe-pXU01b.VfPpkd-rymPhb-ibnC6b-OWXEXe-SfQLQb-M1Soyc-Bz112c .</w:t>
      </w:r>
      <w:proofErr w:type="spellStart"/>
      <w:r>
        <w:t>VfPpkd-rymPhb-KkROqb</w:t>
      </w:r>
      <w:proofErr w:type="spellEnd"/>
      <w:r>
        <w:t>{</w:t>
      </w:r>
      <w:proofErr w:type="spellStart"/>
      <w:r>
        <w:t>color:rgb</w:t>
      </w:r>
      <w:proofErr w:type="spellEnd"/>
      <w:r>
        <w:t>(60,64,67)}.r6B9Fd .VfPpkd-rymPhb-ibnC6b-OWXEXe-gk6SMd .</w:t>
      </w:r>
      <w:proofErr w:type="spellStart"/>
      <w:r>
        <w:t>VfPpkd-rymPhb-pZXsl</w:t>
      </w:r>
      <w:proofErr w:type="spellEnd"/>
      <w:r>
        <w:t>::before{opacity:0}.r6B9Fd .VfPpkd-rymPhb-ibnC6b.VfPpkd-rymPhb-ibnC6b-OWXEXe-gk6SMd{background-color:rgb(232,240,254)}.r6B9Fd .VfPpkd-rymPhb-ibnC6b.VfPpkd-rymPhb-ibnC6b-OWXEXe-gk6SMd .</w:t>
      </w:r>
      <w:proofErr w:type="spellStart"/>
      <w:r>
        <w:t>VfPpkd-rymPhb-pZXsl</w:t>
      </w:r>
      <w:proofErr w:type="spellEnd"/>
      <w:r>
        <w:t>::before,.r6B9Fd .VfPpkd-rymPhb-ibnC6b.VfPpkd-rymPhb-ibnC6b-OWXEXe-gk6SMd .VfPpkd-rymPhb-pZXsl::after{background-color:rgb(26,115,232);background-color:var(--mdc-ripple-color,rgb(26,115,232))}.r6B9Fd .VfPpkd-rymPhb-ibnC6b.VfPpkd-rymPhb-ibnC6b-OWXEXe-gk6SMd:hover .</w:t>
      </w:r>
      <w:proofErr w:type="spellStart"/>
      <w:r>
        <w:t>VfPpkd-rymPhb-pZXsl</w:t>
      </w:r>
      <w:proofErr w:type="spellEnd"/>
      <w:r>
        <w:t>::before,.r6B9Fd .VfPpkd-rymPhb-ibnC6b.VfPpkd-rymPhb-ibnC6b-OWXEXe-gk6SMd.VfPpkd-ksKsZd-XxIAqe-OWXEXe-ZmdkE .</w:t>
      </w:r>
      <w:proofErr w:type="spellStart"/>
      <w:r>
        <w:t>VfPpkd-rymPhb-pZXsl</w:t>
      </w:r>
      <w:proofErr w:type="spellEnd"/>
      <w:r>
        <w:t>::before{opacity:.04;opacity:var(--mdc-ripple-hover-opacity,.04)}.r6B9Fd .VfPpkd-rymPhb-ibnC6b.VfPpkd-rymPhb-ibnC6b-OWXEXe-gk6SMd.VfPpkd-ksKsZd-mWPk3d-OWXEXe-AHe6Kc-XpnDCe .</w:t>
      </w:r>
      <w:proofErr w:type="spellStart"/>
      <w:r>
        <w:t>VfPpkd-rymPhb-pZXsl</w:t>
      </w:r>
      <w:proofErr w:type="spellEnd"/>
      <w:r>
        <w:t>::before,.r6B9Fd .VfPpkd-rymPhb-ibnC6b.VfPpkd-rymPhb-ibnC6b-OWXEXe-gk6SMd:not(.VfPpkd-ksKsZd-mWPk3d):focus .VfPpkd-rymPhb-pZXsl::before{transition-duration:75ms;opacity:.12;opacity:var(--mdc-ripple-focus-opacity,.12)}.r6B9Fd .VfPpkd-rymPhb-ibnC6b.VfPpkd-rymPhb-ibnC6b-OWXEXe-gk6SMd:not(.VfPpkd-ksKsZd-mWPk3d) .</w:t>
      </w:r>
      <w:proofErr w:type="spellStart"/>
      <w:r>
        <w:t>VfPpkd-rymPhb-pZXsl</w:t>
      </w:r>
      <w:proofErr w:type="spellEnd"/>
      <w:r>
        <w:t>::after{</w:t>
      </w:r>
      <w:proofErr w:type="spellStart"/>
      <w:r>
        <w:t>transition:opacity</w:t>
      </w:r>
      <w:proofErr w:type="spellEnd"/>
      <w:r>
        <w:t xml:space="preserve"> .15s linear}.r6B9Fd .VfPpkd-rymPhb-ibnC6b.VfPpkd-rymPhb-ibnC6b-OWXEXe-gk6SMd:not(.VfPpkd-ksKsZd-mWPk3d):active .VfPpkd-rymPhb-pZXsl::after{transition-duration:75ms;opacity:.1;opacity:var(--mdc-ripple-press-opacity,.1)}.r6B9Fd .VfPpkd-rymPhb-ibnC6b.VfPpkd-rymPhb-ibnC6b-OWXEXe-gk6SMd.VfPpkd-ksKsZd-mWPk3d{--mdc-ripple-fg-opacity:var(--mdc-ripple-press-opacity,0.1)}@media screen and (</w:t>
      </w:r>
      <w:proofErr w:type="spellStart"/>
      <w:r>
        <w:t>forced-colors:active</w:t>
      </w:r>
      <w:proofErr w:type="spellEnd"/>
      <w:r>
        <w:t>){.r6B9Fd .VfPpkd-rymPhb-ibnC6b-OWXEXe-OWB6Me .VfPpkd-rymPhb-fpDzbe-fmcmS,.r6B9Fd .VfPpkd-rymPhb-ibnC6b-OWXEXe-OWB6Me .VfPpkd-rymPhb-L8ivfd-fmcmS,.r6B9Fd .VfPpkd-rymPhb-ibnC6b-OWXEXe-OWB6Me .VfPpkd-rymPhb-bC5pod-fmcmS,.r6B9Fd .VfPpkd-rymPhb-ibnC6b-OWXEXe-OWB6Me.VfPpkd-rymPhb-ibnC6b-OWXEXe-SfQLQb-M1Soyc-Bz112c .VfPpkd-rymPhb-KkROqb,.r6B9Fd .VfPpkd-rymPhb-ibnC6b-OWXEXe-OWB6Me.VfPpkd-rymPhb-ibnC6b-OWXEXe-SfQLQb-UbuQg-Bz112c .VfPpkd-rymPhb-JMEf7e,.r6B9Fd .VfPpkd-rymPhb-ibnC6b-OWXEXe-OWB6Me.VfPpkd-rymPhb-ibnC6b-OWXEXe-SfQLQb-UbuQg-r4m2rf .VfPpkd-rymPhb-JMEf7e{</w:t>
      </w:r>
      <w:proofErr w:type="spellStart"/>
      <w:r>
        <w:t>color:GrayText</w:t>
      </w:r>
      <w:proofErr w:type="spellEnd"/>
      <w:r>
        <w:t>}.r6B9Fd .VfPpkd-rymPhb-ibnC6b-OWXEXe-OWB6Me .VfPpkd-rymPhb-KkROqb,.r6B9Fd .VfPpkd-rymPhb-ibnC6b-OWXEXe-OWB6Me .VfPpkd-rymPhb-Gtdoyb,.r6B9Fd .VfPpkd-rymPhb-ibnC6b-OWXEXe-OWB6Me .VfPpkd-rymPhb-JMEf7e{opacity:1}}.uTZ9Lb.VfPpkd-rymPhb-ibnC6b-OWXEXe-SfQLQb-aSi1db-MCEKJb .VfPpkd-rymPhb-KkROqb,.FvXOfd.VfPpkd-rymPhb-ibnC6b-OWXEXe-SfQLQb-aSi1db-MCEKJb .VfPpkd-rymPhb-KkROqb,.QrsYgb.VfPpkd-rymPhb-ibnC6b-OWXEXe-SfQLQb-aSi1db-MCEKJb .VfPpkd-rymPhb-KkROqb,.gfwIBd.VfPpkd-rymPhb-ibnC6b-OWXEXe-SfQLQb-aSi1db-MCEKJb .VfPpkd-rymPhb-KkROqb{align-self:center;margin-top:0}.HiC7Nc.VfPpkd-rymPhb-ibnC6b-OWXEXe-SfQLQb-Woal0c-RWgCYc{height:56px}.HiC7Nc.VfPpkd-rymPhb-ibnC6b-OWXEXe-SfQLQb-M1Soyc-HiaYvf.VfPpkd-rymPhb-ibnC6b-OWXEXe-SfQLQb-Woal0c-RWgCYc,.HiC7Nc.VfPpkd-rymPhb-ibnC6b-OWXEXe-SfQLQb-M1Soyc-aTv5jf.VfPpkd-rymPhb-ibnC6b-OWXEXe-SfQLQb-Woal0c-RWgCYc{height:72px}.UbEQCe.VfPpkd-rymPhb-ibnC6b{padding-left:0;padding-right:auto}[dir=rtl] .UbEQCe.VfPpkd-rymPhb-ibnC6b,.UbEQCe.VfPpkd-rymPhb-ibnC6b[dir=rtl]{padding-left:auto;padding-right:0}.UbEQCe .VfPpkd-rymPhb-KkROqb{margin-left:16px;margin-right:16px}[dir=rtl] .</w:t>
      </w:r>
      <w:proofErr w:type="spellStart"/>
      <w:r>
        <w:t>UbEQCe</w:t>
      </w:r>
      <w:proofErr w:type="spellEnd"/>
      <w:r>
        <w:t xml:space="preserve"> .</w:t>
      </w:r>
      <w:proofErr w:type="spellStart"/>
      <w:r>
        <w:t>VfPpkd-rymPhb-KkROqb</w:t>
      </w:r>
      <w:proofErr w:type="spellEnd"/>
      <w:r>
        <w:t>,.</w:t>
      </w:r>
      <w:proofErr w:type="spellStart"/>
      <w:r>
        <w:t>UbEQCe</w:t>
      </w:r>
      <w:proofErr w:type="spellEnd"/>
      <w:r>
        <w:t xml:space="preserve"> .VfPpkd-rymPhb-KkROqb[dir=rtl]{margin-left:16px;margin-right:16px}.rKASPc.VfPpkd-rymPhb-ibnC6b{padding-left:0;padding-right:auto}[dir=rtl] .rKASPc.VfPpkd-rymPhb-ibnC6b,.rKASPc.VfPpkd-rymPhb-ibnC6b[dir=rtl]{padding-left:auto;padding-right:0}.rKASPc .</w:t>
      </w:r>
      <w:proofErr w:type="spellStart"/>
      <w:r>
        <w:t>VfPpkd-rymPhb-KkROqb</w:t>
      </w:r>
      <w:proofErr w:type="spellEnd"/>
      <w:r>
        <w:t>{margin-left:8px;margin-right:8px}[</w:t>
      </w:r>
      <w:proofErr w:type="spellStart"/>
      <w:r>
        <w:t>dir</w:t>
      </w:r>
      <w:proofErr w:type="spellEnd"/>
      <w:r>
        <w:t>=</w:t>
      </w:r>
      <w:proofErr w:type="spellStart"/>
      <w:r>
        <w:t>rtl</w:t>
      </w:r>
      <w:proofErr w:type="spellEnd"/>
      <w:r>
        <w:t>] .</w:t>
      </w:r>
      <w:proofErr w:type="spellStart"/>
      <w:r>
        <w:t>rKASPc</w:t>
      </w:r>
      <w:proofErr w:type="spellEnd"/>
      <w:r>
        <w:t xml:space="preserve"> .</w:t>
      </w:r>
      <w:proofErr w:type="spellStart"/>
      <w:r>
        <w:t>VfPpkd-rymPhb-KkROqb</w:t>
      </w:r>
      <w:proofErr w:type="spellEnd"/>
      <w:r>
        <w:t>,.</w:t>
      </w:r>
      <w:proofErr w:type="spellStart"/>
      <w:r>
        <w:t>rKASPc</w:t>
      </w:r>
      <w:proofErr w:type="spellEnd"/>
      <w:r>
        <w:t xml:space="preserve"> .VfPpkd-rymPhb-KkROqb[dir=rtl]{margin-left:8px;margin-right:8px}.rKASPc.VfPpkd-rymPhb-ibnC6b-OWXEXe-SfQLQb-aSi1db-MCEKJb .VfPpkd-rymPhb-KkROqb{align-self:flex-start;margin-top:8px}.U5k4Fd.VfPpkd-rymPhb-ibnC6b{padding-left:0;padding-right:auto}[dir=rtl] .U5k4Fd.VfPpkd-rymPhb-ibnC6b,.U5k4Fd.VfPpkd-rymPhb-ibnC6b[dir=rtl]{padding-left:auto;padding-right:0}.U5k4Fd .</w:t>
      </w:r>
      <w:proofErr w:type="spellStart"/>
      <w:r>
        <w:t>VfPpkd-rymPhb-KkROqb</w:t>
      </w:r>
      <w:proofErr w:type="spellEnd"/>
      <w:r>
        <w:t>{margin-left:8px;margin-right:8px}[</w:t>
      </w:r>
      <w:proofErr w:type="spellStart"/>
      <w:r>
        <w:t>dir</w:t>
      </w:r>
      <w:proofErr w:type="spellEnd"/>
      <w:r>
        <w:t>=</w:t>
      </w:r>
      <w:proofErr w:type="spellStart"/>
      <w:r>
        <w:t>rtl</w:t>
      </w:r>
      <w:proofErr w:type="spellEnd"/>
      <w:r>
        <w:t>] .U5k4Fd .VfPpkd-rymPhb-KkROqb,.U5k4Fd .VfPpkd-rymPhb-KkROqb[dir=rtl]{margin-left:8px;margin-right:8px}.U5k4Fd.VfPpkd-rymPhb-ibnC6b-OWXEXe-SfQLQb-aSi1db-MCEKJb .VfPpkd-rymPhb-KkROqb{align-self:flex-start;margin-top:8px}.ifEyr.VfPpkd-rymPhb-ibnC6b{padding-left:0;padding-right:auto}[dir=rtl] .ifEyr.VfPpkd-rymPhb-ibnC6b,.ifEyr.VfPpkd-rymPhb-ibnC6b[dir=rtl]{padding-left:auto;padding-right:0}.ifEyr .</w:t>
      </w:r>
      <w:proofErr w:type="spellStart"/>
      <w:r>
        <w:t>VfPpkd-rymPhb-KkROqb</w:t>
      </w:r>
      <w:proofErr w:type="spellEnd"/>
      <w:r>
        <w:t>{margin-left:8px;margin-right:8px}[</w:t>
      </w:r>
      <w:proofErr w:type="spellStart"/>
      <w:r>
        <w:t>dir</w:t>
      </w:r>
      <w:proofErr w:type="spellEnd"/>
      <w:r>
        <w:t>=</w:t>
      </w:r>
      <w:proofErr w:type="spellStart"/>
      <w:r>
        <w:t>rtl</w:t>
      </w:r>
      <w:proofErr w:type="spellEnd"/>
      <w:r>
        <w:t>] .</w:t>
      </w:r>
      <w:proofErr w:type="spellStart"/>
      <w:r>
        <w:t>ifEyr</w:t>
      </w:r>
      <w:proofErr w:type="spellEnd"/>
      <w:r>
        <w:t xml:space="preserve"> .</w:t>
      </w:r>
      <w:proofErr w:type="spellStart"/>
      <w:r>
        <w:t>VfPpkd-rymPhb-KkROqb</w:t>
      </w:r>
      <w:proofErr w:type="spellEnd"/>
      <w:r>
        <w:t>,.</w:t>
      </w:r>
      <w:proofErr w:type="spellStart"/>
      <w:r>
        <w:t>ifEyr</w:t>
      </w:r>
      <w:proofErr w:type="spellEnd"/>
      <w:r>
        <w:t xml:space="preserve"> .VfPpkd-rymPhb-KkROqb[dir=rtl]{margin-left:8px;margin-right:8px}.ifEyr.VfPpkd-rymPhb-ibnC6b-OWXEXe-SfQLQb-aSi1db-MCEKJb .VfPpkd-rymPhb-KkROqb{align-self:flex-start;margin-top:8px}.SNowt.VfPpkd-rymPhb-ibnC6b{padding-left:auto;padding-right:0}[dir=rtl] .SNowt.VfPpkd-rymPhb-ibnC6b,.SNowt.VfPpkd-rymPhb-ibnC6b[dir=rtl]{padding-left:0;padding-right:auto}.SNowt .VfPpkd-rymPhb-JMEf7e{margin-left:8px;margin-right:16px}[dir=rtl] .</w:t>
      </w:r>
      <w:proofErr w:type="spellStart"/>
      <w:r>
        <w:t>SNowt</w:t>
      </w:r>
      <w:proofErr w:type="spellEnd"/>
      <w:r>
        <w:t xml:space="preserve"> .VfPpkd-rymPhb-JMEf7e,.SNowt .VfPpkd-rymPhb-JMEf7e[dir=rtl]{margin-left:16px;margin-right:8px}.tfmWAf.VfPpkd-rymPhb-ibnC6b{padding-left:auto;padding-right:0}[dir=rtl] .tfmWAf.VfPpkd-rymPhb-ibnC6b,.tfmWAf.VfPpkd-rymPhb-ibnC6b[dir=rtl]{padding-left:0;padding-right:auto}.tfmWAf .VfPpkd-rymPhb-JMEf7e{margin-left:8px;margin-right:16px}[dir=rtl] .</w:t>
      </w:r>
      <w:proofErr w:type="spellStart"/>
      <w:r>
        <w:t>tfmWAf</w:t>
      </w:r>
      <w:proofErr w:type="spellEnd"/>
      <w:r>
        <w:t xml:space="preserve"> .VfPpkd-rymPhb-JMEf7e,.tfmWAf .VfPpkd-rymPhb-JMEf7e[dir=rtl]{margin-left:16px;margin-right:8px}.axtYbd.VfPpkd-rymPhb-ibnC6b{padding-left:auto;padding-right:0}[dir=rtl] .axtYbd.VfPpkd-rymPhb-ibnC6b,.axtYbd.VfPpkd-rymPhb-ibnC6b[dir=rtl]{padding-left:0;padding-right:auto}.axtYbd .VfPpkd-rymPhb-JMEf7e{margin-left:16px;margin-right:24px}[dir=rtl] .</w:t>
      </w:r>
      <w:proofErr w:type="spellStart"/>
      <w:r>
        <w:t>axtYbd</w:t>
      </w:r>
      <w:proofErr w:type="spellEnd"/>
      <w:r>
        <w:t xml:space="preserve"> .VfPpkd-rymPhb-JMEf7e,.axtYbd .VfPpkd-rymPhb-JMEf7e[dir=rtl]{margin-left:24px;margin-right:16px}.aopLEb.VfPpkd-rymPhb-ibnC6b{padding-left:auto;padding-right:0}[dir=rtl] .aopLEb.VfPpkd-rymPhb-ibnC6b,.aopLEb.VfPpkd-rymPhb-ibnC6b[dir=rtl]{padding-left:0;padding-right:auto}.aopLEb .VfPpkd-rymPhb-JMEf7e{margin-left:16px;margin-right:24px}[dir=rtl] .</w:t>
      </w:r>
      <w:proofErr w:type="spellStart"/>
      <w:r>
        <w:t>aopLEb</w:t>
      </w:r>
      <w:proofErr w:type="spellEnd"/>
      <w:r>
        <w:t xml:space="preserve"> .VfPpkd-rymPhb-JMEf7e,.aopLEb .VfPpkd-rymPhb-JMEf7e[dir=rtl]{margin-left:24px;margin-right:16px}.zlqiud.VfPpkd-rymPhb-ibnC6b{padding-left:auto;padding-right:0}[dir=rtl] .zlqiud.VfPpkd-rymPhb-ibnC6b,.zlqiud.VfPpkd-rymPhb-ibnC6b[dir=rtl]{padding-left:0;padding-right:auto}.zlqiud .VfPpkd-rymPhb-JMEf7e{margin-left:16px;margin-right:24px}[dir=rtl] .</w:t>
      </w:r>
      <w:proofErr w:type="spellStart"/>
      <w:r>
        <w:t>zlqiud</w:t>
      </w:r>
      <w:proofErr w:type="spellEnd"/>
      <w:r>
        <w:t xml:space="preserve"> .VfPpkd-rymPhb-JMEf7e,.zlqiud .VfPpkd-rymPhb-JMEf7e[dir=rtl]{margin-left:24px;margin-right:16px}.isC8Y.VfPpkd-rymPhb-clz4Ic-OWXEXe-SfQLQb-M1Soyc-YbohUe{padding-left:24px;padding-right:auto}[dir=rtl] .isC8Y.VfPpkd-rymPhb-clz4Ic-OWXEXe-SfQLQb-M1Soyc-YbohUe,.isC8Y.VfPpkd-rymPhb-clz4Ic-OWXEXe-SfQLQb-M1Soyc-YbohUe[dir=rtl]{padding-left:auto;padding-right:24px}.MCs1Pd{padding-left:24px;padding-right:24px}[dir=rtl] .MCs1Pd,.MCs1Pd[dir=rtl]{padding-left:24px;padding-right:24px}.e6pQl.VfPpkd-rymPhb-clz4Ic-OWXEXe-SfQLQb-UbuQg-YbohUe{padding-left:auto;padding-right:24px}[dir=rtl] .e6pQl.VfPpkd-rymPhb-clz4Ic-OWXEXe-SfQLQb-UbuQg-YbohUe,.e6pQl.VfPpkd-rymPhb-clz4Ic-OWXEXe-SfQLQb-UbuQg-YbohUe[dir=rtl]{padding-left:24px;padding-right:auto}[dir=rtl] .e6pQl,.e6pQl[dir=rtl]{padding:0}.VfPpkd-xl07Ob-XxIAqe{display:none;position:absolute;box-sizing:border-box;margin:0;padding:0;transform:scale(1);transform-origin:top left;opacity:0;overflow:auto;will-change:transform,opacity;box-shadow:0 5px </w:t>
      </w:r>
      <w:proofErr w:type="spellStart"/>
      <w:r>
        <w:t>5px</w:t>
      </w:r>
      <w:proofErr w:type="spellEnd"/>
      <w:r>
        <w:t xml:space="preserve"> -3px </w:t>
      </w:r>
      <w:proofErr w:type="spellStart"/>
      <w:r>
        <w:t>rgba</w:t>
      </w:r>
      <w:proofErr w:type="spellEnd"/>
      <w:r>
        <w:t xml:space="preserve">(0,0,0,.2),0 8px 10px 1px </w:t>
      </w:r>
      <w:proofErr w:type="spellStart"/>
      <w:r>
        <w:t>rgba</w:t>
      </w:r>
      <w:proofErr w:type="spellEnd"/>
      <w:r>
        <w:t xml:space="preserve">(0,0,0,.14),0 3px 14px 2px </w:t>
      </w:r>
      <w:proofErr w:type="spellStart"/>
      <w:r>
        <w:t>rgba</w:t>
      </w:r>
      <w:proofErr w:type="spellEnd"/>
      <w:r>
        <w:t>(0,0,0,.12);</w:t>
      </w:r>
      <w:proofErr w:type="spellStart"/>
      <w:r>
        <w:t>transform-origin-left:top</w:t>
      </w:r>
      <w:proofErr w:type="spellEnd"/>
      <w:r>
        <w:t xml:space="preserve"> </w:t>
      </w:r>
      <w:proofErr w:type="spellStart"/>
      <w:r>
        <w:t>left;transform-origin-right:top</w:t>
      </w:r>
      <w:proofErr w:type="spellEnd"/>
      <w:r>
        <w:t xml:space="preserve"> right}.VfPpkd-xl07Ob-XxIAqe:focus{outline:none}.VfPpkd-xl07Ob-XxIAqe-OWXEXe-oT9UPb-FNFY6c{display:inline-block;transform:scale(.8);opacity:0}.VfPpkd-xl07Ob-XxIAqe-OWXEXe-FNFY6c{display:inline-block;transform:scale(1);opacity:1}.VfPpkd-xl07Ob-XxIAqe-OWXEXe-oT9UPb-xTMeO{display:inline-block;opacity:0}[dir=rtl] .VfPpkd-xl07Ob-XxIAqe,.VfPpkd-xl07Ob-XxIAqe[dir=rtl]{transform-origin-left:top </w:t>
      </w:r>
      <w:proofErr w:type="spellStart"/>
      <w:r>
        <w:t>right;transform-origin-right:top</w:t>
      </w:r>
      <w:proofErr w:type="spellEnd"/>
      <w:r>
        <w:t xml:space="preserve"> left}.VfPpkd-xl07Ob-XxIAqe-OWXEXe-oYxtQd{position:relative;overflow:visible}.VfPpkd-xl07Ob-XxIAqe-OWXEXe-qbOKL{position:fixed}.VfPpkd-xl07Ob-XxIAqe-OWXEXe-tsQazb{width:100%}.VfPpkd-xl07Ob-XxIAqe{max-width:calc(100vw - 32px);</w:t>
      </w:r>
      <w:proofErr w:type="spellStart"/>
      <w:r>
        <w:t>max-width:var</w:t>
      </w:r>
      <w:proofErr w:type="spellEnd"/>
      <w:r>
        <w:t>(--mdc-menu-max-</w:t>
      </w:r>
      <w:proofErr w:type="spellStart"/>
      <w:r>
        <w:t>width,calc</w:t>
      </w:r>
      <w:proofErr w:type="spellEnd"/>
      <w:r>
        <w:t>(100vw - 32px));</w:t>
      </w:r>
      <w:proofErr w:type="spellStart"/>
      <w:r>
        <w:t>max-height:calc</w:t>
      </w:r>
      <w:proofErr w:type="spellEnd"/>
      <w:r>
        <w:t>(100vh - 32px);</w:t>
      </w:r>
      <w:proofErr w:type="spellStart"/>
      <w:r>
        <w:t>max-height:var</w:t>
      </w:r>
      <w:proofErr w:type="spellEnd"/>
      <w:r>
        <w:t>(--mdc-menu-max-</w:t>
      </w:r>
      <w:proofErr w:type="spellStart"/>
      <w:r>
        <w:t>height,calc</w:t>
      </w:r>
      <w:proofErr w:type="spellEnd"/>
      <w:r>
        <w:t xml:space="preserve">(100vh - 32px));z-index:8;transition:opacity .03s </w:t>
      </w:r>
      <w:proofErr w:type="spellStart"/>
      <w:r>
        <w:t>linear,transform</w:t>
      </w:r>
      <w:proofErr w:type="spellEnd"/>
      <w:r>
        <w:t xml:space="preserve"> .12s cubic-</w:t>
      </w:r>
      <w:proofErr w:type="spellStart"/>
      <w:r>
        <w:t>bezier</w:t>
      </w:r>
      <w:proofErr w:type="spellEnd"/>
      <w:r>
        <w:t xml:space="preserve">(0,0,.2,1),height .25s cubic-bezier(0,0,.2,1);background-color:#fff;background-color:var(--mdc-theme-surface,#fff);color:#000;color:var(--mdc-theme-on-surface,#000);border-radius:4px;border-radius:var(--mdc-shape-medium,4px)}.VfPpkd-xl07Ob-XxIAqe-OWXEXe-oT9UPb-xTMeO{transition:opacity 75ms linear}.UQ5E0{box-shadow:0 3px 5px -1px </w:t>
      </w:r>
      <w:proofErr w:type="spellStart"/>
      <w:r>
        <w:t>rgba</w:t>
      </w:r>
      <w:proofErr w:type="spellEnd"/>
      <w:r>
        <w:t xml:space="preserve">(0,0,0,.2),0 6px 10px 0 </w:t>
      </w:r>
      <w:proofErr w:type="spellStart"/>
      <w:r>
        <w:t>rgba</w:t>
      </w:r>
      <w:proofErr w:type="spellEnd"/>
      <w:r>
        <w:t xml:space="preserve">(0,0,0,.14),0 1px 18px 0 </w:t>
      </w:r>
      <w:proofErr w:type="spellStart"/>
      <w:r>
        <w:t>rgba</w:t>
      </w:r>
      <w:proofErr w:type="spellEnd"/>
      <w:r>
        <w:t>(0,0,0,.12)}.VfPpkd-xl07Ob{min-width:112px;min-width:var(--mdc-menu-min-width,112px)}.VfPpkd-xl07Ob .VfPpkd-StrnGf-rymPhb-IhFlZd,.VfPpkd-xl07Ob .VfPpkd-StrnGf-rymPhb-f7MjDc{color:rgba(0,0,0,.87)}.VfPpkd-xl07Ob .VfPpkd-xl07Ob-ibnC6b-OWXEXe-eKm5Fc-FNFY6c .</w:t>
      </w:r>
      <w:proofErr w:type="spellStart"/>
      <w:r>
        <w:t>VfPpkd-StrnGf-rymPhb-pZXsl</w:t>
      </w:r>
      <w:proofErr w:type="spellEnd"/>
      <w:r>
        <w:t>::before{opacity:.04}.VfPpkd-xl07Ob .VfPpkd-xl07Ob-ibnC6b-OWXEXe-eKm5Fc-FNFY6c .</w:t>
      </w:r>
      <w:proofErr w:type="spellStart"/>
      <w:r>
        <w:t>VfPpkd-rymPhb-pZXsl</w:t>
      </w:r>
      <w:proofErr w:type="spellEnd"/>
      <w:r>
        <w:t>::before{opacity:.04}.VfPpkd-xl07Ob .</w:t>
      </w:r>
      <w:proofErr w:type="spellStart"/>
      <w:r>
        <w:t>VfPpkd-StrnGf-rymPhb</w:t>
      </w:r>
      <w:proofErr w:type="spellEnd"/>
      <w:r>
        <w:t>{</w:t>
      </w:r>
      <w:proofErr w:type="spellStart"/>
      <w:r>
        <w:t>color:rgba</w:t>
      </w:r>
      <w:proofErr w:type="spellEnd"/>
      <w:r>
        <w:t>(0,0,0,.87)}.VfPpkd-xl07Ob .VfPpkd-StrnGf-rymPhb,.VfPpkd-xl07Ob .</w:t>
      </w:r>
      <w:proofErr w:type="spellStart"/>
      <w:r>
        <w:t>VfPpkd-rymPhb</w:t>
      </w:r>
      <w:proofErr w:type="spellEnd"/>
      <w:r>
        <w:t>{</w:t>
      </w:r>
      <w:proofErr w:type="spellStart"/>
      <w:r>
        <w:t>position:relative</w:t>
      </w:r>
      <w:proofErr w:type="spellEnd"/>
      <w:r>
        <w:t>}.VfPpkd-xl07Ob .</w:t>
      </w:r>
      <w:proofErr w:type="spellStart"/>
      <w:r>
        <w:t>VfPpkd-StrnGf-rymPhb</w:t>
      </w:r>
      <w:proofErr w:type="spellEnd"/>
      <w:r>
        <w:t xml:space="preserve"> .VfPpkd-BFbNVe-bF1uUb,.VfPpkd-xl07Ob .</w:t>
      </w:r>
      <w:proofErr w:type="spellStart"/>
      <w:r>
        <w:t>VfPpkd-rymPhb</w:t>
      </w:r>
      <w:proofErr w:type="spellEnd"/>
      <w:r>
        <w:t xml:space="preserve"> .VfPpkd-BFbNVe-bF1uUb{width:100%;height:100%;top:0;left:0}.VfPpkd-xl07Ob .</w:t>
      </w:r>
      <w:proofErr w:type="spellStart"/>
      <w:r>
        <w:t>VfPpkd-StrnGf-rymPhb</w:t>
      </w:r>
      <w:proofErr w:type="spellEnd"/>
      <w:r>
        <w:t>::before,.VfPpkd-xl07Ob .VfPpkd-rymPhb::before{position:absolute;box-sizing:border-box;width:100%;height:100%;top:0;left:0;border:1px solid transparent;border-radius:inherit;content:"";pointer-events:none}@media screen and (</w:t>
      </w:r>
      <w:proofErr w:type="spellStart"/>
      <w:r>
        <w:t>forced-colors:active</w:t>
      </w:r>
      <w:proofErr w:type="spellEnd"/>
      <w:r>
        <w:t>){.VfPpkd-xl07Ob .</w:t>
      </w:r>
      <w:proofErr w:type="spellStart"/>
      <w:r>
        <w:t>VfPpkd-StrnGf-rymPhb</w:t>
      </w:r>
      <w:proofErr w:type="spellEnd"/>
      <w:r>
        <w:t>::before,.VfPpkd-xl07Ob .</w:t>
      </w:r>
      <w:proofErr w:type="spellStart"/>
      <w:r>
        <w:t>VfPpkd-rymPhb</w:t>
      </w:r>
      <w:proofErr w:type="spellEnd"/>
      <w:r>
        <w:t>::before{</w:t>
      </w:r>
      <w:proofErr w:type="spellStart"/>
      <w:r>
        <w:t>border-color:CanvasText</w:t>
      </w:r>
      <w:proofErr w:type="spellEnd"/>
      <w:r>
        <w:t>}}.VfPpkd-xl07Ob .VfPpkd-StrnGf-rymPhb-clz4Ic{margin:8px 0}.VfPpkd-xl07Ob .VfPpkd-StrnGf-rymPhb-ibnC6b{</w:t>
      </w:r>
      <w:proofErr w:type="spellStart"/>
      <w:r>
        <w:t>user-select:none</w:t>
      </w:r>
      <w:proofErr w:type="spellEnd"/>
      <w:r>
        <w:t>}.VfPpkd-xl07Ob .VfPpkd-StrnGf-rymPhb-ibnC6b-OWXEXe-OWB6Me{cursor:auto}.VfPpkd-xl07Ob a.VfPpkd-StrnGf-rymPhb-ibnC6b .VfPpkd-StrnGf-rymPhb-b9t22c,.VfPpkd-xl07Ob a.VfPpkd-StrnGf-rymPhb-ibnC6b .VfPpkd-StrnGf-rymPhb-f7MjDc{pointer-events:none}.VfPpkd-qPzbhe-JNdkSc{padding:0;fill:currentColor}.VfPpkd-qPzbhe-JNdkSc .VfPpkd-StrnGf-rymPhb-ibnC6b{padding-left:56px;padding-right:16px}[dir=rtl] .</w:t>
      </w:r>
      <w:proofErr w:type="spellStart"/>
      <w:r>
        <w:t>VfPpkd-qPzbhe-JNdkSc</w:t>
      </w:r>
      <w:proofErr w:type="spellEnd"/>
      <w:r>
        <w:t xml:space="preserve"> .VfPpkd-StrnGf-rymPhb-ibnC6b,.VfPpkd-qPzbhe-JNdkSc .VfPpkd-StrnGf-rymPhb-ibnC6b[dir=rtl]{padding-left:16px;padding-right:56px}.VfPpkd-qPzbhe-JNdkSc .VfPpkd-qPzbhe-JNdkSc-Bz112c{left:16px;right:auto;visibility:hidden;position:absolute;top:50%;transform:translateY(-50%);transition-property:visibility;transition-delay:75ms}[dir=rtl] .</w:t>
      </w:r>
      <w:proofErr w:type="spellStart"/>
      <w:r>
        <w:t>VfPpkd-qPzbhe-JNdkSc</w:t>
      </w:r>
      <w:proofErr w:type="spellEnd"/>
      <w:r>
        <w:t xml:space="preserve"> .VfPpkd-qPzbhe-JNdkSc-Bz112c,.VfPpkd-qPzbhe-JNdkSc .VfPpkd-qPzbhe-JNdkSc-Bz112c[dir=rtl]{left:auto;right:16px}.VfPpkd-xl07Ob-ibnC6b-OWXEXe-gk6SMd .VfPpkd-qPzbhe-JNdkSc-Bz112c{display:inline;visibility:visible}.q6oraf{box-shadow:0 3px 5px -1px </w:t>
      </w:r>
      <w:proofErr w:type="spellStart"/>
      <w:r>
        <w:t>rgba</w:t>
      </w:r>
      <w:proofErr w:type="spellEnd"/>
      <w:r>
        <w:t xml:space="preserve">(0,0,0,.2),0 6px 10px 0 </w:t>
      </w:r>
      <w:proofErr w:type="spellStart"/>
      <w:r>
        <w:t>rgba</w:t>
      </w:r>
      <w:proofErr w:type="spellEnd"/>
      <w:r>
        <w:t xml:space="preserve">(0,0,0,.14),0 1px 18px 0 </w:t>
      </w:r>
      <w:proofErr w:type="spellStart"/>
      <w:r>
        <w:t>rgba</w:t>
      </w:r>
      <w:proofErr w:type="spellEnd"/>
      <w:r>
        <w:t>(0,0,0,.12)}.q6oraf .VfPpkd-StrnGf-rymPhb{font-family:Roboto,Arial,sans-serif;line-height:1.5rem;font-size:1rem;letter-spacing:.00625em;font-weight:400;color:#000;color:var(--mdc-theme-on-surface,#000)}.q6oraf .</w:t>
      </w:r>
      <w:proofErr w:type="spellStart"/>
      <w:r>
        <w:t>VfPpkd-StrnGf-rymPhb</w:t>
      </w:r>
      <w:proofErr w:type="spellEnd"/>
      <w:r>
        <w:t xml:space="preserve"> .</w:t>
      </w:r>
      <w:proofErr w:type="spellStart"/>
      <w:r>
        <w:t>VfPpkd-StrnGf-rymPhb-IhFlZd</w:t>
      </w:r>
      <w:proofErr w:type="spellEnd"/>
      <w:r>
        <w:t>{</w:t>
      </w:r>
      <w:proofErr w:type="spellStart"/>
      <w:r>
        <w:t>color:rgb</w:t>
      </w:r>
      <w:proofErr w:type="spellEnd"/>
      <w:r>
        <w:t>(95,99,104)}.q6oraf .</w:t>
      </w:r>
      <w:proofErr w:type="spellStart"/>
      <w:r>
        <w:t>VfPpkd-StrnGf-rymPhb</w:t>
      </w:r>
      <w:proofErr w:type="spellEnd"/>
      <w:r>
        <w:t xml:space="preserve"> .VfPpkd-StrnGf-rymPhb-ibnC6b-OWXEXe-OWB6Me .VfPpkd-StrnGf-rymPhb-b9t22c,.q6oraf .</w:t>
      </w:r>
      <w:proofErr w:type="spellStart"/>
      <w:r>
        <w:t>VfPpkd-StrnGf-rymPhb</w:t>
      </w:r>
      <w:proofErr w:type="spellEnd"/>
      <w:r>
        <w:t xml:space="preserve"> .VfPpkd-StrnGf-rymPhb-ibnC6b-OWXEXe-OWB6Me .VfPpkd-StrnGf-rymPhb-fpDzbe-fmcmS,.q6oraf .</w:t>
      </w:r>
      <w:proofErr w:type="spellStart"/>
      <w:r>
        <w:t>VfPpkd-StrnGf-rymPhb</w:t>
      </w:r>
      <w:proofErr w:type="spellEnd"/>
      <w:r>
        <w:t xml:space="preserve"> .VfPpkd-StrnGf-rymPhb-ibnC6b-OWXEXe-OWB6Me .VfPpkd-StrnGf-rymPhb-L8ivfd-fmcmS{</w:t>
      </w:r>
      <w:proofErr w:type="spellStart"/>
      <w:r>
        <w:t>color:rgb</w:t>
      </w:r>
      <w:proofErr w:type="spellEnd"/>
      <w:r>
        <w:t>(60,64,67)}.q6oraf .</w:t>
      </w:r>
      <w:proofErr w:type="spellStart"/>
      <w:r>
        <w:t>VfPpkd-StrnGf-rymPhb</w:t>
      </w:r>
      <w:proofErr w:type="spellEnd"/>
      <w:r>
        <w:t xml:space="preserve"> .VfPpkd-StrnGf-rymPhb-ibnC6b-OWXEXe-OWB6Me .VfPpkd-StrnGf-rymPhb-b9t22c{opacity:.38}.q6oraf .</w:t>
      </w:r>
      <w:proofErr w:type="spellStart"/>
      <w:r>
        <w:t>VfPpkd-StrnGf-rymPhb</w:t>
      </w:r>
      <w:proofErr w:type="spellEnd"/>
      <w:r>
        <w:t xml:space="preserve"> .VfPpkd-StrnGf-rymPhb-ibnC6b-OWXEXe-gk6SMd,.q6oraf .</w:t>
      </w:r>
      <w:proofErr w:type="spellStart"/>
      <w:r>
        <w:t>VfPpkd-StrnGf-rymPhb</w:t>
      </w:r>
      <w:proofErr w:type="spellEnd"/>
      <w:r>
        <w:t xml:space="preserve"> .VfPpkd-StrnGf-rymPhb-ibnC6b-OWXEXe-pXU01b{color:#000;color:var(--mdc-theme-on-surface,#000)}.q6oraf .</w:t>
      </w:r>
      <w:proofErr w:type="spellStart"/>
      <w:r>
        <w:t>VfPpkd-StrnGf-rymPhb</w:t>
      </w:r>
      <w:proofErr w:type="spellEnd"/>
      <w:r>
        <w:t xml:space="preserve"> .VfPpkd-StrnGf-rymPhb-ibnC6b-OWXEXe-gk6SMd .VfPpkd-StrnGf-rymPhb-f7MjDc,.q6oraf .</w:t>
      </w:r>
      <w:proofErr w:type="spellStart"/>
      <w:r>
        <w:t>VfPpkd-StrnGf-rymPhb</w:t>
      </w:r>
      <w:proofErr w:type="spellEnd"/>
      <w:r>
        <w:t xml:space="preserve"> .VfPpkd-StrnGf-rymPhb-ibnC6b-OWXEXe-pXU01b .VfPpkd-StrnGf-rymPhb-f7MjDc{color:#000;color:var(--mdc-theme-on-surface,#000)}.q6oraf .</w:t>
      </w:r>
      <w:proofErr w:type="spellStart"/>
      <w:r>
        <w:t>VfPpkd-StrnGf-rymPhb</w:t>
      </w:r>
      <w:proofErr w:type="spellEnd"/>
      <w:r>
        <w:t xml:space="preserve"> .VfPpkd-StrnGf-rymPhb-ibnC6b-OWXEXe-gk6SMd .</w:t>
      </w:r>
      <w:proofErr w:type="spellStart"/>
      <w:r>
        <w:t>VfPpkd-StrnGf-rymPhb-pZXsl</w:t>
      </w:r>
      <w:proofErr w:type="spellEnd"/>
      <w:r>
        <w:t>::before{opacity:0}.q6oraf .</w:t>
      </w:r>
      <w:proofErr w:type="spellStart"/>
      <w:r>
        <w:t>VfPpkd-StrnGf-rymPhb</w:t>
      </w:r>
      <w:proofErr w:type="spellEnd"/>
      <w:r>
        <w:t xml:space="preserve"> .VfPpkd-StrnGf-rymPhb-ibnC6b.VfPpkd-StrnGf-rymPhb-ibnC6b-OWXEXe-gk6SMd{background-color:rgb(232,240,254)}.q6oraf .</w:t>
      </w:r>
      <w:proofErr w:type="spellStart"/>
      <w:r>
        <w:t>VfPpkd-StrnGf-rymPhb</w:t>
      </w:r>
      <w:proofErr w:type="spellEnd"/>
      <w:r>
        <w:t xml:space="preserve"> .VfPpkd-StrnGf-rymPhb-ibnC6b.VfPpkd-StrnGf-rymPhb-ibnC6b-OWXEXe-gk6SMd .</w:t>
      </w:r>
      <w:proofErr w:type="spellStart"/>
      <w:r>
        <w:t>VfPpkd-StrnGf-rymPhb-pZXsl</w:t>
      </w:r>
      <w:proofErr w:type="spellEnd"/>
      <w:r>
        <w:t>::before,.q6oraf .</w:t>
      </w:r>
      <w:proofErr w:type="spellStart"/>
      <w:r>
        <w:t>VfPpkd-StrnGf-rymPhb</w:t>
      </w:r>
      <w:proofErr w:type="spellEnd"/>
      <w:r>
        <w:t xml:space="preserve"> .VfPpkd-StrnGf-rymPhb-ibnC6b.VfPpkd-StrnGf-rymPhb-ibnC6b-OWXEXe-gk6SMd .VfPpkd-StrnGf-rymPhb-pZXsl::after{background-color:rgb(26,115,232);background-color:var(--mdc-ripple-color,rgb(26,115,232))}.q6oraf .</w:t>
      </w:r>
      <w:proofErr w:type="spellStart"/>
      <w:r>
        <w:t>VfPpkd-StrnGf-rymPhb</w:t>
      </w:r>
      <w:proofErr w:type="spellEnd"/>
      <w:r>
        <w:t xml:space="preserve"> .VfPpkd-StrnGf-rymPhb-ibnC6b.VfPpkd-StrnGf-rymPhb-ibnC6b-OWXEXe-gk6SMd:hover .</w:t>
      </w:r>
      <w:proofErr w:type="spellStart"/>
      <w:r>
        <w:t>VfPpkd-StrnGf-rymPhb-pZXsl</w:t>
      </w:r>
      <w:proofErr w:type="spellEnd"/>
      <w:r>
        <w:t>::before,.q6oraf .</w:t>
      </w:r>
      <w:proofErr w:type="spellStart"/>
      <w:r>
        <w:t>VfPpkd-StrnGf-rymPhb</w:t>
      </w:r>
      <w:proofErr w:type="spellEnd"/>
      <w:r>
        <w:t xml:space="preserve"> .VfPpkd-StrnGf-rymPhb-ibnC6b.VfPpkd-StrnGf-rymPhb-ibnC6b-OWXEXe-gk6SMd.VfPpkd-ksKsZd-XxIAqe-OWXEXe-ZmdkE .</w:t>
      </w:r>
      <w:proofErr w:type="spellStart"/>
      <w:r>
        <w:t>VfPpkd-StrnGf-rymPhb-pZXsl</w:t>
      </w:r>
      <w:proofErr w:type="spellEnd"/>
      <w:r>
        <w:t>::before{opacity:.04;opacity:var(--mdc-ripple-hover-opacity,.04)}.q6oraf .</w:t>
      </w:r>
      <w:proofErr w:type="spellStart"/>
      <w:r>
        <w:t>VfPpkd-StrnGf-rymPhb</w:t>
      </w:r>
      <w:proofErr w:type="spellEnd"/>
      <w:r>
        <w:t xml:space="preserve"> .VfPpkd-StrnGf-rymPhb-ibnC6b.VfPpkd-StrnGf-rymPhb-ibnC6b-OWXEXe-gk6SMd.VfPpkd-ksKsZd-mWPk3d-OWXEXe-AHe6Kc-XpnDCe .</w:t>
      </w:r>
      <w:proofErr w:type="spellStart"/>
      <w:r>
        <w:t>VfPpkd-StrnGf-rymPhb-pZXsl</w:t>
      </w:r>
      <w:proofErr w:type="spellEnd"/>
      <w:r>
        <w:t>::before,.q6oraf .</w:t>
      </w:r>
      <w:proofErr w:type="spellStart"/>
      <w:r>
        <w:t>VfPpkd-StrnGf-rymPhb</w:t>
      </w:r>
      <w:proofErr w:type="spellEnd"/>
      <w:r>
        <w:t xml:space="preserve"> .VfPpkd-StrnGf-rymPhb-ibnC6b.VfPpkd-StrnGf-rymPhb-ibnC6b-OWXEXe-gk6SMd:not(.VfPpkd-ksKsZd-mWPk3d):focus .VfPpkd-StrnGf-rymPhb-pZXsl::before{transition-duration:75ms;opacity:.12;opacity:var(--mdc-ripple-focus-opacity,.12)}.q6oraf .</w:t>
      </w:r>
      <w:proofErr w:type="spellStart"/>
      <w:r>
        <w:t>VfPpkd-StrnGf-rymPhb</w:t>
      </w:r>
      <w:proofErr w:type="spellEnd"/>
      <w:r>
        <w:t xml:space="preserve"> .VfPpkd-StrnGf-rymPhb-ibnC6b.VfPpkd-StrnGf-rymPhb-ibnC6b-OWXEXe-gk6SMd:not(.VfPpkd-ksKsZd-mWPk3d) .</w:t>
      </w:r>
      <w:proofErr w:type="spellStart"/>
      <w:r>
        <w:t>VfPpkd-StrnGf-rymPhb-pZXsl</w:t>
      </w:r>
      <w:proofErr w:type="spellEnd"/>
      <w:r>
        <w:t>::after{</w:t>
      </w:r>
      <w:proofErr w:type="spellStart"/>
      <w:r>
        <w:t>transition:opacity</w:t>
      </w:r>
      <w:proofErr w:type="spellEnd"/>
      <w:r>
        <w:t xml:space="preserve"> .15s linear}.q6oraf .</w:t>
      </w:r>
      <w:proofErr w:type="spellStart"/>
      <w:r>
        <w:t>VfPpkd-StrnGf-rymPhb</w:t>
      </w:r>
      <w:proofErr w:type="spellEnd"/>
      <w:r>
        <w:t xml:space="preserve"> .VfPpkd-StrnGf-rymPhb-ibnC6b.VfPpkd-StrnGf-rymPhb-ibnC6b-OWXEXe-gk6SMd:not(.VfPpkd-ksKsZd-mWPk3d):active .VfPpkd-StrnGf-rymPhb-pZXsl::after{transition-duration:75ms;opacity:.1;opacity:var(--mdc-ripple-press-opacity,.1)}.q6oraf .</w:t>
      </w:r>
      <w:proofErr w:type="spellStart"/>
      <w:r>
        <w:t>VfPpkd-StrnGf-rymPhb</w:t>
      </w:r>
      <w:proofErr w:type="spellEnd"/>
      <w:r>
        <w:t xml:space="preserve"> .VfPpkd-StrnGf-rymPhb-ibnC6b.VfPpkd-StrnGf-rymPhb-ibnC6b-OWXEXe-gk6SMd.VfPpkd-ksKsZd-mWPk3d{--mdc-ripple-fg-opacity:var(--mdc-ripple-press-opacity,0.1)}@media (-</w:t>
      </w:r>
      <w:proofErr w:type="spellStart"/>
      <w:r>
        <w:t>ms-high-contrast:active</w:t>
      </w:r>
      <w:proofErr w:type="spellEnd"/>
      <w:r>
        <w:t>),screen and (</w:t>
      </w:r>
      <w:proofErr w:type="spellStart"/>
      <w:r>
        <w:t>forced-colors:active</w:t>
      </w:r>
      <w:proofErr w:type="spellEnd"/>
      <w:r>
        <w:t>){.q6oraf .</w:t>
      </w:r>
      <w:proofErr w:type="spellStart"/>
      <w:r>
        <w:t>VfPpkd-StrnGf-rymPhb</w:t>
      </w:r>
      <w:proofErr w:type="spellEnd"/>
      <w:r>
        <w:t xml:space="preserve"> .VfPpkd-StrnGf-rymPhb-ibnC6b-OWXEXe-OWB6Me .VfPpkd-StrnGf-rymPhb-b9t22c,.q6oraf .</w:t>
      </w:r>
      <w:proofErr w:type="spellStart"/>
      <w:r>
        <w:t>VfPpkd-StrnGf-rymPhb</w:t>
      </w:r>
      <w:proofErr w:type="spellEnd"/>
      <w:r>
        <w:t xml:space="preserve"> .VfPpkd-StrnGf-rymPhb-ibnC6b-OWXEXe-OWB6Me .VfPpkd-StrnGf-rymPhb-fpDzbe-fmcmS,.q6oraf .</w:t>
      </w:r>
      <w:proofErr w:type="spellStart"/>
      <w:r>
        <w:t>VfPpkd-StrnGf-rymPhb</w:t>
      </w:r>
      <w:proofErr w:type="spellEnd"/>
      <w:r>
        <w:t xml:space="preserve"> .VfPpkd-StrnGf-rymPhb-ibnC6b-OWXEXe-OWB6Me .VfPpkd-StrnGf-rymPhb-L8ivfd-fmcmS{</w:t>
      </w:r>
      <w:proofErr w:type="spellStart"/>
      <w:r>
        <w:t>color:GrayText</w:t>
      </w:r>
      <w:proofErr w:type="spellEnd"/>
      <w:r>
        <w:t>}.q6oraf .</w:t>
      </w:r>
      <w:proofErr w:type="spellStart"/>
      <w:r>
        <w:t>VfPpkd-StrnGf-rymPhb</w:t>
      </w:r>
      <w:proofErr w:type="spellEnd"/>
      <w:r>
        <w:t xml:space="preserve"> .VfPpkd-StrnGf-rymPhb-ibnC6b-OWXEXe-OWB6Me .VfPpkd-StrnGf-rymPhb-b9t22c{opacity:1}}/*# </w:t>
      </w:r>
      <w:proofErr w:type="spellStart"/>
      <w:r>
        <w:t>sourceMappingURL</w:t>
      </w:r>
      <w:proofErr w:type="spellEnd"/>
      <w:r>
        <w:t>=</w:t>
      </w:r>
      <w:proofErr w:type="spellStart"/>
      <w:r>
        <w:t>chrome.css.map</w:t>
      </w:r>
      <w:proofErr w:type="spellEnd"/>
      <w:r>
        <w:t xml:space="preserve"> */.kFwPee{height:100%}.ydMMEb{width:100%}.SSPGKf{display:block;overflow-y:hidden;z-index:1}.eejsDc{overflow-y:auto;-webkit-overflow-scrolling:touch}.MCcOAc{bottom:0;left:0;position:absolute;right:0;top:0;overflow:hidden;z-index:1}.MCcOAc&gt;.pGxpHc{flex-shrink:0;flex-grow:0}.IqBfM&gt;.HLlAHb{align-items:center;display:flex;height:60px;position:absolute;right:16px;top:0;z-index:9999}.VUoKZ{display:none;position:absolute;top:0;left:0;right:0;height:3px;z-index:1001}.TRHLAc{position:absolute;top:0;left:0;width:25%;height:100%;background:#68e;transform:scaleX(0)}.TRHLAc{transform-origin:0 0}.mIM26c .</w:t>
      </w:r>
      <w:proofErr w:type="spellStart"/>
      <w:r>
        <w:t>VUoKZ</w:t>
      </w:r>
      <w:proofErr w:type="spellEnd"/>
      <w:r>
        <w:t>{</w:t>
      </w:r>
      <w:proofErr w:type="spellStart"/>
      <w:r>
        <w:t>display:block</w:t>
      </w:r>
      <w:proofErr w:type="spellEnd"/>
      <w:r>
        <w:t>}.mIM26c .</w:t>
      </w:r>
      <w:proofErr w:type="spellStart"/>
      <w:r>
        <w:t>TRHLAc</w:t>
      </w:r>
      <w:proofErr w:type="spellEnd"/>
      <w:r>
        <w:t>{</w:t>
      </w:r>
      <w:proofErr w:type="spellStart"/>
      <w:r>
        <w:t>animation:boqChromeapiPageProgressAnimation</w:t>
      </w:r>
      <w:proofErr w:type="spellEnd"/>
      <w:r>
        <w:t xml:space="preserve"> 1s infinite;animation-timing-function:cubic-bezier(.4,0,1,1);animation-delay:.1s}.ghyPEc .</w:t>
      </w:r>
      <w:proofErr w:type="spellStart"/>
      <w:r>
        <w:t>VUoKZ</w:t>
      </w:r>
      <w:proofErr w:type="spellEnd"/>
      <w:r>
        <w:t>{</w:t>
      </w:r>
      <w:proofErr w:type="spellStart"/>
      <w:r>
        <w:t>position:fixed</w:t>
      </w:r>
      <w:proofErr w:type="spellEnd"/>
      <w:r>
        <w:t>}@keyframes boqChromeapiPageProgressAnimation{0%{transform:scaleX(0)}50%{transform:scaleX(5)}100%{transform:scaleX(5) translateX(100%)}}.IqBfM{bottom:auto;height:100%;right:auto;width:auto}@keyframes primary-indeterminate-translate{0%{transform:translateX(-145.166611%)}20%{animation-timing-function:cubic-bezier(0.5,0,0.701732,0.495819);transform:translateX(-145.166611%)}59.15%{animation-timing-function:cubic-bezier(0.302435,0.381352,0.55,0.956352);transform:translateX(-61.495191%)}to{transform:translateX(55.444446%)}}@keyframes primary-indeterminate-translate-reverse{0%{transform:translateX(145.166611%)}20%{animation-timing-function:cubic-bezier(0.5,0,0.701732,0.495819);transform:translateX(145.166611%)}59.15%{animation-timing-function:cubic-bezier(0.302435,0.381352,0.55,0.956352);transform:translateX(61.495191%)}to{transform:translateX(-55.4444461%)}}@keyframes primary-indeterminate-scale{0%{transform:scaleX(0.08)}36.65%{animation-timing-function:cubic-bezier(0.334731,0.12482,0.785844,1);transform:scaleX(0.08)}69.15%{animation-timing-function:cubic-bezier(0.06,0.11,0.6,1);transform:scaleX(0.661479)}to{transform:scaleX(0.08)}}@keyframes auxiliary-indeterminate-translate{0%{animation-timing-function:cubic-bezier(0.15,0,0.515058,0.409685);transform:translateX(-54.888891%)}25%{animation-timing-function:cubic-bezier(0.31033,0.284058,0.8,0.733712);transform:translateX(-17.236978%)}48.35%{animation-timing-function:cubic-bezier(0.4,0.627035,0.6,0.902026);transform:translateX(29.497274%)}to{transform:translateX(105.388891%)}}@keyframes auxiliary-indeterminate-translate-reverse{0%{animation-timing-function:cubic-bezier(0.15,0,0.515058,0.409685);transform:translateX(54.888891%)}25%{animation-timing-function:cubic-bezier(0.31033,0.284058,0.8,0.733712);transform:translateX(17.236978%)}48.35%{animation-timing-function:cubic-bezier(0.4,0.627035,0.6,0.902026);transform:translateX(-29.497274%)}to{transform:translateX(-105.388891%)}}@keyframes auxiliary-indeterminate-scale{0%{animation-timing-function:cubic-bezier(0.205028,0.057051,0.57661,0.453971);transform:scaleX(0.08)}19.15%{animation-timing-function:cubic-bezier(0.152313,0.196432,0.648374,1.004315);transform:scaleX(0.457104)}44.15%{animation-timing-function:cubic-bezier(0.257759,0.003163,0.211762,1.38179);transform:scaleX(0.72796)}to{transform:scaleX(0.08)}}@keyframes buffering{to{</w:t>
      </w:r>
      <w:proofErr w:type="spellStart"/>
      <w:r>
        <w:t>transform:translateX</w:t>
      </w:r>
      <w:proofErr w:type="spellEnd"/>
      <w:r>
        <w:t>(-10px)}}@keyframes buffering-reverse{to{</w:t>
      </w:r>
      <w:proofErr w:type="spellStart"/>
      <w:r>
        <w:t>transform:translateX</w:t>
      </w:r>
      <w:proofErr w:type="spellEnd"/>
      <w:r>
        <w:t xml:space="preserve">(10px)}}@keyframes indeterminate-translate-ie{0%{transform:translateX(-100%)}to{transform:translateX(100%)}}@keyframes indeterminate-translate-reverse-ie{0%{transform:translateX(100%)}to{transform:translateX(-100%)}}.sZwd7c{height:4px;overflow:hidden;position:relative;transform:translateZ(0);transition:opacity 250ms linear;width:100%}.w2zcLc{position:absolute}.xcNBHc,.MyvhI,.l3q5xe{height:100%;position:absolute;width:100%}.w2zcLc{transform-origin:top </w:t>
      </w:r>
      <w:proofErr w:type="spellStart"/>
      <w:r>
        <w:t>left;transition:transform</w:t>
      </w:r>
      <w:proofErr w:type="spellEnd"/>
      <w:r>
        <w:t xml:space="preserve"> 250ms ease;-</w:t>
      </w:r>
      <w:proofErr w:type="spellStart"/>
      <w:r>
        <w:t>webkit-transition:transform</w:t>
      </w:r>
      <w:proofErr w:type="spellEnd"/>
      <w:r>
        <w:t xml:space="preserve"> 250ms ease,-</w:t>
      </w:r>
      <w:proofErr w:type="spellStart"/>
      <w:r>
        <w:t>webkit</w:t>
      </w:r>
      <w:proofErr w:type="spellEnd"/>
      <w:r>
        <w:t xml:space="preserve">-transform 250ms </w:t>
      </w:r>
      <w:proofErr w:type="spellStart"/>
      <w:r>
        <w:t>ease;transition:transform</w:t>
      </w:r>
      <w:proofErr w:type="spellEnd"/>
      <w:r>
        <w:t xml:space="preserve"> 250ms ease,-</w:t>
      </w:r>
      <w:proofErr w:type="spellStart"/>
      <w:r>
        <w:t>webkit</w:t>
      </w:r>
      <w:proofErr w:type="spellEnd"/>
      <w:r>
        <w:t>-transform 250ms ease}.</w:t>
      </w:r>
      <w:proofErr w:type="spellStart"/>
      <w:r>
        <w:t>MyvhI</w:t>
      </w:r>
      <w:proofErr w:type="spellEnd"/>
      <w:r>
        <w:t>{</w:t>
      </w:r>
      <w:proofErr w:type="spellStart"/>
      <w:r>
        <w:t>transform-origin:top</w:t>
      </w:r>
      <w:proofErr w:type="spellEnd"/>
      <w:r>
        <w:t xml:space="preserve"> </w:t>
      </w:r>
      <w:proofErr w:type="spellStart"/>
      <w:r>
        <w:t>left;transition:transform</w:t>
      </w:r>
      <w:proofErr w:type="spellEnd"/>
      <w:r>
        <w:t xml:space="preserve"> 250ms ease;-</w:t>
      </w:r>
      <w:proofErr w:type="spellStart"/>
      <w:r>
        <w:t>webkit-transition:transform</w:t>
      </w:r>
      <w:proofErr w:type="spellEnd"/>
      <w:r>
        <w:t xml:space="preserve"> 250ms ease,-</w:t>
      </w:r>
      <w:proofErr w:type="spellStart"/>
      <w:r>
        <w:t>webkit</w:t>
      </w:r>
      <w:proofErr w:type="spellEnd"/>
      <w:r>
        <w:t xml:space="preserve">-transform 250ms </w:t>
      </w:r>
      <w:proofErr w:type="spellStart"/>
      <w:r>
        <w:t>ease;transition:transform</w:t>
      </w:r>
      <w:proofErr w:type="spellEnd"/>
      <w:r>
        <w:t xml:space="preserve"> 250ms ease,-</w:t>
      </w:r>
      <w:proofErr w:type="spellStart"/>
      <w:r>
        <w:t>webkit</w:t>
      </w:r>
      <w:proofErr w:type="spellEnd"/>
      <w:r>
        <w:t xml:space="preserve">-transform 250ms ease;animation:none}.l3q5xe{animation:none}.w2zcLc{background-color:#e6e6e6;height:100%;transform-origin:top </w:t>
      </w:r>
      <w:proofErr w:type="spellStart"/>
      <w:r>
        <w:t>left;transition:transform</w:t>
      </w:r>
      <w:proofErr w:type="spellEnd"/>
      <w:r>
        <w:t xml:space="preserve"> 250ms ease;-</w:t>
      </w:r>
      <w:proofErr w:type="spellStart"/>
      <w:r>
        <w:t>webkit-transition:transform</w:t>
      </w:r>
      <w:proofErr w:type="spellEnd"/>
      <w:r>
        <w:t xml:space="preserve"> 250ms ease,-</w:t>
      </w:r>
      <w:proofErr w:type="spellStart"/>
      <w:r>
        <w:t>webkit</w:t>
      </w:r>
      <w:proofErr w:type="spellEnd"/>
      <w:r>
        <w:t xml:space="preserve">-transform 250ms </w:t>
      </w:r>
      <w:proofErr w:type="spellStart"/>
      <w:r>
        <w:t>ease;transition:transform</w:t>
      </w:r>
      <w:proofErr w:type="spellEnd"/>
      <w:r>
        <w:t xml:space="preserve"> 250ms ease,-</w:t>
      </w:r>
      <w:proofErr w:type="spellStart"/>
      <w:r>
        <w:t>webkit</w:t>
      </w:r>
      <w:proofErr w:type="spellEnd"/>
      <w:r>
        <w:t>-transform 250ms ease;width:100%}.TKVRUb{transform:scaleX(0)}.sUoeld{visibility:hidden}.l3q5xe{background-color:#000;display:inline-block}.xcNBHc{background-size:10px 4px;background-repeat:repeat-x;background-image:url('data:image/svg+xml;charset=UTF-8,%3Csvg%20version%3D%271.1%27%20xmlns%3D%27http%3A%2F%2Fwww.w3.org%2F2000%2Fsvg%27%20xmlns%3Axlink%3D%27http%3A%2F%2Fwww.w3.org%2F1999%2Fxlink%27%20x%3D%270px%27%20y%3D%270px%27%20enable-background%3D%27new%200%200%205%202%27%20xml%3Aspace%3D%27preserve%27%20viewBox%3D%270%200%205%202%27%20preserveAspectRatio%3D%27none%20slice%27%3E%3Ccircle%20cx%3D%271%27%20cy%3D%271%27%20r%3D%271%27%20fill%3D%27%23e6e6e6%27%2F%3E%3C%2Fsvg%3E');visibility:hidden}.sZwd7c.B6Vhqe .</w:t>
      </w:r>
      <w:proofErr w:type="spellStart"/>
      <w:r>
        <w:t>MyvhI</w:t>
      </w:r>
      <w:proofErr w:type="spellEnd"/>
      <w:r>
        <w:t>{</w:t>
      </w:r>
      <w:proofErr w:type="spellStart"/>
      <w:r>
        <w:t>transition:none</w:t>
      </w:r>
      <w:proofErr w:type="spellEnd"/>
      <w:r>
        <w:t>}.sZwd7c.B6Vhqe .</w:t>
      </w:r>
      <w:proofErr w:type="spellStart"/>
      <w:r>
        <w:t>TKVRUb</w:t>
      </w:r>
      <w:proofErr w:type="spellEnd"/>
      <w:r>
        <w:t>{</w:t>
      </w:r>
      <w:proofErr w:type="spellStart"/>
      <w:r>
        <w:t>animation:primary-indeterminate-translate</w:t>
      </w:r>
      <w:proofErr w:type="spellEnd"/>
      <w:r>
        <w:t xml:space="preserve"> 2s infinite linear}.sZwd7c.B6Vhqe .</w:t>
      </w:r>
      <w:proofErr w:type="spellStart"/>
      <w:r>
        <w:t>TKVRUb</w:t>
      </w:r>
      <w:proofErr w:type="spellEnd"/>
      <w:r>
        <w:t>&gt;.l3q5xe{</w:t>
      </w:r>
      <w:proofErr w:type="spellStart"/>
      <w:r>
        <w:t>animation:primary-indeterminate-scale</w:t>
      </w:r>
      <w:proofErr w:type="spellEnd"/>
      <w:r>
        <w:t xml:space="preserve"> 2s infinite linear}.sZwd7c.B6Vhqe .</w:t>
      </w:r>
      <w:proofErr w:type="spellStart"/>
      <w:r>
        <w:t>sUoeld</w:t>
      </w:r>
      <w:proofErr w:type="spellEnd"/>
      <w:r>
        <w:t>{</w:t>
      </w:r>
      <w:proofErr w:type="spellStart"/>
      <w:r>
        <w:t>animation:auxiliary-indeterminate-translate</w:t>
      </w:r>
      <w:proofErr w:type="spellEnd"/>
      <w:r>
        <w:t xml:space="preserve"> 2s infinite </w:t>
      </w:r>
      <w:proofErr w:type="spellStart"/>
      <w:r>
        <w:t>linear;visibility:visible</w:t>
      </w:r>
      <w:proofErr w:type="spellEnd"/>
      <w:r>
        <w:t>}.sZwd7c.B6Vhqe .</w:t>
      </w:r>
      <w:proofErr w:type="spellStart"/>
      <w:r>
        <w:t>sUoeld</w:t>
      </w:r>
      <w:proofErr w:type="spellEnd"/>
      <w:r>
        <w:t>&gt;.l3q5xe{</w:t>
      </w:r>
      <w:proofErr w:type="spellStart"/>
      <w:r>
        <w:t>animation:auxiliary-indeterminate-scale</w:t>
      </w:r>
      <w:proofErr w:type="spellEnd"/>
      <w:r>
        <w:t xml:space="preserve"> 2s infinite linear}.sZwd7c.B6Vhqe.ieri7c .l3q5xe{</w:t>
      </w:r>
      <w:proofErr w:type="spellStart"/>
      <w:r>
        <w:t>transform:scaleX</w:t>
      </w:r>
      <w:proofErr w:type="spellEnd"/>
      <w:r>
        <w:t>(0.45)}.sZwd7c.B6Vhqe.ieri7c .</w:t>
      </w:r>
      <w:proofErr w:type="spellStart"/>
      <w:r>
        <w:t>sUoeld</w:t>
      </w:r>
      <w:proofErr w:type="spellEnd"/>
      <w:r>
        <w:t>{</w:t>
      </w:r>
      <w:proofErr w:type="spellStart"/>
      <w:r>
        <w:t>animation:none;visibility:hidden</w:t>
      </w:r>
      <w:proofErr w:type="spellEnd"/>
      <w:r>
        <w:t>}.sZwd7c.B6Vhqe.ieri7c .</w:t>
      </w:r>
      <w:proofErr w:type="spellStart"/>
      <w:r>
        <w:t>TKVRUb</w:t>
      </w:r>
      <w:proofErr w:type="spellEnd"/>
      <w:r>
        <w:t>{</w:t>
      </w:r>
      <w:proofErr w:type="spellStart"/>
      <w:r>
        <w:t>animation:indeterminate-translate-ie</w:t>
      </w:r>
      <w:proofErr w:type="spellEnd"/>
      <w:r>
        <w:t xml:space="preserve"> 2s infinite ease-out}.sZwd7c.B6Vhqe.ieri7c .</w:t>
      </w:r>
      <w:proofErr w:type="spellStart"/>
      <w:r>
        <w:t>TKVRUb</w:t>
      </w:r>
      <w:proofErr w:type="spellEnd"/>
      <w:r>
        <w:t>&gt;.l3q5xe,.sZwd7c.B6Vhqe.ieri7c .</w:t>
      </w:r>
      <w:proofErr w:type="spellStart"/>
      <w:r>
        <w:t>sUoeld</w:t>
      </w:r>
      <w:proofErr w:type="spellEnd"/>
      <w:r>
        <w:t>&gt;.l3q5xe{</w:t>
      </w:r>
      <w:proofErr w:type="spellStart"/>
      <w:r>
        <w:t>animation:none</w:t>
      </w:r>
      <w:proofErr w:type="spellEnd"/>
      <w:r>
        <w:t>}.sZwd7c.juhVM .w2zcLc,.sZwd7c.juhVM .</w:t>
      </w:r>
      <w:proofErr w:type="spellStart"/>
      <w:r>
        <w:t>MyvhI</w:t>
      </w:r>
      <w:proofErr w:type="spellEnd"/>
      <w:r>
        <w:t>{right:0;transform-origin:center right}.sZwd7c.juhVM .TKVRUb{animation-name:primary-indeterminate-translate-reverse}.sZwd7c.juhVM .sUoeld{animation-name:auxiliary-indeterminate-translate-reverse}.sZwd7c.juhVM.ieri7c .TKVRUb{animation-name:indeterminate-translate-reverse-ie}.sZwd7c.qdulke{opacity:0}.sZwd7c.jK7moc .sUoeld,.sZwd7c.jK7moc .TKVRUb,.sZwd7c.jK7moc .</w:t>
      </w:r>
      <w:proofErr w:type="spellStart"/>
      <w:r>
        <w:t>sUoeld</w:t>
      </w:r>
      <w:proofErr w:type="spellEnd"/>
      <w:r>
        <w:t>&gt;.l3q5xe,.sZwd7c.jK7moc .TKVRUb&gt;.l3q5xe{-webkit-animation-play-state:paused;animation-play-state:paused}.sZwd7c.D6TUi .</w:t>
      </w:r>
      <w:proofErr w:type="spellStart"/>
      <w:r>
        <w:t>xcNBHc</w:t>
      </w:r>
      <w:proofErr w:type="spellEnd"/>
      <w:r>
        <w:t>{</w:t>
      </w:r>
      <w:proofErr w:type="spellStart"/>
      <w:r>
        <w:t>animation:buffering</w:t>
      </w:r>
      <w:proofErr w:type="spellEnd"/>
      <w:r>
        <w:t xml:space="preserve"> 250ms infinite </w:t>
      </w:r>
      <w:proofErr w:type="spellStart"/>
      <w:r>
        <w:t>linear;visibility:visible</w:t>
      </w:r>
      <w:proofErr w:type="spellEnd"/>
      <w:r>
        <w:t>}.sZwd7c.D6TUi.juhVM .</w:t>
      </w:r>
      <w:proofErr w:type="spellStart"/>
      <w:r>
        <w:t>xcNBHc</w:t>
      </w:r>
      <w:proofErr w:type="spellEnd"/>
      <w:r>
        <w:t>{</w:t>
      </w:r>
      <w:proofErr w:type="spellStart"/>
      <w:r>
        <w:t>animation:buffering-reverse</w:t>
      </w:r>
      <w:proofErr w:type="spellEnd"/>
      <w:r>
        <w:t xml:space="preserve"> 250ms infinite linear}img,html,body,div,h1,h2,h3,h4,h5,h6,p,dl,dt,dd,ol,ul,li,table,caption,tbody,tfoot,thead,tr,th,td,form,fieldset,embed,object,applet{border:0;margin:0;padding:0}textarea,input,select,option{font-family:inherit;font-size:inherit}button{box-sizing:initial;-webkit-font-smoothing:inherit;align-items:normal;background:none;border:0;color:inherit;font:inherit;margin:0;padding:0;text-align:inherit}h1,h2,h3{font:inherit}ul{list-style-type:none}html{height:100%;position:relative;z-index:-1}body{background-color:#eee;color:#333;font-family:"Roboto",Arial,sans-serif;font-size:13px;font-weight:300;line-height:1.4;height:100%;position:relative;text-rendering:optimizeLegibility;z-index:-1}body.k8Lt0{min-width:1024px}a{text-decoration:none}a,a:visited{color:#333}a:hover{cursor:pointer}.IQ1z0d a,.IQ1z0d a:visited{color:#15c;cursor:pointer}.IQ1z0d a:hover{text-decoration:underline}.g7W7Ed{margin-bottom:1em}.LS81yb-Ud7fr{box-sizing:border-box;line-height:1.4;font-size:28px;font-weight:100;min-height:37px;min-width:680px;padding:5px;position:relative}img{vertical-align:middle}table{border-collapse:collapse;border-width:0;empty-cells:show}.qJTHM-bN97Pc-ge6pde-bF1uUb{-moz-opacity:.65;opacity:.65;filter:alpha(opacity=65);background:#ddd;bottom:0;left:0;position:absolute;right:0;top:0;z-index:30000}.qJTHM-bN97Pc-ge6pde-aZ2wEe{background-image:url(https://lh6.ggpht.com/s4qReSaucUB6sgUYQFZQcF31FBvtVehCtvI6Bc_WUGuLkSCzTfODYs84VrtujdRA29Lp);height:150px;left:50vw;margin-left:-75px;margin-top:-75px;position:fixed;top:50vh;width:150px}@media screen and (min-resolution:1.5dppx){.qJTHM-bN97Pc-ge6pde-aZ2wEe{background-image:url(https://lh6.ggpht.com/s4qReSaucUB6sgUYQFZQcF31FBvtVehCtvI6Bc_WUGuLkSCzTfODYs84VrtujdRA29Lp);background-size:contain}}.tPcied-sCENyd-dwEi1d{word-break:keep-all}.rymPhb-jyrRxf{border-collapse:collapse;margin:0 5px}.rymPhb-jyrRxf-tJHJj{font-size:12px;text-align:left;text-transform:uppercase}.rymPhb-jyrRxf-tJHJj </w:t>
      </w:r>
      <w:proofErr w:type="spellStart"/>
      <w:r>
        <w:t>th</w:t>
      </w:r>
      <w:proofErr w:type="spellEnd"/>
      <w:r>
        <w:t xml:space="preserve">{padding:15px 30px 15px 0}.rymPhb-oKdM2c:first-child{border-top:1px solid #d6d6d6}.rymPhb-oKdM2c{border-bottom:1px solid #d6d6d6}.rymPhb-oKdM2c:hover{background-color:#fff}.rymPhb-oKdM2c td{padding-right:30px}.VfPpkd-WsjYwc{border-radius:4px;border-radius:var(--mdc-shape-medium,4px);background-color:#fff;background-color:var(--mdc-theme-surface,#fff);position:relative;box-shadow:0 2px 1px -1px </w:t>
      </w:r>
      <w:proofErr w:type="spellStart"/>
      <w:r>
        <w:t>rgba</w:t>
      </w:r>
      <w:proofErr w:type="spellEnd"/>
      <w:r>
        <w:t xml:space="preserve">(0,0,0,.2),0 1px </w:t>
      </w:r>
      <w:proofErr w:type="spellStart"/>
      <w:r>
        <w:t>1px</w:t>
      </w:r>
      <w:proofErr w:type="spellEnd"/>
      <w:r>
        <w:t xml:space="preserve"> 0 </w:t>
      </w:r>
      <w:proofErr w:type="spellStart"/>
      <w:r>
        <w:t>rgba</w:t>
      </w:r>
      <w:proofErr w:type="spellEnd"/>
      <w:r>
        <w:t xml:space="preserve">(0,0,0,.14),0 1px 3px 0 </w:t>
      </w:r>
      <w:proofErr w:type="spellStart"/>
      <w:r>
        <w:t>rgba</w:t>
      </w:r>
      <w:proofErr w:type="spellEnd"/>
      <w:r>
        <w:t>(0,0,0,.12)}.</w:t>
      </w:r>
      <w:proofErr w:type="spellStart"/>
      <w:r>
        <w:t>VfPpkd-WsjYwc</w:t>
      </w:r>
      <w:proofErr w:type="spellEnd"/>
      <w:r>
        <w:t xml:space="preserve"> .VfPpkd-BFbNVe-bF1uUb{width:100%;height:100%;top:0;left:0}.VfPpkd-WsjYwc::after{border-radius:4px;border-radius:var(--mdc-shape-medium,4px)}.VfPpkd-WsjYwc-OWXEXe-INsAgc{box-shadow:0 0 0 0 </w:t>
      </w:r>
      <w:proofErr w:type="spellStart"/>
      <w:r>
        <w:t>rgba</w:t>
      </w:r>
      <w:proofErr w:type="spellEnd"/>
      <w:r>
        <w:t xml:space="preserve">(0,0,0,.2),0 0 0 0 </w:t>
      </w:r>
      <w:proofErr w:type="spellStart"/>
      <w:r>
        <w:t>rgba</w:t>
      </w:r>
      <w:proofErr w:type="spellEnd"/>
      <w:r>
        <w:t>(0,0,0,.14),0 0 0 0 rgba(0,0,0,.12);border-width:1px;border-style:solid;border-color:#e0e0e0}.VfPpkd-WsjYwc{display:flex;flex-direction:column;box-sizing:border-box}.VfPpkd-WsjYwc::after{position:absolute;box-sizing:border-box;width:100%;height:100%;top:0;left:0;border:1px solid transparent;border-radius:inherit;content:"";pointer-events:none}@media screen and (forced-colors:active){.VfPpkd-WsjYwc::after{border-color:CanvasText}}.VfPpkd-WsjYwc-OWXEXe-INsAgc::after{border:none}.VfPpkd-aGsRMb{border-radius:inherit;height:100%}.VfPpkd-gBNGNe{position:relative;box-sizing:border-box;background-repeat:no-repeat;background-position:center;background-size:cover}.VfPpkd-gBNGNe::before{display:block;content:""}.VfPpkd-gBNGNe:first-child{border-top-left-radius:inherit;border-top-right-radius:inherit}.VfPpkd-gBNGNe:last-child{border-bottom-left-radius:inherit;border-bottom-right-radius:inherit}.VfPpkd-gBNGNe-OWXEXe-BaYisc::before{margin-top:100%}.VfPpkd-gBNGNe-OWXEXe-W3lGp-Clt0zb::before{margin-top:56.25%}.VfPpkd-gBNGNe-bN97Pc{position:absolute;top:0;right:0;bottom:0;left:0;box-sizing:border-box}.VfPpkd-EScbFb-JIbuQc{display:flex;flex-direction:column;box-sizing:border-box;position:relative;outline:none;color:inherit;text-decoration:none;cursor:pointer;overflow:hidden}.VfPpkd-EScbFb-JIbuQc:first-child{border-top-left-radius:inherit;border-top-right-radius:inherit}.VfPpkd-EScbFb-JIbuQc:last-child{border-bottom-left-radius:inherit;border-bottom-right-radius:inherit}.VfPpkd-gqIiZe{display:flex;flex-direction:row;align-items:center;box-sizing:border-box;min-height:52px;padding:8px}.VfPpkd-gqIiZe-OWXEXe-Vkfede-rJCtOc{padding:0}.VfPpkd-aPoio-c6xFrd,.VfPpkd-aPoio-fuEl3d{display:flex;flex-direction:row;align-items:center;box-sizing:border-box}.VfPpkd-aPoio-fuEl3d{color:rgba(0,0,0,.6);flex-grow:1;justify-content:flex-end}.VfPpkd-aPoio-c6xFrd+.VfPpkd-aPoio-fuEl3d{margin-left:16px;margin-right:0}[dir=rtl] .VfPpkd-aPoio-c6xFrd+.VfPpkd-aPoio-fuEl3d,.VfPpkd-aPoio-c6xFrd+.VfPpkd-aPoio-fuEl3d[dir=rtl]{margin-left:0;margin-right:16px}.VfPpkd-aPoio{display:inline-flex;flex-direction:row;align-items:center;box-sizing:border-box;justify-content:center;cursor:pointer;user-select:none}.VfPpkd-aPoio:focus{outline:none}.VfPpkd-aPoio-OWXEXe-LgbsSe{margin-left:0;margin-right:8px;padding:0 8px}[</w:t>
      </w:r>
      <w:proofErr w:type="spellStart"/>
      <w:r>
        <w:t>dir</w:t>
      </w:r>
      <w:proofErr w:type="spellEnd"/>
      <w:r>
        <w:t>=</w:t>
      </w:r>
      <w:proofErr w:type="spellStart"/>
      <w:r>
        <w:t>rtl</w:t>
      </w:r>
      <w:proofErr w:type="spellEnd"/>
      <w:r>
        <w:t>] .VfPpkd-aPoio-OWXEXe-LgbsSe,.VfPpkd-aPoio-OWXEXe-LgbsSe[dir=rtl]{margin-left:8px;margin-right:0}.VfPpkd-aPoio-OWXEXe-LgbsSe:last-child{margin-left:0;margin-right:0}[dir=rtl] .VfPpkd-aPoio-OWXEXe-LgbsSe:last-child,.VfPpkd-aPoio-OWXEXe-LgbsSe:last-child[dir=rtl]{margin-left:0;margin-right:0}.VfPpkd-gqIiZe-OWXEXe-Vkfede-rJCtOc .VfPpkd-aPoio-OWXEXe-LgbsSe{justify-content:space-between;width:100%;height:auto;max-height:none;margin:0;padding:8px 16px;text-align:left}[</w:t>
      </w:r>
      <w:proofErr w:type="spellStart"/>
      <w:r>
        <w:t>dir</w:t>
      </w:r>
      <w:proofErr w:type="spellEnd"/>
      <w:r>
        <w:t>=</w:t>
      </w:r>
      <w:proofErr w:type="spellStart"/>
      <w:r>
        <w:t>rtl</w:t>
      </w:r>
      <w:proofErr w:type="spellEnd"/>
      <w:r>
        <w:t>] .</w:t>
      </w:r>
      <w:proofErr w:type="spellStart"/>
      <w:r>
        <w:t>VfPpkd-gqIiZe-OWXEXe-Vkfede-rJCtOc</w:t>
      </w:r>
      <w:proofErr w:type="spellEnd"/>
      <w:r>
        <w:t xml:space="preserve"> .</w:t>
      </w:r>
      <w:proofErr w:type="spellStart"/>
      <w:r>
        <w:t>VfPpkd-aPoio-OWXEXe-LgbsSe</w:t>
      </w:r>
      <w:proofErr w:type="spellEnd"/>
      <w:r>
        <w:t>,.</w:t>
      </w:r>
      <w:proofErr w:type="spellStart"/>
      <w:r>
        <w:t>VfPpkd-gqIiZe-OWXEXe-Vkfede-rJCtOc</w:t>
      </w:r>
      <w:proofErr w:type="spellEnd"/>
      <w:r>
        <w:t xml:space="preserve"> .VfPpkd-aPoio-OWXEXe-LgbsSe[dir=rtl]{text-align:right}.VfPpkd-aPoio-OWXEXe-Bz112c{margin:-6px 0;padding:12px}.VfPpkd-aPoio-OWXEXe-Bz112c:not(:disabled){color:rgba(0,0,0,.6)}.VfPpkd-EScbFb-JIbuQc{--mdc-ripple-fg-size:0;--mdc-ripple-left:0;--mdc-ripple-top:0;--mdc-ripple-fg-scale:1;--mdc-ripple-fg-translate-end:0;--mdc-ripple-fg-translate-start:0;-webkit-tap-highlight-color:rgba(0,0,0,0);will-change:transform,opacity}.VfPpkd-EScbFb-JIbuQc .VfPpkd-FJ5hab::before,.</w:t>
      </w:r>
      <w:proofErr w:type="spellStart"/>
      <w:r>
        <w:t>VfPpkd-EScbFb-JIbuQc</w:t>
      </w:r>
      <w:proofErr w:type="spellEnd"/>
      <w:r>
        <w:t xml:space="preserve"> .VfPpkd-FJ5hab::after{position:absolute;border-radius:50%;opacity:0;pointer-events:none;content:""}.VfPpkd-EScbFb-JIbuQc .VfPpkd-FJ5hab::before{</w:t>
      </w:r>
      <w:proofErr w:type="spellStart"/>
      <w:r>
        <w:t>transition:opacity</w:t>
      </w:r>
      <w:proofErr w:type="spellEnd"/>
      <w:r>
        <w:t xml:space="preserve"> 15ms </w:t>
      </w:r>
      <w:proofErr w:type="spellStart"/>
      <w:r>
        <w:t>linear,background</w:t>
      </w:r>
      <w:proofErr w:type="spellEnd"/>
      <w:r>
        <w:t>-color 15ms linear;z-index:1;z-index:var(--mdc-ripple-z-index,1)}.</w:t>
      </w:r>
      <w:proofErr w:type="spellStart"/>
      <w:r>
        <w:t>VfPpkd-EScbFb-JIbuQc</w:t>
      </w:r>
      <w:proofErr w:type="spellEnd"/>
      <w:r>
        <w:t xml:space="preserve"> .VfPpkd-FJ5hab::after{z-index:0;z-index:var(--mdc-ripple-z-index,0)}.VfPpkd-EScbFb-JIbuQc.VfPpkd-ksKsZd-mWPk3d .VfPpkd-FJ5hab::before{</w:t>
      </w:r>
      <w:proofErr w:type="spellStart"/>
      <w:r>
        <w:t>transform:scale</w:t>
      </w:r>
      <w:proofErr w:type="spellEnd"/>
      <w:r>
        <w:t>(</w:t>
      </w:r>
      <w:proofErr w:type="spellStart"/>
      <w:r>
        <w:t>var</w:t>
      </w:r>
      <w:proofErr w:type="spellEnd"/>
      <w:r>
        <w:t>(--mdc-ripple-fg-scale,1))}.VfPpkd-EScbFb-JIbuQc.VfPpkd-ksKsZd-mWPk3d .VfPpkd-FJ5hab::after{top:0;left:0;transform:scale(0);transform-origin:center center}.VfPpkd-EScbFb-JIbuQc.VfPpkd-ksKsZd-mWPk3d-OWXEXe-ZNMTqd .VfPpkd-FJ5hab::after{</w:t>
      </w:r>
      <w:proofErr w:type="spellStart"/>
      <w:r>
        <w:t>top:var</w:t>
      </w:r>
      <w:proofErr w:type="spellEnd"/>
      <w:r>
        <w:t>(--mdc-ripple-top,0);</w:t>
      </w:r>
      <w:proofErr w:type="spellStart"/>
      <w:r>
        <w:t>left:var</w:t>
      </w:r>
      <w:proofErr w:type="spellEnd"/>
      <w:r>
        <w:t>(--mdc-ripple-left,0)}.VfPpkd-EScbFb-JIbuQc.VfPpkd-ksKsZd-mWPk3d-OWXEXe-Tv8l5d-lJfZMc .VfPpkd-FJ5hab::after{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forwards}.VfPpkd-EScbFb-JIbuQc.VfPpkd-ksKsZd-mWPk3d-OWXEXe-Tv8l5d-OmS1vf .VfPpkd-FJ5hab::after{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w:t>
      </w:r>
      <w:proofErr w:type="spellStart"/>
      <w:r>
        <w:t>VfPpkd-EScbFb-JIbuQc</w:t>
      </w:r>
      <w:proofErr w:type="spellEnd"/>
      <w:r>
        <w:t xml:space="preserve"> .VfPpkd-FJ5hab::before,.</w:t>
      </w:r>
      <w:proofErr w:type="spellStart"/>
      <w:r>
        <w:t>VfPpkd-EScbFb-JIbuQc</w:t>
      </w:r>
      <w:proofErr w:type="spellEnd"/>
      <w:r>
        <w:t xml:space="preserve"> .VfPpkd-FJ5hab::after{top:-50%;left:-50%;width:200%;height:200%}.VfPpkd-EScbFb-JIbuQc.VfPpkd-ksKsZd-mWPk3d .VfPpkd-FJ5hab::after{</w:t>
      </w:r>
      <w:proofErr w:type="spellStart"/>
      <w:r>
        <w:t>width:var</w:t>
      </w:r>
      <w:proofErr w:type="spellEnd"/>
      <w:r>
        <w:t>(--mdc-ripple-fg-size,100%);</w:t>
      </w:r>
      <w:proofErr w:type="spellStart"/>
      <w:r>
        <w:t>height:var</w:t>
      </w:r>
      <w:proofErr w:type="spellEnd"/>
      <w:r>
        <w:t>(--mdc-ripple-fg-size,100%)}.</w:t>
      </w:r>
      <w:proofErr w:type="spellStart"/>
      <w:r>
        <w:t>VfPpkd-EScbFb-JIbuQc</w:t>
      </w:r>
      <w:proofErr w:type="spellEnd"/>
      <w:r>
        <w:t xml:space="preserve"> .VfPpkd-FJ5hab::before,.</w:t>
      </w:r>
      <w:proofErr w:type="spellStart"/>
      <w:r>
        <w:t>VfPpkd-EScbFb-JIbuQc</w:t>
      </w:r>
      <w:proofErr w:type="spellEnd"/>
      <w:r>
        <w:t xml:space="preserve"> .VfPpkd-FJ5hab::after{background-color:#000;background-color:var(--mdc-ripple-color,#000)}.VfPpkd-EScbFb-JIbuQc:hover .VfPpkd-FJ5hab::before,.VfPpkd-EScbFb-JIbuQc.VfPpkd-ksKsZd-XxIAqe-OWXEXe-ZmdkE .VfPpkd-FJ5hab::before{opacity:.04;opacity:var(--mdc-ripple-hover-opacity,.04)}.VfPpkd-EScbFb-JIbuQc.VfPpkd-ksKsZd-mWPk3d-OWXEXe-AHe6Kc-XpnDCe .VfPpkd-FJ5hab::before,.VfPpkd-EScbFb-JIbuQc:not(.VfPpkd-ksKsZd-mWPk3d):focus .VfPpkd-FJ5hab::before{transition-duration:75ms;opacity:.12;opacity:var(--mdc-ripple-focus-opacity,.12)}.VfPpkd-EScbFb-JIbuQc:not(.VfPpkd-ksKsZd-mWPk3d) .VfPpkd-FJ5hab::after{</w:t>
      </w:r>
      <w:proofErr w:type="spellStart"/>
      <w:r>
        <w:t>transition:opacity</w:t>
      </w:r>
      <w:proofErr w:type="spellEnd"/>
      <w:r>
        <w:t xml:space="preserve"> .15s linear}.</w:t>
      </w:r>
      <w:proofErr w:type="spellStart"/>
      <w:r>
        <w:t>VfPpkd-EScbFb-JIbuQc:not</w:t>
      </w:r>
      <w:proofErr w:type="spellEnd"/>
      <w:r>
        <w:t xml:space="preserve">(.VfPpkd-ksKsZd-mWPk3d):active .VfPpkd-FJ5hab::after{transition-duration:75ms;opacity:.12;opacity:var(--mdc-ripple-press-opacity,.12)}.VfPpkd-EScbFb-JIbuQc.VfPpkd-ksKsZd-mWPk3d{--mdc-ripple-fg-opacity:var(--mdc-ripple-press-opacity,0.12)}.VfPpkd-EScbFb-JIbuQc .VfPpkd-FJ5hab{box-sizing:content-box;height:100%;overflow:hidden;left:0;pointer-events:none;position:absolute;top:0;width:100%}.VfPpkd-EScbFb-JIbuQc.VfPpkd-ksKsZd-mWPk3d-OWXEXe-AHe6Kc-XpnDCe::after,.VfPpkd-EScbFb-JIbuQc:not(.VfPpkd-ksKsZd-mWPk3d):focus::after{position:absolute;box-sizing:border-box;width:100%;height:100%;top:0;left:0;border:5px double transparent;border-radius:inherit;content:"";pointer-events:none}@media screen and (forced-colors:active){.VfPpkd-EScbFb-JIbuQc.VfPpkd-ksKsZd-mWPk3d-OWXEXe-AHe6Kc-XpnDCe::after,.VfPpkd-EScbFb-JIbuQc:not(.VfPpkd-ksKsZd-mWPk3d):focus::after{border-color:CanvasText}}.KC1dQ{border-radius:8px;background-color:#fff;border-width:0;box-shadow:0 1px 2px 0 </w:t>
      </w:r>
      <w:proofErr w:type="spellStart"/>
      <w:r>
        <w:t>rgba</w:t>
      </w:r>
      <w:proofErr w:type="spellEnd"/>
      <w:r>
        <w:t xml:space="preserve">(60,64,67,.3),0 1px 3px 1px </w:t>
      </w:r>
      <w:proofErr w:type="spellStart"/>
      <w:r>
        <w:t>rgba</w:t>
      </w:r>
      <w:proofErr w:type="spellEnd"/>
      <w:r>
        <w:t xml:space="preserve">(60,64,67,.15)}.KC1dQ .VfPpkd-BFbNVe-bF1uUb{opacity:0}.Usd1Ac{border-radius:8px;background-color:#fff;border:1px solid </w:t>
      </w:r>
      <w:proofErr w:type="spellStart"/>
      <w:r>
        <w:t>rgb</w:t>
      </w:r>
      <w:proofErr w:type="spellEnd"/>
      <w:r>
        <w:t>(218,220,224);</w:t>
      </w:r>
      <w:proofErr w:type="spellStart"/>
      <w:r>
        <w:t>box-shadow:none</w:t>
      </w:r>
      <w:proofErr w:type="spellEnd"/>
      <w:r>
        <w:t>}.Usd1Ac .VfPpkd-BFbNVe-bF1uUb{opacity:0}.Si6A0c{position:absolute;left:0;top:0;width:100%;height:100%;outline:none}.VfPpkd-Sx9Kwc .VfPpkd-P5QLlc{background-color:#</w:t>
      </w:r>
      <w:proofErr w:type="spellStart"/>
      <w:r>
        <w:t>fff;background-color:var</w:t>
      </w:r>
      <w:proofErr w:type="spellEnd"/>
      <w:r>
        <w:t>(--mdc-theme-surface,#</w:t>
      </w:r>
      <w:proofErr w:type="spellStart"/>
      <w:r>
        <w:t>fff</w:t>
      </w:r>
      <w:proofErr w:type="spellEnd"/>
      <w:r>
        <w:t>)}.VfPpkd-Sx9Kwc .VfPpkd-IE5DDf,.VfPpkd-Sx9Kwc .VfPpkd-P5QLlc-GGAcbc{background-color:rgba(0,0,0,.32)}.VfPpkd-Sx9Kwc .VfPpkd-k2Wrsb{</w:t>
      </w:r>
      <w:proofErr w:type="spellStart"/>
      <w:r>
        <w:t>color:rgba</w:t>
      </w:r>
      <w:proofErr w:type="spellEnd"/>
      <w:r>
        <w:t>(0,0,0,.87)}.VfPpkd-Sx9Kwc .VfPpkd-cnG4Wd{</w:t>
      </w:r>
      <w:proofErr w:type="spellStart"/>
      <w:r>
        <w:t>color:rgba</w:t>
      </w:r>
      <w:proofErr w:type="spellEnd"/>
      <w:r>
        <w:t>(0,0,0,.6)}.VfPpkd-Sx9Kwc .VfPpkd-zMU9ub{color:#000;color:var(--mdc-theme-on-surface,#000)}.VfPpkd-Sx9Kwc .VfPpkd-zMU9ub .VfPpkd-Bz112c-Jh9lGc::before,.VfPpkd-Sx9Kwc .VfPpkd-zMU9ub .VfPpkd-Bz112c-Jh9lGc::after{background-color:#000;background-color:var(--mdc-ripple-color,var(--mdc-theme-on-surface,#000))}.VfPpkd-Sx9Kwc .VfPpkd-zMU9ub:hover .VfPpkd-Bz112c-Jh9lGc::before,.VfPpkd-Sx9Kwc .VfPpkd-zMU9ub.VfPpkd-ksKsZd-XxIAqe-OWXEXe-ZmdkE .VfPpkd-Bz112c-Jh9lGc::before{opacity:.04;opacity:var(--mdc-ripple-hover-opacity,.04)}.VfPpkd-Sx9Kwc .VfPpkd-zMU9ub.VfPpkd-ksKsZd-mWPk3d-OWXEXe-AHe6Kc-XpnDCe .VfPpkd-Bz112c-Jh9lGc::before,.VfPpkd-Sx9Kwc .VfPpkd-zMU9ub:not(.VfPpkd-ksKsZd-mWPk3d):focus .VfPpkd-Bz112c-Jh9lGc::before{transition-duration:75ms;opacity:.12;opacity:var(--mdc-ripple-focus-opacity,.12)}.VfPpkd-Sx9Kwc .VfPpkd-zMU9ub:not(.VfPpkd-ksKsZd-mWPk3d) .VfPpkd-Bz112c-Jh9lGc::after{</w:t>
      </w:r>
      <w:proofErr w:type="spellStart"/>
      <w:r>
        <w:t>transition:opacity</w:t>
      </w:r>
      <w:proofErr w:type="spellEnd"/>
      <w:r>
        <w:t xml:space="preserve"> .15s linear}.VfPpkd-Sx9Kwc .VfPpkd-zMU9ub:not(.VfPpkd-ksKsZd-mWPk3d):active .VfPpkd-Bz112c-Jh9lGc::after{transition-duration:75ms;opacity:.12;opacity:var(--mdc-ripple-press-opacity,.12)}.VfPpkd-Sx9Kwc .VfPpkd-zMU9ub.VfPpkd-ksKsZd-mWPk3d{--</w:t>
      </w:r>
      <w:proofErr w:type="spellStart"/>
      <w:r>
        <w:t>mdc-ripple-fg-opacity:var</w:t>
      </w:r>
      <w:proofErr w:type="spellEnd"/>
      <w:r>
        <w:t>(--mdc-ripple-press-opacity,0.12)}.VfPpkd-Sx9Kwc.VfPpkd-Sx9Kwc-OWXEXe-s2gQvd .VfPpkd-k2Wrsb,.VfPpkd-Sx9Kwc.VfPpkd-Sx9Kwc-OWXEXe-s2gQvd .VfPpkd-T0kwCb,.VfPpkd-Sx9Kwc.VfPpkd-Sx9Kwc-OWXEXe-s2gQvd.VfPpkd-Sx9Kwc-XuHpsb-clz4Ic-yePe5c .VfPpkd-T0kwCb{border-color:rgba(0,0,0,.12)}.VfPpkd-Sx9Kwc.VfPpkd-Sx9Kwc-OWXEXe-s2gQvd .VfPpkd-k2Wrsb{border-bottom:1px solid rgba(0,0,0,.12);margin-bottom:0}.VfPpkd-Sx9Kwc.VfPpkd-Sx9Kwc-XuHpsb-clz4Ic-tJHJj.VfPpkd-Sx9Kwc-OWXEXe-n9oEIb .</w:t>
      </w:r>
      <w:proofErr w:type="spellStart"/>
      <w:r>
        <w:t>VfPpkd-oclYLd</w:t>
      </w:r>
      <w:proofErr w:type="spellEnd"/>
      <w:r>
        <w:t xml:space="preserve">{box-shadow:0 3px 1px -2px </w:t>
      </w:r>
      <w:proofErr w:type="spellStart"/>
      <w:r>
        <w:t>rgba</w:t>
      </w:r>
      <w:proofErr w:type="spellEnd"/>
      <w:r>
        <w:t xml:space="preserve">(0,0,0,.2),0 2px </w:t>
      </w:r>
      <w:proofErr w:type="spellStart"/>
      <w:r>
        <w:t>2px</w:t>
      </w:r>
      <w:proofErr w:type="spellEnd"/>
      <w:r>
        <w:t xml:space="preserve"> 0 </w:t>
      </w:r>
      <w:proofErr w:type="spellStart"/>
      <w:r>
        <w:t>rgba</w:t>
      </w:r>
      <w:proofErr w:type="spellEnd"/>
      <w:r>
        <w:t xml:space="preserve">(0,0,0,.14),0 1px 5px 0 </w:t>
      </w:r>
      <w:proofErr w:type="spellStart"/>
      <w:r>
        <w:t>rgba</w:t>
      </w:r>
      <w:proofErr w:type="spellEnd"/>
      <w:r>
        <w:t xml:space="preserve">(0,0,0,.12)}.VfPpkd-Sx9Kwc .VfPpkd-P5QLlc{border-radius:4px;border-radius:var(--mdc-shape-medium,4px)}.VfPpkd-P5QLlc{box-shadow:0 11px 15px -7px </w:t>
      </w:r>
      <w:proofErr w:type="spellStart"/>
      <w:r>
        <w:t>rgba</w:t>
      </w:r>
      <w:proofErr w:type="spellEnd"/>
      <w:r>
        <w:t xml:space="preserve">(0,0,0,.2),0 24px 38px 3px </w:t>
      </w:r>
      <w:proofErr w:type="spellStart"/>
      <w:r>
        <w:t>rgba</w:t>
      </w:r>
      <w:proofErr w:type="spellEnd"/>
      <w:r>
        <w:t>(0,0,0,.14),0 9px 46px 8px rgba(0,0,0,.12)}.VfPpkd-k2Wrsb{-moz-osx-font-smoothing:grayscale;-webkit-font-smoothing:antialiased;font-family:Roboto,sans-serif;font-family:var(--mdc-typography-headline6-font-family,var(--mdc-typography-font-family,Roboto,sans-serif));font-size:1.25rem;font-size:var(--mdc-typography-headline6-font-size,1.25rem);line-height:2rem;line-height:var(--mdc-typography-headline6-line-height,2rem);font-weight:500;font-weight:var(--mdc-typography-headline6-font-weight,500);letter-spacing:.0125em;letter-spacing:var(--mdc-typography-headline6-letter-spacing,.0125em);text-decoration:inherit;-webkit-text-decoration:var(--mdc-typography-headline6-text-decoration,inherit);text-decoration:var(--mdc-typography-headline6-text-decoration,inherit);text-transform:inherit;text-transform:var(--mdc-typography-headline6-text-transform,inherit)}.VfPpkd-cnG4Wd{-moz-osx-font-smoothing:grayscale;-webkit-font-smoothing:antialiased;font-family:Roboto,sans-serif;font-family:var(--mdc-typography-body1-font-family,var(--mdc-typography-font-family,Roboto,sans-serif));font-size:1rem;font-size:var(--mdc-typography-body1-font-size,1rem);line-height:1.5rem;line-height:var(--mdc-typography-body1-line-height,1.5rem);font-weight:400;font-weight:var(--mdc-typography-body1-font-weight,400);letter-spacing:.03125em;letter-spacing:var(--mdc-typography-body1-letter-spacing,.03125em);text-decoration:inherit;-webkit-text-decoration:var(--mdc-typography-body1-text-decoration,inherit);text-decoration:var(--mdc-typography-body1-text-decoration,inherit);text-transform:inherit;text-transform:var(--mdc-typography-body1-text-transform,inherit)}.VfPpkd-Sx9Kwc,.VfPpkd-IE5DDf{position:fixed;top:0;left:0;align-items:center;justify-content:center;box-sizing:border-box;width:100%;height:100%}.VfPpkd-Sx9Kwc{display:none;z-index:7;z-index:var(--mdc-dialog-z-index,7)}.VfPpkd-Sx9Kwc .VfPpkd-cnG4Wd{padding:20px 24px 20px 24px}.VfPpkd-Sx9Kwc .VfPpkd-P5QLlc{min-width:280px}@media (max-width:592px){.VfPpkd-Sx9Kwc .VfPpkd-P5QLlc{</w:t>
      </w:r>
      <w:proofErr w:type="spellStart"/>
      <w:r>
        <w:t>max-width:calc</w:t>
      </w:r>
      <w:proofErr w:type="spellEnd"/>
      <w:r>
        <w:t>(100vw - 32px)}}@media (min-width:592px){.VfPpkd-Sx9Kwc .VfPpkd-P5QLlc{max-width:560px}}.VfPpkd-Sx9Kwc .VfPpkd-P5QLlc{</w:t>
      </w:r>
      <w:proofErr w:type="spellStart"/>
      <w:r>
        <w:t>max-height:calc</w:t>
      </w:r>
      <w:proofErr w:type="spellEnd"/>
      <w:r>
        <w:t>(100% - 32px)}.VfPpkd-Sx9Kwc.VfPpkd-Sx9Kwc-OWXEXe-n9oEIb .VfPpkd-P5QLlc{</w:t>
      </w:r>
      <w:proofErr w:type="spellStart"/>
      <w:r>
        <w:t>max-width:none</w:t>
      </w:r>
      <w:proofErr w:type="spellEnd"/>
      <w:r>
        <w:t>}@media (max-width:960px){.VfPpkd-Sx9Kwc.VfPpkd-Sx9Kwc-OWXEXe-n9oEIb .VfPpkd-P5QLlc{max-height:560px;width:560px}.VfPpkd-Sx9Kwc.VfPpkd-Sx9Kwc-OWXEXe-n9oEIb .VfPpkd-P5QLlc .VfPpkd-zMU9ub{right:-12px}}@media (max-width:720px) and (max-width:672px){.VfPpkd-Sx9Kwc.VfPpkd-Sx9Kwc-OWXEXe-n9oEIb .VfPpkd-P5QLlc{</w:t>
      </w:r>
      <w:proofErr w:type="spellStart"/>
      <w:r>
        <w:t>width:calc</w:t>
      </w:r>
      <w:proofErr w:type="spellEnd"/>
      <w:r>
        <w:t>(100vw - 112px)}}@media (max-width:720px) and (min-width:672px){.VfPpkd-Sx9Kwc.VfPpkd-Sx9Kwc-OWXEXe-n9oEIb .VfPpkd-P5QLlc{width:560px}}@media (max-width:720px) and (max-height:720px){.VfPpkd-Sx9Kwc.VfPpkd-Sx9Kwc-OWXEXe-n9oEIb .VfPpkd-P5QLlc{</w:t>
      </w:r>
      <w:proofErr w:type="spellStart"/>
      <w:r>
        <w:t>max-height:calc</w:t>
      </w:r>
      <w:proofErr w:type="spellEnd"/>
      <w:r>
        <w:t>(100vh - 160px)}}@media (max-width:720px) and (min-height:720px){.VfPpkd-Sx9Kwc.VfPpkd-Sx9Kwc-OWXEXe-n9oEIb .VfPpkd-P5QLlc{max-height:560px}}@media (max-width:720px){.VfPpkd-Sx9Kwc.VfPpkd-Sx9Kwc-OWXEXe-n9oEIb .VfPpkd-P5QLlc .VfPpkd-zMU9ub{right:-12px}}@media (max-width:600px),(max-width:720px) and (max-height:400px),(min-width:720px) and (max-height:400px){.VfPpkd-Sx9Kwc.VfPpkd-Sx9Kwc-OWXEXe-n9oEIb .VfPpkd-P5QLlc{height:100%;max-height:100vh;max-width:100vw;width:100vw;border-radius:0}.VfPpkd-Sx9Kwc.VfPpkd-Sx9Kwc-OWXEXe-n9oEIb .VfPpkd-P5QLlc .VfPpkd-zMU9ub{order:-1;left:-12px}.VfPpkd-Sx9Kwc.VfPpkd-Sx9Kwc-OWXEXe-n9oEIb .VfPpkd-P5QLlc .</w:t>
      </w:r>
      <w:proofErr w:type="spellStart"/>
      <w:r>
        <w:t>VfPpkd-oclYLd</w:t>
      </w:r>
      <w:proofErr w:type="spellEnd"/>
      <w:r>
        <w:t>{padding:0 16px 9px;justify-content:flex-start}.VfPpkd-Sx9Kwc.VfPpkd-Sx9Kwc-OWXEXe-n9oEIb .VfPpkd-P5QLlc .VfPpkd-k2Wrsb{margin-left:-8px}}@media (min-width:960px){.VfPpkd-Sx9Kwc.VfPpkd-Sx9Kwc-OWXEXe-n9oEIb .VfPpkd-P5QLlc{</w:t>
      </w:r>
      <w:proofErr w:type="spellStart"/>
      <w:r>
        <w:t>width:calc</w:t>
      </w:r>
      <w:proofErr w:type="spellEnd"/>
      <w:r>
        <w:t>(100vw - 400px)}.VfPpkd-Sx9Kwc.VfPpkd-Sx9Kwc-OWXEXe-n9oEIb .VfPpkd-P5QLlc .VfPpkd-zMU9ub{right:-12px}}.VfPpkd-Sx9Kwc.VfPpkd-IE5DDf-OWXEXe-L6cTce .VfPpkd-IE5DDf{opacity:0}.VfPpkd-IE5DDf{opacity:0;z-index:-1}.VfPpkd-wzTsW{display:flex;flex-direction:row;align-items:center;justify-content:space-around;box-sizing:border-box;height:100%;opacity:0;pointer-events:none}.VfPpkd-P5QLlc{position:relative;display:flex;flex-direction:column;flex-grow:0;flex-shrink:0;box-sizing:border-box;max-width:100%;max-height:100%;pointer-events:auto;overflow-y:auto;outline:0;transform:scale(.8)}.VfPpkd-P5QLlc .VfPpkd-BFbNVe-bF1uUb{width:100%;height:100%;top:0;left:0}[dir=rtl] .VfPpkd-P5QLlc,.VfPpkd-P5QLlc[</w:t>
      </w:r>
      <w:proofErr w:type="spellStart"/>
      <w:r>
        <w:t>dir</w:t>
      </w:r>
      <w:proofErr w:type="spellEnd"/>
      <w:r>
        <w:t>=</w:t>
      </w:r>
      <w:proofErr w:type="spellStart"/>
      <w:r>
        <w:t>rtl</w:t>
      </w:r>
      <w:proofErr w:type="spellEnd"/>
      <w:r>
        <w:t>]{</w:t>
      </w:r>
      <w:proofErr w:type="spellStart"/>
      <w:r>
        <w:t>text-align:right</w:t>
      </w:r>
      <w:proofErr w:type="spellEnd"/>
      <w:r>
        <w:t>}@media (-</w:t>
      </w:r>
      <w:proofErr w:type="spellStart"/>
      <w:r>
        <w:t>ms-high-contrast:active</w:t>
      </w:r>
      <w:proofErr w:type="spellEnd"/>
      <w:r>
        <w:t>),screen and (</w:t>
      </w:r>
      <w:proofErr w:type="spellStart"/>
      <w:r>
        <w:t>forced-colors:active</w:t>
      </w:r>
      <w:proofErr w:type="spellEnd"/>
      <w:r>
        <w:t xml:space="preserve">){.VfPpkd-P5QLlc{outline:2px solid windowText}}.VfPpkd-P5QLlc::before{position:absolute;box-sizing:border-box;width:100%;height:100%;top:0;left:0;border:2px </w:t>
      </w:r>
      <w:proofErr w:type="spellStart"/>
      <w:r>
        <w:t>solid</w:t>
      </w:r>
      <w:proofErr w:type="spellEnd"/>
      <w:r>
        <w:t xml:space="preserve"> transparent;border-radius:inherit;content:"";pointer-events:none}@media screen and (forced-colors:active){.VfPpkd-P5QLlc::before{border-color:CanvasText}}@media screen and (-</w:t>
      </w:r>
      <w:proofErr w:type="spellStart"/>
      <w:r>
        <w:t>ms-high-contrast:active</w:t>
      </w:r>
      <w:proofErr w:type="spellEnd"/>
      <w:r>
        <w:t>),screen and (-ms-high-contrast:none){.VfPpkd-P5QLlc::before{content:none}}.VfPpkd-k2Wrsb{display:block;margin-top:0;position:relative;flex-shrink:0;box-sizing:border-box;margin:0 0 1px;padding:0 24px 9px}.VfPpkd-k2Wrsb::before{display:inline-block;width:0;height:40px;content:"";vertical-align:0}[dir=rtl] .VfPpkd-k2Wrsb,.VfPpkd-k2Wrsb[dir=rtl]{text-align:right}.VfPpkd-Sx9Kwc-OWXEXe-s2gQvd .VfPpkd-k2Wrsb{margin-bottom:1px;padding-bottom:15px}.VfPpkd-Sx9Kwc-OWXEXe-n9oEIb .</w:t>
      </w:r>
      <w:proofErr w:type="spellStart"/>
      <w:r>
        <w:t>VfPpkd-oclYLd</w:t>
      </w:r>
      <w:proofErr w:type="spellEnd"/>
      <w:r>
        <w:t>{align-items:baseline;border-bottom:1px solid transparent;display:inline-flex;justify-content:space-between;padding:0 24px 9px;z-index:1}@media screen and (</w:t>
      </w:r>
      <w:proofErr w:type="spellStart"/>
      <w:r>
        <w:t>forced-colors:active</w:t>
      </w:r>
      <w:proofErr w:type="spellEnd"/>
      <w:r>
        <w:t>){.VfPpkd-Sx9Kwc-OWXEXe-n9oEIb .VfPpkd-oclYLd{border-bottom-color:CanvasText}}.VfPpkd-Sx9Kwc-OWXEXe-n9oEIb .</w:t>
      </w:r>
      <w:proofErr w:type="spellStart"/>
      <w:r>
        <w:t>VfPpkd-oclYLd</w:t>
      </w:r>
      <w:proofErr w:type="spellEnd"/>
      <w:r>
        <w:t xml:space="preserve"> .VfPpkd-zMU9ub{right:-12px}.VfPpkd-Sx9Kwc-OWXEXe-n9oEIb .VfPpkd-k2Wrsb{margin-bottom:0;padding:0;border-bottom:0}.VfPpkd-Sx9Kwc-OWXEXe-n9oEIb.VfPpkd-Sx9Kwc-OWXEXe-s2gQvd .VfPpkd-k2Wrsb{border-bottom:0;margin-bottom:0}.VfPpkd-Sx9Kwc-OWXEXe-n9oEIb .VfPpkd-zMU9ub{top:5px}.VfPpkd-Sx9Kwc-OWXEXe-n9oEIb.VfPpkd-Sx9Kwc-OWXEXe-s2gQvd .VfPpkd-T0kwCb{border-top:1px solid transparent}@media screen and (forced-colors:active){.VfPpkd-Sx9Kwc-OWXEXe-n9oEIb.VfPpkd-Sx9Kwc-OWXEXe-s2gQvd .VfPpkd-T0kwCb{border-top-color:CanvasText}}.VfPpkd-Sx9Kwc-OWXEXe-n9oEIb-OWXEXe-diJVc .VfPpkd-zMU9ub{margin-top:4px}.VfPpkd-Sx9Kwc-OWXEXe-n9oEIb-OWXEXe-diJVc.VfPpkd-Sx9Kwc-OWXEXe-s2gQvd .VfPpkd-zMU9ub{margin-top:0}.VfPpkd-cnG4Wd{flex-grow:1;box-sizing:border-box;margin:0;overflow:auto}.VfPpkd-cnG4Wd&gt;:first-child{margin-top:0}.VfPpkd-cnG4Wd&gt;:last-child{margin-bottom:0}.VfPpkd-k2Wrsb+.VfPpkd-cnG4Wd,.VfPpkd-oclYLd+.VfPpkd-cnG4Wd{padding-top:0}.VfPpkd-Sx9Kwc-OWXEXe-s2gQvd .VfPpkd-k2Wrsb+.VfPpkd-cnG4Wd{padding-top:8px;padding-bottom:8px}.VfPpkd-cnG4Wd .</w:t>
      </w:r>
      <w:proofErr w:type="spellStart"/>
      <w:r>
        <w:t>VfPpkd-StrnGf-rymPhb:first-child:last-child</w:t>
      </w:r>
      <w:proofErr w:type="spellEnd"/>
      <w:r>
        <w:t>{padding:6px 0 0}.VfPpkd-Sx9Kwc-OWXEXe-s2gQvd .VfPpkd-cnG4Wd .VfPpkd-StrnGf-rymPhb:first-child:last-child{padding:0}.VfPpkd-T0kwCb{display:flex;position:relative;flex-shrink:0;flex-wrap:wrap;align-items:center;justify-content:flex-end;box-sizing:border-box;min-height:52px;margin:0;padding:8px;border-top:1px solid transparent}@media screen and (forced-colors:active){.VfPpkd-T0kwCb{border-top-color:CanvasText}}.VfPpkd-Sx9Kwc-OWXEXe-eu7FSc .VfPpkd-T0kwCb{flex-direction:column;align-items:flex-end}.VfPpkd-M1klYe{margin-left:8px;margin-right:0;max-width:100%;text-align:right}[dir=rtl] .VfPpkd-M1klYe,.VfPpkd-M1klYe[dir=rtl]{margin-left:0;margin-right:8px}.VfPpkd-M1klYe:first-child{margin-left:0;margin-right:0}[dir=rtl] .VfPpkd-M1klYe:first-child,.VfPpkd-M1klYe:first-child[dir=rtl]{margin-left:0;margin-right:0}[dir=rtl] .VfPpkd-M1klYe,.VfPpkd-M1klYe[dir=rtl]{text-align:left}.VfPpkd-Sx9Kwc-OWXEXe-eu7FSc .VfPpkd-M1klYe:not(:first-child){margin-top:12px}.VfPpkd-Sx9Kwc-OWXEXe-FNFY6c,.VfPpkd-Sx9Kwc-OWXEXe-uGFO6d,.VfPpkd-Sx9Kwc-OWXEXe-FnSee{display:flex}.VfPpkd-Sx9Kwc-OWXEXe-uGFO6d .VfPpkd-IE5DDf{</w:t>
      </w:r>
      <w:proofErr w:type="spellStart"/>
      <w:r>
        <w:t>transition:opacity</w:t>
      </w:r>
      <w:proofErr w:type="spellEnd"/>
      <w:r>
        <w:t xml:space="preserve"> .15s linear}.VfPpkd-Sx9Kwc-OWXEXe-uGFO6d .</w:t>
      </w:r>
      <w:proofErr w:type="spellStart"/>
      <w:r>
        <w:t>VfPpkd-wzTsW</w:t>
      </w:r>
      <w:proofErr w:type="spellEnd"/>
      <w:r>
        <w:t>{</w:t>
      </w:r>
      <w:proofErr w:type="spellStart"/>
      <w:r>
        <w:t>transition:opacity</w:t>
      </w:r>
      <w:proofErr w:type="spellEnd"/>
      <w:r>
        <w:t xml:space="preserve"> 75ms </w:t>
      </w:r>
      <w:proofErr w:type="spellStart"/>
      <w:r>
        <w:t>linear,transform</w:t>
      </w:r>
      <w:proofErr w:type="spellEnd"/>
      <w:r>
        <w:t xml:space="preserve"> .15s 0ms cubic-</w:t>
      </w:r>
      <w:proofErr w:type="spellStart"/>
      <w:r>
        <w:t>bezier</w:t>
      </w:r>
      <w:proofErr w:type="spellEnd"/>
      <w:r>
        <w:t>(0,0,.2,1)}.VfPpkd-Sx9Kwc-OWXEXe-FnSee .VfPpkd-IE5DDf,.VfPpkd-Sx9Kwc-OWXEXe-FnSee .</w:t>
      </w:r>
      <w:proofErr w:type="spellStart"/>
      <w:r>
        <w:t>VfPpkd-wzTsW</w:t>
      </w:r>
      <w:proofErr w:type="spellEnd"/>
      <w:r>
        <w:t>{</w:t>
      </w:r>
      <w:proofErr w:type="spellStart"/>
      <w:r>
        <w:t>transition:opacity</w:t>
      </w:r>
      <w:proofErr w:type="spellEnd"/>
      <w:r>
        <w:t xml:space="preserve"> 75ms linear}.VfPpkd-Sx9Kwc-OWXEXe-FnSee .VfPpkd-wzTsW,.VfPpkd-Sx9Kwc-OWXEXe-FnSee .VfPpkd-P5QLlc{</w:t>
      </w:r>
      <w:proofErr w:type="spellStart"/>
      <w:r>
        <w:t>transform:none</w:t>
      </w:r>
      <w:proofErr w:type="spellEnd"/>
      <w:r>
        <w:t>}.VfPpkd-Sx9Kwc-OWXEXe-FNFY6c .VfPpkd-IE5DDf,.VfPpkd-Sx9Kwc-OWXEXe-FNFY6c .</w:t>
      </w:r>
      <w:proofErr w:type="spellStart"/>
      <w:r>
        <w:t>VfPpkd-wzTsW</w:t>
      </w:r>
      <w:proofErr w:type="spellEnd"/>
      <w:r>
        <w:t>{opacity:1}.VfPpkd-Sx9Kwc-OWXEXe-FNFY6c .VfPpkd-P5QLlc{transform:none}.VfPpkd-Sx9Kwc-OWXEXe-FNFY6c.VfPpkd-P5QLlc-GGAcbc-OWXEXe-TSZdd .VfPpkd-P5QLlc-GGAcbc{opacity:1}.VfPpkd-Sx9Kwc-OWXEXe-FNFY6c.VfPpkd-P5QLlc-GGAcbc-OWXEXe-wJB69c .VfPpkd-P5QLlc-GGAcbc{</w:t>
      </w:r>
      <w:proofErr w:type="spellStart"/>
      <w:r>
        <w:t>transition:opacity</w:t>
      </w:r>
      <w:proofErr w:type="spellEnd"/>
      <w:r>
        <w:t xml:space="preserve"> 75ms linear}.VfPpkd-Sx9Kwc-OWXEXe-FNFY6c.VfPpkd-P5QLlc-GGAcbc-OWXEXe-eo9XGd .VfPpkd-P5QLlc-GGAcbc{</w:t>
      </w:r>
      <w:proofErr w:type="spellStart"/>
      <w:r>
        <w:t>transition:opacity</w:t>
      </w:r>
      <w:proofErr w:type="spellEnd"/>
      <w:r>
        <w:t xml:space="preserve"> .15s linear}.VfPpkd-P5QLlc-GGAcbc{display:none;opacity:0;position:absolute;width:100%;height:100%;z-index:1}.VfPpkd-P5QLlc-GGAcbc-OWXEXe-TSZdd .VfPpkd-P5QLlc-GGAcbc,.VfPpkd-P5QLlc-GGAcbc-OWXEXe-eo9XGd .VfPpkd-P5QLlc-GGAcbc,.VfPpkd-P5QLlc-GGAcbc-OWXEXe-wJB69c .VfPpkd-P5QLlc-GGAcbc{display:block}.VfPpkd-Sx9Kwc-XuHpsb-pGuBYc{overflow:hidden}.VfPpkd-Sx9Kwc-OWXEXe-di8rgd-bN97Pc-QFlW2 .VfPpkd-cnG4Wd{padding:0}.VfPpkd-Sx9Kwc-OWXEXe-vOE8Lb .</w:t>
      </w:r>
      <w:proofErr w:type="spellStart"/>
      <w:r>
        <w:t>VfPpkd-wzTsW</w:t>
      </w:r>
      <w:proofErr w:type="spellEnd"/>
      <w:r>
        <w:t xml:space="preserve"> .VfPpkd-zMU9ub{right:12px;top:9px;position:absolute;z-index:1}.VfPpkd-IE5DDf-OWXEXe-uIDLbb{pointer-events:none}.VfPpkd-IE5DDf-OWXEXe-uIDLbb .VfPpkd-IE5DDf,.VfPpkd-IE5DDf-OWXEXe-uIDLbb .VfPpkd-P5QLlc-GGAcbc{</w:t>
      </w:r>
      <w:proofErr w:type="spellStart"/>
      <w:r>
        <w:t>display:none</w:t>
      </w:r>
      <w:proofErr w:type="spellEnd"/>
      <w:r>
        <w:t>}.cC1eCc{z-index:2001}.cC1eCc .VfPpkd-k2Wrsb{color:#3c4043}.cC1eCc .VfPpkd-cnG4Wd{color:#5f6368}.cC1eCc .VfPpkd-zMU9ub{</w:t>
      </w:r>
      <w:proofErr w:type="spellStart"/>
      <w:r>
        <w:t>color:rgb</w:t>
      </w:r>
      <w:proofErr w:type="spellEnd"/>
      <w:r>
        <w:t>(95,99,104)}.cC1eCc .VfPpkd-zMU9ub .VfPpkd-Bz112c-Jh9lGc::before,.cC1eCc .VfPpkd-zMU9ub .VfPpkd-Bz112c-Jh9lGc::after{background-color:rgb(95,99,104);background-color:var(--mdc-ripple-color,rgb(95,99,104))}.cC1eCc .VfPpkd-zMU9ub:hover .VfPpkd-Bz112c-Jh9lGc::before,.cC1eCc .VfPpkd-zMU9ub.VfPpkd-ksKsZd-XxIAqe-OWXEXe-ZmdkE .VfPpkd-Bz112c-Jh9lGc::before{opacity:.04;opacity:var(--mdc-ripple-hover-opacity,.04)}.cC1eCc .VfPpkd-zMU9ub.VfPpkd-ksKsZd-mWPk3d-OWXEXe-AHe6Kc-XpnDCe .VfPpkd-Bz112c-Jh9lGc::before,.cC1eCc .VfPpkd-zMU9ub:not(.VfPpkd-ksKsZd-mWPk3d):focus .VfPpkd-Bz112c-Jh9lGc::before{transition-duration:75ms;opacity:.12;opacity:var(--mdc-ripple-focus-opacity,.12)}.cC1eCc .VfPpkd-zMU9ub:not(.VfPpkd-ksKsZd-mWPk3d) .VfPpkd-Bz112c-Jh9lGc::after{</w:t>
      </w:r>
      <w:proofErr w:type="spellStart"/>
      <w:r>
        <w:t>transition:opacity</w:t>
      </w:r>
      <w:proofErr w:type="spellEnd"/>
      <w:r>
        <w:t xml:space="preserve"> .15s linear}.cC1eCc .VfPpkd-zMU9ub:not(.VfPpkd-ksKsZd-mWPk3d):active .VfPpkd-Bz112c-Jh9lGc::after{transition-duration:75ms;opacity:.12;opacity:var(--mdc-ripple-press-opacity,.12)}.cC1eCc .VfPpkd-zMU9ub.VfPpkd-ksKsZd-mWPk3d{--</w:t>
      </w:r>
      <w:proofErr w:type="spellStart"/>
      <w:r>
        <w:t>mdc-ripple-fg-opacity:var</w:t>
      </w:r>
      <w:proofErr w:type="spellEnd"/>
      <w:r>
        <w:t>(--mdc-ripple-press-opacity,0.12)}.cC1eCc .VfPpkd-IE5DDf,.cC1eCc .VfPpkd-P5QLlc-GGAcbc{</w:t>
      </w:r>
      <w:proofErr w:type="spellStart"/>
      <w:r>
        <w:t>background-color:rgba</w:t>
      </w:r>
      <w:proofErr w:type="spellEnd"/>
      <w:r>
        <w:t>(32,33,36,.6)}.cC1eCc .VfPpkd-P5QLlc{background-color:#</w:t>
      </w:r>
      <w:proofErr w:type="spellStart"/>
      <w:r>
        <w:t>fff</w:t>
      </w:r>
      <w:proofErr w:type="spellEnd"/>
      <w:r>
        <w:t xml:space="preserve">}.cC1eCc .VfPpkd-P5QLlc{border-width:0;box-shadow:0 1px 3px 0 </w:t>
      </w:r>
      <w:proofErr w:type="spellStart"/>
      <w:r>
        <w:t>rgba</w:t>
      </w:r>
      <w:proofErr w:type="spellEnd"/>
      <w:r>
        <w:t xml:space="preserve">(60,64,67,.3),0 4px 8px 3px </w:t>
      </w:r>
      <w:proofErr w:type="spellStart"/>
      <w:r>
        <w:t>rgba</w:t>
      </w:r>
      <w:proofErr w:type="spellEnd"/>
      <w:r>
        <w:t>(60,64,67,.15)}.cC1eCc .VfPpkd-P5QLlc .VfPpkd-BFbNVe-bF1uUb{opacity:0}.cC1eCc .VfPpkd-P5QLlc{border-radius:8px}.cC1eCc .VfPpkd-T0kwCb{padding-top:2px;padding-bottom:2px}.cC1eCc .VfPpkd-T0kwCb .</w:t>
      </w:r>
      <w:proofErr w:type="spellStart"/>
      <w:r>
        <w:t>VfPpkd-RLmnJb</w:t>
      </w:r>
      <w:proofErr w:type="spellEnd"/>
      <w:r>
        <w:t>{top:-6px;transform:none}.cC1eCc .VfPpkd-k2Wrsb{</w:t>
      </w:r>
      <w:proofErr w:type="spellStart"/>
      <w:r>
        <w:t>font-family:"Google</w:t>
      </w:r>
      <w:proofErr w:type="spellEnd"/>
      <w:r>
        <w:t xml:space="preserve"> Sans",Roboto,Arial,sans-serif;line-height:1.5rem;font-size:1rem;letter-spacing:.00625em;font-weight:500;padding-bottom:13px}.cC1eCc .VfPpkd-cnG4Wd{font-family:Roboto,Arial,sans-serif;line-height:1.25rem;font-size:.875rem;letter-spacing:.0142857143em;font-weight:400}.cC1eCc .VfPpkd-T0kwCb .VfPpkd-LgbsSe+.VfPpkd-LgbsSe{margin-left:8px}.cC1eCc.VfPpkd-Sx9Kwc-OWXEXe-n9oEIb .VfPpkd-k2Wrsb{</w:t>
      </w:r>
      <w:proofErr w:type="spellStart"/>
      <w:r>
        <w:t>font-family:"Google</w:t>
      </w:r>
      <w:proofErr w:type="spellEnd"/>
      <w:r>
        <w:t xml:space="preserve"> Sans",Roboto,Arial,sans-serif;line-height:1.5rem;font-size:1.125rem;letter-spacing:0;font-weight:400;padding-bottom:0}.iGu0Be{text-align:center}[dir=rtl] .iGu0Be,.iGu0Be[dir=rtl]{text-align:center}.nE3Lu{color:rgb(26,115,232);height:24px;width:24px}.nE3Lu::after{content:"";display:block}.VfPpkd-BIzmGd{display:inline-flex;position:relative;align-items:center;justify-content:center;box-sizing:border-box;width:56px;height:56px;padding:0;border:none;fill:currentColor;text-decoration:none;cursor:pointer;user-select:none;-moz-appearance:none;-webkit-appearance:none;overflow:visible;transition:box-shadow .28s cubic-</w:t>
      </w:r>
      <w:proofErr w:type="spellStart"/>
      <w:r>
        <w:t>bezier</w:t>
      </w:r>
      <w:proofErr w:type="spellEnd"/>
      <w:r>
        <w:t>(.4,0,.2,1),opacity 15ms linear 30ms,transform .27s 0ms cubic-</w:t>
      </w:r>
      <w:proofErr w:type="spellStart"/>
      <w:r>
        <w:t>bezier</w:t>
      </w:r>
      <w:proofErr w:type="spellEnd"/>
      <w:r>
        <w:t>(0,0,.2,1)}.</w:t>
      </w:r>
      <w:proofErr w:type="spellStart"/>
      <w:r>
        <w:t>VfPpkd-BIzmGd</w:t>
      </w:r>
      <w:proofErr w:type="spellEnd"/>
      <w:r>
        <w:t xml:space="preserve"> .VfPpkd-BFbNVe-bF1uUb{width:100%;height:100%;top:0;left:0}.VfPpkd-BIzmGd[hidden]{display:none}.VfPpkd-BIzmGd::-moz-focus-inner{padding:0;border:0}.VfPpkd-BIzmGd:hover{box-shadow:0 5px </w:t>
      </w:r>
      <w:proofErr w:type="spellStart"/>
      <w:r>
        <w:t>5px</w:t>
      </w:r>
      <w:proofErr w:type="spellEnd"/>
      <w:r>
        <w:t xml:space="preserve"> -3px </w:t>
      </w:r>
      <w:proofErr w:type="spellStart"/>
      <w:r>
        <w:t>rgba</w:t>
      </w:r>
      <w:proofErr w:type="spellEnd"/>
      <w:r>
        <w:t xml:space="preserve">(0,0,0,.2),0 8px 10px 1px </w:t>
      </w:r>
      <w:proofErr w:type="spellStart"/>
      <w:r>
        <w:t>rgba</w:t>
      </w:r>
      <w:proofErr w:type="spellEnd"/>
      <w:r>
        <w:t xml:space="preserve">(0,0,0,.14),0 3px 14px 2px rgba(0,0,0,.12)}.VfPpkd-BIzmGd.VfPpkd-ksKsZd-mWPk3d-OWXEXe-AHe6Kc-XpnDCe,.VfPpkd-BIzmGd:not(.VfPpkd-ksKsZd-mWPk3d):focus{box-shadow:0 5px </w:t>
      </w:r>
      <w:proofErr w:type="spellStart"/>
      <w:r>
        <w:t>5px</w:t>
      </w:r>
      <w:proofErr w:type="spellEnd"/>
      <w:r>
        <w:t xml:space="preserve"> -3px </w:t>
      </w:r>
      <w:proofErr w:type="spellStart"/>
      <w:r>
        <w:t>rgba</w:t>
      </w:r>
      <w:proofErr w:type="spellEnd"/>
      <w:r>
        <w:t xml:space="preserve">(0,0,0,.2),0 8px 10px 1px </w:t>
      </w:r>
      <w:proofErr w:type="spellStart"/>
      <w:r>
        <w:t>rgba</w:t>
      </w:r>
      <w:proofErr w:type="spellEnd"/>
      <w:r>
        <w:t xml:space="preserve">(0,0,0,.14),0 3px 14px 2px </w:t>
      </w:r>
      <w:proofErr w:type="spellStart"/>
      <w:r>
        <w:t>rgba</w:t>
      </w:r>
      <w:proofErr w:type="spellEnd"/>
      <w:r>
        <w:t>(0,0,0,.12)}.</w:t>
      </w:r>
      <w:proofErr w:type="spellStart"/>
      <w:r>
        <w:t>VfPpkd-BIzmGd</w:t>
      </w:r>
      <w:proofErr w:type="spellEnd"/>
      <w:r>
        <w:t xml:space="preserve"> .VfPpkd-kLizxb-LhBDec{position:absolute}.VfPpkd-BIzmGd.VfPpkd-ksKsZd-mWPk3d-OWXEXe-AHe6Kc-XpnDCe .VfPpkd-kLizxb-LhBDec,.VfPpkd-BIzmGd:not(.VfPpkd-ksKsZd-mWPk3d):focus .</w:t>
      </w:r>
      <w:proofErr w:type="spellStart"/>
      <w:r>
        <w:t>VfPpkd-kLizxb-LhBDec</w:t>
      </w:r>
      <w:proofErr w:type="spellEnd"/>
      <w:r>
        <w:t>{pointer-events:none;border:2px solid transparent;border-radius:6px;box-sizing:content-box;position:absolute;top:50%;left:50%;transform:translate(-50%,-50%);height:calc(100% + 4px);</w:t>
      </w:r>
      <w:proofErr w:type="spellStart"/>
      <w:r>
        <w:t>width:calc</w:t>
      </w:r>
      <w:proofErr w:type="spellEnd"/>
      <w:r>
        <w:t>(100% + 4px)}@media screen and (forced-colors:active){.VfPpkd-BIzmGd.VfPpkd-ksKsZd-mWPk3d-OWXEXe-AHe6Kc-XpnDCe .VfPpkd-kLizxb-LhBDec,.VfPpkd-BIzmGd:not(.VfPpkd-ksKsZd-mWPk3d):focus .VfPpkd-kLizxb-LhBDec{border-color:CanvasText}}.VfPpkd-BIzmGd.VfPpkd-ksKsZd-mWPk3d-OWXEXe-AHe6Kc-XpnDCe .VfPpkd-kLizxb-LhBDec::after,.VfPpkd-BIzmGd:not(.VfPpkd-ksKsZd-mWPk3d):focus .</w:t>
      </w:r>
      <w:proofErr w:type="spellStart"/>
      <w:r>
        <w:t>VfPpkd-kLizxb-LhBDec</w:t>
      </w:r>
      <w:proofErr w:type="spellEnd"/>
      <w:r>
        <w:t>::after{content:"";border:2px solid transparent;border-radius:8px;display:block;position:absolute;top:50%;left:50%;transform:translate(-50%,-50%);height:calc(100% + 4px);</w:t>
      </w:r>
      <w:proofErr w:type="spellStart"/>
      <w:r>
        <w:t>width:calc</w:t>
      </w:r>
      <w:proofErr w:type="spellEnd"/>
      <w:r>
        <w:t xml:space="preserve">(100% + 4px)}@media screen and (forced-colors:active){.VfPpkd-BIzmGd.VfPpkd-ksKsZd-mWPk3d-OWXEXe-AHe6Kc-XpnDCe .VfPpkd-kLizxb-LhBDec::after,.VfPpkd-BIzmGd:not(.VfPpkd-ksKsZd-mWPk3d):focus .VfPpkd-kLizxb-LhBDec::after{border-color:CanvasText}}.VfPpkd-BIzmGd:active,.VfPpkd-BIzmGd:focus:active{box-shadow:0 7px 8px -4px </w:t>
      </w:r>
      <w:proofErr w:type="spellStart"/>
      <w:r>
        <w:t>rgba</w:t>
      </w:r>
      <w:proofErr w:type="spellEnd"/>
      <w:r>
        <w:t xml:space="preserve">(0,0,0,.2),0 12px 17px 2px </w:t>
      </w:r>
      <w:proofErr w:type="spellStart"/>
      <w:r>
        <w:t>rgba</w:t>
      </w:r>
      <w:proofErr w:type="spellEnd"/>
      <w:r>
        <w:t>(0,0,0,.14),0 5px 22px 4px rgba(0,0,0,.12)}.VfPpkd-BIzmGd:active,.VfPpkd-BIzmGd:focus{outline:none}.VfPpkd-BIzmGd:hover{cursor:pointer}.VfPpkd-BIzmGd&gt;svg{width:100%}.VfPpkd-BIzmGd-OWXEXe-yolsp{width:40px;height:40px}.VfPpkd-BIzmGd-OWXEXe-X9G3K{-moz-osx-font-smoothing:grayscale;-webkit-font-smoothing:antialiased;font-family:Roboto,sans-serif;font-family:var(--mdc-typography-button-font-family,var(--mdc-typography-font-family,Roboto,sans-serif));font-size:.875rem;font-size:var(--mdc-typography-button-font-size,.875rem);line-height:2.25rem;line-height:var(--mdc-typography-button-line-height,2.25rem);font-weight:500;font-weight:var(--mdc-typography-button-font-weight,500);letter-spacing:.0892857143em;letter-spacing:var(--mdc-typography-button-letter-spacing,.0892857143em);text-decoration:none;-webkit-text-decoration:var(--mdc-typography-button-text-decoration,none);text-decoration:var(--mdc-typography-button-text-decoration,none);text-transform:uppercase;text-transform:var(--mdc-typography-button-text-transform,uppercase);border-radius:24px;padding-left:20px;padding-right:20px;width:auto;max-width:100%;height:48px;line-height:normal}.VfPpkd-BIzmGd-OWXEXe-X9G3K .VfPpkd-wbSZ0b{border-radius:24px}.VfPpkd-BIzmGd-OWXEXe-X9G3K .VfPpkd-Q0XOV{margin-left:-8px;margin-right:12px}[</w:t>
      </w:r>
      <w:proofErr w:type="spellStart"/>
      <w:r>
        <w:t>dir</w:t>
      </w:r>
      <w:proofErr w:type="spellEnd"/>
      <w:r>
        <w:t>=</w:t>
      </w:r>
      <w:proofErr w:type="spellStart"/>
      <w:r>
        <w:t>rtl</w:t>
      </w:r>
      <w:proofErr w:type="spellEnd"/>
      <w:r>
        <w:t>] .VfPpkd-BIzmGd-OWXEXe-X9G3K .VfPpkd-Q0XOV,.VfPpkd-BIzmGd-OWXEXe-X9G3K .VfPpkd-Q0XOV[dir=rtl]{margin-left:12px;margin-right:-8px}.VfPpkd-BIzmGd-OWXEXe-X9G3K .VfPpkd-nBWOSb+.VfPpkd-Q0XOV{margin-left:12px;margin-right:-8px}[dir=rtl] .VfPpkd-BIzmGd-OWXEXe-X9G3K .VfPpkd-nBWOSb+.VfPpkd-Q0XOV,.VfPpkd-BIzmGd-OWXEXe-X9G3K .VfPpkd-nBWOSb+.VfPpkd-Q0XOV[dir=rtl]{margin-left:-8px;margin-right:12px}.VfPpkd-BIzmGd-OWXEXe-dgl2Hf{margin-top:4px;margin-bottom:4px;margin-right:4px;margin-left:4px}.VfPpkd-BIzmGd-OWXEXe-dgl2Hf .VfPpkd-D4TID{position:absolute;top:50%;height:48px;left:50%;width:48px;transform:translate(-50%,-50%)}.VfPpkd-BIzmGd::before{position:absolute;box-sizing:border-box;width:100%;height:100%;top:0;left:0;border:1px solid transparent;border-radius:inherit;content:"";pointer-events:none}@media screen and (forced-colors:active){.VfPpkd-BIzmGd::before{border-color:CanvasText}}.VfPpkd-nBWOSb{justify-content:flex-start;text-overflow:ellipsis;white-space:nowrap;overflow-x:hidden;overflow-y:visible}.VfPpkd-Q0XOV{transition:transform .18s 90ms cubic-bezier(0,0,.2,1);fill:currentColor;will-change:transform}.VfPpkd-BIzmGd .VfPpkd-Q0XOV{display:inline-flex;align-items:center;justify-content:center}.VfPpkd-BIzmGd-OWXEXe-NywdZd{transform:scale(0);opacity:0;transition:opacity 15ms linear .15s,transform .18s 0ms cubic-</w:t>
      </w:r>
      <w:proofErr w:type="spellStart"/>
      <w:r>
        <w:t>bezier</w:t>
      </w:r>
      <w:proofErr w:type="spellEnd"/>
      <w:r>
        <w:t>(.4,0,1,1)}.</w:t>
      </w:r>
      <w:proofErr w:type="spellStart"/>
      <w:r>
        <w:t>VfPpkd-BIzmGd-OWXEXe-NywdZd</w:t>
      </w:r>
      <w:proofErr w:type="spellEnd"/>
      <w:r>
        <w:t xml:space="preserve"> .VfPpkd-Q0XOV{</w:t>
      </w:r>
      <w:proofErr w:type="spellStart"/>
      <w:r>
        <w:t>transform:scale</w:t>
      </w:r>
      <w:proofErr w:type="spellEnd"/>
      <w:r>
        <w:t>(0);</w:t>
      </w:r>
      <w:proofErr w:type="spellStart"/>
      <w:r>
        <w:t>transition:transform</w:t>
      </w:r>
      <w:proofErr w:type="spellEnd"/>
      <w:r>
        <w:t xml:space="preserve"> 135ms 0ms cubic-bezier(.4,0,1,1)}.VfPpkd-BIzmGd{background-color:#018786;background-color:var(--mdc-theme-secondary,#018786);box-shadow:0 3px 5px -1px </w:t>
      </w:r>
      <w:proofErr w:type="spellStart"/>
      <w:r>
        <w:t>rgba</w:t>
      </w:r>
      <w:proofErr w:type="spellEnd"/>
      <w:r>
        <w:t xml:space="preserve">(0,0,0,.2),0 6px 10px 0 </w:t>
      </w:r>
      <w:proofErr w:type="spellStart"/>
      <w:r>
        <w:t>rgba</w:t>
      </w:r>
      <w:proofErr w:type="spellEnd"/>
      <w:r>
        <w:t xml:space="preserve">(0,0,0,.14),0 1px 18px 0 </w:t>
      </w:r>
      <w:proofErr w:type="spellStart"/>
      <w:r>
        <w:t>rgba</w:t>
      </w:r>
      <w:proofErr w:type="spellEnd"/>
      <w:r>
        <w:t>(0,0,0,.12)}.</w:t>
      </w:r>
      <w:proofErr w:type="spellStart"/>
      <w:r>
        <w:t>VfPpkd-BIzmGd</w:t>
      </w:r>
      <w:proofErr w:type="spellEnd"/>
      <w:r>
        <w:t xml:space="preserve"> .VfPpkd-Q0XOV{width:24px;height:24px;font-size:24px}.VfPpkd-BIzmGd,.VfPpkd-BIzmGd:not(:disabled) .VfPpkd-Q0XOV,.VfPpkd-BIzmGd:not(:disabled) .</w:t>
      </w:r>
      <w:proofErr w:type="spellStart"/>
      <w:r>
        <w:t>VfPpkd-nBWOSb</w:t>
      </w:r>
      <w:proofErr w:type="spellEnd"/>
      <w:r>
        <w:t>,.</w:t>
      </w:r>
      <w:proofErr w:type="spellStart"/>
      <w:r>
        <w:t>VfPpkd-BIzmGd:disabled</w:t>
      </w:r>
      <w:proofErr w:type="spellEnd"/>
      <w:r>
        <w:t xml:space="preserve"> .VfPpkd-Q0XOV,.VfPpkd-BIzmGd:disabled .</w:t>
      </w:r>
      <w:proofErr w:type="spellStart"/>
      <w:r>
        <w:t>VfPpkd-nBWOSb</w:t>
      </w:r>
      <w:proofErr w:type="spellEnd"/>
      <w:r>
        <w:t>{color:#</w:t>
      </w:r>
      <w:proofErr w:type="spellStart"/>
      <w:r>
        <w:t>fff;color:var</w:t>
      </w:r>
      <w:proofErr w:type="spellEnd"/>
      <w:r>
        <w:t>(--mdc-theme-on-secondary,#fff)}.VfPpkd-BIzmGd:not(.VfPpkd-BIzmGd-OWXEXe-X9G3K){border-radius:50%}.VfPpkd-BIzmGd:not(.VfPpkd-BIzmGd-OWXEXe-X9G3K) .VfPpkd-wbSZ0b{border-radius:50%}.</w:t>
      </w:r>
      <w:proofErr w:type="spellStart"/>
      <w:r>
        <w:t>VfPpkd-BIzmGd</w:t>
      </w:r>
      <w:proofErr w:type="spellEnd"/>
      <w:r>
        <w:t>{--mdc-ripple-fg-size:0;--mdc-ripple-left:0;--mdc-ripple-top:0;--mdc-ripple-fg-scale:1;--mdc-ripple-fg-translate-end:0;--mdc-ripple-fg-translate-start:0;-webkit-tap-highlight-color:rgba(0,0,0,0);will-change:transform,opacity}.VfPpkd-BIzmGd .VfPpkd-wbSZ0b::before,.</w:t>
      </w:r>
      <w:proofErr w:type="spellStart"/>
      <w:r>
        <w:t>VfPpkd-BIzmGd</w:t>
      </w:r>
      <w:proofErr w:type="spellEnd"/>
      <w:r>
        <w:t xml:space="preserve"> .VfPpkd-wbSZ0b::after{position:absolute;border-radius:50%;opacity:0;pointer-events:none;content:""}.VfPpkd-BIzmGd .VfPpkd-wbSZ0b::before{</w:t>
      </w:r>
      <w:proofErr w:type="spellStart"/>
      <w:r>
        <w:t>transition:opacity</w:t>
      </w:r>
      <w:proofErr w:type="spellEnd"/>
      <w:r>
        <w:t xml:space="preserve"> 15ms </w:t>
      </w:r>
      <w:proofErr w:type="spellStart"/>
      <w:r>
        <w:t>linear,background</w:t>
      </w:r>
      <w:proofErr w:type="spellEnd"/>
      <w:r>
        <w:t>-color 15ms linear;z-index:1;z-index:var(--mdc-ripple-z-index,1)}.</w:t>
      </w:r>
      <w:proofErr w:type="spellStart"/>
      <w:r>
        <w:t>VfPpkd-BIzmGd</w:t>
      </w:r>
      <w:proofErr w:type="spellEnd"/>
      <w:r>
        <w:t xml:space="preserve"> .VfPpkd-wbSZ0b::after{z-index:0;z-index:var(--mdc-ripple-z-index,0)}.VfPpkd-BIzmGd.VfPpkd-ksKsZd-mWPk3d .VfPpkd-wbSZ0b::before{</w:t>
      </w:r>
      <w:proofErr w:type="spellStart"/>
      <w:r>
        <w:t>transform:scale</w:t>
      </w:r>
      <w:proofErr w:type="spellEnd"/>
      <w:r>
        <w:t>(</w:t>
      </w:r>
      <w:proofErr w:type="spellStart"/>
      <w:r>
        <w:t>var</w:t>
      </w:r>
      <w:proofErr w:type="spellEnd"/>
      <w:r>
        <w:t>(--mdc-ripple-fg-scale,1))}.VfPpkd-BIzmGd.VfPpkd-ksKsZd-mWPk3d .VfPpkd-wbSZ0b::after{top:0;left:0;transform:scale(0);transform-origin:center center}.VfPpkd-BIzmGd.VfPpkd-ksKsZd-mWPk3d-OWXEXe-ZNMTqd .VfPpkd-wbSZ0b::after{</w:t>
      </w:r>
      <w:proofErr w:type="spellStart"/>
      <w:r>
        <w:t>top:var</w:t>
      </w:r>
      <w:proofErr w:type="spellEnd"/>
      <w:r>
        <w:t>(--mdc-ripple-top,0);</w:t>
      </w:r>
      <w:proofErr w:type="spellStart"/>
      <w:r>
        <w:t>left:var</w:t>
      </w:r>
      <w:proofErr w:type="spellEnd"/>
      <w:r>
        <w:t>(--mdc-ripple-left,0)}.VfPpkd-BIzmGd.VfPpkd-ksKsZd-mWPk3d-OWXEXe-Tv8l5d-lJfZMc .VfPpkd-wbSZ0b::after{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forwards}.VfPpkd-BIzmGd.VfPpkd-ksKsZd-mWPk3d-OWXEXe-Tv8l5d-OmS1vf .VfPpkd-wbSZ0b::after{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w:t>
      </w:r>
      <w:proofErr w:type="spellStart"/>
      <w:r>
        <w:t>VfPpkd-BIzmGd</w:t>
      </w:r>
      <w:proofErr w:type="spellEnd"/>
      <w:r>
        <w:t xml:space="preserve"> .VfPpkd-wbSZ0b::before,.</w:t>
      </w:r>
      <w:proofErr w:type="spellStart"/>
      <w:r>
        <w:t>VfPpkd-BIzmGd</w:t>
      </w:r>
      <w:proofErr w:type="spellEnd"/>
      <w:r>
        <w:t xml:space="preserve"> .VfPpkd-wbSZ0b::after{top:-50%;left:-50%;width:200%;height:200%}.VfPpkd-BIzmGd.VfPpkd-ksKsZd-mWPk3d .VfPpkd-wbSZ0b::after{</w:t>
      </w:r>
      <w:proofErr w:type="spellStart"/>
      <w:r>
        <w:t>width:var</w:t>
      </w:r>
      <w:proofErr w:type="spellEnd"/>
      <w:r>
        <w:t>(--mdc-ripple-fg-size,100%);</w:t>
      </w:r>
      <w:proofErr w:type="spellStart"/>
      <w:r>
        <w:t>height:var</w:t>
      </w:r>
      <w:proofErr w:type="spellEnd"/>
      <w:r>
        <w:t>(--mdc-ripple-fg-size,100%)}.</w:t>
      </w:r>
      <w:proofErr w:type="spellStart"/>
      <w:r>
        <w:t>VfPpkd-BIzmGd</w:t>
      </w:r>
      <w:proofErr w:type="spellEnd"/>
      <w:r>
        <w:t xml:space="preserve"> .VfPpkd-wbSZ0b::before,.</w:t>
      </w:r>
      <w:proofErr w:type="spellStart"/>
      <w:r>
        <w:t>VfPpkd-BIzmGd</w:t>
      </w:r>
      <w:proofErr w:type="spellEnd"/>
      <w:r>
        <w:t xml:space="preserve"> .VfPpkd-wbSZ0b::after{background-color:#fff;background-color:var(--mdc-ripple-color,var(--mdc-theme-on-secondary,#fff))}.VfPpkd-BIzmGd:hover .VfPpkd-wbSZ0b::before,.VfPpkd-BIzmGd.VfPpkd-ksKsZd-XxIAqe-OWXEXe-ZmdkE .VfPpkd-wbSZ0b::before{opacity:.08;opacity:var(--mdc-ripple-hover-opacity,.08)}.VfPpkd-BIzmGd.VfPpkd-ksKsZd-mWPk3d-OWXEXe-AHe6Kc-XpnDCe .VfPpkd-wbSZ0b::before,.VfPpkd-BIzmGd:not(.VfPpkd-ksKsZd-mWPk3d):focus .VfPpkd-wbSZ0b::before{transition-duration:75ms;opacity:.24;opacity:var(--mdc-ripple-focus-opacity,.24)}.VfPpkd-BIzmGd:not(.VfPpkd-ksKsZd-mWPk3d) .VfPpkd-wbSZ0b::after{</w:t>
      </w:r>
      <w:proofErr w:type="spellStart"/>
      <w:r>
        <w:t>transition:opacity</w:t>
      </w:r>
      <w:proofErr w:type="spellEnd"/>
      <w:r>
        <w:t xml:space="preserve"> .15s linear}.</w:t>
      </w:r>
      <w:proofErr w:type="spellStart"/>
      <w:r>
        <w:t>VfPpkd-BIzmGd:not</w:t>
      </w:r>
      <w:proofErr w:type="spellEnd"/>
      <w:r>
        <w:t>(.VfPpkd-ksKsZd-mWPk3d):active .VfPpkd-wbSZ0b::after{transition-duration:75ms;opacity:.24;opacity:var(--mdc-ripple-press-opacity,.24)}.VfPpkd-BIzmGd.VfPpkd-ksKsZd-mWPk3d{--mdc-ripple-fg-opacity:var(--mdc-ripple-press-opacity,0.24)}.VfPpkd-BIzmGd .VfPpkd-wbSZ0b{position:absolute;top:0;left:0;width:100%;height:100%;pointer-events:none;overflow:hidden}.VfPpkd-BIzmGd{z-index:0}.VfPpkd-BIzmGd .VfPpkd-wbSZ0b::before,.</w:t>
      </w:r>
      <w:proofErr w:type="spellStart"/>
      <w:r>
        <w:t>VfPpkd-BIzmGd</w:t>
      </w:r>
      <w:proofErr w:type="spellEnd"/>
      <w:r>
        <w:t xml:space="preserve"> .VfPpkd-wbSZ0b::after{z-index:-1;z-index:var(--mdc-ripple-z-index,-1)}.SaBhMc{background-color:#fff;height:56px;width:56px;padding-top:2px;padding-top:max(0px,2px);padding-right:2px;padding-right:max(0px,2px);padding-bottom:2px;padding-bottom:max(0px,2px);padding-left:2px;padding-left:max(0px,2px)}.SaBhMc:not(:disabled){box-shadow:0 1px 3px 0 </w:t>
      </w:r>
      <w:proofErr w:type="spellStart"/>
      <w:r>
        <w:t>rgba</w:t>
      </w:r>
      <w:proofErr w:type="spellEnd"/>
      <w:r>
        <w:t xml:space="preserve">(60,64,67,.3),0 4px 8px 3px </w:t>
      </w:r>
      <w:proofErr w:type="spellStart"/>
      <w:r>
        <w:t>rgba</w:t>
      </w:r>
      <w:proofErr w:type="spellEnd"/>
      <w:r>
        <w:t>(60,64,67,.15)}.</w:t>
      </w:r>
      <w:proofErr w:type="spellStart"/>
      <w:r>
        <w:t>SaBhMc:not</w:t>
      </w:r>
      <w:proofErr w:type="spellEnd"/>
      <w:r>
        <w:t xml:space="preserve">(:disabled) .VfPpkd-BFbNVe-bF1uUb{opacity:.11;background-color:transparent}.SaBhMc:not(:disabled):hover{box-shadow:0 2px 3px 0 </w:t>
      </w:r>
      <w:proofErr w:type="spellStart"/>
      <w:r>
        <w:t>rgba</w:t>
      </w:r>
      <w:proofErr w:type="spellEnd"/>
      <w:r>
        <w:t xml:space="preserve">(60,64,67,.3),0 6px 10px 4px </w:t>
      </w:r>
      <w:proofErr w:type="spellStart"/>
      <w:r>
        <w:t>rgba</w:t>
      </w:r>
      <w:proofErr w:type="spellEnd"/>
      <w:r>
        <w:t>(60,64,67,.15)}.</w:t>
      </w:r>
      <w:proofErr w:type="spellStart"/>
      <w:r>
        <w:t>SaBhMc:not</w:t>
      </w:r>
      <w:proofErr w:type="spellEnd"/>
      <w:r>
        <w:t xml:space="preserve">(:disabled):hover .VfPpkd-BFbNVe-bF1uUb{opacity:.12;background-color:transparent}.SaBhMc:not(:disabled):focus{box-shadow:0 1px 3px 0 </w:t>
      </w:r>
      <w:proofErr w:type="spellStart"/>
      <w:r>
        <w:t>rgba</w:t>
      </w:r>
      <w:proofErr w:type="spellEnd"/>
      <w:r>
        <w:t xml:space="preserve">(60,64,67,.3),0 4px 8px 3px </w:t>
      </w:r>
      <w:proofErr w:type="spellStart"/>
      <w:r>
        <w:t>rgba</w:t>
      </w:r>
      <w:proofErr w:type="spellEnd"/>
      <w:r>
        <w:t>(60,64,67,.15)}.</w:t>
      </w:r>
      <w:proofErr w:type="spellStart"/>
      <w:r>
        <w:t>SaBhMc:not</w:t>
      </w:r>
      <w:proofErr w:type="spellEnd"/>
      <w:r>
        <w:t xml:space="preserve">(:disabled):focus .VfPpkd-BFbNVe-bF1uUb{opacity:.11;background-color:transparent}.SaBhMc:not(:disabled):active{box-shadow:0 4px </w:t>
      </w:r>
      <w:proofErr w:type="spellStart"/>
      <w:r>
        <w:t>4px</w:t>
      </w:r>
      <w:proofErr w:type="spellEnd"/>
      <w:r>
        <w:t xml:space="preserve"> 0 </w:t>
      </w:r>
      <w:proofErr w:type="spellStart"/>
      <w:r>
        <w:t>rgba</w:t>
      </w:r>
      <w:proofErr w:type="spellEnd"/>
      <w:r>
        <w:t xml:space="preserve">(60,64,67,.3),0 8px 12px 6px </w:t>
      </w:r>
      <w:proofErr w:type="spellStart"/>
      <w:r>
        <w:t>rgba</w:t>
      </w:r>
      <w:proofErr w:type="spellEnd"/>
      <w:r>
        <w:t>(60,64,67,.15)}.</w:t>
      </w:r>
      <w:proofErr w:type="spellStart"/>
      <w:r>
        <w:t>SaBhMc:not</w:t>
      </w:r>
      <w:proofErr w:type="spellEnd"/>
      <w:r>
        <w:t xml:space="preserve">(:disabled):active .VfPpkd-BFbNVe-bF1uUb{opacity:.14;background-color:transparent}.SaBhMc:disabled{box-shadow:0 1px 3px 0 </w:t>
      </w:r>
      <w:proofErr w:type="spellStart"/>
      <w:r>
        <w:t>rgba</w:t>
      </w:r>
      <w:proofErr w:type="spellEnd"/>
      <w:r>
        <w:t xml:space="preserve">(60,64,67,.3),0 4px 8px 3px </w:t>
      </w:r>
      <w:proofErr w:type="spellStart"/>
      <w:r>
        <w:t>rgba</w:t>
      </w:r>
      <w:proofErr w:type="spellEnd"/>
      <w:r>
        <w:t>(60,64,67,.15)}.</w:t>
      </w:r>
      <w:proofErr w:type="spellStart"/>
      <w:r>
        <w:t>SaBhMc:disabled</w:t>
      </w:r>
      <w:proofErr w:type="spellEnd"/>
      <w:r>
        <w:t xml:space="preserve"> .VfPpkd-BFbNVe-bF1uUb{opacity:.11;background-color:transparent}.SaBhMc .VfPpkd-Q0XOV{width:36px;height:36px;font-size:36px}.SaBhMc:not(:disabled) .VfPpkd-Q0XOV{color:#3c4043}.</w:t>
      </w:r>
      <w:proofErr w:type="spellStart"/>
      <w:r>
        <w:t>SaBhMc:not</w:t>
      </w:r>
      <w:proofErr w:type="spellEnd"/>
      <w:r>
        <w:t>(:disabled):hover .VfPpkd-Q0XOV{color:#174ea6}.</w:t>
      </w:r>
      <w:proofErr w:type="spellStart"/>
      <w:r>
        <w:t>SaBhMc:not</w:t>
      </w:r>
      <w:proofErr w:type="spellEnd"/>
      <w:r>
        <w:t>(:disabled):focus .VfPpkd-Q0XOV{color:#174ea6}.</w:t>
      </w:r>
      <w:proofErr w:type="spellStart"/>
      <w:r>
        <w:t>SaBhMc</w:t>
      </w:r>
      <w:proofErr w:type="spellEnd"/>
      <w:r>
        <w:t xml:space="preserve"> .VfPpkd-wbSZ0b::before,.</w:t>
      </w:r>
      <w:proofErr w:type="spellStart"/>
      <w:r>
        <w:t>SaBhMc</w:t>
      </w:r>
      <w:proofErr w:type="spellEnd"/>
      <w:r>
        <w:t xml:space="preserve"> .VfPpkd-wbSZ0b::after{background-color:#1a73e8}.</w:t>
      </w:r>
      <w:proofErr w:type="spellStart"/>
      <w:r>
        <w:t>SaBhMc:hover</w:t>
      </w:r>
      <w:proofErr w:type="spellEnd"/>
      <w:r>
        <w:t xml:space="preserve"> .VfPpkd-wbSZ0b::before,.</w:t>
      </w:r>
      <w:proofErr w:type="spellStart"/>
      <w:r>
        <w:t>SaBhMc.VfPpkd-ksKsZd-XxIAqe-OWXEXe-ZmdkE</w:t>
      </w:r>
      <w:proofErr w:type="spellEnd"/>
      <w:r>
        <w:t xml:space="preserve"> .VfPpkd-wbSZ0b::before{opacity:.04}.SaBhMc.VfPpkd-ksKsZd-mWPk3d-OWXEXe-AHe6Kc-XpnDCe .VfPpkd-wbSZ0b::before,.</w:t>
      </w:r>
      <w:proofErr w:type="spellStart"/>
      <w:r>
        <w:t>SaBhMc:not</w:t>
      </w:r>
      <w:proofErr w:type="spellEnd"/>
      <w:r>
        <w:t>(.VfPpkd-ksKsZd-mWPk3d):focus .VfPpkd-wbSZ0b::before{transition-duration:75ms;opacity:.12}.SaBhMc:not(.VfPpkd-ksKsZd-mWPk3d) .VfPpkd-wbSZ0b::after{</w:t>
      </w:r>
      <w:proofErr w:type="spellStart"/>
      <w:r>
        <w:t>transition:opacity</w:t>
      </w:r>
      <w:proofErr w:type="spellEnd"/>
      <w:r>
        <w:t xml:space="preserve"> 150ms linear}.</w:t>
      </w:r>
      <w:proofErr w:type="spellStart"/>
      <w:r>
        <w:t>SaBhMc:not</w:t>
      </w:r>
      <w:proofErr w:type="spellEnd"/>
      <w:r>
        <w:t>(.VfPpkd-ksKsZd-mWPk3d):active .VfPpkd-wbSZ0b::after{transition-duration:75ms;opacity:.1}.SaBhMc.VfPpkd-ksKsZd-mWPk3d{--mdc-ripple-fg-opacity:var(--mdc-fab-pressed-state-layer-opacity,0.1)}.SaBhMc:not(:disabled).VfPpkd-ksKsZd-mWPk3d-OWXEXe-AHe6Kc-XpnDCe,.SaBhMc:not(:disabled):not(.VfPpkd-ksKsZd-mWPk3d):focus{border-color:#4285f4;border-style:solid;border-width:2px;padding-top:2px;padding-top:max(calc(0px - 2px),</w:t>
      </w:r>
      <w:proofErr w:type="spellStart"/>
      <w:r>
        <w:t>calc</w:t>
      </w:r>
      <w:proofErr w:type="spellEnd"/>
      <w:r>
        <w:t>(</w:t>
      </w:r>
      <w:proofErr w:type="spellStart"/>
      <w:r>
        <w:t>calc</w:t>
      </w:r>
      <w:proofErr w:type="spellEnd"/>
      <w:r>
        <w:t>(0px - 2px)*-1));padding-right:2px;padding-right:max(</w:t>
      </w:r>
      <w:proofErr w:type="spellStart"/>
      <w:r>
        <w:t>calc</w:t>
      </w:r>
      <w:proofErr w:type="spellEnd"/>
      <w:r>
        <w:t>(0px - 2px),</w:t>
      </w:r>
      <w:proofErr w:type="spellStart"/>
      <w:r>
        <w:t>calc</w:t>
      </w:r>
      <w:proofErr w:type="spellEnd"/>
      <w:r>
        <w:t>(</w:t>
      </w:r>
      <w:proofErr w:type="spellStart"/>
      <w:r>
        <w:t>calc</w:t>
      </w:r>
      <w:proofErr w:type="spellEnd"/>
      <w:r>
        <w:t>(0px - 2px)*-1));padding-bottom:2px;padding-bottom:max(</w:t>
      </w:r>
      <w:proofErr w:type="spellStart"/>
      <w:r>
        <w:t>calc</w:t>
      </w:r>
      <w:proofErr w:type="spellEnd"/>
      <w:r>
        <w:t>(0px - 2px),</w:t>
      </w:r>
      <w:proofErr w:type="spellStart"/>
      <w:r>
        <w:t>calc</w:t>
      </w:r>
      <w:proofErr w:type="spellEnd"/>
      <w:r>
        <w:t>(</w:t>
      </w:r>
      <w:proofErr w:type="spellStart"/>
      <w:r>
        <w:t>calc</w:t>
      </w:r>
      <w:proofErr w:type="spellEnd"/>
      <w:r>
        <w:t>(0px - 2px)*-1));padding-left:2px;padding-left:max(</w:t>
      </w:r>
      <w:proofErr w:type="spellStart"/>
      <w:r>
        <w:t>calc</w:t>
      </w:r>
      <w:proofErr w:type="spellEnd"/>
      <w:r>
        <w:t>(0px - 2px),</w:t>
      </w:r>
      <w:proofErr w:type="spellStart"/>
      <w:r>
        <w:t>calc</w:t>
      </w:r>
      <w:proofErr w:type="spellEnd"/>
      <w:r>
        <w:t>(</w:t>
      </w:r>
      <w:proofErr w:type="spellStart"/>
      <w:r>
        <w:t>calc</w:t>
      </w:r>
      <w:proofErr w:type="spellEnd"/>
      <w:r>
        <w:t xml:space="preserve">(0px - 2px)*-1))}.SaBhMc:not(.VfPpkd-BIzmGd-OWXEXe-X9G3K){border-radius:28px 28px </w:t>
      </w:r>
      <w:proofErr w:type="spellStart"/>
      <w:r>
        <w:t>28px</w:t>
      </w:r>
      <w:proofErr w:type="spellEnd"/>
      <w:r>
        <w:t xml:space="preserve"> 28px}.</w:t>
      </w:r>
      <w:proofErr w:type="spellStart"/>
      <w:r>
        <w:t>SaBhMc:not</w:t>
      </w:r>
      <w:proofErr w:type="spellEnd"/>
      <w:r>
        <w:t xml:space="preserve">(.VfPpkd-BIzmGd-OWXEXe-X9G3K) .VfPpkd-wbSZ0b{border-radius:28px 28px </w:t>
      </w:r>
      <w:proofErr w:type="spellStart"/>
      <w:r>
        <w:t>28px</w:t>
      </w:r>
      <w:proofErr w:type="spellEnd"/>
      <w:r>
        <w:t xml:space="preserve"> 28px}@media screen and (forced-colors:active),(-ms-high-contrast:active){.SaBhMc{padding-top:0;padding-right:0;padding-bottom:0;padding-left:0}.SaBhMc:not(:disabled).VfPpkd-ksKsZd-mWPk3d-OWXEXe-AHe6Kc-XpnDCe,.SaBhMc:not(:disabled):not(.VfPpkd-ksKsZd-mWPk3d):focus{border-style:solid;border-width:0;padding-top:0;padding-right:0;padding-bottom:0;padding-left:0}}.bgpk6e{background-color:#fff;height:48px;border-radius:24px 24px </w:t>
      </w:r>
      <w:proofErr w:type="spellStart"/>
      <w:r>
        <w:t>24px</w:t>
      </w:r>
      <w:proofErr w:type="spellEnd"/>
      <w:r>
        <w:t xml:space="preserve"> 24px;font-family:Google Sans,Roboto,Arial,sans-serif;font-size:.875rem;font-weight:500;letter-spacing:.0178571429em;padding-top:2px;padding-right:24px;padding-bottom:2px;padding-left:24px;text-transform:none}.bgpk6e:not(:disabled){box-shadow:0 1px 3px 0 </w:t>
      </w:r>
      <w:proofErr w:type="spellStart"/>
      <w:r>
        <w:t>rgba</w:t>
      </w:r>
      <w:proofErr w:type="spellEnd"/>
      <w:r>
        <w:t xml:space="preserve">(60,64,67,.3),0 4px 8px 3px </w:t>
      </w:r>
      <w:proofErr w:type="spellStart"/>
      <w:r>
        <w:t>rgba</w:t>
      </w:r>
      <w:proofErr w:type="spellEnd"/>
      <w:r>
        <w:t xml:space="preserve">(60,64,67,.15)}.bgpk6e:not(:disabled) .VfPpkd-BFbNVe-bF1uUb{opacity:.11;background-color:transparent}.bgpk6e:not(:disabled):hover{box-shadow:0 2px 3px 0 </w:t>
      </w:r>
      <w:proofErr w:type="spellStart"/>
      <w:r>
        <w:t>rgba</w:t>
      </w:r>
      <w:proofErr w:type="spellEnd"/>
      <w:r>
        <w:t xml:space="preserve">(60,64,67,.3),0 6px 10px 4px </w:t>
      </w:r>
      <w:proofErr w:type="spellStart"/>
      <w:r>
        <w:t>rgba</w:t>
      </w:r>
      <w:proofErr w:type="spellEnd"/>
      <w:r>
        <w:t xml:space="preserve">(60,64,67,.15)}.bgpk6e:not(:disabled):hover .VfPpkd-BFbNVe-bF1uUb{opacity:.12;background-color:transparent}.bgpk6e:not(:disabled):focus{box-shadow:0 1px 3px 0 </w:t>
      </w:r>
      <w:proofErr w:type="spellStart"/>
      <w:r>
        <w:t>rgba</w:t>
      </w:r>
      <w:proofErr w:type="spellEnd"/>
      <w:r>
        <w:t xml:space="preserve">(60,64,67,.3),0 4px 8px 3px </w:t>
      </w:r>
      <w:proofErr w:type="spellStart"/>
      <w:r>
        <w:t>rgba</w:t>
      </w:r>
      <w:proofErr w:type="spellEnd"/>
      <w:r>
        <w:t xml:space="preserve">(60,64,67,.15)}.bgpk6e:not(:disabled):focus .VfPpkd-BFbNVe-bF1uUb{opacity:.11;background-color:transparent}.bgpk6e:not(:disabled):active{box-shadow:0 4px </w:t>
      </w:r>
      <w:proofErr w:type="spellStart"/>
      <w:r>
        <w:t>4px</w:t>
      </w:r>
      <w:proofErr w:type="spellEnd"/>
      <w:r>
        <w:t xml:space="preserve"> 0 </w:t>
      </w:r>
      <w:proofErr w:type="spellStart"/>
      <w:r>
        <w:t>rgba</w:t>
      </w:r>
      <w:proofErr w:type="spellEnd"/>
      <w:r>
        <w:t xml:space="preserve">(60,64,67,.3),0 8px 12px 6px </w:t>
      </w:r>
      <w:proofErr w:type="spellStart"/>
      <w:r>
        <w:t>rgba</w:t>
      </w:r>
      <w:proofErr w:type="spellEnd"/>
      <w:r>
        <w:t xml:space="preserve">(60,64,67,.15)}.bgpk6e:not(:disabled):active .VfPpkd-BFbNVe-bF1uUb{opacity:.14;background-color:transparent}.bgpk6e:disabled{box-shadow:0 1px 3px 0 </w:t>
      </w:r>
      <w:proofErr w:type="spellStart"/>
      <w:r>
        <w:t>rgba</w:t>
      </w:r>
      <w:proofErr w:type="spellEnd"/>
      <w:r>
        <w:t xml:space="preserve">(60,64,67,.3),0 4px 8px 3px </w:t>
      </w:r>
      <w:proofErr w:type="spellStart"/>
      <w:r>
        <w:t>rgba</w:t>
      </w:r>
      <w:proofErr w:type="spellEnd"/>
      <w:r>
        <w:t>(60,64,67,.15)}.bgpk6e:disabled .VfPpkd-BFbNVe-bF1uUb{opacity:.11;background-color:transparent}.bgpk6e .VfPpkd-Q0XOV{width:36px;height:36px;font-size:36px}.bgpk6e:not(:disabled) .VfPpkd-Q0XOV{color:#3c4043}.bgpk6e:not(:disabled):hover .VfPpkd-Q0XOV{color:#174ea6}.bgpk6e:not(:disabled):focus .VfPpkd-Q0XOV{color:#174ea6}.bgpk6e .VfPpkd-wbSZ0b::before,.bgpk6e .VfPpkd-wbSZ0b::after{background-color:#1a73e8}.bgpk6e:hover .VfPpkd-wbSZ0b::before,.bgpk6e.VfPpkd-ksKsZd-XxIAqe-OWXEXe-ZmdkE .VfPpkd-wbSZ0b::before{opacity:.04}.bgpk6e.VfPpkd-ksKsZd-mWPk3d-OWXEXe-AHe6Kc-XpnDCe .VfPpkd-wbSZ0b::before,.bgpk6e:not(.VfPpkd-ksKsZd-mWPk3d):focus .VfPpkd-wbSZ0b::before{transition-duration:75ms;opacity:.12}.bgpk6e:not(.VfPpkd-ksKsZd-mWPk3d) .VfPpkd-wbSZ0b::after{</w:t>
      </w:r>
      <w:proofErr w:type="spellStart"/>
      <w:r>
        <w:t>transition:opacity</w:t>
      </w:r>
      <w:proofErr w:type="spellEnd"/>
      <w:r>
        <w:t xml:space="preserve"> 150ms linear}.bgpk6e:not(.VfPpkd-ksKsZd-mWPk3d):active .VfPpkd-wbSZ0b::after{transition-duration:75ms;opacity:.1}.bgpk6e.VfPpkd-ksKsZd-mWPk3d{--mdc-ripple-fg-opacity:var(--mdc-extended-fab-pressed-state-layer-opacity,0.1)}.bgpk6e:not(:disabled).VfPpkd-ksKsZd-mWPk3d-OWXEXe-AHe6Kc-XpnDCe,.bgpk6e:not(:disabled):not(.VfPpkd-ksKsZd-mWPk3d):focus{border-color:#4285f4}.bgpk6e .VfPpkd-wbSZ0b{border-radius:24px 24px </w:t>
      </w:r>
      <w:proofErr w:type="spellStart"/>
      <w:r>
        <w:t>24px</w:t>
      </w:r>
      <w:proofErr w:type="spellEnd"/>
      <w:r>
        <w:t xml:space="preserve"> 24px}.bgpk6e:not(:disabled) .</w:t>
      </w:r>
      <w:proofErr w:type="spellStart"/>
      <w:r>
        <w:t>VfPpkd-nBWOSb</w:t>
      </w:r>
      <w:proofErr w:type="spellEnd"/>
      <w:r>
        <w:t>{color:#3c4043}.bgpk6e:not(:disabled):hover .</w:t>
      </w:r>
      <w:proofErr w:type="spellStart"/>
      <w:r>
        <w:t>VfPpkd-nBWOSb</w:t>
      </w:r>
      <w:proofErr w:type="spellEnd"/>
      <w:r>
        <w:t>{color:#174ea6}.bgpk6e:not(:disabled):focus .</w:t>
      </w:r>
      <w:proofErr w:type="spellStart"/>
      <w:r>
        <w:t>VfPpkd-nBWOSb</w:t>
      </w:r>
      <w:proofErr w:type="spellEnd"/>
      <w:r>
        <w:t>{color:#174ea6}.bgpk6e:not(:disabled):active .</w:t>
      </w:r>
      <w:proofErr w:type="spellStart"/>
      <w:r>
        <w:t>VfPpkd-nBWOSb</w:t>
      </w:r>
      <w:proofErr w:type="spellEnd"/>
      <w:r>
        <w:t>{color:#174ea6}.bgpk6e .VfPpkd-Q0XOV{</w:t>
      </w:r>
      <w:proofErr w:type="spellStart"/>
      <w:r>
        <w:t>margin-left:calc</w:t>
      </w:r>
      <w:proofErr w:type="spellEnd"/>
      <w:r>
        <w:t>(12px - 24px);margin-right:12px}[</w:t>
      </w:r>
      <w:proofErr w:type="spellStart"/>
      <w:r>
        <w:t>dir</w:t>
      </w:r>
      <w:proofErr w:type="spellEnd"/>
      <w:r>
        <w:t>=</w:t>
      </w:r>
      <w:proofErr w:type="spellStart"/>
      <w:r>
        <w:t>rtl</w:t>
      </w:r>
      <w:proofErr w:type="spellEnd"/>
      <w:r>
        <w:t>] .bgpk6e .VfPpkd-Q0XOV,.bgpk6e .VfPpkd-Q0XOV[</w:t>
      </w:r>
      <w:proofErr w:type="spellStart"/>
      <w:r>
        <w:t>dir</w:t>
      </w:r>
      <w:proofErr w:type="spellEnd"/>
      <w:r>
        <w:t>=</w:t>
      </w:r>
      <w:proofErr w:type="spellStart"/>
      <w:r>
        <w:t>rtl</w:t>
      </w:r>
      <w:proofErr w:type="spellEnd"/>
      <w:r>
        <w:t>]{margin-left:12px;margin-right:calc(12px - 24px)}.bgpk6e .VfPpkd-nBWOSb+.VfPpkd-Q0XOV{margin-left:12px;margin-right:calc(12px - 24px)}[</w:t>
      </w:r>
      <w:proofErr w:type="spellStart"/>
      <w:r>
        <w:t>dir</w:t>
      </w:r>
      <w:proofErr w:type="spellEnd"/>
      <w:r>
        <w:t>=</w:t>
      </w:r>
      <w:proofErr w:type="spellStart"/>
      <w:r>
        <w:t>rtl</w:t>
      </w:r>
      <w:proofErr w:type="spellEnd"/>
      <w:r>
        <w:t>] .bgpk6e .VfPpkd-nBWOSb+.VfPpkd-Q0XOV,.bgpk6e .VfPpkd-nBWOSb+.VfPpkd-Q0XOV[</w:t>
      </w:r>
      <w:proofErr w:type="spellStart"/>
      <w:r>
        <w:t>dir</w:t>
      </w:r>
      <w:proofErr w:type="spellEnd"/>
      <w:r>
        <w:t>=</w:t>
      </w:r>
      <w:proofErr w:type="spellStart"/>
      <w:r>
        <w:t>rtl</w:t>
      </w:r>
      <w:proofErr w:type="spellEnd"/>
      <w:r>
        <w:t>]{</w:t>
      </w:r>
      <w:proofErr w:type="spellStart"/>
      <w:r>
        <w:t>margin-left:calc</w:t>
      </w:r>
      <w:proofErr w:type="spellEnd"/>
      <w:r>
        <w:t xml:space="preserve">(12px - 24px);margin-right:12px}.bgpk6e:not(:disabled).VfPpkd-ksKsZd-mWPk3d-OWXEXe-AHe6Kc-XpnDCe,.bgpk6e:not(:disabled):not(.VfPpkd-ksKsZd-mWPk3d):focus{border-style:solid;border-width:2px;padding-top:2px;padding-right:22px;padding-bottom:2px;padding-left:22px}@media screen and (forced-colors:active),(-ms-high-contrast:active){.bgpk6e{padding-top:0;padding-right:24px;padding-bottom:0;padding-left:24px}.bgpk6e:not(:disabled).VfPpkd-ksKsZd-mWPk3d-OWXEXe-AHe6Kc-XpnDCe,.bgpk6e:not(:disabled):not(.VfPpkd-ksKsZd-mWPk3d):focus{border-style:solid;border-width:0;padding-top:0;padding-right:24px;padding-bottom:0;padding-left:24px}}.QmHVyb{background-color:#1a73e8;height:48px;border-radius:24px 24px </w:t>
      </w:r>
      <w:proofErr w:type="spellStart"/>
      <w:r>
        <w:t>24px</w:t>
      </w:r>
      <w:proofErr w:type="spellEnd"/>
      <w:r>
        <w:t xml:space="preserve"> 24px;font-family:Google Sans,Roboto,Arial,sans-serif;font-size:.875rem;font-weight:500;letter-spacing:.0178571429em;padding-left:24px;padding-right:24px;text-transform:none}.QmHVyb:not(:disabled){box-shadow:0 1px 3px 0 </w:t>
      </w:r>
      <w:proofErr w:type="spellStart"/>
      <w:r>
        <w:t>rgba</w:t>
      </w:r>
      <w:proofErr w:type="spellEnd"/>
      <w:r>
        <w:t xml:space="preserve">(60,64,67,.3),0 4px 8px 3px </w:t>
      </w:r>
      <w:proofErr w:type="spellStart"/>
      <w:r>
        <w:t>rgba</w:t>
      </w:r>
      <w:proofErr w:type="spellEnd"/>
      <w:r>
        <w:t>(60,64,67,.15)}.</w:t>
      </w:r>
      <w:proofErr w:type="spellStart"/>
      <w:r>
        <w:t>QmHVyb:not</w:t>
      </w:r>
      <w:proofErr w:type="spellEnd"/>
      <w:r>
        <w:t xml:space="preserve">(:disabled) .VfPpkd-BFbNVe-bF1uUb{opacity:.11;background-color:transparent}.QmHVyb:not(:disabled):hover{box-shadow:0 2px 3px 0 </w:t>
      </w:r>
      <w:proofErr w:type="spellStart"/>
      <w:r>
        <w:t>rgba</w:t>
      </w:r>
      <w:proofErr w:type="spellEnd"/>
      <w:r>
        <w:t xml:space="preserve">(60,64,67,.3),0 6px 10px 4px </w:t>
      </w:r>
      <w:proofErr w:type="spellStart"/>
      <w:r>
        <w:t>rgba</w:t>
      </w:r>
      <w:proofErr w:type="spellEnd"/>
      <w:r>
        <w:t>(60,64,67,.15)}.</w:t>
      </w:r>
      <w:proofErr w:type="spellStart"/>
      <w:r>
        <w:t>QmHVyb:not</w:t>
      </w:r>
      <w:proofErr w:type="spellEnd"/>
      <w:r>
        <w:t xml:space="preserve">(:disabled):hover .VfPpkd-BFbNVe-bF1uUb{opacity:.12;background-color:transparent}.QmHVyb:not(:disabled):focus{box-shadow:0 1px 3px 0 </w:t>
      </w:r>
      <w:proofErr w:type="spellStart"/>
      <w:r>
        <w:t>rgba</w:t>
      </w:r>
      <w:proofErr w:type="spellEnd"/>
      <w:r>
        <w:t xml:space="preserve">(60,64,67,.3),0 4px 8px 3px </w:t>
      </w:r>
      <w:proofErr w:type="spellStart"/>
      <w:r>
        <w:t>rgba</w:t>
      </w:r>
      <w:proofErr w:type="spellEnd"/>
      <w:r>
        <w:t>(60,64,67,.15)}.</w:t>
      </w:r>
      <w:proofErr w:type="spellStart"/>
      <w:r>
        <w:t>QmHVyb:not</w:t>
      </w:r>
      <w:proofErr w:type="spellEnd"/>
      <w:r>
        <w:t xml:space="preserve">(:disabled):focus .VfPpkd-BFbNVe-bF1uUb{opacity:.11;background-color:transparent}.QmHVyb:not(:disabled):active{box-shadow:0 4px </w:t>
      </w:r>
      <w:proofErr w:type="spellStart"/>
      <w:r>
        <w:t>4px</w:t>
      </w:r>
      <w:proofErr w:type="spellEnd"/>
      <w:r>
        <w:t xml:space="preserve"> 0 </w:t>
      </w:r>
      <w:proofErr w:type="spellStart"/>
      <w:r>
        <w:t>rgba</w:t>
      </w:r>
      <w:proofErr w:type="spellEnd"/>
      <w:r>
        <w:t xml:space="preserve">(60,64,67,.3),0 8px 12px 6px </w:t>
      </w:r>
      <w:proofErr w:type="spellStart"/>
      <w:r>
        <w:t>rgba</w:t>
      </w:r>
      <w:proofErr w:type="spellEnd"/>
      <w:r>
        <w:t>(60,64,67,.15)}.</w:t>
      </w:r>
      <w:proofErr w:type="spellStart"/>
      <w:r>
        <w:t>QmHVyb:not</w:t>
      </w:r>
      <w:proofErr w:type="spellEnd"/>
      <w:r>
        <w:t xml:space="preserve">(:disabled):active .VfPpkd-BFbNVe-bF1uUb{opacity:.14;background-color:transparent}.QmHVyb:disabled{box-shadow:0 1px 3px 0 </w:t>
      </w:r>
      <w:proofErr w:type="spellStart"/>
      <w:r>
        <w:t>rgba</w:t>
      </w:r>
      <w:proofErr w:type="spellEnd"/>
      <w:r>
        <w:t xml:space="preserve">(60,64,67,.3),0 4px 8px 3px </w:t>
      </w:r>
      <w:proofErr w:type="spellStart"/>
      <w:r>
        <w:t>rgba</w:t>
      </w:r>
      <w:proofErr w:type="spellEnd"/>
      <w:r>
        <w:t>(60,64,67,.15)}.</w:t>
      </w:r>
      <w:proofErr w:type="spellStart"/>
      <w:r>
        <w:t>QmHVyb:disabled</w:t>
      </w:r>
      <w:proofErr w:type="spellEnd"/>
      <w:r>
        <w:t xml:space="preserve"> .VfPpkd-BFbNVe-bF1uUb{opacity:.11;background-color:transparent}.QmHVyb .VfPpkd-Q0XOV{width:24px;height:24px;font-size:24px}.QmHVyb:not(:disabled) .VfPpkd-Q0XOV{color:#</w:t>
      </w:r>
      <w:proofErr w:type="spellStart"/>
      <w:r>
        <w:t>fff</w:t>
      </w:r>
      <w:proofErr w:type="spellEnd"/>
      <w:r>
        <w:t>}.</w:t>
      </w:r>
      <w:proofErr w:type="spellStart"/>
      <w:r>
        <w:t>QmHVyb</w:t>
      </w:r>
      <w:proofErr w:type="spellEnd"/>
      <w:r>
        <w:t xml:space="preserve"> .VfPpkd-wbSZ0b::before,.</w:t>
      </w:r>
      <w:proofErr w:type="spellStart"/>
      <w:r>
        <w:t>QmHVyb</w:t>
      </w:r>
      <w:proofErr w:type="spellEnd"/>
      <w:r>
        <w:t xml:space="preserve"> .VfPpkd-wbSZ0b::after{background-color:#202124}.</w:t>
      </w:r>
      <w:proofErr w:type="spellStart"/>
      <w:r>
        <w:t>QmHVyb:hover</w:t>
      </w:r>
      <w:proofErr w:type="spellEnd"/>
      <w:r>
        <w:t xml:space="preserve"> .VfPpkd-wbSZ0b::before,.</w:t>
      </w:r>
      <w:proofErr w:type="spellStart"/>
      <w:r>
        <w:t>QmHVyb.VfPpkd-ksKsZd-XxIAqe-OWXEXe-ZmdkE</w:t>
      </w:r>
      <w:proofErr w:type="spellEnd"/>
      <w:r>
        <w:t xml:space="preserve"> .VfPpkd-wbSZ0b::before{opacity:.16}.QmHVyb.VfPpkd-ksKsZd-mWPk3d-OWXEXe-AHe6Kc-XpnDCe .VfPpkd-wbSZ0b::before,.</w:t>
      </w:r>
      <w:proofErr w:type="spellStart"/>
      <w:r>
        <w:t>QmHVyb:not</w:t>
      </w:r>
      <w:proofErr w:type="spellEnd"/>
      <w:r>
        <w:t>(.VfPpkd-ksKsZd-mWPk3d):focus .VfPpkd-wbSZ0b::before{transition-duration:75ms;opacity:.24}.QmHVyb:not(.VfPpkd-ksKsZd-mWPk3d) .VfPpkd-wbSZ0b::after{</w:t>
      </w:r>
      <w:proofErr w:type="spellStart"/>
      <w:r>
        <w:t>transition:opacity</w:t>
      </w:r>
      <w:proofErr w:type="spellEnd"/>
      <w:r>
        <w:t xml:space="preserve"> 150ms linear}.</w:t>
      </w:r>
      <w:proofErr w:type="spellStart"/>
      <w:r>
        <w:t>QmHVyb:not</w:t>
      </w:r>
      <w:proofErr w:type="spellEnd"/>
      <w:r>
        <w:t xml:space="preserve">(.VfPpkd-ksKsZd-mWPk3d):active .VfPpkd-wbSZ0b::after{transition-duration:75ms;opacity:.2}.QmHVyb.VfPpkd-ksKsZd-mWPk3d{--mdc-ripple-fg-opacity:var(--mdc-extended-fab-pressed-state-layer-opacity,0.2)}.QmHVyb .VfPpkd-wbSZ0b{border-radius:24px 24px </w:t>
      </w:r>
      <w:proofErr w:type="spellStart"/>
      <w:r>
        <w:t>24px</w:t>
      </w:r>
      <w:proofErr w:type="spellEnd"/>
      <w:r>
        <w:t xml:space="preserve"> 24px}.</w:t>
      </w:r>
      <w:proofErr w:type="spellStart"/>
      <w:r>
        <w:t>QmHVyb:not</w:t>
      </w:r>
      <w:proofErr w:type="spellEnd"/>
      <w:r>
        <w:t>(:disabled) .</w:t>
      </w:r>
      <w:proofErr w:type="spellStart"/>
      <w:r>
        <w:t>VfPpkd-nBWOSb</w:t>
      </w:r>
      <w:proofErr w:type="spellEnd"/>
      <w:r>
        <w:t>{color:#</w:t>
      </w:r>
      <w:proofErr w:type="spellStart"/>
      <w:r>
        <w:t>fff</w:t>
      </w:r>
      <w:proofErr w:type="spellEnd"/>
      <w:r>
        <w:t>}.</w:t>
      </w:r>
      <w:proofErr w:type="spellStart"/>
      <w:r>
        <w:t>QmHVyb</w:t>
      </w:r>
      <w:proofErr w:type="spellEnd"/>
      <w:r>
        <w:t xml:space="preserve"> .VfPpkd-Q0XOV{</w:t>
      </w:r>
      <w:proofErr w:type="spellStart"/>
      <w:r>
        <w:t>margin-left:calc</w:t>
      </w:r>
      <w:proofErr w:type="spellEnd"/>
      <w:r>
        <w:t>(16px - 24px);margin-right:16px}[</w:t>
      </w:r>
      <w:proofErr w:type="spellStart"/>
      <w:r>
        <w:t>dir</w:t>
      </w:r>
      <w:proofErr w:type="spellEnd"/>
      <w:r>
        <w:t>=</w:t>
      </w:r>
      <w:proofErr w:type="spellStart"/>
      <w:r>
        <w:t>rtl</w:t>
      </w:r>
      <w:proofErr w:type="spellEnd"/>
      <w:r>
        <w:t>] .</w:t>
      </w:r>
      <w:proofErr w:type="spellStart"/>
      <w:r>
        <w:t>QmHVyb</w:t>
      </w:r>
      <w:proofErr w:type="spellEnd"/>
      <w:r>
        <w:t xml:space="preserve"> .VfPpkd-Q0XOV,.QmHVyb .VfPpkd-Q0XOV[</w:t>
      </w:r>
      <w:proofErr w:type="spellStart"/>
      <w:r>
        <w:t>dir</w:t>
      </w:r>
      <w:proofErr w:type="spellEnd"/>
      <w:r>
        <w:t>=</w:t>
      </w:r>
      <w:proofErr w:type="spellStart"/>
      <w:r>
        <w:t>rtl</w:t>
      </w:r>
      <w:proofErr w:type="spellEnd"/>
      <w:r>
        <w:t>]{margin-left:16px;margin-right:calc(16px - 24px)}.</w:t>
      </w:r>
      <w:proofErr w:type="spellStart"/>
      <w:r>
        <w:t>QmHVyb</w:t>
      </w:r>
      <w:proofErr w:type="spellEnd"/>
      <w:r>
        <w:t xml:space="preserve"> .VfPpkd-nBWOSb+.VfPpkd-Q0XOV{margin-left:16px;margin-right:calc(16px - 24px)}[</w:t>
      </w:r>
      <w:proofErr w:type="spellStart"/>
      <w:r>
        <w:t>dir</w:t>
      </w:r>
      <w:proofErr w:type="spellEnd"/>
      <w:r>
        <w:t>=</w:t>
      </w:r>
      <w:proofErr w:type="spellStart"/>
      <w:r>
        <w:t>rtl</w:t>
      </w:r>
      <w:proofErr w:type="spellEnd"/>
      <w:r>
        <w:t>] .</w:t>
      </w:r>
      <w:proofErr w:type="spellStart"/>
      <w:r>
        <w:t>QmHVyb</w:t>
      </w:r>
      <w:proofErr w:type="spellEnd"/>
      <w:r>
        <w:t xml:space="preserve"> .VfPpkd-nBWOSb+.VfPpkd-Q0XOV,.QmHVyb .VfPpkd-nBWOSb+.VfPpkd-Q0XOV[</w:t>
      </w:r>
      <w:proofErr w:type="spellStart"/>
      <w:r>
        <w:t>dir</w:t>
      </w:r>
      <w:proofErr w:type="spellEnd"/>
      <w:r>
        <w:t>=</w:t>
      </w:r>
      <w:proofErr w:type="spellStart"/>
      <w:r>
        <w:t>rtl</w:t>
      </w:r>
      <w:proofErr w:type="spellEnd"/>
      <w:r>
        <w:t>]{</w:t>
      </w:r>
      <w:proofErr w:type="spellStart"/>
      <w:r>
        <w:t>margin-left:calc</w:t>
      </w:r>
      <w:proofErr w:type="spellEnd"/>
      <w:r>
        <w:t xml:space="preserve">(16px - 24px);margin-right:16px}.Hnvug{background-color:#fff;height:48px;border-radius:24px 24px </w:t>
      </w:r>
      <w:proofErr w:type="spellStart"/>
      <w:r>
        <w:t>24px</w:t>
      </w:r>
      <w:proofErr w:type="spellEnd"/>
      <w:r>
        <w:t xml:space="preserve"> 24px;font-family:Google Sans,Roboto,Arial,sans-serif;font-size:.875rem;font-weight:500;letter-spacing:.0178571429em;padding-left:24px;padding-right:24px;text-transform:none}.Hnvug:not(:disabled){box-shadow:0 1px 3px 0 </w:t>
      </w:r>
      <w:proofErr w:type="spellStart"/>
      <w:r>
        <w:t>rgba</w:t>
      </w:r>
      <w:proofErr w:type="spellEnd"/>
      <w:r>
        <w:t xml:space="preserve">(60,64,67,.3),0 4px 8px 3px </w:t>
      </w:r>
      <w:proofErr w:type="spellStart"/>
      <w:r>
        <w:t>rgba</w:t>
      </w:r>
      <w:proofErr w:type="spellEnd"/>
      <w:r>
        <w:t>(60,64,67,.15)}.</w:t>
      </w:r>
      <w:proofErr w:type="spellStart"/>
      <w:r>
        <w:t>Hnvug:not</w:t>
      </w:r>
      <w:proofErr w:type="spellEnd"/>
      <w:r>
        <w:t xml:space="preserve">(:disabled) .VfPpkd-BFbNVe-bF1uUb{opacity:.11;background-color:transparent}.Hnvug:not(:disabled):hover{box-shadow:0 2px 3px 0 </w:t>
      </w:r>
      <w:proofErr w:type="spellStart"/>
      <w:r>
        <w:t>rgba</w:t>
      </w:r>
      <w:proofErr w:type="spellEnd"/>
      <w:r>
        <w:t xml:space="preserve">(60,64,67,.3),0 6px 10px 4px </w:t>
      </w:r>
      <w:proofErr w:type="spellStart"/>
      <w:r>
        <w:t>rgba</w:t>
      </w:r>
      <w:proofErr w:type="spellEnd"/>
      <w:r>
        <w:t>(60,64,67,.15)}.</w:t>
      </w:r>
      <w:proofErr w:type="spellStart"/>
      <w:r>
        <w:t>Hnvug:not</w:t>
      </w:r>
      <w:proofErr w:type="spellEnd"/>
      <w:r>
        <w:t xml:space="preserve">(:disabled):hover .VfPpkd-BFbNVe-bF1uUb{opacity:.12;background-color:transparent}.Hnvug:not(:disabled):focus{box-shadow:0 1px 3px 0 </w:t>
      </w:r>
      <w:proofErr w:type="spellStart"/>
      <w:r>
        <w:t>rgba</w:t>
      </w:r>
      <w:proofErr w:type="spellEnd"/>
      <w:r>
        <w:t xml:space="preserve">(60,64,67,.3),0 4px 8px 3px </w:t>
      </w:r>
      <w:proofErr w:type="spellStart"/>
      <w:r>
        <w:t>rgba</w:t>
      </w:r>
      <w:proofErr w:type="spellEnd"/>
      <w:r>
        <w:t>(60,64,67,.15)}.</w:t>
      </w:r>
      <w:proofErr w:type="spellStart"/>
      <w:r>
        <w:t>Hnvug:not</w:t>
      </w:r>
      <w:proofErr w:type="spellEnd"/>
      <w:r>
        <w:t xml:space="preserve">(:disabled):focus .VfPpkd-BFbNVe-bF1uUb{opacity:.11;background-color:transparent}.Hnvug:not(:disabled):active{box-shadow:0 4px </w:t>
      </w:r>
      <w:proofErr w:type="spellStart"/>
      <w:r>
        <w:t>4px</w:t>
      </w:r>
      <w:proofErr w:type="spellEnd"/>
      <w:r>
        <w:t xml:space="preserve"> 0 </w:t>
      </w:r>
      <w:proofErr w:type="spellStart"/>
      <w:r>
        <w:t>rgba</w:t>
      </w:r>
      <w:proofErr w:type="spellEnd"/>
      <w:r>
        <w:t xml:space="preserve">(60,64,67,.3),0 8px 12px 6px </w:t>
      </w:r>
      <w:proofErr w:type="spellStart"/>
      <w:r>
        <w:t>rgba</w:t>
      </w:r>
      <w:proofErr w:type="spellEnd"/>
      <w:r>
        <w:t>(60,64,67,.15)}.</w:t>
      </w:r>
      <w:proofErr w:type="spellStart"/>
      <w:r>
        <w:t>Hnvug:not</w:t>
      </w:r>
      <w:proofErr w:type="spellEnd"/>
      <w:r>
        <w:t xml:space="preserve">(:disabled):active .VfPpkd-BFbNVe-bF1uUb{opacity:.14;background-color:transparent}.Hnvug:disabled{box-shadow:0 1px 3px 0 </w:t>
      </w:r>
      <w:proofErr w:type="spellStart"/>
      <w:r>
        <w:t>rgba</w:t>
      </w:r>
      <w:proofErr w:type="spellEnd"/>
      <w:r>
        <w:t xml:space="preserve">(60,64,67,.3),0 4px 8px 3px </w:t>
      </w:r>
      <w:proofErr w:type="spellStart"/>
      <w:r>
        <w:t>rgba</w:t>
      </w:r>
      <w:proofErr w:type="spellEnd"/>
      <w:r>
        <w:t>(60,64,67,.15)}.</w:t>
      </w:r>
      <w:proofErr w:type="spellStart"/>
      <w:r>
        <w:t>Hnvug:disabled</w:t>
      </w:r>
      <w:proofErr w:type="spellEnd"/>
      <w:r>
        <w:t xml:space="preserve"> .VfPpkd-BFbNVe-bF1uUb{opacity:.11;background-color:transparent}.Hnvug .VfPpkd-Q0XOV{width:24px;height:24px;font-size:24px}.Hnvug:not(:disabled) .VfPpkd-Q0XOV{color:#1a73e8}.</w:t>
      </w:r>
      <w:proofErr w:type="spellStart"/>
      <w:r>
        <w:t>Hnvug:not</w:t>
      </w:r>
      <w:proofErr w:type="spellEnd"/>
      <w:r>
        <w:t>(:disabled):hover .VfPpkd-Q0XOV{color:#174ea6}.</w:t>
      </w:r>
      <w:proofErr w:type="spellStart"/>
      <w:r>
        <w:t>Hnvug:not</w:t>
      </w:r>
      <w:proofErr w:type="spellEnd"/>
      <w:r>
        <w:t>(:disabled):focus .VfPpkd-Q0XOV{color:#174ea6}.</w:t>
      </w:r>
      <w:proofErr w:type="spellStart"/>
      <w:r>
        <w:t>Hnvug:not</w:t>
      </w:r>
      <w:proofErr w:type="spellEnd"/>
      <w:r>
        <w:t>(:disabled):active .VfPpkd-Q0XOV{color:#174ea6}.</w:t>
      </w:r>
      <w:proofErr w:type="spellStart"/>
      <w:r>
        <w:t>Hnvug</w:t>
      </w:r>
      <w:proofErr w:type="spellEnd"/>
      <w:r>
        <w:t xml:space="preserve"> .VfPpkd-wbSZ0b::before,.</w:t>
      </w:r>
      <w:proofErr w:type="spellStart"/>
      <w:r>
        <w:t>Hnvug</w:t>
      </w:r>
      <w:proofErr w:type="spellEnd"/>
      <w:r>
        <w:t xml:space="preserve"> .VfPpkd-wbSZ0b::after{background-color:#1a73e8}.</w:t>
      </w:r>
      <w:proofErr w:type="spellStart"/>
      <w:r>
        <w:t>Hnvug:hover</w:t>
      </w:r>
      <w:proofErr w:type="spellEnd"/>
      <w:r>
        <w:t xml:space="preserve"> .VfPpkd-wbSZ0b::before,.</w:t>
      </w:r>
      <w:proofErr w:type="spellStart"/>
      <w:r>
        <w:t>Hnvug.VfPpkd-ksKsZd-XxIAqe-OWXEXe-ZmdkE</w:t>
      </w:r>
      <w:proofErr w:type="spellEnd"/>
      <w:r>
        <w:t xml:space="preserve"> .VfPpkd-wbSZ0b::before{opacity:.04}.Hnvug.VfPpkd-ksKsZd-mWPk3d-OWXEXe-AHe6Kc-XpnDCe .VfPpkd-wbSZ0b::before,.</w:t>
      </w:r>
      <w:proofErr w:type="spellStart"/>
      <w:r>
        <w:t>Hnvug:not</w:t>
      </w:r>
      <w:proofErr w:type="spellEnd"/>
      <w:r>
        <w:t>(.VfPpkd-ksKsZd-mWPk3d):focus .VfPpkd-wbSZ0b::before{transition-duration:75ms;opacity:.12}.Hnvug:not(.VfPpkd-ksKsZd-mWPk3d) .VfPpkd-wbSZ0b::after{</w:t>
      </w:r>
      <w:proofErr w:type="spellStart"/>
      <w:r>
        <w:t>transition:opacity</w:t>
      </w:r>
      <w:proofErr w:type="spellEnd"/>
      <w:r>
        <w:t xml:space="preserve"> 150ms linear}.</w:t>
      </w:r>
      <w:proofErr w:type="spellStart"/>
      <w:r>
        <w:t>Hnvug:not</w:t>
      </w:r>
      <w:proofErr w:type="spellEnd"/>
      <w:r>
        <w:t xml:space="preserve">(.VfPpkd-ksKsZd-mWPk3d):active .VfPpkd-wbSZ0b::after{transition-duration:75ms;opacity:.1}.Hnvug.VfPpkd-ksKsZd-mWPk3d{--mdc-ripple-fg-opacity:var(--mdc-extended-fab-pressed-state-layer-opacity,0.1)}.Hnvug .VfPpkd-wbSZ0b{border-radius:24px 24px </w:t>
      </w:r>
      <w:proofErr w:type="spellStart"/>
      <w:r>
        <w:t>24px</w:t>
      </w:r>
      <w:proofErr w:type="spellEnd"/>
      <w:r>
        <w:t xml:space="preserve"> 24px}.</w:t>
      </w:r>
      <w:proofErr w:type="spellStart"/>
      <w:r>
        <w:t>Hnvug:not</w:t>
      </w:r>
      <w:proofErr w:type="spellEnd"/>
      <w:r>
        <w:t>(:disabled) .</w:t>
      </w:r>
      <w:proofErr w:type="spellStart"/>
      <w:r>
        <w:t>VfPpkd-nBWOSb</w:t>
      </w:r>
      <w:proofErr w:type="spellEnd"/>
      <w:r>
        <w:t>{color:#1a73e8}.</w:t>
      </w:r>
      <w:proofErr w:type="spellStart"/>
      <w:r>
        <w:t>Hnvug:not</w:t>
      </w:r>
      <w:proofErr w:type="spellEnd"/>
      <w:r>
        <w:t>(:disabled):hover .</w:t>
      </w:r>
      <w:proofErr w:type="spellStart"/>
      <w:r>
        <w:t>VfPpkd-nBWOSb</w:t>
      </w:r>
      <w:proofErr w:type="spellEnd"/>
      <w:r>
        <w:t>{color:#174ea6}.</w:t>
      </w:r>
      <w:proofErr w:type="spellStart"/>
      <w:r>
        <w:t>Hnvug:not</w:t>
      </w:r>
      <w:proofErr w:type="spellEnd"/>
      <w:r>
        <w:t>(:disabled):focus .</w:t>
      </w:r>
      <w:proofErr w:type="spellStart"/>
      <w:r>
        <w:t>VfPpkd-nBWOSb</w:t>
      </w:r>
      <w:proofErr w:type="spellEnd"/>
      <w:r>
        <w:t>{color:#174ea6}.</w:t>
      </w:r>
      <w:proofErr w:type="spellStart"/>
      <w:r>
        <w:t>Hnvug:not</w:t>
      </w:r>
      <w:proofErr w:type="spellEnd"/>
      <w:r>
        <w:t>(:disabled):active .</w:t>
      </w:r>
      <w:proofErr w:type="spellStart"/>
      <w:r>
        <w:t>VfPpkd-nBWOSb</w:t>
      </w:r>
      <w:proofErr w:type="spellEnd"/>
      <w:r>
        <w:t>{color:#174ea6}.</w:t>
      </w:r>
      <w:proofErr w:type="spellStart"/>
      <w:r>
        <w:t>Hnvug</w:t>
      </w:r>
      <w:proofErr w:type="spellEnd"/>
      <w:r>
        <w:t xml:space="preserve"> .VfPpkd-Q0XOV{</w:t>
      </w:r>
      <w:proofErr w:type="spellStart"/>
      <w:r>
        <w:t>margin-left:calc</w:t>
      </w:r>
      <w:proofErr w:type="spellEnd"/>
      <w:r>
        <w:t>(16px - 24px);margin-right:16px}[</w:t>
      </w:r>
      <w:proofErr w:type="spellStart"/>
      <w:r>
        <w:t>dir</w:t>
      </w:r>
      <w:proofErr w:type="spellEnd"/>
      <w:r>
        <w:t>=</w:t>
      </w:r>
      <w:proofErr w:type="spellStart"/>
      <w:r>
        <w:t>rtl</w:t>
      </w:r>
      <w:proofErr w:type="spellEnd"/>
      <w:r>
        <w:t>] .</w:t>
      </w:r>
      <w:proofErr w:type="spellStart"/>
      <w:r>
        <w:t>Hnvug</w:t>
      </w:r>
      <w:proofErr w:type="spellEnd"/>
      <w:r>
        <w:t xml:space="preserve"> .VfPpkd-Q0XOV,.Hnvug .VfPpkd-Q0XOV[</w:t>
      </w:r>
      <w:proofErr w:type="spellStart"/>
      <w:r>
        <w:t>dir</w:t>
      </w:r>
      <w:proofErr w:type="spellEnd"/>
      <w:r>
        <w:t>=</w:t>
      </w:r>
      <w:proofErr w:type="spellStart"/>
      <w:r>
        <w:t>rtl</w:t>
      </w:r>
      <w:proofErr w:type="spellEnd"/>
      <w:r>
        <w:t>]{margin-left:16px;margin-right:calc(16px - 24px)}.</w:t>
      </w:r>
      <w:proofErr w:type="spellStart"/>
      <w:r>
        <w:t>Hnvug</w:t>
      </w:r>
      <w:proofErr w:type="spellEnd"/>
      <w:r>
        <w:t xml:space="preserve"> .VfPpkd-nBWOSb+.VfPpkd-Q0XOV{margin-left:16px;margin-right:calc(16px - 24px)}[</w:t>
      </w:r>
      <w:proofErr w:type="spellStart"/>
      <w:r>
        <w:t>dir</w:t>
      </w:r>
      <w:proofErr w:type="spellEnd"/>
      <w:r>
        <w:t>=</w:t>
      </w:r>
      <w:proofErr w:type="spellStart"/>
      <w:r>
        <w:t>rtl</w:t>
      </w:r>
      <w:proofErr w:type="spellEnd"/>
      <w:r>
        <w:t>] .</w:t>
      </w:r>
      <w:proofErr w:type="spellStart"/>
      <w:r>
        <w:t>Hnvug</w:t>
      </w:r>
      <w:proofErr w:type="spellEnd"/>
      <w:r>
        <w:t xml:space="preserve"> .VfPpkd-nBWOSb+.VfPpkd-Q0XOV,.Hnvug .VfPpkd-nBWOSb+.VfPpkd-Q0XOV[</w:t>
      </w:r>
      <w:proofErr w:type="spellStart"/>
      <w:r>
        <w:t>dir</w:t>
      </w:r>
      <w:proofErr w:type="spellEnd"/>
      <w:r>
        <w:t>=</w:t>
      </w:r>
      <w:proofErr w:type="spellStart"/>
      <w:r>
        <w:t>rtl</w:t>
      </w:r>
      <w:proofErr w:type="spellEnd"/>
      <w:r>
        <w:t>]{</w:t>
      </w:r>
      <w:proofErr w:type="spellStart"/>
      <w:r>
        <w:t>margin-left:calc</w:t>
      </w:r>
      <w:proofErr w:type="spellEnd"/>
      <w:r>
        <w:t xml:space="preserve">(16px - 24px);margin-right:16px}.OmoSvb{background-color:#fff;height:56px;width:56px}.OmoSvb:not(:disabled){box-shadow:0 1px 3px 0 </w:t>
      </w:r>
      <w:proofErr w:type="spellStart"/>
      <w:r>
        <w:t>rgba</w:t>
      </w:r>
      <w:proofErr w:type="spellEnd"/>
      <w:r>
        <w:t xml:space="preserve">(60,64,67,.3),0 4px 8px 3px </w:t>
      </w:r>
      <w:proofErr w:type="spellStart"/>
      <w:r>
        <w:t>rgba</w:t>
      </w:r>
      <w:proofErr w:type="spellEnd"/>
      <w:r>
        <w:t>(60,64,67,.15)}.</w:t>
      </w:r>
      <w:proofErr w:type="spellStart"/>
      <w:r>
        <w:t>OmoSvb:not</w:t>
      </w:r>
      <w:proofErr w:type="spellEnd"/>
      <w:r>
        <w:t xml:space="preserve">(:disabled) .VfPpkd-BFbNVe-bF1uUb{opacity:.11;background-color:transparent}.OmoSvb:not(:disabled):hover{box-shadow:0 2px 3px 0 </w:t>
      </w:r>
      <w:proofErr w:type="spellStart"/>
      <w:r>
        <w:t>rgba</w:t>
      </w:r>
      <w:proofErr w:type="spellEnd"/>
      <w:r>
        <w:t xml:space="preserve">(60,64,67,.3),0 6px 10px 4px </w:t>
      </w:r>
      <w:proofErr w:type="spellStart"/>
      <w:r>
        <w:t>rgba</w:t>
      </w:r>
      <w:proofErr w:type="spellEnd"/>
      <w:r>
        <w:t>(60,64,67,.15)}.</w:t>
      </w:r>
      <w:proofErr w:type="spellStart"/>
      <w:r>
        <w:t>OmoSvb:not</w:t>
      </w:r>
      <w:proofErr w:type="spellEnd"/>
      <w:r>
        <w:t xml:space="preserve">(:disabled):hover .VfPpkd-BFbNVe-bF1uUb{opacity:.12;background-color:transparent}.OmoSvb:not(:disabled):focus{box-shadow:0 1px 3px 0 </w:t>
      </w:r>
      <w:proofErr w:type="spellStart"/>
      <w:r>
        <w:t>rgba</w:t>
      </w:r>
      <w:proofErr w:type="spellEnd"/>
      <w:r>
        <w:t xml:space="preserve">(60,64,67,.3),0 4px 8px 3px </w:t>
      </w:r>
      <w:proofErr w:type="spellStart"/>
      <w:r>
        <w:t>rgba</w:t>
      </w:r>
      <w:proofErr w:type="spellEnd"/>
      <w:r>
        <w:t>(60,64,67,.15)}.</w:t>
      </w:r>
      <w:proofErr w:type="spellStart"/>
      <w:r>
        <w:t>OmoSvb:not</w:t>
      </w:r>
      <w:proofErr w:type="spellEnd"/>
      <w:r>
        <w:t xml:space="preserve">(:disabled):focus .VfPpkd-BFbNVe-bF1uUb{opacity:.11;background-color:transparent}.OmoSvb:not(:disabled):active{box-shadow:0 4px </w:t>
      </w:r>
      <w:proofErr w:type="spellStart"/>
      <w:r>
        <w:t>4px</w:t>
      </w:r>
      <w:proofErr w:type="spellEnd"/>
      <w:r>
        <w:t xml:space="preserve"> 0 </w:t>
      </w:r>
      <w:proofErr w:type="spellStart"/>
      <w:r>
        <w:t>rgba</w:t>
      </w:r>
      <w:proofErr w:type="spellEnd"/>
      <w:r>
        <w:t xml:space="preserve">(60,64,67,.3),0 8px 12px 6px </w:t>
      </w:r>
      <w:proofErr w:type="spellStart"/>
      <w:r>
        <w:t>rgba</w:t>
      </w:r>
      <w:proofErr w:type="spellEnd"/>
      <w:r>
        <w:t>(60,64,67,.15)}.</w:t>
      </w:r>
      <w:proofErr w:type="spellStart"/>
      <w:r>
        <w:t>OmoSvb:not</w:t>
      </w:r>
      <w:proofErr w:type="spellEnd"/>
      <w:r>
        <w:t xml:space="preserve">(:disabled):active .VfPpkd-BFbNVe-bF1uUb{opacity:.14;background-color:transparent}.OmoSvb:disabled{box-shadow:0 1px 3px 0 </w:t>
      </w:r>
      <w:proofErr w:type="spellStart"/>
      <w:r>
        <w:t>rgba</w:t>
      </w:r>
      <w:proofErr w:type="spellEnd"/>
      <w:r>
        <w:t xml:space="preserve">(60,64,67,.3),0 4px 8px 3px </w:t>
      </w:r>
      <w:proofErr w:type="spellStart"/>
      <w:r>
        <w:t>rgba</w:t>
      </w:r>
      <w:proofErr w:type="spellEnd"/>
      <w:r>
        <w:t>(60,64,67,.15)}.</w:t>
      </w:r>
      <w:proofErr w:type="spellStart"/>
      <w:r>
        <w:t>OmoSvb:disabled</w:t>
      </w:r>
      <w:proofErr w:type="spellEnd"/>
      <w:r>
        <w:t xml:space="preserve"> .VfPpkd-BFbNVe-bF1uUb{opacity:.11;background-color:transparent}.OmoSvb .VfPpkd-Q0XOV{width:24px;height:24px;font-size:24px}.OmoSvb:not(:disabled) .VfPpkd-Q0XOV{color:#1a73e8}.</w:t>
      </w:r>
      <w:proofErr w:type="spellStart"/>
      <w:r>
        <w:t>OmoSvb:not</w:t>
      </w:r>
      <w:proofErr w:type="spellEnd"/>
      <w:r>
        <w:t>(:disabled):hover .VfPpkd-Q0XOV{color:#174ea6}.</w:t>
      </w:r>
      <w:proofErr w:type="spellStart"/>
      <w:r>
        <w:t>OmoSvb:not</w:t>
      </w:r>
      <w:proofErr w:type="spellEnd"/>
      <w:r>
        <w:t>(:disabled):focus .VfPpkd-Q0XOV{color:#174ea6}.</w:t>
      </w:r>
      <w:proofErr w:type="spellStart"/>
      <w:r>
        <w:t>OmoSvb:not</w:t>
      </w:r>
      <w:proofErr w:type="spellEnd"/>
      <w:r>
        <w:t>(:disabled):active .VfPpkd-Q0XOV{color:#174ea6}.</w:t>
      </w:r>
      <w:proofErr w:type="spellStart"/>
      <w:r>
        <w:t>OmoSvb</w:t>
      </w:r>
      <w:proofErr w:type="spellEnd"/>
      <w:r>
        <w:t xml:space="preserve"> .VfPpkd-wbSZ0b::before,.</w:t>
      </w:r>
      <w:proofErr w:type="spellStart"/>
      <w:r>
        <w:t>OmoSvb</w:t>
      </w:r>
      <w:proofErr w:type="spellEnd"/>
      <w:r>
        <w:t xml:space="preserve"> .VfPpkd-wbSZ0b::after{background-color:#1a73e8}.</w:t>
      </w:r>
      <w:proofErr w:type="spellStart"/>
      <w:r>
        <w:t>OmoSvb:hover</w:t>
      </w:r>
      <w:proofErr w:type="spellEnd"/>
      <w:r>
        <w:t xml:space="preserve"> .VfPpkd-wbSZ0b::before,.</w:t>
      </w:r>
      <w:proofErr w:type="spellStart"/>
      <w:r>
        <w:t>OmoSvb.VfPpkd-ksKsZd-XxIAqe-OWXEXe-ZmdkE</w:t>
      </w:r>
      <w:proofErr w:type="spellEnd"/>
      <w:r>
        <w:t xml:space="preserve"> .VfPpkd-wbSZ0b::before{opacity:.04}.OmoSvb.VfPpkd-ksKsZd-mWPk3d-OWXEXe-AHe6Kc-XpnDCe .VfPpkd-wbSZ0b::before,.</w:t>
      </w:r>
      <w:proofErr w:type="spellStart"/>
      <w:r>
        <w:t>OmoSvb:not</w:t>
      </w:r>
      <w:proofErr w:type="spellEnd"/>
      <w:r>
        <w:t>(.VfPpkd-ksKsZd-mWPk3d):focus .VfPpkd-wbSZ0b::before{transition-duration:75ms;opacity:.12}.OmoSvb:not(.VfPpkd-ksKsZd-mWPk3d) .VfPpkd-wbSZ0b::after{</w:t>
      </w:r>
      <w:proofErr w:type="spellStart"/>
      <w:r>
        <w:t>transition:opacity</w:t>
      </w:r>
      <w:proofErr w:type="spellEnd"/>
      <w:r>
        <w:t xml:space="preserve"> 150ms linear}.</w:t>
      </w:r>
      <w:proofErr w:type="spellStart"/>
      <w:r>
        <w:t>OmoSvb:not</w:t>
      </w:r>
      <w:proofErr w:type="spellEnd"/>
      <w:r>
        <w:t xml:space="preserve">(.VfPpkd-ksKsZd-mWPk3d):active .VfPpkd-wbSZ0b::after{transition-duration:75ms;opacity:.1}.OmoSvb.VfPpkd-ksKsZd-mWPk3d{--mdc-ripple-fg-opacity:var(--mdc-fab-pressed-state-layer-opacity,0.1)}.OmoSvb:not(.VfPpkd-BIzmGd-OWXEXe-X9G3K){border-radius:28px 28px </w:t>
      </w:r>
      <w:proofErr w:type="spellStart"/>
      <w:r>
        <w:t>28px</w:t>
      </w:r>
      <w:proofErr w:type="spellEnd"/>
      <w:r>
        <w:t xml:space="preserve"> 28px}.</w:t>
      </w:r>
      <w:proofErr w:type="spellStart"/>
      <w:r>
        <w:t>OmoSvb:not</w:t>
      </w:r>
      <w:proofErr w:type="spellEnd"/>
      <w:r>
        <w:t xml:space="preserve">(.VfPpkd-BIzmGd-OWXEXe-X9G3K) .VfPpkd-wbSZ0b{border-radius:28px 28px </w:t>
      </w:r>
      <w:proofErr w:type="spellStart"/>
      <w:r>
        <w:t>28px</w:t>
      </w:r>
      <w:proofErr w:type="spellEnd"/>
      <w:r>
        <w:t xml:space="preserve"> 28px}.</w:t>
      </w:r>
      <w:proofErr w:type="spellStart"/>
      <w:r>
        <w:t>GeXjpd:not</w:t>
      </w:r>
      <w:proofErr w:type="spellEnd"/>
      <w:r>
        <w:t xml:space="preserve">(:disabled){box-shadow:0 1px 2px 0 </w:t>
      </w:r>
      <w:proofErr w:type="spellStart"/>
      <w:r>
        <w:t>rgba</w:t>
      </w:r>
      <w:proofErr w:type="spellEnd"/>
      <w:r>
        <w:t xml:space="preserve">(60,64,67,.3),0 1px 3px 1px </w:t>
      </w:r>
      <w:proofErr w:type="spellStart"/>
      <w:r>
        <w:t>rgba</w:t>
      </w:r>
      <w:proofErr w:type="spellEnd"/>
      <w:r>
        <w:t>(60,64,67,.15)}.</w:t>
      </w:r>
      <w:proofErr w:type="spellStart"/>
      <w:r>
        <w:t>GeXjpd:not</w:t>
      </w:r>
      <w:proofErr w:type="spellEnd"/>
      <w:r>
        <w:t xml:space="preserve">(:disabled) .VfPpkd-BFbNVe-bF1uUb{opacity:.05;background-color:transparent}.GeXjpd:not(:disabled):hover{box-shadow:0 1px 2px 0 </w:t>
      </w:r>
      <w:proofErr w:type="spellStart"/>
      <w:r>
        <w:t>rgba</w:t>
      </w:r>
      <w:proofErr w:type="spellEnd"/>
      <w:r>
        <w:t xml:space="preserve">(60,64,67,.3),0 2px 6px 2px </w:t>
      </w:r>
      <w:proofErr w:type="spellStart"/>
      <w:r>
        <w:t>rgba</w:t>
      </w:r>
      <w:proofErr w:type="spellEnd"/>
      <w:r>
        <w:t>(60,64,67,.15)}.</w:t>
      </w:r>
      <w:proofErr w:type="spellStart"/>
      <w:r>
        <w:t>GeXjpd:not</w:t>
      </w:r>
      <w:proofErr w:type="spellEnd"/>
      <w:r>
        <w:t xml:space="preserve">(:disabled):hover .VfPpkd-BFbNVe-bF1uUb{opacity:.08;background-color:transparent}.GeXjpd:not(:disabled):focus{box-shadow:0 1px 2px 0 </w:t>
      </w:r>
      <w:proofErr w:type="spellStart"/>
      <w:r>
        <w:t>rgba</w:t>
      </w:r>
      <w:proofErr w:type="spellEnd"/>
      <w:r>
        <w:t xml:space="preserve">(60,64,67,.3),0 2px 6px 2px </w:t>
      </w:r>
      <w:proofErr w:type="spellStart"/>
      <w:r>
        <w:t>rgba</w:t>
      </w:r>
      <w:proofErr w:type="spellEnd"/>
      <w:r>
        <w:t>(60,64,67,.15)}.</w:t>
      </w:r>
      <w:proofErr w:type="spellStart"/>
      <w:r>
        <w:t>GeXjpd:not</w:t>
      </w:r>
      <w:proofErr w:type="spellEnd"/>
      <w:r>
        <w:t xml:space="preserve">(:disabled):focus .VfPpkd-BFbNVe-bF1uUb{opacity:.08;background-color:transparent}.GeXjpd:not(:disabled):active{box-shadow:0 1px 3px 0 </w:t>
      </w:r>
      <w:proofErr w:type="spellStart"/>
      <w:r>
        <w:t>rgba</w:t>
      </w:r>
      <w:proofErr w:type="spellEnd"/>
      <w:r>
        <w:t xml:space="preserve">(60,64,67,.3),0 4px 8px 3px </w:t>
      </w:r>
      <w:proofErr w:type="spellStart"/>
      <w:r>
        <w:t>rgba</w:t>
      </w:r>
      <w:proofErr w:type="spellEnd"/>
      <w:r>
        <w:t>(60,64,67,.15)}.</w:t>
      </w:r>
      <w:proofErr w:type="spellStart"/>
      <w:r>
        <w:t>GeXjpd:not</w:t>
      </w:r>
      <w:proofErr w:type="spellEnd"/>
      <w:r>
        <w:t xml:space="preserve">(:disabled):active .VfPpkd-BFbNVe-bF1uUb{opacity:.11;background-color:transparent}.GeXjpd:disabled{box-shadow:0 1px 2px 0 </w:t>
      </w:r>
      <w:proofErr w:type="spellStart"/>
      <w:r>
        <w:t>rgba</w:t>
      </w:r>
      <w:proofErr w:type="spellEnd"/>
      <w:r>
        <w:t xml:space="preserve">(60,64,67,.3),0 1px 3px 1px </w:t>
      </w:r>
      <w:proofErr w:type="spellStart"/>
      <w:r>
        <w:t>rgba</w:t>
      </w:r>
      <w:proofErr w:type="spellEnd"/>
      <w:r>
        <w:t>(60,64,67,.15)}.</w:t>
      </w:r>
      <w:proofErr w:type="spellStart"/>
      <w:r>
        <w:t>GeXjpd:disabled</w:t>
      </w:r>
      <w:proofErr w:type="spellEnd"/>
      <w:r>
        <w:t xml:space="preserve"> .VfPpkd-BFbNVe-bF1uUb{opacity:.05;background-color:transparent}.zI3eKe:not(:disabled){box-shadow:0 1px 2px 0 </w:t>
      </w:r>
      <w:proofErr w:type="spellStart"/>
      <w:r>
        <w:t>rgba</w:t>
      </w:r>
      <w:proofErr w:type="spellEnd"/>
      <w:r>
        <w:t xml:space="preserve">(60,64,67,.3),0 1px 3px 1px </w:t>
      </w:r>
      <w:proofErr w:type="spellStart"/>
      <w:r>
        <w:t>rgba</w:t>
      </w:r>
      <w:proofErr w:type="spellEnd"/>
      <w:r>
        <w:t xml:space="preserve">(60,64,67,.15)}.zI3eKe:not(:disabled) .VfPpkd-BFbNVe-bF1uUb{opacity:.05;background-color:transparent}.zI3eKe:not(:disabled):hover{box-shadow:0 1px 2px 0 </w:t>
      </w:r>
      <w:proofErr w:type="spellStart"/>
      <w:r>
        <w:t>rgba</w:t>
      </w:r>
      <w:proofErr w:type="spellEnd"/>
      <w:r>
        <w:t xml:space="preserve">(60,64,67,.3),0 2px 6px 2px </w:t>
      </w:r>
      <w:proofErr w:type="spellStart"/>
      <w:r>
        <w:t>rgba</w:t>
      </w:r>
      <w:proofErr w:type="spellEnd"/>
      <w:r>
        <w:t xml:space="preserve">(60,64,67,.15)}.zI3eKe:not(:disabled):hover .VfPpkd-BFbNVe-bF1uUb{opacity:.08;background-color:transparent}.zI3eKe:not(:disabled):focus{box-shadow:0 1px 2px 0 </w:t>
      </w:r>
      <w:proofErr w:type="spellStart"/>
      <w:r>
        <w:t>rgba</w:t>
      </w:r>
      <w:proofErr w:type="spellEnd"/>
      <w:r>
        <w:t xml:space="preserve">(60,64,67,.3),0 2px 6px 2px </w:t>
      </w:r>
      <w:proofErr w:type="spellStart"/>
      <w:r>
        <w:t>rgba</w:t>
      </w:r>
      <w:proofErr w:type="spellEnd"/>
      <w:r>
        <w:t xml:space="preserve">(60,64,67,.15)}.zI3eKe:not(:disabled):focus .VfPpkd-BFbNVe-bF1uUb{opacity:.08;background-color:transparent}.zI3eKe:not(:disabled):active{box-shadow:0 1px 3px 0 </w:t>
      </w:r>
      <w:proofErr w:type="spellStart"/>
      <w:r>
        <w:t>rgba</w:t>
      </w:r>
      <w:proofErr w:type="spellEnd"/>
      <w:r>
        <w:t xml:space="preserve">(60,64,67,.3),0 4px 8px 3px </w:t>
      </w:r>
      <w:proofErr w:type="spellStart"/>
      <w:r>
        <w:t>rgba</w:t>
      </w:r>
      <w:proofErr w:type="spellEnd"/>
      <w:r>
        <w:t xml:space="preserve">(60,64,67,.15)}.zI3eKe:not(:disabled):active .VfPpkd-BFbNVe-bF1uUb{opacity:.11;background-color:transparent}.zI3eKe:disabled{box-shadow:0 1px 2px 0 </w:t>
      </w:r>
      <w:proofErr w:type="spellStart"/>
      <w:r>
        <w:t>rgba</w:t>
      </w:r>
      <w:proofErr w:type="spellEnd"/>
      <w:r>
        <w:t xml:space="preserve">(60,64,67,.3),0 1px 3px 1px </w:t>
      </w:r>
      <w:proofErr w:type="spellStart"/>
      <w:r>
        <w:t>rgba</w:t>
      </w:r>
      <w:proofErr w:type="spellEnd"/>
      <w:r>
        <w:t xml:space="preserve">(60,64,67,.15)}.zI3eKe:disabled .VfPpkd-BFbNVe-bF1uUb{opacity:.05;background-color:transparent}.pgdcAc:not(:disabled){box-shadow:0 1px 2px 0 </w:t>
      </w:r>
      <w:proofErr w:type="spellStart"/>
      <w:r>
        <w:t>rgba</w:t>
      </w:r>
      <w:proofErr w:type="spellEnd"/>
      <w:r>
        <w:t xml:space="preserve">(60,64,67,.3),0 1px 3px 1px </w:t>
      </w:r>
      <w:proofErr w:type="spellStart"/>
      <w:r>
        <w:t>rgba</w:t>
      </w:r>
      <w:proofErr w:type="spellEnd"/>
      <w:r>
        <w:t>(60,64,67,.15)}.</w:t>
      </w:r>
      <w:proofErr w:type="spellStart"/>
      <w:r>
        <w:t>pgdcAc:not</w:t>
      </w:r>
      <w:proofErr w:type="spellEnd"/>
      <w:r>
        <w:t xml:space="preserve">(:disabled) .VfPpkd-BFbNVe-bF1uUb{opacity:.05;background-color:transparent}.pgdcAc:not(:disabled):hover{box-shadow:0 1px 2px 0 </w:t>
      </w:r>
      <w:proofErr w:type="spellStart"/>
      <w:r>
        <w:t>rgba</w:t>
      </w:r>
      <w:proofErr w:type="spellEnd"/>
      <w:r>
        <w:t xml:space="preserve">(60,64,67,.3),0 2px 6px 2px </w:t>
      </w:r>
      <w:proofErr w:type="spellStart"/>
      <w:r>
        <w:t>rgba</w:t>
      </w:r>
      <w:proofErr w:type="spellEnd"/>
      <w:r>
        <w:t>(60,64,67,.15)}.</w:t>
      </w:r>
      <w:proofErr w:type="spellStart"/>
      <w:r>
        <w:t>pgdcAc:not</w:t>
      </w:r>
      <w:proofErr w:type="spellEnd"/>
      <w:r>
        <w:t xml:space="preserve">(:disabled):hover .VfPpkd-BFbNVe-bF1uUb{opacity:.08;background-color:transparent}.pgdcAc:not(:disabled):focus{box-shadow:0 1px 2px 0 </w:t>
      </w:r>
      <w:proofErr w:type="spellStart"/>
      <w:r>
        <w:t>rgba</w:t>
      </w:r>
      <w:proofErr w:type="spellEnd"/>
      <w:r>
        <w:t xml:space="preserve">(60,64,67,.3),0 2px 6px 2px </w:t>
      </w:r>
      <w:proofErr w:type="spellStart"/>
      <w:r>
        <w:t>rgba</w:t>
      </w:r>
      <w:proofErr w:type="spellEnd"/>
      <w:r>
        <w:t>(60,64,67,.15)}.</w:t>
      </w:r>
      <w:proofErr w:type="spellStart"/>
      <w:r>
        <w:t>pgdcAc:not</w:t>
      </w:r>
      <w:proofErr w:type="spellEnd"/>
      <w:r>
        <w:t xml:space="preserve">(:disabled):focus .VfPpkd-BFbNVe-bF1uUb{opacity:.08;background-color:transparent}.pgdcAc:not(:disabled):active{box-shadow:0 1px 3px 0 </w:t>
      </w:r>
      <w:proofErr w:type="spellStart"/>
      <w:r>
        <w:t>rgba</w:t>
      </w:r>
      <w:proofErr w:type="spellEnd"/>
      <w:r>
        <w:t xml:space="preserve">(60,64,67,.3),0 4px 8px 3px </w:t>
      </w:r>
      <w:proofErr w:type="spellStart"/>
      <w:r>
        <w:t>rgba</w:t>
      </w:r>
      <w:proofErr w:type="spellEnd"/>
      <w:r>
        <w:t>(60,64,67,.15)}.</w:t>
      </w:r>
      <w:proofErr w:type="spellStart"/>
      <w:r>
        <w:t>pgdcAc:not</w:t>
      </w:r>
      <w:proofErr w:type="spellEnd"/>
      <w:r>
        <w:t xml:space="preserve">(:disabled):active .VfPpkd-BFbNVe-bF1uUb{opacity:.11;background-color:transparent}.pgdcAc:disabled{box-shadow:0 1px 2px 0 </w:t>
      </w:r>
      <w:proofErr w:type="spellStart"/>
      <w:r>
        <w:t>rgba</w:t>
      </w:r>
      <w:proofErr w:type="spellEnd"/>
      <w:r>
        <w:t xml:space="preserve">(60,64,67,.3),0 1px 3px 1px </w:t>
      </w:r>
      <w:proofErr w:type="spellStart"/>
      <w:r>
        <w:t>rgba</w:t>
      </w:r>
      <w:proofErr w:type="spellEnd"/>
      <w:r>
        <w:t>(60,64,67,.15)}.</w:t>
      </w:r>
      <w:proofErr w:type="spellStart"/>
      <w:r>
        <w:t>pgdcAc:disabled</w:t>
      </w:r>
      <w:proofErr w:type="spellEnd"/>
      <w:r>
        <w:t xml:space="preserve"> .VfPpkd-BFbNVe-bF1uUb{opacity:.05;background-color:transparent}[dir=rtl] .PcY7Ff .VfPpkd-Q0XOV,.PcY7Ff .VfPpkd-Q0XOV[dir=rtl]{transform:scaleX(-1)}.Hkd4je{height:40px;width:40px}a,abbr,acronym,address,applet,article,aside,audio,b,big,blockquote,body,canvas,caption,center,cite,code,dd,del,details,dfn,div,dl,dt,em,embed,fieldset,figcaption,figure,footer,form,h1,h2,h3,h4,h5,h6,header,hgroup,html,i,iframe,img,ins,kbd,label,legend,li,mark,menu,nav,object,ol,output,p,pre,q,ruby,s,samp,section,small,span,strike,strong,sub,summary,table,tbody,td,tfoot,th,thead,time,tr,tt,u,ul,var,video{border:0;color:inherit;font:inherit;font-size:100%;margin:0;padding:0;vertical-align:baseline}sup{border:0;color:inherit;font:inherit;font-size:100%;margin:0;padding:0}html{-webkit-font-smoothing:antialiased;font-family:"Google Sans",Roboto,Helvetica,Arial,sans-serif;font-size:16px;line-height:1;height:100%;position:static;z-index:0}body{background-color:white;font-family:inherit;font-size:14px;font-weight:normal;height:100%;line-height:1;margin:0;position:static;z-index:0}body.P9KVBf{background-color:#202124}body.k8Lt0{min-width:auto}button{background:transparent;border:0;box-shadow:none;color:inherit;min-height:40px;min-width:40px;text-transform:none}*{box-sizing:border-box}body ::-webkit-scrollbar{height:0;width:0}::-webkit-scrollbar-thumb{background:none}::-webkit-scrollbar-track{background-color:inherit}a:visited{color:initial}article,aside,details,figcaption,figure,footer,header,hgroup,menu,nav,section{display:block}ol{border:0;list-style:none;margin:0;padding:0}ul{list-style:none}blockquote,q{quotes:none}blockquote:before,blockquote:after{content:none}q:before,q:after{content:none}table{border-collapse:collapse}input,textarea{background:none;border:0;display:inline-block;font-family:inherit;font-size:inherit;line-height:inherit;outline:none;margin:0;padding:0;vertical-align:middle;white-space:normal}.VfPpkd-AznF2e-vzJc7b{overflow-y:hidden}.VfPpkd-AznF2e-vzJc7b.VfPpkd-AznF2e-vzJc7b-OWXEXe-oT9UPb .VfPpkd-AznF2e-LUERP-bN97Pc{transition:.25s transform cubic-bezier(.4,0,.2,1)}.VfPpkd-AznF2e-OFz35{position:absolute;top:-9999px;width:100px;height:100px;overflow-x:scroll}.VfPpkd-AznF2e-LUERP-vJ7A6b{-webkit-overflow-scrolling:touch;display:flex;overflow-x:hidden}.VfPpkd-AznF2e-LUERP-vJ7A6b::-webkit-scrollbar,.VfPpkd-AznF2e-OFz35::-webkit-scrollbar{display:none}.VfPpkd-AznF2e-LUERP-vJ7A6b-OWXEXe-XuHpsb{overflow-x:scroll}.VfPpkd-AznF2e-LUERP-bN97Pc{position:relative;display:flex;flex:1 0 auto;transform:none;will-change:transform}.VfPpkd-AznF2e-vzJc7b-OWXEXe-fW01td-I3Yihd .VfPpkd-AznF2e-LUERP-bN97Pc{justify-content:flex-start}.VfPpkd-AznF2e-vzJc7b-OWXEXe-fW01td-CpWD9d .VfPpkd-AznF2e-LUERP-bN97Pc{justify-content:flex-end}.VfPpkd-AznF2e-vzJc7b-OWXEXe-fW01td-oXtfBe .VfPpkd-AznF2e-LUERP-bN97Pc{justify-content:center}.VfPpkd-AznF2e-vzJc7b-OWXEXe-oT9UPb .VfPpkd-AznF2e-LUERP-vJ7A6b{-webkit-overflow-scrolling:auto}.T75of{background-size:contain}@media (prefers-color-scheme:dark){.Yj1Xue{display:none}}c-wiz{contain:style}c-wiz&gt;c-data{display:none}c-wiz.rETSD{contain:none}c-wiz.Ubi8Z{contain:layout style}.</w:t>
      </w:r>
      <w:proofErr w:type="spellStart"/>
      <w:r>
        <w:t>LkLjZd</w:t>
      </w:r>
      <w:proofErr w:type="spellEnd"/>
      <w:r>
        <w:t>,.</w:t>
      </w:r>
      <w:proofErr w:type="spellStart"/>
      <w:r>
        <w:t>LkLjZd:visited</w:t>
      </w:r>
      <w:proofErr w:type="spellEnd"/>
      <w:r>
        <w:t xml:space="preserve">{border-radius:2px;box-shadow:0 1px 0 </w:t>
      </w:r>
      <w:proofErr w:type="spellStart"/>
      <w:r>
        <w:t>rgba</w:t>
      </w:r>
      <w:proofErr w:type="spellEnd"/>
      <w:r>
        <w:t>(0,0,0,.05);</w:t>
      </w:r>
      <w:proofErr w:type="spellStart"/>
      <w:r>
        <w:t>box-sizing:border-box;transition:all</w:t>
      </w:r>
      <w:proofErr w:type="spellEnd"/>
      <w:r>
        <w:t xml:space="preserve"> .2s;user-select:none;background-color:#fff;border:1px solid rgba(0,0,0,.17);color:#737373;cursor:pointer;display:inline-block;font-family:"Roboto",sans-serif;font-size:14px;font-style:normal;font-weight:500;height:36px;line-height:34px;min-width:40px;padding:0 20px;position:relative;text-align:center;text-decoration:none;white-space:nowrap;vertical-align:middle}.OzU4dc{font-size:12px;font-weight:400;height:20px;line-height:18px;padding:0 8px}.</w:t>
      </w:r>
      <w:proofErr w:type="spellStart"/>
      <w:r>
        <w:t>nMZKrb</w:t>
      </w:r>
      <w:proofErr w:type="spellEnd"/>
      <w:r>
        <w:t xml:space="preserve">{height:30px;line-height:28px;padding:0 13px}.HPiPcc{font-size:14px;height:36px;line-height:34px;padding:0 20px}.yb6DRb .vkAqzf{font-size:16px;height:48px;line-height:46px}.LkLjZd:hover{box-shadow:0 1px 0 0 rgba(0,0,0,.27);cursor:pointer}.LkLjZd:active,.Ak314d{box-shadow:inset 0 0 0 1px </w:t>
      </w:r>
      <w:proofErr w:type="spellStart"/>
      <w:r>
        <w:t>rgba</w:t>
      </w:r>
      <w:proofErr w:type="spellEnd"/>
      <w:r>
        <w:t xml:space="preserve">(0,0,0,.27),inset 0 2px 0 #d6d6d6;background-color:#e5e5e5}.dhP5yc{background:#f5f5f5}.U8Ww7d,.VkbTne,.CqJCxd,.t2Y9uc,.mgVrBf,.AOhnBb,.XNBNjd,.n12wA,.U8Ww7d:visited,.VkbTne:visited,.CqJCxd:visited,.t2Y9uc:visited,.mgVrBf:visited,.AOhnBb:visited,.XNBNjd:visited,.n12wA:visited{border:1px;color:#fff;line-height:36px}.xjAeve,.xjAeve:visited,.IfEcue,.IfEcue:visited{border:1px;color:#fff;line-height:36px}.U8Ww7d.OzU4dc,.VkbTne.OzU4dc,.CqJCxd.OzU4dc,.t2Y9uc.OzU4dc,.mgVrBf.OzU4dc,.AOhnBb.OzU4dc,.XNBNjd.OzU4dc,.n12wA.OzU4dc,.xjAeve.OzU4dc,.IfEcue.OzU4dc{line-height:20px}.U8Ww7d.nMZKrb,.VkbTne.nMZKrb,.CqJCxd.nMZKrb,.t2Y9uc.nMZKrb,.mgVrBf.nMZKrb,.AOhnBb.nMZKrb,.XNBNjd.nMZKrb,.n12wA.nMZKrb,.xjAeve.nMZKrb,.IfEcue.nMZKrb{line-height:30px}.U8Ww7d.HPiPcc,.VkbTne.HPiPcc,.CqJCxd.HPiPcc,.t2Y9uc.HPiPcc,.mgVrBf.HPiPcc,.AOhnBb.HPiPcc,.XNBNjd.HPiPcc,.n12wA.HPiPcc,.xjAeve.HPiPcc,.IfEcue.HPiPcc{line-height:36px}.U8Ww7d:hover,.VkbTne:hover,.CqJCxd:hover,.t2Y9uc:hover,.mgVrBf:hover,.AOhnBb:hover,.XNBNjd:hover,.n12wA:hover{box-shadow:inset 0 -2px 0 </w:t>
      </w:r>
      <w:proofErr w:type="spellStart"/>
      <w:r>
        <w:t>rgba</w:t>
      </w:r>
      <w:proofErr w:type="spellEnd"/>
      <w:r>
        <w:t>(0,0,0,.27)}.</w:t>
      </w:r>
      <w:proofErr w:type="spellStart"/>
      <w:r>
        <w:t>xjAeve:hover</w:t>
      </w:r>
      <w:proofErr w:type="spellEnd"/>
      <w:r>
        <w:t>,.</w:t>
      </w:r>
      <w:proofErr w:type="spellStart"/>
      <w:r>
        <w:t>IfEcue:hover</w:t>
      </w:r>
      <w:proofErr w:type="spellEnd"/>
      <w:r>
        <w:t>{</w:t>
      </w:r>
      <w:proofErr w:type="spellStart"/>
      <w:r>
        <w:t>box-shadow:inset</w:t>
      </w:r>
      <w:proofErr w:type="spellEnd"/>
      <w:r>
        <w:t xml:space="preserve"> 0 -2px 0 rgba(0,0,0,.27)}.U8Ww7d:active,.VkbTne:active,.CqJCxd:active,.t2Y9uc:active,.mgVrBf:active,.AOhnBb:active,.XNBNjd:active,.n12wA:active{box-shadow:inset 0 2px 0 </w:t>
      </w:r>
      <w:proofErr w:type="spellStart"/>
      <w:r>
        <w:t>rgba</w:t>
      </w:r>
      <w:proofErr w:type="spellEnd"/>
      <w:r>
        <w:t>(0,0,0,.27)}.</w:t>
      </w:r>
      <w:proofErr w:type="spellStart"/>
      <w:r>
        <w:t>xjAeve:active</w:t>
      </w:r>
      <w:proofErr w:type="spellEnd"/>
      <w:r>
        <w:t>,.</w:t>
      </w:r>
      <w:proofErr w:type="spellStart"/>
      <w:r>
        <w:t>IfEcue:active</w:t>
      </w:r>
      <w:proofErr w:type="spellEnd"/>
      <w:r>
        <w:t>{</w:t>
      </w:r>
      <w:proofErr w:type="spellStart"/>
      <w:r>
        <w:t>box-shadow:inset</w:t>
      </w:r>
      <w:proofErr w:type="spellEnd"/>
      <w:r>
        <w:t xml:space="preserve"> 0 2px 0 rgba(0,0,0,.27)}.U8Ww7d,.U8Ww7d:visited{background-color:#689f38}.drrice .</w:t>
      </w:r>
      <w:proofErr w:type="spellStart"/>
      <w:r>
        <w:t>IfEcue</w:t>
      </w:r>
      <w:proofErr w:type="spellEnd"/>
      <w:r>
        <w:t>,.</w:t>
      </w:r>
      <w:proofErr w:type="spellStart"/>
      <w:r>
        <w:t>drrice</w:t>
      </w:r>
      <w:proofErr w:type="spellEnd"/>
      <w:r>
        <w:t xml:space="preserve"> .IfEcue:visited,.U8Ww7d.xjAeve,.U8Ww7d.xjAeve:visited{background-color:#689f38}.U8Ww7d:hover{background-color:#8bc34a}.drrice .IfEcue:hover,.U8Ww7d.xjAeve:hover{background-color:#8bc34a}.U8Ww7d:active{background-color:#33691e}.drrice .IfEcue:active,.U8Ww7d.xjAeve:active{background-color:#33691e}.VkbTne,.VkbTne:visited{background-color:#658092}.ZCcKKd .</w:t>
      </w:r>
      <w:proofErr w:type="spellStart"/>
      <w:r>
        <w:t>IfEcue</w:t>
      </w:r>
      <w:proofErr w:type="spellEnd"/>
      <w:r>
        <w:t>,.</w:t>
      </w:r>
      <w:proofErr w:type="spellStart"/>
      <w:r>
        <w:t>ZCcKKd</w:t>
      </w:r>
      <w:proofErr w:type="spellEnd"/>
      <w:r>
        <w:t xml:space="preserve"> .IfEcue:visited,.VkbTne.xjAeve,.VkbTne.xjAeve:visited{background-color:#658092}.VkbTne:hover{background-color:#6f95ae}.ZCcKKd .IfEcue:hover,.VkbTne.xjAeve:hover{background-color:#6f95ae}.VkbTne:active{background-color:#435766}.ZCcKKd .IfEcue:active,.VkbTne.xjAeve:active{background-color:#435766}.CqJCxd,.CqJCxd:visited{background-color:#607d8b}.CqJCxd.xjAeve,.CqJCxd.xjAeve:visited{background-color:#607d8b}.CqJCxd:hover{background-color:#90a4ae}.CqJCxd.xjAeve:hover{background-color:#90a4ae}.CqJCxd:active{background-color:#90a4ae}.CqJCxd.xjAeve:active{background-color:#90a4ae}.t2Y9uc,.t2Y9uc:visited{background-color:#ed3b3b}.q9QOMe .IfEcue,.q9QOMe .IfEcue:visited,.t2Y9uc.xjAeve,.t2Y9uc.xjAeve:visited{background-color:#ed3b3b}.q9QOMe .cKScvc,.q9QOMe .cKScvc:visited{color:#a52714}.t2Y9uc:hover{background-color:#ff4d4d}.q9QOMe .IfEcue:hover,.t2Y9uc.xjAeve:hover{background-color:#ff4d4d}.t2Y9uc:active{background-color:#a52714}.q9QOMe .IfEcue:active,.t2Y9uc.xjAeve:active{background-color:#a52714}.K1b9Kc .IfEcue,.K1b9Kc .IfEcue:visited,.xI7Ale.xjAeve,.xI7Ale.xjAeve:visited{background-color:#039be5}.K1b9Kc .cKScvc,.K1b9Kc .</w:t>
      </w:r>
      <w:proofErr w:type="spellStart"/>
      <w:r>
        <w:t>cKScvc:visited</w:t>
      </w:r>
      <w:proofErr w:type="spellEnd"/>
      <w:r>
        <w:t>{color:#01579b}.K1b9Kc .</w:t>
      </w:r>
      <w:proofErr w:type="spellStart"/>
      <w:r>
        <w:t>IfEcue:hover</w:t>
      </w:r>
      <w:proofErr w:type="spellEnd"/>
      <w:r>
        <w:t xml:space="preserve">{background-color:#4fc3f7}.K1b9Kc .IfEcue:active{background-color:#01579b}.mgVrBf,.mgVrBf:visited{background-color:#737373}.mgVrBf.xjAeve,.mgVrBf.xjAeve:visited{background-color:#737373}.mgVrBf:hover{background-color:#8d8d8d}.mgVrBf.xjAeve:hover{background-color:#8d8d8d}.mgVrBf:active{background-color:#555}.AOhnBb,.AOhnBb:visited,.n12wA,.n12wA:visited{background-color:#0097a7}.AOhnBb:hover,.n12wA:hover{background-color:#00acc1}.AOhnBb:active,.n12wA:active{background-color:#00838f}.XNBNjd{color:#00838f}.XNBNjd,.XNBNjd:visited{background-color:transparent}.XNBNjd:hover,.XNBNjd:active{background-color:rgba(0,131,143,.122)}.XNBNjd,.XNBNjd:active,.XNBNjd:hover{box-shadow:none;border:none}.dhP5yc:focus{border:1px solid </w:t>
      </w:r>
      <w:proofErr w:type="spellStart"/>
      <w:r>
        <w:t>rgba</w:t>
      </w:r>
      <w:proofErr w:type="spellEnd"/>
      <w:r>
        <w:t>(0,0,0,.27)}.</w:t>
      </w:r>
      <w:proofErr w:type="spellStart"/>
      <w:r>
        <w:t>LkLjZd:focus</w:t>
      </w:r>
      <w:proofErr w:type="spellEnd"/>
      <w:r>
        <w:t>{box-shadow:none;outline:4px solid #c7dcfc}.ScJHi{border-radius:4px}.hf6Ybc,.hf6Ybc:hover,.hf6Ybc:active,.hf6Ybc:focus,.hf6Ybc:visited{box-shadow:none;opacity:.4;cursor:default;outline:none}.drrice .i5DZme{color:#33691e}.K1b9Kc .i5DZme{color:#01579b}.q9QOMe .i5DZme{color:#a52714}.</w:t>
      </w:r>
      <w:proofErr w:type="spellStart"/>
      <w:r>
        <w:t>drrice</w:t>
      </w:r>
      <w:proofErr w:type="spellEnd"/>
      <w:r>
        <w:t xml:space="preserve"> .</w:t>
      </w:r>
      <w:proofErr w:type="spellStart"/>
      <w:r>
        <w:t>cJSJvc</w:t>
      </w:r>
      <w:proofErr w:type="spellEnd"/>
      <w:r>
        <w:t>{background-color:#689f38}.K1b9Kc .</w:t>
      </w:r>
      <w:proofErr w:type="spellStart"/>
      <w:r>
        <w:t>cJSJvc</w:t>
      </w:r>
      <w:proofErr w:type="spellEnd"/>
      <w:r>
        <w:t>{background-color:#039be5}.q9QOMe .</w:t>
      </w:r>
      <w:proofErr w:type="spellStart"/>
      <w:r>
        <w:t>cJSJvc</w:t>
      </w:r>
      <w:proofErr w:type="spellEnd"/>
      <w:r>
        <w:t>{background-color:#ed3b3b}.</w:t>
      </w:r>
      <w:proofErr w:type="spellStart"/>
      <w:r>
        <w:t>drrice</w:t>
      </w:r>
      <w:proofErr w:type="spellEnd"/>
      <w:r>
        <w:t xml:space="preserve"> .</w:t>
      </w:r>
      <w:proofErr w:type="spellStart"/>
      <w:r>
        <w:t>OvVWOc</w:t>
      </w:r>
      <w:proofErr w:type="spellEnd"/>
      <w:r>
        <w:t>{color:#689f38}.K1b9Kc .</w:t>
      </w:r>
      <w:proofErr w:type="spellStart"/>
      <w:r>
        <w:t>OvVWOc</w:t>
      </w:r>
      <w:proofErr w:type="spellEnd"/>
      <w:r>
        <w:t>{color:#039be5}.q9QOMe .OvVWOc{color:#ed3b3b}.wkJZwc{height:48px;min-width:964px;white-space:nowrap;width:100%}.sVEEmc{width:100%}.wkJZwc.NnzYY .</w:t>
      </w:r>
      <w:proofErr w:type="spellStart"/>
      <w:r>
        <w:t>sVEEmc</w:t>
      </w:r>
      <w:proofErr w:type="spellEnd"/>
      <w:r>
        <w:t xml:space="preserve">{position:fixed;top:0;z-index:940}.t5eBue{box-shadow:0 1px 0 rgba(0,0,0,.05);background:#fff;height:48px;position:relative;top:0;width:100%}.NnzYY .t5eBue{box-shadow:0 2px 4px rgba(0,0,0,.1)}.mZr3Me{display:inline-block;vertical-align:top}.t5eBue&gt;.mZr3Me:first-child{margin-left:238px}.GzbC1b{color:#737373;font-size:24px;padding:8px 14px 0 14px}.JRhuKe,.jGu02{-webkit-font-smoothing:antialiased;color:#737373;cursor:pointer;display:inline-block;font-size:14px;font-weight:400;height:48px;line-height:48px;text-decoration:none;vertical-align:top}.qAAUy{user-select:none;padding:0 14px}.jGu02.qs41qe{border-bottom-style:solid;border-bottom-width:3px;color:#333;font-weight:500;height:45px}.jGu02 .uJjCzb,.jGu02 .uJjCzb:visited{box-sizing:border-box;color:#737373;display:block;font-weight:400;height:100%;padding:0 14px;text-align:left;width:100%}.jGu02.qs41qe .uJjCzb{color:#333;font-weight:500}.JvjCjf{background:#d6d6d6;display:inline-block;height:30px;margin:9px 5px;padding:0;width:1px}.wvAFH{display:inline-block;position:relative;vertical-align:top}.JRhuKe:hover,.jGu02:hover{background-color:#e5e5e5;background-color:rgba(0,0,0,.05)}.kgGUm{background-image:url(data:image/png;base64,iVBORw0KGgoAAAANSUhEUgAAAA8AAAAPCAQAAACR313BAAAAaElEQVR4AWP4jxfSXjqXrygzVwYhmClYmJUlAZcuqiz+X/w4VxkimS1cdKH4f9EcuHShbvEHiAK45K9CNyS7880hCvKMIZLFATC7URX8hEkipBEKvgMV/IVKYnqsMKL4ZVElHUMNLwQAZCvi2TxdGw0AAAAASUVORK5CYII=);background-position-y:center;background-repeat:no-repeat;display:inline-block;height:15px;margin:17px 3px 1px 3px;vertical-align:top;width:15px}.LNKfBf{border-radius:3px;box-shadow:0 2px 40px </w:t>
      </w:r>
      <w:proofErr w:type="spellStart"/>
      <w:r>
        <w:t>rgba</w:t>
      </w:r>
      <w:proofErr w:type="spellEnd"/>
      <w:r>
        <w:t>(0,0,0,.4);background:#fff;border:1px solid #d6d6d6;max-height:500px;overflow-x:hidden;overflow-y:auto;position:absolute;top:0;white-space:nowrap;z-index:1100}.zxErU{margin:-44px 0 0 -40px;padding:40px;position:absolute}.zxErU&gt;.LNKfBf:first-child{opacity:1;left:0;position:relative;top:0}.t5eBue .mZr3Me.KKjvXb .</w:t>
      </w:r>
      <w:proofErr w:type="spellStart"/>
      <w:r>
        <w:t>TwyJFf</w:t>
      </w:r>
      <w:proofErr w:type="spellEnd"/>
      <w:r>
        <w:t>{font-size:24px;font-weight:300}.t5eBue .hAJqZ.KKjvXb,.t5eBue .r2Osbf.KKjvXb{font-weight:500}.</w:t>
      </w:r>
      <w:proofErr w:type="spellStart"/>
      <w:r>
        <w:t>ovVTif</w:t>
      </w:r>
      <w:proofErr w:type="spellEnd"/>
      <w:r>
        <w:t xml:space="preserve"> .jGu02.qs41qe{color:#689f38}.t5eBue.ovVTif .hAJqZ.KKjvXb,.t5eBue.ovVTif .r2Osbf.KKjvXb{color:#8d9d29}.</w:t>
      </w:r>
      <w:proofErr w:type="spellStart"/>
      <w:r>
        <w:t>wWRLCd</w:t>
      </w:r>
      <w:proofErr w:type="spellEnd"/>
      <w:r>
        <w:t xml:space="preserve"> .jGu02.qs41qe{color:#ed3b3b}.t5eBue.wWRLCd .hAJqZ.KKjvXb,.t5eBue.wWRLCd .r2Osbf.KKjvXb{color:#a84137}.LW9aSc .jGu02.qs41qe{color:#039be5}.t5eBue.LW9aSc .hAJqZ.KKjvXb,.t5eBue.LW9aSc .r2Osbf.KKjvXb{color:#1380b5}.TEOqAc{display:inline-block;font-size:13px;font-weight:400;padding:6px 0;vertical-align:top;width:200px}.hAJqZ,.zyz7Fb,.r2Osbf{display:block;overflow:hidden;padding:6px 14px;text-overflow:ellipsis}.zzpvMc:hover,.GL7Kod:hover,.KZnDLd:hover{background:#f5f5f5}.zzpvMc:active,.GL7Kod:active,.KZnDLd:active{background:#e5e5e5}.YcEAid{border-bottom:1px solid #d6d6d6;width:100%}.mZr3Me .pHFsbd{background-size:contain;background-image:url(data:image/png;base64,iVBORw0KGgoAAAANSUhEUgAAABUAAAAVCAQAAAADHm0dAAAAw0lEQVR4Ab3SPU6CQRAG4Ad6iH6egZIL6GkoaMQriJ3BM/hzAs6DDSQWxgoLDYV/+dbEbCbTECIFz3STdzeT2XUgI+WvRnZ6qNF7W3QNdHBmVaNLp+gY6MpMFAtzrRLVmlsoJpLGOkc85yPWGmEa7W8zDU7c+InuVBha1ua1YBZTDyV974rWEaHnQ/GmD9mX4gXZk+IT9rj1X7NeyRvooSdv4FJovCpRGysbea/Hkostr/WoON/7Dwh3NXprp3GNjh3EL96FjlMUNsVTAAAAAElFTkSuQmCC);height:21px;width:21px;margin:0 17px;margin-bottom:0;margin-left:17px;margin-right:17px;margin-top:3.5px}@media screen and (min-resolution:1.5dppx){.mZr3Me .pHFsbd{background-image:url(data:image/png;base64,iVBORw0KGgoAAAANSUhEUgAAACIAAAAiCAQAAACQTsNJAAABH0lEQVR4AbWWUZHEIAyGPwmRgIRKQAISkLASkFAJSFgJlbASkIAD7mFvmTJM2GszN3kiYb7yJ38HaGpwDMtD36kX/JTy1yFpSqXrkH1K7RchRMqULMQlhA2P9G7MgA76dAbBs50gXX/GzzJmWXjyuU80cDRDuDfkMEGOBgSaMcL6HJmAIATy6iyo5RfuvMTxUj9FVBAyuUEUTARhZy64OaXMcUfexUAdD6gafBRfCd1s05iDCgljS0fblz/+9NuwLCvIpkL8CmKXg1BuNbYgvxA89faIK74Bzmw2B9Fs+wj5yw/ocIQvu/A0Y3gaPE2IZ4MGQr2NqMjHJ48+99TV65FJ3VePs2MjidBdubgyTrsS0XB5We9iO+S/nxb2R84P/gYvM+JaaPsAAAAASUVORK5CYII=);background-position:center;background-repeat:no-repeat;background-size:17px}}.g3P27d .JRhuKe:hover{background:none;cursor:default}.b7cPmf:last-child{display:inline-block;position:absolute;right:30px}.b7cPmf:last-child .g3P27d{margin:0 10px;padding:0;top:10px}.b7cPmf:last-child .jGu02:hover{</w:t>
      </w:r>
      <w:proofErr w:type="spellStart"/>
      <w:r>
        <w:t>background-color:transparent</w:t>
      </w:r>
      <w:proofErr w:type="spellEnd"/>
      <w:r>
        <w:t>}.</w:t>
      </w:r>
      <w:proofErr w:type="spellStart"/>
      <w:r>
        <w:t>CVBexe</w:t>
      </w:r>
      <w:proofErr w:type="spellEnd"/>
      <w:r>
        <w:t xml:space="preserve"> .L9ZZW{background-size:contain;background-image:url(data:image/png;base64,iVBORw0KGgoAAAANSUhEUgAAABUAAAAVCAQAAAADHm0dAAAAmUlEQVR4Ab2T7QmEQAwFp4QtYUu4Aq4IS9jSLCUlWMAVYQc55fQRHizcLzMgBIZoPiT/5gGVQSgJxkSls5HGRncVXuxVEjvd1Ltiy8gzIpsqVxXGlf3ES+ZmVFXNnPE+OENqVDUruJpS6WSlfoCrzVS1ZaoeQi8X3tac8GGJzwHCh9Xmqq9gISf4YllNmJ8LwcpC8yN84i/4Atxdv7BI3MwDAAAAAElFTkSuQmCC);background-position-y:center;background-repeat:no-repeat;display:inline-block;height:21px;margin:3px 3px 1px 3px;vertical-align:top;width:21px}@media screen and (min-resolution:1.5dppx){.</w:t>
      </w:r>
      <w:proofErr w:type="spellStart"/>
      <w:r>
        <w:t>CVBexe</w:t>
      </w:r>
      <w:proofErr w:type="spellEnd"/>
      <w:r>
        <w:t xml:space="preserve"> .L9ZZW{background-image:url(data:image/png;base64,iVBORw0KGgoAAAANSUhEUgAAACoAAAAqCAQAAABvygHQAAABI0lEQVR4Ae2WQc3DMAxGH4RCCIRAKYQedxyEQvghBEogDMIghIF/TWorVc76yVNO0/xu6/RUu45jbDz8pN8gJbNSTz9VVvLHUhYebx8+WMJSEhUTVFJAykzD0DRmLd3TtgDdMiilZhZSkk88WbFmr2hWLPWKkK6l7vPkTbhHs+y19ULqU0+78qRNsrLYge/LYr0onb59IyW7vx7veTMMux3viif3pSt2ZrI92NgDz9qVijOkpLUrVUKRvoWl/Q8lpSQt9S2lpJOQuuYflb47pkOkXKBbKi6tuvnjrPqYxslioHiqvaL6J2qgGMzxmsrRZ/CMS9WQnj5Kv5Hk5B988VGiQnFF+4rGlwndp88haw/3TVZYmAzmAQsaf9zJo1bJ0fyk/8xtIJkUZYI+AAAAAElFTkSuQmCC);background-size:contain}}.CRHL7b{display:inline-block;vertical-align:top}.CRHL7b.eZdLre:not(:last-child){margin-right:4px}.vUI6Ye{background-image:url(https://ssl.gstatic.com/android/market_images/web/loading_dark_small.gif);height:40px;margin:0 auto;width:40px}@media screen and (min-resolution:1.5dppx){.vUI6Ye{background-image:url(https://lh3.ggpht.com/UaIc2B_JfXHF6PVELQxf13m5hkM2SNEbjbS-WQU6UD6JpmcGEh5dz81Crrg6OLWgp6k);background-size:contain}}.sIIDsc{background:#eee;color:#555;font-weight:400;width:100%}.RRKTjb{padding:28px 5px}.XjE2Pb{margin-left:5px}.BDUOnf{margin-right:10px}.h0kJ5{margin-left:16px}.BOI2Dd .SvVgB:hover{text-decoration:underline}.TAviAb{background:#eee;width:100%}.RqsaCf{color:#15c}.RqsaCf:hover{cursor:pointer;text-decoration:underline}.k8Lt0 .y089Ob{display:table-row;height:1px;overflow:hidden}.zQTmif{height:100%}.MCcOAc{display:flex;flex-direction:column}.SSPGKf{position:relative;min-height:100%}.zQTmif{height:auto}.SSPGKf.BIIBbc{height:100%;overflow:hidden}.T4LgNb{min-height:100%;height:auto;position:relative}.T4LgNb.eejsDc{min-height:100%;overflow-y:hidden;-webkit-overflow-scrolling:auto}.VjFXz{height:56px}@media (min-width:600px){.VjFXz{height:64px}}#gb{position:fixed;left:0;right:0}.uirfo #gb{position:relative}.uirfo .</w:t>
      </w:r>
      <w:proofErr w:type="spellStart"/>
      <w:r>
        <w:t>VjFXz</w:t>
      </w:r>
      <w:proofErr w:type="spellEnd"/>
      <w:r>
        <w:t>{height:0}.</w:t>
      </w:r>
      <w:proofErr w:type="spellStart"/>
      <w:r>
        <w:t>uirfo</w:t>
      </w:r>
      <w:proofErr w:type="spellEnd"/>
      <w:r>
        <w:t xml:space="preserve"> .</w:t>
      </w:r>
      <w:proofErr w:type="spellStart"/>
      <w:r>
        <w:t>SSPGKf</w:t>
      </w:r>
      <w:proofErr w:type="spellEnd"/>
      <w:r>
        <w:t>{</w:t>
      </w:r>
      <w:proofErr w:type="spellStart"/>
      <w:r>
        <w:t>min-height:calc</w:t>
      </w:r>
      <w:proofErr w:type="spellEnd"/>
      <w:r>
        <w:t>(100vh - 56px);</w:t>
      </w:r>
      <w:proofErr w:type="spellStart"/>
      <w:r>
        <w:t>height:auto</w:t>
      </w:r>
      <w:proofErr w:type="spellEnd"/>
      <w:r>
        <w:t>}@media (min-width:600px){.</w:t>
      </w:r>
      <w:proofErr w:type="spellStart"/>
      <w:r>
        <w:t>uirfo</w:t>
      </w:r>
      <w:proofErr w:type="spellEnd"/>
      <w:r>
        <w:t xml:space="preserve"> .</w:t>
      </w:r>
      <w:proofErr w:type="spellStart"/>
      <w:r>
        <w:t>SSPGKf</w:t>
      </w:r>
      <w:proofErr w:type="spellEnd"/>
      <w:r>
        <w:t>{</w:t>
      </w:r>
      <w:proofErr w:type="spellStart"/>
      <w:r>
        <w:t>min-height:calc</w:t>
      </w:r>
      <w:proofErr w:type="spellEnd"/>
      <w:r>
        <w:t>(100vh - 64px);</w:t>
      </w:r>
      <w:proofErr w:type="spellStart"/>
      <w:r>
        <w:t>height:auto</w:t>
      </w:r>
      <w:proofErr w:type="spellEnd"/>
      <w:r>
        <w:t>}}.k8Lt0 .</w:t>
      </w:r>
      <w:proofErr w:type="spellStart"/>
      <w:r>
        <w:t>Knqxbd</w:t>
      </w:r>
      <w:proofErr w:type="spellEnd"/>
      <w:r>
        <w:t>{box-shadow:0 1px 6px rgba(0,0,0,.1);user-select:none;background-color:#f5f5f5;background-color:rgba(245,245,245,.95);float:left;padding:0;position:absolute;width:200px;z-index:984}.yb6DRb .</w:t>
      </w:r>
      <w:proofErr w:type="spellStart"/>
      <w:r>
        <w:t>Knqxbd</w:t>
      </w:r>
      <w:proofErr w:type="spellEnd"/>
      <w:r>
        <w:t>{box-shadow:0 1px 6px rgba(0,0,0,.1);user-select:none;background-color:#f5f5f5;background-color:rgba(245,245,245,.95);float:left;padding:0;z-index:984}.k8Lt0 .</w:t>
      </w:r>
      <w:proofErr w:type="spellStart"/>
      <w:r>
        <w:t>XBXPXc</w:t>
      </w:r>
      <w:proofErr w:type="spellEnd"/>
      <w:r>
        <w:t>{list-style:none;margin:0;padding:0;width:200px}.yb6DRb .XBXPXc,.yb6DRb .CoKTif{background:#fff;display:inline-block;font-size:24px;padding-top:15px;transition:all .2s ease;vertical-align:top;width:260px;z-index:984}.k8Lt0 .</w:t>
      </w:r>
      <w:proofErr w:type="spellStart"/>
      <w:r>
        <w:t>CoKTif</w:t>
      </w:r>
      <w:proofErr w:type="spellEnd"/>
      <w:r>
        <w:t>{</w:t>
      </w:r>
      <w:proofErr w:type="spellStart"/>
      <w:r>
        <w:t>background:rgba</w:t>
      </w:r>
      <w:proofErr w:type="spellEnd"/>
      <w:r>
        <w:t xml:space="preserve">(238,238,238,.95);border-top:1px solid </w:t>
      </w:r>
      <w:proofErr w:type="spellStart"/>
      <w:r>
        <w:t>rgb</w:t>
      </w:r>
      <w:proofErr w:type="spellEnd"/>
      <w:r>
        <w:t>(217,217,217);box-shadow:0 1px 6px rgba(0,0,0,.1);padding-bottom:10px;padding-top:9px;position:absolute}.k8Lt0 .</w:t>
      </w:r>
      <w:proofErr w:type="spellStart"/>
      <w:r>
        <w:t>CoKTif</w:t>
      </w:r>
      <w:proofErr w:type="spellEnd"/>
      <w:r>
        <w:t xml:space="preserve"> .gm1qLe{box-sizing:border-box;display:block;padding-left:20px;position:relative;width:100%}.k8Lt0 .</w:t>
      </w:r>
      <w:proofErr w:type="spellStart"/>
      <w:r>
        <w:t>GtVJsf</w:t>
      </w:r>
      <w:proofErr w:type="spellEnd"/>
      <w:r>
        <w:t xml:space="preserve"> .fle8Af,.k8Lt0 .</w:t>
      </w:r>
      <w:proofErr w:type="spellStart"/>
      <w:r>
        <w:t>CoKTif</w:t>
      </w:r>
      <w:proofErr w:type="spellEnd"/>
      <w:r>
        <w:t xml:space="preserve"> .fle8Af{width:200px}.</w:t>
      </w:r>
      <w:proofErr w:type="spellStart"/>
      <w:r>
        <w:t>Knqxbd</w:t>
      </w:r>
      <w:proofErr w:type="spellEnd"/>
      <w:r>
        <w:t xml:space="preserve"> .fle8Af:hover{</w:t>
      </w:r>
      <w:proofErr w:type="spellStart"/>
      <w:r>
        <w:t>background-color:rgba</w:t>
      </w:r>
      <w:proofErr w:type="spellEnd"/>
      <w:r>
        <w:t>(0,0,0,.05)}.</w:t>
      </w:r>
      <w:proofErr w:type="spellStart"/>
      <w:r>
        <w:t>Knqxbd</w:t>
      </w:r>
      <w:proofErr w:type="spellEnd"/>
      <w:r>
        <w:t xml:space="preserve"> .gm1qLe{display:block;word-break:keep-all}.GtVJsf{display:inline-block;left:0;line-height:normal;opacity:1;padding:0;width:200px;z-index:1053}.DbRMwe{box-shadow:0 1px 6px </w:t>
      </w:r>
      <w:proofErr w:type="spellStart"/>
      <w:r>
        <w:t>rgba</w:t>
      </w:r>
      <w:proofErr w:type="spellEnd"/>
      <w:r>
        <w:t>(0,0,0,.1);</w:t>
      </w:r>
      <w:proofErr w:type="spellStart"/>
      <w:r>
        <w:t>background:rgba</w:t>
      </w:r>
      <w:proofErr w:type="spellEnd"/>
      <w:r>
        <w:t>(238,238,238,.95);border-top:1px solid rgb(217,217,217);font-size:18px;list-style-type:none;padding-bottom:10px;padding-top:9px;position:absolute}.k8Lt0 .ZpIPg{background-color:#fff;display:block;height:48px;overflow:hidden;position:absolute;top:0;width:24px;z-index:1051}.k8Lt0 .</w:t>
      </w:r>
      <w:proofErr w:type="spellStart"/>
      <w:r>
        <w:t>znPNx</w:t>
      </w:r>
      <w:proofErr w:type="spellEnd"/>
      <w:r>
        <w:t>{background-color:#</w:t>
      </w:r>
      <w:proofErr w:type="spellStart"/>
      <w:r>
        <w:t>fff;display:block;height:calc</w:t>
      </w:r>
      <w:proofErr w:type="spellEnd"/>
      <w:r>
        <w:t>(100% - 48px);overflow:hidden;position:absolute;top:48px;width:24px;z-index:1053}.yb6DRb .ZpIPg,.yb6DRb .znPNx{display:none}.osoUAb{background-image:url(data:image/png;base64,iVBORw0KGgoAAAANSUhEUgAAABgAAAAYCAQAAABKfvVzAAAAWUlEQVR4AWP4TyIclhoQoMOg40BHAWENCOUfOv53HCCkAUU5EBsQ1IBQDoQBDAT9gKw8AcghqAFFOXEaLiCUU66BsJNo4WkGNC2URRzlSQMz8TWMgBxHGAIAU98Zi6TCZ6cAAAAASUVORK5CYII=);height:24px;position:absolute;top:50%;transform:translateY(-50%);width:24px}html[dir=rtl] .</w:t>
      </w:r>
      <w:proofErr w:type="spellStart"/>
      <w:r>
        <w:t>osoUAb</w:t>
      </w:r>
      <w:proofErr w:type="spellEnd"/>
      <w:r>
        <w:t>{</w:t>
      </w:r>
      <w:proofErr w:type="spellStart"/>
      <w:r>
        <w:t>transform:scaleX</w:t>
      </w:r>
      <w:proofErr w:type="spellEnd"/>
      <w:r>
        <w:t>(-1)}.k8Lt0 .uQeS5e{line-height:normal;padding:0;position:relative;top:0;z-index:1053}.yb6DRb .uQeS5e{display:block;height:48px}.mzRh0d{display:block;height:48px;overflow:hidden;text-decoration:none;width:200px}.mzRh0d .pvVVcb{color:#555;display:table-cell;font-size:18px;font-weight:300;left:56px;line-height:20px;vertical-align:middle;width:127px}.mzRh0d .pvVVcb:hover,.mzRh0d:focus .</w:t>
      </w:r>
      <w:proofErr w:type="spellStart"/>
      <w:r>
        <w:t>pvVVcb</w:t>
      </w:r>
      <w:proofErr w:type="spellEnd"/>
      <w:r>
        <w:t>,.</w:t>
      </w:r>
      <w:proofErr w:type="spellStart"/>
      <w:r>
        <w:t>zyvEve:hover</w:t>
      </w:r>
      <w:proofErr w:type="spellEnd"/>
      <w:r>
        <w:t xml:space="preserve"> .</w:t>
      </w:r>
      <w:proofErr w:type="spellStart"/>
      <w:r>
        <w:t>pvVVcb</w:t>
      </w:r>
      <w:proofErr w:type="spellEnd"/>
      <w:r>
        <w:t>{</w:t>
      </w:r>
      <w:proofErr w:type="spellStart"/>
      <w:r>
        <w:t>color:white</w:t>
      </w:r>
      <w:proofErr w:type="spellEnd"/>
      <w:r>
        <w:t>}.</w:t>
      </w:r>
      <w:proofErr w:type="spellStart"/>
      <w:r>
        <w:t>iZhiic</w:t>
      </w:r>
      <w:proofErr w:type="spellEnd"/>
      <w:r>
        <w:t>{z-index:1054}.</w:t>
      </w:r>
      <w:proofErr w:type="spellStart"/>
      <w:r>
        <w:t>iZhiic</w:t>
      </w:r>
      <w:proofErr w:type="spellEnd"/>
      <w:r>
        <w:t xml:space="preserve"> .pvVVcb{color:#555;display:table-cell}.J919pd.uQeS5e{z-index:1052}.E4WGcc .pvVVcb,.J919pd .pvVVcb{color:white;display:table-cell}.KiAlZb{bottom:4px;color:#666;margin-left:5px;position:relative;vertical-align:bottom}.zyvEve{display:table;height:48px;position:absolute}.k8Lt0 .E4WGcc .zyvEve,.k8Lt0 .J919pd .</w:t>
      </w:r>
      <w:proofErr w:type="spellStart"/>
      <w:r>
        <w:t>zyvEve</w:t>
      </w:r>
      <w:proofErr w:type="spellEnd"/>
      <w:r>
        <w:t>{width:200px}.k8Lt0 .</w:t>
      </w:r>
      <w:proofErr w:type="spellStart"/>
      <w:r>
        <w:t>iZhiic</w:t>
      </w:r>
      <w:proofErr w:type="spellEnd"/>
      <w:r>
        <w:t xml:space="preserve"> .zyvEve{background-color:transparent;width:200px}.S6Rud{background-position:center;background-repeat:no-repeat;display:table-cell;height:48px;position:absolute;width:65px}.yb6DRb .Mqdrgf{background-size:contain;display:inline-block;height:30px;margin:4px 0 6px 12px;vertical-align:bottom;width:30px}.E4WGcc .S6Rud,.J919pd .S6Rud{width:65px}.k8Lt0 .</w:t>
      </w:r>
      <w:proofErr w:type="spellStart"/>
      <w:r>
        <w:t>Mqdrgf</w:t>
      </w:r>
      <w:proofErr w:type="spellEnd"/>
      <w:r>
        <w:t>{display:block;height:24px;margin:12px 0 0 28px;width:24px}.N41Tic .S6Rud{background-color:#ed3b3b}.k8Lt0 .N41Tic .Mqdrgf{background-image:url(data:image/png;base64,iVBORw0KGgoAAAANSUhEUgAAABgAAAAYAQAAAADIDABVAAAAAnRSTlMAAHaTzTgAAAAZSURBVHgBY0AH9v//wLHx/zMgTAwfjtEAAGBCIjmpILE8AAAAAElFTkSuQmCC)}@media screen and (min-resolution:1.5dppx){.k8Lt0 .N41Tic .Mqdrgf{background-image:url(data:image/png;base64,iVBORw0KGgoAAAANSUhEUgAAADAAAAAwAQAAAAB/ecQqAAAAAnRSTlMAAHaTzTgAAAAcSURBVHgBYyAX8P8Hgg9EUfxAEis1cPoIU2QCAG+uk23sAfY5AAAAAElFTkSuQmCC);background-position:center;background-repeat:no-repeat;background-size:24px}}.yb6DRb .N41Tic .Mqdrgf{background-image:url(data:image/png;base64,iVBORw0KGgoAAAANSUhEUgAAADwAAAA8AQMAAAAAMksxAAAABlBMVEUAAADSPzEianKXAAAAAXRSTlMAQObYZgAAAB5JREFUeAFjGGBg/x8IDpDKsAGyDuNhDE1zMBkDCwBVJ5NtvCq0DQAAAABJRU5ErkJggg==)}.WEMC7e .S6Rud{background-color:#039be5}.k8Lt0 .WEMC7e .Mqdrgf{background-image:url(data:image/png;base64,iVBORw0KGgoAAAANSUhEUgAAABgAAAAYCAYAAADgdz34AAAAQklEQVR4AWMYfuA/AYBH/SMg9qSRBQhLaGkBQn7UAiDVAMI0sQBiOIJNoQWEwagFoxaMWjBqAengEa0sQFSZww4AAFuAn7nmsWNfAAAAAElFTkSuQmCC)}@media screen and (min-resolution:1.5dppx){.k8Lt0 .WEMC7e .Mqdrgf{background-image:url(data:image/png;base64,iVBORw0KGgoAAAANSUhEUgAAADAAAAAwCAYAAABXAvmHAAAAfUlEQVR4Ae3ZAQbAMAyF4d1jl81lerQW7A5bhgdFzYJ6/D8BpfIByEFE6+5iP/7vOS3ndAWoSwhHgGrugGELUAAAAABQa/or3nEEaHkVVgAtPxUWgCyWbwaAUgAAAAAAAACALQEAAAAAAAAAAADo7oDmDNCRzw4wvp9ZiegBEmdtC8IUeXkAAAAASUVORK5CYII=);background-size:contain}}.yb6DRb .WEMC7e .Mqdrgf{background-image:url(data:image/png;base64,iVBORw0KGgoAAAANSUhEUgAAADwAAAA8BAMAAADI0sRBAAAAGFBMVEUAAAACd70Cd70Dd74Je8YCeL0CeL4EeL0r7NuwAAAACHRSTlMA/+WlG+zmgBnjrFYAAABOSURBVHgB7cmBBUAhFEbhgAD8L14DtEhDtEEL1P4QKoCDAnEPOHzOukir+SkjqzAH5p9ZD7JvyD0Se6kBdykC74yNn+CPOTAX5JrdedYAp10qXQNOToIAAAAASUVORK5CYII=);margin-bottom:5px}.tkuA7b .S6Rud{background-color:#536dfe}.k8Lt0 .tkuA7b .Mqdrgf{background-image:url(data:image/png;base64,iVBORw0KGgoAAAANSUhEUgAAABgAAAAYCAYAAADgdz34AAAAOElEQVR4AWMYPGAU/KcyGOYW4JIjFMyD1wKaB9FoHIygjDZqwWMqmv8ImwWeVLLkEcgshkEDRgEA/1waP+EnnscAAAAASUVORK5CYII=)}@media screen and (min-resolution:1.5dppx){.k8Lt0 .tkuA7b .Mqdrgf{background-image:url(data:image/png;base64,iVBORw0KGgoAAAANSUhEUgAAADAAAAAwCAYAAABXAvmHAAAAaElEQVR4Ae3TAQbAMBBFwdwj59+jtaB32EJQFKnCRuYBEP6QbZIkPcviAewKAAD4+q79DGBJAMD6RwwA4IgBAIq0LQAAAAAAAODMuh0zgMi6xQygZ+aVxRqbeptpIKLCdxob4m28JEk3quVi9j2bYE0AAAAASUVORK5CYII=);background-size:contain}}.yb6DRb .tkuA7b .Mqdrgf{background-image:url(data:image/png;base64,iVBORw0KGgoAAAANSUhEUgAAADwAAAA8BAMAAADI0sRBAAAAFVBMVEUAAAA/UbU/UrY/UbY/UrZCVb1AUbaBIiOMAAAAB3RSTlMA/+blpRvsKKw4owAAAEBJREFUeAFjGJJgFAhiAUNGGkLBBegvDQd0kqa/vymPsVFpRUxZYSRpR0xpESTpMEzpVCRpVid0WZUAhqEIRgEATVkkZoB2cKQAAAAASUVORK5CYII=);margin-bottom:5px}.qKjvAb .S6Rud{background-color:#689f38}.k8Lt0 .</w:t>
      </w:r>
      <w:proofErr w:type="spellStart"/>
      <w:r>
        <w:t>qKjvAb</w:t>
      </w:r>
      <w:proofErr w:type="spellEnd"/>
      <w:r>
        <w:t xml:space="preserve"> .Mqdrgf{background-image:url(data:image/png;base64,iVBORw0KGgoAAAANSUhEUgAAABgAAAAYCAQAAABKfvVzAAAAL0lEQVR42mNgGEbgf8N/BGjALoKqAQVgF8HQgMrCFBkADaT5gdRQGo240YijNwAAGCY24I9hRLYAAAAASUVORK5CYII=)}.yb6DRb .</w:t>
      </w:r>
      <w:proofErr w:type="spellStart"/>
      <w:r>
        <w:t>qKjvAb</w:t>
      </w:r>
      <w:proofErr w:type="spellEnd"/>
      <w:r>
        <w:t xml:space="preserve"> .Mqdrgf{background-image:url(data:image/png;base64,iVBORw0KGgoAAAANSUhEUgAAADwAAAA8CAYAAAA6/NlyAAAA9UlEQVR4Ae2aQQ0CMRQFkVAlZCVUQk/oqISeMbMSKmGlVMLnCWjKdj8lkMwkc31hAsAW9ga/AgAAAMDjeS+ySTtplduJ3U3Wid0my+rYQ9pF02A3OXaPlc+sOWwydHaDbM7tsiK4SXOaO7tZmtO2Itg+YPG/cvp+JfjdW8ARXCYfC8EEE0wwwQTLMrA6gutoe1EwFx5VmtPY2Y3SnNYVwZs0h/tge3dub6tOTEm2K7EyDHbDxegm0+ozcZBZlpPGie04sZtluAEA/PuHFl9LXHhwacnhgeMhv3gQTDDBBBPch18tJX+Ic8sDN7Vw25IHAAAAAHgBBwHtKnveQmMAAAAASUVORK5CYII=);margin-bottom:7px}@media screen and (min-resolution:1.5dppx){.k8Lt0 .</w:t>
      </w:r>
      <w:proofErr w:type="spellStart"/>
      <w:r>
        <w:t>qKjvAb</w:t>
      </w:r>
      <w:proofErr w:type="spellEnd"/>
      <w:r>
        <w:t xml:space="preserve"> .Mqdrgf{background-image:url(data:image/png;base64,iVBORw0KGgoAAAANSUhEUgAAADAAAAAwCAQAAAD9CzEMAAAAWUlEQVR42u2VMQ4AIAjEeCL/X3gK7sZDGRhM2tGcdhHODAAOpGfkTqR3M/p5hXcyWhDycnQyWlDQyVwF1dlLBgGCyW86PmjTq2J82QGNRqOxrhHQaDQawKcsBeDBfV6+UwYAAAAASUVORK5CYII=);background-size:contain}}.KVqzMb .S6Rud{background-color:#658092}.k8Lt0 .</w:t>
      </w:r>
      <w:proofErr w:type="spellStart"/>
      <w:r>
        <w:t>KVqzMb</w:t>
      </w:r>
      <w:proofErr w:type="spellEnd"/>
      <w:r>
        <w:t xml:space="preserve"> .Mqdrgf{background-image:url(data:image/png;base64,iVBORw0KGgoAAAANSUhEUgAAABgAAAAYCAYAAADgdz34AAAASElEQVR4Ae3UgQUAMAxE0azXfbNRB/mlgFBBjgZ5A9wHzkYfwAI2IhYl45LAZXrNA4Dz5vVAQhawYAITEAaqX0OifyC/ivHbAbxNq1XYMRDSAAAAAElFTkSuQmCC)}@media screen and (min-resolution:1.5dppx){.k8Lt0 .</w:t>
      </w:r>
      <w:proofErr w:type="spellStart"/>
      <w:r>
        <w:t>KVqzMb</w:t>
      </w:r>
      <w:proofErr w:type="spellEnd"/>
      <w:r>
        <w:t xml:space="preserve"> .Mqdrgf{background-image:url(data:image/png;base64,iVBORw0KGgoAAAANSUhEUgAAADAAAAAwCAYAAABXAvmHAAAAeElEQVR4Ae3YxwFAQBQAUX2oaAulL/Gkh3Hfixw+MxV42FiYmZnlASVQASMva+3DT2RFAtQAkQFjbEBWES0BAoIBgAR0bK8F0hsAHftrnwccTMDdY+5LAAECBAgQIECAAAFPX4twpPgAAQKOH+qfBxy8Vvl1ZmY2A/cbq1/EHtwWAAAAAElFTkSuQmCC);background-size:contain}}.yb6DRb .</w:t>
      </w:r>
      <w:proofErr w:type="spellStart"/>
      <w:r>
        <w:t>KVqzMb</w:t>
      </w:r>
      <w:proofErr w:type="spellEnd"/>
      <w:r>
        <w:t xml:space="preserve"> .Mqdrgf{background-image:url(data:image/png;base64,iVBORw0KGgoAAAANSUhEUgAAADwAAAA8BAMAAADI0sRBAAAAGFBMVEUAAAAAAAAAAAAAAAAAAAAAAAAAAAAAAABWNxwqAAAACHRSTlMAD1p9ioAoexSjZmYAAABMSURBVHgBYxiSYBQwKrtgACRpURe80ir4pU3wSyM4CDAw0ukQt5XhkC6BSLvjkIZ5jVxpEDl4pUel0RMwhB4IaURSxC6NSMhDD4wCAPLLW661plywAAAAAElFTkSuQmCC)}.KhlB4 .S6Rud{background-color:#444}.k8Lt0 .KhlB4 .Mqdrgf{background-image:url(data:image/png;base64,iVBORw0KGgoAAAANSUhEUgAAABgAAAAYCAYAAADgdz34AAAAoElEQVR4Ac2VQQrFIAxECxr+/Y+hV1TjH+jGhZq2U9sG3m7gIUnMVmtdyqOCCBTkDgoiKzhSjhEomFUBvyYvwHeQkSAbgtxkA1CQOiiIrMAuUqBGVq/0QFmBWWey3B7Y2TDaZAEbibzzVTSEZmp29gpHMpbA3dBkNxMIKMSYFqsHHiR70YZLmYAnBItfsLwHxm+qd0yRTO6B0Hvw+aO/hD+YMKohXloFLgAAAABJRU5ErkJggg==)}@media screen and (min-resolution:1.5dppx){.k8Lt0 .KhlB4 .Mqdrgf{background-image:url(data:image/png;base64,iVBORw0KGgoAAAANSUhEUgAAADAAAAAwCAYAAABXAvmHAAAA8ElEQVR4Ae3XQQqDQBBE0exl5hLO/S+ga/U8A65cTOoGAfuHiqGF2hY8kLZ8jTEenQR8IQloyqL0m1mU5gQcI/4cTsAFAC5lcgFOAHAq1QXoAKAr5V8B5V78gDl43ValOQE70Lu7ABN13VyASl03F6BQvQlIAABwTIlK9brGHHZGnXMa+ZA5f2iasgZ7588AcHS5xtxPJgGGVygAiO34RZmxHgCwE+dO2W70bFHApFzIhyzQEwFU5USmRKAnAihKB8Yc0BMAJCABCUjA48+o4UMGALxTAgBQY842Jbg57R9zQPxz2gbg3938J05AArC8AaWMp80+lFW3AAAAAElFTkSuQmCC);background-size:contain}}.yb6DRb .KhlB4 .Mqdrgf{background-image:url(data:image/png;base64,iVBORw0KGgoAAAANSUhEUgAAADwAAAA8BAMAAADI0sRBAAAAMFBMVEUAAADnUQDnUgDmUQDTMTHULy/TLy/TLy/ULy8Dd74Cd74Cd70CeL0/UrY/UbY/UbU1SZrcAAAAD3RSTlMAl/3/mP3/l/6Y/v/9mf6Ng2dFAAAAe0lEQVR4AWMgG4wCIWMIUMQurQyVNsIubQwDAyvtmgYB4dil26DSqdil02BgWEtjRmgYLFiwJ4dSqHTIoEmrs3aDwEkGhnv/QeAtmvRpsPQeBob3YOl/aNK7IYCB4T8EkCA9Kk0gUOFRgkMaAQhLY0YoDjAHlhwoB6MAAG1dB889SeSuAAAAAElFTkSuQmCC);margin-bottom:7px}.N41Tic.J919pd .zyvEve,.N41Tic .zyvEve:hover,.N41Tic .mzRh0d:focus .</w:t>
      </w:r>
      <w:proofErr w:type="spellStart"/>
      <w:r>
        <w:t>zyvEve</w:t>
      </w:r>
      <w:proofErr w:type="spellEnd"/>
      <w:r>
        <w:t>{background-color:#ed3b3b}.qKjvAb.J919pd .</w:t>
      </w:r>
      <w:proofErr w:type="spellStart"/>
      <w:r>
        <w:t>zyvEve</w:t>
      </w:r>
      <w:proofErr w:type="spellEnd"/>
      <w:r>
        <w:t>,.</w:t>
      </w:r>
      <w:proofErr w:type="spellStart"/>
      <w:r>
        <w:t>qKjvAb</w:t>
      </w:r>
      <w:proofErr w:type="spellEnd"/>
      <w:r>
        <w:t xml:space="preserve"> .</w:t>
      </w:r>
      <w:proofErr w:type="spellStart"/>
      <w:r>
        <w:t>zyvEve:hover</w:t>
      </w:r>
      <w:proofErr w:type="spellEnd"/>
      <w:r>
        <w:t>,.</w:t>
      </w:r>
      <w:proofErr w:type="spellStart"/>
      <w:r>
        <w:t>qKjvAb</w:t>
      </w:r>
      <w:proofErr w:type="spellEnd"/>
      <w:r>
        <w:t xml:space="preserve"> .mzRh0d:focus .</w:t>
      </w:r>
      <w:proofErr w:type="spellStart"/>
      <w:r>
        <w:t>zyvEve</w:t>
      </w:r>
      <w:proofErr w:type="spellEnd"/>
      <w:r>
        <w:t>{background-color:#689f38}.tkuA7b.J919pd .zyvEve,.tkuA7b .zyvEve:hover,.tkuA7b .mzRh0d:focus .</w:t>
      </w:r>
      <w:proofErr w:type="spellStart"/>
      <w:r>
        <w:t>zyvEve</w:t>
      </w:r>
      <w:proofErr w:type="spellEnd"/>
      <w:r>
        <w:t>{background-color:#536dfe}.WEMC7e.J919pd .zyvEve,.WEMC7e .zyvEve:hover,.WEMC7e .mzRh0d:focus .</w:t>
      </w:r>
      <w:proofErr w:type="spellStart"/>
      <w:r>
        <w:t>zyvEve</w:t>
      </w:r>
      <w:proofErr w:type="spellEnd"/>
      <w:r>
        <w:t>{background-color:#039be5}.KVqzMb.J919pd .</w:t>
      </w:r>
      <w:proofErr w:type="spellStart"/>
      <w:r>
        <w:t>zyvEve</w:t>
      </w:r>
      <w:proofErr w:type="spellEnd"/>
      <w:r>
        <w:t>,.</w:t>
      </w:r>
      <w:proofErr w:type="spellStart"/>
      <w:r>
        <w:t>KVqzMb</w:t>
      </w:r>
      <w:proofErr w:type="spellEnd"/>
      <w:r>
        <w:t xml:space="preserve"> .</w:t>
      </w:r>
      <w:proofErr w:type="spellStart"/>
      <w:r>
        <w:t>zyvEve:hover</w:t>
      </w:r>
      <w:proofErr w:type="spellEnd"/>
      <w:r>
        <w:t>,.</w:t>
      </w:r>
      <w:proofErr w:type="spellStart"/>
      <w:r>
        <w:t>KVqzMb</w:t>
      </w:r>
      <w:proofErr w:type="spellEnd"/>
      <w:r>
        <w:t xml:space="preserve"> .mzRh0d:focus .</w:t>
      </w:r>
      <w:proofErr w:type="spellStart"/>
      <w:r>
        <w:t>zyvEve</w:t>
      </w:r>
      <w:proofErr w:type="spellEnd"/>
      <w:r>
        <w:t>{background-color:#658092}.KhlB4.J919pd .zyvEve,.KhlB4 .zyvEve:hover,.KhlB4 .mzRh0d:focus .</w:t>
      </w:r>
      <w:proofErr w:type="spellStart"/>
      <w:r>
        <w:t>zyvEve</w:t>
      </w:r>
      <w:proofErr w:type="spellEnd"/>
      <w:r>
        <w:t>{background-color:#444}.N41Tic.SEJUd .</w:t>
      </w:r>
      <w:proofErr w:type="spellStart"/>
      <w:r>
        <w:t>zyvEve:hover</w:t>
      </w:r>
      <w:proofErr w:type="spellEnd"/>
      <w:r>
        <w:t>,.</w:t>
      </w:r>
      <w:proofErr w:type="spellStart"/>
      <w:r>
        <w:t>qKjvAb.SEJUd</w:t>
      </w:r>
      <w:proofErr w:type="spellEnd"/>
      <w:r>
        <w:t xml:space="preserve"> .zyvEve:hover,.tkuA7b.SEJUd .zyvEve:hover,.WEMC7e.SEJUd .</w:t>
      </w:r>
      <w:proofErr w:type="spellStart"/>
      <w:r>
        <w:t>zyvEve:hover</w:t>
      </w:r>
      <w:proofErr w:type="spellEnd"/>
      <w:r>
        <w:t>,.</w:t>
      </w:r>
      <w:proofErr w:type="spellStart"/>
      <w:r>
        <w:t>KVqzMb.SEJUd</w:t>
      </w:r>
      <w:proofErr w:type="spellEnd"/>
      <w:r>
        <w:t xml:space="preserve"> .zyvEve:hover,.KhlB4.SEJUd .</w:t>
      </w:r>
      <w:proofErr w:type="spellStart"/>
      <w:r>
        <w:t>zyvEve:hover</w:t>
      </w:r>
      <w:proofErr w:type="spellEnd"/>
      <w:r>
        <w:t>{</w:t>
      </w:r>
      <w:proofErr w:type="spellStart"/>
      <w:r>
        <w:t>background-color:transparent</w:t>
      </w:r>
      <w:proofErr w:type="spellEnd"/>
      <w:r>
        <w:t>}.gm1qLe .</w:t>
      </w:r>
      <w:proofErr w:type="spellStart"/>
      <w:r>
        <w:t>gWazle</w:t>
      </w:r>
      <w:proofErr w:type="spellEnd"/>
      <w:r>
        <w:t>{font-weight:700}.k8Lt0 .gm1qLe .</w:t>
      </w:r>
      <w:proofErr w:type="spellStart"/>
      <w:r>
        <w:t>Mqdrgf</w:t>
      </w:r>
      <w:proofErr w:type="spellEnd"/>
      <w:r>
        <w:t>{</w:t>
      </w:r>
      <w:proofErr w:type="spellStart"/>
      <w:r>
        <w:t>display:none</w:t>
      </w:r>
      <w:proofErr w:type="spellEnd"/>
      <w:r>
        <w:t>}.k8Lt0 .fle8Af .gm1qLe{color:#555;cursor:pointer;font-weight:400;padding:6px 12px 6px 23px}.yb6DRb .fle8Af .gm1qLe{background-color:#f5f5f5;color:#666;font-size:20px;height:48px;margin-left:5px;width:100%}.k8Lt0 .</w:t>
      </w:r>
      <w:proofErr w:type="spellStart"/>
      <w:r>
        <w:t>YWGNae</w:t>
      </w:r>
      <w:proofErr w:type="spellEnd"/>
      <w:r>
        <w:t>{</w:t>
      </w:r>
      <w:proofErr w:type="spellStart"/>
      <w:r>
        <w:t>display:none</w:t>
      </w:r>
      <w:proofErr w:type="spellEnd"/>
      <w:r>
        <w:t>}.yb6DRb .</w:t>
      </w:r>
      <w:proofErr w:type="spellStart"/>
      <w:r>
        <w:t>YWGNae</w:t>
      </w:r>
      <w:proofErr w:type="spellEnd"/>
      <w:r>
        <w:t>{height:15px;background-color:#f5f5f5}.</w:t>
      </w:r>
      <w:proofErr w:type="spellStart"/>
      <w:r>
        <w:t>tzLNed</w:t>
      </w:r>
      <w:proofErr w:type="spellEnd"/>
      <w:r>
        <w:t xml:space="preserve"> .EGz53e{padding-left:24px;width:176px}.</w:t>
      </w:r>
      <w:proofErr w:type="spellStart"/>
      <w:r>
        <w:t>hBVIsb</w:t>
      </w:r>
      <w:proofErr w:type="spellEnd"/>
      <w:r>
        <w:t xml:space="preserve"> .</w:t>
      </w:r>
      <w:proofErr w:type="spellStart"/>
      <w:r>
        <w:t>tzLNed</w:t>
      </w:r>
      <w:proofErr w:type="spellEnd"/>
      <w:r>
        <w:t xml:space="preserve"> .EGz53e{padding-left:0}.EGz53e .AhXF6c{line-height:20px;padding:8px 12px 8px 23px}.EGz53e .gm1qLe{width:152px}.POfIAc{background:rgba(0,0,0,.1);height:1px;margin:14px;width:148px}.k8Lt0 .fle8Af{display:block;font-size:14px;line-height:18px}.fle8Af:hover,.AhXF6c:hover{background-color:rgba(0,0,0,.05)}.yb6DRb .fle8Af{background-color:#f5f5f5;color:#666;font-size:20px;height:48px;width:100%}.gm1qLe,.WhMnYc,.WtH9qd{display:block;word-break:keep-all}.WhMnYc,.WtH9qd{color:#555}.APEy4b{color:transparent;font-size:18px;list-style-type:none;padding-bottom:6px;padding-top:6px;position:absolute}.Mfkobe .APEy4b,.hBVIsb .APEy4b{</w:t>
      </w:r>
      <w:proofErr w:type="spellStart"/>
      <w:r>
        <w:t>position:relative</w:t>
      </w:r>
      <w:proofErr w:type="spellEnd"/>
      <w:r>
        <w:t>}.J919pd .APEy4b{</w:t>
      </w:r>
      <w:proofErr w:type="spellStart"/>
      <w:r>
        <w:t>display:block</w:t>
      </w:r>
      <w:proofErr w:type="spellEnd"/>
      <w:r>
        <w:t>}.</w:t>
      </w:r>
      <w:proofErr w:type="spellStart"/>
      <w:r>
        <w:t>iZhiic</w:t>
      </w:r>
      <w:proofErr w:type="spellEnd"/>
      <w:r>
        <w:t xml:space="preserve"> .APEy4b{</w:t>
      </w:r>
      <w:proofErr w:type="spellStart"/>
      <w:r>
        <w:t>display:none</w:t>
      </w:r>
      <w:proofErr w:type="spellEnd"/>
      <w:r>
        <w:t>}.k8Lt0 .qBQ0O{position:fixed;top:0}.k8Lt0 .</w:t>
      </w:r>
      <w:proofErr w:type="spellStart"/>
      <w:r>
        <w:t>Mfkobe</w:t>
      </w:r>
      <w:proofErr w:type="spellEnd"/>
      <w:r>
        <w:t xml:space="preserve"> .</w:t>
      </w:r>
      <w:proofErr w:type="spellStart"/>
      <w:r>
        <w:t>oPekyc</w:t>
      </w:r>
      <w:proofErr w:type="spellEnd"/>
      <w:r>
        <w:t>{</w:t>
      </w:r>
      <w:proofErr w:type="spellStart"/>
      <w:r>
        <w:t>position:absolute</w:t>
      </w:r>
      <w:proofErr w:type="spellEnd"/>
      <w:r>
        <w:t>}.k8Lt0 .oPekyc,.k8Lt0 .uQeS5e .o5mox{left:-200px}.APEy4b .</w:t>
      </w:r>
      <w:proofErr w:type="spellStart"/>
      <w:r>
        <w:t>gWazle</w:t>
      </w:r>
      <w:proofErr w:type="spellEnd"/>
      <w:r>
        <w:t>{font-weight:400}.N41Tic .gWazle,.N41Tic .</w:t>
      </w:r>
      <w:proofErr w:type="spellStart"/>
      <w:r>
        <w:t>gWazle</w:t>
      </w:r>
      <w:proofErr w:type="spellEnd"/>
      <w:r>
        <w:t xml:space="preserve"> .gm1qLe{color:#a84137}.WEMC7e .gWazle,.WEMC7e .</w:t>
      </w:r>
      <w:proofErr w:type="spellStart"/>
      <w:r>
        <w:t>gWazle</w:t>
      </w:r>
      <w:proofErr w:type="spellEnd"/>
      <w:r>
        <w:t xml:space="preserve"> .gm1qLe{color:#1380b5}.tkuA7b .gWazle,.tkuA7b .</w:t>
      </w:r>
      <w:proofErr w:type="spellStart"/>
      <w:r>
        <w:t>gWazle</w:t>
      </w:r>
      <w:proofErr w:type="spellEnd"/>
      <w:r>
        <w:t xml:space="preserve"> .gm1qLe{color:#294d96}.</w:t>
      </w:r>
      <w:proofErr w:type="spellStart"/>
      <w:r>
        <w:t>qKjvAb</w:t>
      </w:r>
      <w:proofErr w:type="spellEnd"/>
      <w:r>
        <w:t xml:space="preserve"> .</w:t>
      </w:r>
      <w:proofErr w:type="spellStart"/>
      <w:r>
        <w:t>gWazle</w:t>
      </w:r>
      <w:proofErr w:type="spellEnd"/>
      <w:r>
        <w:t>,.</w:t>
      </w:r>
      <w:proofErr w:type="spellStart"/>
      <w:r>
        <w:t>qKjvAb</w:t>
      </w:r>
      <w:proofErr w:type="spellEnd"/>
      <w:r>
        <w:t xml:space="preserve"> .</w:t>
      </w:r>
      <w:proofErr w:type="spellStart"/>
      <w:r>
        <w:t>gWazle</w:t>
      </w:r>
      <w:proofErr w:type="spellEnd"/>
      <w:r>
        <w:t xml:space="preserve"> .gm1qLe{color:#8d9d29}.</w:t>
      </w:r>
      <w:proofErr w:type="spellStart"/>
      <w:r>
        <w:t>KVqzMb</w:t>
      </w:r>
      <w:proofErr w:type="spellEnd"/>
      <w:r>
        <w:t xml:space="preserve"> .</w:t>
      </w:r>
      <w:proofErr w:type="spellStart"/>
      <w:r>
        <w:t>gWazle</w:t>
      </w:r>
      <w:proofErr w:type="spellEnd"/>
      <w:r>
        <w:t>,.</w:t>
      </w:r>
      <w:proofErr w:type="spellStart"/>
      <w:r>
        <w:t>KVqzMb</w:t>
      </w:r>
      <w:proofErr w:type="spellEnd"/>
      <w:r>
        <w:t xml:space="preserve"> .</w:t>
      </w:r>
      <w:proofErr w:type="spellStart"/>
      <w:r>
        <w:t>gWazle</w:t>
      </w:r>
      <w:proofErr w:type="spellEnd"/>
      <w:r>
        <w:t xml:space="preserve"> .gm1qLe{color:#4f6574}.KhlB4 .gWazle,.KhlB4 .</w:t>
      </w:r>
      <w:proofErr w:type="spellStart"/>
      <w:r>
        <w:t>gWazle</w:t>
      </w:r>
      <w:proofErr w:type="spellEnd"/>
      <w:r>
        <w:t xml:space="preserve"> .gm1qLe{color:#444}.shke5e{background:#fff;border-radius:14px;color:#555;float:right;padding:0 8px}.k8Lt0 .shke5e{font-size:14px;height:18px;line-height:18px}.yb6DRb .shke5e{font-size:20px;height:30px;line-height:28px;margin-right:16px;margin-top:9px}.HJP88{background:#fff;border-bottom:1px solid #aaa;height:48px;left:0;position:fixed;text-align:center;top:0;width:100%;z-index:984}.kRE6F{background-size:contain;height:24px;left:11px;position:absolute;top:11px;width:24px}.kRE6F{background-image:url(data:image/png;base64,iVBORw0KGgoAAAANSUhEUgAAADAAAAAwCAQAAAD9CzEMAAAAP0lEQVR4Ae3WQQ0AIAwEQbRUCf5NFQ2Q40EYTsB82KSjLw8A2BsAULM6s38BQO4BTgHfFKBkJesA8PRtCgAAFqIqG6d6SeYzAAAAAElFTkSuQmCC)}.paODAb,.XoQmMd{cursor:pointer;display:inline-block;height:46px;position:absolute;top:0;width:46px}.paODAb{left:0}.XoQmMd{right:0}.Su676c{background-size:contain;background-image:url(https://ssl.gstatic.com/android/market_images/web/play_prism_hlock_m.png);background-position:center;background-repeat:no-repeat;display:inline-block;height:100%;width:160px}.FpSRLc{background-color:#000;bottom:0;left:0;position:absolute;right:0;top:0;z-index:2001}.prwMD{position:fixed}.prwMD{transform:translate3d(260px,0,0)}.F8yzbe,.ugw7id{animation-duration:.4s;animation-fill-mode:forwards;animation-timing-function:cubic-bezier(.65,0,.71,1)}.F8yzbe{animation-name:openNav}.ugw7id{animation-name:closeNav}@keyframes openNav{0%{transform:translate3d(0,0,0)}100%{transform:translate3d(260px,0,0)}}@keyframes closeNav{0%{transform:translate3d(260px,0,0)}100%{transform:translate3d(0,0,0)}}.qZxJ9{background:#fff;border:1px </w:t>
      </w:r>
      <w:proofErr w:type="spellStart"/>
      <w:r>
        <w:t>solid</w:t>
      </w:r>
      <w:proofErr w:type="spellEnd"/>
      <w:r>
        <w:t xml:space="preserve"> #aaa;border-top:#d6d6d6;position:absolute;z-index:2003}.hNW13c{cursor:pointer;padding:6px}.QVznTd{font-weight:bold}.eOnYEd{background-color:#e5e5e5}@media screen and (max-width:600px){.qZxJ9{font-size:16px;top:50px}.hNW13c{padding:10px 15px}}.</w:t>
      </w:r>
      <w:proofErr w:type="spellStart"/>
      <w:r>
        <w:t>YvpZrd</w:t>
      </w:r>
      <w:proofErr w:type="spellEnd"/>
      <w:r>
        <w:t xml:space="preserve">{box-sizing:border-box;opacity:1;transition:all .2s </w:t>
      </w:r>
      <w:proofErr w:type="spellStart"/>
      <w:r>
        <w:t>ease;background</w:t>
      </w:r>
      <w:proofErr w:type="spellEnd"/>
      <w:r>
        <w:t>:#</w:t>
      </w:r>
      <w:proofErr w:type="spellStart"/>
      <w:r>
        <w:t>fff;background-color</w:t>
      </w:r>
      <w:proofErr w:type="spellEnd"/>
      <w:r>
        <w:t>:#fff;left:0;padding:0 46px 0 0;position:absolute;text-align:left;top:0;white-space:nowrap;width:100%}.YvpZrd.xTMeO{opacity:0;visibility:hidden}.YVbrWc,.YvpZrd .CWQUbf{cursor:pointer;display:inline-block;height:46px;position:absolute;right:0;top:0;width:46px}.iF7Enb,.sddlzf{background-size:contain;height:24px;left:11px;position:absolute;top:11px;width:24px}.iF7Enb{background-image:url(data:image/png;base64,iVBORw0KGgoAAAANSUhEUgAAADAAAAAwCAQAAAD9CzEMAAAArElEQVR4Ae3WwQnFMAwDUI2QUb2RR+pIaUpuRQSRIArFP8cYPfhtbaObTwEFfAUUAESLKxLiL3JUN8jAjO/jpBg/ah9CBmY8J3j8JHQgo0vEq1IGoBCkSgcEglXogECwWx1YE+RmD+BBC1gHlgSP3wMIweO3AULw+DOAEgmcA5zg8X7A/xf5H7L/NfV/aP5W4W92/nbtHzj+kekf+v61xb94+VfHWt9/BRRQwA1YE6cuDHsiKgAAAABJRU5ErkJggg==)}.iEL1hc{box-sizing:border-box;display:inline-block;position:relative;white-space:nowrap;width:100%}.zWUrcf{box-sizing:border-box;background-color:#fff;display:block;height:48px;margin:0;margin-right:60px;position:relative;vertical-align:top;white-space:nowrap;width:100%}.sddlzf{background-image:url(data:image/png;base64,iVBORw0KGgoAAAANSUhEUgAAADAAAAAwCAQAAAD9CzEMAAABEUlEQVR4Ae3WYW3HIBAFcCQgoXkKKgEJlYAEJNRBJVRCJUwCEioBCd2XjrxsvTDau2TJeu9rww+O/x9wh3Fe4P8B3wseERsKjjMFG6Jr1i8BzDQ0pyA9BjAi45CDjOEBgJHnLqRg7AWuh98xI5xZsDOB4R6QaYgfW4pEfL4BYKY+cxOuGxg7AXiUZo+Z2HuBKM+NC4m+6wK2OrNG1e1eu4C69NQEFnkqIgBfFx6awPT1bQ8QKuCbQPiLgHP6LdLfZP2fqfUfbTI+KswPO9vj+sPkwqEEsyuTslpd+okIi2cLgrgKnYcXPDIT3UC7ZEIGlAgZUCJkQImQASVCBpQIdYAJfYAIqxYRIWyycl7gBVTzCfNVunbqnVYGAAAAAElFTkSuQmCC)}.nA1O0c{background:transparent;border:none;font-size:21px;height:100%;margin-top:4px;padding:0;vertical-align:top;width:100%}.nA1O0c:focus{outline:none}.Hgm2gf{padding:8px 14px;position:relative}.bPAkEd{background:#555;display:block;height:48px;width:100%}.Ijq91c{display:block;position:relative;width:100%}.Ijq91c .T3Ru8{</w:t>
      </w:r>
      <w:proofErr w:type="spellStart"/>
      <w:r>
        <w:t>display:none</w:t>
      </w:r>
      <w:proofErr w:type="spellEnd"/>
      <w:r>
        <w:t xml:space="preserve">}.Ijq91c .sh6Nsd{background-size:cover;border-radius:18px;box-shadow:0 2px 0 0 </w:t>
      </w:r>
      <w:proofErr w:type="spellStart"/>
      <w:r>
        <w:t>rgba</w:t>
      </w:r>
      <w:proofErr w:type="spellEnd"/>
      <w:r>
        <w:t>(0,0,0,.17);background-position:center;border:2px solid #f5f5f5;display:inline-block;height:32px;margin:6px 0 0 9px;vertical-align:top;width:32px}.Ijq91c .rHSqDd{color:#f5f5f5;display:inline-block;font-size:18px;margin:12px 0 0 3px;max-width:162px;overflow:hidden;text-overflow:ellipsis;vertical-align:top;white-space:nowrap}.Ijq91c .kblou{background-image:url(data:image/png;base64,iVBORw0KGgoAAAANSUhEUgAAABAAAAAQCAQAAAC1+jfqAAAAXElEQVR4AaXRwQ2AIBSD4Y7kSGzRNRihI7oBJlUOz2I0kR7/j4QEjJd9A/dDcVB4AmwcnpaAnRt1kgVw2i+iAPOmSYs3zOx1oIKaBRSQuYLIASInyJzAOcH/3zwA4sXL9n1TAXwAAAAASUVORK5CYII=);background-repeat:no-repeat;background-position:center center;display:inline-block;height:16px;padding:16px;position:absolute;right:0;top:0;width:16px}.Ijq91c .LFBkwd{box-sizing:border-box;color:#f5f5f5;display:inline-block;font-size:24px;padding:8px 16px;width:100%}.VjFXz{display:none}.QKtxw{height:100%;position:relative;z-index:-1}.A3aULc{margin-top:49px;position:absolute;z-index:-1}.k8Lt0 .</w:t>
      </w:r>
      <w:proofErr w:type="spellStart"/>
      <w:r>
        <w:t>WpDbMd</w:t>
      </w:r>
      <w:proofErr w:type="spellEnd"/>
      <w:r>
        <w:t>{</w:t>
      </w:r>
      <w:proofErr w:type="spellStart"/>
      <w:r>
        <w:t>box-sizing:border-box;display:table;height:calc</w:t>
      </w:r>
      <w:proofErr w:type="spellEnd"/>
      <w:r>
        <w:t>(100% - 138px);margin-bottom:15px;padding-left:249px;padding-right:49px;overflow-x:hidden;width:100%}.k8Lt0 .</w:t>
      </w:r>
      <w:proofErr w:type="spellStart"/>
      <w:r>
        <w:t>GwcXac</w:t>
      </w:r>
      <w:proofErr w:type="spellEnd"/>
      <w:r>
        <w:t>{</w:t>
      </w:r>
      <w:proofErr w:type="spellStart"/>
      <w:r>
        <w:t>box-sizing:border-box;display:table;height:calc</w:t>
      </w:r>
      <w:proofErr w:type="spellEnd"/>
      <w:r>
        <w:t xml:space="preserve">(100% - 138px);margin-bottom:15px;padding-left:49px;padding-right:49px;overflow-x:hidden;width:100%}.yb6DRb .WpDbMd{background-color:#eee;display:flex;float:none;flex-direction:column;margin:0 0 15px 0;padding-top:47px;min-height:calc(100vh - 47px)}.Cq5pMb{position:fixed;top:0;z-index:30001}.Cq5pMb .SQxu9c{background-color:#4285f4}.Cq5pMb .Iq5ZMc{background-color:#c6dafc}.Cq5pMb .um3FLe{background-repeat:repeat-x;background-image:url(data:image/svg+xml;charset=UTF-8,%3Csvg%20version%3D%271.1%27%20xmlns%3D%27http%3A%2F%2Fwww.w3.org%2F2000%2Fsvg%27%20xmlns%3Axlink%3D%27http%3A%2F%2Fwww.w3.org%2F1999%2Fxlink%27%20x%3D%270px%27%20y%3D%270px%27%20enable-background%3D%27new%200%200%205%202%27%20xml%3Aspace%3D%27preserve%27%20viewBox%3D%270%200%205%202%27%20preserveAspectRatio%3D%27none%20slice%27%3E%3Ccircle%20cx%3D%271%27%20cy%3D%271%27%20r%3D%271%27%20fill%3D%27%23c6dafc%27%2F%3E%3C%2Fsvg%3E)}.XDXaGc{opacity:.65;background:#ddd;bottom:0;left:0;position:fixed;right:0;top:0;z-index:30000}.ydGPV{border-radius:8px;margin-top:8px}.PeWVCc{width:48px;height:48px;padding:8px;font-size:32px}.PeWVCc </w:t>
      </w:r>
      <w:proofErr w:type="spellStart"/>
      <w:r>
        <w:t>svg</w:t>
      </w:r>
      <w:proofErr w:type="spellEnd"/>
      <w:r>
        <w:t>,.</w:t>
      </w:r>
      <w:proofErr w:type="spellStart"/>
      <w:r>
        <w:t>PeWVCc</w:t>
      </w:r>
      <w:proofErr w:type="spellEnd"/>
      <w:r>
        <w:t xml:space="preserve"> img{width:32px;height:32px}.WrEZCd{border-radius:100%;height:32px;width:32px}.AX0y7c{color:rgb(95,99,104);fill:rgb(95,99,104);stop-color:rgb(95,99,104)}.AX0y7c:not(:disabled){color:rgb(95,99,104)}.P9KVBf .AX0y7c{color:rgb(154,160,166);fill:rgb(154,160,166);stop-color:rgb(154,160,166)}.P9KVBf .AX0y7c:not(:disabled){color:rgb(154,160,166)}.Ll1HQd:nth-child(n){color:rgb(32,33,36);font-family:"Google Sans",Roboto,Arial,sans-serif;line-height:1.25rem;font-size:.875rem;letter-spacing:.0178571429em;font-weight:500;font-weight:400}.Ll1HQd:nth-child(n) .VfPpkd-StrnGf-rymPhb-f7MjDc{color:rgb(95,99,104)}.jDawJf{margin-left:18px}.JyVPdd{margin:5px 0 0 18px}.YQy4vd{align-items:center;display:flex;margin:8px 16px}.jCQ2Zb{border-radius:100%;height:32px;margin-right:24px;width:32px}.ItxEje{font-family:"Google Sans",Roboto,Arial,sans-serif;line-height:1.25rem;font-size:.875rem;letter-spacing:.0178571429em;font-weight:500}.JauZY{font-family:Roboto,Arial,sans-serif;line-height:1rem;font-size:.75rem;letter-spacing:.025em;font-weight:400}.BYi1pe{border:1px solid </w:t>
      </w:r>
      <w:proofErr w:type="spellStart"/>
      <w:r>
        <w:t>rgb</w:t>
      </w:r>
      <w:proofErr w:type="spellEnd"/>
      <w:r>
        <w:t xml:space="preserve">(218,220,224);border-radius:100px;height:36px;margin:24px 24px </w:t>
      </w:r>
      <w:proofErr w:type="spellStart"/>
      <w:r>
        <w:t>24px</w:t>
      </w:r>
      <w:proofErr w:type="spellEnd"/>
      <w:r>
        <w:t xml:space="preserve"> 70px;max-width:266px;overflow:hidden;padding:8px 16px;text-overflow:ellipsis;white-space:nowrap}.ffeky:nth-child(n){font-weight:600}.pib0Be{color:rgb(95,99,104);fill:rgb(95,99,104);stop-color:rgb(95,99,104);font-size:.875rem;font-weight:400;letter-spacing:.0178571429em;line-height:1.25rem;font-size:.75rem;line-height:.875rem;padding:12px 0;text-align:center}.pib0Be:not(:disabled){color:rgb(95,99,104)}.P9KVBf .pib0Be{color:rgb(154,160,166);fill:rgb(154,160,166);stop-color:rgb(154,160,166)}.P9KVBf .pib0Be:not(:disabled){</w:t>
      </w:r>
      <w:proofErr w:type="spellStart"/>
      <w:r>
        <w:t>color:rgb</w:t>
      </w:r>
      <w:proofErr w:type="spellEnd"/>
      <w:r>
        <w:t>(154,160,166)}.j55CI{margin:0 4px}.Afmgcd{color:rgb(95,99,104);fill:rgb(95,99,104);stop-color:rgb(95,99,104)}.Afmgcd:not(:disabled){color:rgb(95,99,104)}.P9KVBf .Afmgcd{color:rgb(154,160,166);fill:rgb(154,160,166);stop-color:rgb(154,160,166)}.P9KVBf .Afmgcd:not(:disabled){color:rgb(154,160,166)}.yhtbu{margin-left:24px;margin-right:24px;padding-bottom:16px}@media screen and (min-width:600px){.yhtbu{margin-left:48px;margin-right:48px}}@media screen and (min-width:1280px){.yhtbu{margin-left:72px;margin-right:72px}}@media screen and (min-width:1440px){.yhtbu{margin-left:auto;margin-right:auto;max-width:1296px}}@media (any-pointer:coarse),(any-pointer:none){.yhtbu{padding-bottom:72px}}.srvBL{border-color:rgb(232,234,237);border-bottom:1px solid;margin-bottom:36px;padding-top:36px;width:100%}.srvBL:not(:disabled){border-color:rgb(232,234,237)}.P9KVBf .</w:t>
      </w:r>
      <w:proofErr w:type="spellStart"/>
      <w:r>
        <w:t>srvBL</w:t>
      </w:r>
      <w:proofErr w:type="spellEnd"/>
      <w:r>
        <w:t>{</w:t>
      </w:r>
      <w:proofErr w:type="spellStart"/>
      <w:r>
        <w:t>border-color:rgb</w:t>
      </w:r>
      <w:proofErr w:type="spellEnd"/>
      <w:r>
        <w:t>(60,64,67)}.P9KVBf .srvBL:not(:disabled){border-color:rgb(60,64,67)}.Hc0nne{display:grid;grid-template-columns:1fr;row-gap:24px}.sv9Noe{margin-top:32px;display:flex;flex-wrap:wrap}.GMGZAc,.CmHxkb,.KvNvKe,.dMOumf{font-family:"Google Sans",Helvetica,Arial,sans-serif;color:rgb(95,99,104);fill:rgb(95,99,104);stop-color:rgb(95,99,104)}.GMGZAc:not(:disabled),.CmHxkb:not(:disabled),.KvNvKe:not(:disabled),.dMOumf:not(:disabled){color:rgb(95,99,104)}.P9KVBf .GMGZAc{color:rgb(154,160,166);fill:rgb(154,160,166);stop-color:rgb(154,160,166)}.P9KVBf .</w:t>
      </w:r>
      <w:proofErr w:type="spellStart"/>
      <w:r>
        <w:t>GMGZAc:not</w:t>
      </w:r>
      <w:proofErr w:type="spellEnd"/>
      <w:r>
        <w:t>(:disabled){</w:t>
      </w:r>
      <w:proofErr w:type="spellStart"/>
      <w:r>
        <w:t>color:rgb</w:t>
      </w:r>
      <w:proofErr w:type="spellEnd"/>
      <w:r>
        <w:t>(154,160,166)}.P9KVBf .CmHxkb{color:rgb(154,160,166);fill:rgb(154,160,166);stop-color:rgb(154,160,166)}.P9KVBf .</w:t>
      </w:r>
      <w:proofErr w:type="spellStart"/>
      <w:r>
        <w:t>CmHxkb:not</w:t>
      </w:r>
      <w:proofErr w:type="spellEnd"/>
      <w:r>
        <w:t>(:disabled){</w:t>
      </w:r>
      <w:proofErr w:type="spellStart"/>
      <w:r>
        <w:t>color:rgb</w:t>
      </w:r>
      <w:proofErr w:type="spellEnd"/>
      <w:r>
        <w:t>(154,160,166)}.P9KVBf .KvNvKe{color:rgb(154,160,166);fill:rgb(154,160,166);stop-color:rgb(154,160,166)}.P9KVBf .</w:t>
      </w:r>
      <w:proofErr w:type="spellStart"/>
      <w:r>
        <w:t>KvNvKe:not</w:t>
      </w:r>
      <w:proofErr w:type="spellEnd"/>
      <w:r>
        <w:t>(:disabled){</w:t>
      </w:r>
      <w:proofErr w:type="spellStart"/>
      <w:r>
        <w:t>color:rgb</w:t>
      </w:r>
      <w:proofErr w:type="spellEnd"/>
      <w:r>
        <w:t>(154,160,166)}.P9KVBf .dMOumf{color:rgb(154,160,166);fill:rgb(154,160,166);stop-color:rgb(154,160,166)}.P9KVBf .dMOumf:not(:disabled){color:rgb(154,160,166)}.GMGZAc{font-size:.875rem;font-weight:400;letter-spacing:.0178571429em;line-height:1.25rem;font-weight:500}.CmHxkb{font-size:.875rem;letter-spacing:.0142857143em;line-height:1.25rem;font-weight:400;width:max-content}.GMGZAc,.CmHxkb{line-height:32px}.KvNvKe{font-size:.75rem;line-height:48px;margin-right:24px}.AJ34ce{display:grid;grid-template-columns:repeat(2,max-content);grid-template-rows:1fr;column-gap:12px}.GrpFfc{align-self:center;width:24px;height:18px}.dMOumf{font-size:.875rem;letter-spacing:.0142857143em;font-weight:400;font-size:.75rem;line-height:1.25rem;margin-top:.5rem}.CmHxkb:hover,.QOTGFf:hover,.tN8c4d:hover{color:#01875f;fill:#01875f;stop-color:#01875f}.CmHxkb:hover:not(:disabled),.QOTGFf:hover:not(:disabled),.tN8c4d:hover:not(:disabled){color:#01875f}.P9KVBf .CmHxkb:hover{color:#00a173;fill:#00a173;stop-color:#00a173}.P9KVBf .</w:t>
      </w:r>
      <w:proofErr w:type="spellStart"/>
      <w:r>
        <w:t>CmHxkb:hover:not</w:t>
      </w:r>
      <w:proofErr w:type="spellEnd"/>
      <w:r>
        <w:t>(:disabled){color:#00a173}.P9KVBf .QOTGFf:hover{color:#00a173;fill:#00a173;stop-color:#00a173}.P9KVBf .</w:t>
      </w:r>
      <w:proofErr w:type="spellStart"/>
      <w:r>
        <w:t>QOTGFf:hover:not</w:t>
      </w:r>
      <w:proofErr w:type="spellEnd"/>
      <w:r>
        <w:t>(:disabled){color:#00a173}.P9KVBf .tN8c4d:hover{color:#00a173;fill:#00a173;stop-color:#00a173}.P9KVBf .tN8c4d:hover:not(:disabled){color:#00a173}.AU8vyc{display:block;width:max-content}@media screen and (min-width:840px){.yhtbu{padding-bottom:16px}.Hc0nne{column-gap:16px;grid-template-columns:244px auto}}@media screen and (min-width:1280px){.Hc0nne{column-gap:24px;grid-template-columns:266px auto}.KvNvKe{margin-right:32px}.avtIH{margin-left:auto;margin-right:0}}.VfPpkd-AznF2e{-moz-osx-font-smoothing:grayscale;-webkit-font-smoothing:antialiased;font-family:Roboto,sans-serif;font-family:var(--mdc-typography-button-font-family,var(--mdc-typography-font-family,Roboto,sans-serif));font-size:.875rem;font-size:var(--mdc-typography-button-font-size,.875rem);line-height:2.25rem;line-height:var(--mdc-typography-button-line-height,2.25rem);font-weight:500;font-weight:var(--mdc-typography-button-font-weight,500);letter-spacing:.0892857143em;letter-spacing:var(--mdc-typography-button-letter-spacing,.0892857143em);text-decoration:none;-webkit-text-decoration:var(--mdc-typography-button-text-decoration,none);text-decoration:var(--mdc-typography-button-text-decoration,none);text-transform:uppercase;text-transform:var(--mdc-typography-button-text-transform,uppercase);position:relative}.VfPpkd-AznF2e .VfPpkd-jY41G-V67aGc{</w:t>
      </w:r>
      <w:proofErr w:type="spellStart"/>
      <w:r>
        <w:t>color:rgba</w:t>
      </w:r>
      <w:proofErr w:type="spellEnd"/>
      <w:r>
        <w:t>(0,0,0,.6)}.VfPpkd-AznF2e .VfPpkd-cfyjzb{color:rgba(0,0,0,.54);fill:currentColor}.VfPpkd-AznF2e.VfPpkd-ksKsZd-mWPk3d-OWXEXe-AHe6Kc-XpnDCe.VfPpkd-AznF2e-OWXEXe-auswjd .VfPpkd-wJCpie-LhBDec,.VfPpkd-AznF2e:not(.VfPpkd-ksKsZd-mWPk3d):focus.VfPpkd-AznF2e-OWXEXe-auswjd .</w:t>
      </w:r>
      <w:proofErr w:type="spellStart"/>
      <w:r>
        <w:t>VfPpkd-wJCpie-LhBDec</w:t>
      </w:r>
      <w:proofErr w:type="spellEnd"/>
      <w:r>
        <w:t>{pointer-events:none;border:2px solid transparent;border-radius:8px;box-sizing:content-box;position:absolute;top:50%;left:50%;transform:translate(-50%,-50%);height:calc(100% - 12px);</w:t>
      </w:r>
      <w:proofErr w:type="spellStart"/>
      <w:r>
        <w:t>width:calc</w:t>
      </w:r>
      <w:proofErr w:type="spellEnd"/>
      <w:r>
        <w:t>(100% - 8px);margin-top:-2px;z-index:2}@media screen and (forced-colors:active){.VfPpkd-AznF2e.VfPpkd-ksKsZd-mWPk3d-OWXEXe-AHe6Kc-XpnDCe.VfPpkd-AznF2e-OWXEXe-auswjd .VfPpkd-wJCpie-LhBDec,.VfPpkd-AznF2e:not(.VfPpkd-ksKsZd-mWPk3d):focus.VfPpkd-AznF2e-OWXEXe-auswjd .VfPpkd-wJCpie-LhBDec{border-color:CanvasText}}.VfPpkd-AznF2e.VfPpkd-ksKsZd-mWPk3d-OWXEXe-AHe6Kc-XpnDCe.VfPpkd-AznF2e-OWXEXe-auswjd .VfPpkd-wJCpie-LhBDec::after,.VfPpkd-AznF2e:not(.VfPpkd-ksKsZd-mWPk3d):focus.VfPpkd-AznF2e-OWXEXe-auswjd .</w:t>
      </w:r>
      <w:proofErr w:type="spellStart"/>
      <w:r>
        <w:t>VfPpkd-wJCpie-LhBDec</w:t>
      </w:r>
      <w:proofErr w:type="spellEnd"/>
      <w:r>
        <w:t>::after{content:"";border:2px solid transparent;border-radius:10px;display:block;position:absolute;top:50%;left:50%;transform:translate(-50%,-50%);height:calc(100% + 4px);</w:t>
      </w:r>
      <w:proofErr w:type="spellStart"/>
      <w:r>
        <w:t>width:calc</w:t>
      </w:r>
      <w:proofErr w:type="spellEnd"/>
      <w:r>
        <w:t>(100% + 4px)}@media screen and (forced-colors:active){.VfPpkd-AznF2e.VfPpkd-ksKsZd-mWPk3d-OWXEXe-AHe6Kc-XpnDCe.VfPpkd-AznF2e-OWXEXe-auswjd .VfPpkd-wJCpie-LhBDec::after,.VfPpkd-AznF2e:not(.VfPpkd-ksKsZd-mWPk3d):focus.VfPpkd-AznF2e-OWXEXe-auswjd .VfPpkd-wJCpie-LhBDec::after{border-color:CanvasText}}.VfPpkd-AznF2e.VfPpkd-ksKsZd-mWPk3d-OWXEXe-AHe6Kc-XpnDCe .VfPpkd-wJCpie-LhBDec,.VfPpkd-AznF2e:not(.VfPpkd-ksKsZd-mWPk3d):focus .</w:t>
      </w:r>
      <w:proofErr w:type="spellStart"/>
      <w:r>
        <w:t>VfPpkd-wJCpie-LhBDec</w:t>
      </w:r>
      <w:proofErr w:type="spellEnd"/>
      <w:r>
        <w:t>{pointer-events:none;border:2px solid transparent;border-radius:8px;box-sizing:content-box;position:absolute;top:50%;left:50%;transform:translate(-50%,-50%);height:calc(100% - 8px);</w:t>
      </w:r>
      <w:proofErr w:type="spellStart"/>
      <w:r>
        <w:t>width:calc</w:t>
      </w:r>
      <w:proofErr w:type="spellEnd"/>
      <w:r>
        <w:t>(100% - 8px);z-index:2}@media screen and (forced-colors:active){.VfPpkd-AznF2e.VfPpkd-ksKsZd-mWPk3d-OWXEXe-AHe6Kc-XpnDCe .VfPpkd-wJCpie-LhBDec,.VfPpkd-AznF2e:not(.VfPpkd-ksKsZd-mWPk3d):focus .VfPpkd-wJCpie-LhBDec{border-color:CanvasText}}.VfPpkd-AznF2e.VfPpkd-ksKsZd-mWPk3d-OWXEXe-AHe6Kc-XpnDCe .VfPpkd-wJCpie-LhBDec::after,.VfPpkd-AznF2e:not(.VfPpkd-ksKsZd-mWPk3d):focus .</w:t>
      </w:r>
      <w:proofErr w:type="spellStart"/>
      <w:r>
        <w:t>VfPpkd-wJCpie-LhBDec</w:t>
      </w:r>
      <w:proofErr w:type="spellEnd"/>
      <w:r>
        <w:t>::after{content:"";border:2px solid transparent;border-radius:10px;display:block;position:absolute;top:50%;left:50%;transform:translate(-50%,-50%);height:calc(100% + 4px);</w:t>
      </w:r>
      <w:proofErr w:type="spellStart"/>
      <w:r>
        <w:t>width:calc</w:t>
      </w:r>
      <w:proofErr w:type="spellEnd"/>
      <w:r>
        <w:t>(100% + 4px)}@media screen and (forced-colors:active){.VfPpkd-AznF2e.VfPpkd-ksKsZd-mWPk3d-OWXEXe-AHe6Kc-XpnDCe .VfPpkd-wJCpie-LhBDec::after,.VfPpkd-AznF2e:not(.VfPpkd-ksKsZd-mWPk3d):focus .VfPpkd-wJCpie-LhBDec::after{border-color:CanvasText}}.VfPpkd-N5Lhkf{position:relative}.VfPpkd-cfyjzb{width:24px;height:24px;font-size:24px}.VfPpkd-AznF2e-OWXEXe-auswjd .VfPpkd-jY41G-V67aGc{color:#6200ee;color:var(--mdc-theme-primary,#6200ee)}.VfPpkd-AznF2e-OWXEXe-auswjd .</w:t>
      </w:r>
      <w:proofErr w:type="spellStart"/>
      <w:r>
        <w:t>VfPpkd-cfyjzb</w:t>
      </w:r>
      <w:proofErr w:type="spellEnd"/>
      <w:r>
        <w:t xml:space="preserve">{color:#6200ee;color:var(--mdc-theme-primary,#6200ee);fill:currentColor}.VfPpkd-AznF2e{background:none}.VfPpkd-AznF2e{min-width:90px;padding-right:24px;padding-left:24px;display:flex;flex:1 0 auto;justify-content:center;box-sizing:border-box;margin:0;padding-top:0;padding-bottom:0;border:none;outline:none;text-align:center;white-space:nowrap;cursor:pointer;-webkit-appearance:none;z-index:1}.VfPpkd-AznF2e::-moz-focus-inner{padding:0;border:0}.VfPpkd-AznF2e[hidden]{display:none}.VfPpkd-AznF2e-OWXEXe-jJNx8e-QBLLGd{flex:0 1 auto}.VfPpkd-N5Lhkf{display:flex;align-items:center;justify-content:center;height:inherit;pointer-events:none}.VfPpkd-jY41G-V67aGc{transition:.15s color linear;display:inline-block;line-height:1;z-index:2}.VfPpkd-cfyjzb{transition:.15s </w:t>
      </w:r>
      <w:proofErr w:type="spellStart"/>
      <w:r>
        <w:t>color</w:t>
      </w:r>
      <w:proofErr w:type="spellEnd"/>
      <w:r>
        <w:t xml:space="preserve"> linear;z-index:2}.VfPpkd-AznF2e-OWXEXe-eu7FSc .VfPpkd-N5Lhkf{flex-direction:column;align-items:center;justify-content:center}.VfPpkd-AznF2e-OWXEXe-eu7FSc .VfPpkd-jY41G-V67aGc{padding-top:6px;padding-bottom:4px}.VfPpkd-AznF2e-OWXEXe-auswjd .VfPpkd-jY41G-V67aGc,.VfPpkd-AznF2e-OWXEXe-auswjd .VfPpkd-cfyjzb{transition-delay:.1s}.VfPpkd-AznF2e:not(.VfPpkd-AznF2e-OWXEXe-eu7FSc) .VfPpkd-cfyjzb+.VfPpkd-jY41G-V67aGc{padding-left:8px;padding-right:0}[dir=rtl] .VfPpkd-AznF2e:not(.VfPpkd-AznF2e-OWXEXe-eu7FSc) .VfPpkd-cfyjzb+.VfPpkd-jY41G-V67aGc,.VfPpkd-AznF2e:not(.VfPpkd-AznF2e-OWXEXe-eu7FSc) .VfPpkd-cfyjzb+.VfPpkd-jY41G-V67aGc[dir=rtl]{padding-left:0;padding-right:8px}.VfPpkd-AznF2e{--mdc-ripple-fg-size:0;--mdc-ripple-left:0;--mdc-ripple-top:0;--mdc-ripple-fg-scale:1;--mdc-ripple-fg-translate-end:0;--mdc-ripple-fg-translate-start:0;-webkit-tap-highlight-color:rgba(0,0,0,0)}.VfPpkd-AznF2e .VfPpkd-YVzG2b::before,.VfPpkd-AznF2e .VfPpkd-YVzG2b::after{position:absolute;border-radius:50%;opacity:0;pointer-events:none;content:""}.VfPpkd-AznF2e .VfPpkd-YVzG2b::before{</w:t>
      </w:r>
      <w:proofErr w:type="spellStart"/>
      <w:r>
        <w:t>transition:opacity</w:t>
      </w:r>
      <w:proofErr w:type="spellEnd"/>
      <w:r>
        <w:t xml:space="preserve"> 15ms </w:t>
      </w:r>
      <w:proofErr w:type="spellStart"/>
      <w:r>
        <w:t>linear,background</w:t>
      </w:r>
      <w:proofErr w:type="spellEnd"/>
      <w:r>
        <w:t>-color 15ms linear;z-index:1;z-index:var(--mdc-ripple-z-index,1)}.VfPpkd-AznF2e .VfPpkd-YVzG2b::after{z-index:0;z-index:var(--mdc-ripple-z-index,0)}.VfPpkd-AznF2e.VfPpkd-ksKsZd-mWPk3d .VfPpkd-YVzG2b::before{</w:t>
      </w:r>
      <w:proofErr w:type="spellStart"/>
      <w:r>
        <w:t>transform:scale</w:t>
      </w:r>
      <w:proofErr w:type="spellEnd"/>
      <w:r>
        <w:t>(</w:t>
      </w:r>
      <w:proofErr w:type="spellStart"/>
      <w:r>
        <w:t>var</w:t>
      </w:r>
      <w:proofErr w:type="spellEnd"/>
      <w:r>
        <w:t>(--mdc-ripple-fg-scale,1))}.VfPpkd-AznF2e.VfPpkd-ksKsZd-mWPk3d .VfPpkd-YVzG2b::after{top:0;left:0;transform:scale(0);transform-origin:center center}.VfPpkd-AznF2e.VfPpkd-ksKsZd-mWPk3d-OWXEXe-ZNMTqd .VfPpkd-YVzG2b::after{</w:t>
      </w:r>
      <w:proofErr w:type="spellStart"/>
      <w:r>
        <w:t>top:var</w:t>
      </w:r>
      <w:proofErr w:type="spellEnd"/>
      <w:r>
        <w:t>(--mdc-ripple-top,0);</w:t>
      </w:r>
      <w:proofErr w:type="spellStart"/>
      <w:r>
        <w:t>left:var</w:t>
      </w:r>
      <w:proofErr w:type="spellEnd"/>
      <w:r>
        <w:t>(--mdc-ripple-left,0)}.VfPpkd-AznF2e.VfPpkd-ksKsZd-mWPk3d-OWXEXe-Tv8l5d-lJfZMc .VfPpkd-YVzG2b::after{</w:t>
      </w:r>
      <w:proofErr w:type="spellStart"/>
      <w:r>
        <w:t>animation:mdc-ripple-fg-radius-in</w:t>
      </w:r>
      <w:proofErr w:type="spellEnd"/>
      <w:r>
        <w:t xml:space="preserve"> 225ms </w:t>
      </w:r>
      <w:proofErr w:type="spellStart"/>
      <w:r>
        <w:t>forwards,mdc</w:t>
      </w:r>
      <w:proofErr w:type="spellEnd"/>
      <w:r>
        <w:t>-ripple-</w:t>
      </w:r>
      <w:proofErr w:type="spellStart"/>
      <w:r>
        <w:t>fg</w:t>
      </w:r>
      <w:proofErr w:type="spellEnd"/>
      <w:r>
        <w:t>-opacity-in 75ms forwards}.VfPpkd-AznF2e.VfPpkd-ksKsZd-mWPk3d-OWXEXe-Tv8l5d-OmS1vf .VfPpkd-YVzG2b::after{</w:t>
      </w:r>
      <w:proofErr w:type="spellStart"/>
      <w:r>
        <w:t>animation:mdc-ripple-fg-opacity-out</w:t>
      </w:r>
      <w:proofErr w:type="spellEnd"/>
      <w:r>
        <w:t xml:space="preserve"> .15s;transform:translate(</w:t>
      </w:r>
      <w:proofErr w:type="spellStart"/>
      <w:r>
        <w:t>var</w:t>
      </w:r>
      <w:proofErr w:type="spellEnd"/>
      <w:r>
        <w:t>(--mdc-ripple-fg-translate-end,0)) scale(</w:t>
      </w:r>
      <w:proofErr w:type="spellStart"/>
      <w:r>
        <w:t>var</w:t>
      </w:r>
      <w:proofErr w:type="spellEnd"/>
      <w:r>
        <w:t>(--mdc-ripple-fg-scale,1))}.VfPpkd-AznF2e .VfPpkd-YVzG2b::before,.VfPpkd-AznF2e .VfPpkd-YVzG2b::after{top:-50%;left:-50%;width:200%;height:200%}.VfPpkd-AznF2e.VfPpkd-ksKsZd-mWPk3d .VfPpkd-YVzG2b::after{</w:t>
      </w:r>
      <w:proofErr w:type="spellStart"/>
      <w:r>
        <w:t>width:var</w:t>
      </w:r>
      <w:proofErr w:type="spellEnd"/>
      <w:r>
        <w:t>(--mdc-ripple-fg-size,100%);</w:t>
      </w:r>
      <w:proofErr w:type="spellStart"/>
      <w:r>
        <w:t>height:var</w:t>
      </w:r>
      <w:proofErr w:type="spellEnd"/>
      <w:r>
        <w:t>(--mdc-ripple-fg-size,100%)}.VfPpkd-AznF2e .VfPpkd-YVzG2b::before,.VfPpkd-AznF2e .VfPpkd-YVzG2b::after{background-color:#6200ee;background-color:var(--mdc-ripple-color,var(--mdc-theme-primary,#6200ee))}.VfPpkd-AznF2e:hover .VfPpkd-YVzG2b::before,.VfPpkd-AznF2e.VfPpkd-ksKsZd-XxIAqe-OWXEXe-ZmdkE .VfPpkd-YVzG2b::before{opacity:.04;opacity:var(--mdc-ripple-hover-opacity,.04)}.VfPpkd-AznF2e.VfPpkd-ksKsZd-mWPk3d-OWXEXe-AHe6Kc-XpnDCe .VfPpkd-YVzG2b::before,.VfPpkd-AznF2e:not(.VfPpkd-ksKsZd-mWPk3d):focus .VfPpkd-YVzG2b::before{transition-duration:75ms;opacity:.12;opacity:var(--mdc-ripple-focus-opacity,.12)}.VfPpkd-AznF2e:not(.VfPpkd-ksKsZd-mWPk3d) .VfPpkd-YVzG2b::after{</w:t>
      </w:r>
      <w:proofErr w:type="spellStart"/>
      <w:r>
        <w:t>transition:opacity</w:t>
      </w:r>
      <w:proofErr w:type="spellEnd"/>
      <w:r>
        <w:t xml:space="preserve"> .15s linear}.VfPpkd-AznF2e:not(.VfPpkd-ksKsZd-mWPk3d):active .VfPpkd-YVzG2b::after{transition-duration:75ms;opacity:.12;opacity:var(--mdc-ripple-press-opacity,.12)}.VfPpkd-AznF2e.VfPpkd-ksKsZd-mWPk3d{--mdc-ripple-fg-opacity:var(--mdc-ripple-press-opacity,0.12)}.VfPpkd-YVzG2b{position:absolute;top:0;left:0;width:100%;height:100%;overflow:hidden;will-change:transform,opacity}.VfPpkd-AznF2e-ZMv3u{width:100%}.VfPpkd-AznF2e{height:48px}.VfPpkd-AznF2e-OWXEXe-eu7FSc{height:72px}.WbUJNb{font-family:"Google Sans",Roboto,Arial,sans-serif;line-height:1.25rem;font-size:.875rem;letter-spacing:.0178571429em;font-weight:500;padding-right:16px;padding-left:16px;text-transform:none;min-width:auto}.WbUJNb .VfPpkd-jY41G-V67aGc{</w:t>
      </w:r>
      <w:proofErr w:type="spellStart"/>
      <w:r>
        <w:t>color:rgb</w:t>
      </w:r>
      <w:proofErr w:type="spellEnd"/>
      <w:r>
        <w:t>(95,99,104)}.</w:t>
      </w:r>
      <w:proofErr w:type="spellStart"/>
      <w:r>
        <w:t>WbUJNb</w:t>
      </w:r>
      <w:proofErr w:type="spellEnd"/>
      <w:r>
        <w:t xml:space="preserve"> .</w:t>
      </w:r>
      <w:proofErr w:type="spellStart"/>
      <w:r>
        <w:t>VfPpkd-cfyjzb</w:t>
      </w:r>
      <w:proofErr w:type="spellEnd"/>
      <w:r>
        <w:t>{</w:t>
      </w:r>
      <w:proofErr w:type="spellStart"/>
      <w:r>
        <w:t>color:rgb</w:t>
      </w:r>
      <w:proofErr w:type="spellEnd"/>
      <w:r>
        <w:t>(95,99,104);</w:t>
      </w:r>
      <w:proofErr w:type="spellStart"/>
      <w:r>
        <w:t>fill:currentColor</w:t>
      </w:r>
      <w:proofErr w:type="spellEnd"/>
      <w:r>
        <w:t>}.</w:t>
      </w:r>
      <w:proofErr w:type="spellStart"/>
      <w:r>
        <w:t>WbUJNb</w:t>
      </w:r>
      <w:proofErr w:type="spellEnd"/>
      <w:r>
        <w:t xml:space="preserve"> .VfPpkd-YVzG2b::before,.</w:t>
      </w:r>
      <w:proofErr w:type="spellStart"/>
      <w:r>
        <w:t>WbUJNb</w:t>
      </w:r>
      <w:proofErr w:type="spellEnd"/>
      <w:r>
        <w:t xml:space="preserve"> .VfPpkd-YVzG2b::after{background-color:rgb(60,64,67);background-color:var(--mdc-ripple-color,rgb(60,64,67))}.WbUJNb:hover .VfPpkd-YVzG2b::before,.</w:t>
      </w:r>
      <w:proofErr w:type="spellStart"/>
      <w:r>
        <w:t>WbUJNb.VfPpkd-ksKsZd-XxIAqe-OWXEXe-ZmdkE</w:t>
      </w:r>
      <w:proofErr w:type="spellEnd"/>
      <w:r>
        <w:t xml:space="preserve"> .VfPpkd-YVzG2b::before{opacity:.04;opacity:var(--mdc-ripple-hover-opacity,.04)}.WbUJNb.VfPpkd-ksKsZd-mWPk3d-OWXEXe-AHe6Kc-XpnDCe .VfPpkd-YVzG2b::before,.</w:t>
      </w:r>
      <w:proofErr w:type="spellStart"/>
      <w:r>
        <w:t>WbUJNb:not</w:t>
      </w:r>
      <w:proofErr w:type="spellEnd"/>
      <w:r>
        <w:t>(.VfPpkd-ksKsZd-mWPk3d):focus .VfPpkd-YVzG2b::before{transition-duration:75ms;opacity:.12;opacity:var(--mdc-ripple-focus-opacity,.12)}.WbUJNb:not(.VfPpkd-ksKsZd-mWPk3d) .VfPpkd-YVzG2b::after{</w:t>
      </w:r>
      <w:proofErr w:type="spellStart"/>
      <w:r>
        <w:t>transition:opacity</w:t>
      </w:r>
      <w:proofErr w:type="spellEnd"/>
      <w:r>
        <w:t xml:space="preserve"> .15s linear}.</w:t>
      </w:r>
      <w:proofErr w:type="spellStart"/>
      <w:r>
        <w:t>WbUJNb:not</w:t>
      </w:r>
      <w:proofErr w:type="spellEnd"/>
      <w:r>
        <w:t>(.VfPpkd-ksKsZd-mWPk3d):active .VfPpkd-YVzG2b::after{transition-duration:75ms;opacity:.12;opacity:var(--mdc-ripple-press-opacity,.12)}.WbUJNb.VfPpkd-ksKsZd-mWPk3d{--mdc-ripple-fg-opacity:var(--mdc-ripple-press-opacity,0.12)}.WbUJNb:hover .VfPpkd-jY41G-V67aGc,.WbUJNb.VfPpkd-ksKsZd-mWPk3d-OWXEXe-AHe6Kc-XpnDCe .VfPpkd-jY41G-V67aGc,.WbUJNb:not(.VfPpkd-ksKsZd-mWPk3d):focus .VfPpkd-jY41G-V67aGc,.WbUJNb:active .VfPpkd-jY41G-V67aGc{</w:t>
      </w:r>
      <w:proofErr w:type="spellStart"/>
      <w:r>
        <w:t>color:rgb</w:t>
      </w:r>
      <w:proofErr w:type="spellEnd"/>
      <w:r>
        <w:t>(32,33,36)}.</w:t>
      </w:r>
      <w:proofErr w:type="spellStart"/>
      <w:r>
        <w:t>WbUJNb:hover</w:t>
      </w:r>
      <w:proofErr w:type="spellEnd"/>
      <w:r>
        <w:t xml:space="preserve"> .VfPpkd-cfyjzb,.WbUJNb.VfPpkd-ksKsZd-mWPk3d-OWXEXe-AHe6Kc-XpnDCe .</w:t>
      </w:r>
      <w:proofErr w:type="spellStart"/>
      <w:r>
        <w:t>VfPpkd-cfyjzb</w:t>
      </w:r>
      <w:proofErr w:type="spellEnd"/>
      <w:r>
        <w:t>,.</w:t>
      </w:r>
      <w:proofErr w:type="spellStart"/>
      <w:r>
        <w:t>WbUJNb:not</w:t>
      </w:r>
      <w:proofErr w:type="spellEnd"/>
      <w:r>
        <w:t>(.VfPpkd-ksKsZd-mWPk3d):focus .</w:t>
      </w:r>
      <w:proofErr w:type="spellStart"/>
      <w:r>
        <w:t>VfPpkd-cfyjzb</w:t>
      </w:r>
      <w:proofErr w:type="spellEnd"/>
      <w:r>
        <w:t>,.</w:t>
      </w:r>
      <w:proofErr w:type="spellStart"/>
      <w:r>
        <w:t>WbUJNb:active</w:t>
      </w:r>
      <w:proofErr w:type="spellEnd"/>
      <w:r>
        <w:t xml:space="preserve"> .VfPpkd-cfyjzb{color:rgb(32,33,36);fill:currentColor}.WbUJNb.VfPpkd-AznF2e-OWXEXe-auswjd .VfPpkd-YVzG2b::before,.WbUJNb.VfPpkd-AznF2e-OWXEXe-auswjd .VfPpkd-YVzG2b::after{background-color:rgb(26,115,232);background-color:var(--mdc-ripple-color,rgb(26,115,232))}.WbUJNb.VfPpkd-AznF2e-OWXEXe-auswjd:hover .VfPpkd-YVzG2b::before,.WbUJNb.VfPpkd-AznF2e-OWXEXe-auswjd.VfPpkd-ksKsZd-XxIAqe-OWXEXe-ZmdkE .VfPpkd-YVzG2b::before{opacity:.04;opacity:var(--mdc-ripple-hover-opacity,.04)}.WbUJNb.VfPpkd-AznF2e-OWXEXe-auswjd.VfPpkd-ksKsZd-mWPk3d-OWXEXe-AHe6Kc-XpnDCe .VfPpkd-YVzG2b::before,.WbUJNb.VfPpkd-AznF2e-OWXEXe-auswjd:not(.VfPpkd-ksKsZd-mWPk3d):focus .VfPpkd-YVzG2b::before{transition-duration:75ms;opacity:.12;opacity:var(--mdc-ripple-focus-opacity,.12)}.WbUJNb.VfPpkd-AznF2e-OWXEXe-auswjd:not(.VfPpkd-ksKsZd-mWPk3d) .VfPpkd-YVzG2b::after{</w:t>
      </w:r>
      <w:proofErr w:type="spellStart"/>
      <w:r>
        <w:t>transition:opacity</w:t>
      </w:r>
      <w:proofErr w:type="spellEnd"/>
      <w:r>
        <w:t xml:space="preserve"> .15s linear}.WbUJNb.VfPpkd-AznF2e-OWXEXe-auswjd:not(.VfPpkd-ksKsZd-mWPk3d):active .VfPpkd-YVzG2b::after{transition-duration:75ms;opacity:.12;opacity:var(--mdc-ripple-press-opacity,.12)}.WbUJNb.VfPpkd-AznF2e-OWXEXe-auswjd.VfPpkd-ksKsZd-mWPk3d{--mdc-ripple-fg-opacity:var(--mdc-ripple-press-opacity,0.12)}.WbUJNb.VfPpkd-AznF2e-OWXEXe-auswjd .VfPpkd-jY41G-V67aGc{color:rgb(26,115,232)}.WbUJNb.VfPpkd-AznF2e-OWXEXe-auswjd .VfPpkd-cfyjzb{color:rgb(26,115,232);fill:currentColor}.WbUJNb:hover.VfPpkd-AznF2e-OWXEXe-auswjd .VfPpkd-jY41G-V67aGc,.WbUJNb.VfPpkd-ksKsZd-mWPk3d-OWXEXe-AHe6Kc-XpnDCe.VfPpkd-AznF2e-OWXEXe-auswjd .VfPpkd-jY41G-V67aGc,.WbUJNb:not(.VfPpkd-ksKsZd-mWPk3d):focus.VfPpkd-AznF2e-OWXEXe-auswjd .VfPpkd-jY41G-V67aGc,.WbUJNb:active.VfPpkd-AznF2e-OWXEXe-auswjd .VfPpkd-jY41G-V67aGc{color:rgb(23,78,166)}.WbUJNb:hover.VfPpkd-AznF2e-OWXEXe-auswjd .VfPpkd-cfyjzb,.WbUJNb.VfPpkd-ksKsZd-mWPk3d-OWXEXe-AHe6Kc-XpnDCe.VfPpkd-AznF2e-OWXEXe-auswjd .VfPpkd-cfyjzb,.WbUJNb:not(.VfPpkd-ksKsZd-mWPk3d):focus.VfPpkd-AznF2e-OWXEXe-auswjd .VfPpkd-cfyjzb,.WbUJNb:active.VfPpkd-AznF2e-OWXEXe-auswjd .VfPpkd-cfyjzb{color:rgb(23,78,166);fill:currentColor}.WbUJNb:hover .VfPpkd-AznF2e-wEcVzc-OWXEXe-NowJzb,.WbUJNb.VfPpkd-ksKsZd-mWPk3d-OWXEXe-AHe6Kc-XpnDCe .VfPpkd-AznF2e-wEcVzc-OWXEXe-NowJzb,.WbUJNb:not(.VfPpkd-ksKsZd-mWPk3d):focus .VfPpkd-AznF2e-wEcVzc-OWXEXe-NowJzb,.WbUJNb:active .VfPpkd-AznF2e-wEcVzc-OWXEXe-NowJzb{border-color:rgb(23,78,166)}.WbUJNb.VfPpkd-AznF2e-OWXEXe-eu7FSc{height:64px}.JJYS0b{font-family:"Google Sans",Roboto,Arial,sans-serif;line-height:1.25rem;font-size:.875rem;letter-spacing:.0178571429em;font-weight:500;padding-right:16px;padding-left:16px;text-transform:none;min-width:auto}.JJYS0b .VfPpkd-jY41G-V67aGc{</w:t>
      </w:r>
      <w:proofErr w:type="spellStart"/>
      <w:r>
        <w:t>color:rgb</w:t>
      </w:r>
      <w:proofErr w:type="spellEnd"/>
      <w:r>
        <w:t>(95,99,104)}.JJYS0b .VfPpkd-cfyjzb{color:rgb(95,99,104);fill:currentColor}.JJYS0b:hover .VfPpkd-jY41G-V67aGc,.JJYS0b.VfPpkd-ksKsZd-mWPk3d-OWXEXe-AHe6Kc-XpnDCe .VfPpkd-jY41G-V67aGc,.JJYS0b:not(.VfPpkd-ksKsZd-mWPk3d):focus .VfPpkd-jY41G-V67aGc,.JJYS0b:active .VfPpkd-jY41G-V67aGc{</w:t>
      </w:r>
      <w:proofErr w:type="spellStart"/>
      <w:r>
        <w:t>color:rgb</w:t>
      </w:r>
      <w:proofErr w:type="spellEnd"/>
      <w:r>
        <w:t>(32,33,36)}.JJYS0b:hover .VfPpkd-cfyjzb,.JJYS0b.VfPpkd-ksKsZd-mWPk3d-OWXEXe-AHe6Kc-XpnDCe .VfPpkd-cfyjzb,.JJYS0b:not(.VfPpkd-ksKsZd-mWPk3d):focus .VfPpkd-cfyjzb,.JJYS0b:active .</w:t>
      </w:r>
      <w:proofErr w:type="spellStart"/>
      <w:r>
        <w:t>VfPpkd-cfyjzb</w:t>
      </w:r>
      <w:proofErr w:type="spellEnd"/>
      <w:r>
        <w:t>{</w:t>
      </w:r>
      <w:proofErr w:type="spellStart"/>
      <w:r>
        <w:t>color:rgb</w:t>
      </w:r>
      <w:proofErr w:type="spellEnd"/>
      <w:r>
        <w:t>(32,33,36);</w:t>
      </w:r>
      <w:proofErr w:type="spellStart"/>
      <w:r>
        <w:t>fill:currentColor</w:t>
      </w:r>
      <w:proofErr w:type="spellEnd"/>
      <w:r>
        <w:t>}.JJYS0b .VfPpkd-YVzG2b::before,.JJYS0b .VfPpkd-YVzG2b::after{background-color:rgb(60,64,67);background-color:var(--mdc-ripple-color,rgb(60,64,67))}.JJYS0b:hover .VfPpkd-YVzG2b::before,.JJYS0b.VfPpkd-ksKsZd-XxIAqe-OWXEXe-ZmdkE .VfPpkd-YVzG2b::before{opacity:.04;opacity:var(--mdc-ripple-hover-opacity,.04)}.JJYS0b.VfPpkd-ksKsZd-mWPk3d-OWXEXe-AHe6Kc-XpnDCe .VfPpkd-YVzG2b::before,.JJYS0b:not(.VfPpkd-ksKsZd-mWPk3d):focus .VfPpkd-YVzG2b::before{transition-duration:75ms;opacity:.12;opacity:var(--mdc-ripple-focus-opacity,.12)}.JJYS0b:not(.VfPpkd-ksKsZd-mWPk3d) .VfPpkd-YVzG2b::after{</w:t>
      </w:r>
      <w:proofErr w:type="spellStart"/>
      <w:r>
        <w:t>transition:opacity</w:t>
      </w:r>
      <w:proofErr w:type="spellEnd"/>
      <w:r>
        <w:t xml:space="preserve"> .15s linear}.JJYS0b:not(.VfPpkd-ksKsZd-mWPk3d):active .VfPpkd-YVzG2b::after{transition-duration:75ms;opacity:.12;opacity:var(--mdc-ripple-press-opacity,.12)}.JJYS0b.VfPpkd-ksKsZd-mWPk3d{--mdc-ripple-fg-opacity:var(--mdc-ripple-press-opacity,0.12)}.JJYS0b.VfPpkd-AznF2e-OWXEXe-auswjd .VfPpkd-jY41G-V67aGc{color:rgb(32,33,36)}.JJYS0b.VfPpkd-AznF2e-OWXEXe-auswjd .VfPpkd-cfyjzb{color:rgb(32,33,36);fill:currentColor}.JJYS0b:hover .VfPpkd-AznF2e-wEcVzc-OWXEXe-NowJzb,.JJYS0b.VfPpkd-ksKsZd-mWPk3d-OWXEXe-AHe6Kc-XpnDCe .VfPpkd-AznF2e-wEcVzc-OWXEXe-NowJzb,.JJYS0b:not(.VfPpkd-ksKsZd-mWPk3d):focus .VfPpkd-AznF2e-wEcVzc-OWXEXe-NowJzb,.JJYS0b:active .VfPpkd-AznF2e-wEcVzc-OWXEXe-NowJzb{border-color:rgb(23,78,166)}.VfPpkd-AznF2e-uDEFge .VfPpkd-AznF2e-wEcVzc-OWXEXe-NowJzb{border-color:#6200ee;border-color:var(--mdc-theme-primary,#6200ee)}.VfPpkd-AznF2e-uDEFge .VfPpkd-AznF2e-wEcVzc-OWXEXe-Bz112c{color:#018786;color:var(--mdc-theme-secondary,#018786)}.VfPpkd-AznF2e-uDEFge .VfPpkd-AznF2e-wEcVzc-OWXEXe-NowJzb{border-top-width:2px}.VfPpkd-AznF2e-uDEFge .VfPpkd-AznF2e-wEcVzc-OWXEXe-Bz112c{height:34px;font-size:34px}.VfPpkd-AznF2e-uDEFge{display:flex;position:absolute;top:0;left:0;justify-content:center;width:100%;height:100%;pointer-events:none;z-index:1}.VfPpkd-AznF2e-wEcVzc{transform-origin:left;opacity:0}.VfPpkd-AznF2e-wEcVzc-OWXEXe-NowJzb{align-self:flex-end;box-sizing:border-box;width:100%;border-top-style:solid}.VfPpkd-AznF2e-wEcVzc-OWXEXe-Bz112c{align-self:center;margin:0 auto}.VfPpkd-AznF2e-uDEFge-OWXEXe-auswjd .VfPpkd-AznF2e-wEcVzc{opacity:1}.VfPpkd-AznF2e-uDEFge .VfPpkd-AznF2e-wEcVzc{transition:.25s transform cubic-bezier(.4,0,.2,1)}.VfPpkd-AznF2e-uDEFge-OWXEXe-di8rgd-RCfa3e .VfPpkd-AznF2e-wEcVzc{transition:none}.VfPpkd-AznF2e-uDEFge-OWXEXe-GN5I5c .VfPpkd-AznF2e-wEcVzc{transition:.15s opacity linear}.VfPpkd-AznF2e-uDEFge-OWXEXe-auswjd.VfPpkd-AznF2e-uDEFge-OWXEXe-GN5I5c .VfPpkd-AznF2e-wEcVzc{transition-delay:.1s}.</w:t>
      </w:r>
      <w:proofErr w:type="spellStart"/>
      <w:r>
        <w:t>rvBHac</w:t>
      </w:r>
      <w:proofErr w:type="spellEnd"/>
      <w:r>
        <w:t xml:space="preserve"> .VfPpkd-AznF2e-wEcVzc-OWXEXe-NowJzb{border-color:rgb(26,115,232)}.rvBHac .VfPpkd-AznF2e-wEcVzc-OWXEXe-NowJzb{border-top-width:3px}.</w:t>
      </w:r>
      <w:proofErr w:type="spellStart"/>
      <w:r>
        <w:t>rvBHac</w:t>
      </w:r>
      <w:proofErr w:type="spellEnd"/>
      <w:r>
        <w:t xml:space="preserve"> .VfPpkd-AznF2e-wEcVzc-OWXEXe-NowJzb{border-top-left-radius:3px;border-top-right-radius:3px}.pawmVc{margin:0 2px;min-width:24px}.</w:t>
      </w:r>
      <w:proofErr w:type="spellStart"/>
      <w:r>
        <w:t>PRdtG</w:t>
      </w:r>
      <w:proofErr w:type="spellEnd"/>
      <w:r>
        <w:t xml:space="preserve"> .VfPpkd-AznF2e-wEcVzc-OWXEXe-NowJzb{border-color:rgb(26,115,232)}.ZcNJTb,.P8HBFd{display:none}.ucf8re .VfPpkd-AznF2e.VfPpkd-AznF2e-OWXEXe-auswjd:hover .VfPpkd-YVzG2b::before,.ucf8re .VfPpkd-AznF2e.VfPpkd-AznF2e-OWXEXe-auswjd.VfPpkd-ksKsZd-XxIAqe-OWXEXe-ZmdkE .VfPpkd-YVzG2b::before{opacity:0;opacity:var(--mdc-primary-navigation-tab-active-hover-state-layer-opacity,0)}.ucf8re .VfPpkd-AznF2e.VfPpkd-AznF2e-OWXEXe-auswjd.VfPpkd-ksKsZd-mWPk3d-OWXEXe-AHe6Kc-XpnDCe .VfPpkd-YVzG2b::before,.ucf8re .VfPpkd-AznF2e.VfPpkd-AznF2e-OWXEXe-auswjd:not(.VfPpkd-ksKsZd-mWPk3d):focus .VfPpkd-YVzG2b::before{transition-duration:75ms;opacity:0;opacity:var(--mdc-primary-navigation-tab-active-focus-state-layer-opacity,0)}.ucf8re .VfPpkd-AznF2e.VfPpkd-AznF2e-OWXEXe-auswjd:not(.VfPpkd-ksKsZd-mWPk3d) .VfPpkd-YVzG2b::after{</w:t>
      </w:r>
      <w:proofErr w:type="spellStart"/>
      <w:r>
        <w:t>transition:opacity</w:t>
      </w:r>
      <w:proofErr w:type="spellEnd"/>
      <w:r>
        <w:t xml:space="preserve"> .15s linear}.ucf8re .VfPpkd-AznF2e.VfPpkd-AznF2e-OWXEXe-auswjd:not(.VfPpkd-ksKsZd-mWPk3d):active .VfPpkd-YVzG2b::after{transition-duration:75ms;opacity:0;opacity:var(--mdc-primary-navigation-tab-active-pressed-state-layer-opacity,0)}.ucf8re .VfPpkd-AznF2e.VfPpkd-AznF2e-OWXEXe-auswjd.VfPpkd-ksKsZd-mWPk3d{--mdc-ripple-fg-opacity:var(--mdc-primary-navigation-tab-active-pressed-state-layer-opacity,0)}.ucf8re .VfPpkd-AznF2e:not(.VfPpkd-AznF2e-OWXEXe-auswjd):hover .VfPpkd-YVzG2b::before,.ucf8re .VfPpkd-AznF2e:not(.VfPpkd-AznF2e-OWXEXe-auswjd).VfPpkd-ksKsZd-XxIAqe-OWXEXe-ZmdkE .VfPpkd-YVzG2b::before{opacity:0;opacity:var(--mdc-primary-navigation-tab-inactive-hover-state-layer-opacity,0)}.ucf8re .VfPpkd-AznF2e:not(.VfPpkd-AznF2e-OWXEXe-auswjd).VfPpkd-ksKsZd-mWPk3d-OWXEXe-AHe6Kc-XpnDCe .VfPpkd-YVzG2b::before,.ucf8re .VfPpkd-AznF2e:not(.VfPpkd-AznF2e-OWXEXe-auswjd):not(.VfPpkd-ksKsZd-mWPk3d):focus .VfPpkd-YVzG2b::before{transition-duration:75ms;opacity:0;opacity:var(--mdc-primary-navigation-tab-inactive-focus-state-layer-opacity,0)}.ucf8re .VfPpkd-AznF2e:not(.VfPpkd-AznF2e-OWXEXe-auswjd):not(.VfPpkd-ksKsZd-mWPk3d) .VfPpkd-YVzG2b::after{</w:t>
      </w:r>
      <w:proofErr w:type="spellStart"/>
      <w:r>
        <w:t>transition:opacity</w:t>
      </w:r>
      <w:proofErr w:type="spellEnd"/>
      <w:r>
        <w:t xml:space="preserve"> .15s linear}.ucf8re .VfPpkd-AznF2e:not(.VfPpkd-AznF2e-OWXEXe-auswjd):not(.VfPpkd-ksKsZd-mWPk3d):active .VfPpkd-YVzG2b::after{transition-duration:75ms;opacity:0;opacity:var(--mdc-primary-navigation-tab-inactive-pressed-state-layer-opacity,0)}.ucf8re .VfPpkd-AznF2e:not(.VfPpkd-AznF2e-OWXEXe-auswjd).VfPpkd-ksKsZd-mWPk3d{--mdc-ripple-fg-opacity:var(--mdc-primary-navigation-tab-inactive-pressed-state-layer-opacity,0)}.ucf8re .VfPpkd-AznF2e:not(.VfPpkd-AznF2e-OWXEXe-eu7FSc){height:64px;height:var(--mdc-primary-navigation-tab-container-height,64px)}.ucf8re .VfPpkd-AznF2e:not(:disabled).VfPpkd-AznF2e-OWXEXe-auswjd .</w:t>
      </w:r>
      <w:proofErr w:type="spellStart"/>
      <w:r>
        <w:t>VfPpkd-cfyjzb</w:t>
      </w:r>
      <w:proofErr w:type="spellEnd"/>
      <w:r>
        <w:t>{</w:t>
      </w:r>
      <w:proofErr w:type="spellStart"/>
      <w:r>
        <w:t>fill:currentColor</w:t>
      </w:r>
      <w:proofErr w:type="spellEnd"/>
      <w:r>
        <w:t>}.ucf8re .VfPpkd-AznF2e:not(:disabled):hover.VfPpkd-AznF2e-OWXEXe-auswjd .</w:t>
      </w:r>
      <w:proofErr w:type="spellStart"/>
      <w:r>
        <w:t>VfPpkd-cfyjzb</w:t>
      </w:r>
      <w:proofErr w:type="spellEnd"/>
      <w:r>
        <w:t>{</w:t>
      </w:r>
      <w:proofErr w:type="spellStart"/>
      <w:r>
        <w:t>fill:currentColor</w:t>
      </w:r>
      <w:proofErr w:type="spellEnd"/>
      <w:r>
        <w:t>}.ucf8re .VfPpkd-AznF2e:not(:disabled):focus.VfPpkd-AznF2e-OWXEXe-auswjd .</w:t>
      </w:r>
      <w:proofErr w:type="spellStart"/>
      <w:r>
        <w:t>VfPpkd-cfyjzb</w:t>
      </w:r>
      <w:proofErr w:type="spellEnd"/>
      <w:r>
        <w:t>{</w:t>
      </w:r>
      <w:proofErr w:type="spellStart"/>
      <w:r>
        <w:t>fill:currentColor</w:t>
      </w:r>
      <w:proofErr w:type="spellEnd"/>
      <w:r>
        <w:t>}.ucf8re .VfPpkd-AznF2e:not(:disabled):active.VfPpkd-AznF2e-OWXEXe-auswjd .</w:t>
      </w:r>
      <w:proofErr w:type="spellStart"/>
      <w:r>
        <w:t>VfPpkd-cfyjzb</w:t>
      </w:r>
      <w:proofErr w:type="spellEnd"/>
      <w:r>
        <w:t>{</w:t>
      </w:r>
      <w:proofErr w:type="spellStart"/>
      <w:r>
        <w:t>fill:currentColor</w:t>
      </w:r>
      <w:proofErr w:type="spellEnd"/>
      <w:r>
        <w:t>}.ucf8re .VfPpkd-AznF2e:disabled.VfPpkd-AznF2e-OWXEXe-auswjd .</w:t>
      </w:r>
      <w:proofErr w:type="spellStart"/>
      <w:r>
        <w:t>VfPpkd-cfyjzb</w:t>
      </w:r>
      <w:proofErr w:type="spellEnd"/>
      <w:r>
        <w:t>{</w:t>
      </w:r>
      <w:proofErr w:type="spellStart"/>
      <w:r>
        <w:t>fill:currentColor</w:t>
      </w:r>
      <w:proofErr w:type="spellEnd"/>
      <w:r>
        <w:t>}.ucf8re .VfPpkd-AznF2e:not(:disabled):not(.VfPpkd-AznF2e-OWXEXe-auswjd) .</w:t>
      </w:r>
      <w:proofErr w:type="spellStart"/>
      <w:r>
        <w:t>VfPpkd-cfyjzb</w:t>
      </w:r>
      <w:proofErr w:type="spellEnd"/>
      <w:r>
        <w:t>{</w:t>
      </w:r>
      <w:proofErr w:type="spellStart"/>
      <w:r>
        <w:t>fill:currentColor</w:t>
      </w:r>
      <w:proofErr w:type="spellEnd"/>
      <w:r>
        <w:t>}.ucf8re .VfPpkd-AznF2e:not(:disabled):hover:not(.VfPpkd-AznF2e-OWXEXe-auswjd) .</w:t>
      </w:r>
      <w:proofErr w:type="spellStart"/>
      <w:r>
        <w:t>VfPpkd-cfyjzb</w:t>
      </w:r>
      <w:proofErr w:type="spellEnd"/>
      <w:r>
        <w:t>{</w:t>
      </w:r>
      <w:proofErr w:type="spellStart"/>
      <w:r>
        <w:t>fill:currentColor</w:t>
      </w:r>
      <w:proofErr w:type="spellEnd"/>
      <w:r>
        <w:t>}.ucf8re .VfPpkd-AznF2e:not(:disabled):focus:not(.VfPpkd-AznF2e-OWXEXe-auswjd) .</w:t>
      </w:r>
      <w:proofErr w:type="spellStart"/>
      <w:r>
        <w:t>VfPpkd-cfyjzb</w:t>
      </w:r>
      <w:proofErr w:type="spellEnd"/>
      <w:r>
        <w:t>{</w:t>
      </w:r>
      <w:proofErr w:type="spellStart"/>
      <w:r>
        <w:t>fill:currentColor</w:t>
      </w:r>
      <w:proofErr w:type="spellEnd"/>
      <w:r>
        <w:t>}.ucf8re .VfPpkd-AznF2e:not(:disabled):active:not(.VfPpkd-AznF2e-OWXEXe-auswjd) .</w:t>
      </w:r>
      <w:proofErr w:type="spellStart"/>
      <w:r>
        <w:t>VfPpkd-cfyjzb</w:t>
      </w:r>
      <w:proofErr w:type="spellEnd"/>
      <w:r>
        <w:t>{</w:t>
      </w:r>
      <w:proofErr w:type="spellStart"/>
      <w:r>
        <w:t>fill:currentColor</w:t>
      </w:r>
      <w:proofErr w:type="spellEnd"/>
      <w:r>
        <w:t>}.ucf8re .VfPpkd-AznF2e:disabled:not(.VfPpkd-AznF2e-OWXEXe-auswjd) .VfPpkd-cfyjzb{fill:currentColor}.q2wkXd:nth-child(n):nth-child(n).VfPpkd-AznF2e-OWXEXe-auswjd .VfPpkd-jY41G-V67aGc{color:#01875f}.q2wkXd:nth-child(n):nth-child(n) .VfPpkd-AznF2e-wEcVzc-OWXEXe-NowJzb{border-color:#01875f}.P9KVBf .q2wkXd:nth-child(n):nth-child(n).VfPpkd-AznF2e-OWXEXe-auswjd .VfPpkd-jY41G-V67aGc{color:#00a173}.P9KVBf .q2wkXd:nth-child(n):nth-child(n) .VfPpkd-AznF2e-wEcVzc-OWXEXe-NowJzb{border-color:#00a173}.cvzg3c:nth-child(n):nth-child(n).VfPpkd-AznF2e-OWXEXe-auswjd .VfPpkd-jY41G-V67aGc{color:#01875f}.cvzg3c:nth-child(n):nth-child(n) .VfPpkd-AznF2e-wEcVzc-OWXEXe-NowJzb{border-color:#01875f}.P9KVBf .cvzg3c:nth-child(n):nth-child(n).VfPpkd-AznF2e-OWXEXe-auswjd .VfPpkd-jY41G-V67aGc{color:#00a173}.P9KVBf .cvzg3c:nth-child(n):nth-child(n) .VfPpkd-AznF2e-wEcVzc-OWXEXe-NowJzb{border-color:#00a173}.AthEce:nth-child(n):nth-child(n).VfPpkd-AznF2e-OWXEXe-auswjd .VfPpkd-jY41G-V67aGc{color:#0179ca}.AthEce:nth-child(n):nth-child(n) .VfPpkd-AznF2e-wEcVzc-OWXEXe-NowJzb{border-color:#0179ca}.P9KVBf .</w:t>
      </w:r>
      <w:proofErr w:type="spellStart"/>
      <w:r>
        <w:t>AthEce:nth-child</w:t>
      </w:r>
      <w:proofErr w:type="spellEnd"/>
      <w:r>
        <w:t>(n):nth-child(n).VfPpkd-AznF2e-OWXEXe-auswjd .VfPpkd-jY41G-V67aGc{color:#50b4f4}.P9KVBf .</w:t>
      </w:r>
      <w:proofErr w:type="spellStart"/>
      <w:r>
        <w:t>AthEce:nth-child</w:t>
      </w:r>
      <w:proofErr w:type="spellEnd"/>
      <w:r>
        <w:t>(n):nth-child(n) .VfPpkd-AznF2e-wEcVzc-OWXEXe-NowJzb{border-color:#50b4f4}.ROhV3c:nth-child(n):nth-child(n).VfPpkd-AznF2e-OWXEXe-auswjd .VfPpkd-jY41G-V67aGc{color:#c71c56}.ROhV3c:nth-child(n):nth-child(n) .VfPpkd-AznF2e-wEcVzc-OWXEXe-NowJzb{border-color:#c71c56}.P9KVBf .ROhV3c:nth-child(n):nth-child(n).VfPpkd-AznF2e-OWXEXe-auswjd .VfPpkd-jY41G-V67aGc{color:#ff3369}.P9KVBf .ROhV3c:nth-child(n):nth-child(n) .VfPpkd-AznF2e-wEcVzc-OWXEXe-NowJzb{border-color:#ff3369}.dUghbc:nth-child(n):nth-child(n).VfPpkd-AznF2e-OWXEXe-auswjd .VfPpkd-jY41G-V67aGc{color:rgb(32,33,36)}.dUghbc:nth-child(n):nth-child(n) .VfPpkd-AznF2e-wEcVzc-OWXEXe-NowJzb{border-color:rgb(32,33,36)}.P9KVBf .</w:t>
      </w:r>
      <w:proofErr w:type="spellStart"/>
      <w:r>
        <w:t>dUghbc:nth-child</w:t>
      </w:r>
      <w:proofErr w:type="spellEnd"/>
      <w:r>
        <w:t>(n):nth-child(n).VfPpkd-AznF2e-OWXEXe-auswjd .VfPpkd-jY41G-V67aGc{</w:t>
      </w:r>
      <w:proofErr w:type="spellStart"/>
      <w:r>
        <w:t>color:rgb</w:t>
      </w:r>
      <w:proofErr w:type="spellEnd"/>
      <w:r>
        <w:t>(232,234,237)}.P9KVBf .</w:t>
      </w:r>
      <w:proofErr w:type="spellStart"/>
      <w:r>
        <w:t>dUghbc:nth-child</w:t>
      </w:r>
      <w:proofErr w:type="spellEnd"/>
      <w:r>
        <w:t>(n):nth-child(n) .VfPpkd-AznF2e-wEcVzc-OWXEXe-NowJzb{border-color:rgb(232,234,237)}@media screen and (min-width:840px){.P8HBFd{display:block}}.JtbJpb{color:#01875f;fill:#01875f;stop-color:#01875f}.JtbJpb:not(:disabled){color:#01875f}.P9KVBf .</w:t>
      </w:r>
      <w:proofErr w:type="spellStart"/>
      <w:r>
        <w:t>JtbJpb</w:t>
      </w:r>
      <w:proofErr w:type="spellEnd"/>
      <w:r>
        <w:t>{color:#00a173;fill:#00a173;stop-color:#00a173}.P9KVBf .JtbJpb:not(:disabled){color:#00a173}.VuUAje{color:#01875f;fill:#01875f;stop-color:#01875f}.VuUAje:not(:disabled){color:#01875f}.P9KVBf .</w:t>
      </w:r>
      <w:proofErr w:type="spellStart"/>
      <w:r>
        <w:t>VuUAje</w:t>
      </w:r>
      <w:proofErr w:type="spellEnd"/>
      <w:r>
        <w:t>{color:#00a173;fill:#00a173;stop-color:#00a173}.P9KVBf .VuUAje:not(:disabled){color:#00a173}.nC9GBc{color:#0179ca;fill:#0179ca;stop-color:#0179ca}.nC9GBc:not(:disabled){color:#0179ca}.P9KVBf .nC9GBc{color:#50b4f4;fill:#50b4f4;stop-color:#50b4f4}.P9KVBf .nC9GBc:not(:disabled){color:#50b4f4}.bDwnVb{color:#c71c56;fill:#c71c56;stop-color:#c71c56}.bDwnVb:not(:disabled){color:#c71c56}.P9KVBf .</w:t>
      </w:r>
      <w:proofErr w:type="spellStart"/>
      <w:r>
        <w:t>bDwnVb</w:t>
      </w:r>
      <w:proofErr w:type="spellEnd"/>
      <w:r>
        <w:t xml:space="preserve">{color:#ff3369;fill:#ff3369;stop-color:#ff3369}.P9KVBf .bDwnVb:not(:disabled){color:#ff3369}.xCoTHe{color:rgb(32,33,36);fill:rgb(32,33,36);stop-color:rgb(32,33,36)}.xCoTHe:not(:disabled){color:rgb(32,33,36)}.P9KVBf .xCoTHe{color:rgb(232,234,237);fill:rgb(232,234,237);stop-color:rgb(232,234,237)}.P9KVBf .xCoTHe:not(:disabled){color:rgb(232,234,237)}.yyaGpb{display:flex;justify-content:center;width:100%}.P7NFWb{background-color:#fff;border-top:none;bottom:0;display:flex;height:48px;justify-content:center;left:0;position:static;width:100%;z-index:3}.P9KVBf .P7NFWb{background-color:rgb(32,33,36)}.uEz1ib{align-items:center;display:flex;flex:1;flex-direction:column;justify-content:center;max-width:112px}.jb05Ib{line-height:0;display:none}.WL3b7c{font-family:"Google Sans",Roboto,Arial,sans-serif;line-height:1.25rem;font-size:.875rem;letter-spacing:.0178571429em;font-weight:500;display:-webkit-box;-webkit-line-clamp:1;-webkit-box-orient:vertical}.Y4jiDf{color:rgb(95,99,104);fill:rgb(95,99,104);stop-color:rgb(95,99,104)}.Y4jiDf:not(:disabled){color:rgb(95,99,104)}.P9KVBf .Y4jiDf{color:rgb(154,160,166);fill:rgb(154,160,166);stop-color:rgb(154,160,166)}.P9KVBf .Y4jiDf:not(:disabled){color:rgb(154,160,166)}.sziCu{display:none}@media (any-pointer:coarse),(any-pointer:none){.jb05Ib{display:block}.P7NFWb{border-top:1px solid </w:t>
      </w:r>
      <w:proofErr w:type="spellStart"/>
      <w:r>
        <w:t>rgb</w:t>
      </w:r>
      <w:proofErr w:type="spellEnd"/>
      <w:r>
        <w:t xml:space="preserve">(218,220,224);height:56px;position:fixed}.P9KVBf .P7NFWb{border-top:1px solid </w:t>
      </w:r>
      <w:proofErr w:type="spellStart"/>
      <w:r>
        <w:t>rgb</w:t>
      </w:r>
      <w:proofErr w:type="spellEnd"/>
      <w:r>
        <w:t>(95,99,104)}}@media screen and (min-width:840px){.P7NFWb{display:none}}.hQnXo{background-color:#fff;margin:0;position:absolute;top:0;width:100vw}.hQnXo:not(:disabled){background-color:#fff}.P9KVBf .</w:t>
      </w:r>
      <w:proofErr w:type="spellStart"/>
      <w:r>
        <w:t>hQnXo</w:t>
      </w:r>
      <w:proofErr w:type="spellEnd"/>
      <w:r>
        <w:t>{</w:t>
      </w:r>
      <w:proofErr w:type="spellStart"/>
      <w:r>
        <w:t>background-color:rgb</w:t>
      </w:r>
      <w:proofErr w:type="spellEnd"/>
      <w:r>
        <w:t>(32,33,36)}.P9KVBf .hQnXo:not(:disabled){background-color:rgb(32,33,36)}.hQnXo.sMVRZe{height:100vh;left:0;z-index:5}.hQnXo.sMVRZe .</w:t>
      </w:r>
      <w:proofErr w:type="spellStart"/>
      <w:r>
        <w:t>ePyrDc</w:t>
      </w:r>
      <w:proofErr w:type="spellEnd"/>
      <w:r>
        <w:t>{</w:t>
      </w:r>
      <w:proofErr w:type="spellStart"/>
      <w:r>
        <w:t>border-color:rgb</w:t>
      </w:r>
      <w:proofErr w:type="spellEnd"/>
      <w:r>
        <w:t>(218,220,224);</w:t>
      </w:r>
      <w:proofErr w:type="spellStart"/>
      <w:r>
        <w:t>border-bottom:solid</w:t>
      </w:r>
      <w:proofErr w:type="spellEnd"/>
      <w:r>
        <w:t xml:space="preserve"> 1px}.</w:t>
      </w:r>
      <w:proofErr w:type="spellStart"/>
      <w:r>
        <w:t>hQnXo.sMVRZe</w:t>
      </w:r>
      <w:proofErr w:type="spellEnd"/>
      <w:r>
        <w:t xml:space="preserve"> .</w:t>
      </w:r>
      <w:proofErr w:type="spellStart"/>
      <w:r>
        <w:t>ePyrDc:not</w:t>
      </w:r>
      <w:proofErr w:type="spellEnd"/>
      <w:r>
        <w:t>(:disabled){</w:t>
      </w:r>
      <w:proofErr w:type="spellStart"/>
      <w:r>
        <w:t>border-color:rgb</w:t>
      </w:r>
      <w:proofErr w:type="spellEnd"/>
      <w:r>
        <w:t>(218,220,224)}.P9KVBf .</w:t>
      </w:r>
      <w:proofErr w:type="spellStart"/>
      <w:r>
        <w:t>hQnXo.sMVRZe</w:t>
      </w:r>
      <w:proofErr w:type="spellEnd"/>
      <w:r>
        <w:t xml:space="preserve"> .</w:t>
      </w:r>
      <w:proofErr w:type="spellStart"/>
      <w:r>
        <w:t>ePyrDc</w:t>
      </w:r>
      <w:proofErr w:type="spellEnd"/>
      <w:r>
        <w:t>{</w:t>
      </w:r>
      <w:proofErr w:type="spellStart"/>
      <w:r>
        <w:t>border-color:rgb</w:t>
      </w:r>
      <w:proofErr w:type="spellEnd"/>
      <w:r>
        <w:t>(95,99,104)}.P9KVBf .</w:t>
      </w:r>
      <w:proofErr w:type="spellStart"/>
      <w:r>
        <w:t>hQnXo.sMVRZe</w:t>
      </w:r>
      <w:proofErr w:type="spellEnd"/>
      <w:r>
        <w:t xml:space="preserve"> .ePyrDc:not(:disabled){border-color:rgb(95,99,104)}.ePyrDc{align-items:center;box-sizing:content-box;display:flex;height:48px;margin:0 2px;position:relative}.j1R2Me .Ic6Vy{color:rgb(95,99,104);fill:rgb(95,99,104);stop-color:rgb(95,99,104);font-size:18px;position:relative}.j1R2Me .Ic6Vy:not(:disabled){</w:t>
      </w:r>
      <w:proofErr w:type="spellStart"/>
      <w:r>
        <w:t>color:rgb</w:t>
      </w:r>
      <w:proofErr w:type="spellEnd"/>
      <w:r>
        <w:t>(95,99,104)}.P9KVBf .j1R2Me .Ic6Vy{color:rgb(154,160,166);fill:rgb(154,160,166);stop-color:rgb(154,160,166)}.P9KVBf .j1R2Me .Ic6Vy:not(:disabled){</w:t>
      </w:r>
      <w:proofErr w:type="spellStart"/>
      <w:r>
        <w:t>color:rgb</w:t>
      </w:r>
      <w:proofErr w:type="spellEnd"/>
      <w:r>
        <w:t>(154,160,166)}.</w:t>
      </w:r>
      <w:proofErr w:type="spellStart"/>
      <w:r>
        <w:t>UJwHBc</w:t>
      </w:r>
      <w:proofErr w:type="spellEnd"/>
      <w:r>
        <w:t xml:space="preserve"> .opB26b{color:rgb(95,99,104);fill:rgb(95,99,104);stop-color:rgb(95,99,104);font-size:24px;position:relative}.UJwHBc .opB26b:not(:disabled){</w:t>
      </w:r>
      <w:proofErr w:type="spellStart"/>
      <w:r>
        <w:t>color:rgb</w:t>
      </w:r>
      <w:proofErr w:type="spellEnd"/>
      <w:r>
        <w:t>(95,99,104)}.P9KVBf .</w:t>
      </w:r>
      <w:proofErr w:type="spellStart"/>
      <w:r>
        <w:t>UJwHBc</w:t>
      </w:r>
      <w:proofErr w:type="spellEnd"/>
      <w:r>
        <w:t xml:space="preserve"> .opB26b{color:rgb(154,160,166);fill:rgb(154,160,166);stop-color:rgb(154,160,166)}.P9KVBf .</w:t>
      </w:r>
      <w:proofErr w:type="spellStart"/>
      <w:r>
        <w:t>UJwHBc</w:t>
      </w:r>
      <w:proofErr w:type="spellEnd"/>
      <w:r>
        <w:t xml:space="preserve"> .opB26b:not(:disabled){color:rgb(154,160,166)}.j1R2Me{display:none;height:48px;padding:15px 17px}.</w:t>
      </w:r>
      <w:proofErr w:type="spellStart"/>
      <w:r>
        <w:t>UJwHBc</w:t>
      </w:r>
      <w:proofErr w:type="spellEnd"/>
      <w:r>
        <w:t xml:space="preserve">{display:inline;height:48px;padding:12px 12px </w:t>
      </w:r>
      <w:proofErr w:type="spellStart"/>
      <w:r>
        <w:t>12px</w:t>
      </w:r>
      <w:proofErr w:type="spellEnd"/>
      <w:r>
        <w:t xml:space="preserve"> 24px}.</w:t>
      </w:r>
      <w:proofErr w:type="spellStart"/>
      <w:r>
        <w:t>XLWCmc</w:t>
      </w:r>
      <w:proofErr w:type="spellEnd"/>
      <w:r>
        <w:t>{height:48px;padding:17px 19px;position:relative;width:52px}.</w:t>
      </w:r>
      <w:proofErr w:type="spellStart"/>
      <w:r>
        <w:t>XLWCmc</w:t>
      </w:r>
      <w:proofErr w:type="spellEnd"/>
      <w:r>
        <w:t xml:space="preserve"> .VFjhDf{color:rgb(95,99,104);fill:rgb(95,99,104);stop-color:rgb(95,99,104);font-size:14px}.XLWCmc .</w:t>
      </w:r>
      <w:proofErr w:type="spellStart"/>
      <w:r>
        <w:t>VFjhDf:not</w:t>
      </w:r>
      <w:proofErr w:type="spellEnd"/>
      <w:r>
        <w:t>(:disabled){</w:t>
      </w:r>
      <w:proofErr w:type="spellStart"/>
      <w:r>
        <w:t>color:rgb</w:t>
      </w:r>
      <w:proofErr w:type="spellEnd"/>
      <w:r>
        <w:t>(95,99,104)}.P9KVBf .</w:t>
      </w:r>
      <w:proofErr w:type="spellStart"/>
      <w:r>
        <w:t>XLWCmc</w:t>
      </w:r>
      <w:proofErr w:type="spellEnd"/>
      <w:r>
        <w:t xml:space="preserve"> .VFjhDf{color:rgb(154,160,166);fill:rgb(154,160,166);stop-color:rgb(154,160,166)}.P9KVBf .</w:t>
      </w:r>
      <w:proofErr w:type="spellStart"/>
      <w:r>
        <w:t>XLWCmc</w:t>
      </w:r>
      <w:proofErr w:type="spellEnd"/>
      <w:r>
        <w:t xml:space="preserve"> .VFjhDf:not(:disabled){color:rgb(154,160,166)}.HWAcU{font-family:"Google Sans",Roboto,Arial,sans-serif;line-height:1.5rem;font-size:1rem;letter-spacing:.00625em;font-weight:500;font-weight:400;color:rgb(32,33,36);fill:rgb(32,33,36);stop-color:rgb(32,33,36);height:48px;width:100%}.HWAcU:not(:disabled){color:rgb(32,33,36)}.P9KVBf .HWAcU{color:rgb(232,234,237);fill:rgb(232,234,237);stop-color:rgb(232,234,237)}.P9KVBf .HWAcU:not(:disabled){color:rgb(232,234,237)}.wirelessAndroidFinskyBoqWebChromeMaterialchromewebHeaderSearchbarSearchBarSearchInput::-webkit-input-placeholder{font-family:"Google Sans",Roboto,Arial,sans-serif;line-height:1.5rem;font-size:1rem;letter-spacing:.00625em;font-weight:500;font-weight:400;color:rgb(95,99,104);fill:rgb(95,99,104);stop-color:rgb(95,99,104)}.HWAcU::placeholder{font-family:"Google Sans",Roboto,Arial,sans-serif;line-height:1.5rem;font-size:1rem;letter-spacing:.00625em;font-weight:500;font-weight:400;color:rgb(95,99,104);fill:rgb(95,99,104);stop-color:rgb(95,99,104)}.wirelessAndroidFinskyBoqWebChromeMaterialchromewebHeaderSearchbarSearchBarSearchInput::-webkit-input-placeholder:not(:disabled){color:rgb(95,99,104)}.HWAcU::placeholder:not(:disabled){color:rgb(95,99,104)}.modeDarkTheme .wirelessAndroidFinskyBoqWebChromeMaterialchromewebHeaderSearchbarSearchBarSearchInput::-webkit-input-placeholder{color:rgb(154,160,166);fill:rgb(154,160,166);stop-color:rgb(154,160,166)}.P9KVBf .HWAcU::placeholder{color:rgb(154,160,166);fill:rgb(154,160,166);stop-color:rgb(154,160,166)}.modeDarkTheme .wirelessAndroidFinskyBoqWebChromeMaterialchromewebHeaderSearchbarSearchBarSearchInput::-webkit-input-placeholder:not(:disabled){color:rgb(154,160,166)}.P9KVBf .HWAcU::placeholder:not(:disabled){color:rgb(154,160,166)}.YVhSle{align-items:center;display:flex;height:100%;min-height:36px;margin:6px 0;position:relative}.YVhSle[aria-selected=true]{background-color:rgba(32,33,36,.04)}.YVhSle[aria-selected=true]:not(:disabled){background-color:rgba(32,33,36,.04)}.P9KVBf .YVhSle[aria-selected=true]{background-color:rgba(232,234,237,.04)}.P9KVBf .YVhSle[aria-selected=true]:not(:disabled){background-color:rgba(232,234,237,.04)}.YVhSle[aria-selected=false]{background:none}.H3UN0{overflow:auto}.fWLDob{color:rgb(95,99,104);fill:rgb(95,99,104);stop-color:rgb(95,99,104);align-items:center;display:flex;height:100%}.fWLDob:not(:disabled){color:rgb(95,99,104)}.P9KVBf .fWLDob{color:rgb(154,160,166);fill:rgb(154,160,166);stop-color:rgb(154,160,166)}.P9KVBf .fWLDob:not(:disabled){color:rgb(154,160,166)}.FfLSic{color:rgb(32,33,36);fill:rgb(32,33,36);stop-color:rgb(32,33,36);align-items:center;display:flex;height:100%}.FfLSic:not(:disabled){color:rgb(32,33,36)}.P9KVBf .FfLSic{color:rgb(232,234,237);fill:rgb(232,234,237);stop-color:rgb(232,234,237)}.P9KVBf .FfLSic:not(:disabled){color:rgb(232,234,237)}.QTWoUe{display:block;height:100%;outline:none;width:100%}.VnJy5c{height:32px;margin:0 12px 0 22px;position:relative;width:32px}.VnJy5c .dbAtlf{color:rgb(95,99,104);fill:rgb(95,99,104);stop-color:rgb(95,99,104);font-size:20px;padding:6px}.VnJy5c .</w:t>
      </w:r>
      <w:proofErr w:type="spellStart"/>
      <w:r>
        <w:t>dbAtlf:not</w:t>
      </w:r>
      <w:proofErr w:type="spellEnd"/>
      <w:r>
        <w:t>(:disabled){</w:t>
      </w:r>
      <w:proofErr w:type="spellStart"/>
      <w:r>
        <w:t>color:rgb</w:t>
      </w:r>
      <w:proofErr w:type="spellEnd"/>
      <w:r>
        <w:t>(95,99,104)}.P9KVBf .VnJy5c .dbAtlf{color:rgb(154,160,166);fill:rgb(154,160,166);stop-color:rgb(154,160,166)}.P9KVBf .VnJy5c .dbAtlf:not(:disabled){color:rgb(154,160,166)}.OWBiB{border-radius:8px;height:32px;width:32px}.WuMlDe{font-size:.875rem;font-weight:400;letter-spacing:.0178571429em;line-height:1.25rem}.oWSyie{font-family:Roboto,Arial,sans-serif;line-height:1rem;font-size:.75rem;letter-spacing:.025em;font-weight:400}.oWSyie .sRzXp{font-size:9px}.XPmdRc{font-weight:500}.NGOzcb{display:inline;margin-left:auto;padding:0 26px}.</w:t>
      </w:r>
      <w:proofErr w:type="spellStart"/>
      <w:r>
        <w:t>NGOzcb</w:t>
      </w:r>
      <w:proofErr w:type="spellEnd"/>
      <w:r>
        <w:t xml:space="preserve"> .UzumSc{color:rgb(95,99,104);fill:rgb(95,99,104);stop-color:rgb(95,99,104);font-size:16px}.NGOzcb .</w:t>
      </w:r>
      <w:proofErr w:type="spellStart"/>
      <w:r>
        <w:t>UzumSc:not</w:t>
      </w:r>
      <w:proofErr w:type="spellEnd"/>
      <w:r>
        <w:t>(:disabled){</w:t>
      </w:r>
      <w:proofErr w:type="spellStart"/>
      <w:r>
        <w:t>color:rgb</w:t>
      </w:r>
      <w:proofErr w:type="spellEnd"/>
      <w:r>
        <w:t>(95,99,104)}.P9KVBf .</w:t>
      </w:r>
      <w:proofErr w:type="spellStart"/>
      <w:r>
        <w:t>NGOzcb</w:t>
      </w:r>
      <w:proofErr w:type="spellEnd"/>
      <w:r>
        <w:t xml:space="preserve"> .UzumSc{color:rgb(154,160,166);fill:rgb(154,160,166);stop-color:rgb(154,160,166)}.P9KVBf .</w:t>
      </w:r>
      <w:proofErr w:type="spellStart"/>
      <w:r>
        <w:t>NGOzcb</w:t>
      </w:r>
      <w:proofErr w:type="spellEnd"/>
      <w:r>
        <w:t xml:space="preserve"> .</w:t>
      </w:r>
      <w:proofErr w:type="spellStart"/>
      <w:r>
        <w:t>UzumSc:not</w:t>
      </w:r>
      <w:proofErr w:type="spellEnd"/>
      <w:r>
        <w:t>(:disabled){</w:t>
      </w:r>
      <w:proofErr w:type="spellStart"/>
      <w:r>
        <w:t>color:rgb</w:t>
      </w:r>
      <w:proofErr w:type="spellEnd"/>
      <w:r>
        <w:t>(154,160,166)}@media (hover:hover){.QvOuef{align-self:start;position:relative;width:100%}.hQnXo{background-color:rgb(241,243,244);border-radius:8px;margin:4px auto;max-width:720px;min-width:285px;position:relative;width:calc(100vw - 320px)}.hQnXo:not(:disabled){background-color:rgb(241,243,244)}.P9KVBf .</w:t>
      </w:r>
      <w:proofErr w:type="spellStart"/>
      <w:r>
        <w:t>hQnXo</w:t>
      </w:r>
      <w:proofErr w:type="spellEnd"/>
      <w:r>
        <w:t>{</w:t>
      </w:r>
      <w:proofErr w:type="spellStart"/>
      <w:r>
        <w:t>background-color:rgb</w:t>
      </w:r>
      <w:proofErr w:type="spellEnd"/>
      <w:r>
        <w:t xml:space="preserve">(60,64,67)}.P9KVBf .hQnXo:not(:disabled){background-color:rgb(60,64,67)}.hQnXo.sMVRZe{background-color:#fff;box-shadow:0 1px 2px </w:t>
      </w:r>
      <w:proofErr w:type="spellStart"/>
      <w:r>
        <w:t>rgba</w:t>
      </w:r>
      <w:proofErr w:type="spellEnd"/>
      <w:r>
        <w:t>(60,64,67,.3),0 1px 3px 1px rgba(60,64,67,.15);height:unset;left:unset}.hQnXo.sMVRZe:not(:disabled){background-color:#fff}.P9KVBf .</w:t>
      </w:r>
      <w:proofErr w:type="spellStart"/>
      <w:r>
        <w:t>hQnXo.sMVRZe</w:t>
      </w:r>
      <w:proofErr w:type="spellEnd"/>
      <w:r>
        <w:t>{</w:t>
      </w:r>
      <w:proofErr w:type="spellStart"/>
      <w:r>
        <w:t>background-color:rgb</w:t>
      </w:r>
      <w:proofErr w:type="spellEnd"/>
      <w:r>
        <w:t>(32,33,36)}.P9KVBf .hQnXo.sMVRZe:not(:disabled){background-color:rgb(32,33,36)}.P9KVBf .</w:t>
      </w:r>
      <w:proofErr w:type="spellStart"/>
      <w:r>
        <w:t>hQnXo.sMVRZe</w:t>
      </w:r>
      <w:proofErr w:type="spellEnd"/>
      <w:r>
        <w:t xml:space="preserve">{box-shadow:0 1px 2px </w:t>
      </w:r>
      <w:proofErr w:type="spellStart"/>
      <w:r>
        <w:t>rgba</w:t>
      </w:r>
      <w:proofErr w:type="spellEnd"/>
      <w:r>
        <w:t>(0,0,0,.3),0 1px 3px 1px rgba(0,0,0,.15)}.j1R2Me{display:inline}.UJwHBc,.NGOzcb{display:none}.VnJy5c{margin:0 12px}.VnJy5c .</w:t>
      </w:r>
      <w:proofErr w:type="spellStart"/>
      <w:r>
        <w:t>dbAtlf</w:t>
      </w:r>
      <w:proofErr w:type="spellEnd"/>
      <w:r>
        <w:t>{font-size:18px;padding:7px}}@media screen and (</w:t>
      </w:r>
      <w:proofErr w:type="spellStart"/>
      <w:r>
        <w:t>hover:hover</w:t>
      </w:r>
      <w:proofErr w:type="spellEnd"/>
      <w:r>
        <w:t>) and (min-width:840px){.</w:t>
      </w:r>
      <w:proofErr w:type="spellStart"/>
      <w:r>
        <w:t>hQnXo</w:t>
      </w:r>
      <w:proofErr w:type="spellEnd"/>
      <w:r>
        <w:t>{margin:8px auto}}@media screen and (</w:t>
      </w:r>
      <w:proofErr w:type="spellStart"/>
      <w:r>
        <w:t>hover:hover</w:t>
      </w:r>
      <w:proofErr w:type="spellEnd"/>
      <w:r>
        <w:t>) and (min-width:960px){.QvOuef{position:absolute}.hQnXo{width:calc(100vw - 420px)}}@media screen and (</w:t>
      </w:r>
      <w:proofErr w:type="spellStart"/>
      <w:r>
        <w:t>hover:none</w:t>
      </w:r>
      <w:proofErr w:type="spellEnd"/>
      <w:r>
        <w:t>) and (min-width:840px){.QvOuef{align-self:start;position:relative;width:100%}.hQnXo{background-color:rgb(241,243,244);border-radius:8px;margin:4px auto;max-width:720px;min-width:285px;position:relative;width:calc(100vw - 320px)}.hQnXo:not(:disabled){background-color:rgb(241,243,244)}.P9KVBf .</w:t>
      </w:r>
      <w:proofErr w:type="spellStart"/>
      <w:r>
        <w:t>hQnXo</w:t>
      </w:r>
      <w:proofErr w:type="spellEnd"/>
      <w:r>
        <w:t>{</w:t>
      </w:r>
      <w:proofErr w:type="spellStart"/>
      <w:r>
        <w:t>background-color:rgb</w:t>
      </w:r>
      <w:proofErr w:type="spellEnd"/>
      <w:r>
        <w:t xml:space="preserve">(60,64,67)}.P9KVBf .hQnXo:not(:disabled){background-color:rgb(60,64,67)}.hQnXo.sMVRZe{background-color:#fff;box-shadow:0 1px 2px </w:t>
      </w:r>
      <w:proofErr w:type="spellStart"/>
      <w:r>
        <w:t>rgba</w:t>
      </w:r>
      <w:proofErr w:type="spellEnd"/>
      <w:r>
        <w:t>(60,64,67,.3),0 1px 3px 1px rgba(60,64,67,.15);height:unset;left:unset}.hQnXo.sMVRZe:not(:disabled){background-color:#fff}.P9KVBf .</w:t>
      </w:r>
      <w:proofErr w:type="spellStart"/>
      <w:r>
        <w:t>hQnXo.sMVRZe</w:t>
      </w:r>
      <w:proofErr w:type="spellEnd"/>
      <w:r>
        <w:t>{</w:t>
      </w:r>
      <w:proofErr w:type="spellStart"/>
      <w:r>
        <w:t>background-color:rgb</w:t>
      </w:r>
      <w:proofErr w:type="spellEnd"/>
      <w:r>
        <w:t>(32,33,36)}.P9KVBf .hQnXo.sMVRZe:not(:disabled){background-color:rgb(32,33,36)}.P9KVBf .</w:t>
      </w:r>
      <w:proofErr w:type="spellStart"/>
      <w:r>
        <w:t>hQnXo.sMVRZe</w:t>
      </w:r>
      <w:proofErr w:type="spellEnd"/>
      <w:r>
        <w:t xml:space="preserve">{box-shadow:0 1px 2px </w:t>
      </w:r>
      <w:proofErr w:type="spellStart"/>
      <w:r>
        <w:t>rgba</w:t>
      </w:r>
      <w:proofErr w:type="spellEnd"/>
      <w:r>
        <w:t>(0,0,0,.3),0 1px 3px 1px rgba(0,0,0,.15)}.j1R2Me{display:inline}.UJwHBc,.NGOzcb{display:none}.VnJy5c{margin:0 12px}.VnJy5c .</w:t>
      </w:r>
      <w:proofErr w:type="spellStart"/>
      <w:r>
        <w:t>dbAtlf</w:t>
      </w:r>
      <w:proofErr w:type="spellEnd"/>
      <w:r>
        <w:t>{font-size:18px;padding:7px}}@media screen and (</w:t>
      </w:r>
      <w:proofErr w:type="spellStart"/>
      <w:r>
        <w:t>hover:none</w:t>
      </w:r>
      <w:proofErr w:type="spellEnd"/>
      <w:r>
        <w:t>) and (min-width:840px) and (min-width:840px){.</w:t>
      </w:r>
      <w:proofErr w:type="spellStart"/>
      <w:r>
        <w:t>hQnXo</w:t>
      </w:r>
      <w:proofErr w:type="spellEnd"/>
      <w:r>
        <w:t>{margin:8px auto}}@media screen and (</w:t>
      </w:r>
      <w:proofErr w:type="spellStart"/>
      <w:r>
        <w:t>hover:none</w:t>
      </w:r>
      <w:proofErr w:type="spellEnd"/>
      <w:r>
        <w:t xml:space="preserve">) and (min-width:840px) and (min-width:960px){.QvOuef{position:absolute}.hQnXo{width:calc(100vw - 420px)}}.oc9n0c{align-items:center;display:flex;margin:0 10px 0 auto}.r9optf{color:rgb(95,99,104);fill:rgb(95,99,104);stop-color:rgb(95,99,104)}.r9optf:not(:disabled){color:rgb(95,99,104)}.P9KVBf .r9optf{color:rgb(154,160,166);fill:rgb(154,160,166);stop-color:rgb(154,160,166)}.P9KVBf .r9optf:not(:disabled){color:rgb(154,160,166)}.oPjgQb{align-items:center;display:flex;height:56px;width:100%}.QKrU5e{box-shadow:0 4px 5px 0 </w:t>
      </w:r>
      <w:proofErr w:type="spellStart"/>
      <w:r>
        <w:t>rgba</w:t>
      </w:r>
      <w:proofErr w:type="spellEnd"/>
      <w:r>
        <w:t xml:space="preserve">(0,0,0,.14),0 1px 10px 0 </w:t>
      </w:r>
      <w:proofErr w:type="spellStart"/>
      <w:r>
        <w:t>rgba</w:t>
      </w:r>
      <w:proofErr w:type="spellEnd"/>
      <w:r>
        <w:t>(0,0,0,.12),0 2px 4px -1px rgba(0,0,0,.2)}.S3WLMd{background-color:#fff;position:fixed;top:0;transition:box-shadow .2s ease-in-out;width:100%;z-index:3}.P9KVBf .S3WLMd{background-color:rgb(32,33,36)}.f0UV3d{color:rgb(95,99,104);fill:rgb(95,99,104);stop-color:rgb(95,99,104);font-family:"Google Sans",Roboto,Arial,sans-serif;line-height:1.75rem;font-size:1.375rem;letter-spacing:0;font-weight:400;font-weight:500;align-items:center;display:flex;height:100%;margin:0 16px;white-space:nowrap;z-index:1}.f0UV3d:not(:disabled){color:rgb(95,99,104)}.P9KVBf .f0UV3d{color:rgb(154,160,166);fill:rgb(154,160,166);stop-color:rgb(154,160,166)}.P9KVBf .f0UV3d:not(:disabled){color:rgb(154,160,166)}.f0UV3d:focus:not(:focus-visible){outline:none}.kOqhQd{margin-right:8px;height:40px;width:40px}@media (</w:t>
      </w:r>
      <w:proofErr w:type="spellStart"/>
      <w:r>
        <w:t>hover:none</w:t>
      </w:r>
      <w:proofErr w:type="spellEnd"/>
      <w:r>
        <w:t>){.</w:t>
      </w:r>
      <w:proofErr w:type="spellStart"/>
      <w:r>
        <w:t>SwliHe</w:t>
      </w:r>
      <w:proofErr w:type="spellEnd"/>
      <w:r>
        <w:t>{</w:t>
      </w:r>
      <w:proofErr w:type="spellStart"/>
      <w:r>
        <w:t>display:none</w:t>
      </w:r>
      <w:proofErr w:type="spellEnd"/>
      <w:r>
        <w:t>}}@media screen and (min-width:840px){.</w:t>
      </w:r>
      <w:proofErr w:type="spellStart"/>
      <w:r>
        <w:t>oPjgQb</w:t>
      </w:r>
      <w:proofErr w:type="spellEnd"/>
      <w:r>
        <w:t>{height:64px}.f0UV3d{margin:0 14px 0 28px}.SwliHe{display:flex}}.FpDhcd{display:block}.KwzY2{display:none}@media (any-pointer:coarse),(any-pointer:none){.FpDhcd{display:none}.KwzY2{display:block}}.glB9Ve{margin-top:128px}.Czez9d{margin-top:104px}.glB9Ve.xsXTx,.Czez9d.xsXTx{margin-top:0}.nI07g{margin-left:24px;margin-right:24px}@media screen and (min-width:600px){.nI07g{margin-left:48px;margin-right:48px}}@media screen and (min-width:1280px){.nI07g{margin-left:72px;margin-right:72px}}@media screen and (min-width:1440px){.nI07g{margin-left:auto;margin-right:auto;max-width:1296px}}@media (any-pointer:coarse),(any-pointer:none){.glB9Ve{margin-top:80px}.Czez9d{margin-top:56px}}@media screen and (min-width:840px){.glB9Ve{margin-top:88px}.Czez9d{margin-top:64px}}.PbKvK{background-position:center;background-repeat:no-repeat;background-size:contain;display:inline-block;vertical-align:middle;background-image:url(data:image/png;base64,iVBORw0KGgoAAAANSUhEUgAAABAAAAAQCAQAAAC1+jfqAAAAXUlEQVR4AaXRwQ3AIAiF4Y7AKG70r8KojOAG1DYxcDB5Teq74RdRvFLkG3gWhhPkSuDYKnXAYJItk9EAVtuNWAHf5bfZJl4gjiAK5DkdnE5I3UJfUj9TD0qP+vdv3sq2BlCSAd3JAAAAAElFTkSuQmCC);height:20px;margin-bottom:2px;width:20px}.Fgrxaf{margin-top:-12px}.AFTNG{color:#aecbfa;cursor:pointer;font-weight:400;padding:0 10px}.AFTNG:hover{text-decoration:underline}.AFTNG:visited{color:#aecbfa;cursor:pointer}.DiJ38{bottom:5px;position:fixed;width:100%;z-index:100}.CpIzte{background-color:#333;color:#fff;display:flex;font-size:16px;justify-content:center;padding-top:10px}.NresQd{font-weight:600;padding-right:10px}.za2PWe{margin-bottom:5px;margin-left:10px;width:80px}.T4LgNb{bottom:0;left:0;top:0;right:0;position:absolute;z-index:1}.QMEh5b{position:absolute;top:0;left:0;right:0;z-index:3}.AOq4tb{height:56px}.kFwPee{position:relative;z-index:1;height:100%}.ydMMEb{height:56px;width:100%}.SSPGKf{overflow-y:hidden;position:absolute;bottom:0;left:0;right:0;top:0}.ecJEib .AOq4tb,.ecJEib .</w:t>
      </w:r>
      <w:proofErr w:type="spellStart"/>
      <w:r>
        <w:t>ydMMEb</w:t>
      </w:r>
      <w:proofErr w:type="spellEnd"/>
      <w:r>
        <w:t>{height:64px}.e2G3Fb.EWZcud .AOq4tb,.e2G3Fb.EWZcud .</w:t>
      </w:r>
      <w:proofErr w:type="spellStart"/>
      <w:r>
        <w:t>ydMMEb</w:t>
      </w:r>
      <w:proofErr w:type="spellEnd"/>
      <w:r>
        <w:t>{height:48px}.e2G3Fb.b30Rkd .AOq4tb,.e2G3Fb.b30Rkd .</w:t>
      </w:r>
      <w:proofErr w:type="spellStart"/>
      <w:r>
        <w:t>ydMMEb</w:t>
      </w:r>
      <w:proofErr w:type="spellEnd"/>
      <w:r>
        <w:t>{height:56px}.k8Lt0 .I3xX3c{</w:t>
      </w:r>
      <w:proofErr w:type="spellStart"/>
      <w:r>
        <w:t>display:table-row;position:static!important</w:t>
      </w:r>
      <w:proofErr w:type="spellEnd"/>
      <w:r>
        <w:t>}.yb6DRb .I3xX3c{flex:1}.k8Lt0 .I3xX3c .T4LgNb{</w:t>
      </w:r>
      <w:proofErr w:type="spellStart"/>
      <w:r>
        <w:t>display:table-cell</w:t>
      </w:r>
      <w:proofErr w:type="spellEnd"/>
      <w:r>
        <w:t>}.k8Lt0 .AKYKSb{display:table-row;height:1px;overflow:hidden}.SSPGKf{overflow:visible}.SSPGKf{position:relative;min-height:100%}.SSPGKf.BIIBbc{height:100%;overflow:hidden}.kFwPee{backface-visibility:hidden;min-height:100%;height:auto}.T4LgNb{min-height:100%;position:relative}.T4LgNb.eejsDc{min-height:100%;overflow-y:hidden;-webkit-overflow-scrolling:auto}.QMEh5b{position:fixed}.hzXhtf{margin-top:35px}@media screen and (max-width:600px){.hzXhtf{margin:15px}}.G1bOXe{margin-bottom:10px;padding:0 5px}.</w:t>
      </w:r>
      <w:proofErr w:type="spellStart"/>
      <w:r>
        <w:t>gSseUb</w:t>
      </w:r>
      <w:proofErr w:type="spellEnd"/>
      <w:r>
        <w:t>{margin:10px 0;padding:0 5px}.DP1Mwc{cursor:default;margin-bottom:20px;width:100%}@media screen and (max-width:600px){.eHV3tf{overflow-x:scroll}}.TKhAtc{text-transform:capitalize}.bPQqNd{text-transform:none;white-space:normal}.vbf8zf{font-weight:500;min-width:138px}.NP394d{left:-6px;margin:0;position:relative}.s0RRP{min-width:146px;padding-right:12px;text-align:right;white-space:nowrap}.P76IPc{white-space:nowrap}.yUbvac,.bPQqNd{display:inline-block;vertical-align:top}.MGp9Hd{border-bottom:1px #aaa solid;font-size:14px;margin-bottom:30px;padding-bottom:30px}.gBi0uc{margin-top:10px}.hXU9Zb{color:rgb(32,33,36);fill:rgb(32,33,36);stop-color:rgb(32,33,36);font-family:"Google Sans",Helvetica,Arial,</w:t>
      </w:r>
      <w:proofErr w:type="spellStart"/>
      <w:r>
        <w:t>sans-serif;font-family</w:t>
      </w:r>
      <w:proofErr w:type="spellEnd"/>
      <w:r>
        <w:t>:"Google Sans",Roboto,Arial,sans-serif;line-height:1.75rem;font-size:1.375rem;letter-spacing:0;font-weight:400}.hXU9Zb:not(:disabled){color:rgb(32,33,36)}.P9KVBf .hXU9Zb{color:rgb(232,234,237);fill:rgb(232,234,237);stop-color:rgb(232,234,237)}.P9KVBf .hXU9Zb:not(:disabled){</w:t>
      </w:r>
      <w:proofErr w:type="spellStart"/>
      <w:r>
        <w:t>color:rgb</w:t>
      </w:r>
      <w:proofErr w:type="spellEnd"/>
      <w:r>
        <w:t>(232,234,237)}@media screen and (max-width:600px){.hzXhtf{margin:inherit}}.hzXhtf{margin-top:35px}.MGp9Hd{border-color:rgb(232,234,237);color:rgb(32,33,36);fill:rgb(32,33,36);stop-color:rgb(32,33,36);font-family:Roboto,Helvetica,Arial,sans-serif;font-size:1rem;font-weight:400;letter-spacing:.00625em;line-height:1.5rem}.MGp9Hd:not(:disabled){border-color:rgb(232,234,237)}.P9KVBf .MGp9Hd{</w:t>
      </w:r>
      <w:proofErr w:type="spellStart"/>
      <w:r>
        <w:t>border-color:rgb</w:t>
      </w:r>
      <w:proofErr w:type="spellEnd"/>
      <w:r>
        <w:t>(60,64,67)}.P9KVBf .MGp9Hd:not(:disabled){border-color:rgb(60,64,67)}.MGp9Hd:not(:disabled){color:rgb(32,33,36)}.P9KVBf .MGp9Hd{color:rgb(232,234,237);fill:rgb(232,234,237);stop-color:rgb(232,234,237)}.P9KVBf .MGp9Hd:not(:disabled){color:rgb(232,234,237)}.EPx5Nd{border:inherit}.QteW8d{color:rgb(95,99,104);fill:rgb(95,99,104);stop-color:rgb(95,99,104);font-family:"Google Sans",Helvetica,Arial,sans-serif;font-size:1rem;font-weight:400;letter-spacing:.0125em;line-height:1.5rem;margin:0 0 1rem;padding:0}.QteW8d:not(:disabled){color:rgb(95,99,104)}.P9KVBf .QteW8d{color:rgb(154,160,166);fill:rgb(154,160,166);stop-color:rgb(154,160,166)}.P9KVBf .QteW8d:not(:disabled){color:rgb(154,160,166)}.gBi0uc{color:rgb(32,33,36);fill:rgb(32,33,36);stop-color:rgb(32,33,36);line-height:2rem;margin-top:.5rem}.gBi0uc:not(:disabled){color:rgb(32,33,36)}.P9KVBf .gBi0uc{color:rgb(232,234,237);fill:rgb(232,234,237);stop-color:rgb(232,234,237)}.P9KVBf .gBi0uc:not(:disabled){color:rgb(232,234,237)}.zpJD4e{margin:auto .875rem}.G1bOXe{color:rgb(32,33,36);fill:rgb(32,33,36);stop-color:rgb(32,33,36);font-family:"Google Sans",Helvetica,Arial,sans-serif;font-size:1rem;font-weight:400;letter-spacing:.0125em;line-height:1.5rem;margin:0 0 .5rem;padding:0}.G1bOXe:not(:disabled){color:rgb(32,33,36)}.P9KVBf .G1bOXe{color:rgb(232,234,237);fill:rgb(232,234,237);stop-color:rgb(232,234,237)}.P9KVBf .G1bOXe:not(:disabled){color:rgb(232,234,237)}.gSseUb{font-family:Roboto,Arial,sans-serif;line-height:1rem;font-size:.75rem;letter-spacing:.025em;font-weight:400;color:rgb(32,33,36);fill:rgb(32,33,36);stop-color:rgb(32,33,36);margin:1rem 0;padding:inherit}.gSseUb:not(:disabled){color:rgb(32,33,36)}.P9KVBf .gSseUb{color:rgb(232,234,237);fill:rgb(232,234,237);stop-color:rgb(232,234,237)}.P9KVBf .gSseUb:not(:disabled){color:rgb(232,234,237)}sentinel{}&lt;/style&gt;&lt;script nonce=""&gt;</w:t>
      </w:r>
      <w:proofErr w:type="spellStart"/>
      <w:r>
        <w:t>onCssLoad</w:t>
      </w:r>
      <w:proofErr w:type="spellEnd"/>
      <w:r>
        <w:t xml:space="preserve">();&lt;/script&gt;&lt;style nonce=""&gt;@font-face{font-family:'Roboto';font-style:normal;font-weight:100;src:local('Roboto Thin'),local('Roboto-Thin'),local('sans-serif-thin'),url(//fonts.gstatic.com/s/roboto/v18/KFOkCnqEu92Fr1MmgVxFIzIXKMnyrYk.woff2)format('woff2');unicode-range:U+0460-052F,U+1C80-1C88,U+20B4,U+2DE0-2DFF,U+A640-A69F,U+FE2E-FE2F;}@font-face{font-family:'Roboto';font-style:normal;font-weight:100;src:local('Roboto Thin'),local('Roboto-Thin'),local('sans-serif-thin'),url(//fonts.gstatic.com/s/roboto/v18/KFOkCnqEu92Fr1MmgVxMIzIXKMnyrYk.woff2)format('woff2');unicode-range:U+0301,U+0400-045F,U+0490-0491,U+04B0-04B1,U+2116;}@font-face{font-family:'Roboto';font-style:normal;font-weight:100;src:local('Roboto Thin'),local('Roboto-Thin'),local('sans-serif-thin'),url(//fonts.gstatic.com/s/roboto/v18/KFOkCnqEu92Fr1MmgVxEIzIXKMnyrYk.woff2)format('woff2');unicode-range:U+1F00-1FFF;}@font-face{font-family:'Roboto';font-style:normal;font-weight:100;src:local('Roboto Thin'),local('Roboto-Thin'),local('sans-serif-thin'),url(//fonts.gstatic.com/s/roboto/v18/KFOkCnqEu92Fr1MmgVxLIzIXKMnyrYk.woff2)format('woff2');unicode-range:U+0370-0377,U+037A-037F,U+0384-038A,U+038C,U+038E-03A1,U+03A3-03FF;}@font-face{font-family:'Roboto';font-style:normal;font-weight:100;src:local('Roboto Thin'),local('Roboto-Thin'),local('sans-serif-thin'),url(//fonts.gstatic.com/s/roboto/v18/KFOkCnqEu92Fr1MmgVxHIzIXKMnyrYk.woff2)format('woff2');unicode-range:U+0102-0103,U+0110-0111,U+0128-0129,U+0168-0169,U+01A0-01A1,U+01AF-01B0,U+0300-0301,U+0303-0304,U+0308-0309,U+0323,U+0329,U+1EA0-1EF9,U+20AB;}@font-face{font-family:'Roboto';font-style:normal;font-weight:100;src:local('Roboto Thin'),local('Roboto-Thin'),local('sans-serif-thin'),url(//fonts.gstatic.com/s/roboto/v18/KFOkCnqEu92Fr1MmgVxGIzIXKMnyrYk.woff2)format('woff2');unicode-range:U+0100-02AF,U+0304,U+0308,U+0329,U+1E00-1E9F,U+1EF2-1EFF,U+2020,U+20A0-20AB,U+20AD-20C0,U+2113,U+2C60-2C7F,U+A720-A7FF;}@font-face{font-family:'Roboto';font-style:normal;font-weight:100;src:local('Roboto Thin'),local('Roboto-Thin'),local('sans-serif-thin'),url(//fonts.gstatic.com/s/roboto/v18/KFOkCnqEu92Fr1MmgVxIIzIXKMny.woff2)format('woff2');unicode-range:U+0000-00FF,U+0131,U+0152-0153,U+02BB-02BC,U+02C6,U+02DA,U+02DC,U+0304,U+0308,U+0329,U+2000-206F,U+2074,U+20AC,U+2122,U+2191,U+2193,U+2212,U+2215,U+FEFF,U+FFFD;}@font-face{font-family:'Roboto';font-style:normal;font-weight:300;src:local('Roboto Light'),local('Roboto-Light'),local('sans-serif-light'),url(//fonts.gstatic.com/s/roboto/v18/KFOlCnqEu92Fr1MmSU5fCRc4AMP6lbBP.woff2)format('woff2');unicode-range:U+0460-052F,U+1C80-1C88,U+20B4,U+2DE0-2DFF,U+A640-A69F,U+FE2E-FE2F;}@font-face{font-family:'Roboto';font-style:normal;font-weight:300;src:local('Roboto Light'),local('Roboto-Light'),local('sans-serif-light'),url(//fonts.gstatic.com/s/roboto/v18/KFOlCnqEu92Fr1MmSU5fABc4AMP6lbBP.woff2)format('woff2');unicode-range:U+0301,U+0400-045F,U+0490-0491,U+04B0-04B1,U+2116;}@font-face{font-family:'Roboto';font-style:normal;font-weight:300;src:local('Roboto Light'),local('Roboto-Light'),local('sans-serif-light'),url(//fonts.gstatic.com/s/roboto/v18/KFOlCnqEu92Fr1MmSU5fCBc4AMP6lbBP.woff2)format('woff2');unicode-range:U+1F00-1FFF;}@font-face{font-family:'Roboto';font-style:normal;font-weight:300;src:local('Roboto Light'),local('Roboto-Light'),local('sans-serif-light'),url(//fonts.gstatic.com/s/roboto/v18/KFOlCnqEu92Fr1MmSU5fBxc4AMP6lbBP.woff2)format('woff2');unicode-range:U+0370-0377,U+037A-037F,U+0384-038A,U+038C,U+038E-03A1,U+03A3-03FF;}@font-face{font-family:'Roboto';font-style:normal;font-weight:300;src:local('Roboto Light'),local('Roboto-Light'),local('sans-serif-light'),url(//fonts.gstatic.com/s/roboto/v18/KFOlCnqEu92Fr1MmSU5fCxc4AMP6lbBP.woff2)format('woff2');unicode-range:U+0102-0103,U+0110-0111,U+0128-0129,U+0168-0169,U+01A0-01A1,U+01AF-01B0,U+0300-0301,U+0303-0304,U+0308-0309,U+0323,U+0329,U+1EA0-1EF9,U+20AB;}@font-face{font-family:'Roboto';font-style:normal;font-weight:300;src:local('Roboto Light'),local('Roboto-Light'),local('sans-serif-light'),url(//fonts.gstatic.com/s/roboto/v18/KFOlCnqEu92Fr1MmSU5fChc4AMP6lbBP.woff2)format('woff2');unicode-range:U+0100-02AF,U+0304,U+0308,U+0329,U+1E00-1E9F,U+1EF2-1EFF,U+2020,U+20A0-20AB,U+20AD-20C0,U+2113,U+2C60-2C7F,U+A720-A7FF;}@font-face{font-family:'Roboto';font-style:normal;font-weight:300;src:local('Roboto Light'),local('Roboto-Light'),local('sans-serif-light'),url(//fonts.gstatic.com/s/roboto/v18/KFOlCnqEu92Fr1MmSU5fBBc4AMP6lQ.woff2)format('woff2');unicode-range:U+0000-00FF,U+0131,U+0152-0153,U+02BB-02BC,U+02C6,U+02DA,U+02DC,U+0304,U+0308,U+0329,U+2000-206F,U+2074,U+20AC,U+2122,U+2191,U+2193,U+2212,U+2215,U+FEFF,U+FFFD;}@font-face{font-family:'Roboto';font-style:normal;font-weight:400;src:local('Roboto Regular'),local('Roboto-Regular'),local('sans-serif'),url(//fonts.gstatic.com/s/roboto/v18/KFOmCnqEu92Fr1Mu72xKKTU1Kvnz.woff2)format('woff2');unicode-range:U+0460-052F,U+1C80-1C88,U+20B4,U+2DE0-2DFF,U+A640-A69F,U+FE2E-FE2F;}@font-face{font-family:'Roboto';font-style:normal;font-weight:400;src:local('Roboto Regular'),local('Roboto-Regular'),local('sans-serif'),url(//fonts.gstatic.com/s/roboto/v18/KFOmCnqEu92Fr1Mu5mxKKTU1Kvnz.woff2)format('woff2');unicode-range:U+0301,U+0400-045F,U+0490-0491,U+04B0-04B1,U+2116;}@font-face{font-family:'Roboto';font-style:normal;font-weight:400;src:local('Roboto Regular'),local('Roboto-Regular'),local('sans-serif'),url(//fonts.gstatic.com/s/roboto/v18/KFOmCnqEu92Fr1Mu7mxKKTU1Kvnz.woff2)format('woff2');unicode-range:U+1F00-1FFF;}@font-face{font-family:'Roboto';font-style:normal;font-weight:400;src:local('Roboto Regular'),local('Roboto-Regular'),local('sans-serif'),url(//fonts.gstatic.com/s/roboto/v18/KFOmCnqEu92Fr1Mu4WxKKTU1Kvnz.woff2)format('woff2');unicode-range:U+0370-0377,U+037A-037F,U+0384-038A,U+038C,U+038E-03A1,U+03A3-03FF;}@font-face{font-family:'Roboto';font-style:normal;font-weight:400;src:local('Roboto Regular'),local('Roboto-Regular'),local('sans-serif'),url(//fonts.gstatic.com/s/roboto/v18/KFOmCnqEu92Fr1Mu7WxKKTU1Kvnz.woff2)format('woff2');unicode-range:U+0102-0103,U+0110-0111,U+0128-0129,U+0168-0169,U+01A0-01A1,U+01AF-01B0,U+0300-0301,U+0303-0304,U+0308-0309,U+0323,U+0329,U+1EA0-1EF9,U+20AB;}@font-face{font-family:'Roboto';font-style:normal;font-weight:400;src:local('Roboto Regular'),local('Roboto-Regular'),local('sans-serif'),url(//fonts.gstatic.com/s/roboto/v18/KFOmCnqEu92Fr1Mu7GxKKTU1Kvnz.woff2)format('woff2');unicode-range:U+0100-02AF,U+0304,U+0308,U+0329,U+1E00-1E9F,U+1EF2-1EFF,U+2020,U+20A0-20AB,U+20AD-20C0,U+2113,U+2C60-2C7F,U+A720-A7FF;}@font-face{font-family:'Roboto';font-style:normal;font-weight:400;src:local('Roboto Regular'),local('Roboto-Regular'),local('sans-serif'),url(//fonts.gstatic.com/s/roboto/v18/KFOmCnqEu92Fr1Mu4mxKKTU1Kg.woff2)format('woff2');unicode-range:U+0000-00FF,U+0131,U+0152-0153,U+02BB-02BC,U+02C6,U+02DA,U+02DC,U+0304,U+0308,U+0329,U+2000-206F,U+2074,U+20AC,U+2122,U+2191,U+2193,U+2212,U+2215,U+FEFF,U+FFFD;}@font-face{font-family:'Roboto';font-style:normal;font-weight:500;src:local('Roboto Medium'),local('Roboto-Medium'),local('sans-serif-medium'),url(//fonts.gstatic.com/s/roboto/v18/KFOlCnqEu92Fr1MmEU9fCRc4AMP6lbBP.woff2)format('woff2');unicode-range:U+0460-052F,U+1C80-1C88,U+20B4,U+2DE0-2DFF,U+A640-A69F,U+FE2E-FE2F;}@font-face{font-family:'Roboto';font-style:normal;font-weight:500;src:local('Roboto Medium'),local('Roboto-Medium'),local('sans-serif-medium'),url(//fonts.gstatic.com/s/roboto/v18/KFOlCnqEu92Fr1MmEU9fABc4AMP6lbBP.woff2)format('woff2');unicode-range:U+0301,U+0400-045F,U+0490-0491,U+04B0-04B1,U+2116;}@font-face{font-family:'Roboto';font-style:normal;font-weight:500;src:local('Roboto Medium'),local('Roboto-Medium'),local('sans-serif-medium'),url(//fonts.gstatic.com/s/roboto/v18/KFOlCnqEu92Fr1MmEU9fCBc4AMP6lbBP.woff2)format('woff2');unicode-range:U+1F00-1FFF;}@font-face{font-family:'Roboto';font-style:normal;font-weight:500;src:local('Roboto Medium'),local('Roboto-Medium'),local('sans-serif-medium'),url(//fonts.gstatic.com/s/roboto/v18/KFOlCnqEu92Fr1MmEU9fBxc4AMP6lbBP.woff2)format('woff2');unicode-range:U+0370-0377,U+037A-037F,U+0384-038A,U+038C,U+038E-03A1,U+03A3-03FF;}@font-face{font-family:'Roboto';font-style:normal;font-weight:500;src:local('Roboto Medium'),local('Roboto-Medium'),local('sans-serif-medium'),url(//fonts.gstatic.com/s/roboto/v18/KFOlCnqEu92Fr1MmEU9fCxc4AMP6lbBP.woff2)format('woff2');unicode-range:U+0102-0103,U+0110-0111,U+0128-0129,U+0168-0169,U+01A0-01A1,U+01AF-01B0,U+0300-0301,U+0303-0304,U+0308-0309,U+0323,U+0329,U+1EA0-1EF9,U+20AB;}@font-face{font-family:'Roboto';font-style:normal;font-weight:500;src:local('Roboto Medium'),local('Roboto-Medium'),local('sans-serif-medium'),url(//fonts.gstatic.com/s/roboto/v18/KFOlCnqEu92Fr1MmEU9fChc4AMP6lbBP.woff2)format('woff2');unicode-range:U+0100-02AF,U+0304,U+0308,U+0329,U+1E00-1E9F,U+1EF2-1EFF,U+2020,U+20A0-20AB,U+20AD-20C0,U+2113,U+2C60-2C7F,U+A720-A7FF;}@font-face{font-family:'Roboto';font-style:normal;font-weight:500;src:local('Roboto Medium'),local('Roboto-Medium'),local('sans-serif-medium'),url(//fonts.gstatic.com/s/roboto/v18/KFOlCnqEu92Fr1MmEU9fBBc4AMP6lQ.woff2)format('woff2');unicode-range:U+0000-00FF,U+0131,U+0152-0153,U+02BB-02BC,U+02C6,U+02DA,U+02DC,U+0304,U+0308,U+0329,U+2000-206F,U+2074,U+20AC,U+2122,U+2191,U+2193,U+2212,U+2215,U+FEFF,U+FFFD;}@font-face{font-family:'Roboto';font-style:normal;font-weight:700;src:local('Roboto Bold'),local('Roboto-Bold'),local('sans-serif'),url(//fonts.gstatic.com/s/roboto/v18/KFOlCnqEu92Fr1MmWUlfCRc4AMP6lbBP.woff2)format('woff2');unicode-range:U+0460-052F,U+1C80-1C88,U+20B4,U+2DE0-2DFF,U+A640-A69F,U+FE2E-FE2F;}@font-face{font-family:'Roboto';font-style:normal;font-weight:700;src:local('Roboto Bold'),local('Roboto-Bold'),local('sans-serif'),url(//fonts.gstatic.com/s/roboto/v18/KFOlCnqEu92Fr1MmWUlfABc4AMP6lbBP.woff2)format('woff2');unicode-range:U+0301,U+0400-045F,U+0490-0491,U+04B0-04B1,U+2116;}@font-face{font-family:'Roboto';font-style:normal;font-weight:700;src:local('Roboto Bold'),local('Roboto-Bold'),local('sans-serif'),url(//fonts.gstatic.com/s/roboto/v18/KFOlCnqEu92Fr1MmWUlfCBc4AMP6lbBP.woff2)format('woff2');unicode-range:U+1F00-1FFF;}@font-face{font-family:'Roboto';font-style:normal;font-weight:700;src:local('Roboto Bold'),local('Roboto-Bold'),local('sans-serif'),url(//fonts.gstatic.com/s/roboto/v18/KFOlCnqEu92Fr1MmWUlfBxc4AMP6lbBP.woff2)format('woff2');unicode-range:U+0370-0377,U+037A-037F,U+0384-038A,U+038C,U+038E-03A1,U+03A3-03FF;}@font-face{font-family:'Roboto';font-style:normal;font-weight:700;src:local('Roboto Bold'),local('Roboto-Bold'),local('sans-serif'),url(//fonts.gstatic.com/s/roboto/v18/KFOlCnqEu92Fr1MmWUlfCxc4AMP6lbBP.woff2)format('woff2');unicode-range:U+0102-0103,U+0110-0111,U+0128-0129,U+0168-0169,U+01A0-01A1,U+01AF-01B0,U+0300-0301,U+0303-0304,U+0308-0309,U+0323,U+0329,U+1EA0-1EF9,U+20AB;}@font-face{font-family:'Roboto';font-style:normal;font-weight:700;src:local('Roboto Bold'),local('Roboto-Bold'),local('sans-serif'),url(//fonts.gstatic.com/s/roboto/v18/KFOlCnqEu92Fr1MmWUlfChc4AMP6lbBP.woff2)format('woff2');unicode-range:U+0100-02AF,U+0304,U+0308,U+0329,U+1E00-1E9F,U+1EF2-1EFF,U+2020,U+20A0-20AB,U+20AD-20C0,U+2113,U+2C60-2C7F,U+A720-A7FF;}@font-face{font-family:'Roboto';font-style:normal;font-weight:700;src:local('Roboto Bold'),local('Roboto-Bold'),local('sans-serif'),url(//fonts.gstatic.com/s/roboto/v18/KFOlCnqEu92Fr1MmWUlfBBc4AMP6lQ.woff2)format('woff2');unicode-range:U+0000-00FF,U+0131,U+0152-0153,U+02BB-02BC,U+02C6,U+02DA,U+02DC,U+0304,U+0308,U+0329,U+2000-206F,U+2074,U+20AC,U+2122,U+2191,U+2193,U+2212,U+2215,U+FEFF,U+FFFD;}@font-face{font-family:'Material Icons Extended';font-style:normal;font-weight:400;src:url(//fonts.gstatic.com/s/materialiconsextended/v149/kJEjBvgX7BgnkSrUwT8UnLVc38YydejYY-oE_LvJHMXBBA.woff2)format('woff2');}.material-icons-extended{font-family:'Material </w:t>
      </w:r>
      <w:proofErr w:type="spellStart"/>
      <w:r>
        <w:t>Icons</w:t>
      </w:r>
      <w:proofErr w:type="spellEnd"/>
      <w:r>
        <w:t xml:space="preserve"> Extended';font-weight:normal;font-style:normal;font-size:24px;line-height:1;letter-spacing:normal;text-transform:none;display:inline-block;white-space:nowrap;word-wrap:normal;direction:ltr;-webkit-font-feature-settings:'liga';-webkit-font-smoothing:antialiased;}@font-face{font-family:'Google Material Icons';font-style:normal;font-weight:400;src:url(//fonts.gstatic.com/s/googlematerialicons/v137/Gw6kwdfw6UnXLJCcmafZyFRXb3BL9rvi0QZG3Sy7X00.woff2)format('woff2');}.google-material-icons{font-family:'Google </w:t>
      </w:r>
      <w:proofErr w:type="spellStart"/>
      <w:r>
        <w:t>Material</w:t>
      </w:r>
      <w:proofErr w:type="spellEnd"/>
      <w:r>
        <w:t xml:space="preserve"> Icons';font-weight:normal;font-style:normal;font-size:24px;line-height:1;letter-spacing:normal;text-transform:none;display:inline-block;white-space:nowrap;word-wrap:normal;direction:ltr;-webkit-font-feature-settings:'liga';-webkit-font-smoothing:antialiased;}@font-face{font-family:'Product Sans';font-style:normal;font-weight:400;src:url(//fonts.gstatic.com/s/productsans/v9/pxiDypQkot1TnFhsFMOfGShVGdeOYktMqlap.woff2)format('woff2');unicode-range:U+0100-02AF,U+0304,U+0308,U+0329,U+1E00-1E9F,U+1EF2-1EFF,U+2020,U+20A0-20AB,U+20AD-20C0,U+2113,U+2C60-2C7F,U+A720-A7FF;}@font-face{font-family:'Product Sans';font-style:normal;font-weight:400;src:url(//fonts.gstatic.com/s/productsans/v9/pxiDypQkot1TnFhsFMOfGShVF9eOYktMqg.woff2)format('woff2');unicode-range:U+0000-00FF,U+0131,U+0152-0153,U+02BB-02BC,U+02C6,U+02DA,U+02DC,U+0304,U+0308,U+0329,U+2000-206F,U+2074,U+20AC,U+2122,U+2191,U+2193,U+2212,U+2215,U+FEFF,U+FFFD;}@font-face{font-family:'Google Sans';font-style:normal;font-weight:400;src:url(//fonts.gstatic.com/s/googlesans/v58/4UasrENHsxJlGDuGo1OIlJfC6l_24rlCK1Yo_Iqcsih3SAyH6cAwhX9RPiIUvbQoi-Entw.woff2)format('woff2');unicode-range:U+0308,U+0530-058F,U+2010,U+2024,U+25CC,U+FB13-FB17;}@font-face{font-family:'Google Sans';font-style:normal;font-weight:400;src:url(//fonts.gstatic.com/s/googlesans/v58/4UasrENHsxJlGDuGo1OIlJfC6l_24rlCK1Yo_Iqcsih3SAyH6cAwhX9RPiAUvbQoi-Entw.woff2)format('woff2');unicode-range:U+0951-0952,U+0964-0965,U+0980-09FE,U+1CD0,U+1CD2,U+1CD5-1CD6,U+1CD8,U+1CE1,U+1CEA,U+1CED,U+1CF2,U+1CF5-1CF7,U+200C-200D,U+20B9,U+25CC,U+A8F1;}@font-face{font-family:'Google Sans';font-style:normal;font-weight:400;src:url(//fonts.gstatic.com/s/googlesans/v58/4UasrENHsxJlGDuGo1OIlJfC6l_24rlCK1Yo_Iqcsih3SAyH6cAwhX9RPj8UvbQoi-Entw.woff2)format('woff2');unicode-range:U+0460-052F,U+1C80-1C88,U+20B4,U+2DE0-2DFF,U+A640-A69F,U+FE2E-FE2F;}@font-face{font-family:'Google Sans';font-style:normal;font-weight:400;src:url(//fonts.gstatic.com/s/googlesans/v58/4UasrENHsxJlGDuGo1OIlJfC6l_24rlCK1Yo_Iqcsih3SAyH6cAwhX9RPjYUvbQoi-Entw.woff2)format('woff2');unicode-range:U+0301,U+0400-045F,U+0490-0491,U+04B0-04B1,U+2116;}@font-face{font-family:'Google Sans';font-style:normal;font-weight:400;src:url(//fonts.gstatic.com/s/googlesans/v58/4UasrENHsxJlGDuGo1OIlJfC6l_24rlCK1Yo_Iqcsih3SAyH6cAwhX9RPjMUvbQoi-Entw.woff2)format('woff2');unicode-range:U+0900-097F,U+1CD0-1CF9,U+200C-200D,U+20A8,U+20B9,U+20F0,U+25CC,U+A830-A839,U+A8E0-A8FF,U+11B00-11B09;}@font-face{font-family:'Google Sans';font-style:normal;font-weight:400;src:url(//fonts.gstatic.com/s/googlesans/v58/4UasrENHsxJlGDuGo1OIlJfC6l_24rlCK1Yo_Iqcsih3SAyH6cAwhX9RPiMUvbQoi-Entw.woff2)format('woff2');unicode-range:U+1200-1399,U+2D80-2DDE,U+AB01-AB2E,U+1E7E0-1E7E6,U+1E7E8-1E7EB,U+1E7ED-1E7EE,U+1E7F0-1E7FE;}@font-face{font-family:'Google Sans';font-style:normal;font-weight:400;src:url(//fonts.gstatic.com/s/googlesans/v58/4UasrENHsxJlGDuGo1OIlJfC6l_24rlCK1Yo_Iqcsih3SAyH6cAwhX9RPi0UvbQoi-Entw.woff2)format('woff2');unicode-range:U+0589,U+10A0-10FF,U+1C90-1CBA,U+1CBD-1CBF,U+2D00-2D2F;}@font-face{font-family:'Google Sans';font-style:normal;font-weight:400;src:url(//fonts.gstatic.com/s/googlesans/v58/4UasrENHsxJlGDuGo1OIlJfC6l_24rlCK1Yo_Iqcsih3SAyH6cAwhX9RPjEUvbQoi-Entw.woff2)format('woff2');unicode-range:U+0370-0377,U+037A-037F,U+0384-038A,U+038C,U+038E-03A1,U+03A3-03FF;}@font-face{font-family:'Google Sans';font-style:normal;font-weight:400;src:url(//fonts.gstatic.com/s/googlesans/v58/4UasrENHsxJlGDuGo1OIlJfC6l_24rlCK1Yo_Iqcsih3SAyH6cAwhX9RPikUvbQoi-Entw.woff2)format('woff2');unicode-range:U+0951-0952,U+0964-0965,U+0A80-0AFF,U+200C-200D,U+20B9,U+25CC,U+A830-A839;}@font-face{font-family:'Google Sans';font-style:normal;font-weight:400;src:url(//fonts.gstatic.com/s/googlesans/v58/4UasrENHsxJlGDuGo1OIlJfC6l_24rlCK1Yo_Iqcsih3SAyH6cAwhX9RPhEUvbQoi-Entw.woff2)format('woff2');unicode-range:U+0951-0952,U+0964-0965,U+0A01-0A76,U+200C-200D,U+20B9,U+25CC,U+262C,U+A830-A839;}@font-face{font-family:'Google Sans';font-style:normal;font-weight:400;src:url(//fonts.gstatic.com/s/googlesans/v58/4UasrENHsxJlGDuGo1OIlJfC6l_24rlCK1Yo_Iqcsih3SAyH6cAwhX9RPjAUvbQoi-Entw.woff2)format('woff2');unicode-range:U+0590-05FF,U+200C-2010,U+20AA,U+25CC,U+FB1D-FB4F;}@font-face{font-family:'Google Sans';font-style:normal;font-weight:400;src:url(//fonts.gstatic.com/s/googlesans/v58/4UasrENHsxJlGDuGo1OIlJfC6l_24rlCK1Yo_Iqcsih3SAyH6cAwhX9RPjkUvbQoi-Entw.woff2)format('woff2');unicode-range:U+1780-17FF,U+19E0-19FF,U+200C-200D,U+25CC;}@font-face{font-family:'Google Sans';font-style:normal;font-weight:400;src:url(//fonts.gstatic.com/s/googlesans/v58/4UasrENHsxJlGDuGo1OIlJfC6l_24rlCK1Yo_Iqcsih3SAyH6cAwhX9RPjsUvbQoi-Entw.woff2)format('woff2');unicode-range:U+0E81-0EDF,U+200C-200D,U+25CC;}@font-face{font-family:'Google Sans';font-style:normal;font-weight:400;src:url(//fonts.gstatic.com/s/googlesans/v58/4UasrENHsxJlGDuGo1OIlJfC6l_24rlCK1Yo_Iqcsih3SAyH6cAwhX9RPisUvbQoi-Entw.woff2)format('woff2');unicode-range:U+0951-0952,U+0964-0965,U+0B01-0B77,U+1CDA,U+1CF2,U+200C-200D,U+20B9,U+25CC;}@font-face{font-family:'Google Sans';font-style:normal;font-weight:400;src:url(//fonts.gstatic.com/s/googlesans/v58/4UasrENHsxJlGDuGo1OIlJfC6l_24rlCK1Yo_Iqcsih3SAyH6cAwhX9RPi8UvbQoi-Entw.woff2)format('woff2');unicode-range:U+0964-0965,U+0D81-0DF4,U+1CF2,U+200C-200D,U+25CC,U+111E1-111F4;}@font-face{font-family:'Google Sans';font-style:normal;font-weight:400;src:url(//fonts.gstatic.com/s/googlesans/v58/4UasrENHsxJlGDuGo1OIlJfC6l_24rlCK1Yo_Iqcsih3SAyH6cAwhX9RPiQUvbQoi-Entw.woff2)format('woff2');unicode-range:U+0964-0965,U+0B82-0BFA,U+200C-200D,U+20B9,U+25CC;}@font-face{font-family:'Google Sans';font-style:normal;font-weight:400;src:url(//fonts.gstatic.com/s/googlesans/v58/4UasrENHsxJlGDuGo1OIlJfC6l_24rlCK1Yo_Iqcsih3SAyH6cAwhX9RPi4UvbQoi-Entw.woff2)format('woff2');unicode-range:U+0951-0952,U+0964-0965,U+0C00-0C7F,U+1CDA,U+1CF2,U+200C-200D,U+25CC;}@font-face{font-family:'Google Sans';font-style:normal;font-weight:400;src:url(//fonts.gstatic.com/s/googlesans/v58/4UasrENHsxJlGDuGo1OIlJfC6l_24rlCK1Yo_Iqcsih3SAyH6cAwhX9RPiYUvbQoi-Entw.woff2)format('woff2');unicode-range:U+0E01-0E5B,U+200C-200D,U+25CC;}@font-face{font-family:'Google Sans';font-style:normal;font-weight:400;src:url(//fonts.gstatic.com/s/googlesans/v58/4UasrENHsxJlGDuGo1OIlJfC6l_24rlCK1Yo_Iqcsih3SAyH6cAwhX9RPj0UvbQoi-Entw.woff2)format('woff2');unicode-range:U+0102-0103,U+0110-0111,U+0128-0129,U+0168-0169,U+01A0-01A1,U+01AF-01B0,U+0300-0301,U+0303-0304,U+0308-0309,U+0323,U+0329,U+1EA0-1EF9,U+20AB;}@font-face{font-family:'Google Sans';font-style:normal;font-weight:400;src:url(//fonts.gstatic.com/s/googlesans/v58/4UasrENHsxJlGDuGo1OIlJfC6l_24rlCK1Yo_Iqcsih3SAyH6cAwhX9RPjwUvbQoi-Entw.woff2)format('woff2');unicode-range:U+0100-02AF,U+0304,U+0308,U+0329,U+1E00-1E9F,U+1EF2-1EFF,U+2020,U+20A0-20AB,U+20AD-20C0,U+2113,U+2C60-2C7F,U+A720-A7FF;}@font-face{font-family:'Google Sans';font-style:normal;font-weight:400;src:url(//fonts.gstatic.com/s/googlesans/v58/4UasrENHsxJlGDuGo1OIlJfC6l_24rlCK1Yo_Iqcsih3SAyH6cAwhX9RPjIUvbQoi-E.woff2)format('woff2');unicode-range:U+0000-00FF,U+0131,U+0152-0153,U+02BB-02BC,U+02C6,U+02DA,U+02DC,U+0304,U+0308,U+0329,U+2000-206F,U+2074,U+20AC,U+2122,U+2191,U+2193,U+2212,U+2215,U+FEFF,U+FFFD;}@font-face{font-family:'Google Sans';font-style:normal;font-weight:500;src:url(//fonts.gstatic.com/s/googlesans/v58/4UasrENHsxJlGDuGo1OIlJfC6l_24rlCK1Yo_Iqcsih3SAyH6cAwhX9RPiIUvbQoi-Entw.woff2)format('woff2');unicode-range:U+0308,U+0530-058F,U+2010,U+2024,U+25CC,U+FB13-FB17;}@font-face{font-family:'Google Sans';font-style:normal;font-weight:500;src:url(//fonts.gstatic.com/s/googlesans/v58/4UasrENHsxJlGDuGo1OIlJfC6l_24rlCK1Yo_Iqcsih3SAyH6cAwhX9RPiAUvbQoi-Entw.woff2)format('woff2');unicode-range:U+0951-0952,U+0964-0965,U+0980-09FE,U+1CD0,U+1CD2,U+1CD5-1CD6,U+1CD8,U+1CE1,U+1CEA,U+1CED,U+1CF2,U+1CF5-1CF7,U+200C-200D,U+20B9,U+25CC,U+A8F1;}@font-face{font-family:'Google Sans';font-style:normal;font-weight:500;src:url(//fonts.gstatic.com/s/googlesans/v58/4UasrENHsxJlGDuGo1OIlJfC6l_24rlCK1Yo_Iqcsih3SAyH6cAwhX9RPj8UvbQoi-Entw.woff2)format('woff2');unicode-range:U+0460-052F,U+1C80-1C88,U+20B4,U+2DE0-2DFF,U+A640-A69F,U+FE2E-FE2F;}@font-face{font-family:'Google Sans';font-style:normal;font-weight:500;src:url(//fonts.gstatic.com/s/googlesans/v58/4UasrENHsxJlGDuGo1OIlJfC6l_24rlCK1Yo_Iqcsih3SAyH6cAwhX9RPjYUvbQoi-Entw.woff2)format('woff2');unicode-range:U+0301,U+0400-045F,U+0490-0491,U+04B0-04B1,U+2116;}@font-face{font-family:'Google Sans';font-style:normal;font-weight:500;src:url(//fonts.gstatic.com/s/googlesans/v58/4UasrENHsxJlGDuGo1OIlJfC6l_24rlCK1Yo_Iqcsih3SAyH6cAwhX9RPjMUvbQoi-Entw.woff2)format('woff2');unicode-range:U+0900-097F,U+1CD0-1CF9,U+200C-200D,U+20A8,U+20B9,U+20F0,U+25CC,U+A830-A839,U+A8E0-A8FF,U+11B00-11B09;}@font-face{font-family:'Google Sans';font-style:normal;font-weight:500;src:url(//fonts.gstatic.com/s/googlesans/v58/4UasrENHsxJlGDuGo1OIlJfC6l_24rlCK1Yo_Iqcsih3SAyH6cAwhX9RPiMUvbQoi-Entw.woff2)format('woff2');unicode-range:U+1200-1399,U+2D80-2DDE,U+AB01-AB2E,U+1E7E0-1E7E6,U+1E7E8-1E7EB,U+1E7ED-1E7EE,U+1E7F0-1E7FE;}@font-face{font-family:'Google Sans';font-style:normal;font-weight:500;src:url(//fonts.gstatic.com/s/googlesans/v58/4UasrENHsxJlGDuGo1OIlJfC6l_24rlCK1Yo_Iqcsih3SAyH6cAwhX9RPi0UvbQoi-Entw.woff2)format('woff2');unicode-range:U+0589,U+10A0-10FF,U+1C90-1CBA,U+1CBD-1CBF,U+2D00-2D2F;}@font-face{font-family:'Google Sans';font-style:normal;font-weight:500;src:url(//fonts.gstatic.com/s/googlesans/v58/4UasrENHsxJlGDuGo1OIlJfC6l_24rlCK1Yo_Iqcsih3SAyH6cAwhX9RPjEUvbQoi-Entw.woff2)format('woff2');unicode-range:U+0370-0377,U+037A-037F,U+0384-038A,U+038C,U+038E-03A1,U+03A3-03FF;}@font-face{font-family:'Google Sans';font-style:normal;font-weight:500;src:url(//fonts.gstatic.com/s/googlesans/v58/4UasrENHsxJlGDuGo1OIlJfC6l_24rlCK1Yo_Iqcsih3SAyH6cAwhX9RPikUvbQoi-Entw.woff2)format('woff2');unicode-range:U+0951-0952,U+0964-0965,U+0A80-0AFF,U+200C-200D,U+20B9,U+25CC,U+A830-A839;}@font-face{font-family:'Google Sans';font-style:normal;font-weight:500;src:url(//fonts.gstatic.com/s/googlesans/v58/4UasrENHsxJlGDuGo1OIlJfC6l_24rlCK1Yo_Iqcsih3SAyH6cAwhX9RPhEUvbQoi-Entw.woff2)format('woff2');unicode-range:U+0951-0952,U+0964-0965,U+0A01-0A76,U+200C-200D,U+20B9,U+25CC,U+262C,U+A830-A839;}@font-face{font-family:'Google Sans';font-style:normal;font-weight:500;src:url(//fonts.gstatic.com/s/googlesans/v58/4UasrENHsxJlGDuGo1OIlJfC6l_24rlCK1Yo_Iqcsih3SAyH6cAwhX9RPjAUvbQoi-Entw.woff2)format('woff2');unicode-range:U+0590-05FF,U+200C-2010,U+20AA,U+25CC,U+FB1D-FB4F;}@font-face{font-family:'Google Sans';font-style:normal;font-weight:500;src:url(//fonts.gstatic.com/s/googlesans/v58/4UasrENHsxJlGDuGo1OIlJfC6l_24rlCK1Yo_Iqcsih3SAyH6cAwhX9RPjkUvbQoi-Entw.woff2)format('woff2');unicode-range:U+1780-17FF,U+19E0-19FF,U+200C-200D,U+25CC;}@font-face{font-family:'Google Sans';font-style:normal;font-weight:500;src:url(//fonts.gstatic.com/s/googlesans/v58/4UasrENHsxJlGDuGo1OIlJfC6l_24rlCK1Yo_Iqcsih3SAyH6cAwhX9RPjsUvbQoi-Entw.woff2)format('woff2');unicode-range:U+0E81-0EDF,U+200C-200D,U+25CC;}@font-face{font-family:'Google Sans';font-style:normal;font-weight:500;src:url(//fonts.gstatic.com/s/googlesans/v58/4UasrENHsxJlGDuGo1OIlJfC6l_24rlCK1Yo_Iqcsih3SAyH6cAwhX9RPisUvbQoi-Entw.woff2)format('woff2');unicode-range:U+0951-0952,U+0964-0965,U+0B01-0B77,U+1CDA,U+1CF2,U+200C-200D,U+20B9,U+25CC;}@font-face{font-family:'Google Sans';font-style:normal;font-weight:500;src:url(//fonts.gstatic.com/s/googlesans/v58/4UasrENHsxJlGDuGo1OIlJfC6l_24rlCK1Yo_Iqcsih3SAyH6cAwhX9RPi8UvbQoi-Entw.woff2)format('woff2');unicode-range:U+0964-0965,U+0D81-0DF4,U+1CF2,U+200C-200D,U+25CC,U+111E1-111F4;}@font-face{font-family:'Google Sans';font-style:normal;font-weight:500;src:url(//fonts.gstatic.com/s/googlesans/v58/4UasrENHsxJlGDuGo1OIlJfC6l_24rlCK1Yo_Iqcsih3SAyH6cAwhX9RPiQUvbQoi-Entw.woff2)format('woff2');unicode-range:U+0964-0965,U+0B82-0BFA,U+200C-200D,U+20B9,U+25CC;}@font-face{font-family:'Google Sans';font-style:normal;font-weight:500;src:url(//fonts.gstatic.com/s/googlesans/v58/4UasrENHsxJlGDuGo1OIlJfC6l_24rlCK1Yo_Iqcsih3SAyH6cAwhX9RPi4UvbQoi-Entw.woff2)format('woff2');unicode-range:U+0951-0952,U+0964-0965,U+0C00-0C7F,U+1CDA,U+1CF2,U+200C-200D,U+25CC;}@font-face{font-family:'Google Sans';font-style:normal;font-weight:500;src:url(//fonts.gstatic.com/s/googlesans/v58/4UasrENHsxJlGDuGo1OIlJfC6l_24rlCK1Yo_Iqcsih3SAyH6cAwhX9RPiYUvbQoi-Entw.woff2)format('woff2');unicode-range:U+0E01-0E5B,U+200C-200D,U+25CC;}@font-face{font-family:'Google Sans';font-style:normal;font-weight:500;src:url(//fonts.gstatic.com/s/googlesans/v58/4UasrENHsxJlGDuGo1OIlJfC6l_24rlCK1Yo_Iqcsih3SAyH6cAwhX9RPj0UvbQoi-Entw.woff2)format('woff2');unicode-range:U+0102-0103,U+0110-0111,U+0128-0129,U+0168-0169,U+01A0-01A1,U+01AF-01B0,U+0300-0301,U+0303-0304,U+0308-0309,U+0323,U+0329,U+1EA0-1EF9,U+20AB;}@font-face{font-family:'Google Sans';font-style:normal;font-weight:500;src:url(//fonts.gstatic.com/s/googlesans/v58/4UasrENHsxJlGDuGo1OIlJfC6l_24rlCK1Yo_Iqcsih3SAyH6cAwhX9RPjwUvbQoi-Entw.woff2)format('woff2');unicode-range:U+0100-02AF,U+0304,U+0308,U+0329,U+1E00-1E9F,U+1EF2-1EFF,U+2020,U+20A0-20AB,U+20AD-20C0,U+2113,U+2C60-2C7F,U+A720-A7FF;}@font-face{font-family:'Google Sans';font-style:normal;font-weight:500;src:url(//fonts.gstatic.com/s/googlesans/v58/4UasrENHsxJlGDuGo1OIlJfC6l_24rlCK1Yo_Iqcsih3SAyH6cAwhX9RPjIUvbQoi-E.woff2)format('woff2');unicode-range:U+0000-00FF,U+0131,U+0152-0153,U+02BB-02BC,U+02C6,U+02DA,U+02DC,U+0304,U+0308,U+0329,U+2000-206F,U+2074,U+20AC,U+2122,U+2191,U+2193,U+2212,U+2215,U+FEFF,U+FFFD;}&lt;/style&gt;&lt;script nonce=""&gt;(function(){'use </w:t>
      </w:r>
      <w:proofErr w:type="spellStart"/>
      <w:r>
        <w:t>strict';function</w:t>
      </w:r>
      <w:proofErr w:type="spellEnd"/>
      <w:r>
        <w:t xml:space="preserve"> t(){</w:t>
      </w:r>
      <w:proofErr w:type="spellStart"/>
      <w:r>
        <w:t>var</w:t>
      </w:r>
      <w:proofErr w:type="spellEnd"/>
      <w:r>
        <w:t xml:space="preserve"> a=</w:t>
      </w:r>
      <w:proofErr w:type="spellStart"/>
      <w:r>
        <w:t>u,c</w:t>
      </w:r>
      <w:proofErr w:type="spellEnd"/>
      <w:r>
        <w:t>=0;return function(){return c&lt;</w:t>
      </w:r>
      <w:proofErr w:type="spellStart"/>
      <w:r>
        <w:t>a.length</w:t>
      </w:r>
      <w:proofErr w:type="spellEnd"/>
      <w:r>
        <w:t>?{done:!1,value:a[</w:t>
      </w:r>
      <w:proofErr w:type="spellStart"/>
      <w:r>
        <w:t>c++</w:t>
      </w:r>
      <w:proofErr w:type="spellEnd"/>
      <w:r>
        <w:t>]}:{done:!0}}};/*</w:t>
      </w:r>
    </w:p>
    <w:p w14:paraId="1E756B50" w14:textId="77777777" w:rsidR="00002FC1" w:rsidRDefault="00002FC1" w:rsidP="00002FC1"/>
    <w:p w14:paraId="19A2A605" w14:textId="77777777" w:rsidR="00002FC1" w:rsidRDefault="00002FC1" w:rsidP="00002FC1">
      <w:r>
        <w:t xml:space="preserve"> Copyright The Closure Library Authors.</w:t>
      </w:r>
    </w:p>
    <w:p w14:paraId="0FC7CC03" w14:textId="77777777" w:rsidR="00002FC1" w:rsidRDefault="00002FC1" w:rsidP="00002FC1">
      <w:r>
        <w:t xml:space="preserve"> SPDX-License-Identifier: Apache-2.0</w:t>
      </w:r>
    </w:p>
    <w:p w14:paraId="7EEA396C" w14:textId="77777777" w:rsidR="00002FC1" w:rsidRDefault="00002FC1" w:rsidP="00002FC1">
      <w:r>
        <w:t>*/</w:t>
      </w:r>
    </w:p>
    <w:p w14:paraId="7AA9D61F" w14:textId="77777777" w:rsidR="00002FC1" w:rsidRDefault="00002FC1" w:rsidP="00002FC1">
      <w:proofErr w:type="spellStart"/>
      <w:r>
        <w:t>var</w:t>
      </w:r>
      <w:proofErr w:type="spellEnd"/>
      <w:r>
        <w:t xml:space="preserve"> v=this||self;/*</w:t>
      </w:r>
    </w:p>
    <w:p w14:paraId="6088670F" w14:textId="77777777" w:rsidR="00002FC1" w:rsidRDefault="00002FC1" w:rsidP="00002FC1"/>
    <w:p w14:paraId="6BE697C4" w14:textId="77777777" w:rsidR="00002FC1" w:rsidRDefault="00002FC1" w:rsidP="00002FC1">
      <w:r>
        <w:t xml:space="preserve"> Copyright 2013 Google LLC.</w:t>
      </w:r>
    </w:p>
    <w:p w14:paraId="08593AEF" w14:textId="77777777" w:rsidR="00002FC1" w:rsidRDefault="00002FC1" w:rsidP="00002FC1">
      <w:r>
        <w:t xml:space="preserve"> SPDX-License-Identifier: Apache-2.0</w:t>
      </w:r>
    </w:p>
    <w:p w14:paraId="6236988C" w14:textId="77777777" w:rsidR="00002FC1" w:rsidRDefault="00002FC1" w:rsidP="00002FC1">
      <w:r>
        <w:t>*/</w:t>
      </w:r>
    </w:p>
    <w:p w14:paraId="638715C3" w14:textId="77777777" w:rsidR="00002FC1" w:rsidRDefault="00002FC1" w:rsidP="00002FC1">
      <w:proofErr w:type="spellStart"/>
      <w:r>
        <w:t>var</w:t>
      </w:r>
      <w:proofErr w:type="spellEnd"/>
      <w:r>
        <w:t xml:space="preserve"> x={};function y(</w:t>
      </w:r>
      <w:proofErr w:type="spellStart"/>
      <w:r>
        <w:t>a,c</w:t>
      </w:r>
      <w:proofErr w:type="spellEnd"/>
      <w:r>
        <w:t>){if(null===c)return!1;if("</w:t>
      </w:r>
      <w:proofErr w:type="spellStart"/>
      <w:r>
        <w:t>contains"in</w:t>
      </w:r>
      <w:proofErr w:type="spellEnd"/>
      <w:r>
        <w:t xml:space="preserve"> a&amp;&amp;1===</w:t>
      </w:r>
      <w:proofErr w:type="spellStart"/>
      <w:r>
        <w:t>c.nodeType</w:t>
      </w:r>
      <w:proofErr w:type="spellEnd"/>
      <w:r>
        <w:t xml:space="preserve">)return </w:t>
      </w:r>
      <w:proofErr w:type="spellStart"/>
      <w:r>
        <w:t>a.contains</w:t>
      </w:r>
      <w:proofErr w:type="spellEnd"/>
      <w:r>
        <w:t>(c);if("</w:t>
      </w:r>
      <w:proofErr w:type="spellStart"/>
      <w:r>
        <w:t>compareDocumentPosition"in</w:t>
      </w:r>
      <w:proofErr w:type="spellEnd"/>
      <w:r>
        <w:t xml:space="preserve"> a)return a===c||!!(a.compareDocumentPosition(c)&amp;16);for(;c&amp;&amp;a!==c;)c=c.parentNode;return c===a};function A(a){a=a.target||a.srcElement;!a.getAttribute&amp;&amp;a.parentNode&amp;&amp;(a=a.parentNode);return a}</w:t>
      </w:r>
      <w:proofErr w:type="spellStart"/>
      <w:r>
        <w:t>var</w:t>
      </w:r>
      <w:proofErr w:type="spellEnd"/>
      <w:r>
        <w:t xml:space="preserve"> B="undefined"!==</w:t>
      </w:r>
      <w:proofErr w:type="spellStart"/>
      <w:r>
        <w:t>typeof</w:t>
      </w:r>
      <w:proofErr w:type="spellEnd"/>
      <w:r>
        <w:t xml:space="preserve"> navigator&amp;&amp;/Macintosh/.test(navigator.userAgent),F="undefined"!==typeof navigator&amp;&amp;!/Opera/.test(navigator.userAgent)&amp;&amp;/WebKit/.test(navigator.userAgent),G={A:1,INPUT:1,TEXTAREA:1,SELECT:1,BUTTON:1};function H(){this._</w:t>
      </w:r>
      <w:proofErr w:type="spellStart"/>
      <w:r>
        <w:t>mouseEventsPrevented</w:t>
      </w:r>
      <w:proofErr w:type="spellEnd"/>
      <w:r>
        <w:t>=!0}</w:t>
      </w:r>
    </w:p>
    <w:p w14:paraId="505AD10D" w14:textId="77777777" w:rsidR="00002FC1" w:rsidRDefault="00002FC1" w:rsidP="00002FC1">
      <w:proofErr w:type="spellStart"/>
      <w:r>
        <w:t>var</w:t>
      </w:r>
      <w:proofErr w:type="spellEnd"/>
      <w:r>
        <w:t xml:space="preserve"> aa={Enter:13," ":32},I={A:13,BUTTON:0,CHECKBOX:32,COMBOBOX:13,FILE:0,GRIDCELL:13,LINK:13,LISTBOX:13,MENU:0,MENUBAR:0,MENUITEM:0,MENUITEMCHECKBOX:0,MENUITEMRADIO:0,OPTION:0,RADIO:32,RADIOGROUP:32,RESET:0,SUBMIT:0,SWITCH:32,TAB:0,TREE:13,TREEITEM:13},J={CHECKBOX:!0,FILE:!0,OPTION:!0,RADIO:!0},K={COLOR:!0,DATE:!0,DATETIME:!0,"DATETIME-LOCAL":!0,EMAIL:!0,MONTH:!0,NUMBER:!0,PASSWORD:!0,RANGE:!0,SEARCH:!0,TEL:!0,TEXT:!0,TEXTAREA:!0,TIME:!0,URL:!0,WEEK:!0},ba={A:!0,AREA:!0,BUTTON:!0,DIALOG:!0,IMG:!0,</w:t>
      </w:r>
    </w:p>
    <w:p w14:paraId="4712B930" w14:textId="77777777" w:rsidR="00002FC1" w:rsidRDefault="00002FC1" w:rsidP="00002FC1">
      <w:r>
        <w:t>INPUT:!0,LINK:!0,MENU:!0,OPTGROUP:!0,OPTION:!0,PROGRESS:!0,SELECT:!0,TEXTAREA:!0};function ca(a){</w:t>
      </w:r>
      <w:proofErr w:type="spellStart"/>
      <w:r>
        <w:t>this.g</w:t>
      </w:r>
      <w:proofErr w:type="spellEnd"/>
      <w:r>
        <w:t>=</w:t>
      </w:r>
      <w:proofErr w:type="spellStart"/>
      <w:r>
        <w:t>a;this.h</w:t>
      </w:r>
      <w:proofErr w:type="spellEnd"/>
      <w:r>
        <w:t>=[]};function L(){this.o=[];this.g=[];this.j=[];this.m={};this.h=null;this.l=[]}function M(a){</w:t>
      </w:r>
      <w:proofErr w:type="spellStart"/>
      <w:r>
        <w:t>return"function</w:t>
      </w:r>
      <w:proofErr w:type="spellEnd"/>
      <w:r>
        <w:t>"===</w:t>
      </w:r>
      <w:proofErr w:type="spellStart"/>
      <w:r>
        <w:t>typeof</w:t>
      </w:r>
      <w:proofErr w:type="spellEnd"/>
      <w:r>
        <w:t xml:space="preserve"> String.prototype.trim?a.trim():a.replace(/^\s+/,"").replace(/\s+$/,"")}</w:t>
      </w:r>
    </w:p>
    <w:p w14:paraId="34573BA2" w14:textId="77777777" w:rsidR="00002FC1" w:rsidRDefault="00002FC1" w:rsidP="00002FC1">
      <w:r>
        <w:t>function da(</w:t>
      </w:r>
      <w:proofErr w:type="spellStart"/>
      <w:r>
        <w:t>a,c</w:t>
      </w:r>
      <w:proofErr w:type="spellEnd"/>
      <w:r>
        <w:t>){function g(</w:t>
      </w:r>
      <w:proofErr w:type="spellStart"/>
      <w:r>
        <w:t>b,l</w:t>
      </w:r>
      <w:proofErr w:type="spellEnd"/>
      <w:r>
        <w:t>){l=void 0===l?!0:l;var f=c;if("click"===f&amp;&amp;(B&amp;&amp;b.metaKey||!B&amp;&amp;b.ctrlKey||2===b.which||null==b.which&amp;&amp;4===b.button||b.shiftKey))f="clickmod";else{var e=b.which||b.keyCode;!e&amp;&amp;b.key&amp;&amp;(e=aa[b.key]);F&amp;&amp;3===e&amp;&amp;(e=13);if(13!==e&amp;&amp;32!==e)e=!1;else{var h=A(b),d;(d="</w:t>
      </w:r>
      <w:proofErr w:type="spellStart"/>
      <w:r>
        <w:t>keydown</w:t>
      </w:r>
      <w:proofErr w:type="spellEnd"/>
      <w:r>
        <w:t>"!==</w:t>
      </w:r>
      <w:proofErr w:type="spellStart"/>
      <w:r>
        <w:t>b.type</w:t>
      </w:r>
      <w:proofErr w:type="spellEnd"/>
      <w:r>
        <w:t>||!("</w:t>
      </w:r>
      <w:proofErr w:type="spellStart"/>
      <w:r>
        <w:t>getAttribute"in</w:t>
      </w:r>
      <w:proofErr w:type="spellEnd"/>
      <w:r>
        <w:t xml:space="preserve"> h)||(</w:t>
      </w:r>
      <w:proofErr w:type="spellStart"/>
      <w:r>
        <w:t>h.getAttribute</w:t>
      </w:r>
      <w:proofErr w:type="spellEnd"/>
      <w:r>
        <w:t>("type")||</w:t>
      </w:r>
      <w:proofErr w:type="spellStart"/>
      <w:r>
        <w:t>h.tagName</w:t>
      </w:r>
      <w:proofErr w:type="spellEnd"/>
      <w:r>
        <w:t>).</w:t>
      </w:r>
      <w:proofErr w:type="spellStart"/>
      <w:r>
        <w:t>toUpperCase</w:t>
      </w:r>
      <w:proofErr w:type="spellEnd"/>
      <w:r>
        <w:t>()in K||"BUTTON"===h.tagName.toUpperCase()||!!h.type&amp;&amp;"FILE"===h.type.toUpperCase()||h.isContentEditable||b.ctrlKey||b.shiftKey||</w:t>
      </w:r>
    </w:p>
    <w:p w14:paraId="11977D7C" w14:textId="77777777" w:rsidR="00002FC1" w:rsidRDefault="00002FC1" w:rsidP="00002FC1">
      <w:r>
        <w:t>b.altKey||b.metaKey||(h.getAttribute("type")||h.tagName).toUpperCase()in J&amp;&amp;32===e)||((d=</w:t>
      </w:r>
      <w:proofErr w:type="spellStart"/>
      <w:r>
        <w:t>h.tagName</w:t>
      </w:r>
      <w:proofErr w:type="spellEnd"/>
      <w:r>
        <w:t xml:space="preserve"> in G)||(d=h.getAttributeNode("tabindex"),d=null!=d&amp;&amp;d.specified),d=!d||h.disabled);if(d)e=!1;else{d=(h.getAttribute("role")||h.type||h.tagName).toUpperCase();var k=!(d in I)&amp;&amp;13===e;h="INPUT"!==h.tagName.toUpperCase()||!!h.type;e=(0===I[d]%e||k)&amp;&amp;h}}e&amp;&amp;(f="clickkey")}d=b.srcElement||b.target;e=O(f,b,d,"",null);h=null;for(k=d;k&amp;&amp;k!==this;){h=k;var p=void 0;var r=</w:t>
      </w:r>
      <w:proofErr w:type="spellStart"/>
      <w:r>
        <w:t>h;var</w:t>
      </w:r>
      <w:proofErr w:type="spellEnd"/>
      <w:r>
        <w:t xml:space="preserve"> n=</w:t>
      </w:r>
      <w:proofErr w:type="spellStart"/>
      <w:r>
        <w:t>f,q</w:t>
      </w:r>
      <w:proofErr w:type="spellEnd"/>
      <w:r>
        <w:t>=r.__</w:t>
      </w:r>
      <w:proofErr w:type="spellStart"/>
      <w:r>
        <w:t>jsaction;if</w:t>
      </w:r>
      <w:proofErr w:type="spellEnd"/>
      <w:r>
        <w:t>(!q){</w:t>
      </w:r>
      <w:proofErr w:type="spellStart"/>
      <w:r>
        <w:t>var</w:t>
      </w:r>
      <w:proofErr w:type="spellEnd"/>
      <w:r>
        <w:t xml:space="preserve"> z;</w:t>
      </w:r>
    </w:p>
    <w:p w14:paraId="7BB5CA65" w14:textId="77777777" w:rsidR="00002FC1" w:rsidRDefault="00002FC1" w:rsidP="00002FC1">
      <w:r>
        <w:t>q=null;"</w:t>
      </w:r>
      <w:proofErr w:type="spellStart"/>
      <w:r>
        <w:t>getAttribute"in</w:t>
      </w:r>
      <w:proofErr w:type="spellEnd"/>
      <w:r>
        <w:t xml:space="preserve"> r&amp;&amp;(q=r.getAttribute("jsaction"));if(z=q){q=x[z];if(!q){q={};for(var C=</w:t>
      </w:r>
      <w:proofErr w:type="spellStart"/>
      <w:r>
        <w:t>z.split</w:t>
      </w:r>
      <w:proofErr w:type="spellEnd"/>
      <w:r>
        <w:t>(</w:t>
      </w:r>
      <w:proofErr w:type="spellStart"/>
      <w:r>
        <w:t>ea</w:t>
      </w:r>
      <w:proofErr w:type="spellEnd"/>
      <w:r>
        <w:t>),fa=C?C.length:0,D=0;D&lt;</w:t>
      </w:r>
      <w:proofErr w:type="spellStart"/>
      <w:r>
        <w:t>fa;D</w:t>
      </w:r>
      <w:proofErr w:type="spellEnd"/>
      <w:r>
        <w:t>++){</w:t>
      </w:r>
      <w:proofErr w:type="spellStart"/>
      <w:r>
        <w:t>var</w:t>
      </w:r>
      <w:proofErr w:type="spellEnd"/>
      <w:r>
        <w:t xml:space="preserve"> w=C[D];if(w){</w:t>
      </w:r>
      <w:proofErr w:type="spellStart"/>
      <w:r>
        <w:t>var</w:t>
      </w:r>
      <w:proofErr w:type="spellEnd"/>
      <w:r>
        <w:t xml:space="preserve"> E=w.indexOf(":"),N=-1!==E;q[N?M(w.substr(0,E)):"click"]=N?M(w.substr(E+1)):w}}x[z]=q}r.__jsaction=q}else q=ha,r.__jsaction=q}r=q;"maybe_click"===n&amp;&amp;r.click?(p=n,n="click"):"clickkey"===n?n="click":"click"!==n||r.click||(n="clickonly");p={eventType:p?p:n,action:r[n]||"",event:null,u:!1};if(p.u||p.action)break;k.__owner?k=k.__owner:(n=void 0,"#document-fragment"!==</w:t>
      </w:r>
    </w:p>
    <w:p w14:paraId="0822886B" w14:textId="77777777" w:rsidR="00002FC1" w:rsidRDefault="00002FC1" w:rsidP="00002FC1">
      <w:r>
        <w:t>(null==(n=</w:t>
      </w:r>
      <w:proofErr w:type="spellStart"/>
      <w:r>
        <w:t>k.parentNode</w:t>
      </w:r>
      <w:proofErr w:type="spellEnd"/>
      <w:r>
        <w:t>)?void 0:n.nodeName)?k=</w:t>
      </w:r>
      <w:proofErr w:type="spellStart"/>
      <w:r>
        <w:t>k.parentNode</w:t>
      </w:r>
      <w:proofErr w:type="spellEnd"/>
      <w:r>
        <w:t>:(r=n=void 0,k=null!=(r=null==(n=</w:t>
      </w:r>
      <w:proofErr w:type="spellStart"/>
      <w:r>
        <w:t>k.parentNode</w:t>
      </w:r>
      <w:proofErr w:type="spellEnd"/>
      <w:r>
        <w:t>)?void 0:n.host)?r:null))}p&amp;&amp;(e=O(p.eventType,p.event||b,d,p.action||"",h,e.timeStamp));e&amp;&amp;"touchend"===e.eventType&amp;&amp;(e.event._preventMouseEvents=H);if(p&amp;&amp;p.action){if(d="clickkey"===f)d=A(b),d=(d.type||d.tagName).toUpperCase(),(d=32===(b.which||b.keyCode)&amp;&amp;"CHECKBOX"!==d)||(d=A(b),k=d.tagName.toUpperCase(),p=(d.getAttribute("role")||"").toUpperCase(),d="BUTTON"===k||"BUTTON"===p?!0:!(d.tagName.toUpperCase()in</w:t>
      </w:r>
    </w:p>
    <w:p w14:paraId="2FD830C9" w14:textId="77777777" w:rsidR="00002FC1" w:rsidRDefault="00002FC1" w:rsidP="00002FC1">
      <w:r>
        <w:t>ba)||"A"===k||"SELECT"===k||(d.getAttribute("type")||d.tagName).toUpperCase()in J||(</w:t>
      </w:r>
      <w:proofErr w:type="spellStart"/>
      <w:r>
        <w:t>d.getAttribute</w:t>
      </w:r>
      <w:proofErr w:type="spellEnd"/>
      <w:r>
        <w:t>("type")||</w:t>
      </w:r>
      <w:proofErr w:type="spellStart"/>
      <w:r>
        <w:t>d.tagName</w:t>
      </w:r>
      <w:proofErr w:type="spellEnd"/>
      <w:r>
        <w:t>).</w:t>
      </w:r>
      <w:proofErr w:type="spellStart"/>
      <w:r>
        <w:t>toUpperCase</w:t>
      </w:r>
      <w:proofErr w:type="spellEnd"/>
      <w:r>
        <w:t>()in K?!1:!0);d&amp;&amp;(b.preventDefault?b.preventDefault():b.returnValue=!1);if("mouseenter"===f||"mouseleave"===f||"pointerenter"===f||"pointerleave"===f)if(d=b.relatedTarget,!("mouseover"===b.type&amp;&amp;"mouseenter"===f||"mouseout"===b.type&amp;&amp;"mouseleave"===f||"pointerover"===b.type&amp;&amp;"pointerenter"===f||"pointerout"===b.type&amp;&amp;"pointerleave"===f)||d&amp;&amp;(d===h||y(h,d)))e.action="",</w:t>
      </w:r>
    </w:p>
    <w:p w14:paraId="13D4668A" w14:textId="77777777" w:rsidR="00002FC1" w:rsidRDefault="00002FC1" w:rsidP="00002FC1">
      <w:proofErr w:type="spellStart"/>
      <w:r>
        <w:t>e.actionElement</w:t>
      </w:r>
      <w:proofErr w:type="spellEnd"/>
      <w:r>
        <w:t>=</w:t>
      </w:r>
      <w:proofErr w:type="spellStart"/>
      <w:r>
        <w:t>null;else</w:t>
      </w:r>
      <w:proofErr w:type="spellEnd"/>
      <w:r>
        <w:t xml:space="preserve">{f={};for(m in b)"srcElement"!==m&amp;&amp;"target"!==m&amp;&amp;(d=m,k=b[d],"function"!==typeof k&amp;&amp;(f[d]=k));f.type="mouseover"===b.type?"mouseenter":"mouseout"===b.type?"mouseleave":"pointerover"===b.type?"pointerenter":"pointerleave";f.target=f.srcElement=h;f.bubbles=!1;e.event=f;e.targetElement=h}}else </w:t>
      </w:r>
      <w:proofErr w:type="spellStart"/>
      <w:r>
        <w:t>e.action</w:t>
      </w:r>
      <w:proofErr w:type="spellEnd"/>
      <w:r>
        <w:t>="",</w:t>
      </w:r>
      <w:proofErr w:type="spellStart"/>
      <w:r>
        <w:t>e.actionElement</w:t>
      </w:r>
      <w:proofErr w:type="spellEnd"/>
      <w:r>
        <w:t>=</w:t>
      </w:r>
      <w:proofErr w:type="spellStart"/>
      <w:r>
        <w:t>null;var</w:t>
      </w:r>
      <w:proofErr w:type="spellEnd"/>
      <w:r>
        <w:t xml:space="preserve"> m=e;a.h&amp;&amp;!m.event.a11ysgd&amp;&amp;(f=O(m.eventType,m.event,m.targetElement,m.action,m.actionElement,m.timeStamp),"clickonly"===f.eventType&amp;&amp;(f.eventType="click"),</w:t>
      </w:r>
    </w:p>
    <w:p w14:paraId="566E759A" w14:textId="77777777" w:rsidR="00002FC1" w:rsidRDefault="00002FC1" w:rsidP="00002FC1">
      <w:r>
        <w:t>a.h(f,!0));m.actionElement&amp;&amp;(a.h?(!m.actionElement||"A"!==m.actionElement.tagName||"click"!==m.eventType&amp;&amp;"clickmod"!==m.eventType||(b.preventDefault?b.preventDefault():b.returnValue=!1),(b=a.h(m))&amp;&amp;l&amp;&amp;g.call(this,b,!1)):a.l.push(m))}return g}function O(a,c,g,b,l,f){return{eventType:a,event:c,targetElement:g,action:b,actionElement:l,timeStamp:f||Date.now()}}</w:t>
      </w:r>
    </w:p>
    <w:p w14:paraId="66A27AFF" w14:textId="77777777" w:rsidR="00002FC1" w:rsidRDefault="00002FC1" w:rsidP="00002FC1">
      <w:r>
        <w:t xml:space="preserve">function </w:t>
      </w:r>
      <w:proofErr w:type="spellStart"/>
      <w:r>
        <w:t>ia</w:t>
      </w:r>
      <w:proofErr w:type="spellEnd"/>
      <w:r>
        <w:t>(</w:t>
      </w:r>
      <w:proofErr w:type="spellStart"/>
      <w:r>
        <w:t>a,c</w:t>
      </w:r>
      <w:proofErr w:type="spellEnd"/>
      <w:r>
        <w:t>){return function(g){</w:t>
      </w:r>
      <w:proofErr w:type="spellStart"/>
      <w:r>
        <w:t>var</w:t>
      </w:r>
      <w:proofErr w:type="spellEnd"/>
      <w:r>
        <w:t xml:space="preserve"> b=a,l=!1;"mouseenter"===b?b="mouseover":"mouseleave"===b?b="mouseout":"pointerenter"===b?b="pointerover":"pointerleave"===b&amp;&amp;(b="pointerout");if("focus"===b||"blur"===b||"error"===b||"load"===b||"toggle"===b)l=!0;g.addEventListener(b,c,l);return{eventType:b,i:c,capture:l}}}</w:t>
      </w:r>
    </w:p>
    <w:p w14:paraId="0255719E" w14:textId="77777777" w:rsidR="00002FC1" w:rsidRDefault="00002FC1" w:rsidP="00002FC1">
      <w:r>
        <w:t>function P(</w:t>
      </w:r>
      <w:proofErr w:type="spellStart"/>
      <w:r>
        <w:t>a,c,g</w:t>
      </w:r>
      <w:proofErr w:type="spellEnd"/>
      <w:r>
        <w:t>){if(!</w:t>
      </w:r>
      <w:proofErr w:type="spellStart"/>
      <w:r>
        <w:t>a.m.hasOwnProperty</w:t>
      </w:r>
      <w:proofErr w:type="spellEnd"/>
      <w:r>
        <w:t>(c)){</w:t>
      </w:r>
      <w:proofErr w:type="spellStart"/>
      <w:r>
        <w:t>var</w:t>
      </w:r>
      <w:proofErr w:type="spellEnd"/>
      <w:r>
        <w:t xml:space="preserve"> b=da(a,c);g=ia(g||c,b);a.m[c]=b;a.o.push(g);for(b=0;b&lt;a.g.length;++b){var l=a.g[b];l.h.push(g.call(null,l.g))}"click"===c&amp;&amp;P(a,"keydown")}}L.prototype.i=function(a){return </w:t>
      </w:r>
      <w:proofErr w:type="spellStart"/>
      <w:r>
        <w:t>this.m</w:t>
      </w:r>
      <w:proofErr w:type="spellEnd"/>
      <w:r>
        <w:t>[a]};</w:t>
      </w:r>
    </w:p>
    <w:p w14:paraId="22F459DF" w14:textId="77777777" w:rsidR="00002FC1" w:rsidRDefault="00002FC1" w:rsidP="00002FC1">
      <w:r>
        <w:t>function ja(</w:t>
      </w:r>
      <w:proofErr w:type="spellStart"/>
      <w:r>
        <w:t>a,c</w:t>
      </w:r>
      <w:proofErr w:type="spellEnd"/>
      <w:r>
        <w:t>){</w:t>
      </w:r>
      <w:proofErr w:type="spellStart"/>
      <w:r>
        <w:t>var</w:t>
      </w:r>
      <w:proofErr w:type="spellEnd"/>
      <w:r>
        <w:t xml:space="preserve"> g=new ca(c);a:{for(</w:t>
      </w:r>
      <w:proofErr w:type="spellStart"/>
      <w:r>
        <w:t>var</w:t>
      </w:r>
      <w:proofErr w:type="spellEnd"/>
      <w:r>
        <w:t xml:space="preserve"> b=0;b&lt;</w:t>
      </w:r>
      <w:proofErr w:type="spellStart"/>
      <w:r>
        <w:t>a.g.length;b</w:t>
      </w:r>
      <w:proofErr w:type="spellEnd"/>
      <w:r>
        <w:t>++)if(Q(</w:t>
      </w:r>
      <w:proofErr w:type="spellStart"/>
      <w:r>
        <w:t>a.g</w:t>
      </w:r>
      <w:proofErr w:type="spellEnd"/>
      <w:r>
        <w:t>[b].</w:t>
      </w:r>
      <w:proofErr w:type="spellStart"/>
      <w:r>
        <w:t>g,c</w:t>
      </w:r>
      <w:proofErr w:type="spellEnd"/>
      <w:r>
        <w:t xml:space="preserve">)){c=!0;break a}c=!1}if(c)return </w:t>
      </w:r>
      <w:proofErr w:type="spellStart"/>
      <w:r>
        <w:t>a.j.push</w:t>
      </w:r>
      <w:proofErr w:type="spellEnd"/>
      <w:r>
        <w:t>(g),</w:t>
      </w:r>
      <w:proofErr w:type="spellStart"/>
      <w:r>
        <w:t>g;R</w:t>
      </w:r>
      <w:proofErr w:type="spellEnd"/>
      <w:r>
        <w:t>(</w:t>
      </w:r>
      <w:proofErr w:type="spellStart"/>
      <w:r>
        <w:t>a,g</w:t>
      </w:r>
      <w:proofErr w:type="spellEnd"/>
      <w:r>
        <w:t>);</w:t>
      </w:r>
      <w:proofErr w:type="spellStart"/>
      <w:r>
        <w:t>a.g.push</w:t>
      </w:r>
      <w:proofErr w:type="spellEnd"/>
      <w:r>
        <w:t>(g);c=</w:t>
      </w:r>
      <w:proofErr w:type="spellStart"/>
      <w:r>
        <w:t>a.j.concat</w:t>
      </w:r>
      <w:proofErr w:type="spellEnd"/>
      <w:r>
        <w:t>(</w:t>
      </w:r>
      <w:proofErr w:type="spellStart"/>
      <w:r>
        <w:t>a.g</w:t>
      </w:r>
      <w:proofErr w:type="spellEnd"/>
      <w:r>
        <w:t>);b=[];for(</w:t>
      </w:r>
      <w:proofErr w:type="spellStart"/>
      <w:r>
        <w:t>var</w:t>
      </w:r>
      <w:proofErr w:type="spellEnd"/>
      <w:r>
        <w:t xml:space="preserve"> l=[],f=0;f&lt;</w:t>
      </w:r>
      <w:proofErr w:type="spellStart"/>
      <w:r>
        <w:t>a.g.length</w:t>
      </w:r>
      <w:proofErr w:type="spellEnd"/>
      <w:r>
        <w:t>;++f){</w:t>
      </w:r>
      <w:proofErr w:type="spellStart"/>
      <w:r>
        <w:t>var</w:t>
      </w:r>
      <w:proofErr w:type="spellEnd"/>
      <w:r>
        <w:t xml:space="preserve"> e=</w:t>
      </w:r>
      <w:proofErr w:type="spellStart"/>
      <w:r>
        <w:t>a.g</w:t>
      </w:r>
      <w:proofErr w:type="spellEnd"/>
      <w:r>
        <w:t>[f];if(S(</w:t>
      </w:r>
      <w:proofErr w:type="spellStart"/>
      <w:r>
        <w:t>e,c</w:t>
      </w:r>
      <w:proofErr w:type="spellEnd"/>
      <w:r>
        <w:t>)){</w:t>
      </w:r>
      <w:proofErr w:type="spellStart"/>
      <w:r>
        <w:t>b.push</w:t>
      </w:r>
      <w:proofErr w:type="spellEnd"/>
      <w:r>
        <w:t>(e);for(</w:t>
      </w:r>
      <w:proofErr w:type="spellStart"/>
      <w:r>
        <w:t>var</w:t>
      </w:r>
      <w:proofErr w:type="spellEnd"/>
      <w:r>
        <w:t xml:space="preserve"> h=0;h&lt;</w:t>
      </w:r>
      <w:proofErr w:type="spellStart"/>
      <w:r>
        <w:t>e.h.length;h</w:t>
      </w:r>
      <w:proofErr w:type="spellEnd"/>
      <w:r>
        <w:t>++){</w:t>
      </w:r>
      <w:proofErr w:type="spellStart"/>
      <w:r>
        <w:t>var</w:t>
      </w:r>
      <w:proofErr w:type="spellEnd"/>
      <w:r>
        <w:t xml:space="preserve"> d=e.g,k=e.h[h];d.removeEventListener?d.removeEventListener(k.eventType,k.i,k.capture):d.detachEvent&amp;&amp;d.detachEvent("on"+k.eventType,k.i)}e.h=[]}else l.push(e)}for(f=0;f&lt;a.j.length;++f)e=a.j[f],S(e,c)?b.push(e):(l.push(e),R(a,e));</w:t>
      </w:r>
    </w:p>
    <w:p w14:paraId="13287E95" w14:textId="77777777" w:rsidR="00002FC1" w:rsidRDefault="00002FC1" w:rsidP="00002FC1">
      <w:proofErr w:type="spellStart"/>
      <w:r>
        <w:t>a.g</w:t>
      </w:r>
      <w:proofErr w:type="spellEnd"/>
      <w:r>
        <w:t>=</w:t>
      </w:r>
      <w:proofErr w:type="spellStart"/>
      <w:r>
        <w:t>l;a.j</w:t>
      </w:r>
      <w:proofErr w:type="spellEnd"/>
      <w:r>
        <w:t>=</w:t>
      </w:r>
      <w:proofErr w:type="spellStart"/>
      <w:r>
        <w:t>b;return</w:t>
      </w:r>
      <w:proofErr w:type="spellEnd"/>
      <w:r>
        <w:t xml:space="preserve"> g}function R(</w:t>
      </w:r>
      <w:proofErr w:type="spellStart"/>
      <w:r>
        <w:t>a,c</w:t>
      </w:r>
      <w:proofErr w:type="spellEnd"/>
      <w:r>
        <w:t>){</w:t>
      </w:r>
      <w:proofErr w:type="spellStart"/>
      <w:r>
        <w:t>var</w:t>
      </w:r>
      <w:proofErr w:type="spellEnd"/>
      <w:r>
        <w:t xml:space="preserve"> g=c.g;ka&amp;&amp;(g.style.cursor="pointer");for(g=0;g&lt;a.o.length;++g)c.h.push(a.o[g].call(null,c.g))}function S(</w:t>
      </w:r>
      <w:proofErr w:type="spellStart"/>
      <w:r>
        <w:t>a,c</w:t>
      </w:r>
      <w:proofErr w:type="spellEnd"/>
      <w:r>
        <w:t>){for(</w:t>
      </w:r>
      <w:proofErr w:type="spellStart"/>
      <w:r>
        <w:t>var</w:t>
      </w:r>
      <w:proofErr w:type="spellEnd"/>
      <w:r>
        <w:t xml:space="preserve"> g=0;g&lt;c.length;++g)if(c[g].g!==a.g&amp;&amp;Q(c[g].g,a.g))return!0;return!1}function Q(</w:t>
      </w:r>
      <w:proofErr w:type="spellStart"/>
      <w:r>
        <w:t>a,c</w:t>
      </w:r>
      <w:proofErr w:type="spellEnd"/>
      <w:r>
        <w:t>){for(;a!==c&amp;&amp;</w:t>
      </w:r>
      <w:proofErr w:type="spellStart"/>
      <w:r>
        <w:t>c.parentNode</w:t>
      </w:r>
      <w:proofErr w:type="spellEnd"/>
      <w:r>
        <w:t>;)c=</w:t>
      </w:r>
      <w:proofErr w:type="spellStart"/>
      <w:r>
        <w:t>c.parentNode;return</w:t>
      </w:r>
      <w:proofErr w:type="spellEnd"/>
      <w:r>
        <w:t xml:space="preserve"> a===c}</w:t>
      </w:r>
      <w:proofErr w:type="spellStart"/>
      <w:r>
        <w:t>var</w:t>
      </w:r>
      <w:proofErr w:type="spellEnd"/>
      <w:r>
        <w:t xml:space="preserve"> </w:t>
      </w:r>
      <w:proofErr w:type="spellStart"/>
      <w:r>
        <w:t>ka</w:t>
      </w:r>
      <w:proofErr w:type="spellEnd"/>
      <w:r>
        <w:t>="undefined"!==</w:t>
      </w:r>
      <w:proofErr w:type="spellStart"/>
      <w:r>
        <w:t>typeof</w:t>
      </w:r>
      <w:proofErr w:type="spellEnd"/>
      <w:r>
        <w:t xml:space="preserve"> navigator&amp;&amp;/iPhone|iPad|iPod/.test(navigator.userAgent),ea=/\s*;\s*/,ha={};var u="click </w:t>
      </w:r>
      <w:proofErr w:type="spellStart"/>
      <w:r>
        <w:t>dblclick</w:t>
      </w:r>
      <w:proofErr w:type="spellEnd"/>
      <w:r>
        <w:t xml:space="preserve"> focus </w:t>
      </w:r>
      <w:proofErr w:type="spellStart"/>
      <w:r>
        <w:t>focusin</w:t>
      </w:r>
      <w:proofErr w:type="spellEnd"/>
      <w:r>
        <w:t xml:space="preserve"> blur error </w:t>
      </w:r>
      <w:proofErr w:type="spellStart"/>
      <w:r>
        <w:t>focusout</w:t>
      </w:r>
      <w:proofErr w:type="spellEnd"/>
      <w:r>
        <w:t xml:space="preserve"> </w:t>
      </w:r>
      <w:proofErr w:type="spellStart"/>
      <w:r>
        <w:t>keydown</w:t>
      </w:r>
      <w:proofErr w:type="spellEnd"/>
      <w:r>
        <w:t xml:space="preserve"> </w:t>
      </w:r>
      <w:proofErr w:type="spellStart"/>
      <w:r>
        <w:t>keyup</w:t>
      </w:r>
      <w:proofErr w:type="spellEnd"/>
      <w:r>
        <w:t xml:space="preserve"> keypress load </w:t>
      </w:r>
      <w:proofErr w:type="spellStart"/>
      <w:r>
        <w:t>mouseover</w:t>
      </w:r>
      <w:proofErr w:type="spellEnd"/>
      <w:r>
        <w:t xml:space="preserve"> </w:t>
      </w:r>
      <w:proofErr w:type="spellStart"/>
      <w:r>
        <w:t>mouseout</w:t>
      </w:r>
      <w:proofErr w:type="spellEnd"/>
      <w:r>
        <w:t xml:space="preserve"> </w:t>
      </w:r>
      <w:proofErr w:type="spellStart"/>
      <w:r>
        <w:t>mouseenter</w:t>
      </w:r>
      <w:proofErr w:type="spellEnd"/>
      <w:r>
        <w:t xml:space="preserve"> </w:t>
      </w:r>
      <w:proofErr w:type="spellStart"/>
      <w:r>
        <w:t>mouseleave</w:t>
      </w:r>
      <w:proofErr w:type="spellEnd"/>
      <w:r>
        <w:t xml:space="preserve"> submit toggle </w:t>
      </w:r>
      <w:proofErr w:type="spellStart"/>
      <w:r>
        <w:t>touchstart</w:t>
      </w:r>
      <w:proofErr w:type="spellEnd"/>
      <w:r>
        <w:t xml:space="preserve"> </w:t>
      </w:r>
      <w:proofErr w:type="spellStart"/>
      <w:r>
        <w:t>touchend</w:t>
      </w:r>
      <w:proofErr w:type="spellEnd"/>
      <w:r>
        <w:t xml:space="preserve"> </w:t>
      </w:r>
      <w:proofErr w:type="spellStart"/>
      <w:r>
        <w:t>touchmove</w:t>
      </w:r>
      <w:proofErr w:type="spellEnd"/>
      <w:r>
        <w:t xml:space="preserve"> </w:t>
      </w:r>
      <w:proofErr w:type="spellStart"/>
      <w:r>
        <w:t>touchcancel</w:t>
      </w:r>
      <w:proofErr w:type="spellEnd"/>
      <w:r>
        <w:t xml:space="preserve"> </w:t>
      </w:r>
      <w:proofErr w:type="spellStart"/>
      <w:r>
        <w:t>auxclick</w:t>
      </w:r>
      <w:proofErr w:type="spellEnd"/>
      <w:r>
        <w:t xml:space="preserve"> change </w:t>
      </w:r>
      <w:proofErr w:type="spellStart"/>
      <w:r>
        <w:t>compositionstart</w:t>
      </w:r>
      <w:proofErr w:type="spellEnd"/>
      <w:r>
        <w:t xml:space="preserve"> </w:t>
      </w:r>
      <w:proofErr w:type="spellStart"/>
      <w:r>
        <w:t>compositionupdate</w:t>
      </w:r>
      <w:proofErr w:type="spellEnd"/>
      <w:r>
        <w:t xml:space="preserve"> </w:t>
      </w:r>
      <w:proofErr w:type="spellStart"/>
      <w:r>
        <w:t>compositionend</w:t>
      </w:r>
      <w:proofErr w:type="spellEnd"/>
      <w:r>
        <w:t xml:space="preserve"> </w:t>
      </w:r>
      <w:proofErr w:type="spellStart"/>
      <w:r>
        <w:t>beforeinput</w:t>
      </w:r>
      <w:proofErr w:type="spellEnd"/>
      <w:r>
        <w:t xml:space="preserve"> input select </w:t>
      </w:r>
      <w:proofErr w:type="spellStart"/>
      <w:r>
        <w:t>textinput</w:t>
      </w:r>
      <w:proofErr w:type="spellEnd"/>
      <w:r>
        <w:t xml:space="preserve"> copy cut paste </w:t>
      </w:r>
      <w:proofErr w:type="spellStart"/>
      <w:r>
        <w:t>mousedown</w:t>
      </w:r>
      <w:proofErr w:type="spellEnd"/>
      <w:r>
        <w:t xml:space="preserve"> </w:t>
      </w:r>
      <w:proofErr w:type="spellStart"/>
      <w:r>
        <w:t>mouseup</w:t>
      </w:r>
      <w:proofErr w:type="spellEnd"/>
      <w:r>
        <w:t xml:space="preserve"> wheel </w:t>
      </w:r>
      <w:proofErr w:type="spellStart"/>
      <w:r>
        <w:t>contextmenu</w:t>
      </w:r>
      <w:proofErr w:type="spellEnd"/>
      <w:r>
        <w:t xml:space="preserve"> </w:t>
      </w:r>
      <w:proofErr w:type="spellStart"/>
      <w:r>
        <w:t>dragover</w:t>
      </w:r>
      <w:proofErr w:type="spellEnd"/>
      <w:r>
        <w:t xml:space="preserve"> </w:t>
      </w:r>
      <w:proofErr w:type="spellStart"/>
      <w:r>
        <w:t>dragenter</w:t>
      </w:r>
      <w:proofErr w:type="spellEnd"/>
      <w:r>
        <w:t xml:space="preserve"> </w:t>
      </w:r>
      <w:proofErr w:type="spellStart"/>
      <w:r>
        <w:t>dragleave</w:t>
      </w:r>
      <w:proofErr w:type="spellEnd"/>
      <w:r>
        <w:t xml:space="preserve"> drop </w:t>
      </w:r>
      <w:proofErr w:type="spellStart"/>
      <w:r>
        <w:t>dragstart</w:t>
      </w:r>
      <w:proofErr w:type="spellEnd"/>
      <w:r>
        <w:t xml:space="preserve"> </w:t>
      </w:r>
      <w:proofErr w:type="spellStart"/>
      <w:r>
        <w:t>dragend</w:t>
      </w:r>
      <w:proofErr w:type="spellEnd"/>
      <w:r>
        <w:t xml:space="preserve"> </w:t>
      </w:r>
      <w:proofErr w:type="spellStart"/>
      <w:r>
        <w:t>pointerdown</w:t>
      </w:r>
      <w:proofErr w:type="spellEnd"/>
      <w:r>
        <w:t xml:space="preserve"> </w:t>
      </w:r>
      <w:proofErr w:type="spellStart"/>
      <w:r>
        <w:t>pointermove</w:t>
      </w:r>
      <w:proofErr w:type="spellEnd"/>
      <w:r>
        <w:t xml:space="preserve"> </w:t>
      </w:r>
      <w:proofErr w:type="spellStart"/>
      <w:r>
        <w:t>pointerup</w:t>
      </w:r>
      <w:proofErr w:type="spellEnd"/>
      <w:r>
        <w:t xml:space="preserve"> </w:t>
      </w:r>
      <w:proofErr w:type="spellStart"/>
      <w:r>
        <w:t>pointercancel</w:t>
      </w:r>
      <w:proofErr w:type="spellEnd"/>
      <w:r>
        <w:t xml:space="preserve"> </w:t>
      </w:r>
      <w:proofErr w:type="spellStart"/>
      <w:r>
        <w:t>pointerenter</w:t>
      </w:r>
      <w:proofErr w:type="spellEnd"/>
      <w:r>
        <w:t xml:space="preserve"> </w:t>
      </w:r>
      <w:proofErr w:type="spellStart"/>
      <w:r>
        <w:t>pointerleave</w:t>
      </w:r>
      <w:proofErr w:type="spellEnd"/>
      <w:r>
        <w:t xml:space="preserve"> </w:t>
      </w:r>
      <w:proofErr w:type="spellStart"/>
      <w:r>
        <w:t>pointerover</w:t>
      </w:r>
      <w:proofErr w:type="spellEnd"/>
      <w:r>
        <w:t xml:space="preserve"> </w:t>
      </w:r>
      <w:proofErr w:type="spellStart"/>
      <w:r>
        <w:t>pointerout</w:t>
      </w:r>
      <w:proofErr w:type="spellEnd"/>
      <w:r>
        <w:t xml:space="preserve"> </w:t>
      </w:r>
      <w:proofErr w:type="spellStart"/>
      <w:r>
        <w:t>gotpointercapture</w:t>
      </w:r>
      <w:proofErr w:type="spellEnd"/>
      <w:r>
        <w:t xml:space="preserve"> </w:t>
      </w:r>
      <w:proofErr w:type="spellStart"/>
      <w:r>
        <w:t>lostpointercapture</w:t>
      </w:r>
      <w:proofErr w:type="spellEnd"/>
      <w:r>
        <w:t xml:space="preserve"> ended </w:t>
      </w:r>
      <w:proofErr w:type="spellStart"/>
      <w:r>
        <w:t>loadedmetadata</w:t>
      </w:r>
      <w:proofErr w:type="spellEnd"/>
      <w:r>
        <w:t xml:space="preserve"> </w:t>
      </w:r>
      <w:proofErr w:type="spellStart"/>
      <w:r>
        <w:t>pagehide</w:t>
      </w:r>
      <w:proofErr w:type="spellEnd"/>
      <w:r>
        <w:t xml:space="preserve"> </w:t>
      </w:r>
      <w:proofErr w:type="spellStart"/>
      <w:r>
        <w:t>pageshow</w:t>
      </w:r>
      <w:proofErr w:type="spellEnd"/>
      <w:r>
        <w:t xml:space="preserve"> </w:t>
      </w:r>
      <w:proofErr w:type="spellStart"/>
      <w:r>
        <w:t>visibilitychange</w:t>
      </w:r>
      <w:proofErr w:type="spellEnd"/>
      <w:r>
        <w:t xml:space="preserve"> </w:t>
      </w:r>
      <w:proofErr w:type="spellStart"/>
      <w:r>
        <w:t>beforematch</w:t>
      </w:r>
      <w:proofErr w:type="spellEnd"/>
      <w:r>
        <w:t>".split(" ");</w:t>
      </w:r>
    </w:p>
    <w:p w14:paraId="138CD7F3" w14:textId="77777777" w:rsidR="00002FC1" w:rsidRDefault="00002FC1" w:rsidP="00002FC1">
      <w:r>
        <w:t xml:space="preserve">if(!(u </w:t>
      </w:r>
      <w:proofErr w:type="spellStart"/>
      <w:r>
        <w:t>instanceof</w:t>
      </w:r>
      <w:proofErr w:type="spellEnd"/>
      <w:r>
        <w:t xml:space="preserve"> Array)){</w:t>
      </w:r>
      <w:proofErr w:type="spellStart"/>
      <w:r>
        <w:t>var</w:t>
      </w:r>
      <w:proofErr w:type="spellEnd"/>
      <w:r>
        <w:t xml:space="preserve"> </w:t>
      </w:r>
      <w:proofErr w:type="spellStart"/>
      <w:r>
        <w:t>T;var</w:t>
      </w:r>
      <w:proofErr w:type="spellEnd"/>
      <w:r>
        <w:t xml:space="preserve"> U="undefined"!=</w:t>
      </w:r>
      <w:proofErr w:type="spellStart"/>
      <w:r>
        <w:t>typeof</w:t>
      </w:r>
      <w:proofErr w:type="spellEnd"/>
      <w:r>
        <w:t xml:space="preserve"> Symbol&amp;&amp;Symbol.iterator&amp;&amp;u[Symbol.iterator];if(U)T=U.call(u);else if("number"==</w:t>
      </w:r>
      <w:proofErr w:type="spellStart"/>
      <w:r>
        <w:t>typeof</w:t>
      </w:r>
      <w:proofErr w:type="spellEnd"/>
      <w:r>
        <w:t xml:space="preserve"> </w:t>
      </w:r>
      <w:proofErr w:type="spellStart"/>
      <w:r>
        <w:t>u.length</w:t>
      </w:r>
      <w:proofErr w:type="spellEnd"/>
      <w:r>
        <w:t>)T={</w:t>
      </w:r>
      <w:proofErr w:type="spellStart"/>
      <w:r>
        <w:t>next:t</w:t>
      </w:r>
      <w:proofErr w:type="spellEnd"/>
      <w:r>
        <w:t xml:space="preserve">()};else throw Error(String(u)+" is not an </w:t>
      </w:r>
      <w:proofErr w:type="spellStart"/>
      <w:r>
        <w:t>iterable</w:t>
      </w:r>
      <w:proofErr w:type="spellEnd"/>
      <w:r>
        <w:t xml:space="preserve"> or </w:t>
      </w:r>
      <w:proofErr w:type="spellStart"/>
      <w:r>
        <w:t>ArrayLike</w:t>
      </w:r>
      <w:proofErr w:type="spellEnd"/>
      <w:r>
        <w:t>");for(</w:t>
      </w:r>
      <w:proofErr w:type="spellStart"/>
      <w:r>
        <w:t>var</w:t>
      </w:r>
      <w:proofErr w:type="spellEnd"/>
      <w:r>
        <w:t xml:space="preserve"> </w:t>
      </w:r>
      <w:proofErr w:type="spellStart"/>
      <w:r>
        <w:t>V,la</w:t>
      </w:r>
      <w:proofErr w:type="spellEnd"/>
      <w:r>
        <w:t>=[];!(V=</w:t>
      </w:r>
      <w:proofErr w:type="spellStart"/>
      <w:r>
        <w:t>T.next</w:t>
      </w:r>
      <w:proofErr w:type="spellEnd"/>
      <w:r>
        <w:t>()).done;)</w:t>
      </w:r>
      <w:proofErr w:type="spellStart"/>
      <w:r>
        <w:t>la.push</w:t>
      </w:r>
      <w:proofErr w:type="spellEnd"/>
      <w:r>
        <w:t>(</w:t>
      </w:r>
      <w:proofErr w:type="spellStart"/>
      <w:r>
        <w:t>V.value</w:t>
      </w:r>
      <w:proofErr w:type="spellEnd"/>
      <w:r>
        <w:t>)};</w:t>
      </w:r>
      <w:proofErr w:type="spellStart"/>
      <w:r>
        <w:t>var</w:t>
      </w:r>
      <w:proofErr w:type="spellEnd"/>
      <w:r>
        <w:t xml:space="preserve"> W=function(a){return{</w:t>
      </w:r>
      <w:proofErr w:type="spellStart"/>
      <w:r>
        <w:t>trigger:function</w:t>
      </w:r>
      <w:proofErr w:type="spellEnd"/>
      <w:r>
        <w:t>(c){</w:t>
      </w:r>
      <w:proofErr w:type="spellStart"/>
      <w:r>
        <w:t>var</w:t>
      </w:r>
      <w:proofErr w:type="spellEnd"/>
      <w:r>
        <w:t xml:space="preserve"> g=</w:t>
      </w:r>
      <w:proofErr w:type="spellStart"/>
      <w:r>
        <w:t>a.i</w:t>
      </w:r>
      <w:proofErr w:type="spellEnd"/>
      <w:r>
        <w:t>(</w:t>
      </w:r>
      <w:proofErr w:type="spellStart"/>
      <w:r>
        <w:t>c.type</w:t>
      </w:r>
      <w:proofErr w:type="spellEnd"/>
      <w:r>
        <w:t>);g||(P(</w:t>
      </w:r>
      <w:proofErr w:type="spellStart"/>
      <w:r>
        <w:t>a,c.type</w:t>
      </w:r>
      <w:proofErr w:type="spellEnd"/>
      <w:r>
        <w:t>),g=</w:t>
      </w:r>
      <w:proofErr w:type="spellStart"/>
      <w:r>
        <w:t>a.i</w:t>
      </w:r>
      <w:proofErr w:type="spellEnd"/>
      <w:r>
        <w:t>(</w:t>
      </w:r>
      <w:proofErr w:type="spellStart"/>
      <w:r>
        <w:t>c.type</w:t>
      </w:r>
      <w:proofErr w:type="spellEnd"/>
      <w:r>
        <w:t>));</w:t>
      </w:r>
      <w:proofErr w:type="spellStart"/>
      <w:r>
        <w:t>var</w:t>
      </w:r>
      <w:proofErr w:type="spellEnd"/>
      <w:r>
        <w:t xml:space="preserve"> b=c.target||c.srcElement;g&amp;&amp;g.call(b.ownerDocument.documentElement,c)},bind:function(c){a.h=c;a.l&amp;&amp;(0&lt;a.l.length&amp;&amp;c(a.l),a.l=null)}}}(function(){var a=</w:t>
      </w:r>
      <w:proofErr w:type="spellStart"/>
      <w:r>
        <w:t>window,c</w:t>
      </w:r>
      <w:proofErr w:type="spellEnd"/>
      <w:r>
        <w:t>=new L,g=ja(c,a.document.documentElement);u.forEach(function(f){return P(</w:t>
      </w:r>
      <w:proofErr w:type="spellStart"/>
      <w:r>
        <w:t>c,f</w:t>
      </w:r>
      <w:proofErr w:type="spellEnd"/>
      <w:r>
        <w:t>)});</w:t>
      </w:r>
      <w:proofErr w:type="spellStart"/>
      <w:r>
        <w:t>var</w:t>
      </w:r>
      <w:proofErr w:type="spellEnd"/>
      <w:r>
        <w:t xml:space="preserve"> b,l;"</w:t>
      </w:r>
      <w:proofErr w:type="spellStart"/>
      <w:r>
        <w:t>onwebkitanimationend"in</w:t>
      </w:r>
      <w:proofErr w:type="spellEnd"/>
      <w:r>
        <w:t xml:space="preserve"> a&amp;&amp;(b="webkitAnimationEnd");P(c,"animationend",b);"onwebkittransitionend"in a&amp;&amp;(l="</w:t>
      </w:r>
      <w:proofErr w:type="spellStart"/>
      <w:r>
        <w:t>webkitTransitionEnd</w:t>
      </w:r>
      <w:proofErr w:type="spellEnd"/>
      <w:r>
        <w:t>");P(c,"</w:t>
      </w:r>
      <w:proofErr w:type="spellStart"/>
      <w:r>
        <w:t>transitionend</w:t>
      </w:r>
      <w:proofErr w:type="spellEnd"/>
      <w:r>
        <w:t>",l);return{s:c,</w:t>
      </w:r>
    </w:p>
    <w:p w14:paraId="1D453323" w14:textId="77777777" w:rsidR="00002FC1" w:rsidRDefault="00002FC1" w:rsidP="00002FC1">
      <w:r>
        <w:t>v:g}}().s),X=["BOQ_wizbind"],Y=window||v;X[0]in Y||"undefined"==</w:t>
      </w:r>
      <w:proofErr w:type="spellStart"/>
      <w:r>
        <w:t>typeof</w:t>
      </w:r>
      <w:proofErr w:type="spellEnd"/>
      <w:r>
        <w:t xml:space="preserve"> </w:t>
      </w:r>
      <w:proofErr w:type="spellStart"/>
      <w:r>
        <w:t>Y.execScript</w:t>
      </w:r>
      <w:proofErr w:type="spellEnd"/>
      <w:r>
        <w:t>||</w:t>
      </w:r>
      <w:proofErr w:type="spellStart"/>
      <w:r>
        <w:t>Y.execScript</w:t>
      </w:r>
      <w:proofErr w:type="spellEnd"/>
      <w:r>
        <w:t>("</w:t>
      </w:r>
      <w:proofErr w:type="spellStart"/>
      <w:r>
        <w:t>var</w:t>
      </w:r>
      <w:proofErr w:type="spellEnd"/>
      <w:r>
        <w:t xml:space="preserve"> "+X[0]);for(</w:t>
      </w:r>
      <w:proofErr w:type="spellStart"/>
      <w:r>
        <w:t>var</w:t>
      </w:r>
      <w:proofErr w:type="spellEnd"/>
      <w:r>
        <w:t xml:space="preserve"> </w:t>
      </w:r>
      <w:proofErr w:type="spellStart"/>
      <w:r>
        <w:t>Z;X.length</w:t>
      </w:r>
      <w:proofErr w:type="spellEnd"/>
      <w:r>
        <w:t>&amp;&amp;(Z=</w:t>
      </w:r>
      <w:proofErr w:type="spellStart"/>
      <w:r>
        <w:t>X.shift</w:t>
      </w:r>
      <w:proofErr w:type="spellEnd"/>
      <w:r>
        <w:t>());)</w:t>
      </w:r>
      <w:proofErr w:type="spellStart"/>
      <w:r>
        <w:t>X.length</w:t>
      </w:r>
      <w:proofErr w:type="spellEnd"/>
      <w:r>
        <w:t>||void 0===W?Y[Z]&amp;&amp;Y[Z]!==Object.prototype[Z]?Y=Y[Z]:Y=Y[Z]={}:Y[Z]=W;}).call(this);</w:t>
      </w:r>
    </w:p>
    <w:p w14:paraId="02C77F7D" w14:textId="77777777" w:rsidR="00002FC1" w:rsidRDefault="00002FC1" w:rsidP="00002FC1">
      <w:r>
        <w:t xml:space="preserve">&lt;/script&gt;&lt;script </w:t>
      </w:r>
      <w:proofErr w:type="spellStart"/>
      <w:r>
        <w:t>nocollect</w:t>
      </w:r>
      <w:proofErr w:type="spellEnd"/>
      <w:r>
        <w:t>="" src="https://www.gstatic.com/_/boq-play/_/js/k=boq-play.PlayStoreUi.en.zmdH6Hev_M8.2021.O/am=2-0Nhg8WmPAP7Re2/d=1/excm=_b,_tp,settingsview/ed=1/dg=0/wt=2/ujg=1/rs=AB1caFVhJikaBAQmnGtskCGLJlgoJDLjWw/m=_b,_tp" defer="" id="base-</w:t>
      </w:r>
      <w:proofErr w:type="spellStart"/>
      <w:r>
        <w:t>js</w:t>
      </w:r>
      <w:proofErr w:type="spellEnd"/>
      <w:r>
        <w:t>" nonce=""&gt;&lt;/script&gt;&lt;script nonce=""&gt;if (</w:t>
      </w:r>
      <w:proofErr w:type="spellStart"/>
      <w:r>
        <w:t>window.BOQ_loadedInitialJS</w:t>
      </w:r>
      <w:proofErr w:type="spellEnd"/>
      <w:r>
        <w:t>) {</w:t>
      </w:r>
      <w:proofErr w:type="spellStart"/>
      <w:r>
        <w:t>onJsLoad</w:t>
      </w:r>
      <w:proofErr w:type="spellEnd"/>
      <w:r>
        <w:t>();} else {</w:t>
      </w:r>
      <w:proofErr w:type="spellStart"/>
      <w:r>
        <w:t>document.getElementById</w:t>
      </w:r>
      <w:proofErr w:type="spellEnd"/>
      <w:r>
        <w:t>('base-</w:t>
      </w:r>
      <w:proofErr w:type="spellStart"/>
      <w:r>
        <w:t>js'</w:t>
      </w:r>
      <w:proofErr w:type="spellEnd"/>
      <w:r>
        <w:t>).</w:t>
      </w:r>
      <w:proofErr w:type="spellStart"/>
      <w:r>
        <w:t>addEventListener</w:t>
      </w:r>
      <w:proofErr w:type="spellEnd"/>
      <w:r>
        <w:t xml:space="preserve">('load', </w:t>
      </w:r>
      <w:proofErr w:type="spellStart"/>
      <w:r>
        <w:t>onJsLoad</w:t>
      </w:r>
      <w:proofErr w:type="spellEnd"/>
      <w:r>
        <w:t>, false);}&lt;/script&gt;&lt;script nonce=""&gt;</w:t>
      </w:r>
    </w:p>
    <w:p w14:paraId="3A72939C" w14:textId="77777777" w:rsidR="00002FC1" w:rsidRDefault="00002FC1" w:rsidP="00002FC1">
      <w:r>
        <w:t xml:space="preserve">    window['_</w:t>
      </w:r>
      <w:proofErr w:type="spellStart"/>
      <w:r>
        <w:t>wjdc</w:t>
      </w:r>
      <w:proofErr w:type="spellEnd"/>
      <w:r>
        <w:t>'] = function (d) {window['_</w:t>
      </w:r>
      <w:proofErr w:type="spellStart"/>
      <w:r>
        <w:t>wjdd</w:t>
      </w:r>
      <w:proofErr w:type="spellEnd"/>
      <w:r>
        <w:t>'] = d};</w:t>
      </w:r>
    </w:p>
    <w:p w14:paraId="5895A02A" w14:textId="77777777" w:rsidR="00002FC1" w:rsidRDefault="00002FC1" w:rsidP="00002FC1">
      <w:r>
        <w:t xml:space="preserve">    &lt;/script&gt;&lt;meta content="NOODP, </w:t>
      </w:r>
      <w:proofErr w:type="spellStart"/>
      <w:r>
        <w:t>noindex</w:t>
      </w:r>
      <w:proofErr w:type="spellEnd"/>
      <w:r>
        <w:t>" name="robots"&gt;&lt;meta content="website" property="</w:t>
      </w:r>
      <w:proofErr w:type="spellStart"/>
      <w:r>
        <w:t>og:type</w:t>
      </w:r>
      <w:proofErr w:type="spellEnd"/>
      <w:r>
        <w:t>"&gt;&lt;meta property="</w:t>
      </w:r>
      <w:proofErr w:type="spellStart"/>
      <w:r>
        <w:t>og:title</w:t>
      </w:r>
      <w:proofErr w:type="spellEnd"/>
      <w:r>
        <w:t>" content="Google Play"&gt;&lt;title id="main-title"&gt;Google Play&lt;/title&gt;&lt;meta name="description" property="</w:t>
      </w:r>
      <w:proofErr w:type="spellStart"/>
      <w:r>
        <w:t>og:description</w:t>
      </w:r>
      <w:proofErr w:type="spellEnd"/>
      <w:r>
        <w:t>" content="Enjoy millions of the latest Android apps, games, music, movies, TV, books, magazines &amp;amp; more. Anytime, anywhere, across your devices."&gt;&lt;meta name="</w:t>
      </w:r>
      <w:proofErr w:type="spellStart"/>
      <w:r>
        <w:t>twitter:card</w:t>
      </w:r>
      <w:proofErr w:type="spellEnd"/>
      <w:r>
        <w:t>" content="</w:t>
      </w:r>
      <w:proofErr w:type="spellStart"/>
      <w:r>
        <w:t>summary_large_image</w:t>
      </w:r>
      <w:proofErr w:type="spellEnd"/>
      <w:r>
        <w:t>"&gt;&lt;meta name="</w:t>
      </w:r>
      <w:proofErr w:type="spellStart"/>
      <w:r>
        <w:t>twitter:site</w:t>
      </w:r>
      <w:proofErr w:type="spellEnd"/>
      <w:r>
        <w:t>" content="@</w:t>
      </w:r>
      <w:proofErr w:type="spellStart"/>
      <w:r>
        <w:t>GooglePlay</w:t>
      </w:r>
      <w:proofErr w:type="spellEnd"/>
      <w:r>
        <w:t>"&gt;&lt;meta name="</w:t>
      </w:r>
      <w:proofErr w:type="spellStart"/>
      <w:r>
        <w:t>twitter:title</w:t>
      </w:r>
      <w:proofErr w:type="spellEnd"/>
      <w:r>
        <w:t>" content="Google Play"&gt;&lt;meta name="</w:t>
      </w:r>
      <w:proofErr w:type="spellStart"/>
      <w:r>
        <w:t>twitter:description</w:t>
      </w:r>
      <w:proofErr w:type="spellEnd"/>
      <w:r>
        <w:t>" content="Enjoy millions of the latest Android apps, games, music, movies, TV, books, magazines &amp;amp; more. Anytime, anywhere, across your devices."&gt;&lt;script nonce=""&gt;</w:t>
      </w:r>
      <w:proofErr w:type="spellStart"/>
      <w:r>
        <w:t>var</w:t>
      </w:r>
      <w:proofErr w:type="spellEnd"/>
      <w:r>
        <w:t xml:space="preserve"> </w:t>
      </w:r>
      <w:proofErr w:type="spellStart"/>
      <w:r>
        <w:t>AF_initDataKeys</w:t>
      </w:r>
      <w:proofErr w:type="spellEnd"/>
      <w:r>
        <w:t xml:space="preserve"> = ["ds:0","ds:1","ds:2","ds:3","ds:4","ds:5","ds:6","ds:7","ds:8"]; </w:t>
      </w:r>
      <w:proofErr w:type="spellStart"/>
      <w:r>
        <w:t>var</w:t>
      </w:r>
      <w:proofErr w:type="spellEnd"/>
      <w:r>
        <w:t xml:space="preserve"> </w:t>
      </w:r>
      <w:proofErr w:type="spellStart"/>
      <w:r>
        <w:t>AF_dataServiceRequests</w:t>
      </w:r>
      <w:proofErr w:type="spellEnd"/>
      <w:r>
        <w:t xml:space="preserve"> = {'ds:0' : {id:'T6C6Se',request:[]},'ds:1' : {id:'Qu3lde',request:[</w:t>
      </w:r>
      <w:proofErr w:type="spellStart"/>
      <w:r>
        <w:t>null,true</w:t>
      </w:r>
      <w:proofErr w:type="spellEnd"/>
      <w:r>
        <w:t>]},'ds:2' : {id:'X5bnOb',ext: 1.59168981E8 ,request:[]},'ds:3' : {id:'</w:t>
      </w:r>
      <w:proofErr w:type="spellStart"/>
      <w:r>
        <w:t>cAuXNc</w:t>
      </w:r>
      <w:proofErr w:type="spellEnd"/>
      <w:r>
        <w:t>',request:[[null,2]]},'ds:4' : {id:'</w:t>
      </w:r>
      <w:proofErr w:type="spellStart"/>
      <w:r>
        <w:t>BGPOSd</w:t>
      </w:r>
      <w:proofErr w:type="spellEnd"/>
      <w:r>
        <w:t>',request:[[null,[[8]]]]},'ds:5' : {id:'SiybCb',request:[[null,1,[1,"AEjHL4N85YZvKtUSQEBlJ5cgr6dAfk0IJun9N2dI5_z4Sdgvn6LTdrWativbp9d0qiw6dIkF_zs_tWv8sDD8nGLx8nUYLOlTPj0LMeR8O9HpxN-Vc3KUFtMhPXXmOYtOgb_tMTRQdPZz"]]]},'ds:6' : {id:'</w:t>
      </w:r>
      <w:proofErr w:type="spellStart"/>
      <w:r>
        <w:t>MiPWuf</w:t>
      </w:r>
      <w:proofErr w:type="spellEnd"/>
      <w:r>
        <w:t>',</w:t>
      </w:r>
      <w:proofErr w:type="spellStart"/>
      <w:r>
        <w:t>ext</w:t>
      </w:r>
      <w:proofErr w:type="spellEnd"/>
      <w:r>
        <w:t>: 1.28614597E8 ,request:[]},'ds:7' : {id:'jRco8',request:[]},'ds:8' : {id:'</w:t>
      </w:r>
      <w:proofErr w:type="spellStart"/>
      <w:r>
        <w:t>shGlA</w:t>
      </w:r>
      <w:proofErr w:type="spellEnd"/>
      <w:r>
        <w:t xml:space="preserve">',request:[null,0]}}; </w:t>
      </w:r>
      <w:proofErr w:type="spellStart"/>
      <w:r>
        <w:t>var</w:t>
      </w:r>
      <w:proofErr w:type="spellEnd"/>
      <w:r>
        <w:t xml:space="preserve"> </w:t>
      </w:r>
      <w:proofErr w:type="spellStart"/>
      <w:r>
        <w:t>AF_initDataChunkQueue</w:t>
      </w:r>
      <w:proofErr w:type="spellEnd"/>
      <w:r>
        <w:t xml:space="preserve"> = []; </w:t>
      </w:r>
      <w:proofErr w:type="spellStart"/>
      <w:r>
        <w:t>var</w:t>
      </w:r>
      <w:proofErr w:type="spellEnd"/>
      <w:r>
        <w:t xml:space="preserve"> </w:t>
      </w:r>
      <w:proofErr w:type="spellStart"/>
      <w:r>
        <w:t>AF_initDataCallback</w:t>
      </w:r>
      <w:proofErr w:type="spellEnd"/>
      <w:r>
        <w:t xml:space="preserve">; </w:t>
      </w:r>
      <w:proofErr w:type="spellStart"/>
      <w:r>
        <w:t>var</w:t>
      </w:r>
      <w:proofErr w:type="spellEnd"/>
      <w:r>
        <w:t xml:space="preserve"> </w:t>
      </w:r>
      <w:proofErr w:type="spellStart"/>
      <w:r>
        <w:t>AF_initDataInitializeCallback</w:t>
      </w:r>
      <w:proofErr w:type="spellEnd"/>
      <w:r>
        <w:t>; if (</w:t>
      </w:r>
      <w:proofErr w:type="spellStart"/>
      <w:r>
        <w:t>AF_initDataInitializeCallback</w:t>
      </w:r>
      <w:proofErr w:type="spellEnd"/>
      <w:r>
        <w:t>) {</w:t>
      </w:r>
      <w:proofErr w:type="spellStart"/>
      <w:r>
        <w:t>AF_initDataInitializeCallback</w:t>
      </w:r>
      <w:proofErr w:type="spellEnd"/>
      <w:r>
        <w:t>(</w:t>
      </w:r>
      <w:proofErr w:type="spellStart"/>
      <w:r>
        <w:t>AF_initDataKeys</w:t>
      </w:r>
      <w:proofErr w:type="spellEnd"/>
      <w:r>
        <w:t xml:space="preserve">, </w:t>
      </w:r>
      <w:proofErr w:type="spellStart"/>
      <w:r>
        <w:t>AF_initDataChunkQueue</w:t>
      </w:r>
      <w:proofErr w:type="spellEnd"/>
      <w:r>
        <w:t xml:space="preserve">, </w:t>
      </w:r>
      <w:proofErr w:type="spellStart"/>
      <w:r>
        <w:t>AF_dataServiceRequests</w:t>
      </w:r>
      <w:proofErr w:type="spellEnd"/>
      <w:r>
        <w:t>);}if (!</w:t>
      </w:r>
      <w:proofErr w:type="spellStart"/>
      <w:r>
        <w:t>AF_initDataCallback</w:t>
      </w:r>
      <w:proofErr w:type="spellEnd"/>
      <w:r>
        <w:t>) {</w:t>
      </w:r>
      <w:proofErr w:type="spellStart"/>
      <w:r>
        <w:t>AF_initDataCallback</w:t>
      </w:r>
      <w:proofErr w:type="spellEnd"/>
      <w:r>
        <w:t xml:space="preserve"> = function(chunk) {</w:t>
      </w:r>
      <w:proofErr w:type="spellStart"/>
      <w:r>
        <w:t>AF_initDataChunkQueue.push</w:t>
      </w:r>
      <w:proofErr w:type="spellEnd"/>
      <w:r>
        <w:t>(chunk);};}&lt;/script&gt;&lt;style nonce="" type="text/</w:t>
      </w:r>
      <w:proofErr w:type="spellStart"/>
      <w:r>
        <w:t>css</w:t>
      </w:r>
      <w:proofErr w:type="spellEnd"/>
      <w:r>
        <w:t xml:space="preserve">" data-late-css=""&gt;.EDId0c{position:relative}.nhh4Ic{position:absolute;left:0;right:0;top:0;z-index:1;pointer-events:none}.nhh4Ic[data-state=snapping],.nhh4Ic[data-state=cancelled]{transition:transform 200ms}.MGUFnf{display:block;width:28px;height:28px;padding:15px;margin:0 </w:t>
      </w:r>
      <w:proofErr w:type="spellStart"/>
      <w:r>
        <w:t>auto;transform:scale</w:t>
      </w:r>
      <w:proofErr w:type="spellEnd"/>
      <w:r>
        <w:t xml:space="preserve">(0.7);background-color:#fafafa;border:1px solid #e0e0e0;border-radius:50%;box-shadow:0 2px </w:t>
      </w:r>
      <w:proofErr w:type="spellStart"/>
      <w:r>
        <w:t>2px</w:t>
      </w:r>
      <w:proofErr w:type="spellEnd"/>
      <w:r>
        <w:t xml:space="preserve"> 0 </w:t>
      </w:r>
      <w:proofErr w:type="spellStart"/>
      <w:r>
        <w:t>rgba</w:t>
      </w:r>
      <w:proofErr w:type="spellEnd"/>
      <w:r>
        <w:t>(0,0,0,.2);</w:t>
      </w:r>
      <w:proofErr w:type="spellStart"/>
      <w:r>
        <w:t>transition:opacity</w:t>
      </w:r>
      <w:proofErr w:type="spellEnd"/>
      <w:r>
        <w:t xml:space="preserve"> 400ms}.nhh4Ic[data-state=resting] .MGUFnf,.nhh4Ic[data-state=</w:t>
      </w:r>
      <w:proofErr w:type="spellStart"/>
      <w:r>
        <w:t>cooldown</w:t>
      </w:r>
      <w:proofErr w:type="spellEnd"/>
      <w:r>
        <w:t>] .</w:t>
      </w:r>
      <w:proofErr w:type="spellStart"/>
      <w:r>
        <w:t>MGUFnf</w:t>
      </w:r>
      <w:proofErr w:type="spellEnd"/>
      <w:r>
        <w:t>{</w:t>
      </w:r>
      <w:proofErr w:type="spellStart"/>
      <w:r>
        <w:t>transform:scale</w:t>
      </w:r>
      <w:proofErr w:type="spellEnd"/>
      <w:r>
        <w:t>(0);</w:t>
      </w:r>
      <w:proofErr w:type="spellStart"/>
      <w:r>
        <w:t>transition:transform</w:t>
      </w:r>
      <w:proofErr w:type="spellEnd"/>
      <w:r>
        <w:t xml:space="preserve"> 150ms}.nhh4Ic .LLCa0e{stroke-width:3.6px;transform:translateZ(1px)}.nhh4Ic[data-past-threshold=false] .LLCa0e{opacity:.3}.rOhAxb{fill:#4285f4;stroke:#4285f4}.A6UUqe{display:none;stroke-width:3px;width:28px;height:28px}.tbcVO{width:28px;height:28px}.bQ7oke{position:absolute;width:0;height:0;overflow:hidden}.A6UUqe.qs41qe{animation-name:quantumWizSpinnerRotate;animation-duration:1568.63ms;animation-iteration-count:infinite;animation-timing-function:linear;display:inline-block}.A6UUqe.SdoWjb{display:inline-block}.A6UUqe.qs41qe .</w:t>
      </w:r>
      <w:proofErr w:type="spellStart"/>
      <w:r>
        <w:t>ceIWpc</w:t>
      </w:r>
      <w:proofErr w:type="spellEnd"/>
      <w:r>
        <w:t>{</w:t>
      </w:r>
      <w:proofErr w:type="spellStart"/>
      <w:r>
        <w:t>stroke:none;fill:none</w:t>
      </w:r>
      <w:proofErr w:type="spellEnd"/>
      <w:r>
        <w:t>}.A6UUqe.sf4e6b .</w:t>
      </w:r>
      <w:proofErr w:type="spellStart"/>
      <w:r>
        <w:t>qjUCkf</w:t>
      </w:r>
      <w:proofErr w:type="spellEnd"/>
      <w:r>
        <w:t>{stroke-width:0}.</w:t>
      </w:r>
      <w:proofErr w:type="spellStart"/>
      <w:r>
        <w:t>qjUCkf</w:t>
      </w:r>
      <w:proofErr w:type="spellEnd"/>
      <w:r>
        <w:t>{</w:t>
      </w:r>
      <w:proofErr w:type="spellStart"/>
      <w:r>
        <w:t>transition:stroke-width</w:t>
      </w:r>
      <w:proofErr w:type="spellEnd"/>
      <w:r>
        <w:t xml:space="preserve"> 400ms;-webkit-transform-origin:50% 50%;transform-origin:14px 14px;stroke-dasharray:58.9 58.9;stroke-dashoffset:58.9;fill:none;transform:rotate(0deg)}.A6UUqe.SdoWjb .</w:t>
      </w:r>
      <w:proofErr w:type="spellStart"/>
      <w:r>
        <w:t>qjUCkf</w:t>
      </w:r>
      <w:proofErr w:type="spellEnd"/>
      <w:r>
        <w:t>{transition-duration:0}.A6UUqe.iPwZeb .</w:t>
      </w:r>
      <w:proofErr w:type="spellStart"/>
      <w:r>
        <w:t>qjUCkf</w:t>
      </w:r>
      <w:proofErr w:type="spellEnd"/>
      <w:r>
        <w:t xml:space="preserve">{animation-delay:-466ms,-466ms,-466ms}.A6UUqe.qs41qe .qjUCkf{animation-name:quantumWizSpinnerFillUnfill,quantumWizSpinnerRot,quantumWizSpinnerColors;animation-duration:1333ms,5332ms,5332ms;animation-iteration-count:infinite,infinite,infinite;animation-timing-function:cubic-bezier(0.4,0,0.2,1),steps(4),linear;animation-fill-mode:forwards}@keyframes quantumWizSpinnerRotate{0%{transform:rotate(0deg)}to{transform:rotate(360deg)}}@keyframes quantumWizSpinnerFillUnfill{0%{stroke-dashoffset:58.8}50%{stroke-dashoffset:0}to{stroke-dashoffset:-58.4}}@keyframes quantumWizSpinnerRot{0%{transform:rotate(0deg)}to{transform:rotate(-360deg)}}@keyframes quantumWizSpinnerColors{0%{stroke:#4285f4}18%{stroke:#4285f4}25%{stroke:#db4437}43%{stroke:#db4437}50%{stroke:#f4b400}68%{stroke:#f4b400}75%{stroke:#0f9d58}93%{stroke:#0f9d58}to{stroke:#4285f4}}.KL4X6e{background:#eee;bottom:0;left:0;opacity:0;position:absolute;right:0;top:0}.TuA45b{opacity:.8}.qlYO9b{left:0;padding:12px;position:fixed;text-align:center;top:6px;width:100%;z-index:20003}.Gq7XXc{border-radius:3px;box-shadow:0 2px 40px </w:t>
      </w:r>
      <w:proofErr w:type="spellStart"/>
      <w:r>
        <w:t>rgba</w:t>
      </w:r>
      <w:proofErr w:type="spellEnd"/>
      <w:r>
        <w:t xml:space="preserve">(0,0,0,.4);background-color:#fe8;border:1px solid #ba5;font-weight:500;padding:7px 14px}@media screen and (max-width:600px){.qlYO9b{box-shadow:0 2px 40px rgba(0,0,0,.4);background-color:#fe8;top:48px;width:auto}.Gq7XXc{box-shadow:none;border:0;font-size:16px;font-weight:300;padding:0}}sentinel{}&lt;/style&gt;&lt;script </w:t>
      </w:r>
      <w:proofErr w:type="spellStart"/>
      <w:r>
        <w:t>async</w:t>
      </w:r>
      <w:proofErr w:type="spellEnd"/>
      <w:r>
        <w:t xml:space="preserve">="" src="https://www.gstatic.com/feedback/js/help/prod/service/lazy.min.js" nonce=""&gt;&lt;/script&gt;&lt;script </w:t>
      </w:r>
      <w:proofErr w:type="spellStart"/>
      <w:r>
        <w:t>async</w:t>
      </w:r>
      <w:proofErr w:type="spellEnd"/>
      <w:r>
        <w:t>="" type="text/</w:t>
      </w:r>
      <w:proofErr w:type="spellStart"/>
      <w:r>
        <w:t>javascript</w:t>
      </w:r>
      <w:proofErr w:type="spellEnd"/>
      <w:r>
        <w:t>" charset="UTF-8" nonce="" src="https://www.google.com/recaptcha/api.js?trustedtypes=true&amp;amp;render=6LcA2tEZAAAAAJj7FTYTF9cZ4NL3ShgBCBfkWov0"&gt;&lt;/script&gt;&lt;style nonce="" type="text/</w:t>
      </w:r>
      <w:proofErr w:type="spellStart"/>
      <w:r>
        <w:t>css</w:t>
      </w:r>
      <w:proofErr w:type="spellEnd"/>
      <w:r>
        <w:t>" data-late-css=""&gt;.NMm5M{fill:currentColor;flex-shrink:0}html[dir=rtl] .</w:t>
      </w:r>
      <w:proofErr w:type="spellStart"/>
      <w:r>
        <w:t>hhikbc</w:t>
      </w:r>
      <w:proofErr w:type="spellEnd"/>
      <w:r>
        <w:t>{</w:t>
      </w:r>
      <w:proofErr w:type="spellStart"/>
      <w:r>
        <w:t>transform:scaleX</w:t>
      </w:r>
      <w:proofErr w:type="spellEnd"/>
      <w:r>
        <w:t>(-1)}@media (max-height:732px){.</w:t>
      </w:r>
      <w:proofErr w:type="spellStart"/>
      <w:r>
        <w:t>vFondc</w:t>
      </w:r>
      <w:proofErr w:type="spellEnd"/>
      <w:r>
        <w:t xml:space="preserve"> .VfPpkd-P5QLlc{</w:t>
      </w:r>
      <w:proofErr w:type="spellStart"/>
      <w:r>
        <w:t>max-height:calc</w:t>
      </w:r>
      <w:proofErr w:type="spellEnd"/>
      <w:r>
        <w:t>(100% - 32px)}}@media (min-height:732px){.</w:t>
      </w:r>
      <w:proofErr w:type="spellStart"/>
      <w:r>
        <w:t>vFondc</w:t>
      </w:r>
      <w:proofErr w:type="spellEnd"/>
      <w:r>
        <w:t xml:space="preserve"> .VfPpkd-P5QLlc{max-height:700px}}@media (-</w:t>
      </w:r>
      <w:proofErr w:type="spellStart"/>
      <w:r>
        <w:t>ms-high-contrast:active</w:t>
      </w:r>
      <w:proofErr w:type="spellEnd"/>
      <w:r>
        <w:t>) and (min-height:732px),(-</w:t>
      </w:r>
      <w:proofErr w:type="spellStart"/>
      <w:r>
        <w:t>ms-high-contrast:none</w:t>
      </w:r>
      <w:proofErr w:type="spellEnd"/>
      <w:r>
        <w:t>) and (min-height:732px){.</w:t>
      </w:r>
      <w:proofErr w:type="spellStart"/>
      <w:r>
        <w:t>vFondc</w:t>
      </w:r>
      <w:proofErr w:type="spellEnd"/>
      <w:r>
        <w:t xml:space="preserve"> .</w:t>
      </w:r>
      <w:proofErr w:type="spellStart"/>
      <w:r>
        <w:t>VfPpkd-wzTsW</w:t>
      </w:r>
      <w:proofErr w:type="spellEnd"/>
      <w:r>
        <w:t>{</w:t>
      </w:r>
      <w:proofErr w:type="spellStart"/>
      <w:r>
        <w:t>align-items:stretch;height:auto</w:t>
      </w:r>
      <w:proofErr w:type="spellEnd"/>
      <w:r>
        <w:t>}}.</w:t>
      </w:r>
      <w:proofErr w:type="spellStart"/>
      <w:r>
        <w:t>xoKNSc</w:t>
      </w:r>
      <w:proofErr w:type="spellEnd"/>
      <w:r>
        <w:t>{margin:0 -24px;padding:0 40px}.Ud1OW{background-color:#e9f0fe}sentinel{}&lt;/style&gt;&lt;meta http-</w:t>
      </w:r>
      <w:proofErr w:type="spellStart"/>
      <w:r>
        <w:t>equiv</w:t>
      </w:r>
      <w:proofErr w:type="spellEnd"/>
      <w:r>
        <w:t xml:space="preserve">="origin-trial" content="AymqwRC7u88Y4JPvfIF2F37QKylC04248hLCdJAsh8xgOfe/dVJPV3XS3wLFca1ZMVOtnBfVjaCMTVudWM//5g4AAAB7eyJvcmlnaW4iOiJodHRwczovL3d3dy5nb29nbGV0YWdtYW5hZ2VyLmNvbTo0NDMiLCJmZWF0dXJlIjoiUHJpdmFjeVNhbmRib3hBZHNBUElzIiwiZXhwaXJ5IjoxNjk1MTY3OTk5LCJpc1RoaXJkUGFydHkiOnRydWV9"&gt;&lt;/head&gt;&lt;body id="yDmH0d" </w:t>
      </w:r>
      <w:proofErr w:type="spellStart"/>
      <w:r>
        <w:t>jscontroller</w:t>
      </w:r>
      <w:proofErr w:type="spellEnd"/>
      <w:r>
        <w:t>="</w:t>
      </w:r>
      <w:proofErr w:type="spellStart"/>
      <w:r>
        <w:t>pjICDe</w:t>
      </w:r>
      <w:proofErr w:type="spellEnd"/>
      <w:r>
        <w:t xml:space="preserve">" </w:t>
      </w:r>
      <w:proofErr w:type="spellStart"/>
      <w:r>
        <w:t>jsaction</w:t>
      </w:r>
      <w:proofErr w:type="spellEnd"/>
      <w:r>
        <w:t xml:space="preserve">="rcuQ6b:npT2md; </w:t>
      </w:r>
      <w:proofErr w:type="spellStart"/>
      <w:r>
        <w:t>click:FAbpgf</w:t>
      </w:r>
      <w:proofErr w:type="spellEnd"/>
      <w:r>
        <w:t xml:space="preserve">; auxclick:FAbpgf;UjQMac:.CLIENT;c0v8t:.CLIENT;keydown:.CLIENT;keyup:.CLIENT;keypress:.CLIENT;nHjqDd:.CLIENT;asggkf:.CLIENT;LhiQec:.CLIENT;GvneHb:.CLIENT;qako4e:.CLIENT" class="tQj5Y </w:t>
      </w:r>
      <w:proofErr w:type="spellStart"/>
      <w:r>
        <w:t>ghyPEc</w:t>
      </w:r>
      <w:proofErr w:type="spellEnd"/>
      <w:r>
        <w:t xml:space="preserve"> </w:t>
      </w:r>
      <w:proofErr w:type="spellStart"/>
      <w:r>
        <w:t>IqBfM</w:t>
      </w:r>
      <w:proofErr w:type="spellEnd"/>
      <w:r>
        <w:t xml:space="preserve"> e2G3Fb b30Rkd </w:t>
      </w:r>
      <w:proofErr w:type="spellStart"/>
      <w:r>
        <w:t>EIlDfe</w:t>
      </w:r>
      <w:proofErr w:type="spellEnd"/>
      <w:r>
        <w:t xml:space="preserve"> d8Etdd LcUz9d" data-has-header="true" data-has-footer="true" style="min-height: 748px;"&gt;&lt;script aria-hidden="true" nonce=""&gt;window.wiz_progress&amp;&amp;window.wiz_progress();&lt;/script&gt;&lt;div class="</w:t>
      </w:r>
      <w:proofErr w:type="spellStart"/>
      <w:r>
        <w:t>VUoKZ</w:t>
      </w:r>
      <w:proofErr w:type="spellEnd"/>
      <w:r>
        <w:t>" aria-hidden="true"&gt;&lt;div class="</w:t>
      </w:r>
      <w:proofErr w:type="spellStart"/>
      <w:r>
        <w:t>TRHLAc</w:t>
      </w:r>
      <w:proofErr w:type="spellEnd"/>
      <w:r>
        <w:t xml:space="preserve">"&gt;&lt;/div&gt;&lt;/div&gt;&lt;c-wiz </w:t>
      </w:r>
      <w:proofErr w:type="spellStart"/>
      <w:r>
        <w:t>jsrenderer</w:t>
      </w:r>
      <w:proofErr w:type="spellEnd"/>
      <w:r>
        <w:t>="</w:t>
      </w:r>
      <w:proofErr w:type="spellStart"/>
      <w:r>
        <w:t>dfkSTe</w:t>
      </w:r>
      <w:proofErr w:type="spellEnd"/>
      <w:r>
        <w:t xml:space="preserve">" id="kO001e" </w:t>
      </w:r>
      <w:proofErr w:type="spellStart"/>
      <w:r>
        <w:t>jsshadow</w:t>
      </w:r>
      <w:proofErr w:type="spellEnd"/>
      <w:r>
        <w:t xml:space="preserve">="" </w:t>
      </w:r>
      <w:proofErr w:type="spellStart"/>
      <w:r>
        <w:t>jsdata</w:t>
      </w:r>
      <w:proofErr w:type="spellEnd"/>
      <w:r>
        <w:t xml:space="preserve">="deferred-c1" data-p="%.@.8,1,0,0,0]" data-node-index="0;0" </w:t>
      </w:r>
      <w:proofErr w:type="spellStart"/>
      <w:r>
        <w:t>autoupdate</w:t>
      </w:r>
      <w:proofErr w:type="spellEnd"/>
      <w:r>
        <w:t xml:space="preserve">="" </w:t>
      </w:r>
      <w:proofErr w:type="spellStart"/>
      <w:r>
        <w:t>jsmodel</w:t>
      </w:r>
      <w:proofErr w:type="spellEnd"/>
      <w:r>
        <w:t xml:space="preserve">="hc6Ubd" c-wiz=""&gt;&lt;div class="KwzY2"&gt;&lt;c-wiz </w:t>
      </w:r>
      <w:proofErr w:type="spellStart"/>
      <w:r>
        <w:t>jsrenderer</w:t>
      </w:r>
      <w:proofErr w:type="spellEnd"/>
      <w:r>
        <w:t>="</w:t>
      </w:r>
      <w:proofErr w:type="spellStart"/>
      <w:r>
        <w:t>qqarmf</w:t>
      </w:r>
      <w:proofErr w:type="spellEnd"/>
      <w:r>
        <w:t xml:space="preserve">" </w:t>
      </w:r>
      <w:proofErr w:type="spellStart"/>
      <w:r>
        <w:t>jsshadow</w:t>
      </w:r>
      <w:proofErr w:type="spellEnd"/>
      <w:r>
        <w:t xml:space="preserve">="" </w:t>
      </w:r>
      <w:proofErr w:type="spellStart"/>
      <w:r>
        <w:t>jsdata</w:t>
      </w:r>
      <w:proofErr w:type="spellEnd"/>
      <w:r>
        <w:t xml:space="preserve">="deferred-c2" data-p="%.@.8,0]" data-node-index="2;0" </w:t>
      </w:r>
      <w:proofErr w:type="spellStart"/>
      <w:r>
        <w:t>autoupdate</w:t>
      </w:r>
      <w:proofErr w:type="spellEnd"/>
      <w:r>
        <w:t xml:space="preserve">="" </w:t>
      </w:r>
      <w:proofErr w:type="spellStart"/>
      <w:r>
        <w:t>jsmodel</w:t>
      </w:r>
      <w:proofErr w:type="spellEnd"/>
      <w:r>
        <w:t>="hc6Ubd" c-wiz=""&gt;&lt;div class="P7NFWb "&gt;&lt;</w:t>
      </w:r>
      <w:proofErr w:type="spellStart"/>
      <w:r>
        <w:t>nav</w:t>
      </w:r>
      <w:proofErr w:type="spellEnd"/>
      <w:r>
        <w:t xml:space="preserve"> class="</w:t>
      </w:r>
      <w:proofErr w:type="spellStart"/>
      <w:r>
        <w:t>yyaGpb</w:t>
      </w:r>
      <w:proofErr w:type="spellEnd"/>
      <w:r>
        <w:t xml:space="preserve">"&gt;&lt;a </w:t>
      </w:r>
      <w:proofErr w:type="spellStart"/>
      <w:r>
        <w:t>href</w:t>
      </w:r>
      <w:proofErr w:type="spellEnd"/>
      <w:r>
        <w:t>="/store/games" class="uEz1ib Y4jiDf"&gt;&lt;div class="jb05Ib"&gt;&lt;</w:t>
      </w:r>
      <w:proofErr w:type="spellStart"/>
      <w:r>
        <w:t>svg</w:t>
      </w:r>
      <w:proofErr w:type="spellEnd"/>
      <w:r>
        <w:t xml:space="preserve"> width="24" height="24" </w:t>
      </w:r>
      <w:proofErr w:type="spellStart"/>
      <w:r>
        <w:t>viewBox</w:t>
      </w:r>
      <w:proofErr w:type="spellEnd"/>
      <w:r>
        <w:t xml:space="preserve">="0 0 21 16"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d="M19.3 8.4C19.2169 7.65213 19.0648 6.90427 18.9009 6.09902C18.8676 5.93522 18.8338 5.76904 18.8 5.6L18.8 5.59986C18.7 5.1 18.7 5.09996 18.6 4.7L18.5 4.4C18.2 1.8 16 0 13.3 0H6.7C4.1 0 1.8 1.8 1.4 4.4C1.4 4.43174 1.4 4.4534 1.3968 4.47458C1.38993 4.52014 1.36826 4.56347 1.3 4.7C1.3 5.1 1.3 5.1 1.2 5.6C1.1 6.05 1.025 6.525 0.95 7C0.875 7.475 0.8 7.95 0.7 8.4C0.1 11.9 0 12.5 0 12.7C0 14.2 1.2 15.5 2.8 15.5C3.6 15.5 4.3 15.2 4.8 14.7L7.7 11.9H12.4L15.3 14.8C15.8 15.3 16.5 15.6 17.3 15.6C18.8 15.6 20.1 14.4 20.1 12.8C20.0055 12.5165 19.911 11.9651 19.3946 8.95177L19.3 8.4ZM13 5C13.4971 5 13.9 4.59706 13.9 4.1C13.9 3.60294 13.4971 3.2 13 3.2C12.5029 3.2 12.1 3.60294 12.1 4.1C12.1 4.59706 12.5029 5 13 5ZM15.8 6C15.8 6.49706 15.3971 6.9 14.9 6.9C14.4029 6.9 14 6.49706 14 6C14 5.50294 14.4029 5.1 14.9 5.1C15.3971 5.1 15.8 5.50294 15.8 6ZM10.5 5.4C10.2 5.7 10.2 6.3 10.5 6.6C10.8 6.9 11.4 6.9 11.7 6.6C12 6.3 12 5.7 11.7 5.4C11.4 5.1 10.9 5.1 10.5 5.4ZM13 8.8C13.4971 8.8 13.9 8.39706 13.9 7.9C13.9 7.40294 13.4971 7 13 7C12.5029 7 12.1 7.40294 12.1 7.9C12.1 8.39706 12.5029 8.8 13 8.8ZM6.4 3.5H7.6V5.4H9.5V6.6H7.6V8.5H6.4V6.6H4.5V5.4H6.4V3.5ZM16.5 13.3C16.7 13.5 16.9 13.6 17.2 13.6C17.8 13.6 18.2 13.2 18.2 12.6C18.2 12.7 16.8 4.8 16.8 4.7C16.5 3 15 1.8 13.3 1.8H6.7C4.9 1.8 3.5 3 3.2 4.7C3.2 4.8 1.8 12.7 1.8 12.7C1.8 13.3 2.3 13.7 2.8 13.7C3.1 13.7 3.3 13.6 3.5 13.4L6.9 10H13.1L13.4 10.2L16.5 13.3Z" fill="#5F6368"&gt;&lt;/path&gt;&lt;/</w:t>
      </w:r>
      <w:proofErr w:type="spellStart"/>
      <w:r>
        <w:t>svg</w:t>
      </w:r>
      <w:proofErr w:type="spellEnd"/>
      <w:r>
        <w:t xml:space="preserve">&gt;&lt;/div&gt;&lt;div class="WL3b7c"&gt;Games&lt;/div&gt;&lt;/a&gt;&lt;a </w:t>
      </w:r>
      <w:proofErr w:type="spellStart"/>
      <w:r>
        <w:t>href</w:t>
      </w:r>
      <w:proofErr w:type="spellEnd"/>
      <w:r>
        <w:t>="/store/apps"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d="M9 4H6C4.89543 4 4 4.89543 4 6V9C4 10.1046 4.89543 11 6 11H9C10.1046 11 11 10.1046 11 9V6C11 4.89543 10.1046 4 9 4ZM6 9V6H9V9H6ZM15 6V9H18V6H15ZM18 4H15C13.8954 4 13 4.89543 13 6V9C13 10.1046 13.8954 11 15 11H18C19.1046 11 20 10.1046 20 9V6C20 4.89543 19.1046 4 18 4ZM15 15V18H18V15H15ZM18 13H15C13.8954 13 13 13.8954 13 15V18C13 19.1046 13.8954 20 15 20H18C19.1046 20 20 19.1046 20 18V15C20 13.8954 19.1046 13 18 13ZM6 15V18H9V15H6ZM9 13H6C4.89543 13 4 13.8954 4 15V18C4 19.1046 4.89543 20 6 20H9C10.1046 20 11 19.1046 11 18V15C11 13.8954 10.1046 13 9 13Z" fill="#5F6368"&gt;&lt;/path&gt;&lt;/</w:t>
      </w:r>
      <w:proofErr w:type="spellStart"/>
      <w:r>
        <w:t>svg</w:t>
      </w:r>
      <w:proofErr w:type="spellEnd"/>
      <w:r>
        <w:t xml:space="preserve">&gt;&lt;/div&gt;&lt;div class="WL3b7c"&gt;Apps&lt;/div&gt;&lt;/a&gt;&lt;a </w:t>
      </w:r>
      <w:proofErr w:type="spellStart"/>
      <w:r>
        <w:t>href</w:t>
      </w:r>
      <w:proofErr w:type="spellEnd"/>
      <w:r>
        <w:t>="/store/movies"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d="M3 2V22H21V2H3ZM5 20H19V4H5V20ZM9 7H6V5H9V7ZM18 7H15V5H18V7ZM6 19H9V17H6V19ZM18 19H15V17H18V19ZM15 15H18V13H15V15ZM9 15H6V13H9V15ZM15 11H18V9H15V11ZM9 11H6V9H9V11Z" fill="#5F6368"&gt;&lt;/path&gt;&lt;/</w:t>
      </w:r>
      <w:proofErr w:type="spellStart"/>
      <w:r>
        <w:t>svg</w:t>
      </w:r>
      <w:proofErr w:type="spellEnd"/>
      <w:r>
        <w:t xml:space="preserve">&gt;&lt;/div&gt;&lt;div class="WL3b7c"&gt;Movies &amp;amp; TV&lt;/div&gt;&lt;/a&gt;&lt;a </w:t>
      </w:r>
      <w:proofErr w:type="spellStart"/>
      <w:r>
        <w:t>href</w:t>
      </w:r>
      <w:proofErr w:type="spellEnd"/>
      <w:r>
        <w:t>="/store/books"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d="M12.4996 6.36584L14.001 7.65237V4H11.001V7.65075L12.4996 6.36584ZM10 2H11.001H14.001H15H16.998C18.6461 2 20.001 3.35397 20.001 5.002V18.998C20.001 20.646 18.6461 22 16.998 22H4V2H10ZM18.001 5.002C18.001 4.459 17.542 4 16.998 4H16.001V12L12.5 9L9.001 12V4H6V20H16.998C17.542 20 18.001 19.541 18.001 18.998V5.002Z" fill="#5F6368"&gt;&lt;/path&gt;&lt;/</w:t>
      </w:r>
      <w:proofErr w:type="spellStart"/>
      <w:r>
        <w:t>svg</w:t>
      </w:r>
      <w:proofErr w:type="spellEnd"/>
      <w:r>
        <w:t xml:space="preserve">&gt;&lt;/div&gt;&lt;div class="WL3b7c"&gt;Books&lt;/div&gt;&lt;/a&gt;&lt;a </w:t>
      </w:r>
      <w:proofErr w:type="spellStart"/>
      <w:r>
        <w:t>href</w:t>
      </w:r>
      <w:proofErr w:type="spellEnd"/>
      <w:r>
        <w:t>="/store/apps/category/FAMILY"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d="M11.9995 20.439C13.1543 20.787 17.2264 22 17.6293 22C18.4311 22 18.928 21.578 19.154 21.325C19.7049 20.7081 19.7029 20.0604 19.6999 19.0794L19.6999 19.074C19.6989 18.647 19.6299 16.111 19.6009 15.125C20.2258 14.252 21.8914 11.907 22.1604 11.5C22.7292 10.643 23.2201 9.901 22.8972 8.908C22.5724 7.90856 21.7594 7.61034 20.8112 7.26259L20.8096 7.262C20.3747 7.103 17.7853 6.254 16.8195 5.942C16.2026 5.107 14.518 2.848 14.221 2.476L14.2198 2.47445C13.5875 1.68311 13.0416 1 11.9995 1C10.9577 1 10.4108 1.684 9.77797 2.477C9.48103 2.848 7.79639 5.107 7.18052 5.942C6.21372 6.255 3.62427 7.103 3.18436 7.265C2.24156 7.61 1.42773 7.908 1.1028 8.908C0.779871 9.901 1.27077 10.643 1.83965 11.501C2.10059 11.894 3.77424 14.252 4.39911 15.125C4.37011 16.111 4.30113 18.646 4.29913 19.074V19.0741C4.29613 20.058 4.29415 20.708 4.84501 21.324C5.06996 21.576 5.56686 22 6.37069 22C6.7726 22 10.8447 20.787 11.9995 20.439ZM17.6018 15.1838C17.6437 16.6103 17.6991 18.7493 17.6999 19.0787C17.7021 19.8051 17.6963 19.9322 17.6736 19.9767C17.5616 19.9504 17.418 19.9144 17.2472 19.8699C16.8391 19.7634 16.2949 19.6126 15.6462 19.4271C14.6587 19.1447 13.4965 18.8013 12.5766 18.5241L11.9995 18.3502L11.4224 18.5241C10.5029 18.8012 9.34041 19.1447 8.35292 19.4271C7.7042 19.6126 7.16005 19.7634 6.75206 19.8699C6.58148 19.9145 6.43802 19.9504 6.32604 19.9766C6.30304 19.9326 6.2969 19.8071 6.29912 19.0801C6.30067 18.7488 6.35718 16.5803 6.39824 15.1838L6.41807 14.5095L6.02543 13.9609C5.19866 12.8058 3.70925 10.7011 3.50581 10.3947C3.01485 9.65422 2.98744 9.57977 3.00475 9.52653C3.02422 9.46662 3.06796 9.4373 3.87165 9.1432C4.20463 9.02058 6.39401 8.29883 7.79654 7.84477L8.40835 7.64669L8.79007 7.12916C9.57143 6.06978 11.1071 4.01707 11.3394 3.72674C11.8852 3.04281 11.9401 3 11.9995 3C12.049 3 12.0824 3.02198 12.403 3.40831C12.4693 3.48831 12.5251 3.55748 12.6586 3.72451C12.8889 4.01303 14.4014 6.03473 15.2108 7.1304L15.5929 7.64752L16.2047 7.84516C17.4867 8.25931 19.7877 9.01784 20.1229 9.1404L20.1237 9.1407C20.2142 9.17389 20.2145 9.17398 20.3015 9.20614C20.9377 9.44213 20.977 9.47051 20.9951 9.52605C21.0125 9.57968 20.9851 9.65415 20.4941 10.3939C20.2859 10.7088 18.8457 12.7438 17.9746 13.9609L17.5819 14.5095L17.6018 15.1838Z" fill="#5F6368"&gt;&lt;/path&gt;&lt;/</w:t>
      </w:r>
      <w:proofErr w:type="spellStart"/>
      <w:r>
        <w:t>svg</w:t>
      </w:r>
      <w:proofErr w:type="spellEnd"/>
      <w:r>
        <w:t>&gt;&lt;/div&gt;&lt;div class="WL3b7c"&gt;Kids&lt;/div&gt;&lt;/a&gt;&lt;/</w:t>
      </w:r>
      <w:proofErr w:type="spellStart"/>
      <w:r>
        <w:t>nav</w:t>
      </w:r>
      <w:proofErr w:type="spellEnd"/>
      <w:r>
        <w:t xml:space="preserve">&gt;&lt;/div&gt;&lt;c-data id="c2" </w:t>
      </w:r>
      <w:proofErr w:type="spellStart"/>
      <w:r>
        <w:t>jsdata</w:t>
      </w:r>
      <w:proofErr w:type="spellEnd"/>
      <w:r>
        <w:t xml:space="preserve">=" </w:t>
      </w:r>
      <w:proofErr w:type="spellStart"/>
      <w:r>
        <w:t>tjNwSb</w:t>
      </w:r>
      <w:proofErr w:type="spellEnd"/>
      <w:r>
        <w:t xml:space="preserve">;_;$3"&gt;&lt;/c-data&gt;&lt;/c-wiz&gt;&lt;/div&gt;&lt;header class="S3WLMd" </w:t>
      </w:r>
      <w:proofErr w:type="spellStart"/>
      <w:r>
        <w:t>jsaction</w:t>
      </w:r>
      <w:proofErr w:type="spellEnd"/>
      <w:r>
        <w:t xml:space="preserve">="rcuQ6b:npT2md;KwkHzf:IPLOJd;tGMTLb:T1PkR;" </w:t>
      </w:r>
      <w:proofErr w:type="spellStart"/>
      <w:r>
        <w:t>jscontroller</w:t>
      </w:r>
      <w:proofErr w:type="spellEnd"/>
      <w:r>
        <w:t>="</w:t>
      </w:r>
      <w:proofErr w:type="spellStart"/>
      <w:r>
        <w:t>ArluEf</w:t>
      </w:r>
      <w:proofErr w:type="spellEnd"/>
      <w:r>
        <w:t>" role="banner"&gt;&lt;</w:t>
      </w:r>
      <w:proofErr w:type="spellStart"/>
      <w:r>
        <w:t>nav</w:t>
      </w:r>
      <w:proofErr w:type="spellEnd"/>
      <w:r>
        <w:t xml:space="preserve"> class="</w:t>
      </w:r>
      <w:proofErr w:type="spellStart"/>
      <w:r>
        <w:t>oPjgQb</w:t>
      </w:r>
      <w:proofErr w:type="spellEnd"/>
      <w:r>
        <w:t xml:space="preserve">"&gt;&lt;a </w:t>
      </w:r>
      <w:proofErr w:type="spellStart"/>
      <w:r>
        <w:t>href</w:t>
      </w:r>
      <w:proofErr w:type="spellEnd"/>
      <w:r>
        <w:t>="/store/games" aria-label="Google Play logo" class="f0UV3d"&gt;&lt;</w:t>
      </w:r>
      <w:proofErr w:type="spellStart"/>
      <w:r>
        <w:t>svg</w:t>
      </w:r>
      <w:proofErr w:type="spellEnd"/>
      <w:r>
        <w:t xml:space="preserve"> class="</w:t>
      </w:r>
      <w:proofErr w:type="spellStart"/>
      <w:r>
        <w:t>kOqhQd</w:t>
      </w:r>
      <w:proofErr w:type="spellEnd"/>
      <w:r>
        <w:t xml:space="preserve">" aria-hidden="true" </w:t>
      </w:r>
      <w:proofErr w:type="spellStart"/>
      <w:r>
        <w:t>viewBox</w:t>
      </w:r>
      <w:proofErr w:type="spellEnd"/>
      <w:r>
        <w:t xml:space="preserve">="0 0 40 40" </w:t>
      </w:r>
      <w:proofErr w:type="spellStart"/>
      <w:r>
        <w:t>xmlns</w:t>
      </w:r>
      <w:proofErr w:type="spellEnd"/>
      <w:r>
        <w:t>="http://www.w3.org/2000/</w:t>
      </w:r>
      <w:proofErr w:type="spellStart"/>
      <w:r>
        <w:t>svg</w:t>
      </w:r>
      <w:proofErr w:type="spellEnd"/>
      <w:r>
        <w:t>"&gt;&lt;path fill="none" d="M0,0h40v40H0V0z"&gt;&lt;/path&gt;&lt;g&gt;&lt;path d="M19.7,19.2L4.3,35.3c0,0,0,0,0,0c0.5,1.7,2.1,3,4,3c0.8,0,1.5-0.2,2.1-0.6l0,0l17.4-9.9L19.7,19.2z" fill="#EA4335"&gt;&lt;/path&gt;&lt;path d="M35.3,16.4L35.3,16.4l-7.5-4.3l-8.4,7.4l8.5,8.3l7.5-4.2c1.3-0.7,2.2-2.1,2.2-3.6C37.5,18.5,36.6,17.1,35.3,16.4z" fill="#FBBC04"&gt;&lt;/path&gt;&lt;path d="M4.3,4.7C4.2,5,4.2,5.4,4.2,5.8v28.5c0,0.4,0,0.7,0.1,1.1l16-15.7L4.3,4.7z" fill="#4285F4"&gt;&lt;/path&gt;&lt;path d="M19.8,20l8-7.9L10.5,2.3C9.9,1.9,9.1,1.7,8.3,1.7c-1.9,0-3.6,1.3-4,3c0,0,0,0,0,0L19.8,20z" fill="#34A853"&gt;&lt;/path&gt;&lt;/g&gt;&lt;/</w:t>
      </w:r>
      <w:proofErr w:type="spellStart"/>
      <w:r>
        <w:t>svg</w:t>
      </w:r>
      <w:proofErr w:type="spellEnd"/>
      <w:r>
        <w:t>&gt;&lt;span aria-hidden="true"&gt;</w:t>
      </w:r>
      <w:proofErr w:type="spellStart"/>
      <w:r>
        <w:t>google_logo</w:t>
      </w:r>
      <w:proofErr w:type="spellEnd"/>
      <w:r>
        <w:t xml:space="preserve"> Play&lt;/span&gt;&lt;/a&gt;&lt;c-wiz </w:t>
      </w:r>
      <w:proofErr w:type="spellStart"/>
      <w:r>
        <w:t>jsrenderer</w:t>
      </w:r>
      <w:proofErr w:type="spellEnd"/>
      <w:r>
        <w:t xml:space="preserve">="I8lFqf" </w:t>
      </w:r>
      <w:proofErr w:type="spellStart"/>
      <w:r>
        <w:t>jsshadow</w:t>
      </w:r>
      <w:proofErr w:type="spellEnd"/>
      <w:r>
        <w:t xml:space="preserve">="" </w:t>
      </w:r>
      <w:proofErr w:type="spellStart"/>
      <w:r>
        <w:t>jsdata</w:t>
      </w:r>
      <w:proofErr w:type="spellEnd"/>
      <w:r>
        <w:t xml:space="preserve">="deferred-i3" data-p="%.@.8]" data-node-index="4;0" </w:t>
      </w:r>
      <w:proofErr w:type="spellStart"/>
      <w:r>
        <w:t>autoupdate</w:t>
      </w:r>
      <w:proofErr w:type="spellEnd"/>
      <w:r>
        <w:t xml:space="preserve">="" </w:t>
      </w:r>
      <w:proofErr w:type="spellStart"/>
      <w:r>
        <w:t>jsmodel</w:t>
      </w:r>
      <w:proofErr w:type="spellEnd"/>
      <w:r>
        <w:t xml:space="preserve">="hc6Ubd" c-wiz=""&gt;&lt;div </w:t>
      </w:r>
      <w:proofErr w:type="spellStart"/>
      <w:r>
        <w:t>jsaction</w:t>
      </w:r>
      <w:proofErr w:type="spellEnd"/>
      <w:r>
        <w:t>="</w:t>
      </w:r>
      <w:proofErr w:type="spellStart"/>
      <w:r>
        <w:t>JIbuQc:fAsfBd</w:t>
      </w:r>
      <w:proofErr w:type="spellEnd"/>
      <w:r>
        <w:t xml:space="preserve">;" </w:t>
      </w:r>
      <w:proofErr w:type="spellStart"/>
      <w:r>
        <w:t>jscontroller</w:t>
      </w:r>
      <w:proofErr w:type="spellEnd"/>
      <w:r>
        <w:t>="</w:t>
      </w:r>
      <w:proofErr w:type="spellStart"/>
      <w:r>
        <w:t>vNKqzc</w:t>
      </w:r>
      <w:proofErr w:type="spellEnd"/>
      <w:r>
        <w:t xml:space="preserve">" role="navigation" aria-label="Main" class="P8HBFd"&gt;&lt;div </w:t>
      </w:r>
      <w:proofErr w:type="spellStart"/>
      <w:r>
        <w:t>jscontroller</w:t>
      </w:r>
      <w:proofErr w:type="spellEnd"/>
      <w:r>
        <w:t xml:space="preserve">="fI4Vwc" </w:t>
      </w:r>
      <w:proofErr w:type="spellStart"/>
      <w:r>
        <w:t>jsaction</w:t>
      </w:r>
      <w:proofErr w:type="spellEnd"/>
      <w:r>
        <w:t xml:space="preserve">="lN8i5b:MhjYq;" </w:t>
      </w:r>
      <w:proofErr w:type="spellStart"/>
      <w:r>
        <w:t>jsshadow</w:t>
      </w:r>
      <w:proofErr w:type="spellEnd"/>
      <w:r>
        <w:t xml:space="preserve">="" </w:t>
      </w:r>
      <w:proofErr w:type="spellStart"/>
      <w:r>
        <w:t>jsname</w:t>
      </w:r>
      <w:proofErr w:type="spellEnd"/>
      <w:r>
        <w:t>="DtB9Me"&gt;&lt;div class="VfPpkd-AznF2e-ZMv3u ucf8re" role="</w:t>
      </w:r>
      <w:proofErr w:type="spellStart"/>
      <w:r>
        <w:t>tablist</w:t>
      </w:r>
      <w:proofErr w:type="spellEnd"/>
      <w:r>
        <w:t xml:space="preserve">" </w:t>
      </w:r>
      <w:proofErr w:type="spellStart"/>
      <w:r>
        <w:t>jscontroller</w:t>
      </w:r>
      <w:proofErr w:type="spellEnd"/>
      <w:r>
        <w:t>="</w:t>
      </w:r>
      <w:proofErr w:type="spellStart"/>
      <w:r>
        <w:t>sJhETb</w:t>
      </w:r>
      <w:proofErr w:type="spellEnd"/>
      <w:r>
        <w:t xml:space="preserve">" </w:t>
      </w:r>
      <w:proofErr w:type="spellStart"/>
      <w:r>
        <w:t>jsaction</w:t>
      </w:r>
      <w:proofErr w:type="spellEnd"/>
      <w:r>
        <w:t xml:space="preserve">="keydown:I481le;ndQSrb:ts7vde;" </w:t>
      </w:r>
      <w:proofErr w:type="spellStart"/>
      <w:r>
        <w:t>jsshadow</w:t>
      </w:r>
      <w:proofErr w:type="spellEnd"/>
      <w:r>
        <w:t xml:space="preserve">="" data-use-automatic-activation="false"&gt;&lt;div class="VfPpkd-AznF2e-vzJc7b" </w:t>
      </w:r>
      <w:proofErr w:type="spellStart"/>
      <w:r>
        <w:t>jscontroller</w:t>
      </w:r>
      <w:proofErr w:type="spellEnd"/>
      <w:r>
        <w:t>="</w:t>
      </w:r>
      <w:proofErr w:type="spellStart"/>
      <w:r>
        <w:t>JWUKXe</w:t>
      </w:r>
      <w:proofErr w:type="spellEnd"/>
      <w:r>
        <w:t xml:space="preserve">" </w:t>
      </w:r>
      <w:proofErr w:type="spellStart"/>
      <w:r>
        <w:t>jsaction</w:t>
      </w:r>
      <w:proofErr w:type="spellEnd"/>
      <w:r>
        <w:t xml:space="preserve">="wheel:PNXF5; touchstart:PNXF5; pointerdown:PNXF5; mousedown:PNXF5; keydown:PNXF5;" </w:t>
      </w:r>
      <w:proofErr w:type="spellStart"/>
      <w:r>
        <w:t>jsname</w:t>
      </w:r>
      <w:proofErr w:type="spellEnd"/>
      <w:r>
        <w:t xml:space="preserve">="mAKh3e" </w:t>
      </w:r>
      <w:proofErr w:type="spellStart"/>
      <w:r>
        <w:t>jsshadow</w:t>
      </w:r>
      <w:proofErr w:type="spellEnd"/>
      <w:r>
        <w:t xml:space="preserve">=""&gt;&lt;div class="VfPpkd-AznF2e-LUERP-vJ7A6b" </w:t>
      </w:r>
      <w:proofErr w:type="spellStart"/>
      <w:r>
        <w:t>jsname</w:t>
      </w:r>
      <w:proofErr w:type="spellEnd"/>
      <w:r>
        <w:t xml:space="preserve">="vJ7A6b" </w:t>
      </w:r>
      <w:proofErr w:type="spellStart"/>
      <w:r>
        <w:t>jsaction</w:t>
      </w:r>
      <w:proofErr w:type="spellEnd"/>
      <w:r>
        <w:t xml:space="preserve">="c0v8t:Y3U6Wb;"&gt;&lt;span </w:t>
      </w:r>
      <w:proofErr w:type="spellStart"/>
      <w:r>
        <w:t>jsslot</w:t>
      </w:r>
      <w:proofErr w:type="spellEnd"/>
      <w:r>
        <w:t xml:space="preserve">="" class="VfPpkd-AznF2e-LUERP-bN97Pc" </w:t>
      </w:r>
      <w:proofErr w:type="spellStart"/>
      <w:r>
        <w:t>jsname</w:t>
      </w:r>
      <w:proofErr w:type="spellEnd"/>
      <w:r>
        <w:t xml:space="preserve">="bN97Pc" </w:t>
      </w:r>
      <w:proofErr w:type="spellStart"/>
      <w:r>
        <w:t>jsaction</w:t>
      </w:r>
      <w:proofErr w:type="spellEnd"/>
      <w:r>
        <w:t xml:space="preserve">="transitionend:e204de"&gt;&lt;button class="VfPpkd-AznF2e VfPpkd-AznF2e-OWXEXe-jJNx8e-QBLLGd </w:t>
      </w:r>
      <w:proofErr w:type="spellStart"/>
      <w:r>
        <w:t>WbUJNb</w:t>
      </w:r>
      <w:proofErr w:type="spellEnd"/>
      <w:r>
        <w:t xml:space="preserve"> </w:t>
      </w:r>
      <w:proofErr w:type="spellStart"/>
      <w:r>
        <w:t>FEsNhd</w:t>
      </w:r>
      <w:proofErr w:type="spellEnd"/>
      <w:r>
        <w:t xml:space="preserve">  cvzg3c" role="tab" aria-selected="false" </w:t>
      </w:r>
      <w:proofErr w:type="spellStart"/>
      <w:r>
        <w:t>tabindex</w:t>
      </w:r>
      <w:proofErr w:type="spellEnd"/>
      <w:r>
        <w:t xml:space="preserve">="-1" id="11" </w:t>
      </w:r>
      <w:proofErr w:type="spellStart"/>
      <w:r>
        <w:t>jscontroller</w:t>
      </w:r>
      <w:proofErr w:type="spellEnd"/>
      <w:r>
        <w:t xml:space="preserve">="t1sulf"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xml:space="preserve">; blur:O22p3e;" </w:t>
      </w:r>
      <w:proofErr w:type="spellStart"/>
      <w:r>
        <w:t>href</w:t>
      </w:r>
      <w:proofErr w:type="spellEnd"/>
      <w:r>
        <w:t>="/store/games" data-disable-</w:t>
      </w:r>
      <w:proofErr w:type="spellStart"/>
      <w:r>
        <w:t>idom</w:t>
      </w:r>
      <w:proofErr w:type="spellEnd"/>
      <w:r>
        <w:t xml:space="preserve">="true" data-skip-focus-on-activate="false" </w:t>
      </w:r>
      <w:proofErr w:type="spellStart"/>
      <w:r>
        <w:t>jsshadow</w:t>
      </w:r>
      <w:proofErr w:type="spellEnd"/>
      <w:r>
        <w:t xml:space="preserve">=""&gt;&lt;span class="VfPpkd-N5Lhkf" </w:t>
      </w:r>
      <w:proofErr w:type="spellStart"/>
      <w:r>
        <w:t>jsname</w:t>
      </w:r>
      <w:proofErr w:type="spellEnd"/>
      <w:r>
        <w:t xml:space="preserve">="bN97Pc"&gt;&lt;span class="VfPpkd-jY41G-V67aGc" </w:t>
      </w:r>
      <w:proofErr w:type="spellStart"/>
      <w:r>
        <w:t>jsname</w:t>
      </w:r>
      <w:proofErr w:type="spellEnd"/>
      <w:r>
        <w:t xml:space="preserve">="V67aGc"&gt;Games&lt;/span&gt;&lt;span class="VfPpkd-AznF2e-uDEFge </w:t>
      </w:r>
      <w:proofErr w:type="spellStart"/>
      <w:r>
        <w:t>rvBHac</w:t>
      </w:r>
      <w:proofErr w:type="spellEnd"/>
      <w:r>
        <w:t xml:space="preserve"> kte1hc" </w:t>
      </w:r>
      <w:proofErr w:type="spellStart"/>
      <w:r>
        <w:t>jscontroller</w:t>
      </w:r>
      <w:proofErr w:type="spellEnd"/>
      <w:r>
        <w:t xml:space="preserve">="JH2zc" </w:t>
      </w:r>
      <w:proofErr w:type="spellStart"/>
      <w:r>
        <w:t>jsname</w:t>
      </w:r>
      <w:proofErr w:type="spellEnd"/>
      <w:r>
        <w:t xml:space="preserve">="s3t1lf" </w:t>
      </w:r>
      <w:proofErr w:type="spellStart"/>
      <w:r>
        <w:t>jsshadow</w:t>
      </w:r>
      <w:proofErr w:type="spellEnd"/>
      <w:r>
        <w:t xml:space="preserve">=""&gt;&lt;span class="VfPpkd-AznF2e-wEcVzc VfPpkd-AznF2e-wEcVzc-OWXEXe-NowJzb </w:t>
      </w:r>
      <w:proofErr w:type="spellStart"/>
      <w:r>
        <w:t>pawmVc</w:t>
      </w:r>
      <w:proofErr w:type="spellEnd"/>
      <w:r>
        <w:t xml:space="preserve">" </w:t>
      </w:r>
      <w:proofErr w:type="spellStart"/>
      <w:r>
        <w:t>jsname</w:t>
      </w:r>
      <w:proofErr w:type="spellEnd"/>
      <w:r>
        <w:t xml:space="preserve">="bN97Pc"&gt;&lt;/span&gt;&lt;/span&gt;&lt;/span&gt;&lt;span class="VfPpkd-YVzG2b" </w:t>
      </w:r>
      <w:proofErr w:type="spellStart"/>
      <w:r>
        <w:t>jsname</w:t>
      </w:r>
      <w:proofErr w:type="spellEnd"/>
      <w:r>
        <w:t>="</w:t>
      </w:r>
      <w:proofErr w:type="spellStart"/>
      <w:r>
        <w:t>ksKsZd</w:t>
      </w:r>
      <w:proofErr w:type="spellEnd"/>
      <w:r>
        <w:t>"&gt;&lt;/span&gt;&lt;div class="</w:t>
      </w:r>
      <w:proofErr w:type="spellStart"/>
      <w:r>
        <w:t>VfPpkd-wJCpie-LhBDec</w:t>
      </w:r>
      <w:proofErr w:type="spellEnd"/>
      <w:r>
        <w:t xml:space="preserve">"&gt;&lt;/div&gt;&lt;/button&gt;&lt;button class="VfPpkd-AznF2e VfPpkd-AznF2e-OWXEXe-jJNx8e-QBLLGd </w:t>
      </w:r>
      <w:proofErr w:type="spellStart"/>
      <w:r>
        <w:t>WbUJNb</w:t>
      </w:r>
      <w:proofErr w:type="spellEnd"/>
      <w:r>
        <w:t xml:space="preserve"> </w:t>
      </w:r>
      <w:proofErr w:type="spellStart"/>
      <w:r>
        <w:t>FEsNhd</w:t>
      </w:r>
      <w:proofErr w:type="spellEnd"/>
      <w:r>
        <w:t xml:space="preserve">  q2wkXd" role="tab" aria-selected="false" </w:t>
      </w:r>
      <w:proofErr w:type="spellStart"/>
      <w:r>
        <w:t>tabindex</w:t>
      </w:r>
      <w:proofErr w:type="spellEnd"/>
      <w:r>
        <w:t xml:space="preserve">="-1" id="1" </w:t>
      </w:r>
      <w:proofErr w:type="spellStart"/>
      <w:r>
        <w:t>jscontroller</w:t>
      </w:r>
      <w:proofErr w:type="spellEnd"/>
      <w:r>
        <w:t xml:space="preserve">="t1sulf"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xml:space="preserve">; blur:O22p3e;" </w:t>
      </w:r>
      <w:proofErr w:type="spellStart"/>
      <w:r>
        <w:t>href</w:t>
      </w:r>
      <w:proofErr w:type="spellEnd"/>
      <w:r>
        <w:t>="/store/apps" data-disable-</w:t>
      </w:r>
      <w:proofErr w:type="spellStart"/>
      <w:r>
        <w:t>idom</w:t>
      </w:r>
      <w:proofErr w:type="spellEnd"/>
      <w:r>
        <w:t xml:space="preserve">="true" data-skip-focus-on-activate="false" </w:t>
      </w:r>
      <w:proofErr w:type="spellStart"/>
      <w:r>
        <w:t>jsshadow</w:t>
      </w:r>
      <w:proofErr w:type="spellEnd"/>
      <w:r>
        <w:t xml:space="preserve">=""&gt;&lt;span class="VfPpkd-N5Lhkf" </w:t>
      </w:r>
      <w:proofErr w:type="spellStart"/>
      <w:r>
        <w:t>jsname</w:t>
      </w:r>
      <w:proofErr w:type="spellEnd"/>
      <w:r>
        <w:t xml:space="preserve">="bN97Pc"&gt;&lt;span class="VfPpkd-jY41G-V67aGc" </w:t>
      </w:r>
      <w:proofErr w:type="spellStart"/>
      <w:r>
        <w:t>jsname</w:t>
      </w:r>
      <w:proofErr w:type="spellEnd"/>
      <w:r>
        <w:t xml:space="preserve">="V67aGc"&gt;Apps&lt;/span&gt;&lt;span class="VfPpkd-AznF2e-uDEFge </w:t>
      </w:r>
      <w:proofErr w:type="spellStart"/>
      <w:r>
        <w:t>rvBHac</w:t>
      </w:r>
      <w:proofErr w:type="spellEnd"/>
      <w:r>
        <w:t xml:space="preserve"> kte1hc" </w:t>
      </w:r>
      <w:proofErr w:type="spellStart"/>
      <w:r>
        <w:t>jscontroller</w:t>
      </w:r>
      <w:proofErr w:type="spellEnd"/>
      <w:r>
        <w:t xml:space="preserve">="JH2zc" </w:t>
      </w:r>
      <w:proofErr w:type="spellStart"/>
      <w:r>
        <w:t>jsname</w:t>
      </w:r>
      <w:proofErr w:type="spellEnd"/>
      <w:r>
        <w:t xml:space="preserve">="s3t1lf" </w:t>
      </w:r>
      <w:proofErr w:type="spellStart"/>
      <w:r>
        <w:t>jsshadow</w:t>
      </w:r>
      <w:proofErr w:type="spellEnd"/>
      <w:r>
        <w:t xml:space="preserve">=""&gt;&lt;span class="VfPpkd-AznF2e-wEcVzc VfPpkd-AznF2e-wEcVzc-OWXEXe-NowJzb </w:t>
      </w:r>
      <w:proofErr w:type="spellStart"/>
      <w:r>
        <w:t>pawmVc</w:t>
      </w:r>
      <w:proofErr w:type="spellEnd"/>
      <w:r>
        <w:t xml:space="preserve">" </w:t>
      </w:r>
      <w:proofErr w:type="spellStart"/>
      <w:r>
        <w:t>jsname</w:t>
      </w:r>
      <w:proofErr w:type="spellEnd"/>
      <w:r>
        <w:t xml:space="preserve">="bN97Pc"&gt;&lt;/span&gt;&lt;/span&gt;&lt;/span&gt;&lt;span class="VfPpkd-YVzG2b" </w:t>
      </w:r>
      <w:proofErr w:type="spellStart"/>
      <w:r>
        <w:t>jsname</w:t>
      </w:r>
      <w:proofErr w:type="spellEnd"/>
      <w:r>
        <w:t>="</w:t>
      </w:r>
      <w:proofErr w:type="spellStart"/>
      <w:r>
        <w:t>ksKsZd</w:t>
      </w:r>
      <w:proofErr w:type="spellEnd"/>
      <w:r>
        <w:t>"&gt;&lt;/span&gt;&lt;div class="</w:t>
      </w:r>
      <w:proofErr w:type="spellStart"/>
      <w:r>
        <w:t>VfPpkd-wJCpie-LhBDec</w:t>
      </w:r>
      <w:proofErr w:type="spellEnd"/>
      <w:r>
        <w:t xml:space="preserve">"&gt;&lt;/div&gt;&lt;/button&gt;&lt;button class="VfPpkd-AznF2e VfPpkd-AznF2e-OWXEXe-jJNx8e-QBLLGd </w:t>
      </w:r>
      <w:proofErr w:type="spellStart"/>
      <w:r>
        <w:t>WbUJNb</w:t>
      </w:r>
      <w:proofErr w:type="spellEnd"/>
      <w:r>
        <w:t xml:space="preserve"> </w:t>
      </w:r>
      <w:proofErr w:type="spellStart"/>
      <w:r>
        <w:t>FEsNhd</w:t>
      </w:r>
      <w:proofErr w:type="spellEnd"/>
      <w:r>
        <w:t xml:space="preserve">  ROhV3c" role="tab" aria-selected="false" </w:t>
      </w:r>
      <w:proofErr w:type="spellStart"/>
      <w:r>
        <w:t>tabindex</w:t>
      </w:r>
      <w:proofErr w:type="spellEnd"/>
      <w:r>
        <w:t xml:space="preserve">="-1" id="9" </w:t>
      </w:r>
      <w:proofErr w:type="spellStart"/>
      <w:r>
        <w:t>jscontroller</w:t>
      </w:r>
      <w:proofErr w:type="spellEnd"/>
      <w:r>
        <w:t xml:space="preserve">="t1sulf"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xml:space="preserve">; blur:O22p3e;" </w:t>
      </w:r>
      <w:proofErr w:type="spellStart"/>
      <w:r>
        <w:t>href</w:t>
      </w:r>
      <w:proofErr w:type="spellEnd"/>
      <w:r>
        <w:t>="/store/movies" data-disable-</w:t>
      </w:r>
      <w:proofErr w:type="spellStart"/>
      <w:r>
        <w:t>idom</w:t>
      </w:r>
      <w:proofErr w:type="spellEnd"/>
      <w:r>
        <w:t xml:space="preserve">="true" data-skip-focus-on-activate="false" </w:t>
      </w:r>
      <w:proofErr w:type="spellStart"/>
      <w:r>
        <w:t>jsshadow</w:t>
      </w:r>
      <w:proofErr w:type="spellEnd"/>
      <w:r>
        <w:t xml:space="preserve">=""&gt;&lt;span class="VfPpkd-N5Lhkf" </w:t>
      </w:r>
      <w:proofErr w:type="spellStart"/>
      <w:r>
        <w:t>jsname</w:t>
      </w:r>
      <w:proofErr w:type="spellEnd"/>
      <w:r>
        <w:t xml:space="preserve">="bN97Pc"&gt;&lt;span class="VfPpkd-jY41G-V67aGc" </w:t>
      </w:r>
      <w:proofErr w:type="spellStart"/>
      <w:r>
        <w:t>jsname</w:t>
      </w:r>
      <w:proofErr w:type="spellEnd"/>
      <w:r>
        <w:t xml:space="preserve">="V67aGc"&gt;Movies &amp;amp; TV&lt;/span&gt;&lt;span class="VfPpkd-AznF2e-uDEFge </w:t>
      </w:r>
      <w:proofErr w:type="spellStart"/>
      <w:r>
        <w:t>rvBHac</w:t>
      </w:r>
      <w:proofErr w:type="spellEnd"/>
      <w:r>
        <w:t xml:space="preserve"> kte1hc" </w:t>
      </w:r>
      <w:proofErr w:type="spellStart"/>
      <w:r>
        <w:t>jscontroller</w:t>
      </w:r>
      <w:proofErr w:type="spellEnd"/>
      <w:r>
        <w:t xml:space="preserve">="JH2zc" </w:t>
      </w:r>
      <w:proofErr w:type="spellStart"/>
      <w:r>
        <w:t>jsname</w:t>
      </w:r>
      <w:proofErr w:type="spellEnd"/>
      <w:r>
        <w:t xml:space="preserve">="s3t1lf" </w:t>
      </w:r>
      <w:proofErr w:type="spellStart"/>
      <w:r>
        <w:t>jsshadow</w:t>
      </w:r>
      <w:proofErr w:type="spellEnd"/>
      <w:r>
        <w:t xml:space="preserve">=""&gt;&lt;span class="VfPpkd-AznF2e-wEcVzc VfPpkd-AznF2e-wEcVzc-OWXEXe-NowJzb </w:t>
      </w:r>
      <w:proofErr w:type="spellStart"/>
      <w:r>
        <w:t>pawmVc</w:t>
      </w:r>
      <w:proofErr w:type="spellEnd"/>
      <w:r>
        <w:t xml:space="preserve">" </w:t>
      </w:r>
      <w:proofErr w:type="spellStart"/>
      <w:r>
        <w:t>jsname</w:t>
      </w:r>
      <w:proofErr w:type="spellEnd"/>
      <w:r>
        <w:t xml:space="preserve">="bN97Pc"&gt;&lt;/span&gt;&lt;/span&gt;&lt;/span&gt;&lt;span class="VfPpkd-YVzG2b" </w:t>
      </w:r>
      <w:proofErr w:type="spellStart"/>
      <w:r>
        <w:t>jsname</w:t>
      </w:r>
      <w:proofErr w:type="spellEnd"/>
      <w:r>
        <w:t>="</w:t>
      </w:r>
      <w:proofErr w:type="spellStart"/>
      <w:r>
        <w:t>ksKsZd</w:t>
      </w:r>
      <w:proofErr w:type="spellEnd"/>
      <w:r>
        <w:t>"&gt;&lt;/span&gt;&lt;div class="</w:t>
      </w:r>
      <w:proofErr w:type="spellStart"/>
      <w:r>
        <w:t>VfPpkd-wJCpie-LhBDec</w:t>
      </w:r>
      <w:proofErr w:type="spellEnd"/>
      <w:r>
        <w:t xml:space="preserve">"&gt;&lt;/div&gt;&lt;/button&gt;&lt;button class="VfPpkd-AznF2e VfPpkd-AznF2e-OWXEXe-jJNx8e-QBLLGd </w:t>
      </w:r>
      <w:proofErr w:type="spellStart"/>
      <w:r>
        <w:t>WbUJNb</w:t>
      </w:r>
      <w:proofErr w:type="spellEnd"/>
      <w:r>
        <w:t xml:space="preserve"> </w:t>
      </w:r>
      <w:proofErr w:type="spellStart"/>
      <w:r>
        <w:t>FEsNhd</w:t>
      </w:r>
      <w:proofErr w:type="spellEnd"/>
      <w:r>
        <w:t xml:space="preserve">  </w:t>
      </w:r>
      <w:proofErr w:type="spellStart"/>
      <w:r>
        <w:t>AthEce</w:t>
      </w:r>
      <w:proofErr w:type="spellEnd"/>
      <w:r>
        <w:t xml:space="preserve">" role="tab" aria-selected="false" </w:t>
      </w:r>
      <w:proofErr w:type="spellStart"/>
      <w:r>
        <w:t>tabindex</w:t>
      </w:r>
      <w:proofErr w:type="spellEnd"/>
      <w:r>
        <w:t xml:space="preserve">="-1" id="5" </w:t>
      </w:r>
      <w:proofErr w:type="spellStart"/>
      <w:r>
        <w:t>jscontroller</w:t>
      </w:r>
      <w:proofErr w:type="spellEnd"/>
      <w:r>
        <w:t xml:space="preserve">="t1sulf"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xml:space="preserve">; blur:O22p3e;" </w:t>
      </w:r>
      <w:proofErr w:type="spellStart"/>
      <w:r>
        <w:t>href</w:t>
      </w:r>
      <w:proofErr w:type="spellEnd"/>
      <w:r>
        <w:t>="/store/books" data-disable-</w:t>
      </w:r>
      <w:proofErr w:type="spellStart"/>
      <w:r>
        <w:t>idom</w:t>
      </w:r>
      <w:proofErr w:type="spellEnd"/>
      <w:r>
        <w:t xml:space="preserve">="true" data-skip-focus-on-activate="false" </w:t>
      </w:r>
      <w:proofErr w:type="spellStart"/>
      <w:r>
        <w:t>jsshadow</w:t>
      </w:r>
      <w:proofErr w:type="spellEnd"/>
      <w:r>
        <w:t xml:space="preserve">=""&gt;&lt;span class="VfPpkd-N5Lhkf" </w:t>
      </w:r>
      <w:proofErr w:type="spellStart"/>
      <w:r>
        <w:t>jsname</w:t>
      </w:r>
      <w:proofErr w:type="spellEnd"/>
      <w:r>
        <w:t xml:space="preserve">="bN97Pc"&gt;&lt;span class="VfPpkd-jY41G-V67aGc" </w:t>
      </w:r>
      <w:proofErr w:type="spellStart"/>
      <w:r>
        <w:t>jsname</w:t>
      </w:r>
      <w:proofErr w:type="spellEnd"/>
      <w:r>
        <w:t xml:space="preserve">="V67aGc"&gt;Books&lt;/span&gt;&lt;span class="VfPpkd-AznF2e-uDEFge </w:t>
      </w:r>
      <w:proofErr w:type="spellStart"/>
      <w:r>
        <w:t>rvBHac</w:t>
      </w:r>
      <w:proofErr w:type="spellEnd"/>
      <w:r>
        <w:t xml:space="preserve"> kte1hc" </w:t>
      </w:r>
      <w:proofErr w:type="spellStart"/>
      <w:r>
        <w:t>jscontroller</w:t>
      </w:r>
      <w:proofErr w:type="spellEnd"/>
      <w:r>
        <w:t xml:space="preserve">="JH2zc" </w:t>
      </w:r>
      <w:proofErr w:type="spellStart"/>
      <w:r>
        <w:t>jsname</w:t>
      </w:r>
      <w:proofErr w:type="spellEnd"/>
      <w:r>
        <w:t xml:space="preserve">="s3t1lf" </w:t>
      </w:r>
      <w:proofErr w:type="spellStart"/>
      <w:r>
        <w:t>jsshadow</w:t>
      </w:r>
      <w:proofErr w:type="spellEnd"/>
      <w:r>
        <w:t xml:space="preserve">=""&gt;&lt;span class="VfPpkd-AznF2e-wEcVzc VfPpkd-AznF2e-wEcVzc-OWXEXe-NowJzb </w:t>
      </w:r>
      <w:proofErr w:type="spellStart"/>
      <w:r>
        <w:t>pawmVc</w:t>
      </w:r>
      <w:proofErr w:type="spellEnd"/>
      <w:r>
        <w:t xml:space="preserve">" </w:t>
      </w:r>
      <w:proofErr w:type="spellStart"/>
      <w:r>
        <w:t>jsname</w:t>
      </w:r>
      <w:proofErr w:type="spellEnd"/>
      <w:r>
        <w:t xml:space="preserve">="bN97Pc"&gt;&lt;/span&gt;&lt;/span&gt;&lt;/span&gt;&lt;span class="VfPpkd-YVzG2b" </w:t>
      </w:r>
      <w:proofErr w:type="spellStart"/>
      <w:r>
        <w:t>jsname</w:t>
      </w:r>
      <w:proofErr w:type="spellEnd"/>
      <w:r>
        <w:t>="</w:t>
      </w:r>
      <w:proofErr w:type="spellStart"/>
      <w:r>
        <w:t>ksKsZd</w:t>
      </w:r>
      <w:proofErr w:type="spellEnd"/>
      <w:r>
        <w:t>"&gt;&lt;/span&gt;&lt;div class="</w:t>
      </w:r>
      <w:proofErr w:type="spellStart"/>
      <w:r>
        <w:t>VfPpkd-wJCpie-LhBDec</w:t>
      </w:r>
      <w:proofErr w:type="spellEnd"/>
      <w:r>
        <w:t xml:space="preserve">"&gt;&lt;/div&gt;&lt;/button&gt;&lt;button class="VfPpkd-AznF2e VfPpkd-AznF2e-OWXEXe-jJNx8e-QBLLGd </w:t>
      </w:r>
      <w:proofErr w:type="spellStart"/>
      <w:r>
        <w:t>WbUJNb</w:t>
      </w:r>
      <w:proofErr w:type="spellEnd"/>
      <w:r>
        <w:t xml:space="preserve"> </w:t>
      </w:r>
      <w:proofErr w:type="spellStart"/>
      <w:r>
        <w:t>FEsNhd</w:t>
      </w:r>
      <w:proofErr w:type="spellEnd"/>
      <w:r>
        <w:t xml:space="preserve">  </w:t>
      </w:r>
      <w:proofErr w:type="spellStart"/>
      <w:r>
        <w:t>dUghbc</w:t>
      </w:r>
      <w:proofErr w:type="spellEnd"/>
      <w:r>
        <w:t xml:space="preserve">" role="tab" aria-selected="false" </w:t>
      </w:r>
      <w:proofErr w:type="spellStart"/>
      <w:r>
        <w:t>tabindex</w:t>
      </w:r>
      <w:proofErr w:type="spellEnd"/>
      <w:r>
        <w:t xml:space="preserve">="-1" id="13" </w:t>
      </w:r>
      <w:proofErr w:type="spellStart"/>
      <w:r>
        <w:t>jscontroller</w:t>
      </w:r>
      <w:proofErr w:type="spellEnd"/>
      <w:r>
        <w:t xml:space="preserve">="t1sulf"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xml:space="preserve">; blur:O22p3e;" </w:t>
      </w:r>
      <w:proofErr w:type="spellStart"/>
      <w:r>
        <w:t>href</w:t>
      </w:r>
      <w:proofErr w:type="spellEnd"/>
      <w:r>
        <w:t>="/store/apps/category/FAMILY" data-disable-</w:t>
      </w:r>
      <w:proofErr w:type="spellStart"/>
      <w:r>
        <w:t>idom</w:t>
      </w:r>
      <w:proofErr w:type="spellEnd"/>
      <w:r>
        <w:t xml:space="preserve">="true" data-skip-focus-on-activate="false" </w:t>
      </w:r>
      <w:proofErr w:type="spellStart"/>
      <w:r>
        <w:t>jsshadow</w:t>
      </w:r>
      <w:proofErr w:type="spellEnd"/>
      <w:r>
        <w:t xml:space="preserve">=""&gt;&lt;span class="VfPpkd-N5Lhkf" </w:t>
      </w:r>
      <w:proofErr w:type="spellStart"/>
      <w:r>
        <w:t>jsname</w:t>
      </w:r>
      <w:proofErr w:type="spellEnd"/>
      <w:r>
        <w:t xml:space="preserve">="bN97Pc"&gt;&lt;span class="VfPpkd-jY41G-V67aGc" </w:t>
      </w:r>
      <w:proofErr w:type="spellStart"/>
      <w:r>
        <w:t>jsname</w:t>
      </w:r>
      <w:proofErr w:type="spellEnd"/>
      <w:r>
        <w:t xml:space="preserve">="V67aGc"&gt;Kids&lt;/span&gt;&lt;span class="VfPpkd-AznF2e-uDEFge </w:t>
      </w:r>
      <w:proofErr w:type="spellStart"/>
      <w:r>
        <w:t>rvBHac</w:t>
      </w:r>
      <w:proofErr w:type="spellEnd"/>
      <w:r>
        <w:t xml:space="preserve"> kte1hc" </w:t>
      </w:r>
      <w:proofErr w:type="spellStart"/>
      <w:r>
        <w:t>jscontroller</w:t>
      </w:r>
      <w:proofErr w:type="spellEnd"/>
      <w:r>
        <w:t xml:space="preserve">="JH2zc" </w:t>
      </w:r>
      <w:proofErr w:type="spellStart"/>
      <w:r>
        <w:t>jsname</w:t>
      </w:r>
      <w:proofErr w:type="spellEnd"/>
      <w:r>
        <w:t xml:space="preserve">="s3t1lf" </w:t>
      </w:r>
      <w:proofErr w:type="spellStart"/>
      <w:r>
        <w:t>jsshadow</w:t>
      </w:r>
      <w:proofErr w:type="spellEnd"/>
      <w:r>
        <w:t xml:space="preserve">=""&gt;&lt;span class="VfPpkd-AznF2e-wEcVzc VfPpkd-AznF2e-wEcVzc-OWXEXe-NowJzb </w:t>
      </w:r>
      <w:proofErr w:type="spellStart"/>
      <w:r>
        <w:t>pawmVc</w:t>
      </w:r>
      <w:proofErr w:type="spellEnd"/>
      <w:r>
        <w:t xml:space="preserve">" </w:t>
      </w:r>
      <w:proofErr w:type="spellStart"/>
      <w:r>
        <w:t>jsname</w:t>
      </w:r>
      <w:proofErr w:type="spellEnd"/>
      <w:r>
        <w:t xml:space="preserve">="bN97Pc"&gt;&lt;/span&gt;&lt;/span&gt;&lt;/span&gt;&lt;span class="VfPpkd-YVzG2b" </w:t>
      </w:r>
      <w:proofErr w:type="spellStart"/>
      <w:r>
        <w:t>jsname</w:t>
      </w:r>
      <w:proofErr w:type="spellEnd"/>
      <w:r>
        <w:t>="</w:t>
      </w:r>
      <w:proofErr w:type="spellStart"/>
      <w:r>
        <w:t>ksKsZd</w:t>
      </w:r>
      <w:proofErr w:type="spellEnd"/>
      <w:r>
        <w:t>"&gt;&lt;/span&gt;&lt;div class="</w:t>
      </w:r>
      <w:proofErr w:type="spellStart"/>
      <w:r>
        <w:t>VfPpkd-wJCpie-LhBDec</w:t>
      </w:r>
      <w:proofErr w:type="spellEnd"/>
      <w:r>
        <w:t xml:space="preserve">"&gt;&lt;/div&gt;&lt;/button&gt;&lt;button class="VfPpkd-AznF2e VfPpkd-AznF2e-OWXEXe-jJNx8e-QBLLGd </w:t>
      </w:r>
      <w:proofErr w:type="spellStart"/>
      <w:r>
        <w:t>WbUJNb</w:t>
      </w:r>
      <w:proofErr w:type="spellEnd"/>
      <w:r>
        <w:t xml:space="preserve"> </w:t>
      </w:r>
      <w:proofErr w:type="spellStart"/>
      <w:r>
        <w:t>FEsNhd</w:t>
      </w:r>
      <w:proofErr w:type="spellEnd"/>
      <w:r>
        <w:t xml:space="preserve">  </w:t>
      </w:r>
      <w:proofErr w:type="spellStart"/>
      <w:r>
        <w:t>ZcNJTb</w:t>
      </w:r>
      <w:proofErr w:type="spellEnd"/>
      <w:r>
        <w:t xml:space="preserve">" role="tab" aria-selected="false" </w:t>
      </w:r>
      <w:proofErr w:type="spellStart"/>
      <w:r>
        <w:t>tabindex</w:t>
      </w:r>
      <w:proofErr w:type="spellEnd"/>
      <w:r>
        <w:t xml:space="preserve">="-1" id="none" </w:t>
      </w:r>
      <w:proofErr w:type="spellStart"/>
      <w:r>
        <w:t>jscontroller</w:t>
      </w:r>
      <w:proofErr w:type="spellEnd"/>
      <w:r>
        <w:t xml:space="preserve">="t1sulf"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blur:O22p3e;" data-disable-</w:t>
      </w:r>
      <w:proofErr w:type="spellStart"/>
      <w:r>
        <w:t>idom</w:t>
      </w:r>
      <w:proofErr w:type="spellEnd"/>
      <w:r>
        <w:t xml:space="preserve">="true" data-skip-focus-on-activate="false" </w:t>
      </w:r>
      <w:proofErr w:type="spellStart"/>
      <w:r>
        <w:t>jsshadow</w:t>
      </w:r>
      <w:proofErr w:type="spellEnd"/>
      <w:r>
        <w:t xml:space="preserve">=""&gt;&lt;span class="VfPpkd-N5Lhkf" </w:t>
      </w:r>
      <w:proofErr w:type="spellStart"/>
      <w:r>
        <w:t>jsname</w:t>
      </w:r>
      <w:proofErr w:type="spellEnd"/>
      <w:r>
        <w:t xml:space="preserve">="bN97Pc"&gt;&lt;span class="VfPpkd-jY41G-V67aGc" </w:t>
      </w:r>
      <w:proofErr w:type="spellStart"/>
      <w:r>
        <w:t>jsname</w:t>
      </w:r>
      <w:proofErr w:type="spellEnd"/>
      <w:r>
        <w:t xml:space="preserve">="V67aGc"&gt;none&lt;/span&gt;&lt;span class="VfPpkd-AznF2e-uDEFge </w:t>
      </w:r>
      <w:proofErr w:type="spellStart"/>
      <w:r>
        <w:t>rvBHac</w:t>
      </w:r>
      <w:proofErr w:type="spellEnd"/>
      <w:r>
        <w:t xml:space="preserve"> kte1hc" </w:t>
      </w:r>
      <w:proofErr w:type="spellStart"/>
      <w:r>
        <w:t>jscontroller</w:t>
      </w:r>
      <w:proofErr w:type="spellEnd"/>
      <w:r>
        <w:t xml:space="preserve">="JH2zc" </w:t>
      </w:r>
      <w:proofErr w:type="spellStart"/>
      <w:r>
        <w:t>jsname</w:t>
      </w:r>
      <w:proofErr w:type="spellEnd"/>
      <w:r>
        <w:t xml:space="preserve">="s3t1lf" </w:t>
      </w:r>
      <w:proofErr w:type="spellStart"/>
      <w:r>
        <w:t>jsshadow</w:t>
      </w:r>
      <w:proofErr w:type="spellEnd"/>
      <w:r>
        <w:t xml:space="preserve">=""&gt;&lt;span class="VfPpkd-AznF2e-wEcVzc VfPpkd-AznF2e-wEcVzc-OWXEXe-NowJzb </w:t>
      </w:r>
      <w:proofErr w:type="spellStart"/>
      <w:r>
        <w:t>pawmVc</w:t>
      </w:r>
      <w:proofErr w:type="spellEnd"/>
      <w:r>
        <w:t xml:space="preserve">" </w:t>
      </w:r>
      <w:proofErr w:type="spellStart"/>
      <w:r>
        <w:t>jsname</w:t>
      </w:r>
      <w:proofErr w:type="spellEnd"/>
      <w:r>
        <w:t xml:space="preserve">="bN97Pc"&gt;&lt;/span&gt;&lt;/span&gt;&lt;/span&gt;&lt;span class="VfPpkd-YVzG2b" </w:t>
      </w:r>
      <w:proofErr w:type="spellStart"/>
      <w:r>
        <w:t>jsname</w:t>
      </w:r>
      <w:proofErr w:type="spellEnd"/>
      <w:r>
        <w:t>="</w:t>
      </w:r>
      <w:proofErr w:type="spellStart"/>
      <w:r>
        <w:t>ksKsZd</w:t>
      </w:r>
      <w:proofErr w:type="spellEnd"/>
      <w:r>
        <w:t>"&gt;&lt;/span&gt;&lt;div class="VfPpkd-wJCpie-LhBDec"&gt;&lt;/div&gt;&lt;/button&gt;&lt;/span&gt;&lt;/div&gt;&lt;/div&gt;&lt;/div&gt;&lt;div role="</w:t>
      </w:r>
      <w:proofErr w:type="spellStart"/>
      <w:r>
        <w:t>tabpanel</w:t>
      </w:r>
      <w:proofErr w:type="spellEnd"/>
      <w:r>
        <w:t>" aria-</w:t>
      </w:r>
      <w:proofErr w:type="spellStart"/>
      <w:r>
        <w:t>labelledby</w:t>
      </w:r>
      <w:proofErr w:type="spellEnd"/>
      <w:r>
        <w:t xml:space="preserve">="11" </w:t>
      </w:r>
      <w:proofErr w:type="spellStart"/>
      <w:r>
        <w:t>jscontroller</w:t>
      </w:r>
      <w:proofErr w:type="spellEnd"/>
      <w:r>
        <w:t>="</w:t>
      </w:r>
      <w:proofErr w:type="spellStart"/>
      <w:r>
        <w:t>tBvKNb</w:t>
      </w:r>
      <w:proofErr w:type="spellEnd"/>
      <w:r>
        <w:t xml:space="preserve">" </w:t>
      </w:r>
      <w:proofErr w:type="spellStart"/>
      <w:r>
        <w:t>jsname</w:t>
      </w:r>
      <w:proofErr w:type="spellEnd"/>
      <w:r>
        <w:t>="</w:t>
      </w:r>
      <w:proofErr w:type="spellStart"/>
      <w:r>
        <w:t>PAiuue</w:t>
      </w:r>
      <w:proofErr w:type="spellEnd"/>
      <w:r>
        <w:t>" data-tab-panel-active="false" style="display: none;" class="</w:t>
      </w:r>
      <w:proofErr w:type="spellStart"/>
      <w:r>
        <w:t>ZcNJTb</w:t>
      </w:r>
      <w:proofErr w:type="spellEnd"/>
      <w:r>
        <w:t xml:space="preserve">"&gt;&lt;span </w:t>
      </w:r>
      <w:proofErr w:type="spellStart"/>
      <w:r>
        <w:t>jsslot</w:t>
      </w:r>
      <w:proofErr w:type="spellEnd"/>
      <w:r>
        <w:t>=""&gt;&lt;/span&gt;&lt;/div&gt;&lt;div role="</w:t>
      </w:r>
      <w:proofErr w:type="spellStart"/>
      <w:r>
        <w:t>tabpanel</w:t>
      </w:r>
      <w:proofErr w:type="spellEnd"/>
      <w:r>
        <w:t>" aria-</w:t>
      </w:r>
      <w:proofErr w:type="spellStart"/>
      <w:r>
        <w:t>labelledby</w:t>
      </w:r>
      <w:proofErr w:type="spellEnd"/>
      <w:r>
        <w:t xml:space="preserve">="1" </w:t>
      </w:r>
      <w:proofErr w:type="spellStart"/>
      <w:r>
        <w:t>jscontroller</w:t>
      </w:r>
      <w:proofErr w:type="spellEnd"/>
      <w:r>
        <w:t>="</w:t>
      </w:r>
      <w:proofErr w:type="spellStart"/>
      <w:r>
        <w:t>tBvKNb</w:t>
      </w:r>
      <w:proofErr w:type="spellEnd"/>
      <w:r>
        <w:t xml:space="preserve">" </w:t>
      </w:r>
      <w:proofErr w:type="spellStart"/>
      <w:r>
        <w:t>jsname</w:t>
      </w:r>
      <w:proofErr w:type="spellEnd"/>
      <w:r>
        <w:t>="</w:t>
      </w:r>
      <w:proofErr w:type="spellStart"/>
      <w:r>
        <w:t>PAiuue</w:t>
      </w:r>
      <w:proofErr w:type="spellEnd"/>
      <w:r>
        <w:t>" data-tab-panel-active="false" style="display: none;" class="</w:t>
      </w:r>
      <w:proofErr w:type="spellStart"/>
      <w:r>
        <w:t>ZcNJTb</w:t>
      </w:r>
      <w:proofErr w:type="spellEnd"/>
      <w:r>
        <w:t xml:space="preserve">"&gt;&lt;span </w:t>
      </w:r>
      <w:proofErr w:type="spellStart"/>
      <w:r>
        <w:t>jsslot</w:t>
      </w:r>
      <w:proofErr w:type="spellEnd"/>
      <w:r>
        <w:t>=""&gt;&lt;/span&gt;&lt;/div&gt;&lt;div role="</w:t>
      </w:r>
      <w:proofErr w:type="spellStart"/>
      <w:r>
        <w:t>tabpanel</w:t>
      </w:r>
      <w:proofErr w:type="spellEnd"/>
      <w:r>
        <w:t>" aria-</w:t>
      </w:r>
      <w:proofErr w:type="spellStart"/>
      <w:r>
        <w:t>labelledby</w:t>
      </w:r>
      <w:proofErr w:type="spellEnd"/>
      <w:r>
        <w:t xml:space="preserve">="9" </w:t>
      </w:r>
      <w:proofErr w:type="spellStart"/>
      <w:r>
        <w:t>jscontroller</w:t>
      </w:r>
      <w:proofErr w:type="spellEnd"/>
      <w:r>
        <w:t>="</w:t>
      </w:r>
      <w:proofErr w:type="spellStart"/>
      <w:r>
        <w:t>tBvKNb</w:t>
      </w:r>
      <w:proofErr w:type="spellEnd"/>
      <w:r>
        <w:t xml:space="preserve">" </w:t>
      </w:r>
      <w:proofErr w:type="spellStart"/>
      <w:r>
        <w:t>jsname</w:t>
      </w:r>
      <w:proofErr w:type="spellEnd"/>
      <w:r>
        <w:t>="</w:t>
      </w:r>
      <w:proofErr w:type="spellStart"/>
      <w:r>
        <w:t>PAiuue</w:t>
      </w:r>
      <w:proofErr w:type="spellEnd"/>
      <w:r>
        <w:t>" data-tab-panel-active="false" style="display: none;" class="</w:t>
      </w:r>
      <w:proofErr w:type="spellStart"/>
      <w:r>
        <w:t>ZcNJTb</w:t>
      </w:r>
      <w:proofErr w:type="spellEnd"/>
      <w:r>
        <w:t xml:space="preserve">"&gt;&lt;span </w:t>
      </w:r>
      <w:proofErr w:type="spellStart"/>
      <w:r>
        <w:t>jsslot</w:t>
      </w:r>
      <w:proofErr w:type="spellEnd"/>
      <w:r>
        <w:t>=""&gt;&lt;/span&gt;&lt;/div&gt;&lt;div role="</w:t>
      </w:r>
      <w:proofErr w:type="spellStart"/>
      <w:r>
        <w:t>tabpanel</w:t>
      </w:r>
      <w:proofErr w:type="spellEnd"/>
      <w:r>
        <w:t>" aria-</w:t>
      </w:r>
      <w:proofErr w:type="spellStart"/>
      <w:r>
        <w:t>labelledby</w:t>
      </w:r>
      <w:proofErr w:type="spellEnd"/>
      <w:r>
        <w:t xml:space="preserve">="5" </w:t>
      </w:r>
      <w:proofErr w:type="spellStart"/>
      <w:r>
        <w:t>jscontroller</w:t>
      </w:r>
      <w:proofErr w:type="spellEnd"/>
      <w:r>
        <w:t>="</w:t>
      </w:r>
      <w:proofErr w:type="spellStart"/>
      <w:r>
        <w:t>tBvKNb</w:t>
      </w:r>
      <w:proofErr w:type="spellEnd"/>
      <w:r>
        <w:t xml:space="preserve">" </w:t>
      </w:r>
      <w:proofErr w:type="spellStart"/>
      <w:r>
        <w:t>jsname</w:t>
      </w:r>
      <w:proofErr w:type="spellEnd"/>
      <w:r>
        <w:t>="</w:t>
      </w:r>
      <w:proofErr w:type="spellStart"/>
      <w:r>
        <w:t>PAiuue</w:t>
      </w:r>
      <w:proofErr w:type="spellEnd"/>
      <w:r>
        <w:t>" data-tab-panel-active="false" style="display: none;" class="</w:t>
      </w:r>
      <w:proofErr w:type="spellStart"/>
      <w:r>
        <w:t>ZcNJTb</w:t>
      </w:r>
      <w:proofErr w:type="spellEnd"/>
      <w:r>
        <w:t xml:space="preserve">"&gt;&lt;span </w:t>
      </w:r>
      <w:proofErr w:type="spellStart"/>
      <w:r>
        <w:t>jsslot</w:t>
      </w:r>
      <w:proofErr w:type="spellEnd"/>
      <w:r>
        <w:t>=""&gt;&lt;/span&gt;&lt;/div&gt;&lt;div role="</w:t>
      </w:r>
      <w:proofErr w:type="spellStart"/>
      <w:r>
        <w:t>tabpanel</w:t>
      </w:r>
      <w:proofErr w:type="spellEnd"/>
      <w:r>
        <w:t>" aria-</w:t>
      </w:r>
      <w:proofErr w:type="spellStart"/>
      <w:r>
        <w:t>labelledby</w:t>
      </w:r>
      <w:proofErr w:type="spellEnd"/>
      <w:r>
        <w:t xml:space="preserve">="13" </w:t>
      </w:r>
      <w:proofErr w:type="spellStart"/>
      <w:r>
        <w:t>jscontroller</w:t>
      </w:r>
      <w:proofErr w:type="spellEnd"/>
      <w:r>
        <w:t>="</w:t>
      </w:r>
      <w:proofErr w:type="spellStart"/>
      <w:r>
        <w:t>tBvKNb</w:t>
      </w:r>
      <w:proofErr w:type="spellEnd"/>
      <w:r>
        <w:t xml:space="preserve">" </w:t>
      </w:r>
      <w:proofErr w:type="spellStart"/>
      <w:r>
        <w:t>jsname</w:t>
      </w:r>
      <w:proofErr w:type="spellEnd"/>
      <w:r>
        <w:t>="</w:t>
      </w:r>
      <w:proofErr w:type="spellStart"/>
      <w:r>
        <w:t>PAiuue</w:t>
      </w:r>
      <w:proofErr w:type="spellEnd"/>
      <w:r>
        <w:t>" data-tab-panel-active="false" style="display: none;" class="</w:t>
      </w:r>
      <w:proofErr w:type="spellStart"/>
      <w:r>
        <w:t>ZcNJTb</w:t>
      </w:r>
      <w:proofErr w:type="spellEnd"/>
      <w:r>
        <w:t xml:space="preserve">"&gt;&lt;span </w:t>
      </w:r>
      <w:proofErr w:type="spellStart"/>
      <w:r>
        <w:t>jsslot</w:t>
      </w:r>
      <w:proofErr w:type="spellEnd"/>
      <w:r>
        <w:t>=""&gt;&lt;/span&gt;&lt;/div&gt;&lt;div role="</w:t>
      </w:r>
      <w:proofErr w:type="spellStart"/>
      <w:r>
        <w:t>tabpanel</w:t>
      </w:r>
      <w:proofErr w:type="spellEnd"/>
      <w:r>
        <w:t>" aria-</w:t>
      </w:r>
      <w:proofErr w:type="spellStart"/>
      <w:r>
        <w:t>labelledby</w:t>
      </w:r>
      <w:proofErr w:type="spellEnd"/>
      <w:r>
        <w:t xml:space="preserve">="unknown" </w:t>
      </w:r>
      <w:proofErr w:type="spellStart"/>
      <w:r>
        <w:t>jscontroller</w:t>
      </w:r>
      <w:proofErr w:type="spellEnd"/>
      <w:r>
        <w:t>="</w:t>
      </w:r>
      <w:proofErr w:type="spellStart"/>
      <w:r>
        <w:t>tBvKNb</w:t>
      </w:r>
      <w:proofErr w:type="spellEnd"/>
      <w:r>
        <w:t xml:space="preserve">" </w:t>
      </w:r>
      <w:proofErr w:type="spellStart"/>
      <w:r>
        <w:t>jsname</w:t>
      </w:r>
      <w:proofErr w:type="spellEnd"/>
      <w:r>
        <w:t>="</w:t>
      </w:r>
      <w:proofErr w:type="spellStart"/>
      <w:r>
        <w:t>PAiuue</w:t>
      </w:r>
      <w:proofErr w:type="spellEnd"/>
      <w:r>
        <w:t>" data-tab-panel-active="false" style="display: none;" class="</w:t>
      </w:r>
      <w:proofErr w:type="spellStart"/>
      <w:r>
        <w:t>ZcNJTb</w:t>
      </w:r>
      <w:proofErr w:type="spellEnd"/>
      <w:r>
        <w:t xml:space="preserve">"&gt;&lt;span </w:t>
      </w:r>
      <w:proofErr w:type="spellStart"/>
      <w:r>
        <w:t>jsslot</w:t>
      </w:r>
      <w:proofErr w:type="spellEnd"/>
      <w:r>
        <w:t xml:space="preserve">=""&gt;&lt;/span&gt;&lt;/div&gt;&lt;/div&gt;&lt;/div&gt;&lt;c-data id="i3" </w:t>
      </w:r>
      <w:proofErr w:type="spellStart"/>
      <w:r>
        <w:t>jsdata</w:t>
      </w:r>
      <w:proofErr w:type="spellEnd"/>
      <w:r>
        <w:t xml:space="preserve">=" </w:t>
      </w:r>
      <w:proofErr w:type="spellStart"/>
      <w:r>
        <w:t>tjNwSb</w:t>
      </w:r>
      <w:proofErr w:type="spellEnd"/>
      <w:r>
        <w:t xml:space="preserve">;_;1"&gt;&lt;/c-data&gt;&lt;/c-wiz&gt;&lt;div class="oc9n0c"&gt;&lt;div </w:t>
      </w:r>
      <w:proofErr w:type="spellStart"/>
      <w:r>
        <w:t>jsaction</w:t>
      </w:r>
      <w:proofErr w:type="spellEnd"/>
      <w:r>
        <w:t xml:space="preserve">="JIbuQc:bWGA9c;"&gt;&lt;button class="VfPpkd-Bz112c-LgbsSe yHy1rc eT1oJ mN1ivc" </w:t>
      </w:r>
      <w:proofErr w:type="spellStart"/>
      <w:r>
        <w:t>jscontroller</w:t>
      </w:r>
      <w:proofErr w:type="spellEnd"/>
      <w:r>
        <w:t>="</w:t>
      </w:r>
      <w:proofErr w:type="spellStart"/>
      <w:r>
        <w:t>soHxf</w:t>
      </w:r>
      <w:proofErr w:type="spellEnd"/>
      <w:r>
        <w:t xml:space="preserve">"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blur:O22p3e; contextmenu:mg9Pef;mlnRJb:fLiPzd;" data-disable-</w:t>
      </w:r>
      <w:proofErr w:type="spellStart"/>
      <w:r>
        <w:t>idom</w:t>
      </w:r>
      <w:proofErr w:type="spellEnd"/>
      <w:r>
        <w:t xml:space="preserve">="true" aria-label="Search"&gt;&lt;div </w:t>
      </w:r>
      <w:proofErr w:type="spellStart"/>
      <w:r>
        <w:t>jsname</w:t>
      </w:r>
      <w:proofErr w:type="spellEnd"/>
      <w:r>
        <w:t>="s3Eaab" class="VfPpkd-Bz112c-Jh9lGc"&gt;&lt;/div&gt;&lt;div class="VfPpkd-Bz112c-J1Ukfc-LhBDec"&gt;&lt;/div&gt;&lt;</w:t>
      </w:r>
      <w:proofErr w:type="spellStart"/>
      <w:r>
        <w:t>i</w:t>
      </w:r>
      <w:proofErr w:type="spellEnd"/>
      <w:r>
        <w:t xml:space="preserve"> class="google-material-icons r9optf" aria-hidden="true"&gt;search&lt;/</w:t>
      </w:r>
      <w:proofErr w:type="spellStart"/>
      <w:r>
        <w:t>i</w:t>
      </w:r>
      <w:proofErr w:type="spellEnd"/>
      <w:r>
        <w:t xml:space="preserve">&gt;&lt;/button&gt;&lt;/div&gt;&lt;div </w:t>
      </w:r>
      <w:proofErr w:type="spellStart"/>
      <w:r>
        <w:t>jscontroller</w:t>
      </w:r>
      <w:proofErr w:type="spellEnd"/>
      <w:r>
        <w:t>="</w:t>
      </w:r>
      <w:proofErr w:type="spellStart"/>
      <w:r>
        <w:t>IcVnM</w:t>
      </w:r>
      <w:proofErr w:type="spellEnd"/>
      <w:r>
        <w:t xml:space="preserve">" </w:t>
      </w:r>
      <w:proofErr w:type="spellStart"/>
      <w:r>
        <w:t>jsaction</w:t>
      </w:r>
      <w:proofErr w:type="spellEnd"/>
      <w:r>
        <w:t xml:space="preserve">="rcuQ6b:ewIngf;JIbuQc:L1KARc"&gt;&lt;button class="VfPpkd-Bz112c-LgbsSe yHy1rc eT1oJ </w:t>
      </w:r>
      <w:proofErr w:type="spellStart"/>
      <w:r>
        <w:t>QDwDD</w:t>
      </w:r>
      <w:proofErr w:type="spellEnd"/>
      <w:r>
        <w:t xml:space="preserve"> mN1ivc" </w:t>
      </w:r>
      <w:proofErr w:type="spellStart"/>
      <w:r>
        <w:t>jscontroller</w:t>
      </w:r>
      <w:proofErr w:type="spellEnd"/>
      <w:r>
        <w:t>="</w:t>
      </w:r>
      <w:proofErr w:type="spellStart"/>
      <w:r>
        <w:t>soHxf</w:t>
      </w:r>
      <w:proofErr w:type="spellEnd"/>
      <w:r>
        <w:t xml:space="preserve">"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blur:O22p3e; contextmenu:mg9Pef;mlnRJb:fLiPzd;" data-disable-</w:t>
      </w:r>
      <w:proofErr w:type="spellStart"/>
      <w:r>
        <w:t>idom</w:t>
      </w:r>
      <w:proofErr w:type="spellEnd"/>
      <w:r>
        <w:t xml:space="preserve">="true" aria-label="Help Center"&gt;&lt;div </w:t>
      </w:r>
      <w:proofErr w:type="spellStart"/>
      <w:r>
        <w:t>jsname</w:t>
      </w:r>
      <w:proofErr w:type="spellEnd"/>
      <w:r>
        <w:t>="s3Eaab" class="VfPpkd-Bz112c-Jh9lGc"&gt;&lt;/div&gt;&lt;div class="VfPpkd-Bz112c-J1Ukfc-LhBDec"&gt;&lt;/div&gt;&lt;</w:t>
      </w:r>
      <w:proofErr w:type="spellStart"/>
      <w:r>
        <w:t>i</w:t>
      </w:r>
      <w:proofErr w:type="spellEnd"/>
      <w:r>
        <w:t xml:space="preserve"> class="google-material-icons r9optf" aria-hidden="true"&gt;</w:t>
      </w:r>
      <w:proofErr w:type="spellStart"/>
      <w:r>
        <w:t>help_outline</w:t>
      </w:r>
      <w:proofErr w:type="spellEnd"/>
      <w:r>
        <w:t>&lt;/</w:t>
      </w:r>
      <w:proofErr w:type="spellStart"/>
      <w:r>
        <w:t>i</w:t>
      </w:r>
      <w:proofErr w:type="spellEnd"/>
      <w:r>
        <w:t xml:space="preserve">&gt;&lt;/button&gt;&lt;/div&gt;&lt;c-wiz </w:t>
      </w:r>
      <w:proofErr w:type="spellStart"/>
      <w:r>
        <w:t>jsrenderer</w:t>
      </w:r>
      <w:proofErr w:type="spellEnd"/>
      <w:r>
        <w:t xml:space="preserve">="yNB6me" </w:t>
      </w:r>
      <w:proofErr w:type="spellStart"/>
      <w:r>
        <w:t>jsshadow</w:t>
      </w:r>
      <w:proofErr w:type="spellEnd"/>
      <w:r>
        <w:t xml:space="preserve">="" </w:t>
      </w:r>
      <w:proofErr w:type="spellStart"/>
      <w:r>
        <w:t>jsdata</w:t>
      </w:r>
      <w:proofErr w:type="spellEnd"/>
      <w:r>
        <w:t xml:space="preserve">="deferred-i4" data-p="%.@.]" </w:t>
      </w:r>
      <w:proofErr w:type="spellStart"/>
      <w:r>
        <w:t>jscontroller</w:t>
      </w:r>
      <w:proofErr w:type="spellEnd"/>
      <w:r>
        <w:t>="</w:t>
      </w:r>
      <w:proofErr w:type="spellStart"/>
      <w:r>
        <w:t>IJGqxf</w:t>
      </w:r>
      <w:proofErr w:type="spellEnd"/>
      <w:r>
        <w:t xml:space="preserve">" </w:t>
      </w:r>
      <w:proofErr w:type="spellStart"/>
      <w:r>
        <w:t>jsaction</w:t>
      </w:r>
      <w:proofErr w:type="spellEnd"/>
      <w:r>
        <w:t>="</w:t>
      </w:r>
      <w:proofErr w:type="spellStart"/>
      <w:r>
        <w:t>FzgWvd:fmKhsb</w:t>
      </w:r>
      <w:proofErr w:type="spellEnd"/>
      <w:r>
        <w:t xml:space="preserve">" data-node-index="1;0" </w:t>
      </w:r>
      <w:proofErr w:type="spellStart"/>
      <w:r>
        <w:t>jsmodel</w:t>
      </w:r>
      <w:proofErr w:type="spellEnd"/>
      <w:r>
        <w:t xml:space="preserve">="hc6Ubd" c-wiz=""&gt;&lt;div&gt;&lt;div class="VfPpkd-xl07Ob-XxIAqe-OWXEXe-oYxtQd" </w:t>
      </w:r>
      <w:proofErr w:type="spellStart"/>
      <w:r>
        <w:t>jscontroller</w:t>
      </w:r>
      <w:proofErr w:type="spellEnd"/>
      <w:r>
        <w:t xml:space="preserve">="wg1P6b" </w:t>
      </w:r>
      <w:proofErr w:type="spellStart"/>
      <w:r>
        <w:t>jsaction</w:t>
      </w:r>
      <w:proofErr w:type="spellEnd"/>
      <w:r>
        <w:t xml:space="preserve">="JIbuQc:aj0Jcf(WjL7X); keydown:uYT2Vb(WjL7X);iFFCZc:oNPcuf;Rld2oe:li9Srb" </w:t>
      </w:r>
      <w:proofErr w:type="spellStart"/>
      <w:r>
        <w:t>jsshadow</w:t>
      </w:r>
      <w:proofErr w:type="spellEnd"/>
      <w:r>
        <w:t>="" data-disable-</w:t>
      </w:r>
      <w:proofErr w:type="spellStart"/>
      <w:r>
        <w:t>idom</w:t>
      </w:r>
      <w:proofErr w:type="spellEnd"/>
      <w:r>
        <w:t xml:space="preserve">="true"&gt;&lt;div </w:t>
      </w:r>
      <w:proofErr w:type="spellStart"/>
      <w:r>
        <w:t>jsname</w:t>
      </w:r>
      <w:proofErr w:type="spellEnd"/>
      <w:r>
        <w:t xml:space="preserve">="WjL7X" </w:t>
      </w:r>
      <w:proofErr w:type="spellStart"/>
      <w:r>
        <w:t>jsslot</w:t>
      </w:r>
      <w:proofErr w:type="spellEnd"/>
      <w:r>
        <w:t xml:space="preserve">=""&gt;&lt;button class="VfPpkd-Bz112c-LgbsSe yHy1rc eT1oJ mN1ivc </w:t>
      </w:r>
      <w:proofErr w:type="spellStart"/>
      <w:r>
        <w:t>PeWVCc</w:t>
      </w:r>
      <w:proofErr w:type="spellEnd"/>
      <w:r>
        <w:t xml:space="preserve">" </w:t>
      </w:r>
      <w:proofErr w:type="spellStart"/>
      <w:r>
        <w:t>jscontroller</w:t>
      </w:r>
      <w:proofErr w:type="spellEnd"/>
      <w:r>
        <w:t>="</w:t>
      </w:r>
      <w:proofErr w:type="spellStart"/>
      <w:r>
        <w:t>soHxf</w:t>
      </w:r>
      <w:proofErr w:type="spellEnd"/>
      <w:r>
        <w:t xml:space="preserve">" </w:t>
      </w:r>
      <w:proofErr w:type="spellStart"/>
      <w:r>
        <w:t>jsaction</w:t>
      </w:r>
      <w:proofErr w:type="spellEnd"/>
      <w:r>
        <w:t>="</w:t>
      </w:r>
      <w:proofErr w:type="spellStart"/>
      <w:r>
        <w:t>click:cOuCgd</w:t>
      </w:r>
      <w:proofErr w:type="spellEnd"/>
      <w:r>
        <w:t xml:space="preserve">; mousedown:UX7yZ; mouseup:lbsD7e; mouseenter:tfO1Yc; </w:t>
      </w:r>
      <w:proofErr w:type="spellStart"/>
      <w:r>
        <w:t>mouseleave:JywGue</w:t>
      </w:r>
      <w:proofErr w:type="spellEnd"/>
      <w:r>
        <w:t xml:space="preserve">; touchstart:p6p2H; </w:t>
      </w:r>
      <w:proofErr w:type="spellStart"/>
      <w:r>
        <w:t>touchmove:FwuNnf</w:t>
      </w:r>
      <w:proofErr w:type="spellEnd"/>
      <w:r>
        <w:t xml:space="preserve">; </w:t>
      </w:r>
      <w:proofErr w:type="spellStart"/>
      <w:r>
        <w:t>touchend:yfqBxc</w:t>
      </w:r>
      <w:proofErr w:type="spellEnd"/>
      <w:r>
        <w:t xml:space="preserve">; </w:t>
      </w:r>
      <w:proofErr w:type="spellStart"/>
      <w:r>
        <w:t>touchcancel:JMtRjd</w:t>
      </w:r>
      <w:proofErr w:type="spellEnd"/>
      <w:r>
        <w:t xml:space="preserve">; </w:t>
      </w:r>
      <w:proofErr w:type="spellStart"/>
      <w:r>
        <w:t>focus:AHmuwe</w:t>
      </w:r>
      <w:proofErr w:type="spellEnd"/>
      <w:r>
        <w:t>; blur:O22p3e; contextmenu:mg9Pef;mlnRJb:fLiPzd;" data-disable-</w:t>
      </w:r>
      <w:proofErr w:type="spellStart"/>
      <w:r>
        <w:t>idom</w:t>
      </w:r>
      <w:proofErr w:type="spellEnd"/>
      <w:r>
        <w:t xml:space="preserve">="true" aria-label="Google Account: Jazmyne </w:t>
      </w:r>
      <w:proofErr w:type="spellStart"/>
      <w:r>
        <w:t>Marrujo</w:t>
      </w:r>
      <w:proofErr w:type="spellEnd"/>
      <w:r>
        <w:t xml:space="preserve"> (csiah0323i@gmail.com)" aria-expanded="false" aria-</w:t>
      </w:r>
      <w:proofErr w:type="spellStart"/>
      <w:r>
        <w:t>haspopup</w:t>
      </w:r>
      <w:proofErr w:type="spellEnd"/>
      <w:r>
        <w:t xml:space="preserve">="menu"&gt;&lt;div </w:t>
      </w:r>
      <w:proofErr w:type="spellStart"/>
      <w:r>
        <w:t>jsname</w:t>
      </w:r>
      <w:proofErr w:type="spellEnd"/>
      <w:r>
        <w:t>="s3Eaab" class="VfPpkd-Bz112c-Jh9lGc"&gt;&lt;/div&gt;&lt;div class="VfPpkd-Bz112c-J1Ukfc-LhBDec"&gt;&lt;/div&gt;&lt;</w:t>
      </w:r>
      <w:proofErr w:type="spellStart"/>
      <w:r>
        <w:t>img</w:t>
      </w:r>
      <w:proofErr w:type="spellEnd"/>
      <w:r>
        <w:t xml:space="preserve"> src="https://lh3.googleusercontent.com/a/ACg8ocKqCewkeewLChTBOBYQTA5wCoEkZSI5j5V59qpbtThrZWA=s32-c-k-cc-mo" class="</w:t>
      </w:r>
      <w:proofErr w:type="spellStart"/>
      <w:r>
        <w:t>VfPpkd-kBDsod</w:t>
      </w:r>
      <w:proofErr w:type="spellEnd"/>
      <w:r>
        <w:t xml:space="preserve"> </w:t>
      </w:r>
      <w:proofErr w:type="spellStart"/>
      <w:r>
        <w:t>WrEZCd</w:t>
      </w:r>
      <w:proofErr w:type="spellEnd"/>
      <w:r>
        <w:t>" aria-hidden="true" srcset="https://lh3.googleusercontent.com/a/ACg8ocKqCewkeewLChTBOBYQTA5wCoEkZSI5j5V59qpbtThrZWA=s32-c-k-cc-mo 1x, https://lh3.googleusercontent.com/a/ACg8ocKqCewkeewLChTBOBYQTA5wCoEkZSI5j5V59qpbtThrZWA=s64-c-k-cc-mo 2x" data-</w:t>
      </w:r>
      <w:proofErr w:type="spellStart"/>
      <w:r>
        <w:t>atf</w:t>
      </w:r>
      <w:proofErr w:type="spellEnd"/>
      <w:r>
        <w:t>="true" data-</w:t>
      </w:r>
      <w:proofErr w:type="spellStart"/>
      <w:r>
        <w:t>iml</w:t>
      </w:r>
      <w:proofErr w:type="spellEnd"/>
      <w:r>
        <w:t xml:space="preserve">="378.80000001192093"&gt;&lt;/button&gt;&lt;/div&gt;&lt;div </w:t>
      </w:r>
      <w:proofErr w:type="spellStart"/>
      <w:r>
        <w:t>jsname</w:t>
      </w:r>
      <w:proofErr w:type="spellEnd"/>
      <w:r>
        <w:t xml:space="preserve">="U0exHf" </w:t>
      </w:r>
      <w:proofErr w:type="spellStart"/>
      <w:r>
        <w:t>jsslot</w:t>
      </w:r>
      <w:proofErr w:type="spellEnd"/>
      <w:r>
        <w:t xml:space="preserve">=""&gt; &lt;div class="VfPpkd-xl07Ob-XxIAqe VfPpkd-xl07Ob q6oraf P77izf </w:t>
      </w:r>
      <w:proofErr w:type="spellStart"/>
      <w:r>
        <w:t>ydGPV</w:t>
      </w:r>
      <w:proofErr w:type="spellEnd"/>
      <w:r>
        <w:t xml:space="preserve">" </w:t>
      </w:r>
      <w:proofErr w:type="spellStart"/>
      <w:r>
        <w:t>jscontroller</w:t>
      </w:r>
      <w:proofErr w:type="spellEnd"/>
      <w:r>
        <w:t>="ywOR5c" jsaction="keydown:I481le;JIbuQc:j697N(rymPhb);XVaHYd:c9v4Fb(rymPhb);Oyo5M:b5fzT(rymPhb);DimkCe:TQSy7b(rymPhb);m0LGSd:fAWgXe(rymPhb);WAiFGd:kVJJuc(rymPhb);" data-is-hoisted="false" data-should-flip-corner-horizontally="true" data-stay-in-viewport="false" data-disable-</w:t>
      </w:r>
      <w:proofErr w:type="spellStart"/>
      <w:r>
        <w:t>idom</w:t>
      </w:r>
      <w:proofErr w:type="spellEnd"/>
      <w:r>
        <w:t>="true" data-menu-</w:t>
      </w:r>
      <w:proofErr w:type="spellStart"/>
      <w:r>
        <w:t>uid</w:t>
      </w:r>
      <w:proofErr w:type="spellEnd"/>
      <w:r>
        <w:t>="ucj-1"&gt;&lt;</w:t>
      </w:r>
      <w:proofErr w:type="spellStart"/>
      <w:r>
        <w:t>ul</w:t>
      </w:r>
      <w:proofErr w:type="spellEnd"/>
      <w:r>
        <w:t xml:space="preserve"> class="</w:t>
      </w:r>
      <w:proofErr w:type="spellStart"/>
      <w:r>
        <w:t>VfPpkd-StrnGf-rymPhb</w:t>
      </w:r>
      <w:proofErr w:type="spellEnd"/>
      <w:r>
        <w:t xml:space="preserve"> DMZ54e Ll1HQd" </w:t>
      </w:r>
      <w:proofErr w:type="spellStart"/>
      <w:r>
        <w:t>jsname</w:t>
      </w:r>
      <w:proofErr w:type="spellEnd"/>
      <w:r>
        <w:t>="</w:t>
      </w:r>
      <w:proofErr w:type="spellStart"/>
      <w:r>
        <w:t>rymPhb</w:t>
      </w:r>
      <w:proofErr w:type="spellEnd"/>
      <w:r>
        <w:t xml:space="preserve">" </w:t>
      </w:r>
      <w:proofErr w:type="spellStart"/>
      <w:r>
        <w:t>jscontroller</w:t>
      </w:r>
      <w:proofErr w:type="spellEnd"/>
      <w:r>
        <w:t>="</w:t>
      </w:r>
      <w:proofErr w:type="spellStart"/>
      <w:r>
        <w:t>PHUIyb</w:t>
      </w:r>
      <w:proofErr w:type="spellEnd"/>
      <w:r>
        <w:t xml:space="preserve">" </w:t>
      </w:r>
      <w:proofErr w:type="spellStart"/>
      <w:r>
        <w:t>jsaction</w:t>
      </w:r>
      <w:proofErr w:type="spellEnd"/>
      <w:r>
        <w:t>="</w:t>
      </w:r>
      <w:proofErr w:type="spellStart"/>
      <w:r>
        <w:t>mouseleave:JywGue</w:t>
      </w:r>
      <w:proofErr w:type="spellEnd"/>
      <w:r>
        <w:t xml:space="preserve">; </w:t>
      </w:r>
      <w:proofErr w:type="spellStart"/>
      <w:r>
        <w:t>touchcancel:JMtRjd</w:t>
      </w:r>
      <w:proofErr w:type="spellEnd"/>
      <w:r>
        <w:t xml:space="preserve">; </w:t>
      </w:r>
      <w:proofErr w:type="spellStart"/>
      <w:r>
        <w:t>focus:AHmuwe</w:t>
      </w:r>
      <w:proofErr w:type="spellEnd"/>
      <w:r>
        <w:t xml:space="preserve">; blur:O22p3e; keydown:I481le;" role="menu" </w:t>
      </w:r>
      <w:proofErr w:type="spellStart"/>
      <w:r>
        <w:t>tabindex</w:t>
      </w:r>
      <w:proofErr w:type="spellEnd"/>
      <w:r>
        <w:t>="-1" aria-label="Account menu" data-disable-</w:t>
      </w:r>
      <w:proofErr w:type="spellStart"/>
      <w:r>
        <w:t>idom</w:t>
      </w:r>
      <w:proofErr w:type="spellEnd"/>
      <w:r>
        <w:t>="true"&gt;&lt;span class="VfPpkd-BFbNVe-bF1uUb NZp2ef" aria-hidden="true"&gt;&lt;/span&gt;&lt;div class="YQy4vd"&gt;&lt;</w:t>
      </w:r>
      <w:proofErr w:type="spellStart"/>
      <w:r>
        <w:t>img</w:t>
      </w:r>
      <w:proofErr w:type="spellEnd"/>
      <w:r>
        <w:t xml:space="preserve"> class="jCQ2Zb" src="https://lh3.googleusercontent.com/a/ACg8ocKqCewkeewLChTBOBYQTA5wCoEkZSI5j5V59qpbtThrZWA=s32-c-k-cc-mo" srcset="https://lh3.googleusercontent.com/a/ACg8ocKqCewkeewLChTBOBYQTA5wCoEkZSI5j5V59qpbtThrZWA=s32-c-k-cc-mo 1x, https://lh3.googleusercontent.com/a/ACg8ocKqCewkeewLChTBOBYQTA5wCoEkZSI5j5V59qpbtThrZWA=s64-c-k-cc-mo 2x" alt="Profile" data-</w:t>
      </w:r>
      <w:proofErr w:type="spellStart"/>
      <w:r>
        <w:t>atf</w:t>
      </w:r>
      <w:proofErr w:type="spellEnd"/>
      <w:r>
        <w:t>="false" data-</w:t>
      </w:r>
      <w:proofErr w:type="spellStart"/>
      <w:r>
        <w:t>iml</w:t>
      </w:r>
      <w:proofErr w:type="spellEnd"/>
      <w:r>
        <w:t>="378.1000000089407"&gt;&lt;div&gt;&lt;div class="</w:t>
      </w:r>
      <w:proofErr w:type="spellStart"/>
      <w:r>
        <w:t>ItxEje</w:t>
      </w:r>
      <w:proofErr w:type="spellEnd"/>
      <w:r>
        <w:t xml:space="preserve">"&gt;Jazmyne </w:t>
      </w:r>
      <w:proofErr w:type="spellStart"/>
      <w:r>
        <w:t>Marrujo</w:t>
      </w:r>
      <w:proofErr w:type="spellEnd"/>
      <w:r>
        <w:t>&lt;/div&gt;&lt;div class="</w:t>
      </w:r>
      <w:proofErr w:type="spellStart"/>
      <w:r>
        <w:t>JauZY</w:t>
      </w:r>
      <w:proofErr w:type="spellEnd"/>
      <w:r>
        <w:t xml:space="preserve">"&gt;csiah0323i@gmail.com&lt;/div&gt;&lt;/div&gt;&lt;/div&gt;&lt;li class="BYi1pe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="https://myaccount.google.com/" data-target="_blank"&gt;&lt;span class="</w:t>
      </w:r>
      <w:proofErr w:type="spellStart"/>
      <w:r>
        <w:t>VfPpkd-StrnGf-rymPhb-pZXsl</w:t>
      </w:r>
      <w:proofErr w:type="spellEnd"/>
      <w:r>
        <w:t xml:space="preserve">"&gt;&lt;/span&gt;&lt;span </w:t>
      </w:r>
      <w:proofErr w:type="spellStart"/>
      <w:r>
        <w:t>jsname</w:t>
      </w:r>
      <w:proofErr w:type="spellEnd"/>
      <w:r>
        <w:t xml:space="preserve">="K4r5Ff" class="VfPpkd-StrnGf-rymPhb-b9t22c"&gt;Manage your Google Account&lt;/span&gt;&lt;/li&gt;&lt;li class=" VfPpkd-StrnGf-rymPhb-clz4Ic" role="separator"&gt;&lt;/li&gt;&lt;li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 xml:space="preserve">="/apps" </w:t>
      </w:r>
      <w:proofErr w:type="spellStart"/>
      <w:r>
        <w:t>jslog</w:t>
      </w:r>
      <w:proofErr w:type="spellEnd"/>
      <w:r>
        <w:t xml:space="preserve">="178829; 1:162; </w:t>
      </w:r>
      <w:proofErr w:type="spellStart"/>
      <w:r>
        <w:t>track:click,impression</w:t>
      </w:r>
      <w:proofErr w:type="spellEnd"/>
      <w:r>
        <w:t>;"&gt;&lt;span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data-mt="8F6486BF-D2A5-410E-91C9-E13489332881"&gt;play_apps&lt;/i&gt;&lt;/span&gt;&lt;span </w:t>
      </w:r>
      <w:proofErr w:type="spellStart"/>
      <w:r>
        <w:t>jsname</w:t>
      </w:r>
      <w:proofErr w:type="spellEnd"/>
      <w:r>
        <w:t xml:space="preserve">="K4r5Ff" class="VfPpkd-StrnGf-rymPhb-b9t22c"&gt;Library &amp;amp; devices&lt;/span&gt;&lt;/li&gt;&lt;li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="/store/</w:t>
      </w:r>
      <w:proofErr w:type="spellStart"/>
      <w:r>
        <w:t>paymentmethods</w:t>
      </w:r>
      <w:proofErr w:type="spellEnd"/>
      <w:r>
        <w:t xml:space="preserve">" </w:t>
      </w:r>
      <w:proofErr w:type="spellStart"/>
      <w:r>
        <w:t>jslog</w:t>
      </w:r>
      <w:proofErr w:type="spellEnd"/>
      <w:r>
        <w:t xml:space="preserve">="178829; 1:163; </w:t>
      </w:r>
      <w:proofErr w:type="spellStart"/>
      <w:r>
        <w:t>track:click,impression</w:t>
      </w:r>
      <w:proofErr w:type="spellEnd"/>
      <w:r>
        <w:t>;"&gt;&lt;span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data-mt="8F6486BF-D2A5-410E-91C9-E13489332881"&gt;payment&lt;/i&gt;&lt;/span&gt;&lt;span </w:t>
      </w:r>
      <w:proofErr w:type="spellStart"/>
      <w:r>
        <w:t>jsname</w:t>
      </w:r>
      <w:proofErr w:type="spellEnd"/>
      <w:r>
        <w:t xml:space="preserve">="K4r5Ff" class="VfPpkd-StrnGf-rymPhb-b9t22c"&gt;Payments &amp;amp; subscriptions&lt;/span&gt;&lt;/li&gt;&lt;li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="/store/</w:t>
      </w:r>
      <w:proofErr w:type="spellStart"/>
      <w:r>
        <w:t>myplayactivity</w:t>
      </w:r>
      <w:proofErr w:type="spellEnd"/>
      <w:r>
        <w:t xml:space="preserve">" </w:t>
      </w:r>
      <w:proofErr w:type="spellStart"/>
      <w:r>
        <w:t>jslog</w:t>
      </w:r>
      <w:proofErr w:type="spellEnd"/>
      <w:r>
        <w:t xml:space="preserve">="178829; 1:164; </w:t>
      </w:r>
      <w:proofErr w:type="spellStart"/>
      <w:r>
        <w:t>track:click,impression</w:t>
      </w:r>
      <w:proofErr w:type="spellEnd"/>
      <w:r>
        <w:t>;"&gt;&lt;span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data-mt="8F6486BF-D2A5-410E-91C9-E13489332881"&gt;reviews&lt;/i&gt;&lt;/span&gt;&lt;span </w:t>
      </w:r>
      <w:proofErr w:type="spellStart"/>
      <w:r>
        <w:t>jsname</w:t>
      </w:r>
      <w:proofErr w:type="spellEnd"/>
      <w:r>
        <w:t xml:space="preserve">="K4r5Ff" class="VfPpkd-StrnGf-rymPhb-b9t22c"&gt;My Play activity&lt;/span&gt;&lt;/li&gt;&lt;li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 xml:space="preserve">="/store/account/rewards" </w:t>
      </w:r>
      <w:proofErr w:type="spellStart"/>
      <w:r>
        <w:t>jslog</w:t>
      </w:r>
      <w:proofErr w:type="spellEnd"/>
      <w:r>
        <w:t xml:space="preserve">="178829; 1:165; </w:t>
      </w:r>
      <w:proofErr w:type="spellStart"/>
      <w:r>
        <w:t>track:click,impression</w:t>
      </w:r>
      <w:proofErr w:type="spellEnd"/>
      <w:r>
        <w:t>;"&gt;&lt;span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data-mt="8F6486BF-D2A5-410E-91C9-E13489332881"&gt;redeem&lt;/i&gt;&lt;/span&gt;&lt;span </w:t>
      </w:r>
      <w:proofErr w:type="spellStart"/>
      <w:r>
        <w:t>jsname</w:t>
      </w:r>
      <w:proofErr w:type="spellEnd"/>
      <w:r>
        <w:t xml:space="preserve">="K4r5Ff" class="VfPpkd-StrnGf-rymPhb-b9t22c"&gt;Offers&lt;/span&gt;&lt;/li&gt;&lt;li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="/store/pass/</w:t>
      </w:r>
      <w:proofErr w:type="spellStart"/>
      <w:r>
        <w:t>getstarted</w:t>
      </w:r>
      <w:proofErr w:type="spellEnd"/>
      <w:r>
        <w:t xml:space="preserve">" </w:t>
      </w:r>
      <w:proofErr w:type="spellStart"/>
      <w:r>
        <w:t>jslog</w:t>
      </w:r>
      <w:proofErr w:type="spellEnd"/>
      <w:r>
        <w:t xml:space="preserve">="178829; 1:4184; </w:t>
      </w:r>
      <w:proofErr w:type="spellStart"/>
      <w:r>
        <w:t>track:click,impression</w:t>
      </w:r>
      <w:proofErr w:type="spellEnd"/>
      <w:r>
        <w:t>;"&gt;&lt;span class="</w:t>
      </w:r>
      <w:proofErr w:type="spellStart"/>
      <w:r>
        <w:t>VfPpkd-StrnGf-rymPhb-pZXsl</w:t>
      </w:r>
      <w:proofErr w:type="spellEnd"/>
      <w:r>
        <w:t>"&gt;&lt;/span&gt;&lt;span class=" VfPpkd-StrnGf-rymPhb-f7MjDc"&gt;&lt;span class="</w:t>
      </w:r>
      <w:proofErr w:type="spellStart"/>
      <w:r>
        <w:t>VfPpkd-rymPhb-Abojl</w:t>
      </w:r>
      <w:proofErr w:type="spellEnd"/>
      <w:r>
        <w:t xml:space="preserve"> </w:t>
      </w:r>
      <w:proofErr w:type="spellStart"/>
      <w:r>
        <w:t>JyVPdd</w:t>
      </w:r>
      <w:proofErr w:type="spellEnd"/>
      <w:r>
        <w:t>" aria-hidden="true" data-</w:t>
      </w:r>
      <w:proofErr w:type="spellStart"/>
      <w:r>
        <w:t>mt</w:t>
      </w:r>
      <w:proofErr w:type="spellEnd"/>
      <w:r>
        <w:t>="8F6486BF-D2A5-410E-91C9-E13489332881"&gt;&lt;</w:t>
      </w:r>
      <w:proofErr w:type="spellStart"/>
      <w:r>
        <w:t>svg</w:t>
      </w:r>
      <w:proofErr w:type="spellEnd"/>
      <w:r>
        <w:t xml:space="preserve"> width="12" height="18" </w:t>
      </w:r>
      <w:proofErr w:type="spellStart"/>
      <w:r>
        <w:t>viewBox</w:t>
      </w:r>
      <w:proofErr w:type="spellEnd"/>
      <w:r>
        <w:t xml:space="preserve">="0 0 12 18"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d="M8.88699 15.6667H9.33366C9.79283 15.6667 10.167 15.2933 10.167 14.8333V3.16666C10.167 2.7075 9.79283 2.33333 9.33366 2.33333H8.88699C8.68366 3.745 7.46616 4.83333 6.00033 4.83333C4.53283 4.83333 3.31533 3.745 3.11283 2.33333H2.66699C2.20699 2.33333 1.83366 2.7075 1.83366 3.16666V14.8333C1.83366 15.2933 2.20699 15.6667 2.66699 15.6667H3.11283C3.31616 14.255 4.53366 13.1667 6.00033 13.1667C7.46699 13.1667 8.68449 14.255 8.88699 15.6667M8.08449 17.3333C7.62366 17.3333 7.25116 16.9608 7.25116 16.5V16.0833C7.25033 15.3942 6.68949 14.8333 6.00033 14.8333C5.31033 14.8333 4.75033 15.3942 4.75033 16.0833L4.74949 16.5008C4.74949 16.9608 4.37616 17.3333 3.91616 17.3333H2.66699C1.28783 17.3333 0.166992 16.2117 0.166992 14.8333V3.16666C0.166992 1.78833 1.28783 0.666664 2.66699 0.666664H3.91616C4.37616 0.666664 4.74949 1.04 4.74949 1.5V1.91666C4.75033 2.60583 5.31033 3.16666 6.00033 3.16666C6.68949 3.16666 7.25033 2.60583 7.25033 1.91666L7.25116 1.49833C7.25199 1.03833 7.62449 0.666664 8.08449 0.666664H9.33366C10.712 0.666664 11.8337 1.78833 11.8337 3.16666V14.8333C11.8337 16.2117 10.712 17.3333 9.33366 17.3333H8.08449Z" fill="#5F6368"&gt;&lt;/path&gt;&lt;/</w:t>
      </w:r>
      <w:proofErr w:type="spellStart"/>
      <w:r>
        <w:t>svg</w:t>
      </w:r>
      <w:proofErr w:type="spellEnd"/>
      <w:r>
        <w:t xml:space="preserve">&gt;&lt;/span&gt;&lt;/span&gt;&lt;span </w:t>
      </w:r>
      <w:proofErr w:type="spellStart"/>
      <w:r>
        <w:t>jsname</w:t>
      </w:r>
      <w:proofErr w:type="spellEnd"/>
      <w:r>
        <w:t xml:space="preserve">="K4r5Ff" class="VfPpkd-StrnGf-rymPhb-b9t22c"&gt;Play Pass&lt;/span&gt;&lt;/li&gt;&lt;li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 xml:space="preserve">="/store/points" </w:t>
      </w:r>
      <w:proofErr w:type="spellStart"/>
      <w:r>
        <w:t>jslog</w:t>
      </w:r>
      <w:proofErr w:type="spellEnd"/>
      <w:r>
        <w:t xml:space="preserve">="178829; 1:153; </w:t>
      </w:r>
      <w:proofErr w:type="spellStart"/>
      <w:r>
        <w:t>track:click,impression</w:t>
      </w:r>
      <w:proofErr w:type="spellEnd"/>
      <w:r>
        <w:t>;"&gt;&lt;span class="</w:t>
      </w:r>
      <w:proofErr w:type="spellStart"/>
      <w:r>
        <w:t>VfPpkd-StrnGf-rymPhb-pZXsl</w:t>
      </w:r>
      <w:proofErr w:type="spellEnd"/>
      <w:r>
        <w:t>"&gt;&lt;/span&gt;&lt;span class=" VfPpkd-StrnGf-rymPhb-f7MjDc"&gt;&lt;span class="</w:t>
      </w:r>
      <w:proofErr w:type="spellStart"/>
      <w:r>
        <w:t>VfPpkd-rymPhb-Abojl</w:t>
      </w:r>
      <w:proofErr w:type="spellEnd"/>
      <w:r>
        <w:t xml:space="preserve"> </w:t>
      </w:r>
      <w:proofErr w:type="spellStart"/>
      <w:r>
        <w:t>JyVPdd</w:t>
      </w:r>
      <w:proofErr w:type="spellEnd"/>
      <w:r>
        <w:t>" aria-hidden="true" data-</w:t>
      </w:r>
      <w:proofErr w:type="spellStart"/>
      <w:r>
        <w:t>mt</w:t>
      </w:r>
      <w:proofErr w:type="spellEnd"/>
      <w:r>
        <w:t>="8F6486BF-D2A5-410E-91C9-E13489332881"&gt;&lt;</w:t>
      </w:r>
      <w:proofErr w:type="spellStart"/>
      <w:r>
        <w:t>svg</w:t>
      </w:r>
      <w:proofErr w:type="spellEnd"/>
      <w:r>
        <w:t xml:space="preserve"> width="20" height="20" </w:t>
      </w:r>
      <w:proofErr w:type="spellStart"/>
      <w:r>
        <w:t>viewBox</w:t>
      </w:r>
      <w:proofErr w:type="spellEnd"/>
      <w:r>
        <w:t xml:space="preserve">="0 0 20 20"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xml:space="preserve">" d="M17.0832 11.1667C17.7498 10.5 17.7498 9.41666 17.0832 8.83332L12.3332 4.08332L11.1665 2.91666C10.4998 2.24999 9.4165 2.24999 8.83317 2.91666L2.9165 8.83332C2.24984 9.49999 2.24984 10.5833 2.9165 11.1667L8.83317 17.0833C9.49984 17.75 10.5832 17.75 11.1665 17.0833L17.0832 11.1667ZM9.99984 15.9167L4.08317 9.99999L9.99984 4.08332L15.9165 9.99999L9.99984 15.9167ZM9.99984 7.66666L12.3332 9.99999L9.99984 12.3333L7.6665 9.99999L9.99984 7.66666Z"&gt;&lt;/path&gt;&lt;mask id="playPointsIcon-mask0" mask-type="alpha" </w:t>
      </w:r>
      <w:proofErr w:type="spellStart"/>
      <w:r>
        <w:t>maskUnits</w:t>
      </w:r>
      <w:proofErr w:type="spellEnd"/>
      <w:r>
        <w:t>="</w:t>
      </w:r>
      <w:proofErr w:type="spellStart"/>
      <w:r>
        <w:t>userSpaceOnUse</w:t>
      </w:r>
      <w:proofErr w:type="spellEnd"/>
      <w:r>
        <w:t>" x="2" y="2" width="16" height="16"&gt;&lt;path fill-rule="</w:t>
      </w:r>
      <w:proofErr w:type="spellStart"/>
      <w:r>
        <w:t>evenodd</w:t>
      </w:r>
      <w:proofErr w:type="spellEnd"/>
      <w:r>
        <w:t>" clip-rule="</w:t>
      </w:r>
      <w:proofErr w:type="spellStart"/>
      <w:r>
        <w:t>evenodd</w:t>
      </w:r>
      <w:proofErr w:type="spellEnd"/>
      <w:r>
        <w:t>" d="M17.0832 11.1667C17.7498 10.5 17.7498 9.41666 17.0832 8.83332L12.3332 4.08332L11.1665 2.91666C10.4998 2.24999 9.4165 2.24999 8.83317 2.91666L2.9165 8.83332C2.24984 9.49999 2.24984 10.5833 2.9165 11.1667L8.83317 17.0833C9.49984 17.75 10.5832 17.75 11.1665 17.0833L17.0832 11.1667ZM9.99984 15.9167L4.08317 9.99999L9.99984 4.08332L15.9165 9.99999L9.99984 15.9167ZM9.99984 7.66666L12.3332 9.99999L9.99984 12.3333L7.6665 9.99999L9.99984 7.66666Z"&gt;&lt;/path&gt;&lt;/mask&gt;&lt;g mask="</w:t>
      </w:r>
      <w:proofErr w:type="spellStart"/>
      <w:r>
        <w:t>url</w:t>
      </w:r>
      <w:proofErr w:type="spellEnd"/>
      <w:r>
        <w:t>(#playPointsIcon-mask0)"&gt;&lt;rect width="20" height="20"&gt;&lt;/</w:t>
      </w:r>
      <w:proofErr w:type="spellStart"/>
      <w:r>
        <w:t>rect</w:t>
      </w:r>
      <w:proofErr w:type="spellEnd"/>
      <w:r>
        <w:t>&gt;&lt;/g&gt;&lt;/</w:t>
      </w:r>
      <w:proofErr w:type="spellStart"/>
      <w:r>
        <w:t>svg</w:t>
      </w:r>
      <w:proofErr w:type="spellEnd"/>
      <w:r>
        <w:t xml:space="preserve">&gt;&lt;/span&gt;&lt;/span&gt;&lt;span </w:t>
      </w:r>
      <w:proofErr w:type="spellStart"/>
      <w:r>
        <w:t>jsname</w:t>
      </w:r>
      <w:proofErr w:type="spellEnd"/>
      <w:r>
        <w:t xml:space="preserve">="K4r5Ff" class="VfPpkd-StrnGf-rymPhb-b9t22c"&gt;Play Points&lt;/span&gt;&lt;span class=" </w:t>
      </w:r>
      <w:proofErr w:type="spellStart"/>
      <w:r>
        <w:t>VfPpkd-StrnGf-rymPhb-IhFlZd</w:t>
      </w:r>
      <w:proofErr w:type="spellEnd"/>
      <w:r>
        <w:t xml:space="preserve"> </w:t>
      </w:r>
      <w:proofErr w:type="spellStart"/>
      <w:r>
        <w:t>ffeky</w:t>
      </w:r>
      <w:proofErr w:type="spellEnd"/>
      <w:r>
        <w:t xml:space="preserve">"&gt;0&lt;/span&gt;&lt;/li&gt;&lt;li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 xml:space="preserve">="/store/account/family" </w:t>
      </w:r>
      <w:proofErr w:type="spellStart"/>
      <w:r>
        <w:t>jslog</w:t>
      </w:r>
      <w:proofErr w:type="spellEnd"/>
      <w:r>
        <w:t xml:space="preserve">="178829; 1:4181; </w:t>
      </w:r>
      <w:proofErr w:type="spellStart"/>
      <w:r>
        <w:t>track:click,impression</w:t>
      </w:r>
      <w:proofErr w:type="spellEnd"/>
      <w:r>
        <w:t>;"&gt;&lt;span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data-mt="8F6486BF-D2A5-410E-91C9-E13489332881"&gt;family_home&lt;/i&gt;&lt;/span&gt;&lt;span </w:t>
      </w:r>
      <w:proofErr w:type="spellStart"/>
      <w:r>
        <w:t>jsname</w:t>
      </w:r>
      <w:proofErr w:type="spellEnd"/>
      <w:r>
        <w:t xml:space="preserve">="K4r5Ff" class="VfPpkd-StrnGf-rymPhb-b9t22c"&gt;Family&lt;/span&gt;&lt;/li&gt;&lt;li class=" VfPpkd-StrnGf-rymPhb-clz4Ic" role="separator"&gt;&lt;/li&gt;&lt;li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w:t>
      </w:r>
      <w:proofErr w:type="spellStart"/>
      <w:r>
        <w:t>href</w:t>
      </w:r>
      <w:proofErr w:type="spellEnd"/>
      <w:r>
        <w:t>="/settings"&gt;&lt;span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data-mt="8F6486BF-D2A5-410E-91C9-E13489332881"&gt;settings&lt;/i&gt;&lt;/span&gt;&lt;span </w:t>
      </w:r>
      <w:proofErr w:type="spellStart"/>
      <w:r>
        <w:t>jsname</w:t>
      </w:r>
      <w:proofErr w:type="spellEnd"/>
      <w:r>
        <w:t xml:space="preserve">="K4r5Ff" class="VfPpkd-StrnGf-rymPhb-b9t22c"&gt;Settings&lt;/span&gt;&lt;/li&gt;&lt;li class=" VfPpkd-StrnGf-rymPhb-clz4Ic" role="separator"&gt;&lt;/li&gt;&lt;li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data-href="https://accounts.google.com/AccountChooser?service=googleplay" data-add-continue-</w:t>
      </w:r>
      <w:proofErr w:type="spellStart"/>
      <w:r>
        <w:t>url</w:t>
      </w:r>
      <w:proofErr w:type="spellEnd"/>
      <w:r>
        <w:t>-</w:t>
      </w:r>
      <w:proofErr w:type="spellStart"/>
      <w:r>
        <w:t>param</w:t>
      </w:r>
      <w:proofErr w:type="spellEnd"/>
      <w:r>
        <w:t>="true"&gt;&lt;span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data-mt="8F6486BF-D2A5-410E-91C9-E13489332881"&gt;switch_account&lt;/i&gt;&lt;/span&gt;&lt;span </w:t>
      </w:r>
      <w:proofErr w:type="spellStart"/>
      <w:r>
        <w:t>jsname</w:t>
      </w:r>
      <w:proofErr w:type="spellEnd"/>
      <w:r>
        <w:t xml:space="preserve">="K4r5Ff" class="VfPpkd-StrnGf-rymPhb-b9t22c"&gt;Switch account&lt;/span&gt;&lt;/li&gt;&lt;li class=" VfPpkd-StrnGf-rymPhb-ibnC6b" </w:t>
      </w:r>
      <w:proofErr w:type="spellStart"/>
      <w:r>
        <w:t>jsaction</w:t>
      </w:r>
      <w:proofErr w:type="spellEnd"/>
      <w:r>
        <w:t xml:space="preserve">=" </w:t>
      </w:r>
      <w:proofErr w:type="spellStart"/>
      <w:r>
        <w:t>keydown:RDtNu</w:t>
      </w:r>
      <w:proofErr w:type="spellEnd"/>
      <w:r>
        <w:t xml:space="preserve">; keyup:JdS61c; click:o6ZaF; </w:t>
      </w:r>
      <w:proofErr w:type="spellStart"/>
      <w:r>
        <w:t>mousedown:teoBgf</w:t>
      </w:r>
      <w:proofErr w:type="spellEnd"/>
      <w:r>
        <w:t xml:space="preserve">; </w:t>
      </w:r>
      <w:proofErr w:type="spellStart"/>
      <w:r>
        <w:t>mouseup:NZPHBc</w:t>
      </w:r>
      <w:proofErr w:type="spellEnd"/>
      <w:r>
        <w:t xml:space="preserve">; mouseleave:xq3APb; </w:t>
      </w:r>
      <w:proofErr w:type="spellStart"/>
      <w:r>
        <w:t>touchstart:jJiBRc</w:t>
      </w:r>
      <w:proofErr w:type="spellEnd"/>
      <w:r>
        <w:t xml:space="preserve">; </w:t>
      </w:r>
      <w:proofErr w:type="spellStart"/>
      <w:r>
        <w:t>touchmove:kZeBdd</w:t>
      </w:r>
      <w:proofErr w:type="spellEnd"/>
      <w:r>
        <w:t xml:space="preserve">; touchend:VfAz8;focusin:MeMJlc; </w:t>
      </w:r>
      <w:proofErr w:type="spellStart"/>
      <w:r>
        <w:t>focusout:bkTmIf;mouseenter:SKyDAe</w:t>
      </w:r>
      <w:proofErr w:type="spellEnd"/>
      <w:r>
        <w:t xml:space="preserve">; </w:t>
      </w:r>
      <w:proofErr w:type="spellStart"/>
      <w:r>
        <w:t>change:uOgbud</w:t>
      </w:r>
      <w:proofErr w:type="spellEnd"/>
      <w:r>
        <w:t>;" role="</w:t>
      </w:r>
      <w:proofErr w:type="spellStart"/>
      <w:r>
        <w:t>menuitem</w:t>
      </w:r>
      <w:proofErr w:type="spellEnd"/>
      <w:r>
        <w:t xml:space="preserve">" </w:t>
      </w:r>
      <w:proofErr w:type="spellStart"/>
      <w:r>
        <w:t>tabindex</w:t>
      </w:r>
      <w:proofErr w:type="spellEnd"/>
      <w:r>
        <w:t>="-1" data-href="https://accounts.google.com/Logout?service=googleplay" data-add-continue-</w:t>
      </w:r>
      <w:proofErr w:type="spellStart"/>
      <w:r>
        <w:t>url</w:t>
      </w:r>
      <w:proofErr w:type="spellEnd"/>
      <w:r>
        <w:t>-</w:t>
      </w:r>
      <w:proofErr w:type="spellStart"/>
      <w:r>
        <w:t>param</w:t>
      </w:r>
      <w:proofErr w:type="spellEnd"/>
      <w:r>
        <w:t>="true"&gt;&lt;span class="</w:t>
      </w:r>
      <w:proofErr w:type="spellStart"/>
      <w:r>
        <w:t>VfPpkd-StrnGf-rymPhb-pZXsl</w:t>
      </w:r>
      <w:proofErr w:type="spellEnd"/>
      <w:r>
        <w:t>"&gt;&lt;/span&gt;&lt;span class=" VfPpkd-StrnGf-rymPhb-f7MjDc"&gt;&lt;</w:t>
      </w:r>
      <w:proofErr w:type="spellStart"/>
      <w:r>
        <w:t>i</w:t>
      </w:r>
      <w:proofErr w:type="spellEnd"/>
      <w:r>
        <w:t xml:space="preserve"> class="google-material-icons </w:t>
      </w:r>
      <w:proofErr w:type="spellStart"/>
      <w:r>
        <w:t>VfPpkd-rymPhb-Abojl</w:t>
      </w:r>
      <w:proofErr w:type="spellEnd"/>
      <w:r>
        <w:t xml:space="preserve"> </w:t>
      </w:r>
      <w:proofErr w:type="spellStart"/>
      <w:r>
        <w:t>jDawJf</w:t>
      </w:r>
      <w:proofErr w:type="spellEnd"/>
      <w:r>
        <w:t xml:space="preserve">" aria-hidden="true" data-mt="8F6486BF-D2A5-410E-91C9-E13489332881"&gt;logout&lt;/i&gt;&lt;/span&gt;&lt;span </w:t>
      </w:r>
      <w:proofErr w:type="spellStart"/>
      <w:r>
        <w:t>jsname</w:t>
      </w:r>
      <w:proofErr w:type="spellEnd"/>
      <w:r>
        <w:t xml:space="preserve">="K4r5Ff" class="VfPpkd-StrnGf-rymPhb-b9t22c"&gt;Sign out&lt;/span&gt;&lt;/li&gt;&lt;li class=" VfPpkd-StrnGf-rymPhb-clz4Ic" role="separator"&gt;&lt;/li&gt;&lt;div class="pib0Be"&gt;&lt;a </w:t>
      </w:r>
      <w:proofErr w:type="spellStart"/>
      <w:r>
        <w:t>href</w:t>
      </w:r>
      <w:proofErr w:type="spellEnd"/>
      <w:r>
        <w:t>="https://policies.google.com/privacy" target="_blank" class="</w:t>
      </w:r>
      <w:proofErr w:type="spellStart"/>
      <w:r>
        <w:t>Afmgcd</w:t>
      </w:r>
      <w:proofErr w:type="spellEnd"/>
      <w:r>
        <w:t xml:space="preserve">"&gt;Privacy Policy&lt;/a&gt;&lt;span class="j55CI"&gt; • &lt;/span&gt;&lt;a </w:t>
      </w:r>
      <w:proofErr w:type="spellStart"/>
      <w:r>
        <w:t>href</w:t>
      </w:r>
      <w:proofErr w:type="spellEnd"/>
      <w:r>
        <w:t>="https://myaccount.google.com/termsofservice" target="_blank" class="</w:t>
      </w:r>
      <w:proofErr w:type="spellStart"/>
      <w:r>
        <w:t>Afmgcd</w:t>
      </w:r>
      <w:proofErr w:type="spellEnd"/>
      <w:r>
        <w:t>"&gt;Terms of Service&lt;/a&gt;&lt;/div&gt;&lt;/</w:t>
      </w:r>
      <w:proofErr w:type="spellStart"/>
      <w:r>
        <w:t>ul</w:t>
      </w:r>
      <w:proofErr w:type="spellEnd"/>
      <w:r>
        <w:t xml:space="preserve">&gt;&lt;/div&gt;&lt;/div&gt;&lt;/div&gt;&lt;/div&gt;&lt;c-data id="i4" </w:t>
      </w:r>
      <w:proofErr w:type="spellStart"/>
      <w:r>
        <w:t>jsdata</w:t>
      </w:r>
      <w:proofErr w:type="spellEnd"/>
      <w:r>
        <w:t xml:space="preserve">=" </w:t>
      </w:r>
      <w:proofErr w:type="spellStart"/>
      <w:r>
        <w:t>EkPGVc</w:t>
      </w:r>
      <w:proofErr w:type="spellEnd"/>
      <w:r>
        <w:t>;_;9"&gt;&lt;/c-data&gt;&lt;/c-wiz&gt;&lt;/div&gt;&lt;/</w:t>
      </w:r>
      <w:proofErr w:type="spellStart"/>
      <w:r>
        <w:t>nav</w:t>
      </w:r>
      <w:proofErr w:type="spellEnd"/>
      <w:r>
        <w:t>&gt;&lt;div class="</w:t>
      </w:r>
      <w:proofErr w:type="spellStart"/>
      <w:r>
        <w:t>FpDhcd</w:t>
      </w:r>
      <w:proofErr w:type="spellEnd"/>
      <w:r>
        <w:t xml:space="preserve">"&gt;&lt;c-wiz </w:t>
      </w:r>
      <w:proofErr w:type="spellStart"/>
      <w:r>
        <w:t>jsrenderer</w:t>
      </w:r>
      <w:proofErr w:type="spellEnd"/>
      <w:r>
        <w:t>="</w:t>
      </w:r>
      <w:proofErr w:type="spellStart"/>
      <w:r>
        <w:t>qqarmf</w:t>
      </w:r>
      <w:proofErr w:type="spellEnd"/>
      <w:r>
        <w:t xml:space="preserve">" </w:t>
      </w:r>
      <w:proofErr w:type="spellStart"/>
      <w:r>
        <w:t>jsshadow</w:t>
      </w:r>
      <w:proofErr w:type="spellEnd"/>
      <w:r>
        <w:t xml:space="preserve">="" </w:t>
      </w:r>
      <w:proofErr w:type="spellStart"/>
      <w:r>
        <w:t>jsdata</w:t>
      </w:r>
      <w:proofErr w:type="spellEnd"/>
      <w:r>
        <w:t xml:space="preserve">="deferred-i5" data-p="%.@.8,false]" data-node-index="2;0" </w:t>
      </w:r>
      <w:proofErr w:type="spellStart"/>
      <w:r>
        <w:t>autoupdate</w:t>
      </w:r>
      <w:proofErr w:type="spellEnd"/>
      <w:r>
        <w:t xml:space="preserve">="" </w:t>
      </w:r>
      <w:proofErr w:type="spellStart"/>
      <w:r>
        <w:t>jsmodel</w:t>
      </w:r>
      <w:proofErr w:type="spellEnd"/>
      <w:r>
        <w:t>="hc6Ubd" c-wiz=""&gt;&lt;div class="P7NFWb "&gt;&lt;</w:t>
      </w:r>
      <w:proofErr w:type="spellStart"/>
      <w:r>
        <w:t>nav</w:t>
      </w:r>
      <w:proofErr w:type="spellEnd"/>
      <w:r>
        <w:t xml:space="preserve"> class="</w:t>
      </w:r>
      <w:proofErr w:type="spellStart"/>
      <w:r>
        <w:t>yyaGpb</w:t>
      </w:r>
      <w:proofErr w:type="spellEnd"/>
      <w:r>
        <w:t xml:space="preserve">"&gt;&lt;a </w:t>
      </w:r>
      <w:proofErr w:type="spellStart"/>
      <w:r>
        <w:t>href</w:t>
      </w:r>
      <w:proofErr w:type="spellEnd"/>
      <w:r>
        <w:t>="/store/games" class="uEz1ib Y4jiDf"&gt;&lt;div class="jb05Ib"&gt;&lt;</w:t>
      </w:r>
      <w:proofErr w:type="spellStart"/>
      <w:r>
        <w:t>svg</w:t>
      </w:r>
      <w:proofErr w:type="spellEnd"/>
      <w:r>
        <w:t xml:space="preserve"> width="24" height="24" </w:t>
      </w:r>
      <w:proofErr w:type="spellStart"/>
      <w:r>
        <w:t>viewBox</w:t>
      </w:r>
      <w:proofErr w:type="spellEnd"/>
      <w:r>
        <w:t xml:space="preserve">="0 0 21 16"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d="M19.3 8.4C19.2169 7.65213 19.0648 6.90427 18.9009 6.09902C18.8676 5.93522 18.8338 5.76904 18.8 5.6L18.8 5.59986C18.7 5.1 18.7 5.09996 18.6 4.7L18.5 4.4C18.2 1.8 16 0 13.3 0H6.7C4.1 0 1.8 1.8 1.4 4.4C1.4 4.43174 1.4 4.4534 1.3968 4.47458C1.38993 4.52014 1.36826 4.56347 1.3 4.7C1.3 5.1 1.3 5.1 1.2 5.6C1.1 6.05 1.025 6.525 0.95 7C0.875 7.475 0.8 7.95 0.7 8.4C0.1 11.9 0 12.5 0 12.7C0 14.2 1.2 15.5 2.8 15.5C3.6 15.5 4.3 15.2 4.8 14.7L7.7 11.9H12.4L15.3 14.8C15.8 15.3 16.5 15.6 17.3 15.6C18.8 15.6 20.1 14.4 20.1 12.8C20.0055 12.5165 19.911 11.9651 19.3946 8.95177L19.3 8.4ZM13 5C13.4971 5 13.9 4.59706 13.9 4.1C13.9 3.60294 13.4971 3.2 13 3.2C12.5029 3.2 12.1 3.60294 12.1 4.1C12.1 4.59706 12.5029 5 13 5ZM15.8 6C15.8 6.49706 15.3971 6.9 14.9 6.9C14.4029 6.9 14 6.49706 14 6C14 5.50294 14.4029 5.1 14.9 5.1C15.3971 5.1 15.8 5.50294 15.8 6ZM10.5 5.4C10.2 5.7 10.2 6.3 10.5 6.6C10.8 6.9 11.4 6.9 11.7 6.6C12 6.3 12 5.7 11.7 5.4C11.4 5.1 10.9 5.1 10.5 5.4ZM13 8.8C13.4971 8.8 13.9 8.39706 13.9 7.9C13.9 7.40294 13.4971 7 13 7C12.5029 7 12.1 7.40294 12.1 7.9C12.1 8.39706 12.5029 8.8 13 8.8ZM6.4 3.5H7.6V5.4H9.5V6.6H7.6V8.5H6.4V6.6H4.5V5.4H6.4V3.5ZM16.5 13.3C16.7 13.5 16.9 13.6 17.2 13.6C17.8 13.6 18.2 13.2 18.2 12.6C18.2 12.7 16.8 4.8 16.8 4.7C16.5 3 15 1.8 13.3 1.8H6.7C4.9 1.8 3.5 3 3.2 4.7C3.2 4.8 1.8 12.7 1.8 12.7C1.8 13.3 2.3 13.7 2.8 13.7C3.1 13.7 3.3 13.6 3.5 13.4L6.9 10H13.1L13.4 10.2L16.5 13.3Z" fill="#5F6368"&gt;&lt;/path&gt;&lt;/</w:t>
      </w:r>
      <w:proofErr w:type="spellStart"/>
      <w:r>
        <w:t>svg</w:t>
      </w:r>
      <w:proofErr w:type="spellEnd"/>
      <w:r>
        <w:t xml:space="preserve">&gt;&lt;/div&gt;&lt;div class="WL3b7c"&gt;Games&lt;/div&gt;&lt;/a&gt;&lt;a </w:t>
      </w:r>
      <w:proofErr w:type="spellStart"/>
      <w:r>
        <w:t>href</w:t>
      </w:r>
      <w:proofErr w:type="spellEnd"/>
      <w:r>
        <w:t>="/store/apps"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d="M9 4H6C4.89543 4 4 4.89543 4 6V9C4 10.1046 4.89543 11 6 11H9C10.1046 11 11 10.1046 11 9V6C11 4.89543 10.1046 4 9 4ZM6 9V6H9V9H6ZM15 6V9H18V6H15ZM18 4H15C13.8954 4 13 4.89543 13 6V9C13 10.1046 13.8954 11 15 11H18C19.1046 11 20 10.1046 20 9V6C20 4.89543 19.1046 4 18 4ZM15 15V18H18V15H15ZM18 13H15C13.8954 13 13 13.8954 13 15V18C13 19.1046 13.8954 20 15 20H18C19.1046 20 20 19.1046 20 18V15C20 13.8954 19.1046 13 18 13ZM6 15V18H9V15H6ZM9 13H6C4.89543 13 4 13.8954 4 15V18C4 19.1046 4.89543 20 6 20H9C10.1046 20 11 19.1046 11 18V15C11 13.8954 10.1046 13 9 13Z" fill="#5F6368"&gt;&lt;/path&gt;&lt;/</w:t>
      </w:r>
      <w:proofErr w:type="spellStart"/>
      <w:r>
        <w:t>svg</w:t>
      </w:r>
      <w:proofErr w:type="spellEnd"/>
      <w:r>
        <w:t xml:space="preserve">&gt;&lt;/div&gt;&lt;div class="WL3b7c"&gt;Apps&lt;/div&gt;&lt;/a&gt;&lt;a </w:t>
      </w:r>
      <w:proofErr w:type="spellStart"/>
      <w:r>
        <w:t>href</w:t>
      </w:r>
      <w:proofErr w:type="spellEnd"/>
      <w:r>
        <w:t>="/store/movies"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d="M3 2V22H21V2H3ZM5 20H19V4H5V20ZM9 7H6V5H9V7ZM18 7H15V5H18V7ZM6 19H9V17H6V19ZM18 19H15V17H18V19ZM15 15H18V13H15V15ZM9 15H6V13H9V15ZM15 11H18V9H15V11ZM9 11H6V9H9V11Z" fill="#5F6368"&gt;&lt;/path&gt;&lt;/</w:t>
      </w:r>
      <w:proofErr w:type="spellStart"/>
      <w:r>
        <w:t>svg</w:t>
      </w:r>
      <w:proofErr w:type="spellEnd"/>
      <w:r>
        <w:t xml:space="preserve">&gt;&lt;/div&gt;&lt;div class="WL3b7c"&gt;Movies &amp;amp; TV&lt;/div&gt;&lt;/a&gt;&lt;a </w:t>
      </w:r>
      <w:proofErr w:type="spellStart"/>
      <w:r>
        <w:t>href</w:t>
      </w:r>
      <w:proofErr w:type="spellEnd"/>
      <w:r>
        <w:t>="/store/books"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d="M12.4996 6.36584L14.001 7.65237V4H11.001V7.65075L12.4996 6.36584ZM10 2H11.001H14.001H15H16.998C18.6461 2 20.001 3.35397 20.001 5.002V18.998C20.001 20.646 18.6461 22 16.998 22H4V2H10ZM18.001 5.002C18.001 4.459 17.542 4 16.998 4H16.001V12L12.5 9L9.001 12V4H6V20H16.998C17.542 20 18.001 19.541 18.001 18.998V5.002Z" fill="#5F6368"&gt;&lt;/path&gt;&lt;/</w:t>
      </w:r>
      <w:proofErr w:type="spellStart"/>
      <w:r>
        <w:t>svg</w:t>
      </w:r>
      <w:proofErr w:type="spellEnd"/>
      <w:r>
        <w:t xml:space="preserve">&gt;&lt;/div&gt;&lt;div class="WL3b7c"&gt;Books&lt;/div&gt;&lt;/a&gt;&lt;a </w:t>
      </w:r>
      <w:proofErr w:type="spellStart"/>
      <w:r>
        <w:t>href</w:t>
      </w:r>
      <w:proofErr w:type="spellEnd"/>
      <w:r>
        <w:t>="/store/apps/category/FAMILY" class="uEz1ib Y4jiDf"&gt;&lt;div class="jb05Ib"&gt;&lt;</w:t>
      </w:r>
      <w:proofErr w:type="spellStart"/>
      <w:r>
        <w:t>svg</w:t>
      </w:r>
      <w:proofErr w:type="spellEnd"/>
      <w:r>
        <w:t xml:space="preserve"> width="24" height="24" </w:t>
      </w:r>
      <w:proofErr w:type="spellStart"/>
      <w:r>
        <w:t>viewBox</w:t>
      </w:r>
      <w:proofErr w:type="spellEnd"/>
      <w:r>
        <w:t xml:space="preserve">="0 0 24 24" fill="none" </w:t>
      </w:r>
      <w:proofErr w:type="spellStart"/>
      <w:r>
        <w:t>xmlns</w:t>
      </w:r>
      <w:proofErr w:type="spellEnd"/>
      <w:r>
        <w:t>="http://www.w3.org/2000/</w:t>
      </w:r>
      <w:proofErr w:type="spellStart"/>
      <w:r>
        <w:t>svg</w:t>
      </w:r>
      <w:proofErr w:type="spellEnd"/>
      <w:r>
        <w:t>"&gt;&lt;path fill-rule="</w:t>
      </w:r>
      <w:proofErr w:type="spellStart"/>
      <w:r>
        <w:t>evenodd</w:t>
      </w:r>
      <w:proofErr w:type="spellEnd"/>
      <w:r>
        <w:t>" clip-rule="</w:t>
      </w:r>
      <w:proofErr w:type="spellStart"/>
      <w:r>
        <w:t>evenodd</w:t>
      </w:r>
      <w:proofErr w:type="spellEnd"/>
      <w:r>
        <w:t>" d="M11.9995 20.439C13.1543 20.787 17.2264 22 17.6293 22C18.4311 22 18.928 21.578 19.154 21.325C19.7049 20.7081 19.7029 20.0604 19.6999 19.0794L19.6999 19.074C19.6989 18.647 19.6299 16.111 19.6009 15.125C20.2258 14.252 21.8914 11.907 22.1604 11.5C22.7292 10.643 23.2201 9.901 22.8972 8.908C22.5724 7.90856 21.7594 7.61034 20.8112 7.26259L20.8096 7.262C20.3747 7.103 17.7853 6.254 16.8195 5.942C16.2026 5.107 14.518 2.848 14.221 2.476L14.2198 2.47445C13.5875 1.68311 13.0416 1 11.9995 1C10.9577 1 10.4108 1.684 9.77797 2.477C9.48103 2.848 7.79639 5.107 7.18052 5.942C6.21372 6.255 3.62427 7.103 3.18436 7.265C2.24156 7.61 1.42773 7.908 1.1028 8.908C0.779871 9.901 1.27077 10.643 1.83965 11.501C2.10059 11.894 3.77424 14.252 4.39911 15.125C4.37011 16.111 4.30113 18.646 4.29913 19.074V19.0741C4.29613 20.058 4.29415 20.708 4.84501 21.324C5.06996 21.576 5.56686 22 6.37069 22C6.7726 22 10.8447 20.787 11.9995 20.439ZM17.6018 15.1838C17.6437 16.6103 17.6991 18.7493 17.6999 19.0787C17.7021 19.8051 17.6963 19.9322 17.6736 19.9767C17.5616 19.9504 17.418 19.9144 17.2472 19.8699C16.8391 19.7634 16.2949 19.6126 15.6462 19.4271C14.6587 19.1447 13.4965 18.8013 12.5766 18.5241L11.9995 18.3502L11.4224 18.5241C10.5029 18.8012 9.34041 19.1447 8.35292 19.4271C7.7042 19.6126 7.16005 19.7634 6.75206 19.8699C6.58148 19.9145 6.43802 19.9504 6.32604 19.9766C6.30304 19.9326 6.2969 19.8071 6.29912 19.0801C6.30067 18.7488 6.35718 16.5803 6.39824 15.1838L6.41807 14.5095L6.02543 13.9609C5.19866 12.8058 3.70925 10.7011 3.50581 10.3947C3.01485 9.65422 2.98744 9.57977 3.00475 9.52653C3.02422 9.46662 3.06796 9.4373 3.87165 9.1432C4.20463 9.02058 6.39401 8.29883 7.79654 7.84477L8.40835 7.64669L8.79007 7.12916C9.57143 6.06978 11.1071 4.01707 11.3394 3.72674C11.8852 3.04281 11.9401 3 11.9995 3C12.049 3 12.0824 3.02198 12.403 3.40831C12.4693 3.48831 12.5251 3.55748 12.6586 3.72451C12.8889 4.01303 14.4014 6.03473 15.2108 7.1304L15.5929 7.64752L16.2047 7.84516C17.4867 8.25931 19.7877 9.01784 20.1229 9.1404L20.1237 9.1407C20.2142 9.17389 20.2145 9.17398 20.3015 9.20614C20.9377 9.44213 20.977 9.47051 20.9951 9.52605C21.0125 9.57968 20.9851 9.65415 20.4941 10.3939C20.2859 10.7088 18.8457 12.7438 17.9746 13.9609L17.5819 14.5095L17.6018 15.1838Z" fill="#5F6368"&gt;&lt;/path&gt;&lt;/</w:t>
      </w:r>
      <w:proofErr w:type="spellStart"/>
      <w:r>
        <w:t>svg</w:t>
      </w:r>
      <w:proofErr w:type="spellEnd"/>
      <w:r>
        <w:t>&gt;&lt;/div&gt;&lt;div class="WL3b7c"&gt;Kids&lt;/div&gt;&lt;/a&gt;&lt;/</w:t>
      </w:r>
      <w:proofErr w:type="spellStart"/>
      <w:r>
        <w:t>nav</w:t>
      </w:r>
      <w:proofErr w:type="spellEnd"/>
      <w:r>
        <w:t xml:space="preserve">&gt;&lt;/div&gt;&lt;c-data id="i5" </w:t>
      </w:r>
      <w:proofErr w:type="spellStart"/>
      <w:r>
        <w:t>jsdata</w:t>
      </w:r>
      <w:proofErr w:type="spellEnd"/>
      <w:r>
        <w:t xml:space="preserve">=" </w:t>
      </w:r>
      <w:proofErr w:type="spellStart"/>
      <w:r>
        <w:t>tjNwSb</w:t>
      </w:r>
      <w:proofErr w:type="spellEnd"/>
      <w:r>
        <w:t xml:space="preserve">;_;1"&gt;&lt;/c-data&gt;&lt;/c-wiz&gt;&lt;/div&gt;&lt;/header&gt;&lt;div </w:t>
      </w:r>
      <w:proofErr w:type="spellStart"/>
      <w:r>
        <w:t>jscontroller</w:t>
      </w:r>
      <w:proofErr w:type="spellEnd"/>
      <w:r>
        <w:t>="</w:t>
      </w:r>
      <w:proofErr w:type="spellStart"/>
      <w:r>
        <w:t>BfdUQc</w:t>
      </w:r>
      <w:proofErr w:type="spellEnd"/>
      <w:r>
        <w:t xml:space="preserve">" </w:t>
      </w:r>
      <w:proofErr w:type="spellStart"/>
      <w:r>
        <w:t>jsaction</w:t>
      </w:r>
      <w:proofErr w:type="spellEnd"/>
      <w:r>
        <w:t xml:space="preserve">="o3VKB:eQqUMb"&gt;&lt;/div&gt;&lt;c-data id="c1" </w:t>
      </w:r>
      <w:proofErr w:type="spellStart"/>
      <w:r>
        <w:t>jsdata</w:t>
      </w:r>
      <w:proofErr w:type="spellEnd"/>
      <w:r>
        <w:t xml:space="preserve">=" </w:t>
      </w:r>
      <w:proofErr w:type="spellStart"/>
      <w:r>
        <w:t>tjNwSb</w:t>
      </w:r>
      <w:proofErr w:type="spellEnd"/>
      <w:r>
        <w:t xml:space="preserve">;_;$4"&gt;&lt;/c-data&gt;&lt;/c-wiz&gt;&lt;script aria-hidden="true" nonce=""&gt;window.wiz_progress&amp;&amp;window.wiz_progress();window.wiz_tick&amp;&amp;window.wiz_tick('dfkSTe');&lt;/script&gt;&lt;c-wiz </w:t>
      </w:r>
      <w:proofErr w:type="spellStart"/>
      <w:r>
        <w:t>jsrenderer</w:t>
      </w:r>
      <w:proofErr w:type="spellEnd"/>
      <w:r>
        <w:t>="</w:t>
      </w:r>
      <w:proofErr w:type="spellStart"/>
      <w:r>
        <w:t>Qeoujc</w:t>
      </w:r>
      <w:proofErr w:type="spellEnd"/>
      <w:r>
        <w:t>" class="</w:t>
      </w:r>
      <w:proofErr w:type="spellStart"/>
      <w:r>
        <w:t>SSPGKf</w:t>
      </w:r>
      <w:proofErr w:type="spellEnd"/>
      <w:r>
        <w:t xml:space="preserve"> glB9Ve nI07g </w:t>
      </w:r>
      <w:proofErr w:type="spellStart"/>
      <w:r>
        <w:t>ZCcKKd</w:t>
      </w:r>
      <w:proofErr w:type="spellEnd"/>
      <w:r>
        <w:t xml:space="preserve">" </w:t>
      </w:r>
      <w:proofErr w:type="spellStart"/>
      <w:r>
        <w:t>jsdata</w:t>
      </w:r>
      <w:proofErr w:type="spellEnd"/>
      <w:r>
        <w:t xml:space="preserve">="deferred-c3" data-p="%.@.1,&amp;quot;AEjHL4N85YZvKtUSQEBlJ5cgr6dAfk0IJun9N2dI5_z4Sdgvn6LTdrWativbp9d0qiw6dIkF_zs_tWv8sDD8nGLx8nUYLOlTPj0LMeR8O9HpxN-Vc3KUFtMhPXXmOYtOgb_tMTRQdPZz&amp;quot;]" </w:t>
      </w:r>
      <w:proofErr w:type="spellStart"/>
      <w:r>
        <w:t>jscontroller</w:t>
      </w:r>
      <w:proofErr w:type="spellEnd"/>
      <w:r>
        <w:t>="</w:t>
      </w:r>
      <w:proofErr w:type="spellStart"/>
      <w:r>
        <w:t>oEJvKc</w:t>
      </w:r>
      <w:proofErr w:type="spellEnd"/>
      <w:r>
        <w:t xml:space="preserve">" data-node-index="0;0" </w:t>
      </w:r>
      <w:proofErr w:type="spellStart"/>
      <w:r>
        <w:t>autoupdate</w:t>
      </w:r>
      <w:proofErr w:type="spellEnd"/>
      <w:r>
        <w:t xml:space="preserve">="" </w:t>
      </w:r>
      <w:proofErr w:type="spellStart"/>
      <w:r>
        <w:t>jsmodel</w:t>
      </w:r>
      <w:proofErr w:type="spellEnd"/>
      <w:r>
        <w:t>="hc6Ubd" c-wiz="" data-</w:t>
      </w:r>
      <w:proofErr w:type="spellStart"/>
      <w:r>
        <w:t>ogpc</w:t>
      </w:r>
      <w:proofErr w:type="spellEnd"/>
      <w:r>
        <w:t xml:space="preserve">=""&gt;&lt;div class="T4LgNb " </w:t>
      </w:r>
      <w:proofErr w:type="spellStart"/>
      <w:r>
        <w:t>jsname</w:t>
      </w:r>
      <w:proofErr w:type="spellEnd"/>
      <w:r>
        <w:t xml:space="preserve">="a9kxte"&gt;&lt;div </w:t>
      </w:r>
      <w:proofErr w:type="spellStart"/>
      <w:r>
        <w:t>jsname</w:t>
      </w:r>
      <w:proofErr w:type="spellEnd"/>
      <w:r>
        <w:t>="</w:t>
      </w:r>
      <w:proofErr w:type="spellStart"/>
      <w:r>
        <w:t>qJTHM</w:t>
      </w:r>
      <w:proofErr w:type="spellEnd"/>
      <w:r>
        <w:t>" class="</w:t>
      </w:r>
      <w:proofErr w:type="spellStart"/>
      <w:r>
        <w:t>kFwPee</w:t>
      </w:r>
      <w:proofErr w:type="spellEnd"/>
      <w:r>
        <w:t>"&gt;&lt;h1 class="hXU9Zb"&gt;Settings&lt;/h1&gt;&lt;div class="</w:t>
      </w:r>
      <w:proofErr w:type="spellStart"/>
      <w:r>
        <w:t>hzXhtf</w:t>
      </w:r>
      <w:proofErr w:type="spellEnd"/>
      <w:r>
        <w:t xml:space="preserve">" </w:t>
      </w:r>
      <w:proofErr w:type="spellStart"/>
      <w:r>
        <w:t>jscontroller</w:t>
      </w:r>
      <w:proofErr w:type="spellEnd"/>
      <w:r>
        <w:t xml:space="preserve">="Gl2xhe" </w:t>
      </w:r>
      <w:proofErr w:type="spellStart"/>
      <w:r>
        <w:t>jsaction</w:t>
      </w:r>
      <w:proofErr w:type="spellEnd"/>
      <w:r>
        <w:t xml:space="preserve">="rcuQ6b:NNRave"&gt;&lt;div class="MGp9Hd"&gt;&lt;h1 class="QteW8d LS81yb-Ud7fr"&gt;Email preferences&lt;/h1&gt;&lt;form class="gBi0uc"&gt;&lt;input id="wants-email-marketing" type="checkbox" class="zpJD4e" </w:t>
      </w:r>
      <w:proofErr w:type="spellStart"/>
      <w:r>
        <w:t>jsaction</w:t>
      </w:r>
      <w:proofErr w:type="spellEnd"/>
      <w:r>
        <w:t xml:space="preserve">="change:a0liud" </w:t>
      </w:r>
      <w:proofErr w:type="spellStart"/>
      <w:r>
        <w:t>jsname</w:t>
      </w:r>
      <w:proofErr w:type="spellEnd"/>
      <w:r>
        <w:t>="pO0hae"&gt;&lt;label for="wants-email-marketing"&gt;Keep me up to date with news and offers from Google Play.&lt;/label&gt;&lt;</w:t>
      </w:r>
      <w:proofErr w:type="spellStart"/>
      <w:r>
        <w:t>br</w:t>
      </w:r>
      <w:proofErr w:type="spellEnd"/>
      <w:r>
        <w:t xml:space="preserve">&gt;&lt;input id="wants-developer-reply-emails" type="checkbox" class="zpJD4e" </w:t>
      </w:r>
      <w:proofErr w:type="spellStart"/>
      <w:r>
        <w:t>jsaction</w:t>
      </w:r>
      <w:proofErr w:type="spellEnd"/>
      <w:r>
        <w:t xml:space="preserve">="change:a0liud" </w:t>
      </w:r>
      <w:proofErr w:type="spellStart"/>
      <w:r>
        <w:t>jsname</w:t>
      </w:r>
      <w:proofErr w:type="spellEnd"/>
      <w:r>
        <w:t>="kGO76e"&gt;&lt;label for="wants-developer-reply-emails"&gt;I wish to receive email notifications when developers reply to my reviews of their applications.&lt;/label&gt;&lt;</w:t>
      </w:r>
      <w:proofErr w:type="spellStart"/>
      <w:r>
        <w:t>br</w:t>
      </w:r>
      <w:proofErr w:type="spellEnd"/>
      <w:r>
        <w:t xml:space="preserve">&gt;&lt;/form&gt;&lt;/div&gt;&lt;div class="MGp9Hd EPx5Nd" </w:t>
      </w:r>
      <w:proofErr w:type="spellStart"/>
      <w:r>
        <w:t>jscontroller</w:t>
      </w:r>
      <w:proofErr w:type="spellEnd"/>
      <w:r>
        <w:t xml:space="preserve">="M9g0m"&gt;&lt;h1 class="QteW8d LS81yb-Ud7fr" soy-skip="" </w:t>
      </w:r>
      <w:proofErr w:type="spellStart"/>
      <w:r>
        <w:t>ssk</w:t>
      </w:r>
      <w:proofErr w:type="spellEnd"/>
      <w:r>
        <w:t xml:space="preserve">="6:nFfnCe"&gt;Authentication preference&lt;/h1&gt;&lt;h2 class="G1bOXe" soy-skip="" </w:t>
      </w:r>
      <w:proofErr w:type="spellStart"/>
      <w:r>
        <w:t>ssk</w:t>
      </w:r>
      <w:proofErr w:type="spellEnd"/>
      <w:r>
        <w:t xml:space="preserve">="6:H3RtSb"&gt;Require authentication for:&lt;/h2&gt;&lt;form class="gBi0uc" </w:t>
      </w:r>
      <w:proofErr w:type="spellStart"/>
      <w:r>
        <w:t>jsname</w:t>
      </w:r>
      <w:proofErr w:type="spellEnd"/>
      <w:r>
        <w:t>="</w:t>
      </w:r>
      <w:proofErr w:type="spellStart"/>
      <w:r>
        <w:t>YvkCff</w:t>
      </w:r>
      <w:proofErr w:type="spellEnd"/>
      <w:r>
        <w:t xml:space="preserve">" </w:t>
      </w:r>
      <w:proofErr w:type="spellStart"/>
      <w:r>
        <w:t>jsaction</w:t>
      </w:r>
      <w:proofErr w:type="spellEnd"/>
      <w:r>
        <w:t>="</w:t>
      </w:r>
      <w:proofErr w:type="spellStart"/>
      <w:r>
        <w:t>click:bteHId</w:t>
      </w:r>
      <w:proofErr w:type="spellEnd"/>
      <w:r>
        <w:t>"&gt;&lt;input id="all-purchases" type="radio" name="</w:t>
      </w:r>
      <w:proofErr w:type="spellStart"/>
      <w:r>
        <w:t>authFrequency</w:t>
      </w:r>
      <w:proofErr w:type="spellEnd"/>
      <w:r>
        <w:t xml:space="preserve">" class="zpJD4e" value="1" </w:t>
      </w:r>
      <w:proofErr w:type="spellStart"/>
      <w:r>
        <w:t>jslog</w:t>
      </w:r>
      <w:proofErr w:type="spellEnd"/>
      <w:r>
        <w:t xml:space="preserve">="77213; 1:7300; </w:t>
      </w:r>
      <w:proofErr w:type="spellStart"/>
      <w:r>
        <w:t>track:click</w:t>
      </w:r>
      <w:proofErr w:type="spellEnd"/>
      <w:r>
        <w:t xml:space="preserve">;" checked="checked"&gt;&lt;label for="all-purchases" soy-skip="" </w:t>
      </w:r>
      <w:proofErr w:type="spellStart"/>
      <w:r>
        <w:t>ssk</w:t>
      </w:r>
      <w:proofErr w:type="spellEnd"/>
      <w:r>
        <w:t>="6:StF5Ne"&gt;Purchases and app installs through play.google.com&lt;/label&gt;&lt;br&gt;&lt;input id="never" type="radio" name="</w:t>
      </w:r>
      <w:proofErr w:type="spellStart"/>
      <w:r>
        <w:t>authFrequency</w:t>
      </w:r>
      <w:proofErr w:type="spellEnd"/>
      <w:r>
        <w:t xml:space="preserve">" class="zpJD4e" value="3" </w:t>
      </w:r>
      <w:proofErr w:type="spellStart"/>
      <w:r>
        <w:t>jslog</w:t>
      </w:r>
      <w:proofErr w:type="spellEnd"/>
      <w:r>
        <w:t xml:space="preserve">="77215; 1:7302; </w:t>
      </w:r>
      <w:proofErr w:type="spellStart"/>
      <w:r>
        <w:t>track:click</w:t>
      </w:r>
      <w:proofErr w:type="spellEnd"/>
      <w:r>
        <w:t xml:space="preserve">;"&gt;&lt;label for="never" soy-skip="" </w:t>
      </w:r>
      <w:proofErr w:type="spellStart"/>
      <w:r>
        <w:t>ssk</w:t>
      </w:r>
      <w:proofErr w:type="spellEnd"/>
      <w:r>
        <w:t>="6:uUZz9d"&gt;Only app installs through play.google.com&lt;/label&gt;&lt;br&gt;&lt;/form&gt;&lt;div class="</w:t>
      </w:r>
      <w:proofErr w:type="spellStart"/>
      <w:r>
        <w:t>gSseUb</w:t>
      </w:r>
      <w:proofErr w:type="spellEnd"/>
      <w:r>
        <w:t xml:space="preserve">" soy-skip="" </w:t>
      </w:r>
      <w:proofErr w:type="spellStart"/>
      <w:r>
        <w:t>ssk</w:t>
      </w:r>
      <w:proofErr w:type="spellEnd"/>
      <w:r>
        <w:t xml:space="preserve">="6:kIUrjc"&gt;To prevent unauthorized purchases, you can require authentication for all purchases (including in-app purchases) made through play.google.com on any device where you're signed in with this Google Account. This does not apply to purchases made through mobile apps. Requiring purchase authentication is important if you share your devices with others or want to prevent purchases of kid-friendly content through play.google.com.&lt;/div&gt;&lt;div </w:t>
      </w:r>
      <w:proofErr w:type="spellStart"/>
      <w:r>
        <w:t>jslog</w:t>
      </w:r>
      <w:proofErr w:type="spellEnd"/>
      <w:r>
        <w:t xml:space="preserve">="77216; 1:7303; </w:t>
      </w:r>
      <w:proofErr w:type="spellStart"/>
      <w:r>
        <w:t>track:click</w:t>
      </w:r>
      <w:proofErr w:type="spellEnd"/>
      <w:r>
        <w:t>;"&gt;&lt;button class="</w:t>
      </w:r>
      <w:proofErr w:type="spellStart"/>
      <w:r>
        <w:t>LkLjZd</w:t>
      </w:r>
      <w:proofErr w:type="spellEnd"/>
      <w:r>
        <w:t xml:space="preserve"> </w:t>
      </w:r>
      <w:proofErr w:type="spellStart"/>
      <w:r>
        <w:t>ScJHi</w:t>
      </w:r>
      <w:proofErr w:type="spellEnd"/>
      <w:r>
        <w:t xml:space="preserve"> </w:t>
      </w:r>
      <w:proofErr w:type="spellStart"/>
      <w:r>
        <w:t>mgVrBf</w:t>
      </w:r>
      <w:proofErr w:type="spellEnd"/>
      <w:r>
        <w:t xml:space="preserve"> </w:t>
      </w:r>
      <w:proofErr w:type="spellStart"/>
      <w:r>
        <w:t>nMZKrb</w:t>
      </w:r>
      <w:proofErr w:type="spellEnd"/>
      <w:r>
        <w:t xml:space="preserve">  hf6Ybc" </w:t>
      </w:r>
      <w:proofErr w:type="spellStart"/>
      <w:r>
        <w:t>jsname</w:t>
      </w:r>
      <w:proofErr w:type="spellEnd"/>
      <w:r>
        <w:t xml:space="preserve">="vot03c" disabled=""&gt;&lt;p soy-skip="" ssk="6:E21fQc"&gt;Update&lt;/p&gt;&lt;/button&gt;&lt;/div&gt;&lt;/div&gt;&lt;div&gt;&lt;/div&gt;&lt;/div&gt;&lt;div </w:t>
      </w:r>
      <w:proofErr w:type="spellStart"/>
      <w:r>
        <w:t>jscontroller</w:t>
      </w:r>
      <w:proofErr w:type="spellEnd"/>
      <w:r>
        <w:t>="</w:t>
      </w:r>
      <w:proofErr w:type="spellStart"/>
      <w:r>
        <w:t>LCkxpb</w:t>
      </w:r>
      <w:proofErr w:type="spellEnd"/>
      <w:r>
        <w:t xml:space="preserve">" </w:t>
      </w:r>
      <w:proofErr w:type="spellStart"/>
      <w:r>
        <w:t>jsaction</w:t>
      </w:r>
      <w:proofErr w:type="spellEnd"/>
      <w:r>
        <w:t xml:space="preserve">="rcuQ6b:c6Ziwc;IBB03b:TfPcKb;"&gt;&lt;/div&gt;&lt;div </w:t>
      </w:r>
      <w:proofErr w:type="spellStart"/>
      <w:r>
        <w:t>jscontroller</w:t>
      </w:r>
      <w:proofErr w:type="spellEnd"/>
      <w:r>
        <w:t xml:space="preserve">="kr6Nlf" jsaction="JZCswc:FCAigc;IBB03b:TUPz6b;rcuQ6b:mP9FHf;"&gt;&lt;/div&gt;&lt;/div&gt;&lt;/div&gt;&lt;c-data id="c3" </w:t>
      </w:r>
      <w:proofErr w:type="spellStart"/>
      <w:r>
        <w:t>jsdata</w:t>
      </w:r>
      <w:proofErr w:type="spellEnd"/>
      <w:r>
        <w:t xml:space="preserve">=" </w:t>
      </w:r>
      <w:proofErr w:type="spellStart"/>
      <w:r>
        <w:t>yaXGsc</w:t>
      </w:r>
      <w:proofErr w:type="spellEnd"/>
      <w:r>
        <w:t xml:space="preserve">;_;$5 w2yI1e;_;$6 </w:t>
      </w:r>
      <w:proofErr w:type="spellStart"/>
      <w:r>
        <w:t>xqWSpd</w:t>
      </w:r>
      <w:proofErr w:type="spellEnd"/>
      <w:r>
        <w:t xml:space="preserve">;_;$7 </w:t>
      </w:r>
      <w:proofErr w:type="spellStart"/>
      <w:r>
        <w:t>CnTVdd</w:t>
      </w:r>
      <w:proofErr w:type="spellEnd"/>
      <w:r>
        <w:t xml:space="preserve">;_;$8"&gt;&lt;/c-data&gt;&lt;/c-wiz&gt;&lt;script aria-hidden="true" nonce=""&gt;window.wiz_progress&amp;&amp;window.wiz_progress();window.wiz_tick&amp;&amp;window.wiz_tick('Qeoujc');&lt;/script&gt;&lt;c-wiz </w:t>
      </w:r>
      <w:proofErr w:type="spellStart"/>
      <w:r>
        <w:t>jsrenderer</w:t>
      </w:r>
      <w:proofErr w:type="spellEnd"/>
      <w:r>
        <w:t xml:space="preserve">="lDZ2Fb" </w:t>
      </w:r>
      <w:proofErr w:type="spellStart"/>
      <w:r>
        <w:t>jslog</w:t>
      </w:r>
      <w:proofErr w:type="spellEnd"/>
      <w:r>
        <w:t xml:space="preserve">="199395; 1:3122; </w:t>
      </w:r>
      <w:proofErr w:type="spellStart"/>
      <w:r>
        <w:t>track:impression</w:t>
      </w:r>
      <w:proofErr w:type="spellEnd"/>
      <w:r>
        <w:t>;" id="</w:t>
      </w:r>
      <w:proofErr w:type="spellStart"/>
      <w:r>
        <w:t>ZCHFDb</w:t>
      </w:r>
      <w:proofErr w:type="spellEnd"/>
      <w:r>
        <w:t xml:space="preserve">" </w:t>
      </w:r>
      <w:proofErr w:type="spellStart"/>
      <w:r>
        <w:t>jsshadow</w:t>
      </w:r>
      <w:proofErr w:type="spellEnd"/>
      <w:r>
        <w:t xml:space="preserve">="" </w:t>
      </w:r>
      <w:proofErr w:type="spellStart"/>
      <w:r>
        <w:t>jsdata</w:t>
      </w:r>
      <w:proofErr w:type="spellEnd"/>
      <w:r>
        <w:t xml:space="preserve">="deferred-i7" data-p="%.@.0]" data-node-index="0;0" </w:t>
      </w:r>
      <w:proofErr w:type="spellStart"/>
      <w:r>
        <w:t>jsmodel</w:t>
      </w:r>
      <w:proofErr w:type="spellEnd"/>
      <w:r>
        <w:t>="hc6Ubd" c-wiz=""&gt;&lt;footer class="</w:t>
      </w:r>
      <w:proofErr w:type="spellStart"/>
      <w:r>
        <w:t>yhtbu</w:t>
      </w:r>
      <w:proofErr w:type="spellEnd"/>
      <w:r>
        <w:t xml:space="preserve">" </w:t>
      </w:r>
      <w:proofErr w:type="spellStart"/>
      <w:r>
        <w:t>jscontroller</w:t>
      </w:r>
      <w:proofErr w:type="spellEnd"/>
      <w:r>
        <w:t>="</w:t>
      </w:r>
      <w:proofErr w:type="spellStart"/>
      <w:r>
        <w:t>rpbmN</w:t>
      </w:r>
      <w:proofErr w:type="spellEnd"/>
      <w:r>
        <w:t xml:space="preserve">" </w:t>
      </w:r>
      <w:proofErr w:type="spellStart"/>
      <w:r>
        <w:t>jsaction</w:t>
      </w:r>
      <w:proofErr w:type="spellEnd"/>
      <w:r>
        <w:t>="tGMTLb:T1PkR"&gt;&lt;div class="</w:t>
      </w:r>
      <w:proofErr w:type="spellStart"/>
      <w:r>
        <w:t>srvBL</w:t>
      </w:r>
      <w:proofErr w:type="spellEnd"/>
      <w:r>
        <w:t>"&gt;&lt;/div&gt;&lt;div class="Hc0nne"&gt;&lt;section&gt;&lt;span class="</w:t>
      </w:r>
      <w:proofErr w:type="spellStart"/>
      <w:r>
        <w:t>GMGZAc</w:t>
      </w:r>
      <w:proofErr w:type="spellEnd"/>
      <w:r>
        <w:t xml:space="preserve">"&gt;Google Play&lt;/span&gt;&lt;a </w:t>
      </w:r>
      <w:proofErr w:type="spellStart"/>
      <w:r>
        <w:t>href</w:t>
      </w:r>
      <w:proofErr w:type="spellEnd"/>
      <w:r>
        <w:t>="/store/pass/</w:t>
      </w:r>
      <w:proofErr w:type="spellStart"/>
      <w:r>
        <w:t>getstarted</w:t>
      </w:r>
      <w:proofErr w:type="spellEnd"/>
      <w:r>
        <w:t xml:space="preserve">" target="_blank" </w:t>
      </w:r>
      <w:proofErr w:type="spellStart"/>
      <w:r>
        <w:t>jslog</w:t>
      </w:r>
      <w:proofErr w:type="spellEnd"/>
      <w:r>
        <w:t xml:space="preserve">="197536; 1:3121|qgIF0gECEAE=; </w:t>
      </w:r>
      <w:proofErr w:type="spellStart"/>
      <w:r>
        <w:t>track:impression,click</w:t>
      </w:r>
      <w:proofErr w:type="spellEnd"/>
      <w:r>
        <w:t>;" class="AU8vyc"&gt;&lt;p class="</w:t>
      </w:r>
      <w:proofErr w:type="spellStart"/>
      <w:r>
        <w:t>CmHxkb</w:t>
      </w:r>
      <w:proofErr w:type="spellEnd"/>
      <w:r>
        <w:t xml:space="preserve">"&gt;Play Pass&lt;/p&gt;&lt;/a&gt;&lt;a </w:t>
      </w:r>
      <w:proofErr w:type="spellStart"/>
      <w:r>
        <w:t>href</w:t>
      </w:r>
      <w:proofErr w:type="spellEnd"/>
      <w:r>
        <w:t xml:space="preserve">="/store/points" target="_blank" </w:t>
      </w:r>
      <w:proofErr w:type="spellStart"/>
      <w:r>
        <w:t>jslog</w:t>
      </w:r>
      <w:proofErr w:type="spellEnd"/>
      <w:r>
        <w:t xml:space="preserve">="197536; 1:3121|qgIF0gECEAI=; </w:t>
      </w:r>
      <w:proofErr w:type="spellStart"/>
      <w:r>
        <w:t>track:impression,click</w:t>
      </w:r>
      <w:proofErr w:type="spellEnd"/>
      <w:r>
        <w:t>;" class="AU8vyc"&gt;&lt;p class="</w:t>
      </w:r>
      <w:proofErr w:type="spellStart"/>
      <w:r>
        <w:t>CmHxkb</w:t>
      </w:r>
      <w:proofErr w:type="spellEnd"/>
      <w:r>
        <w:t xml:space="preserve">"&gt;Play Points&lt;/p&gt;&lt;/a&gt;&lt;a </w:t>
      </w:r>
      <w:proofErr w:type="spellStart"/>
      <w:r>
        <w:t>href</w:t>
      </w:r>
      <w:proofErr w:type="spellEnd"/>
      <w:r>
        <w:t xml:space="preserve">="https://play.google.com/about/giftcards" target="_blank" </w:t>
      </w:r>
      <w:proofErr w:type="spellStart"/>
      <w:r>
        <w:t>jslog</w:t>
      </w:r>
      <w:proofErr w:type="spellEnd"/>
      <w:r>
        <w:t xml:space="preserve">="197536; 1:3121|qgIF0gECEAM=; </w:t>
      </w:r>
      <w:proofErr w:type="spellStart"/>
      <w:r>
        <w:t>track:impression,click</w:t>
      </w:r>
      <w:proofErr w:type="spellEnd"/>
      <w:r>
        <w:t>;" class="AU8vyc"&gt;&lt;p class="</w:t>
      </w:r>
      <w:proofErr w:type="spellStart"/>
      <w:r>
        <w:t>CmHxkb</w:t>
      </w:r>
      <w:proofErr w:type="spellEnd"/>
      <w:r>
        <w:t xml:space="preserve">"&gt;Gift cards&lt;/p&gt;&lt;/a&gt;&lt;a </w:t>
      </w:r>
      <w:proofErr w:type="spellStart"/>
      <w:r>
        <w:t>href</w:t>
      </w:r>
      <w:proofErr w:type="spellEnd"/>
      <w:r>
        <w:t xml:space="preserve">="/redeem" target="_blank" </w:t>
      </w:r>
      <w:proofErr w:type="spellStart"/>
      <w:r>
        <w:t>jslog</w:t>
      </w:r>
      <w:proofErr w:type="spellEnd"/>
      <w:r>
        <w:t xml:space="preserve">="197536; 1:3121|qgIF0gECEAQ=; </w:t>
      </w:r>
      <w:proofErr w:type="spellStart"/>
      <w:r>
        <w:t>track:impression,click</w:t>
      </w:r>
      <w:proofErr w:type="spellEnd"/>
      <w:r>
        <w:t>;" class="AU8vyc"&gt;&lt;p class="</w:t>
      </w:r>
      <w:proofErr w:type="spellStart"/>
      <w:r>
        <w:t>CmHxkb</w:t>
      </w:r>
      <w:proofErr w:type="spellEnd"/>
      <w:r>
        <w:t xml:space="preserve">"&gt;Redeem&lt;/p&gt;&lt;/a&gt;&lt;a </w:t>
      </w:r>
      <w:proofErr w:type="spellStart"/>
      <w:r>
        <w:t>href</w:t>
      </w:r>
      <w:proofErr w:type="spellEnd"/>
      <w:r>
        <w:t xml:space="preserve">="https://support.google.com/googleplay/answer/134336" target="_blank" </w:t>
      </w:r>
      <w:proofErr w:type="spellStart"/>
      <w:r>
        <w:t>jslog</w:t>
      </w:r>
      <w:proofErr w:type="spellEnd"/>
      <w:r>
        <w:t xml:space="preserve">="197536; 1:3121|qgIF0gECEAU=; </w:t>
      </w:r>
      <w:proofErr w:type="spellStart"/>
      <w:r>
        <w:t>track:impression,click</w:t>
      </w:r>
      <w:proofErr w:type="spellEnd"/>
      <w:r>
        <w:t>;" class="AU8vyc"&gt;&lt;p class="</w:t>
      </w:r>
      <w:proofErr w:type="spellStart"/>
      <w:r>
        <w:t>CmHxkb</w:t>
      </w:r>
      <w:proofErr w:type="spellEnd"/>
      <w:r>
        <w:t>"&gt;Refund policy&lt;/p&gt;&lt;/a&gt;&lt;/section&gt;&lt;section&gt;&lt;span class="</w:t>
      </w:r>
      <w:proofErr w:type="spellStart"/>
      <w:r>
        <w:t>GMGZAc</w:t>
      </w:r>
      <w:proofErr w:type="spellEnd"/>
      <w:r>
        <w:t xml:space="preserve">"&gt;Kids &amp;amp; family&lt;/span&gt;&lt;a </w:t>
      </w:r>
      <w:proofErr w:type="spellStart"/>
      <w:r>
        <w:t>href</w:t>
      </w:r>
      <w:proofErr w:type="spellEnd"/>
      <w:r>
        <w:t xml:space="preserve">="https://support.google.com/googleplay?p=pff_parentguide" target="_blank" </w:t>
      </w:r>
      <w:proofErr w:type="spellStart"/>
      <w:r>
        <w:t>jslog</w:t>
      </w:r>
      <w:proofErr w:type="spellEnd"/>
      <w:r>
        <w:t xml:space="preserve">="197536; 1:3121|qgIF0gECEAc=; </w:t>
      </w:r>
      <w:proofErr w:type="spellStart"/>
      <w:r>
        <w:t>track:impression,click</w:t>
      </w:r>
      <w:proofErr w:type="spellEnd"/>
      <w:r>
        <w:t>;" class="AU8vyc"&gt;&lt;p class="</w:t>
      </w:r>
      <w:proofErr w:type="spellStart"/>
      <w:r>
        <w:t>CmHxkb</w:t>
      </w:r>
      <w:proofErr w:type="spellEnd"/>
      <w:r>
        <w:t xml:space="preserve">"&gt;Parent Guide&lt;/p&gt;&lt;/a&gt;&lt;a </w:t>
      </w:r>
      <w:proofErr w:type="spellStart"/>
      <w:r>
        <w:t>href</w:t>
      </w:r>
      <w:proofErr w:type="spellEnd"/>
      <w:r>
        <w:t xml:space="preserve">="https://support.google.com/googleplay/answer/7007852" target="_blank" </w:t>
      </w:r>
      <w:proofErr w:type="spellStart"/>
      <w:r>
        <w:t>jslog</w:t>
      </w:r>
      <w:proofErr w:type="spellEnd"/>
      <w:r>
        <w:t xml:space="preserve">="197536; 1:3121|qgIF0gECEAg=; </w:t>
      </w:r>
      <w:proofErr w:type="spellStart"/>
      <w:r>
        <w:t>track:impression,click</w:t>
      </w:r>
      <w:proofErr w:type="spellEnd"/>
      <w:r>
        <w:t>;" class="AU8vyc"&gt;&lt;p class="</w:t>
      </w:r>
      <w:proofErr w:type="spellStart"/>
      <w:r>
        <w:t>CmHxkb</w:t>
      </w:r>
      <w:proofErr w:type="spellEnd"/>
      <w:r>
        <w:t>"&gt;Family sharing&lt;/p&gt;&lt;/a&gt;&lt;/section&gt;&lt;/div&gt;&lt;div class="sv9Noe"&gt;&lt;div class="</w:t>
      </w:r>
      <w:proofErr w:type="spellStart"/>
      <w:r>
        <w:t>KvNvKe</w:t>
      </w:r>
      <w:proofErr w:type="spellEnd"/>
      <w:r>
        <w:t xml:space="preserve">"&gt;&lt;a </w:t>
      </w:r>
      <w:proofErr w:type="spellStart"/>
      <w:r>
        <w:t>href</w:t>
      </w:r>
      <w:proofErr w:type="spellEnd"/>
      <w:r>
        <w:t xml:space="preserve">="https://play.google.com/intl/en_us/about/play-terms.html" target="_blank" </w:t>
      </w:r>
      <w:proofErr w:type="spellStart"/>
      <w:r>
        <w:t>jslog</w:t>
      </w:r>
      <w:proofErr w:type="spellEnd"/>
      <w:r>
        <w:t xml:space="preserve">="197536; 1:3121; </w:t>
      </w:r>
      <w:proofErr w:type="spellStart"/>
      <w:r>
        <w:t>track:impression,click</w:t>
      </w:r>
      <w:proofErr w:type="spellEnd"/>
      <w:r>
        <w:t>;" class="AU8vyc"&gt;&lt;p class="</w:t>
      </w:r>
      <w:proofErr w:type="spellStart"/>
      <w:r>
        <w:t>QOTGFf</w:t>
      </w:r>
      <w:proofErr w:type="spellEnd"/>
      <w:r>
        <w:t>"&gt;Terms of Service&lt;/p&gt;&lt;/a&gt;&lt;/div&gt;&lt;div class="</w:t>
      </w:r>
      <w:proofErr w:type="spellStart"/>
      <w:r>
        <w:t>KvNvKe</w:t>
      </w:r>
      <w:proofErr w:type="spellEnd"/>
      <w:r>
        <w:t xml:space="preserve">"&gt;&lt;a </w:t>
      </w:r>
      <w:proofErr w:type="spellStart"/>
      <w:r>
        <w:t>href</w:t>
      </w:r>
      <w:proofErr w:type="spellEnd"/>
      <w:r>
        <w:t xml:space="preserve">="https://policies.google.com/privacy" target="_blank" </w:t>
      </w:r>
      <w:proofErr w:type="spellStart"/>
      <w:r>
        <w:t>jslog</w:t>
      </w:r>
      <w:proofErr w:type="spellEnd"/>
      <w:r>
        <w:t xml:space="preserve">="197536; 1:3121; </w:t>
      </w:r>
      <w:proofErr w:type="spellStart"/>
      <w:r>
        <w:t>track:impression,click</w:t>
      </w:r>
      <w:proofErr w:type="spellEnd"/>
      <w:r>
        <w:t>;" class="AU8vyc"&gt;&lt;p class="</w:t>
      </w:r>
      <w:proofErr w:type="spellStart"/>
      <w:r>
        <w:t>QOTGFf</w:t>
      </w:r>
      <w:proofErr w:type="spellEnd"/>
      <w:r>
        <w:t>"&gt;Privacy&lt;/p&gt;&lt;/a&gt;&lt;/div&gt;&lt;div class="</w:t>
      </w:r>
      <w:proofErr w:type="spellStart"/>
      <w:r>
        <w:t>KvNvKe</w:t>
      </w:r>
      <w:proofErr w:type="spellEnd"/>
      <w:r>
        <w:t xml:space="preserve">"&gt;&lt;a </w:t>
      </w:r>
      <w:proofErr w:type="spellStart"/>
      <w:r>
        <w:t>href</w:t>
      </w:r>
      <w:proofErr w:type="spellEnd"/>
      <w:r>
        <w:t xml:space="preserve">="https://support.google.com/googleplay/?p=about_play" target="_blank" </w:t>
      </w:r>
      <w:proofErr w:type="spellStart"/>
      <w:r>
        <w:t>jslog</w:t>
      </w:r>
      <w:proofErr w:type="spellEnd"/>
      <w:r>
        <w:t xml:space="preserve">="197536; 1:3121; </w:t>
      </w:r>
      <w:proofErr w:type="spellStart"/>
      <w:r>
        <w:t>track:impression,click</w:t>
      </w:r>
      <w:proofErr w:type="spellEnd"/>
      <w:r>
        <w:t>;" class="AU8vyc"&gt;&lt;p class="</w:t>
      </w:r>
      <w:proofErr w:type="spellStart"/>
      <w:r>
        <w:t>QOTGFf</w:t>
      </w:r>
      <w:proofErr w:type="spellEnd"/>
      <w:r>
        <w:t>"&gt;About Google Play&lt;/p&gt;&lt;/a&gt;&lt;/div&gt;&lt;div class="</w:t>
      </w:r>
      <w:proofErr w:type="spellStart"/>
      <w:r>
        <w:t>KvNvKe</w:t>
      </w:r>
      <w:proofErr w:type="spellEnd"/>
      <w:r>
        <w:t xml:space="preserve">"&gt;&lt;a </w:t>
      </w:r>
      <w:proofErr w:type="spellStart"/>
      <w:r>
        <w:t>href</w:t>
      </w:r>
      <w:proofErr w:type="spellEnd"/>
      <w:r>
        <w:t xml:space="preserve">="http://developer.android.com/index.html" target="_blank" </w:t>
      </w:r>
      <w:proofErr w:type="spellStart"/>
      <w:r>
        <w:t>jslog</w:t>
      </w:r>
      <w:proofErr w:type="spellEnd"/>
      <w:r>
        <w:t xml:space="preserve">="197536; 1:3121; </w:t>
      </w:r>
      <w:proofErr w:type="spellStart"/>
      <w:r>
        <w:t>track:impression,click</w:t>
      </w:r>
      <w:proofErr w:type="spellEnd"/>
      <w:r>
        <w:t>;" class="AU8vyc"&gt;&lt;p class="</w:t>
      </w:r>
      <w:proofErr w:type="spellStart"/>
      <w:r>
        <w:t>QOTGFf</w:t>
      </w:r>
      <w:proofErr w:type="spellEnd"/>
      <w:r>
        <w:t>"&gt;Developers&lt;/p&gt;&lt;/a&gt;&lt;/div&gt;&lt;div class="</w:t>
      </w:r>
      <w:proofErr w:type="spellStart"/>
      <w:r>
        <w:t>KvNvKe</w:t>
      </w:r>
      <w:proofErr w:type="spellEnd"/>
      <w:r>
        <w:t xml:space="preserve">"&gt;&lt;a </w:t>
      </w:r>
      <w:proofErr w:type="spellStart"/>
      <w:r>
        <w:t>href</w:t>
      </w:r>
      <w:proofErr w:type="spellEnd"/>
      <w:r>
        <w:t xml:space="preserve">="https://store.google.com/?playredirect=true" target="_blank" </w:t>
      </w:r>
      <w:proofErr w:type="spellStart"/>
      <w:r>
        <w:t>jslog</w:t>
      </w:r>
      <w:proofErr w:type="spellEnd"/>
      <w:r>
        <w:t xml:space="preserve">="197536; 1:3121; </w:t>
      </w:r>
      <w:proofErr w:type="spellStart"/>
      <w:r>
        <w:t>track:impression,click</w:t>
      </w:r>
      <w:proofErr w:type="spellEnd"/>
      <w:r>
        <w:t>;" class="AU8vyc"&gt;&lt;p class="</w:t>
      </w:r>
      <w:proofErr w:type="spellStart"/>
      <w:r>
        <w:t>QOTGFf</w:t>
      </w:r>
      <w:proofErr w:type="spellEnd"/>
      <w:r>
        <w:t>"&gt;Google Store&lt;/p&gt;&lt;/a&gt;&lt;/div&gt;&lt;div class="</w:t>
      </w:r>
      <w:proofErr w:type="spellStart"/>
      <w:r>
        <w:t>KvNvKe</w:t>
      </w:r>
      <w:proofErr w:type="spellEnd"/>
      <w:r>
        <w:t xml:space="preserve"> </w:t>
      </w:r>
      <w:proofErr w:type="spellStart"/>
      <w:r>
        <w:t>avtIH</w:t>
      </w:r>
      <w:proofErr w:type="spellEnd"/>
      <w:r>
        <w:t>"&gt;&lt;div class="AJ34ce"&gt;&lt;</w:t>
      </w:r>
      <w:proofErr w:type="spellStart"/>
      <w:r>
        <w:t>img</w:t>
      </w:r>
      <w:proofErr w:type="spellEnd"/>
      <w:r>
        <w:t xml:space="preserve"> </w:t>
      </w:r>
      <w:proofErr w:type="spellStart"/>
      <w:r>
        <w:t>src</w:t>
      </w:r>
      <w:proofErr w:type="spellEnd"/>
      <w:r>
        <w:t>="https://ssl.gstatic.com/store/images/regionflags/us.png" class="</w:t>
      </w:r>
      <w:proofErr w:type="spellStart"/>
      <w:r>
        <w:t>GrpFfc</w:t>
      </w:r>
      <w:proofErr w:type="spellEnd"/>
      <w:r>
        <w:t>" aria-hidden="true" data-</w:t>
      </w:r>
      <w:proofErr w:type="spellStart"/>
      <w:r>
        <w:t>atf</w:t>
      </w:r>
      <w:proofErr w:type="spellEnd"/>
      <w:r>
        <w:t>="false" data-</w:t>
      </w:r>
      <w:proofErr w:type="spellStart"/>
      <w:r>
        <w:t>iml</w:t>
      </w:r>
      <w:proofErr w:type="spellEnd"/>
      <w:r>
        <w:t>="374.90000000596046"&gt;&lt;div class="</w:t>
      </w:r>
      <w:proofErr w:type="spellStart"/>
      <w:r>
        <w:t>yVZQTb</w:t>
      </w:r>
      <w:proofErr w:type="spellEnd"/>
      <w:r>
        <w:t xml:space="preserve">"&gt;United States (English)&lt;/div&gt;&lt;/div&gt;&lt;/div&gt;&lt;/div&gt;&lt;/footer&gt;&lt;c-data id="i7" </w:t>
      </w:r>
      <w:proofErr w:type="spellStart"/>
      <w:r>
        <w:t>jsdata</w:t>
      </w:r>
      <w:proofErr w:type="spellEnd"/>
      <w:r>
        <w:t xml:space="preserve">=" </w:t>
      </w:r>
      <w:proofErr w:type="spellStart"/>
      <w:r>
        <w:t>swBvle</w:t>
      </w:r>
      <w:proofErr w:type="spellEnd"/>
      <w:r>
        <w:t xml:space="preserve">;_;3 </w:t>
      </w:r>
      <w:proofErr w:type="spellStart"/>
      <w:r>
        <w:t>XMKGyc</w:t>
      </w:r>
      <w:proofErr w:type="spellEnd"/>
      <w:r>
        <w:t>;_;8"&gt;&lt;/c-data&gt;&lt;/c-wiz&gt;&lt;script aria-hidden="true" nonce=""&gt;window.wiz_progress&amp;&amp;window.wiz_progress();window.wiz_tick&amp;&amp;window.wiz_tick('lDZ2Fb');&lt;/script&gt;&lt;script nonce=""&gt;(function(){'use strict';</w:t>
      </w:r>
      <w:proofErr w:type="spellStart"/>
      <w:r>
        <w:t>var</w:t>
      </w:r>
      <w:proofErr w:type="spellEnd"/>
      <w:r>
        <w:t xml:space="preserve"> c=</w:t>
      </w:r>
      <w:proofErr w:type="spellStart"/>
      <w:r>
        <w:t>window,d</w:t>
      </w:r>
      <w:proofErr w:type="spellEnd"/>
      <w:r>
        <w:t>=[];</w:t>
      </w:r>
      <w:proofErr w:type="spellStart"/>
      <w:r>
        <w:t>c.aft_counter</w:t>
      </w:r>
      <w:proofErr w:type="spellEnd"/>
      <w:r>
        <w:t>=</w:t>
      </w:r>
      <w:proofErr w:type="spellStart"/>
      <w:r>
        <w:t>d;var</w:t>
      </w:r>
      <w:proofErr w:type="spellEnd"/>
      <w:r>
        <w:t xml:space="preserve"> e=[],f=0;function _recordIsAboveFold(a){if(!c._isLazyImage(a)&amp;&amp;!a.hasAttribute("data-noaft")&amp;&amp;a.src){var b=(c._isVisible||function(){})(c.document,a);a.setAttribute("data-atf",b);b&amp;&amp;(-1!==e.indexOf(a)||-1!==d.indexOf(a)||a.complete||d.push(a),a.hasAttribute("data-iml")&amp;&amp;(a=Number(a.getAttribute("data-iml")),a&gt;f&amp;&amp;(f=a)))}}</w:t>
      </w:r>
    </w:p>
    <w:p w14:paraId="7F2E4997" w14:textId="77777777" w:rsidR="00002FC1" w:rsidRDefault="00002FC1" w:rsidP="00002FC1">
      <w:r>
        <w:t xml:space="preserve">c.initAft=function(){f=0;e=Array.prototype.slice.call(document.getElementsByTagName("img")).filter(function(a){return!!a.getAttribute("data-iml")});[].forEach.call(document.getElementsByTagName("img"),function(a){try{_recordIsAboveFold(a)}catch(b){throw b.message=a.hasAttribute("data-iid")?b.message+"\nrecordIsAboveFold error for defer </w:t>
      </w:r>
      <w:proofErr w:type="spellStart"/>
      <w:r>
        <w:t>inlined</w:t>
      </w:r>
      <w:proofErr w:type="spellEnd"/>
      <w:r>
        <w:t xml:space="preserve"> image":</w:t>
      </w:r>
      <w:proofErr w:type="spellStart"/>
      <w:r>
        <w:t>b.message</w:t>
      </w:r>
      <w:proofErr w:type="spellEnd"/>
      <w:r>
        <w:t>+("\</w:t>
      </w:r>
      <w:proofErr w:type="spellStart"/>
      <w:r>
        <w:t>nrecordIsAboveFold</w:t>
      </w:r>
      <w:proofErr w:type="spellEnd"/>
      <w:r>
        <w:t xml:space="preserve"> error for </w:t>
      </w:r>
      <w:proofErr w:type="spellStart"/>
      <w:r>
        <w:t>img</w:t>
      </w:r>
      <w:proofErr w:type="spellEnd"/>
      <w:r>
        <w:t xml:space="preserve"> element with &lt;</w:t>
      </w:r>
      <w:proofErr w:type="spellStart"/>
      <w:r>
        <w:t>src</w:t>
      </w:r>
      <w:proofErr w:type="spellEnd"/>
      <w:r>
        <w:t>: "+</w:t>
      </w:r>
      <w:proofErr w:type="spellStart"/>
      <w:r>
        <w:t>a.src</w:t>
      </w:r>
      <w:proofErr w:type="spellEnd"/>
      <w:r>
        <w:t>+"&gt;"),b;}});if(0===</w:t>
      </w:r>
      <w:proofErr w:type="spellStart"/>
      <w:r>
        <w:t>d.length</w:t>
      </w:r>
      <w:proofErr w:type="spellEnd"/>
      <w:r>
        <w:t>)</w:t>
      </w:r>
      <w:proofErr w:type="spellStart"/>
      <w:r>
        <w:t>c.onaft</w:t>
      </w:r>
      <w:proofErr w:type="spellEnd"/>
      <w:r>
        <w:t>(f)};}).call(this);</w:t>
      </w:r>
    </w:p>
    <w:p w14:paraId="1EC169C4" w14:textId="6223AD71" w:rsidR="00716A5B" w:rsidRDefault="00002FC1" w:rsidP="00002FC1">
      <w:proofErr w:type="spellStart"/>
      <w:r>
        <w:t>initAft</w:t>
      </w:r>
      <w:proofErr w:type="spellEnd"/>
      <w:r>
        <w:t>()&lt;/script&gt;&lt;script id="_</w:t>
      </w:r>
      <w:proofErr w:type="spellStart"/>
      <w:r>
        <w:t>ij</w:t>
      </w:r>
      <w:proofErr w:type="spellEnd"/>
      <w:r>
        <w:t>" nonce=""&gt;</w:t>
      </w:r>
      <w:proofErr w:type="spellStart"/>
      <w:r>
        <w:t>window.IJ_values</w:t>
      </w:r>
      <w:proofErr w:type="spellEnd"/>
      <w:r>
        <w:t xml:space="preserve"> = [["101459568676949192243","101459568676949192243","0",false,true,null,null,false],'0','https:\/\/play.google.com\/',[[["Benchmark Result - Failed",[null,null,"/googleplaygames?appCheck\u003dH4sIAAAAAAAA_9NYd7L34i1DCzYLZgt2Cy4vTktLSz0wBABqqW45GgAAAA"]],["Benchmark Result - V12N Disabled",[null,null,"/googleplaygames?appCheck\u003dH4sIAAAAAAAA_9NYd7L34i1DCy4vTktLSz0wBAAXYF-7FAAAAA"]],["Benchmark Result - Check Passed",[null,null,"/googleplaygames?appCheck\u003dH4sIAAAAAAAA_9NYd7L34i1DL05LS0s9MAQAyAnpgxIAAAA"]]]], null ,'boq_playuiserver_20240212.09_p1','play.google.com','0.0.0', 0.0 ,'0.0.0.0','','HO97tlv6CXXw8ZoCnjwJeg','RUSanbgG9qryYHpt2vTUUw','DEFAULT', 1.707956462E9 ,'', 2024.0 ,'','','','','','https:\/\/debug-settings.corp.google.com\/play','https:\/\/play.google.com\/settings', null ,'</w:t>
      </w:r>
      <w:proofErr w:type="spellStart"/>
      <w:r>
        <w:t>ltr</w:t>
      </w:r>
      <w:proofErr w:type="spellEnd"/>
      <w:r>
        <w:t>', false , false ,'https:\/\/accounts.google.com\/AccountChooser?continue\x3dhttps:\/\/play.google.com\/settings?skipReauth%3DALWAYS%26rapt%3DAEjHL4N85YZvKtUSQEBlJ5cgr6dAfk0IJun9N2dI5_z4Sdgvn6LTdrWativbp9d0qiw6dIkF_zs_tWv8sDD8nGLx8nUYLOlTPj0LMeR8O9HpxN-Vc3KUFtMhPXXmOYtOgb_tMTRQdPZz\x26hl\x3den','https:\/\/accounts.google.com\/ServiceLogin?service\x3dgoogleplay\x26passive\x3d86400','https:\/\/accounts.google.com\/ServiceLogin?hl\x3den\x26authuser\x3d0\x26continue\x3dhttps:\/\/play.google.com\/settings?skipReauth%3DALWAYS%26rapt%3DAEjHL4N85YZvKtUSQEBlJ5cgr6dAfk0IJun9N2dI5_z4Sdgvn6LTdrWativbp9d0qiw6dIkF_zs_tWv8sDD8nGLx8nUYLOlTPj0LMeR8O9HpxN-Vc3KUFtMhPXXmOYtOgb_tMTRQdPZz','https:\/\/accounts.google.com\/SignOutOptions?continue\x3dhttps:\/\/play.google.com\/settings?skipReauth%3DALWAYS%26rapt%3DAEjHL4N85YZvKtUSQEBlJ5cgr6dAfk0IJun9N2dI5_z4Sdgvn6LTdrWativbp9d0qiw6dIkF_zs_tWv8sDD8nGLx8nUYLOlTPj0LMeR8O9HpxN-Vc3KUFtMhPXXmOYtOgb_tMTRQdPZz','https:\/\/accounts.google.com\/SignOutOptions?continue\x3dhttps:\/\/play.google.com\/web\/settings?skipReauth%3DALWAYS%26rapt%3DAEjHL4N85YZvKtUSQEBlJ5cgr6dAfk0IJun9N2dI5_z4Sdgvn6LTdrWativbp9d0qiw6dIkF_zs_tWv8sDD8nGLx8nUYLOlTPj0LMeR8O9HpxN-Vc3KUFtMhPXXmOYtOgb_tMTRQdPZz','\/\/www.gstatic.com\/android\/market_images\/web\/','\/store', true , true , false , false , false , false , false ,'</w:t>
      </w:r>
      <w:proofErr w:type="spellStart"/>
      <w:r>
        <w:t>en</w:t>
      </w:r>
      <w:proofErr w:type="spellEnd"/>
      <w:r>
        <w:t>','</w:t>
      </w:r>
      <w:proofErr w:type="spellStart"/>
      <w:r>
        <w:t>en</w:t>
      </w:r>
      <w:proofErr w:type="spellEnd"/>
      <w:r>
        <w:t>','https:\/\/play.google.com', true ,'en','https:\/\/goto2.corp.google.com\/mdtredirect?data_id_filter\x3dplay.google.com\x26system_name\x3dplay-ui-server', null ,'AHEfX0vrxZKX04NfUf6aCQ8bQwLs:1707956462839','https:\/\/play.google.com','US', false ,'https:\/\/myaccount.google.com\/privacypolicy?hl\x3den', false ,'\/store\/search','</w:t>
      </w:r>
      <w:proofErr w:type="spellStart"/>
      <w:r>
        <w:t>en_us</w:t>
      </w:r>
      <w:proofErr w:type="spellEnd"/>
      <w:r>
        <w:t xml:space="preserve">', null ,'https:\/\/myaccount.google.com\/termsofservice?hl\x3den', false ,["Google Play",[]],["Jazmyne Marrujo",[null,null,"https://lh3.googleusercontent.com/a/ACg8ocKqCewkeewLChTBOBYQTA5wCoEkZSI5j5V59qpbtThrZWA"]],'csiah0323i@gmail.com', true ,'101459568676949192243',]; </w:t>
      </w:r>
      <w:proofErr w:type="spellStart"/>
      <w:r>
        <w:t>window.IJ_valuesCb</w:t>
      </w:r>
      <w:proofErr w:type="spellEnd"/>
      <w:r>
        <w:t xml:space="preserve"> &amp;&amp; </w:t>
      </w:r>
      <w:proofErr w:type="spellStart"/>
      <w:r>
        <w:t>window.IJ_valuesCb</w:t>
      </w:r>
      <w:proofErr w:type="spellEnd"/>
      <w:r>
        <w:t>();&lt;/script&gt;&lt;script nonce=""&gt;</w:t>
      </w:r>
      <w:proofErr w:type="spellStart"/>
      <w:r>
        <w:t>AF_initDataCallback</w:t>
      </w:r>
      <w:proofErr w:type="spellEnd"/>
      <w:r>
        <w:t xml:space="preserve">({key: 'ds:0', hash: '1', data:[[[11,[null,null,null,null,[null,null,"/store/games"]],"Games"],[1,[null,null,null,null,[null,null,"/store/apps"]],"Apps"],[9,[null,null,null,null,[null,null,"/store/movies"]],"Movies \u0026 TV"],[5,[null,null,null,null,[null,null,"/store/books"]],"Books"],[13,[null,null,null,null,[null,null,"/store/apps/category/FAMILY"]],"Kids"]]], </w:t>
      </w:r>
      <w:proofErr w:type="spellStart"/>
      <w:r>
        <w:t>sideChannel</w:t>
      </w:r>
      <w:proofErr w:type="spellEnd"/>
      <w:r>
        <w:t>: {}});&lt;/script&gt;&lt;script nonce=""&gt;</w:t>
      </w:r>
      <w:proofErr w:type="spellStart"/>
      <w:r>
        <w:t>AF_initDataCallback</w:t>
      </w:r>
      <w:proofErr w:type="spellEnd"/>
      <w:r>
        <w:t xml:space="preserve">({key: 'ds:2', hash: '2', data:[true], </w:t>
      </w:r>
      <w:proofErr w:type="spellStart"/>
      <w:r>
        <w:t>sideChannel</w:t>
      </w:r>
      <w:proofErr w:type="spellEnd"/>
      <w:r>
        <w:t>: {}});&lt;/script&gt;&lt;script nonce=""&gt;</w:t>
      </w:r>
      <w:proofErr w:type="spellStart"/>
      <w:r>
        <w:t>AF_initDataCallback</w:t>
      </w:r>
      <w:proofErr w:type="spellEnd"/>
      <w:r>
        <w:t xml:space="preserve">({key: 'ds:7', hash: '3', data:[[[[null,null,"https://play.google.com/intl/en_us/about/play-terms.html"],"Terms of Service"],[[null,null,"https://policies.google.com/privacy"],"Privacy"],[[null,null,"https://support.google.com/googleplay/?p\u003dabout_play"],"About Google Play"],[[null,null,"http://developer.android.com/index.html"],"Developers"],[[null,null,"https://store.google.com/?playredirect\u003dtrue"],"Google Store"]],"United States","English",null,[null,null,"https://ssl.gstatic.com/store/images/regionflags/us.png"]], </w:t>
      </w:r>
      <w:proofErr w:type="spellStart"/>
      <w:r>
        <w:t>sideChannel</w:t>
      </w:r>
      <w:proofErr w:type="spellEnd"/>
      <w:r>
        <w:t>: {}});&lt;/script&gt;&lt;script nonce=""&gt;</w:t>
      </w:r>
      <w:proofErr w:type="spellStart"/>
      <w:r>
        <w:t>AF_initDataCallback</w:t>
      </w:r>
      <w:proofErr w:type="spellEnd"/>
      <w:r>
        <w:t xml:space="preserve">({key: 'ds:3', hash: '4', data:[[null,[[[null,null,null,null,null,[null,null,"https://accounts.google.com/ServiceLogin?service\u003dgoogleplay\u0026authuser\u003d0\u0026hl\u003den\u0026rart\u003dANgoxcdhvSXVcDeviJc7ClzYifXh_CcKAbD9IapCzRHuKXHknMsSXsXNA7_a2ZxJtS8r10319-RqKN9PS4p_F-rOQyKqOiVrPjSDMI-8GicZFkvAJEPibms\u0026continue\u003dhttps://play.google.com/settings?skipReauth%3DALWAYS"]]],[[null,null,null,null,null,[null,null,"https://accounts.google.com/ServiceLogin?service\u003dgoogleplay\u0026authuser\u003d0\u0026hl\u003den\u0026rart\u003dANgoxceyAfSxhZrR4B06WuRVmXZPHWJj_BeFatqE9zfdK4FJa1Ctt_TzAns22gpXNDuxOSLSYGJ-mL0pO6mo4RcfTz6MH9IIptD7ksdZKuMHHoul6taWZJs\u0026continue\u003dhttps://play.google.com/settings?skipReauth%3DEVERY_THIRTY_MINUTES"]]],[[null,null,null,null,null,[null,null,"https://accounts.google.com/ServiceLogin?service\u003dgoogleplay\u0026authuser\u003d0\u0026hl\u003den\u0026rart\u003dANgoxcdph45HqedXI5sSbtzwU7h797b2QMo2Ruy7Q1RMJnLlqgItQFc---rx-iN9B5VA9Rk_t6zj63opDH660TmRhL22XrzVC-Ho1pN4wW2AhwDQePF03wY\u0026continue\u003dhttps://play.google.com/settings?skipReauth%3DNEVER"]]]]]], </w:t>
      </w:r>
      <w:proofErr w:type="spellStart"/>
      <w:r>
        <w:t>sideChannel</w:t>
      </w:r>
      <w:proofErr w:type="spellEnd"/>
      <w:r>
        <w:t>: {}});&lt;/script&gt;&lt;script nonce=""&gt;</w:t>
      </w:r>
      <w:proofErr w:type="spellStart"/>
      <w:r>
        <w:t>AF_initDataCallback</w:t>
      </w:r>
      <w:proofErr w:type="spellEnd"/>
      <w:r>
        <w:t xml:space="preserve">({key: 'ds:4', hash: '5', data:[[[[[]]],[null,null,null,null,null,null,null,3]]], </w:t>
      </w:r>
      <w:proofErr w:type="spellStart"/>
      <w:r>
        <w:t>sideChannel</w:t>
      </w:r>
      <w:proofErr w:type="spellEnd"/>
      <w:r>
        <w:t>: {}});&lt;/script&gt;&lt;script nonce=""&gt;</w:t>
      </w:r>
      <w:proofErr w:type="spellStart"/>
      <w:r>
        <w:t>AF_initDataCallback</w:t>
      </w:r>
      <w:proofErr w:type="spellEnd"/>
      <w:r>
        <w:t>({key: 'ds:6', hash: '6', data:[[</w:t>
      </w:r>
      <w:proofErr w:type="spellStart"/>
      <w:r>
        <w:t>null,false,false</w:t>
      </w:r>
      <w:proofErr w:type="spellEnd"/>
      <w:r>
        <w:t xml:space="preserve">,[["Dish Celero5G","g674001e1573ab3e5","Wingtech","Celero5G",false,null,"https://lh3.googleusercontent.com/TQLjchonULZ9cVV9mb3mcMrR2GTb5cAPYrCuiWOSzAzssHkPWkxZD8wKNPnqPWRnybMZAiW8oMIngQ\u003dw50-h50-rw","Dish Celero5G","February 14, 2024","February 6, 2024","Boost",null,null,null,"gdc2dc3ac56b2ca66"],["VORTEX CMG101","ge23c46e51ce01abc","VORTEX","CMG101",false,null,"https://lh5.ggpht.com/wNAVXRUp1wFh1ErTDobmUUaHAeqCS0xTiBpEkDRiwZ2CPkC2ibOdjlIXtjXAcD_mQeXe\u003dw50-h50-rw","VORTEX CMG101","February 7, 2024","February 1, 2024","T-Mobile - US",null,null,null,"g2630e5809ae345fe"],["BLU M8L 2022","ge01d7b64be261057","BLU","M8L 2022",false,null,"https://lh3.googleusercontent.com/yVs0bD4OV4oLhsGKyKcfMWrcutAbNArZmhLsxvz1gVydFI738GrmVTy8Hobma2-JUidFCy9Cc2_e\u003dw50-h50-rw","BLU M8L 2022","January 26, 2024","January 5, 2024","No carrier",null,null,null,"gac29714942ba3d8"],["BLU M8L 2022","ge01d7b64be261057","BLU","M8L 2022",false,null,"https://lh3.googleusercontent.com/yVs0bD4OV4oLhsGKyKcfMWrcutAbNArZmhLsxvz1gVydFI738GrmVTy8Hobma2-JUidFCy9Cc2_e\u003dw50-h50-rw","BLU M8L 2022","January 2, 2024","January 2, 2024","No carrier",null,null,null,"ga88771949d6d60dd"],["TCL T767W","gb33969aabbc24129","TCL","T767W",false,null,"https://lh3.googleusercontent.com/iggzJpC0VagKSHizZF15_eMMW5Z9M3l9Xhs8f4Ox3mptxhUNOAS0q3b-uvgz9w8F-15g-WNlROa-\u003dw50-h50-rw","TCL T767W","May 30, 2023","May 2, 2023","T-Mobile - US",null,null,null,"gf5b4037d1998116a"]]]], </w:t>
      </w:r>
      <w:proofErr w:type="spellStart"/>
      <w:r>
        <w:t>sideChannel</w:t>
      </w:r>
      <w:proofErr w:type="spellEnd"/>
      <w:r>
        <w:t>: {}});&lt;/script&gt;&lt;script nonce=""&gt;</w:t>
      </w:r>
      <w:proofErr w:type="spellStart"/>
      <w:r>
        <w:t>AF_initDataCallback</w:t>
      </w:r>
      <w:proofErr w:type="spellEnd"/>
      <w:r>
        <w:t xml:space="preserve">({key: 'ds:5', hash: '7', data:[[[[[]]]]], </w:t>
      </w:r>
      <w:proofErr w:type="spellStart"/>
      <w:r>
        <w:t>sideChannel</w:t>
      </w:r>
      <w:proofErr w:type="spellEnd"/>
      <w:r>
        <w:t>: {}});&lt;/script&gt;&lt;script nonce=""&gt;</w:t>
      </w:r>
      <w:proofErr w:type="spellStart"/>
      <w:r>
        <w:t>AF_initDataCallback</w:t>
      </w:r>
      <w:proofErr w:type="spellEnd"/>
      <w:r>
        <w:t>({key: 'ds:8', hash: '8', data:[[[[[[</w:t>
      </w:r>
      <w:proofErr w:type="spellStart"/>
      <w:r>
        <w:t>null,null</w:t>
      </w:r>
      <w:proofErr w:type="spellEnd"/>
      <w:r>
        <w:t>,"/store/pass/</w:t>
      </w:r>
      <w:proofErr w:type="spellStart"/>
      <w:r>
        <w:t>getstarted</w:t>
      </w:r>
      <w:proofErr w:type="spellEnd"/>
      <w:r>
        <w:t xml:space="preserve">"],"Play Pass",null,["qgIF0gECEAE\u003d"]],[[null,null,"/store/points"],"Play Points",null,["qgIF0gECEAI\u003d"]],[[null,null,"https://play.google.com/about/giftcards"],"Gift cards",null,["qgIF0gECEAM\u003d"]],[[null,null,"/redeem"],"Redeem",null,["qgIF0gECEAQ\u003d"]],[[null,null,"https://support.google.com/googleplay/answer/134336"],"Refund </w:t>
      </w:r>
      <w:proofErr w:type="spellStart"/>
      <w:r>
        <w:t>policy",null</w:t>
      </w:r>
      <w:proofErr w:type="spellEnd"/>
      <w:r>
        <w:t xml:space="preserve">,["qgIF0gECEAU\u003d"]]],"Google Play"],[[[[null,null,"https://support.google.com/googleplay?p\u003dpff_parentguide"],"Parent Guide",null,["qgIF0gECEAc\u003d"]],[[null,null,"https://support.google.com/googleplay/answer/7007852"],"Family </w:t>
      </w:r>
      <w:proofErr w:type="spellStart"/>
      <w:r>
        <w:t>sharing",null</w:t>
      </w:r>
      <w:proofErr w:type="spellEnd"/>
      <w:r>
        <w:t xml:space="preserve">,["qgIF0gECEAg\u003d"]]],"Kids \u0026 family"]]], </w:t>
      </w:r>
      <w:proofErr w:type="spellStart"/>
      <w:r>
        <w:t>sideChannel</w:t>
      </w:r>
      <w:proofErr w:type="spellEnd"/>
      <w:r>
        <w:t>: {}});&lt;/script&gt;&lt;script nonce=""&gt;</w:t>
      </w:r>
      <w:proofErr w:type="spellStart"/>
      <w:r>
        <w:t>AF_initDataCallback</w:t>
      </w:r>
      <w:proofErr w:type="spellEnd"/>
      <w:r>
        <w:t xml:space="preserve">({key: 'ds:1', hash: '9', data:[[[[[["Library \u0026 devices",null,[null,null,"/apps"],null,null,"play_apps",null,null,null,[162]],["Payments \u0026 subscriptions",null,[null,null,"/store/paymentmethods"],null,null,"payment",null,null,null,[163]],["My Play activity",null,[null,null,"/store/myplayactivity"],null,null,"reviews",null,null,null,[164]],["Offers",null,[null,null,"/store/account/rewards"],null,null,"redeem",null,null,null,[165]],["Play Pass",null,[null,null,"/store/pass/getstarted"],null,null,null,[null,"\u003csvg width\u003d\"12\" height\u003d\"18\" </w:t>
      </w:r>
      <w:proofErr w:type="spellStart"/>
      <w:r>
        <w:t>viewBox</w:t>
      </w:r>
      <w:proofErr w:type="spellEnd"/>
      <w:r>
        <w:t xml:space="preserve">\u003d\"0 0 12 18\" fill\u003d\"none\" </w:t>
      </w:r>
      <w:proofErr w:type="spellStart"/>
      <w:r>
        <w:t>xmlns</w:t>
      </w:r>
      <w:proofErr w:type="spellEnd"/>
      <w:r>
        <w:t>\u003d\"http://www.w3.org/2000/</w:t>
      </w:r>
      <w:proofErr w:type="spellStart"/>
      <w:r>
        <w:t>svg</w:t>
      </w:r>
      <w:proofErr w:type="spellEnd"/>
      <w:r>
        <w:t>\"\u003e\u003cpath fill-rule\u003d\"</w:t>
      </w:r>
      <w:proofErr w:type="spellStart"/>
      <w:r>
        <w:t>evenodd</w:t>
      </w:r>
      <w:proofErr w:type="spellEnd"/>
      <w:r>
        <w:t>\" clip-rule\u003d\"</w:t>
      </w:r>
      <w:proofErr w:type="spellStart"/>
      <w:r>
        <w:t>evenodd</w:t>
      </w:r>
      <w:proofErr w:type="spellEnd"/>
      <w:r>
        <w:t xml:space="preserve">\" d\u003d\"M8.88699 15.6667H9.33366C9.79283 15.6667 10.167 15.2933 10.167 14.8333V3.16666C10.167 2.7075 9.79283 2.33333 9.33366 2.33333H8.88699C8.68366 3.745 7.46616 4.83333 6.00033 4.83333C4.53283 4.83333 3.31533 3.745 3.11283 2.33333H2.66699C2.20699 2.33333 1.83366 2.7075 1.83366 3.16666V14.8333C1.83366 15.2933 2.20699 15.6667 2.66699 15.6667H3.11283C3.31616 14.255 4.53366 13.1667 6.00033 13.1667C7.46699 13.1667 8.68449 14.255 8.88699 15.6667M8.08449 17.3333C7.62366 17.3333 7.25116 16.9608 7.25116 16.5V16.0833C7.25033 15.3942 6.68949 14.8333 6.00033 14.8333C5.31033 14.8333 4.75033 15.3942 4.75033 16.0833L4.74949 16.5008C4.74949 16.9608 4.37616 17.3333 3.91616 17.3333H2.66699C1.28783 17.3333 0.166992 16.2117 0.166992 14.8333V3.16666C0.166992 1.78833 1.28783 0.666664 2.66699 0.666664H3.91616C4.37616 0.666664 4.74949 1.04 4.74949 1.5V1.91666C4.75033 2.60583 5.31033 3.16666 6.00033 3.16666C6.68949 3.16666 7.25033 2.60583 7.25033 1.91666L7.25116 1.49833C7.25199 1.03833 7.62449 0.666664 8.08449 0.666664H9.33366C10.712 0.666664 11.8337 1.78833 11.8337 3.16666V14.8333C11.8337 16.2117 10.712 17.3333 9.33366 17.3333H8.08449Z\" fill\u003d\"#5F6368\"/\u003e\u003c/svg\u003e"],null,null,[4184]],["Play Points",null,[null,null,"/store/points"],null,0,null,[null,"\u003csvg width\u003d\"20\" height\u003d\"20\" </w:t>
      </w:r>
      <w:proofErr w:type="spellStart"/>
      <w:r>
        <w:t>viewBox</w:t>
      </w:r>
      <w:proofErr w:type="spellEnd"/>
      <w:r>
        <w:t xml:space="preserve">\u003d\"0 0 20 20\" </w:t>
      </w:r>
      <w:proofErr w:type="spellStart"/>
      <w:r>
        <w:t>xmlns</w:t>
      </w:r>
      <w:proofErr w:type="spellEnd"/>
      <w:r>
        <w:t>\u003d\"http://www.w3.org/2000/</w:t>
      </w:r>
      <w:proofErr w:type="spellStart"/>
      <w:r>
        <w:t>svg</w:t>
      </w:r>
      <w:proofErr w:type="spellEnd"/>
      <w:r>
        <w:t>\"\u003e\u003cpath fill-rule\u003d\"</w:t>
      </w:r>
      <w:proofErr w:type="spellStart"/>
      <w:r>
        <w:t>evenodd</w:t>
      </w:r>
      <w:proofErr w:type="spellEnd"/>
      <w:r>
        <w:t>\" clip-rule\u003d\"</w:t>
      </w:r>
      <w:proofErr w:type="spellStart"/>
      <w:r>
        <w:t>evenodd</w:t>
      </w:r>
      <w:proofErr w:type="spellEnd"/>
      <w:r>
        <w:t xml:space="preserve">\" d\u003d\"M17.0832 11.1667C17.7498 10.5 17.7498 9.41666 17.0832 8.83332L12.3332 4.08332L11.1665 2.91666C10.4998 2.24999 9.4165 2.24999 8.83317 2.91666L2.9165 8.83332C2.24984 9.49999 2.24984 10.5833 2.9165 11.1667L8.83317 17.0833C9.49984 17.75 10.5832 17.75 11.1665 17.0833L17.0832 11.1667ZM9.99984 15.9167L4.08317 9.99999L9.99984 4.08332L15.9165 9.99999L9.99984 15.9167ZM9.99984 7.66666L12.3332 9.99999L9.99984 12.3333L7.6665 9.99999L9.99984 7.66666Z\"/\u003e\u003cmask id\u003d\"playPointsIcon-mask0\" mask-type\u003d\"alpha\" </w:t>
      </w:r>
      <w:proofErr w:type="spellStart"/>
      <w:r>
        <w:t>maskUnits</w:t>
      </w:r>
      <w:proofErr w:type="spellEnd"/>
      <w:r>
        <w:t>\u003d\"</w:t>
      </w:r>
      <w:proofErr w:type="spellStart"/>
      <w:r>
        <w:t>userSpaceOnUse</w:t>
      </w:r>
      <w:proofErr w:type="spellEnd"/>
      <w:r>
        <w:t>\" x\u003d\"2\" y\u003d\"2\" width\u003d\"16\" height\u003d\"16\"\u003e\u003cpath fill-rule\u003d\"</w:t>
      </w:r>
      <w:proofErr w:type="spellStart"/>
      <w:r>
        <w:t>evenodd</w:t>
      </w:r>
      <w:proofErr w:type="spellEnd"/>
      <w:r>
        <w:t>\" clip-rule\u003d\"</w:t>
      </w:r>
      <w:proofErr w:type="spellStart"/>
      <w:r>
        <w:t>evenodd</w:t>
      </w:r>
      <w:proofErr w:type="spellEnd"/>
      <w:r>
        <w:t>\" d\u003d\"M17.0832 11.1667C17.7498 10.5 17.7498 9.41666 17.0832 8.83332L12.3332 4.08332L11.1665 2.91666C10.4998 2.24999 9.4165 2.24999 8.83317 2.91666L2.9165 8.83332C2.24984 9.49999 2.24984 10.5833 2.9165 11.1667L8.83317 17.0833C9.49984 17.75 10.5832 17.75 11.1665 17.0833L17.0832 11.1667ZM9.99984 15.9167L4.08317 9.99999L9.99984 4.08332L15.9165 9.99999L9.99984 15.9167ZM9.99984 7.66666L12.3332 9.99999L9.99984 12.3333L7.6665 9.99999L9.99984 7.66666Z\"/\u003e\u003c/mask\u003e\u003cg mask\u003d\"</w:t>
      </w:r>
      <w:proofErr w:type="spellStart"/>
      <w:r>
        <w:t>url</w:t>
      </w:r>
      <w:proofErr w:type="spellEnd"/>
      <w:r>
        <w:t xml:space="preserve">(#playPointsIcon-mask0)\"\u003e\u003crect width\u003d\"20\" height\u003d\"20\"/\u003e\u003c/g\u003e\u003c/svg\u003e"],true,null,[153]],["Family",null,[null,null,"/store/account/family"],null,null,"family_home",null,null,null,[4181]]]],[[["Settings",null,[null,null,"/settings"],null,null,"settings"]]],[[["Switch account",null,[null,null,"https://accounts.google.com/AccountChooser?service\u003dgoogleplay"],null,null,"switch_account",null,null,true],["Sign out",null,[null,null,"https://accounts.google.com/Logout?service\u003dgoogleplay"],null,null,"logout",null,null,true]]]]],null,["Boaty McBoatface","boaty.Optional[834339802130]@example.com",[null,null,"https://dev2-lighthouse.sandbox.google.com/image/-0WLBjpcpKXs/AAAAAAAAAAI/AAAAAAAAABA/LDootBMwzFA/photo.jpg"],[[null,null,"https://myaccount.google.com/"],"Manage your Google Account"]]], </w:t>
      </w:r>
      <w:proofErr w:type="spellStart"/>
      <w:r>
        <w:t>sideChannel</w:t>
      </w:r>
      <w:proofErr w:type="spellEnd"/>
      <w:r>
        <w:t>: {}});&lt;/script&gt;&lt;script id="</w:t>
      </w:r>
      <w:proofErr w:type="spellStart"/>
      <w:r>
        <w:t>wiz_jd</w:t>
      </w:r>
      <w:proofErr w:type="spellEnd"/>
      <w:r>
        <w:t>" nonce=""&gt;if (window['_</w:t>
      </w:r>
      <w:proofErr w:type="spellStart"/>
      <w:r>
        <w:t>wjdc</w:t>
      </w:r>
      <w:proofErr w:type="spellEnd"/>
      <w:r>
        <w:t>']) {</w:t>
      </w:r>
      <w:proofErr w:type="spellStart"/>
      <w:r>
        <w:t>const</w:t>
      </w:r>
      <w:proofErr w:type="spellEnd"/>
      <w:r>
        <w:t xml:space="preserve"> </w:t>
      </w:r>
      <w:proofErr w:type="spellStart"/>
      <w:r>
        <w:t>wjd</w:t>
      </w:r>
      <w:proofErr w:type="spellEnd"/>
      <w:r>
        <w:t xml:space="preserve"> = {}; window['_</w:t>
      </w:r>
      <w:proofErr w:type="spellStart"/>
      <w:r>
        <w:t>wjdc</w:t>
      </w:r>
      <w:proofErr w:type="spellEnd"/>
      <w:r>
        <w:t>'](</w:t>
      </w:r>
      <w:proofErr w:type="spellStart"/>
      <w:r>
        <w:t>wjd</w:t>
      </w:r>
      <w:proofErr w:type="spellEnd"/>
      <w:r>
        <w:t>); delete window['_</w:t>
      </w:r>
      <w:proofErr w:type="spellStart"/>
      <w:r>
        <w:t>wjdc</w:t>
      </w:r>
      <w:proofErr w:type="spellEnd"/>
      <w:r>
        <w:t>'];}&lt;/script&gt;&lt;script aria-hidden="true" id="WIZ-footer" nonce=""&gt;</w:t>
      </w:r>
      <w:proofErr w:type="spellStart"/>
      <w:r>
        <w:t>window.wiz_progress</w:t>
      </w:r>
      <w:proofErr w:type="spellEnd"/>
      <w:r>
        <w:t>&amp;&amp;</w:t>
      </w:r>
      <w:proofErr w:type="spellStart"/>
      <w:r>
        <w:t>window.wiz_progress</w:t>
      </w:r>
      <w:proofErr w:type="spellEnd"/>
      <w:r>
        <w:t xml:space="preserve">(); </w:t>
      </w:r>
      <w:proofErr w:type="spellStart"/>
      <w:r>
        <w:t>window.stopScanForCss</w:t>
      </w:r>
      <w:proofErr w:type="spellEnd"/>
      <w:r>
        <w:t>&amp;&amp;</w:t>
      </w:r>
      <w:proofErr w:type="spellStart"/>
      <w:r>
        <w:t>window.stopScanForCss</w:t>
      </w:r>
      <w:proofErr w:type="spellEnd"/>
      <w:r>
        <w:t xml:space="preserve">(); </w:t>
      </w:r>
      <w:proofErr w:type="spellStart"/>
      <w:r>
        <w:t>ccTick</w:t>
      </w:r>
      <w:proofErr w:type="spellEnd"/>
      <w:r>
        <w:t>('</w:t>
      </w:r>
      <w:proofErr w:type="spellStart"/>
      <w:r>
        <w:t>bl</w:t>
      </w:r>
      <w:proofErr w:type="spellEnd"/>
      <w:r>
        <w:t xml:space="preserve">');&lt;/script&gt;&lt;script </w:t>
      </w:r>
      <w:proofErr w:type="spellStart"/>
      <w:r>
        <w:t>src</w:t>
      </w:r>
      <w:proofErr w:type="spellEnd"/>
      <w:r>
        <w:t>="//www.google.com/tools/feedback/chat_load.js" nonce=""&gt;&lt;/script&gt;&lt;div id="</w:t>
      </w:r>
      <w:proofErr w:type="spellStart"/>
      <w:r>
        <w:t>wBcokc</w:t>
      </w:r>
      <w:proofErr w:type="spellEnd"/>
      <w:r>
        <w:t>" class="qlYO9b" style="opacity: 1;"&gt;&lt;span id="X3SwIb" class="Gq7XXc"&gt;Authentication preference saved.&lt;/span&gt;&lt;/div&gt;&lt;div&gt;&lt;div class="</w:t>
      </w:r>
      <w:proofErr w:type="spellStart"/>
      <w:r>
        <w:t>grecaptcha</w:t>
      </w:r>
      <w:proofErr w:type="spellEnd"/>
      <w:r>
        <w:t>-badge" data-style="</w:t>
      </w:r>
      <w:proofErr w:type="spellStart"/>
      <w:r>
        <w:t>bottomright</w:t>
      </w:r>
      <w:proofErr w:type="spellEnd"/>
      <w:r>
        <w:t xml:space="preserve">" style="width: 256px; height: 60px; display: none; transition: right 0.3s ease 0s; position: fixed; bottom: 14px; right: -186px; box-shadow: gray 0px </w:t>
      </w:r>
      <w:proofErr w:type="spellStart"/>
      <w:r>
        <w:t>0px</w:t>
      </w:r>
      <w:proofErr w:type="spellEnd"/>
      <w:r>
        <w:t xml:space="preserve"> 5px; border-radius: 2px; overflow: hidden;"&gt;&lt;div class="</w:t>
      </w:r>
      <w:proofErr w:type="spellStart"/>
      <w:r>
        <w:t>grecaptcha</w:t>
      </w:r>
      <w:proofErr w:type="spellEnd"/>
      <w:r>
        <w:t>-logo"&gt;&lt;iframe title="</w:t>
      </w:r>
      <w:proofErr w:type="spellStart"/>
      <w:r>
        <w:t>reCAPTCHA</w:t>
      </w:r>
      <w:proofErr w:type="spellEnd"/>
      <w:r>
        <w:t xml:space="preserve">" width="256" height="60" role="presentation" name="a-l24dp0d132y2" </w:t>
      </w:r>
      <w:proofErr w:type="spellStart"/>
      <w:r>
        <w:t>frameborder</w:t>
      </w:r>
      <w:proofErr w:type="spellEnd"/>
      <w:r>
        <w:t>="0" scrolling="no" sandbox="allow-forms allow-popups allow-same-origin allow-scripts allow-top-navigation allow-modals allow-popups-to-escape-sandbox allow-storage-access-by-user-activation" src="https://www.google.com/recaptcha/api2/anchor?ar=1&amp;amp;k=6LcA2tEZAAAAAJj7FTYTF9cZ4NL3ShgBCBfkWov0&amp;amp;co=aHR0cHM6Ly9wbGF5Lmdvb2dsZS5jb206NDQz&amp;amp;hl=en&amp;amp;v=x5WWoE57Fv0d6ATKsLDIAKnt&amp;amp;size=invisible&amp;amp;cb=51c2f9vq59sw"&gt;&lt;/iframe&gt;&lt;/div&gt;&lt;div class="</w:t>
      </w:r>
      <w:proofErr w:type="spellStart"/>
      <w:r>
        <w:t>grecaptcha</w:t>
      </w:r>
      <w:proofErr w:type="spellEnd"/>
      <w:r>
        <w:t>-error"&gt;&lt;/div&gt;&lt;</w:t>
      </w:r>
      <w:proofErr w:type="spellStart"/>
      <w:r>
        <w:t>textarea</w:t>
      </w:r>
      <w:proofErr w:type="spellEnd"/>
      <w:r>
        <w:t xml:space="preserve"> id="g-recaptcha-response-100000" name="g-</w:t>
      </w:r>
      <w:proofErr w:type="spellStart"/>
      <w:r>
        <w:t>recaptcha</w:t>
      </w:r>
      <w:proofErr w:type="spellEnd"/>
      <w:r>
        <w:t>-response" class="g-</w:t>
      </w:r>
      <w:proofErr w:type="spellStart"/>
      <w:r>
        <w:t>recaptcha</w:t>
      </w:r>
      <w:proofErr w:type="spellEnd"/>
      <w:r>
        <w:t xml:space="preserve">-response" style="width: 250px; height: 40px; border: 1px solid </w:t>
      </w:r>
      <w:proofErr w:type="spellStart"/>
      <w:r>
        <w:t>rgb</w:t>
      </w:r>
      <w:proofErr w:type="spellEnd"/>
      <w:r>
        <w:t>(193, 193, 193); margin: 10px 25px; padding: 0px; resize: none; display: none;"&gt;&lt;/</w:t>
      </w:r>
      <w:proofErr w:type="spellStart"/>
      <w:r>
        <w:t>textarea</w:t>
      </w:r>
      <w:proofErr w:type="spellEnd"/>
      <w:r>
        <w:t>&gt;&lt;/div&gt;&lt;iframe style="display: none;"&gt;&lt;/iframe&gt;&lt;/div&gt;&lt;div id="roster-for-Google-Help" style="display: none;"&gt;&lt;/div&gt;&lt;/body&gt;&lt;/html&gt;</w:t>
      </w:r>
    </w:p>
    <w:sdt>
      <w:sdtPr>
        <w:id w:val="-254444284"/>
        <w:placeholder>
          <w:docPart w:val="B862C34E127F684A8855E1235880FFF6"/>
        </w:placeholder>
        <w:temporary/>
        <w:showingPlcHdr/>
        <w15:appearance w15:val="hidden"/>
        <w:text/>
      </w:sdtPr>
      <w:sdtContent>
        <w:p w14:paraId="7D035652" w14:textId="77777777" w:rsidR="00716A5B" w:rsidRDefault="00000000">
          <w:pPr>
            <w:pStyle w:val="Quote"/>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sdtContent>
    </w:sdt>
    <w:p w14:paraId="04138AFE" w14:textId="77777777" w:rsidR="00716A5B" w:rsidRDefault="00000000">
      <w:pPr>
        <w:pStyle w:val="NoSpacing"/>
      </w:pPr>
      <w:r>
        <w:t>Table 1</w:t>
      </w:r>
    </w:p>
    <w:sdt>
      <w:sdtPr>
        <w:id w:val="1411429294"/>
        <w:placeholder>
          <w:docPart w:val="83EDEC79DDC76640BEC1916B5D84C81A"/>
        </w:placeholder>
        <w:temporary/>
        <w:showingPlcHdr/>
        <w15:appearance w15:val="hidden"/>
        <w:text/>
      </w:sdtPr>
      <w:sdtContent>
        <w:p w14:paraId="7CC7E7D8" w14:textId="77777777" w:rsidR="00716A5B" w:rsidRDefault="00000000">
          <w:pPr>
            <w:pStyle w:val="TableTitle"/>
          </w:pPr>
          <w:r>
            <w:t>[This sample table is formatted to follow MLA guidelines.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716A5B" w14:paraId="02D3F924" w14:textId="77777777" w:rsidTr="00716A5B">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1C1644CE" w14:textId="77777777" w:rsidR="00716A5B" w:rsidRDefault="00716A5B">
            <w:pPr>
              <w:pStyle w:val="NoSpacing"/>
            </w:pPr>
          </w:p>
        </w:tc>
        <w:sdt>
          <w:sdtPr>
            <w:id w:val="1278911385"/>
            <w:placeholder>
              <w:docPart w:val="30437F9FDD0ED243880A0E14C6149ED5"/>
            </w:placeholder>
            <w:temporary/>
            <w:showingPlcHdr/>
            <w15:appearance w15:val="hidden"/>
            <w:text/>
          </w:sdtPr>
          <w:sdtContent>
            <w:tc>
              <w:tcPr>
                <w:tcW w:w="2337" w:type="dxa"/>
                <w:vAlign w:val="bottom"/>
              </w:tcPr>
              <w:p w14:paraId="1D5A4591" w14:textId="77777777" w:rsidR="00716A5B" w:rsidRDefault="00000000">
                <w:pPr>
                  <w:pStyle w:val="NoSpacing"/>
                </w:pPr>
                <w:r>
                  <w:t>Column Heading</w:t>
                </w:r>
              </w:p>
            </w:tc>
          </w:sdtContent>
        </w:sdt>
        <w:sdt>
          <w:sdtPr>
            <w:id w:val="2088412664"/>
            <w:placeholder>
              <w:docPart w:val="61404E23B552F147907AE98C4F6E0B8C"/>
            </w:placeholder>
            <w:temporary/>
            <w:showingPlcHdr/>
            <w15:appearance w15:val="hidden"/>
            <w:text/>
          </w:sdtPr>
          <w:sdtContent>
            <w:tc>
              <w:tcPr>
                <w:tcW w:w="2338" w:type="dxa"/>
                <w:vAlign w:val="bottom"/>
              </w:tcPr>
              <w:p w14:paraId="2B2B7E07" w14:textId="77777777" w:rsidR="00716A5B" w:rsidRDefault="00000000">
                <w:pPr>
                  <w:pStyle w:val="NoSpacing"/>
                </w:pPr>
                <w:r>
                  <w:t>Column Heading</w:t>
                </w:r>
              </w:p>
            </w:tc>
          </w:sdtContent>
        </w:sdt>
        <w:sdt>
          <w:sdtPr>
            <w:id w:val="2102901933"/>
            <w:placeholder>
              <w:docPart w:val="748AA0CA63BA144881A3FC5E5533383A"/>
            </w:placeholder>
            <w:temporary/>
            <w:showingPlcHdr/>
            <w15:appearance w15:val="hidden"/>
            <w:text/>
          </w:sdtPr>
          <w:sdtContent>
            <w:tc>
              <w:tcPr>
                <w:tcW w:w="2338" w:type="dxa"/>
                <w:vAlign w:val="bottom"/>
              </w:tcPr>
              <w:p w14:paraId="3E8EAEC8" w14:textId="77777777" w:rsidR="00716A5B" w:rsidRDefault="00000000">
                <w:pPr>
                  <w:pStyle w:val="NoSpacing"/>
                </w:pPr>
                <w:r>
                  <w:t>Column Heading</w:t>
                </w:r>
              </w:p>
            </w:tc>
          </w:sdtContent>
        </w:sdt>
      </w:tr>
      <w:tr w:rsidR="00716A5B" w14:paraId="7BC47F30" w14:textId="77777777" w:rsidTr="00716A5B">
        <w:sdt>
          <w:sdtPr>
            <w:id w:val="-1722970152"/>
            <w:placeholder>
              <w:docPart w:val="0B3DE9C55604AE4186672CFC294C944F"/>
            </w:placeholder>
            <w:temporary/>
            <w:showingPlcHdr/>
            <w15:appearance w15:val="hidden"/>
            <w:text/>
          </w:sdtPr>
          <w:sdtContent>
            <w:tc>
              <w:tcPr>
                <w:tcW w:w="2337" w:type="dxa"/>
              </w:tcPr>
              <w:p w14:paraId="19097C53" w14:textId="77777777" w:rsidR="00716A5B" w:rsidRDefault="00000000">
                <w:pPr>
                  <w:pStyle w:val="NoSpacing"/>
                </w:pPr>
                <w:r>
                  <w:t>Row Heading</w:t>
                </w:r>
              </w:p>
            </w:tc>
          </w:sdtContent>
        </w:sdt>
        <w:tc>
          <w:tcPr>
            <w:tcW w:w="2337" w:type="dxa"/>
          </w:tcPr>
          <w:p w14:paraId="1BF33002" w14:textId="77777777" w:rsidR="00716A5B" w:rsidRDefault="00716A5B">
            <w:pPr>
              <w:pStyle w:val="NoSpacing"/>
            </w:pPr>
          </w:p>
        </w:tc>
        <w:tc>
          <w:tcPr>
            <w:tcW w:w="2338" w:type="dxa"/>
          </w:tcPr>
          <w:p w14:paraId="5B857B84" w14:textId="77777777" w:rsidR="00716A5B" w:rsidRDefault="00716A5B">
            <w:pPr>
              <w:pStyle w:val="NoSpacing"/>
            </w:pPr>
          </w:p>
        </w:tc>
        <w:tc>
          <w:tcPr>
            <w:tcW w:w="2338" w:type="dxa"/>
          </w:tcPr>
          <w:p w14:paraId="2AE05909" w14:textId="77777777" w:rsidR="00716A5B" w:rsidRDefault="00716A5B">
            <w:pPr>
              <w:pStyle w:val="NoSpacing"/>
            </w:pPr>
          </w:p>
        </w:tc>
      </w:tr>
      <w:tr w:rsidR="00716A5B" w14:paraId="410DBD43" w14:textId="77777777" w:rsidTr="00716A5B">
        <w:sdt>
          <w:sdtPr>
            <w:id w:val="-1318731175"/>
            <w:placeholder>
              <w:docPart w:val="7CED94EE7ABF394EB626F81793233F01"/>
            </w:placeholder>
            <w:temporary/>
            <w:showingPlcHdr/>
            <w15:appearance w15:val="hidden"/>
            <w:text/>
          </w:sdtPr>
          <w:sdtContent>
            <w:tc>
              <w:tcPr>
                <w:tcW w:w="2337" w:type="dxa"/>
              </w:tcPr>
              <w:p w14:paraId="3C505B3C" w14:textId="77777777" w:rsidR="00716A5B" w:rsidRDefault="00000000">
                <w:pPr>
                  <w:pStyle w:val="NoSpacing"/>
                </w:pPr>
                <w:r>
                  <w:t>Row Heading</w:t>
                </w:r>
              </w:p>
            </w:tc>
          </w:sdtContent>
        </w:sdt>
        <w:tc>
          <w:tcPr>
            <w:tcW w:w="2337" w:type="dxa"/>
          </w:tcPr>
          <w:p w14:paraId="71C8DDF1" w14:textId="77777777" w:rsidR="00716A5B" w:rsidRDefault="00716A5B">
            <w:pPr>
              <w:pStyle w:val="NoSpacing"/>
            </w:pPr>
          </w:p>
        </w:tc>
        <w:tc>
          <w:tcPr>
            <w:tcW w:w="2338" w:type="dxa"/>
          </w:tcPr>
          <w:p w14:paraId="41F75BE4" w14:textId="77777777" w:rsidR="00716A5B" w:rsidRDefault="00716A5B">
            <w:pPr>
              <w:pStyle w:val="NoSpacing"/>
            </w:pPr>
          </w:p>
        </w:tc>
        <w:tc>
          <w:tcPr>
            <w:tcW w:w="2338" w:type="dxa"/>
          </w:tcPr>
          <w:p w14:paraId="498CFE8A" w14:textId="77777777" w:rsidR="00716A5B" w:rsidRDefault="00716A5B">
            <w:pPr>
              <w:pStyle w:val="NoSpacing"/>
            </w:pPr>
          </w:p>
        </w:tc>
      </w:tr>
      <w:tr w:rsidR="00716A5B" w14:paraId="61903863" w14:textId="77777777" w:rsidTr="00716A5B">
        <w:sdt>
          <w:sdtPr>
            <w:id w:val="725190626"/>
            <w:placeholder>
              <w:docPart w:val="D417408AFC35BE4D907A4DD397456830"/>
            </w:placeholder>
            <w:temporary/>
            <w:showingPlcHdr/>
            <w15:appearance w15:val="hidden"/>
            <w:text/>
          </w:sdtPr>
          <w:sdtContent>
            <w:tc>
              <w:tcPr>
                <w:tcW w:w="2337" w:type="dxa"/>
              </w:tcPr>
              <w:p w14:paraId="472297F8" w14:textId="77777777" w:rsidR="00716A5B" w:rsidRDefault="00000000">
                <w:pPr>
                  <w:pStyle w:val="NoSpacing"/>
                </w:pPr>
                <w:r>
                  <w:t>Row Heading</w:t>
                </w:r>
              </w:p>
            </w:tc>
          </w:sdtContent>
        </w:sdt>
        <w:tc>
          <w:tcPr>
            <w:tcW w:w="2337" w:type="dxa"/>
          </w:tcPr>
          <w:p w14:paraId="152CDCC3" w14:textId="77777777" w:rsidR="00716A5B" w:rsidRDefault="00716A5B">
            <w:pPr>
              <w:pStyle w:val="NoSpacing"/>
            </w:pPr>
          </w:p>
        </w:tc>
        <w:tc>
          <w:tcPr>
            <w:tcW w:w="2338" w:type="dxa"/>
          </w:tcPr>
          <w:p w14:paraId="751DEC3E" w14:textId="77777777" w:rsidR="00716A5B" w:rsidRDefault="00716A5B">
            <w:pPr>
              <w:pStyle w:val="NoSpacing"/>
            </w:pPr>
          </w:p>
        </w:tc>
        <w:tc>
          <w:tcPr>
            <w:tcW w:w="2338" w:type="dxa"/>
          </w:tcPr>
          <w:p w14:paraId="17FD0AB3" w14:textId="77777777" w:rsidR="00716A5B" w:rsidRDefault="00716A5B">
            <w:pPr>
              <w:pStyle w:val="NoSpacing"/>
            </w:pPr>
          </w:p>
        </w:tc>
      </w:tr>
    </w:tbl>
    <w:p w14:paraId="74D0131D" w14:textId="77777777" w:rsidR="00716A5B" w:rsidRDefault="00000000">
      <w:pPr>
        <w:pStyle w:val="TableSource"/>
      </w:pPr>
      <w:r>
        <w:t xml:space="preserve">Source: </w:t>
      </w:r>
      <w:sdt>
        <w:sdtPr>
          <w:id w:val="781998742"/>
          <w:placeholder>
            <w:docPart w:val="B17D9B4E30D8364C82DE2B85FD01A071"/>
          </w:placeholder>
          <w:temporary/>
          <w:showingPlcHdr/>
          <w15:appearance w15:val="hidden"/>
          <w:text/>
        </w:sdtPr>
        <w:sdtContent>
          <w:r>
            <w:t>[This source text uses a style named Table Source.]</w:t>
          </w:r>
        </w:sdtContent>
      </w:sdt>
    </w:p>
    <w:p w14:paraId="6D7A47FA" w14:textId="77777777" w:rsidR="00716A5B" w:rsidRDefault="00000000">
      <w:pPr>
        <w:pStyle w:val="TableNote"/>
      </w:pPr>
      <w:sdt>
        <w:sdtPr>
          <w:id w:val="210009340"/>
          <w:placeholder>
            <w:docPart w:val="99897FCFF452044FBA516BECB28DA627"/>
          </w:placeholder>
          <w:temporary/>
          <w:showingPlcHdr/>
          <w15:appearance w15:val="hidden"/>
          <w:text/>
        </w:sdtPr>
        <w:sdtContent>
          <w:r>
            <w:t>[This note text uses a style named Table Note. Table notes use a lowercase letter instead of Arabic numerals to differentiate them from the notes to body content.]</w:t>
          </w:r>
        </w:sdtContent>
      </w:sdt>
    </w:p>
    <w:p w14:paraId="0728392F" w14:textId="77777777" w:rsidR="00716A5B" w:rsidRDefault="00000000">
      <w:pPr>
        <w:pStyle w:val="NoSpacing"/>
      </w:pPr>
      <w:r>
        <w:rPr>
          <w:noProof/>
          <w:lang w:eastAsia="en-US"/>
        </w:rPr>
        <w:drawing>
          <wp:inline distT="0" distB="0" distL="0" distR="0" wp14:anchorId="59151782" wp14:editId="1933AE6B">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2D268130" w14:textId="77777777" w:rsidR="00716A5B" w:rsidRDefault="00000000">
      <w:pPr>
        <w:pStyle w:val="NoSpacing"/>
      </w:pPr>
      <w:r>
        <w:t xml:space="preserve">Fig. 1. </w:t>
      </w:r>
      <w:sdt>
        <w:sdtPr>
          <w:id w:val="1704364104"/>
          <w:placeholder>
            <w:docPart w:val="3679241437B78D458425014F67F524A1"/>
          </w:placeholder>
          <w:temporary/>
          <w:showingPlcHdr/>
          <w15:appearance w15:val="hidden"/>
          <w:text/>
        </w:sdtPr>
        <w:sdtContent>
          <w:r>
            <w:t>[This figure caption uses the No Indent style. Label figures with the abbreviation “Fig.” and a figure number.]</w:t>
          </w:r>
        </w:sdtContent>
      </w:sdt>
    </w:p>
    <w:p w14:paraId="3936E25C" w14:textId="77777777" w:rsidR="00716A5B" w:rsidRDefault="00000000">
      <w:sdt>
        <w:sdtPr>
          <w:id w:val="1741598655"/>
          <w:placeholder>
            <w:docPart w:val="843F5439E038C0498AEE6902AB205DBA"/>
          </w:placeholder>
          <w:temporary/>
          <w:showingPlcHdr/>
          <w15:appearance w15:val="hidden"/>
          <w:text/>
        </w:sdtPr>
        <w:sdtContent>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sdtContent>
      </w:sdt>
      <w:r>
        <w:t xml:space="preserve"> </w:t>
      </w:r>
      <w:sdt>
        <w:sdtPr>
          <w:id w:val="1005407627"/>
          <w:placeholder>
            <w:docPart w:val="A6BDE6305F003A4A922FA79FE91B35C4"/>
          </w:placeholder>
          <w:temporary/>
          <w:showingPlcHdr/>
          <w15:appearance w15:val="hidden"/>
          <w:text/>
        </w:sdtPr>
        <w:sdtContent>
          <w:r>
            <w:t>(AuthorLastName Pages)</w:t>
          </w:r>
        </w:sdtContent>
      </w:sdt>
    </w:p>
    <w:p w14:paraId="0996A7AF" w14:textId="77777777" w:rsidR="00716A5B" w:rsidRDefault="00000000">
      <w:sdt>
        <w:sdtPr>
          <w:id w:val="709383549"/>
          <w:placeholder>
            <w:docPart w:val="9DA035A883C1014FBE7424B9B6E553A4"/>
          </w:placeholder>
          <w:temporary/>
          <w:showingPlcHdr/>
          <w15:appearance w15:val="hidden"/>
          <w:text/>
        </w:sdtPr>
        <w:sdtContent>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sdtContent>
      </w:sdt>
    </w:p>
    <w:p w14:paraId="73ABAA41" w14:textId="77777777" w:rsidR="00716A5B" w:rsidRDefault="00000000">
      <w:r>
        <w:t xml:space="preserve">For additional guidance on formatting your research paper, consult </w:t>
      </w:r>
      <w:r>
        <w:rPr>
          <w:rStyle w:val="Emphasis"/>
        </w:rPr>
        <w:t>MLA 7th Edition</w:t>
      </w:r>
      <w:r>
        <w:t xml:space="preserve"> as well as your instructor.</w:t>
      </w:r>
    </w:p>
    <w:p w14:paraId="1BAF7CF9" w14:textId="77777777" w:rsidR="00716A5B" w:rsidRDefault="00000000">
      <w:pPr>
        <w:pStyle w:val="SectionTitle"/>
      </w:pPr>
      <w:r>
        <w:t>Works Cited</w:t>
      </w:r>
    </w:p>
    <w:sdt>
      <w:sdtPr>
        <w:id w:val="444585968"/>
        <w:placeholder>
          <w:docPart w:val="5B3988556E96B949A61EEBDB52C6855A"/>
        </w:placeholder>
        <w:temporary/>
        <w:showingPlcHdr/>
        <w15:appearance w15:val="hidden"/>
        <w:text/>
      </w:sdtPr>
      <w:sdtContent>
        <w:p w14:paraId="365A0B96" w14:textId="77777777" w:rsidR="00716A5B"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377B5CFF" w14:textId="77777777" w:rsidR="00716A5B" w:rsidRDefault="00000000">
          <w:r>
            <w:rPr>
              <w:noProof/>
            </w:rPr>
            <w:t xml:space="preserve">LastName, First, Middle. "Article Title." </w:t>
          </w:r>
          <w:r>
            <w:rPr>
              <w:i/>
              <w:iCs/>
              <w:noProof/>
            </w:rPr>
            <w:t>Journal Title</w:t>
          </w:r>
          <w:r>
            <w:rPr>
              <w:noProof/>
            </w:rPr>
            <w:t xml:space="preserve"> (Year): Pages From - To. Print.</w:t>
          </w:r>
        </w:p>
      </w:sdtContent>
    </w:sdt>
    <w:p w14:paraId="12AB84DF" w14:textId="77777777" w:rsidR="00716A5B" w:rsidRDefault="00716A5B"/>
    <w:sectPr w:rsidR="00716A5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D369" w14:textId="77777777" w:rsidR="00E208FF" w:rsidRDefault="00E208FF">
      <w:pPr>
        <w:spacing w:line="240" w:lineRule="auto"/>
      </w:pPr>
      <w:r>
        <w:separator/>
      </w:r>
    </w:p>
  </w:endnote>
  <w:endnote w:type="continuationSeparator" w:id="0">
    <w:p w14:paraId="7B6A3AE1" w14:textId="77777777" w:rsidR="00E208FF" w:rsidRDefault="00E20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80F1" w14:textId="77777777" w:rsidR="00E208FF" w:rsidRDefault="00E208FF">
      <w:pPr>
        <w:spacing w:line="240" w:lineRule="auto"/>
      </w:pPr>
      <w:r>
        <w:separator/>
      </w:r>
    </w:p>
  </w:footnote>
  <w:footnote w:type="continuationSeparator" w:id="0">
    <w:p w14:paraId="78905CF8" w14:textId="77777777" w:rsidR="00E208FF" w:rsidRDefault="00E208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3C91" w14:textId="77777777" w:rsidR="00716A5B" w:rsidRDefault="00000000">
    <w:pPr>
      <w:pStyle w:val="Header"/>
    </w:pPr>
    <w:sdt>
      <w:sdtPr>
        <w:id w:val="1568531701"/>
        <w:placeholder>
          <w:docPart w:val="0B3DE9C55604AE4186672CFC294C944F"/>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8731" w14:textId="77777777" w:rsidR="00716A5B" w:rsidRDefault="00000000">
    <w:pPr>
      <w:pStyle w:val="Header"/>
    </w:pPr>
    <w:sdt>
      <w:sdtPr>
        <w:id w:val="-348181431"/>
        <w:placeholder>
          <w:docPart w:val="7CED94EE7ABF394EB626F81793233F01"/>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271596540">
    <w:abstractNumId w:val="9"/>
  </w:num>
  <w:num w:numId="2" w16cid:durableId="1251112692">
    <w:abstractNumId w:val="7"/>
  </w:num>
  <w:num w:numId="3" w16cid:durableId="1981155193">
    <w:abstractNumId w:val="6"/>
  </w:num>
  <w:num w:numId="4" w16cid:durableId="528302022">
    <w:abstractNumId w:val="5"/>
  </w:num>
  <w:num w:numId="5" w16cid:durableId="1605110786">
    <w:abstractNumId w:val="4"/>
  </w:num>
  <w:num w:numId="6" w16cid:durableId="1849521447">
    <w:abstractNumId w:val="8"/>
  </w:num>
  <w:num w:numId="7" w16cid:durableId="1886522155">
    <w:abstractNumId w:val="3"/>
  </w:num>
  <w:num w:numId="8" w16cid:durableId="849024228">
    <w:abstractNumId w:val="2"/>
  </w:num>
  <w:num w:numId="9" w16cid:durableId="1369180968">
    <w:abstractNumId w:val="1"/>
  </w:num>
  <w:num w:numId="10" w16cid:durableId="541791777">
    <w:abstractNumId w:val="0"/>
  </w:num>
  <w:num w:numId="11" w16cid:durableId="2061398586">
    <w:abstractNumId w:val="10"/>
  </w:num>
  <w:num w:numId="12" w16cid:durableId="1399281218">
    <w:abstractNumId w:val="11"/>
  </w:num>
  <w:num w:numId="13" w16cid:durableId="11419970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C1"/>
    <w:rsid w:val="00002FC1"/>
    <w:rsid w:val="00264645"/>
    <w:rsid w:val="00716A5B"/>
    <w:rsid w:val="00E20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02CCC"/>
  <w15:chartTrackingRefBased/>
  <w15:docId w15:val="{E39F6EB5-86EB-CB49-984D-62FAA54F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glossaryDocument" Target="glossary/document.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2.xml" /><Relationship Id="rId5" Type="http://schemas.openxmlformats.org/officeDocument/2006/relationships/settings" Target="settings.xml" /><Relationship Id="rId10" Type="http://schemas.openxmlformats.org/officeDocument/2006/relationships/header" Target="header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7B7A629A-0D70-B641-9328-24F56E815F8A%7dtf50002068.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93722A4F9B1E49BA84209E9406BCF9"/>
        <w:category>
          <w:name w:val="General"/>
          <w:gallery w:val="placeholder"/>
        </w:category>
        <w:types>
          <w:type w:val="bbPlcHdr"/>
        </w:types>
        <w:behaviors>
          <w:behavior w:val="content"/>
        </w:behaviors>
        <w:guid w:val="{EA032F92-BBA5-1E4D-B594-CEBB90D1394D}"/>
      </w:docPartPr>
      <w:docPartBody>
        <w:p w:rsidR="00000000" w:rsidRDefault="00000000">
          <w:pPr>
            <w:pStyle w:val="0393722A4F9B1E49BA84209E9406BCF9"/>
          </w:pPr>
          <w:r>
            <w:t>[Course Number]</w:t>
          </w:r>
        </w:p>
      </w:docPartBody>
    </w:docPart>
    <w:docPart>
      <w:docPartPr>
        <w:name w:val="9593C259540B8C459102205AA0EFA095"/>
        <w:category>
          <w:name w:val="General"/>
          <w:gallery w:val="placeholder"/>
        </w:category>
        <w:types>
          <w:type w:val="bbPlcHdr"/>
        </w:types>
        <w:behaviors>
          <w:behavior w:val="content"/>
        </w:behaviors>
        <w:guid w:val="{228897DE-F5F7-3A4A-BBEA-6BC80D33ED16}"/>
      </w:docPartPr>
      <w:docPartBody>
        <w:p w:rsidR="00000000" w:rsidRDefault="00000000">
          <w:pPr>
            <w:pStyle w:val="9593C259540B8C459102205AA0EFA095"/>
          </w:pPr>
          <w:r>
            <w:t>[Title]</w:t>
          </w:r>
        </w:p>
      </w:docPartBody>
    </w:docPart>
    <w:docPart>
      <w:docPartPr>
        <w:name w:val="94AB14ECD40B9A4EBDB30140E789D418"/>
        <w:category>
          <w:name w:val="General"/>
          <w:gallery w:val="placeholder"/>
        </w:category>
        <w:types>
          <w:type w:val="bbPlcHdr"/>
        </w:types>
        <w:behaviors>
          <w:behavior w:val="content"/>
        </w:behaviors>
        <w:guid w:val="{2F6175EB-9BA4-914F-9732-4D8E61858498}"/>
      </w:docPartPr>
      <w:docPartBody>
        <w:p w:rsidR="00000000" w:rsidRDefault="00000000">
          <w:pPr>
            <w:pStyle w:val="94AB14ECD40B9A4EBDB30140E789D418"/>
          </w:pPr>
          <w:r>
            <w:t>[Subtitle]</w:t>
          </w:r>
        </w:p>
      </w:docPartBody>
    </w:docPart>
    <w:docPart>
      <w:docPartPr>
        <w:name w:val="B862C34E127F684A8855E1235880FFF6"/>
        <w:category>
          <w:name w:val="General"/>
          <w:gallery w:val="placeholder"/>
        </w:category>
        <w:types>
          <w:type w:val="bbPlcHdr"/>
        </w:types>
        <w:behaviors>
          <w:behavior w:val="content"/>
        </w:behaviors>
        <w:guid w:val="{FEEB92F0-960E-7E4B-A909-71CCD8DD2A30}"/>
      </w:docPartPr>
      <w:docPartBody>
        <w:p w:rsidR="00000000" w:rsidRDefault="00000000">
          <w:pPr>
            <w:pStyle w:val="B862C34E127F684A8855E1235880FFF6"/>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docPartBody>
    </w:docPart>
    <w:docPart>
      <w:docPartPr>
        <w:name w:val="83EDEC79DDC76640BEC1916B5D84C81A"/>
        <w:category>
          <w:name w:val="General"/>
          <w:gallery w:val="placeholder"/>
        </w:category>
        <w:types>
          <w:type w:val="bbPlcHdr"/>
        </w:types>
        <w:behaviors>
          <w:behavior w:val="content"/>
        </w:behaviors>
        <w:guid w:val="{0050A9F1-0B7A-AD41-A1C2-E5D73A6E8A6B}"/>
      </w:docPartPr>
      <w:docPartBody>
        <w:p w:rsidR="00000000" w:rsidRDefault="00000000">
          <w:pPr>
            <w:pStyle w:val="83EDEC79DDC76640BEC1916B5D84C81A"/>
          </w:pPr>
          <w:r>
            <w:t>[This sample table is formatted to follow MLA guidelines. To add a new table, on the Insert tab, tap Table. When you create a new table in this document, it will automatically use MLA formatting.]</w:t>
          </w:r>
        </w:p>
      </w:docPartBody>
    </w:docPart>
    <w:docPart>
      <w:docPartPr>
        <w:name w:val="30437F9FDD0ED243880A0E14C6149ED5"/>
        <w:category>
          <w:name w:val="General"/>
          <w:gallery w:val="placeholder"/>
        </w:category>
        <w:types>
          <w:type w:val="bbPlcHdr"/>
        </w:types>
        <w:behaviors>
          <w:behavior w:val="content"/>
        </w:behaviors>
        <w:guid w:val="{A22AE6CD-1BDB-5C4B-8ECD-730194DBD21B}"/>
      </w:docPartPr>
      <w:docPartBody>
        <w:p w:rsidR="00000000" w:rsidRDefault="00000000">
          <w:pPr>
            <w:pStyle w:val="30437F9FDD0ED243880A0E14C6149ED5"/>
          </w:pPr>
          <w:r>
            <w:t>Column Heading</w:t>
          </w:r>
        </w:p>
      </w:docPartBody>
    </w:docPart>
    <w:docPart>
      <w:docPartPr>
        <w:name w:val="61404E23B552F147907AE98C4F6E0B8C"/>
        <w:category>
          <w:name w:val="General"/>
          <w:gallery w:val="placeholder"/>
        </w:category>
        <w:types>
          <w:type w:val="bbPlcHdr"/>
        </w:types>
        <w:behaviors>
          <w:behavior w:val="content"/>
        </w:behaviors>
        <w:guid w:val="{EB70BD80-A7C6-434D-83D9-31D77A714F8E}"/>
      </w:docPartPr>
      <w:docPartBody>
        <w:p w:rsidR="00000000" w:rsidRDefault="00000000">
          <w:pPr>
            <w:pStyle w:val="61404E23B552F147907AE98C4F6E0B8C"/>
          </w:pPr>
          <w:r>
            <w:t>Column Heading</w:t>
          </w:r>
        </w:p>
      </w:docPartBody>
    </w:docPart>
    <w:docPart>
      <w:docPartPr>
        <w:name w:val="748AA0CA63BA144881A3FC5E5533383A"/>
        <w:category>
          <w:name w:val="General"/>
          <w:gallery w:val="placeholder"/>
        </w:category>
        <w:types>
          <w:type w:val="bbPlcHdr"/>
        </w:types>
        <w:behaviors>
          <w:behavior w:val="content"/>
        </w:behaviors>
        <w:guid w:val="{A4A2F70B-4E21-A64A-8EAA-95EBA55DA1AD}"/>
      </w:docPartPr>
      <w:docPartBody>
        <w:p w:rsidR="00000000" w:rsidRDefault="00000000">
          <w:pPr>
            <w:pStyle w:val="748AA0CA63BA144881A3FC5E5533383A"/>
          </w:pPr>
          <w:r>
            <w:t>Column Heading</w:t>
          </w:r>
        </w:p>
      </w:docPartBody>
    </w:docPart>
    <w:docPart>
      <w:docPartPr>
        <w:name w:val="0B3DE9C55604AE4186672CFC294C944F"/>
        <w:category>
          <w:name w:val="General"/>
          <w:gallery w:val="placeholder"/>
        </w:category>
        <w:types>
          <w:type w:val="bbPlcHdr"/>
        </w:types>
        <w:behaviors>
          <w:behavior w:val="content"/>
        </w:behaviors>
        <w:guid w:val="{12CA34F3-C05F-8640-B4B8-6E9DD218D543}"/>
      </w:docPartPr>
      <w:docPartBody>
        <w:p w:rsidR="00000000" w:rsidRDefault="00000000">
          <w:pPr>
            <w:pStyle w:val="0B3DE9C55604AE4186672CFC294C944F"/>
          </w:pPr>
          <w:r>
            <w:t>Row Heading</w:t>
          </w:r>
        </w:p>
      </w:docPartBody>
    </w:docPart>
    <w:docPart>
      <w:docPartPr>
        <w:name w:val="7CED94EE7ABF394EB626F81793233F01"/>
        <w:category>
          <w:name w:val="General"/>
          <w:gallery w:val="placeholder"/>
        </w:category>
        <w:types>
          <w:type w:val="bbPlcHdr"/>
        </w:types>
        <w:behaviors>
          <w:behavior w:val="content"/>
        </w:behaviors>
        <w:guid w:val="{2AA2906B-023B-9D43-B5B9-D0385B5C8D1E}"/>
      </w:docPartPr>
      <w:docPartBody>
        <w:p w:rsidR="00000000" w:rsidRDefault="00000000">
          <w:pPr>
            <w:pStyle w:val="7CED94EE7ABF394EB626F81793233F01"/>
          </w:pPr>
          <w:r>
            <w:t>Row Heading</w:t>
          </w:r>
        </w:p>
      </w:docPartBody>
    </w:docPart>
    <w:docPart>
      <w:docPartPr>
        <w:name w:val="D417408AFC35BE4D907A4DD397456830"/>
        <w:category>
          <w:name w:val="General"/>
          <w:gallery w:val="placeholder"/>
        </w:category>
        <w:types>
          <w:type w:val="bbPlcHdr"/>
        </w:types>
        <w:behaviors>
          <w:behavior w:val="content"/>
        </w:behaviors>
        <w:guid w:val="{8ED7CEB2-EB7C-F742-B7A7-351EF1674956}"/>
      </w:docPartPr>
      <w:docPartBody>
        <w:p w:rsidR="00000000" w:rsidRDefault="00000000">
          <w:pPr>
            <w:pStyle w:val="D417408AFC35BE4D907A4DD397456830"/>
          </w:pPr>
          <w:r>
            <w:t>Row Heading</w:t>
          </w:r>
        </w:p>
      </w:docPartBody>
    </w:docPart>
    <w:docPart>
      <w:docPartPr>
        <w:name w:val="B17D9B4E30D8364C82DE2B85FD01A071"/>
        <w:category>
          <w:name w:val="General"/>
          <w:gallery w:val="placeholder"/>
        </w:category>
        <w:types>
          <w:type w:val="bbPlcHdr"/>
        </w:types>
        <w:behaviors>
          <w:behavior w:val="content"/>
        </w:behaviors>
        <w:guid w:val="{B6887B89-56E6-4C43-BFB8-AEB0F2934728}"/>
      </w:docPartPr>
      <w:docPartBody>
        <w:p w:rsidR="00000000" w:rsidRDefault="00000000">
          <w:pPr>
            <w:pStyle w:val="B17D9B4E30D8364C82DE2B85FD01A071"/>
          </w:pPr>
          <w:r>
            <w:t>[This source text uses a style named Table Source.]</w:t>
          </w:r>
        </w:p>
      </w:docPartBody>
    </w:docPart>
    <w:docPart>
      <w:docPartPr>
        <w:name w:val="99897FCFF452044FBA516BECB28DA627"/>
        <w:category>
          <w:name w:val="General"/>
          <w:gallery w:val="placeholder"/>
        </w:category>
        <w:types>
          <w:type w:val="bbPlcHdr"/>
        </w:types>
        <w:behaviors>
          <w:behavior w:val="content"/>
        </w:behaviors>
        <w:guid w:val="{B3603B28-5407-3345-B1BB-4A082B058640}"/>
      </w:docPartPr>
      <w:docPartBody>
        <w:p w:rsidR="00000000" w:rsidRDefault="00000000">
          <w:pPr>
            <w:pStyle w:val="99897FCFF452044FBA516BECB28DA627"/>
          </w:pPr>
          <w:r>
            <w:t>[This note text uses a style named Table Note. Table notes use a lowercase letter instead of Arabic numerals to differentiate them from the notes to body content.]</w:t>
          </w:r>
        </w:p>
      </w:docPartBody>
    </w:docPart>
    <w:docPart>
      <w:docPartPr>
        <w:name w:val="3679241437B78D458425014F67F524A1"/>
        <w:category>
          <w:name w:val="General"/>
          <w:gallery w:val="placeholder"/>
        </w:category>
        <w:types>
          <w:type w:val="bbPlcHdr"/>
        </w:types>
        <w:behaviors>
          <w:behavior w:val="content"/>
        </w:behaviors>
        <w:guid w:val="{56409F39-AFA8-7747-A8D0-C07CE57E9603}"/>
      </w:docPartPr>
      <w:docPartBody>
        <w:p w:rsidR="00000000" w:rsidRDefault="00000000">
          <w:pPr>
            <w:pStyle w:val="3679241437B78D458425014F67F524A1"/>
          </w:pPr>
          <w:r>
            <w:t>[This figure caption uses the No Indent style. Label figures with the abbreviation “Fig.” and a figure number.]</w:t>
          </w:r>
        </w:p>
      </w:docPartBody>
    </w:docPart>
    <w:docPart>
      <w:docPartPr>
        <w:name w:val="843F5439E038C0498AEE6902AB205DBA"/>
        <w:category>
          <w:name w:val="General"/>
          <w:gallery w:val="placeholder"/>
        </w:category>
        <w:types>
          <w:type w:val="bbPlcHdr"/>
        </w:types>
        <w:behaviors>
          <w:behavior w:val="content"/>
        </w:behaviors>
        <w:guid w:val="{54DFC8B8-357B-3741-BE11-D0B601617CD7}"/>
      </w:docPartPr>
      <w:docPartBody>
        <w:p w:rsidR="00000000" w:rsidRDefault="00000000">
          <w:pPr>
            <w:pStyle w:val="843F5439E038C0498AEE6902AB205DBA"/>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p>
      </w:docPartBody>
    </w:docPart>
    <w:docPart>
      <w:docPartPr>
        <w:name w:val="A6BDE6305F003A4A922FA79FE91B35C4"/>
        <w:category>
          <w:name w:val="General"/>
          <w:gallery w:val="placeholder"/>
        </w:category>
        <w:types>
          <w:type w:val="bbPlcHdr"/>
        </w:types>
        <w:behaviors>
          <w:behavior w:val="content"/>
        </w:behaviors>
        <w:guid w:val="{EC4BD82D-866D-654F-AEF2-69F1561CFDFA}"/>
      </w:docPartPr>
      <w:docPartBody>
        <w:p w:rsidR="00000000" w:rsidRDefault="00000000">
          <w:pPr>
            <w:pStyle w:val="A6BDE6305F003A4A922FA79FE91B35C4"/>
          </w:pPr>
          <w:r>
            <w:t>(AuthorLastName Pages)</w:t>
          </w:r>
        </w:p>
      </w:docPartBody>
    </w:docPart>
    <w:docPart>
      <w:docPartPr>
        <w:name w:val="9DA035A883C1014FBE7424B9B6E553A4"/>
        <w:category>
          <w:name w:val="General"/>
          <w:gallery w:val="placeholder"/>
        </w:category>
        <w:types>
          <w:type w:val="bbPlcHdr"/>
        </w:types>
        <w:behaviors>
          <w:behavior w:val="content"/>
        </w:behaviors>
        <w:guid w:val="{4FF01526-DE79-E040-B987-D46CE8E6A5B4}"/>
      </w:docPartPr>
      <w:docPartBody>
        <w:p w:rsidR="00000000" w:rsidRDefault="00000000">
          <w:pPr>
            <w:pStyle w:val="9DA035A883C1014FBE7424B9B6E553A4"/>
          </w:pPr>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p>
      </w:docPartBody>
    </w:docPart>
    <w:docPart>
      <w:docPartPr>
        <w:name w:val="5B3988556E96B949A61EEBDB52C6855A"/>
        <w:category>
          <w:name w:val="General"/>
          <w:gallery w:val="placeholder"/>
        </w:category>
        <w:types>
          <w:type w:val="bbPlcHdr"/>
        </w:types>
        <w:behaviors>
          <w:behavior w:val="content"/>
        </w:behaviors>
        <w:guid w:val="{864B5B53-22D1-FA46-B975-D2A5F2AFBB36}"/>
      </w:docPartPr>
      <w:docPartBody>
        <w:p w:rsidR="00000000"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5B3988556E96B949A61EEBDB52C6855A"/>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B9"/>
    <w:rsid w:val="00F7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4E020D8DA0414FA058DD1043A1C856">
    <w:name w:val="6E4E020D8DA0414FA058DD1043A1C856"/>
  </w:style>
  <w:style w:type="paragraph" w:customStyle="1" w:styleId="DC86197489BB524593827A91DC9CA47B">
    <w:name w:val="DC86197489BB524593827A91DC9CA47B"/>
  </w:style>
  <w:style w:type="paragraph" w:customStyle="1" w:styleId="0393722A4F9B1E49BA84209E9406BCF9">
    <w:name w:val="0393722A4F9B1E49BA84209E9406BCF9"/>
  </w:style>
  <w:style w:type="paragraph" w:customStyle="1" w:styleId="BDD1C870D080CB42888ADC0958805918">
    <w:name w:val="BDD1C870D080CB42888ADC0958805918"/>
  </w:style>
  <w:style w:type="paragraph" w:customStyle="1" w:styleId="9593C259540B8C459102205AA0EFA095">
    <w:name w:val="9593C259540B8C459102205AA0EFA095"/>
  </w:style>
  <w:style w:type="paragraph" w:customStyle="1" w:styleId="94AB14ECD40B9A4EBDB30140E789D418">
    <w:name w:val="94AB14ECD40B9A4EBDB30140E789D418"/>
  </w:style>
  <w:style w:type="character" w:styleId="Emphasis">
    <w:name w:val="Emphasis"/>
    <w:basedOn w:val="DefaultParagraphFont"/>
    <w:uiPriority w:val="2"/>
    <w:qFormat/>
    <w:rPr>
      <w:i/>
      <w:iCs/>
    </w:rPr>
  </w:style>
  <w:style w:type="paragraph" w:customStyle="1" w:styleId="CDAEC6A9E1274146B5666A3D998159CE">
    <w:name w:val="CDAEC6A9E1274146B5666A3D998159CE"/>
  </w:style>
  <w:style w:type="paragraph" w:customStyle="1" w:styleId="B862C34E127F684A8855E1235880FFF6">
    <w:name w:val="B862C34E127F684A8855E1235880FFF6"/>
  </w:style>
  <w:style w:type="paragraph" w:customStyle="1" w:styleId="83EDEC79DDC76640BEC1916B5D84C81A">
    <w:name w:val="83EDEC79DDC76640BEC1916B5D84C81A"/>
  </w:style>
  <w:style w:type="paragraph" w:customStyle="1" w:styleId="30437F9FDD0ED243880A0E14C6149ED5">
    <w:name w:val="30437F9FDD0ED243880A0E14C6149ED5"/>
  </w:style>
  <w:style w:type="paragraph" w:customStyle="1" w:styleId="61404E23B552F147907AE98C4F6E0B8C">
    <w:name w:val="61404E23B552F147907AE98C4F6E0B8C"/>
  </w:style>
  <w:style w:type="paragraph" w:customStyle="1" w:styleId="748AA0CA63BA144881A3FC5E5533383A">
    <w:name w:val="748AA0CA63BA144881A3FC5E5533383A"/>
  </w:style>
  <w:style w:type="paragraph" w:customStyle="1" w:styleId="0B3DE9C55604AE4186672CFC294C944F">
    <w:name w:val="0B3DE9C55604AE4186672CFC294C944F"/>
  </w:style>
  <w:style w:type="paragraph" w:customStyle="1" w:styleId="7CED94EE7ABF394EB626F81793233F01">
    <w:name w:val="7CED94EE7ABF394EB626F81793233F01"/>
  </w:style>
  <w:style w:type="paragraph" w:customStyle="1" w:styleId="D417408AFC35BE4D907A4DD397456830">
    <w:name w:val="D417408AFC35BE4D907A4DD397456830"/>
  </w:style>
  <w:style w:type="paragraph" w:customStyle="1" w:styleId="B17D9B4E30D8364C82DE2B85FD01A071">
    <w:name w:val="B17D9B4E30D8364C82DE2B85FD01A071"/>
  </w:style>
  <w:style w:type="paragraph" w:customStyle="1" w:styleId="99897FCFF452044FBA516BECB28DA627">
    <w:name w:val="99897FCFF452044FBA516BECB28DA627"/>
  </w:style>
  <w:style w:type="paragraph" w:customStyle="1" w:styleId="3679241437B78D458425014F67F524A1">
    <w:name w:val="3679241437B78D458425014F67F524A1"/>
  </w:style>
  <w:style w:type="paragraph" w:customStyle="1" w:styleId="843F5439E038C0498AEE6902AB205DBA">
    <w:name w:val="843F5439E038C0498AEE6902AB205DBA"/>
  </w:style>
  <w:style w:type="paragraph" w:customStyle="1" w:styleId="A6BDE6305F003A4A922FA79FE91B35C4">
    <w:name w:val="A6BDE6305F003A4A922FA79FE91B35C4"/>
  </w:style>
  <w:style w:type="paragraph" w:customStyle="1" w:styleId="9DA035A883C1014FBE7424B9B6E553A4">
    <w:name w:val="9DA035A883C1014FBE7424B9B6E553A4"/>
  </w:style>
  <w:style w:type="paragraph" w:styleId="Bibliography">
    <w:name w:val="Bibliography"/>
    <w:basedOn w:val="Normal"/>
    <w:next w:val="Normal"/>
    <w:uiPriority w:val="37"/>
    <w:semiHidden/>
    <w:unhideWhenUsed/>
  </w:style>
  <w:style w:type="paragraph" w:customStyle="1" w:styleId="5B3988556E96B949A61EEBDB52C6855A">
    <w:name w:val="5B3988556E96B949A61EEBDB52C68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{7B7A629A-0D70-B641-9328-24F56E815F8A}tf50002068.dotx</Template>
  <TotalTime>1</TotalTime>
  <Pages>1</Pages>
  <Words>78115</Words>
  <Characters>445260</Characters>
  <Application>Microsoft Office Word</Application>
  <DocSecurity>0</DocSecurity>
  <Lines>3710</Lines>
  <Paragraphs>1044</Paragraphs>
  <ScaleCrop>false</ScaleCrop>
  <Company/>
  <LinksUpToDate>false</LinksUpToDate>
  <CharactersWithSpaces>522331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 marrujo</dc:creator>
  <cp:keywords/>
  <cp:lastModifiedBy>jazmyne marrujo</cp:lastModifiedBy>
  <cp:revision>3</cp:revision>
  <dcterms:created xsi:type="dcterms:W3CDTF">2024-02-15T00:25:00Z</dcterms:created>
  <dcterms:modified xsi:type="dcterms:W3CDTF">2024-02-15T00:26:00Z</dcterms:modified>
</cp:coreProperties>
</file>