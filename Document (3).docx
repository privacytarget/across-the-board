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802302"/>
        <w:placeholder>
          <w:docPart w:val="3650942C84DCBD42BF81AF25DC7019D6"/>
        </w:placeholder>
        <w:temporary/>
        <w:showingPlcHdr/>
        <w15:appearance w15:val="hidden"/>
      </w:sdtPr>
      <w:sdtContent>
        <w:p w14:paraId="769F8795" w14:textId="77777777" w:rsidR="00081C77" w:rsidRDefault="00000000">
          <w:pPr>
            <w:pStyle w:val="Date"/>
          </w:pPr>
          <w:r>
            <w:t>Date</w:t>
          </w:r>
        </w:p>
      </w:sdtContent>
    </w:sdt>
    <w:sdt>
      <w:sdtPr>
        <w:id w:val="-892429226"/>
        <w:placeholder>
          <w:docPart w:val="FAC510BD198B1C4092DA26943173397D"/>
        </w:placeholder>
        <w:temporary/>
        <w:showingPlcHdr/>
        <w15:appearance w15:val="hidden"/>
      </w:sdtPr>
      <w:sdtContent>
        <w:p w14:paraId="61215451" w14:textId="77777777" w:rsidR="00081C77" w:rsidRDefault="00000000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C3B33FB52F32004CB8B634CB9733536C"/>
        </w:placeholder>
        <w:temporary/>
        <w:showingPlcHdr/>
        <w15:appearance w15:val="hidden"/>
      </w:sdtPr>
      <w:sdtContent>
        <w:p w14:paraId="56AC8490" w14:textId="77777777" w:rsidR="00081C77" w:rsidRDefault="00000000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6E14429EA90295468752C540897367A1"/>
        </w:placeholder>
        <w:temporary/>
        <w:showingPlcHdr/>
        <w15:appearance w15:val="hidden"/>
      </w:sdtPr>
      <w:sdtContent>
        <w:p w14:paraId="336659B0" w14:textId="77777777" w:rsidR="00081C77" w:rsidRDefault="00000000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723F66BC19981A4A8386C170B47E017C"/>
        </w:placeholder>
        <w:temporary/>
        <w:showingPlcHdr/>
        <w15:appearance w15:val="hidden"/>
      </w:sdtPr>
      <w:sdtContent>
        <w:p w14:paraId="788B7273" w14:textId="77777777" w:rsidR="00081C77" w:rsidRDefault="00000000">
          <w:pPr>
            <w:pStyle w:val="Heading2"/>
          </w:pPr>
          <w:r>
            <w:t>Heading 2</w:t>
          </w:r>
        </w:p>
      </w:sdtContent>
    </w:sdt>
    <w:p w14:paraId="55A8D49B" w14:textId="741B9EC6" w:rsidR="00EC22EA" w:rsidRDefault="00EC22EA" w:rsidP="00EC22EA">
      <w:pPr>
        <w:pStyle w:val="Heading3"/>
      </w:pPr>
    </w:p>
    <w:tbl>
      <w:tblPr>
        <w:tblW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6"/>
      </w:tblGrid>
      <w:tr w:rsidR="00EC22EA" w14:paraId="68824A12" w14:textId="77777777">
        <w:trPr>
          <w:divId w:val="390617152"/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F134C5" w14:textId="77777777" w:rsidR="00EC22EA" w:rsidRDefault="00EC22EA">
            <w:pPr>
              <w:rPr>
                <w:sz w:val="20"/>
                <w:szCs w:val="20"/>
              </w:rPr>
            </w:pPr>
          </w:p>
        </w:tc>
      </w:tr>
      <w:tr w:rsidR="00EC22EA" w14:paraId="38F211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6092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1. tslib 1.14.1 - 0BSD</w:t>
            </w:r>
          </w:p>
        </w:tc>
      </w:tr>
      <w:tr w:rsidR="00EC22EA" w14:paraId="0AB70E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A1AE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8EEB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B1FE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4ACC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DFEB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A69A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114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2. tslib 2.3.1 - 0BSD</w:t>
            </w:r>
          </w:p>
        </w:tc>
      </w:tr>
      <w:tr w:rsidR="00EC22EA" w14:paraId="4784ED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704E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9565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8C83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C3AA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62F0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8314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613D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3. tslib 2.5.0 - 0BSD</w:t>
            </w:r>
          </w:p>
        </w:tc>
      </w:tr>
      <w:tr w:rsidR="00EC22EA" w14:paraId="040BFC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A9E6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B4D5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E704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0F6D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70AF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93A5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D7DF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4. @ampproject/remapping 2.2.1 - Apache-2.0</w:t>
            </w:r>
          </w:p>
        </w:tc>
      </w:tr>
      <w:tr w:rsidR="00EC22EA" w14:paraId="00A290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3B1B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9C062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7EE2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5. @christiango/scheduler-polyfill 1.0.4 - Apache-2.0</w:t>
            </w:r>
          </w:p>
        </w:tc>
      </w:tr>
      <w:tr w:rsidR="00EC22EA" w14:paraId="3EECB2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95B9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2A19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9383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0455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26F1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320B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320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6. @lpi/text-encoder-lite 1.0.2 - Apache-2.0</w:t>
            </w:r>
          </w:p>
        </w:tc>
      </w:tr>
      <w:tr w:rsidR="00EC22EA" w14:paraId="1CB613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FAEF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779B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1A99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7. @swc/helpers 0.5.3 - Apache-2.0</w:t>
            </w:r>
          </w:p>
        </w:tc>
      </w:tr>
      <w:tr w:rsidR="00EC22EA" w14:paraId="2FEAAA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9096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E90B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9CEA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8. @webassemblyjs/leb128 1.11.5 - Apache-2.0</w:t>
            </w:r>
          </w:p>
        </w:tc>
      </w:tr>
      <w:tr w:rsidR="00EC22EA" w14:paraId="3AAF53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6625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3A61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3473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6739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B54D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E1E7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155E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lastRenderedPageBreak/>
              <w:t>9. @xtuc/long 4.2.2 - Apache-2.0</w:t>
            </w:r>
          </w:p>
        </w:tc>
      </w:tr>
      <w:tr w:rsidR="00EC22EA" w14:paraId="180786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7A6F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8C4E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BC30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10. adal-angular 1.0.16 - Apache-2.0</w:t>
            </w:r>
          </w:p>
        </w:tc>
      </w:tr>
      <w:tr w:rsidR="00EC22EA" w14:paraId="196019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B0F2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9A70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C26B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12D7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CEC2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DAB0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E35F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11. aria-query 4.2.2 - Apache-2.0</w:t>
            </w:r>
          </w:p>
        </w:tc>
      </w:tr>
      <w:tr w:rsidR="00EC22EA" w14:paraId="1D7B9C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A8E5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4FFF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2B11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6ACD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0B37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787D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6944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12. bser 2.1.1 - Apache-2.0</w:t>
            </w:r>
          </w:p>
        </w:tc>
      </w:tr>
      <w:tr w:rsidR="00EC22EA" w14:paraId="4F348D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6D46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6C23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2585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D761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9A98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B036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C056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13. crc-32 1.2.0 - Apache-2.0</w:t>
            </w:r>
          </w:p>
        </w:tc>
      </w:tr>
      <w:tr w:rsidR="00EC22EA" w14:paraId="043FA8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384F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CC68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28AE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BA8C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CC61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3EB0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A6CE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14. denque 1.5.1 - Apache-2.0</w:t>
            </w:r>
          </w:p>
        </w:tc>
      </w:tr>
      <w:tr w:rsidR="00EC22EA" w14:paraId="526387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0F19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8B1F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54D5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94BA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49A6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C67B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D587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15. diff-match-patch 1.0.5 - Apache-2.0</w:t>
            </w:r>
          </w:p>
        </w:tc>
      </w:tr>
      <w:tr w:rsidR="00EC22EA" w14:paraId="3021AA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8D8B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28C1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A7DF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F3E0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A069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13BF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01E7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16. exit-on-epipe 1.0.1 - Apache-2.0</w:t>
            </w:r>
          </w:p>
        </w:tc>
      </w:tr>
      <w:tr w:rsidR="00EC22EA" w14:paraId="74C4AF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A3B0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6713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9E06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D674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7515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83D9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337E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17. fast-text-encoding 1.0.6 - Apache-2.0</w:t>
            </w:r>
          </w:p>
        </w:tc>
      </w:tr>
      <w:tr w:rsidR="00EC22EA" w14:paraId="7AD6F1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477E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86CF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F232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18. fb-watchman 2.0.1 - Apache-2.0</w:t>
            </w:r>
          </w:p>
        </w:tc>
      </w:tr>
      <w:tr w:rsidR="00EC22EA" w14:paraId="15BD27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D829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D7C3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AC0F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8047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8334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895E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456D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19. human-signals 1.1.1 - Apache-2.0</w:t>
            </w:r>
          </w:p>
        </w:tc>
      </w:tr>
      <w:tr w:rsidR="00EC22EA" w14:paraId="49689A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F05E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8569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F9E2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779E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25E9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7E1C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09B5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20. human-signals 2.1.0 - Apache-2.0</w:t>
            </w:r>
          </w:p>
        </w:tc>
      </w:tr>
      <w:tr w:rsidR="00EC22EA" w14:paraId="122790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2785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908B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D2C3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65DF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3B20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9E87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4DE6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21. printj 1.1.2 - Apache-2.0</w:t>
            </w:r>
          </w:p>
        </w:tc>
      </w:tr>
      <w:tr w:rsidR="00EC22EA" w14:paraId="5484FF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CE68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2A08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4A0E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C564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8DA3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A739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C0772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22. reflect-metadata 0.1.13 - Apache-2.0</w:t>
            </w:r>
          </w:p>
        </w:tc>
      </w:tr>
      <w:tr w:rsidR="00EC22EA" w14:paraId="4D4BCD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4C4DA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0CC7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23B6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03D2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3B2B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261E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A16E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23. rxjs 6.6.7 - Apache-2.0</w:t>
            </w:r>
          </w:p>
        </w:tc>
      </w:tr>
      <w:tr w:rsidR="00EC22EA" w14:paraId="564079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5B9A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74A0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89BF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8F1B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4CDB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C4C1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0C59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24. rxjs 7.8.1 - Apache-2.0</w:t>
            </w:r>
          </w:p>
        </w:tc>
      </w:tr>
      <w:tr w:rsidR="00EC22EA" w14:paraId="51F1AC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3F21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341E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8332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93C8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9260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CED8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7085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25. tslib 1.8.1 - Apache-2.0</w:t>
            </w:r>
          </w:p>
        </w:tc>
      </w:tr>
      <w:tr w:rsidR="00EC22EA" w14:paraId="56276A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4CB7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46F4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3F16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DFC3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12D7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C70C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4E4C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26. tunnel-agent 0.6.0 - Apache-2.0</w:t>
            </w:r>
          </w:p>
        </w:tc>
      </w:tr>
      <w:tr w:rsidR="00EC22EA" w14:paraId="2BBE73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3DE6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E186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6528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27. typescript 3.4.3 - Apache-2.0</w:t>
            </w:r>
          </w:p>
        </w:tc>
      </w:tr>
      <w:tr w:rsidR="00EC22EA" w14:paraId="04D131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DF0B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C8A9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5ACF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F06D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DAF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7923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AF4F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28. typescript 4.8.4 - Apache-2.0</w:t>
            </w:r>
          </w:p>
        </w:tc>
      </w:tr>
      <w:tr w:rsidR="00EC22EA" w14:paraId="11B24B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5C8D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9AA4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02A5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A51D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AE6D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D9AB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6BCE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29. web-vitals 2.1.2 - Apache-2.0</w:t>
            </w:r>
          </w:p>
        </w:tc>
      </w:tr>
      <w:tr w:rsidR="00EC22EA" w14:paraId="4E5A19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8960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043B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801D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30. web-vitals 2.1.4 - Apache-2.0</w:t>
            </w:r>
          </w:p>
        </w:tc>
      </w:tr>
      <w:tr w:rsidR="00EC22EA" w14:paraId="7B4106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5887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6FA8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A0C9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8A9E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936B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9BFD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E725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31. harmony-reflect 1.6.2 - Apache-2.0 OR MPL-1.1 OR (Apache-2.0 AND MPL-1.1)</w:t>
            </w:r>
          </w:p>
        </w:tc>
      </w:tr>
      <w:tr w:rsidR="00EC22EA" w14:paraId="3FAC40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5C4A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4FEA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F80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11F0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E62B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E459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5571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32. dompurify 2.3.1 - Apache-2.0 OR MPL-2.0 OR (Apache-2.0 AND MPL-2.0)</w:t>
            </w:r>
          </w:p>
        </w:tc>
      </w:tr>
      <w:tr w:rsidR="00EC22EA" w14:paraId="11A9B8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4EBC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8E4B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0F5D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649D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F079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17B0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0919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33. dompurify 2.4.5 - Apache-2.0 OR MPL-2.0 OR (Apache-2.0 AND MPL-2.0)</w:t>
            </w:r>
          </w:p>
        </w:tc>
      </w:tr>
      <w:tr w:rsidR="00EC22EA" w14:paraId="524BD2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E5D5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8244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D027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FA49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897F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9088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E476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34. @yarnpkg/lockfile 1.1.0 - BSD-2-Clause</w:t>
            </w:r>
          </w:p>
        </w:tc>
      </w:tr>
      <w:tr w:rsidR="00EC22EA" w14:paraId="23EE40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DD7C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91A8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3970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35. cheerio-select 2.1.0 - BSD-2-Clause</w:t>
            </w:r>
          </w:p>
        </w:tc>
      </w:tr>
      <w:tr w:rsidR="00EC22EA" w14:paraId="169FF2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F045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7214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22C8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845A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9A17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3B53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A1E0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36. css-select 4.1.3 - BSD-2-Clause</w:t>
            </w:r>
          </w:p>
        </w:tc>
      </w:tr>
      <w:tr w:rsidR="00EC22EA" w14:paraId="02AF80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F777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FC9D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E562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3B42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2D5C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CCA8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5FEB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37. css-select 5.1.0 - BSD-2-Clause</w:t>
            </w:r>
          </w:p>
        </w:tc>
      </w:tr>
      <w:tr w:rsidR="00EC22EA" w14:paraId="4576C5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6B3F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051E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9166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034A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7C42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DF81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4A49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38. css-what 5.0.1 - BSD-2-Clause</w:t>
            </w:r>
          </w:p>
        </w:tc>
      </w:tr>
      <w:tr w:rsidR="00EC22EA" w14:paraId="252A04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7074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3F1A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F72B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FA92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F548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9CFF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D2DE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39. css-what 6.1.0 - BSD-2-Clause</w:t>
            </w:r>
          </w:p>
        </w:tc>
      </w:tr>
      <w:tr w:rsidR="00EC22EA" w14:paraId="7642E1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0476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8B66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DC11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F554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F876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B094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C9E0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40. default-gateway 4.2.0 - BSD-2-Clause</w:t>
            </w:r>
          </w:p>
        </w:tc>
      </w:tr>
      <w:tr w:rsidR="00EC22EA" w14:paraId="530E4A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4CD1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90B6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4E29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2C26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C434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E31D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C523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41. domelementtype 2.3.0 - BSD-2-Clause</w:t>
            </w:r>
          </w:p>
        </w:tc>
      </w:tr>
      <w:tr w:rsidR="00EC22EA" w14:paraId="67F182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ED0B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9887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1B40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C6AD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9C64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F24A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FDCE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42. domhandler 4.2.0 - BSD-2-Clause</w:t>
            </w:r>
          </w:p>
        </w:tc>
      </w:tr>
      <w:tr w:rsidR="00EC22EA" w14:paraId="006A26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2AE3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9E84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4ED0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B9D0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584E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E3AE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8380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43. domhandler 5.0.3 - BSD-2-Clause</w:t>
            </w:r>
          </w:p>
        </w:tc>
      </w:tr>
      <w:tr w:rsidR="00EC22EA" w14:paraId="1ED75A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BB34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BCB1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C4E6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7EFB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F6AE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0E41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8E45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44. domutils 2.8.0 - BSD-2-Clause</w:t>
            </w:r>
          </w:p>
        </w:tc>
      </w:tr>
      <w:tr w:rsidR="00EC22EA" w14:paraId="4F77F3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EF11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3A54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BC63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C6AB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C93A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BB77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A930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45. domutils 3.1.0 - BSD-2-Clause</w:t>
            </w:r>
          </w:p>
        </w:tc>
      </w:tr>
      <w:tr w:rsidR="00EC22EA" w14:paraId="5F8FD9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E4D3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31FA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9B12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6CC5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5914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B17F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E6B4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46. entities 2.1.0 - BSD-2-Clause</w:t>
            </w:r>
          </w:p>
        </w:tc>
      </w:tr>
      <w:tr w:rsidR="00EC22EA" w14:paraId="009CD4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7BB3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1B29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8C15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6E4D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0204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3B1B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B198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47. entities 4.5.0 - BSD-2-Clause</w:t>
            </w:r>
          </w:p>
        </w:tc>
      </w:tr>
      <w:tr w:rsidR="00EC22EA" w14:paraId="3A63B4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9C25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4D69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226A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AE11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DE99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9145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D4B7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48. escodegen 1.9.1 - BSD-2-Clause</w:t>
            </w:r>
          </w:p>
        </w:tc>
      </w:tr>
      <w:tr w:rsidR="00EC22EA" w14:paraId="301C0B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2623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0F06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FCD1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3F6C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6747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FABD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2A7C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49. eslint-scope 5.1.1 - BSD-2-Clause</w:t>
            </w:r>
          </w:p>
        </w:tc>
      </w:tr>
      <w:tr w:rsidR="00EC22EA" w14:paraId="62319B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322E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CFD2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2210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F8FF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CCDA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3875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72E1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50. esprima 1.2.2 - BSD-2-Clause</w:t>
            </w:r>
          </w:p>
        </w:tc>
      </w:tr>
      <w:tr w:rsidR="00EC22EA" w14:paraId="5CCD09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0BF5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E67A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F5E8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E9C8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03E8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5594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C0ED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51. esprima 3.1.3 - BSD-2-Clause</w:t>
            </w:r>
          </w:p>
        </w:tc>
      </w:tr>
      <w:tr w:rsidR="00EC22EA" w14:paraId="2B9FF8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3A74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02ED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FDBB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B4FB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655D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47DD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33F4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52. esrecurse 4.3.0 - BSD-2-Clause</w:t>
            </w:r>
          </w:p>
        </w:tc>
      </w:tr>
      <w:tr w:rsidR="00EC22EA" w14:paraId="3FBC0F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0FE4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CE45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A123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E2ED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3B81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C406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CE77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53. estraverse 4.3.0 - BSD-2-Clause</w:t>
            </w:r>
          </w:p>
        </w:tc>
      </w:tr>
      <w:tr w:rsidR="00EC22EA" w14:paraId="306E9F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2F30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F79F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E22D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E25F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B766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27E6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7E8E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54. estraverse 5.3.0 - BSD-2-Clause</w:t>
            </w:r>
          </w:p>
        </w:tc>
      </w:tr>
      <w:tr w:rsidR="00EC22EA" w14:paraId="005D22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B8B7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750C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118D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0FD0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78EC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1535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05E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55. esutils 2.0.3 - BSD-2-Clause</w:t>
            </w:r>
          </w:p>
        </w:tc>
      </w:tr>
      <w:tr w:rsidR="00EC22EA" w14:paraId="466EBF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AC34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A914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A316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191D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90F5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7A33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9447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56. glob-to-regexp 0.4.1 - BSD-2-Clause</w:t>
            </w:r>
          </w:p>
        </w:tc>
      </w:tr>
      <w:tr w:rsidR="00EC22EA" w14:paraId="7C6892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10E6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452F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D945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FD6F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431E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2986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AB5D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57. http-cache-semantics 3.8.1 - BSD-2-Clause</w:t>
            </w:r>
          </w:p>
        </w:tc>
      </w:tr>
      <w:tr w:rsidR="00EC22EA" w14:paraId="29A371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24AA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FE77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5098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58. nth-check 2.1.1 - BSD-2-Clause</w:t>
            </w:r>
          </w:p>
        </w:tc>
      </w:tr>
      <w:tr w:rsidR="00EC22EA" w14:paraId="7958A1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28E7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C3E1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3524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3479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9EE1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CA7D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3037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59. ol 5.3.3 - BSD-2-Clause</w:t>
            </w:r>
          </w:p>
        </w:tc>
      </w:tr>
      <w:tr w:rsidR="00EC22EA" w14:paraId="226AE3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D86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2F54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997B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43A8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C94A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5396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A69F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60. terser 5.24.0 - BSD-2-Clause</w:t>
            </w:r>
          </w:p>
        </w:tc>
      </w:tr>
      <w:tr w:rsidR="00EC22EA" w14:paraId="6FA8CF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C863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8617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3E13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9B42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3454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F972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443D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61. uri-js 4.4.1 - BSD-2-Clause</w:t>
            </w:r>
          </w:p>
        </w:tc>
      </w:tr>
      <w:tr w:rsidR="00EC22EA" w14:paraId="2E90D7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BAFD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C963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B7D0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3F20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F940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7EE8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D53C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62. webidl-conversions 3.0.1 - BSD-2-Clause</w:t>
            </w:r>
          </w:p>
        </w:tc>
      </w:tr>
      <w:tr w:rsidR="00EC22EA" w14:paraId="50D03A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A73C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5C71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6AB9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0EE1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874F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86F5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DC39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63. yarn 1.22.5 - BSD-2-Clause</w:t>
            </w:r>
          </w:p>
        </w:tc>
      </w:tr>
      <w:tr w:rsidR="00EC22EA" w14:paraId="297BF1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93A0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685D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F202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64. @webcomponents/webcomponentsjs 2.5.0 - BSD-3-Clause</w:t>
            </w:r>
          </w:p>
        </w:tc>
      </w:tr>
      <w:tr w:rsidR="00EC22EA" w14:paraId="22B76E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E351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8B29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22B5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8BBE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BFFE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AF31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14DE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65. @xtuc/ieee754 1.2.0 - BSD-3-Clause</w:t>
            </w:r>
          </w:p>
        </w:tc>
      </w:tr>
      <w:tr w:rsidR="00EC22EA" w14:paraId="2D73FC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FC34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1351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99A9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3012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35C7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B279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3797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66. diff 4.0.2 - BSD-3-Clause</w:t>
            </w:r>
          </w:p>
        </w:tc>
      </w:tr>
      <w:tr w:rsidR="00EC22EA" w14:paraId="54BD48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E0522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1C22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844A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D0E3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68A0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6623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171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67. diff 5.1.0 - BSD-3-Clause</w:t>
            </w:r>
          </w:p>
        </w:tc>
      </w:tr>
      <w:tr w:rsidR="00EC22EA" w14:paraId="276CBD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6421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5B8F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A4D3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D387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9B9C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E8AE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07E4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68. duplexer3 0.1.4 - BSD-3-Clause</w:t>
            </w:r>
          </w:p>
        </w:tc>
      </w:tr>
      <w:tr w:rsidR="00EC22EA" w14:paraId="65FA20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6DEB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6B47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AABE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BF6F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A450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5E06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31D2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69. fbemitter 3.0.0 - BSD-3-Clause</w:t>
            </w:r>
          </w:p>
        </w:tc>
      </w:tr>
      <w:tr w:rsidR="00EC22EA" w14:paraId="0E1B27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2FC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E3A9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C7B1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6438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DC95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BFA8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E1D5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70. flux 4.0.4 - BSD-3-Clause</w:t>
            </w:r>
          </w:p>
        </w:tc>
      </w:tr>
      <w:tr w:rsidR="00EC22EA" w14:paraId="27F2A3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B9FB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8059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7E5B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37FD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E64D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D97F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FCFF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71. hoist-non-react-statics 3.3.2 - BSD-3-Clause</w:t>
            </w:r>
          </w:p>
        </w:tc>
      </w:tr>
      <w:tr w:rsidR="00EC22EA" w14:paraId="4F09F9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ED4F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3731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C0F9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57DB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6A12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1AE9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8359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72. ieee754 1.2.1 - BSD-3-Clause</w:t>
            </w:r>
          </w:p>
        </w:tc>
      </w:tr>
      <w:tr w:rsidR="00EC22EA" w14:paraId="51E287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6D22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2972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635E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3539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0B43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57F9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E849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73. immutable 3.7.6 - BSD-3-Clause</w:t>
            </w:r>
          </w:p>
        </w:tc>
      </w:tr>
      <w:tr w:rsidR="00EC22EA" w14:paraId="360965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1732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3632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868F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CADB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4046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9B07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62D5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74. intl-messageformat 9.13.0 - BSD-3-Clause</w:t>
            </w:r>
          </w:p>
        </w:tc>
      </w:tr>
      <w:tr w:rsidR="00EC22EA" w14:paraId="003ED7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80AB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D0ED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D8CA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D378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3239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A781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BDD5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75. js-base64 3.7.2 - BSD-3-Clause</w:t>
            </w:r>
          </w:p>
        </w:tc>
      </w:tr>
      <w:tr w:rsidR="00EC22EA" w14:paraId="54B03C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1B26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17D7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09A5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0527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C0FF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A60E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B736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76. moo 0.5.2 - BSD-3-Clause</w:t>
            </w:r>
          </w:p>
        </w:tc>
      </w:tr>
      <w:tr w:rsidR="00EC22EA" w14:paraId="4B78F6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91A5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5963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84FF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77CA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41B2D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3BE6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B210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77. pbf 3.1.0 - BSD-3-Clause</w:t>
            </w:r>
          </w:p>
        </w:tc>
      </w:tr>
      <w:tr w:rsidR="00EC22EA" w14:paraId="5AA50B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0324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523B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A3DC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E519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BA37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64A9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20E7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78. qs 6.10.3 - BSD-3-Clause</w:t>
            </w:r>
          </w:p>
        </w:tc>
      </w:tr>
      <w:tr w:rsidR="00EC22EA" w14:paraId="112180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C54C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EAA4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3BBD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8CD1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C0F5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9046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4BC3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79. qs 6.11.0 - BSD-3-Clause</w:t>
            </w:r>
          </w:p>
        </w:tc>
      </w:tr>
      <w:tr w:rsidR="00EC22EA" w14:paraId="2809FD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E7BB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8271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4920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89AE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3DD1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F7C1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FA0E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80. react-transition-group 2.9.0 - BSD-3-Clause</w:t>
            </w:r>
          </w:p>
        </w:tc>
      </w:tr>
      <w:tr w:rsidR="00EC22EA" w14:paraId="591212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B44D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373A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4CF3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92DB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CBDA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5CBB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EB49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81. react-transition-group 4.4.5 - BSD-3-Clause</w:t>
            </w:r>
          </w:p>
        </w:tc>
      </w:tr>
      <w:tr w:rsidR="00EC22EA" w14:paraId="21A657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8490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52B3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8A07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76B9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9A2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F8B8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B87F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82. rst-selector-parser 2.2.3 - BSD-3-Clause</w:t>
            </w:r>
          </w:p>
        </w:tc>
      </w:tr>
      <w:tr w:rsidR="00EC22EA" w14:paraId="21537D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CD55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F2FB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00CE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E9DC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AFE4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6AC3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AAB1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83. serialize-javascript 6.0.1 - BSD-3-Clause</w:t>
            </w:r>
          </w:p>
        </w:tc>
      </w:tr>
      <w:tr w:rsidR="00EC22EA" w14:paraId="3814AE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AE9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FA638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7F03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0DD1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DA70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5DD0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1F78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84. signedsource 1.0.0 - BSD-3-Clause</w:t>
            </w:r>
          </w:p>
        </w:tc>
      </w:tr>
      <w:tr w:rsidR="00EC22EA" w14:paraId="205097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08A2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1736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E102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85. source-map 0.6.1 - BSD-3-Clause</w:t>
            </w:r>
          </w:p>
        </w:tc>
      </w:tr>
      <w:tr w:rsidR="00EC22EA" w14:paraId="4FCE30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98B7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E29F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17DF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FC37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FCA2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44BD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F878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86. source-map-js 1.0.2 - BSD-3-Clause</w:t>
            </w:r>
          </w:p>
        </w:tc>
      </w:tr>
      <w:tr w:rsidR="00EC22EA" w14:paraId="5CBD85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1FD1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A250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B234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AA67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F85A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5B94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58DE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87. sha.js 2.4.11 - BSD-3-Clause AND MIT</w:t>
            </w:r>
          </w:p>
        </w:tc>
      </w:tr>
      <w:tr w:rsidR="00EC22EA" w14:paraId="5F3227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5857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8C4D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2990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5610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7616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3BB8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D2C0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88. mdn-data 2.0.14 - CC0-1.0</w:t>
            </w:r>
          </w:p>
        </w:tc>
      </w:tr>
      <w:tr w:rsidR="00EC22EA" w14:paraId="7462F5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129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1A09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65CA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89. railroad-diagrams 1.0.0 - CC0-1.0</w:t>
            </w:r>
          </w:p>
        </w:tc>
      </w:tr>
      <w:tr w:rsidR="00EC22EA" w14:paraId="42B51D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DA1D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6F24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4913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90. string-hash 1.1.3 - CC0-1.0</w:t>
            </w:r>
          </w:p>
        </w:tc>
      </w:tr>
      <w:tr w:rsidR="00EC22EA" w14:paraId="5D2091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D6B6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3A28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6A18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91. caniuse-lite 1.0.30001562 - CC-BY-4.0</w:t>
            </w:r>
          </w:p>
        </w:tc>
      </w:tr>
      <w:tr w:rsidR="00EC22EA" w14:paraId="5D2999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37A1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6793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F1DA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92. pngquant-bin 6.0.1 - GPL-3.0+</w:t>
            </w:r>
          </w:p>
        </w:tc>
      </w:tr>
      <w:tr w:rsidR="00EC22EA" w14:paraId="54FA48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A0EE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0D4C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DA1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93. @trysound/sax 0.2.0 - ISC</w:t>
            </w:r>
          </w:p>
        </w:tc>
      </w:tr>
      <w:tr w:rsidR="00EC22EA" w14:paraId="11FF0F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3644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F41A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F2BA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E997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A82D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4601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588D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94. anymatch 3.1.2 - ISC</w:t>
            </w:r>
          </w:p>
        </w:tc>
      </w:tr>
      <w:tr w:rsidR="00EC22EA" w14:paraId="4138ED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B386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BC23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E9C8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8823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9A38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5AA8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D592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95. boolbase 1.0.0 - ISC</w:t>
            </w:r>
          </w:p>
        </w:tc>
      </w:tr>
      <w:tr w:rsidR="00EC22EA" w14:paraId="485B8E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F2D1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C601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63EE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96. cliui 5.0.0 - ISC</w:t>
            </w:r>
          </w:p>
        </w:tc>
      </w:tr>
      <w:tr w:rsidR="00EC22EA" w14:paraId="7D1579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45F6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9098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F192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FD06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4389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EFC4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FBA4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97. cliui 6.0.0 - ISC</w:t>
            </w:r>
          </w:p>
        </w:tc>
      </w:tr>
      <w:tr w:rsidR="00EC22EA" w14:paraId="337507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4A32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73DF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B16B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9CDB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5A27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DFDD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9B0A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98. cliui 7.0.4 - ISC</w:t>
            </w:r>
          </w:p>
        </w:tc>
      </w:tr>
      <w:tr w:rsidR="00EC22EA" w14:paraId="185EE0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4A88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55C3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DD6A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2BC0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4B77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7DF6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87A2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99. color-support 1.1.3 - ISC</w:t>
            </w:r>
          </w:p>
        </w:tc>
      </w:tr>
      <w:tr w:rsidR="00EC22EA" w14:paraId="7D2866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659C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DD40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E08F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1BB8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FDEA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46A5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90562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100. electron-to-chromium 1.4.582 - ISC</w:t>
            </w:r>
          </w:p>
        </w:tc>
      </w:tr>
      <w:tr w:rsidR="00EC22EA" w14:paraId="1669AE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58A2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F4D9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4A92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369D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3CB6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5BE4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4014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101. ext 1.4.0 - ISC</w:t>
            </w:r>
          </w:p>
        </w:tc>
      </w:tr>
      <w:tr w:rsidR="00EC22EA" w14:paraId="69946A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5038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98EA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D049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102. fastq 1.11.0 - ISC</w:t>
            </w:r>
          </w:p>
        </w:tc>
      </w:tr>
      <w:tr w:rsidR="00EC22EA" w14:paraId="7CEEE7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7BA1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0E76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215D8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9DD2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DCB1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67DE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ACC7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103. fs.realpath 1.0.0 - ISC</w:t>
            </w:r>
          </w:p>
        </w:tc>
      </w:tr>
      <w:tr w:rsidR="00EC22EA" w14:paraId="2A2467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E0C6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2679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9F44F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D813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178F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4311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7BB7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104. get-caller-file 2.0.5 - ISC</w:t>
            </w:r>
          </w:p>
        </w:tc>
      </w:tr>
      <w:tr w:rsidR="00EC22EA" w14:paraId="21088E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1307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DBAD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44A7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5C5F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A851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C524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F0A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105. glob 7.2.0 - ISC</w:t>
            </w:r>
          </w:p>
        </w:tc>
      </w:tr>
      <w:tr w:rsidR="00EC22EA" w14:paraId="5B118B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0D94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7B4A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251A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5612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E73E8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D21F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02AD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106. glob-parent 6.0.2 - ISC</w:t>
            </w:r>
          </w:p>
        </w:tc>
      </w:tr>
      <w:tr w:rsidR="00EC22EA" w14:paraId="1140C0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1FEF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3CC5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2CA8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9847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D22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F909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FD8C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107. graceful-fs 4.1.15 - ISC</w:t>
            </w:r>
          </w:p>
        </w:tc>
      </w:tr>
      <w:tr w:rsidR="00EC22EA" w14:paraId="27ECBD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E78B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3E4E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29F8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9AE4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4E8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7CEB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2CD8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108. graceful-fs 4.2.10 - ISC</w:t>
            </w:r>
          </w:p>
        </w:tc>
      </w:tr>
      <w:tr w:rsidR="00EC22EA" w14:paraId="45706A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624E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E1A0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BB70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097D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E039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1B26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0E0D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109. icss-utils 5.1.0 - ISC</w:t>
            </w:r>
          </w:p>
        </w:tc>
      </w:tr>
      <w:tr w:rsidR="00EC22EA" w14:paraId="4DBA65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A493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6461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CBD98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7AE5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FAE0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662F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054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110. idb 5.0.0 - ISC</w:t>
            </w:r>
          </w:p>
        </w:tc>
      </w:tr>
      <w:tr w:rsidR="00EC22EA" w14:paraId="3769CC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40B4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CAAD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CBB4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C675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6871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84CD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8A8E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111. idb 6.1.5 - ISC</w:t>
            </w:r>
          </w:p>
        </w:tc>
      </w:tr>
      <w:tr w:rsidR="00EC22EA" w14:paraId="095736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D9B0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1548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D8F3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CE82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7C6F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6658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6107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112. inflight 1.0.6 - ISC</w:t>
            </w:r>
          </w:p>
        </w:tc>
      </w:tr>
      <w:tr w:rsidR="00EC22EA" w14:paraId="52BFD3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63F5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4BB3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2187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BEB3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35BD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5516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FD87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113. inherits 2.0.4 - ISC</w:t>
            </w:r>
          </w:p>
        </w:tc>
      </w:tr>
      <w:tr w:rsidR="00EC22EA" w14:paraId="277D59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5484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757B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E94E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FCED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096F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A0E8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3E49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114. ini 1.3.8 - ISC</w:t>
            </w:r>
          </w:p>
        </w:tc>
      </w:tr>
      <w:tr w:rsidR="00EC22EA" w14:paraId="4A816A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0554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22E4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E02C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9B1E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B429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55F2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0008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115. ini 2.0.0 - ISC</w:t>
            </w:r>
          </w:p>
        </w:tc>
      </w:tr>
      <w:tr w:rsidR="00EC22EA" w14:paraId="2AD8A8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48D9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E5F0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989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AA64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350F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A824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E0AF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116. is-cwebp-readable 3.0.0 - ISC</w:t>
            </w:r>
          </w:p>
        </w:tc>
      </w:tr>
      <w:tr w:rsidR="00EC22EA" w14:paraId="7C609A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994E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A9B1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19FA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2CE4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1D46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209C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3BE0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117. isexe 2.0.0 - ISC</w:t>
            </w:r>
          </w:p>
        </w:tc>
      </w:tr>
      <w:tr w:rsidR="00EC22EA" w14:paraId="63A798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2049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6E07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824A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6154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2458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486E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E9B8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118. json-stringify-safe 5.0.1 - ISC</w:t>
            </w:r>
          </w:p>
        </w:tc>
      </w:tr>
      <w:tr w:rsidR="00EC22EA" w14:paraId="1486F8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BC43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6A01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E4D9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6B89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C6A9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397D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95A0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119. killable 1.0.1 - ISC</w:t>
            </w:r>
          </w:p>
        </w:tc>
      </w:tr>
      <w:tr w:rsidR="00EC22EA" w14:paraId="23A474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A0A3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A77D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130B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47F9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90D4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5F07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442C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120. lru-cache 4.1.5 - ISC</w:t>
            </w:r>
          </w:p>
        </w:tc>
      </w:tr>
      <w:tr w:rsidR="00EC22EA" w14:paraId="2C5DC5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B719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F231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7134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841F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4F5B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785F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B29E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121. lru-cache 5.1.1 - ISC</w:t>
            </w:r>
          </w:p>
        </w:tc>
      </w:tr>
      <w:tr w:rsidR="00EC22EA" w14:paraId="35EBBC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FB90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502C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878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6C30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BED1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56E3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83CC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122. lru-cache 6.0.0 - ISC</w:t>
            </w:r>
          </w:p>
        </w:tc>
      </w:tr>
      <w:tr w:rsidR="00EC22EA" w14:paraId="2D1302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7394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87AA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4C2D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2F5C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A709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DAA6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EE3E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123. lz4js 0.2.0 - ISC</w:t>
            </w:r>
          </w:p>
        </w:tc>
      </w:tr>
      <w:tr w:rsidR="00EC22EA" w14:paraId="2C1D34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2FE2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BE11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6F5F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124. make-error 1.3.6 - ISC</w:t>
            </w:r>
          </w:p>
        </w:tc>
      </w:tr>
      <w:tr w:rsidR="00EC22EA" w14:paraId="640BD1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A409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B044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8343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AB06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4A83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C4F7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2537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125. minimatch 3.0.5 - ISC</w:t>
            </w:r>
          </w:p>
        </w:tc>
      </w:tr>
      <w:tr w:rsidR="00EC22EA" w14:paraId="2AA405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6068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A44A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7CC5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FE96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C808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D81A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E51E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126. once 1.4.0 - ISC</w:t>
            </w:r>
          </w:p>
        </w:tc>
      </w:tr>
      <w:tr w:rsidR="00EC22EA" w14:paraId="6BA5EC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8E35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252D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737A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5092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61DC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BCAD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118F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127. picocolors 1.0.0 - ISC</w:t>
            </w:r>
          </w:p>
        </w:tc>
      </w:tr>
      <w:tr w:rsidR="00EC22EA" w14:paraId="2DAB12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4C5D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428C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E312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D142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09C4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089F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DFAD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128. postcss-modules-extract-imports 3.0.0 - ISC</w:t>
            </w:r>
          </w:p>
        </w:tc>
      </w:tr>
      <w:tr w:rsidR="00EC22EA" w14:paraId="11E9E7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DE5E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E6C5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7440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5587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224F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2F49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2A63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129. postcss-modules-scope 3.0.0 - ISC</w:t>
            </w:r>
          </w:p>
        </w:tc>
      </w:tr>
      <w:tr w:rsidR="00EC22EA" w14:paraId="4675CD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2B26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AEA2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6206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D339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AE53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91E3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5EEC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130. postcss-modules-values 4.0.0 - ISC</w:t>
            </w:r>
          </w:p>
        </w:tc>
      </w:tr>
      <w:tr w:rsidR="00EC22EA" w14:paraId="4A7C22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D42A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B789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46F1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D0CD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3379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7B35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5928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131. proto-list 1.2.4 - ISC</w:t>
            </w:r>
          </w:p>
        </w:tc>
      </w:tr>
      <w:tr w:rsidR="00EC22EA" w14:paraId="730E32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B099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9D250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C1A4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AA53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5897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78D9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49D4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132. pseudomap 1.0.2 - ISC</w:t>
            </w:r>
          </w:p>
        </w:tc>
      </w:tr>
      <w:tr w:rsidR="00EC22EA" w14:paraId="2FBBC5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32CB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CCA6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8EAE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37AF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251F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3849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4814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133. quickselect 1.1.1 - ISC</w:t>
            </w:r>
          </w:p>
        </w:tc>
      </w:tr>
      <w:tr w:rsidR="00EC22EA" w14:paraId="031315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797F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7AB1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1CC3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134. remove-trailing-separator 1.1.0 - ISC</w:t>
            </w:r>
          </w:p>
        </w:tc>
      </w:tr>
      <w:tr w:rsidR="00EC22EA" w14:paraId="5AC5F4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F27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D9E3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3AFB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135. require-main-filename 2.0.0 - ISC</w:t>
            </w:r>
          </w:p>
        </w:tc>
      </w:tr>
      <w:tr w:rsidR="00EC22EA" w14:paraId="2375F6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EC0B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D4E7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8C98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7B5F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D2C2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9851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FBEB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136. rimraf 2.6.3 - ISC</w:t>
            </w:r>
          </w:p>
        </w:tc>
      </w:tr>
      <w:tr w:rsidR="00EC22EA" w14:paraId="47EC0F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71DB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A4B1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14F2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20BD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4362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CDCC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04A2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137. sax 1.2.4 - ISC</w:t>
            </w:r>
          </w:p>
        </w:tc>
      </w:tr>
      <w:tr w:rsidR="00EC22EA" w14:paraId="3B9EAE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290B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0BEB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95F6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66D9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5CCE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EF48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AA3C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138. semver 5.7.2 - ISC</w:t>
            </w:r>
          </w:p>
        </w:tc>
      </w:tr>
      <w:tr w:rsidR="00EC22EA" w14:paraId="15228D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AB13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FDA2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ACF9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A70E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410D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D13B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F71A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139. semver 6.3.1 - ISC</w:t>
            </w:r>
          </w:p>
        </w:tc>
      </w:tr>
      <w:tr w:rsidR="00EC22EA" w14:paraId="18B60C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F421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D3EC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143F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A7F5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1F52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6FF6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7B8A2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140. semver 7.2.1 - ISC</w:t>
            </w:r>
          </w:p>
        </w:tc>
      </w:tr>
      <w:tr w:rsidR="00EC22EA" w14:paraId="63D23D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60A6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F53C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8DEE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D024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167D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0D17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11F5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141. semver 7.5.4 - ISC</w:t>
            </w:r>
          </w:p>
        </w:tc>
      </w:tr>
      <w:tr w:rsidR="00EC22EA" w14:paraId="6E672A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4A3F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AD9D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D703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BFCC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883E0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FAF1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0EE8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142. set-blocking 2.0.0 - ISC</w:t>
            </w:r>
          </w:p>
        </w:tc>
      </w:tr>
      <w:tr w:rsidR="00EC22EA" w14:paraId="1DC76A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15B4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1630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5849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429D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2EB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C855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98EC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143. setprototypeof 1.2.0 - ISC</w:t>
            </w:r>
          </w:p>
        </w:tc>
      </w:tr>
      <w:tr w:rsidR="00EC22EA" w14:paraId="151061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92E2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3493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8299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A3EB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F21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D353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9450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144. signal-exit 3.0.7 - ISC</w:t>
            </w:r>
          </w:p>
        </w:tc>
      </w:tr>
      <w:tr w:rsidR="00EC22EA" w14:paraId="380396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2B37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483D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A439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4A75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6F7E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E7D8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9DAC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145. tinyqueue 2.0.3 - ISC</w:t>
            </w:r>
          </w:p>
        </w:tc>
      </w:tr>
      <w:tr w:rsidR="00EC22EA" w14:paraId="2F2E97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70EC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1414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6523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CE4C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6C03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F397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538A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146. type 2.5.0 - ISC</w:t>
            </w:r>
          </w:p>
        </w:tc>
      </w:tr>
      <w:tr w:rsidR="00EC22EA" w14:paraId="1F2AB6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F7956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C164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A84D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147. which 1.3.1 - ISC</w:t>
            </w:r>
          </w:p>
        </w:tc>
      </w:tr>
      <w:tr w:rsidR="00EC22EA" w14:paraId="06845E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4C48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3B56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24CF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64D2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64C8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4F70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FD3E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148. which 2.0.2 - ISC</w:t>
            </w:r>
          </w:p>
        </w:tc>
      </w:tr>
      <w:tr w:rsidR="00EC22EA" w14:paraId="3FB51A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8F2C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D47A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C446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7161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65A4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0127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BD73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149. which-module 2.0.0 - ISC</w:t>
            </w:r>
          </w:p>
        </w:tc>
      </w:tr>
      <w:tr w:rsidR="00EC22EA" w14:paraId="5546EC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601D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482C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E67C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2D3F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D8F4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B7CD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E5D2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150. wrappy 1.0.2 - ISC</w:t>
            </w:r>
          </w:p>
        </w:tc>
      </w:tr>
      <w:tr w:rsidR="00EC22EA" w14:paraId="1CBC74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4E02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2324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DAF6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61BC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190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7634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93C8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151. y18n 4.0.3 - ISC</w:t>
            </w:r>
          </w:p>
        </w:tc>
      </w:tr>
      <w:tr w:rsidR="00EC22EA" w14:paraId="1B7572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CF29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6F83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BDFB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D1B4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06AA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6B8C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07C0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152. y18n 5.0.8 - ISC</w:t>
            </w:r>
          </w:p>
        </w:tc>
      </w:tr>
      <w:tr w:rsidR="00EC22EA" w14:paraId="2DDE81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F603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4259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247F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E77A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65CF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A4E7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6145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153. yallist 2.1.2 - ISC</w:t>
            </w:r>
          </w:p>
        </w:tc>
      </w:tr>
      <w:tr w:rsidR="00EC22EA" w14:paraId="5B63B0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63A9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D991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7C55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B0E0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BEFB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7EE2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953E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154. yallist 3.1.1 - ISC</w:t>
            </w:r>
          </w:p>
        </w:tc>
      </w:tr>
      <w:tr w:rsidR="00EC22EA" w14:paraId="36F831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BD30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877D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2E0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9116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F7A5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48C8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2804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155. yallist 4.0.0 - ISC</w:t>
            </w:r>
          </w:p>
        </w:tc>
      </w:tr>
      <w:tr w:rsidR="00EC22EA" w14:paraId="120856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390F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61EF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E800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7EB7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33E9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6AFD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54CD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156. yaml 1.10.2 - ISC</w:t>
            </w:r>
          </w:p>
        </w:tc>
      </w:tr>
      <w:tr w:rsidR="00EC22EA" w14:paraId="199F37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9BD7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4B50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231E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1076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4F44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6997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A28F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157. yargs-parser 13.1.2 - ISC</w:t>
            </w:r>
          </w:p>
        </w:tc>
      </w:tr>
      <w:tr w:rsidR="00EC22EA" w14:paraId="638F5B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EC62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2E19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B628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72D5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8DC2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AFFF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7DD06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158. yargs-parser 18.1.3 - ISC</w:t>
            </w:r>
          </w:p>
        </w:tc>
      </w:tr>
      <w:tr w:rsidR="00EC22EA" w14:paraId="734B3F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ED22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334C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C8EC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B5C8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1333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FA43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E868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159. yargs-parser 20.2.4 - ISC</w:t>
            </w:r>
          </w:p>
        </w:tc>
      </w:tr>
      <w:tr w:rsidR="00EC22EA" w14:paraId="72FDCA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008B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E34B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43AA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06BF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D608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AC87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ECE2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160. string-similarity 4.0.4 - ISC AND MIT</w:t>
            </w:r>
          </w:p>
        </w:tc>
      </w:tr>
      <w:tr w:rsidR="00EC22EA" w14:paraId="6C8FA9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C6B16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B5AE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48D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EC06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01D8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B0EB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BC16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161. jschardet 3.0.0 - LGPL-2.1 AND LGPL-2.1+</w:t>
            </w:r>
          </w:p>
        </w:tc>
      </w:tr>
      <w:tr w:rsidR="00EC22EA" w14:paraId="21D100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4E4C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BAD0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FA19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BAB1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DC26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8374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4245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162. @apollo/client 3.5.8 - MIT</w:t>
            </w:r>
          </w:p>
        </w:tc>
      </w:tr>
      <w:tr w:rsidR="00EC22EA" w14:paraId="1B6394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0F41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52AC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42DE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163. @apollo/client 3.8.6 - MIT</w:t>
            </w:r>
          </w:p>
        </w:tc>
      </w:tr>
      <w:tr w:rsidR="00EC22EA" w14:paraId="4DE808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A44B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D165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89DC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4FFD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3272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A21F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C3B2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164. @apollo/react-common 3.1.4 - MIT</w:t>
            </w:r>
          </w:p>
        </w:tc>
      </w:tr>
      <w:tr w:rsidR="00EC22EA" w14:paraId="2458C1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ABBC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F286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05AE0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7BC4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DF6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5727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3C6E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165. @apollo/react-components 3.1.5 - MIT</w:t>
            </w:r>
          </w:p>
        </w:tc>
      </w:tr>
      <w:tr w:rsidR="00EC22EA" w14:paraId="6086CA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92D1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04B6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1C69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00EF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CE2F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B682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F9B5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166. @apollo/react-hoc 3.1.5 - MIT</w:t>
            </w:r>
          </w:p>
        </w:tc>
      </w:tr>
      <w:tr w:rsidR="00EC22EA" w14:paraId="0EF217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C566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9C86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8E85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BD36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D851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D92C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D0B5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167. @apollo/react-hooks 3.1.5 - MIT</w:t>
            </w:r>
          </w:p>
        </w:tc>
      </w:tr>
      <w:tr w:rsidR="00EC22EA" w14:paraId="7909FA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8AAC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BF62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DD09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90BB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255D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2E28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7590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168. @apollo/react-hooks 4.0.0 - MIT</w:t>
            </w:r>
          </w:p>
        </w:tc>
      </w:tr>
      <w:tr w:rsidR="00EC22EA" w14:paraId="0B8941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C53B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1678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279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3F87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0DCB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0180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3576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169. @apollo/react-ssr 3.1.5 - MIT</w:t>
            </w:r>
          </w:p>
        </w:tc>
      </w:tr>
      <w:tr w:rsidR="00EC22EA" w14:paraId="1CDEF4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AA43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002D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58A6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C4CB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D671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D59F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36A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170. @azure/abort-controller 1.1.0 - MIT</w:t>
            </w:r>
          </w:p>
        </w:tc>
      </w:tr>
      <w:tr w:rsidR="00EC22EA" w14:paraId="2A8A0F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4C20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18F7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8FDC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8EE7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EE2F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EE5D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41B5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171. @azure/core-auth 1.5.0 - MIT</w:t>
            </w:r>
          </w:p>
        </w:tc>
      </w:tr>
      <w:tr w:rsidR="00EC22EA" w14:paraId="6DFCA2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8CC8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180B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E714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C9B1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753D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A9C0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A324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172. @azure/core-client 1.7.3 - MIT</w:t>
            </w:r>
          </w:p>
        </w:tc>
      </w:tr>
      <w:tr w:rsidR="00EC22EA" w14:paraId="39D182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40B7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8A50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8E92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DFA3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39EA5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AD58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1C9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173. @azure/core-rest-pipeline 1.12.1 - MIT</w:t>
            </w:r>
          </w:p>
        </w:tc>
      </w:tr>
      <w:tr w:rsidR="00EC22EA" w14:paraId="6C9036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39F5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7F09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7EAB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EE95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97CF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F20D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F15F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174. @azure/core-tracing 1.0.1 - MIT</w:t>
            </w:r>
          </w:p>
        </w:tc>
      </w:tr>
      <w:tr w:rsidR="00EC22EA" w14:paraId="01C790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FCEA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B745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0952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26D3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0287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458A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92FE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175. @azure/core-util 1.5.0 - MIT</w:t>
            </w:r>
          </w:p>
        </w:tc>
      </w:tr>
      <w:tr w:rsidR="00EC22EA" w14:paraId="7FA034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CC6D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195D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F871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E29E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1D2A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2A04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D4FE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176. @azure/core-util 1.6.1 - MIT</w:t>
            </w:r>
          </w:p>
        </w:tc>
      </w:tr>
      <w:tr w:rsidR="00EC22EA" w14:paraId="1051FE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EE8A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693A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969F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C664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F883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9F1C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1AAE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177. @azure/logger 1.0.4 - MIT</w:t>
            </w:r>
          </w:p>
        </w:tc>
      </w:tr>
      <w:tr w:rsidR="00EC22EA" w14:paraId="1E372B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0497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B264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8EC1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1969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CD61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E760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FC16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178. @azure/msal-browser 2.22.0 - MIT</w:t>
            </w:r>
          </w:p>
        </w:tc>
      </w:tr>
      <w:tr w:rsidR="00EC22EA" w14:paraId="24C11B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5C65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ADFB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54B4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7744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92A2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1C77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89D0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179. @azure/msal-browser 2.28.1 - MIT</w:t>
            </w:r>
          </w:p>
        </w:tc>
      </w:tr>
      <w:tr w:rsidR="00EC22EA" w14:paraId="2639AF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2735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B8BB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13E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5651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F627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D244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940D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180. @azure/msal-browser 2.38.2 - MIT</w:t>
            </w:r>
          </w:p>
        </w:tc>
      </w:tr>
      <w:tr w:rsidR="00EC22EA" w14:paraId="3DB45B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9957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88A9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1981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53E4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CACE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8F7B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7946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181. @azure/msal-browser 3.4.0 - MIT</w:t>
            </w:r>
          </w:p>
        </w:tc>
      </w:tr>
      <w:tr w:rsidR="00EC22EA" w14:paraId="24AFD1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75FE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CB6F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0FA2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E961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8185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4D0E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51F5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182. @azure/msal-common 13.0.0 - MIT</w:t>
            </w:r>
          </w:p>
        </w:tc>
      </w:tr>
      <w:tr w:rsidR="00EC22EA" w14:paraId="05D24A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28AF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EF6D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6F5A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F4A0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38D2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A113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CDD6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183. @azure/msal-common 13.3.0 - MIT</w:t>
            </w:r>
          </w:p>
        </w:tc>
      </w:tr>
      <w:tr w:rsidR="00EC22EA" w14:paraId="408A75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70C6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C6BA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C634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C898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FEBD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DFA8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8935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184. @azure/msal-common 14.3.0 - MIT</w:t>
            </w:r>
          </w:p>
        </w:tc>
      </w:tr>
      <w:tr w:rsidR="00EC22EA" w14:paraId="35E3CC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5773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23E0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15DF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F7FE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58B3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0D9D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F0DA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185. @azure/msal-common 6.4.0 - MIT</w:t>
            </w:r>
          </w:p>
        </w:tc>
      </w:tr>
      <w:tr w:rsidR="00EC22EA" w14:paraId="421538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56E8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1CCF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1405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83CD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6115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2892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7D47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186. @azure/msal-common 7.6.0 - MIT</w:t>
            </w:r>
          </w:p>
        </w:tc>
      </w:tr>
      <w:tr w:rsidR="00EC22EA" w14:paraId="2556F0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8299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D19C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CF1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0816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76FE5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ADAC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61EC2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187. @azure/ms-rest-js 2.7.0 - MIT</w:t>
            </w:r>
          </w:p>
        </w:tc>
      </w:tr>
      <w:tr w:rsidR="00EC22EA" w14:paraId="201A5F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BF68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6B8E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C53A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C867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363C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4547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2E2B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188. @azure/web-pubsub-client 1.0.0-beta.3 - MIT</w:t>
            </w:r>
          </w:p>
        </w:tc>
      </w:tr>
      <w:tr w:rsidR="00EC22EA" w14:paraId="30A946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C460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1A60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0D2A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F6A9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EA1A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AC4F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DF32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189. @babel/code-frame 7.23.5 - MIT</w:t>
            </w:r>
          </w:p>
        </w:tc>
      </w:tr>
      <w:tr w:rsidR="00EC22EA" w14:paraId="103E0A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6D96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9701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2BE2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670B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2109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BF84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3029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190. @babel/compat-data 7.23.5 - MIT</w:t>
            </w:r>
          </w:p>
        </w:tc>
      </w:tr>
      <w:tr w:rsidR="00EC22EA" w14:paraId="6418F0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526C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12D2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D79F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191. @babel/core 7.23.5 - MIT</w:t>
            </w:r>
          </w:p>
        </w:tc>
      </w:tr>
      <w:tr w:rsidR="00EC22EA" w14:paraId="7CA93A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16E7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8EB8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4671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DD77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43CB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1FE1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4870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192. @babel/generator 7.23.5 - MIT</w:t>
            </w:r>
          </w:p>
        </w:tc>
      </w:tr>
      <w:tr w:rsidR="00EC22EA" w14:paraId="20CBEF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0B69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5A7D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A823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9EB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7EC6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0EFA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1A53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193. @babel/helper-annotate-as-pure 7.22.5 - MIT</w:t>
            </w:r>
          </w:p>
        </w:tc>
      </w:tr>
      <w:tr w:rsidR="00EC22EA" w14:paraId="489BE2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9CBA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0FBD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546E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ED4D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E86EB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6B64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C90F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194. @babel/helper-compilation-targets 7.22.15 - MIT</w:t>
            </w:r>
          </w:p>
        </w:tc>
      </w:tr>
      <w:tr w:rsidR="00EC22EA" w14:paraId="1EB38D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F75C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33BF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516F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195. @babel/helper-create-class-features-plugin 7.22.15 - MIT</w:t>
            </w:r>
          </w:p>
        </w:tc>
      </w:tr>
      <w:tr w:rsidR="00EC22EA" w14:paraId="61CE82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4E95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2E43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703F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196. @babel/helper-environment-visitor 7.22.20 - MIT</w:t>
            </w:r>
          </w:p>
        </w:tc>
      </w:tr>
      <w:tr w:rsidR="00EC22EA" w14:paraId="26039C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D72D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D2B3F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98EF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D99E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248A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31A1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973D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197. @babel/helper-function-name 7.23.0 - MIT</w:t>
            </w:r>
          </w:p>
        </w:tc>
      </w:tr>
      <w:tr w:rsidR="00EC22EA" w14:paraId="0F89D3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FFF5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66FC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94BE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05CB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E36E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CCEF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4F49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198. @babel/helper-hoist-variables 7.22.5 - MIT</w:t>
            </w:r>
          </w:p>
        </w:tc>
      </w:tr>
      <w:tr w:rsidR="00EC22EA" w14:paraId="7C75D6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0002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F018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AE89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8486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FA406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5200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3278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199. @babel/helper-member-expression-to-functions 7.23.0 - MIT</w:t>
            </w:r>
          </w:p>
        </w:tc>
      </w:tr>
      <w:tr w:rsidR="00EC22EA" w14:paraId="563C7C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F99E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0A5A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82D3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2334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45CF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4B00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A6C1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200. @babel/helper-module-imports 7.22.15 - MIT</w:t>
            </w:r>
          </w:p>
        </w:tc>
      </w:tr>
      <w:tr w:rsidR="00EC22EA" w14:paraId="111B04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63CF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6B8B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7B83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5AE6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CA42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5D42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4162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201. @babel/helper-module-transforms 7.23.3 - MIT</w:t>
            </w:r>
          </w:p>
        </w:tc>
      </w:tr>
      <w:tr w:rsidR="00EC22EA" w14:paraId="72108F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C49E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344C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67D3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CD19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57DD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7F31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4DDF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202. @babel/helper-optimise-call-expression 7.22.5 - MIT</w:t>
            </w:r>
          </w:p>
        </w:tc>
      </w:tr>
      <w:tr w:rsidR="00EC22EA" w14:paraId="5E2A9E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A579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A9C9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1996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6A97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AA90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0400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3AFC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203. @babel/helper-plugin-utils 7.22.5 - MIT</w:t>
            </w:r>
          </w:p>
        </w:tc>
      </w:tr>
      <w:tr w:rsidR="00EC22EA" w14:paraId="1CBE31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95AA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4729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793D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7071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022C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F43E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B766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204. @babel/helper-replace-supers 7.22.20 - MIT</w:t>
            </w:r>
          </w:p>
        </w:tc>
      </w:tr>
      <w:tr w:rsidR="00EC22EA" w14:paraId="4DFB94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0716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ADA5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8C0B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B774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C2F8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467B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01B9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205. @babel/helpers 7.23.5 - MIT</w:t>
            </w:r>
          </w:p>
        </w:tc>
      </w:tr>
      <w:tr w:rsidR="00EC22EA" w14:paraId="4AB1A3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FC1B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AFEC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DE6A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0C48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FEBF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5A56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4E21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206. @babel/helper-simple-access 7.22.5 - MIT</w:t>
            </w:r>
          </w:p>
        </w:tc>
      </w:tr>
      <w:tr w:rsidR="00EC22EA" w14:paraId="5970C2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BBA9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471D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DCD7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58C9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3B4F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9831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30C2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207. @babel/helper-skip-transparent-expression-wrappers 7.22.5 - MIT</w:t>
            </w:r>
          </w:p>
        </w:tc>
      </w:tr>
      <w:tr w:rsidR="00EC22EA" w14:paraId="4EA90E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9E44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1994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9AE3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208. @babel/helper-split-export-declaration 7.22.6 - MIT</w:t>
            </w:r>
          </w:p>
        </w:tc>
      </w:tr>
      <w:tr w:rsidR="00EC22EA" w14:paraId="2D73ED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598C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8829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7D57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2242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BB86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A897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4B9B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209. @babel/helper-string-parser 7.23.4 - MIT</w:t>
            </w:r>
          </w:p>
        </w:tc>
      </w:tr>
      <w:tr w:rsidR="00EC22EA" w14:paraId="2B44D4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C803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E3C7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8CFD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706F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5F84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5B0A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7B1E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210. @babel/helper-validator-identifier 7.22.20 - MIT</w:t>
            </w:r>
          </w:p>
        </w:tc>
      </w:tr>
      <w:tr w:rsidR="00EC22EA" w14:paraId="792693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9B91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05D9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F6A4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211. @babel/helper-validator-option 7.23.5 - MIT</w:t>
            </w:r>
          </w:p>
        </w:tc>
      </w:tr>
      <w:tr w:rsidR="00EC22EA" w14:paraId="2EB32D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6D14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AEF0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F84D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212. @babel/highlight 7.23.4 - MIT</w:t>
            </w:r>
          </w:p>
        </w:tc>
      </w:tr>
      <w:tr w:rsidR="00EC22EA" w14:paraId="01B58D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3F41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EBE2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12D1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0B43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5D51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08EE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39EB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213. @babel/parser 7.23.5 - MIT</w:t>
            </w:r>
          </w:p>
        </w:tc>
      </w:tr>
      <w:tr w:rsidR="00EC22EA" w14:paraId="0B3107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BF83D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30B8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0133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0908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1664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882B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8710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214. @babel/plugin-proposal-class-properties 7.18.6 - MIT</w:t>
            </w:r>
          </w:p>
        </w:tc>
      </w:tr>
      <w:tr w:rsidR="00EC22EA" w14:paraId="646EBA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0EC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7AC3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F963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A837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B667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33A4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568B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215. @babel/plugin-proposal-object-rest-spread 7.18.0 - MIT</w:t>
            </w:r>
          </w:p>
        </w:tc>
      </w:tr>
      <w:tr w:rsidR="00EC22EA" w14:paraId="6D8F68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4999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CEF1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A8CD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1AE6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0208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D411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00B2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216. @babel/plugin-syntax-class-properties 7.12.13 - MIT</w:t>
            </w:r>
          </w:p>
        </w:tc>
      </w:tr>
      <w:tr w:rsidR="00EC22EA" w14:paraId="33F725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9E4C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D278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5660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EE53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53D3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DA1A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1843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217. @babel/plugin-syntax-flow 7.23.3 - MIT</w:t>
            </w:r>
          </w:p>
        </w:tc>
      </w:tr>
      <w:tr w:rsidR="00EC22EA" w14:paraId="57127C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3624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D479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2D59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F83E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3533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0876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92E9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218. @babel/plugin-syntax-jsx 7.23.3 - MIT</w:t>
            </w:r>
          </w:p>
        </w:tc>
      </w:tr>
      <w:tr w:rsidR="00EC22EA" w14:paraId="2F1387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C588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745D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D29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B1F8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2118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F4EF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A5212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219. @babel/plugin-syntax-object-rest-spread 7.8.3 - MIT</w:t>
            </w:r>
          </w:p>
        </w:tc>
      </w:tr>
      <w:tr w:rsidR="00EC22EA" w14:paraId="160AAA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A5BB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70B6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3251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220. @babel/plugin-transform-arrow-functions 7.23.3 - MIT</w:t>
            </w:r>
          </w:p>
        </w:tc>
      </w:tr>
      <w:tr w:rsidR="00EC22EA" w14:paraId="775AB5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11FE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9084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F4AC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4142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2D34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F254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AF0F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221. @babel/plugin-transform-block-scoped-functions 7.23.3 - MIT</w:t>
            </w:r>
          </w:p>
        </w:tc>
      </w:tr>
      <w:tr w:rsidR="00EC22EA" w14:paraId="73FBC5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A46D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7810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DCA3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491D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0BC9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DF80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083B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222. @babel/plugin-transform-block-scoping 7.23.4 - MIT</w:t>
            </w:r>
          </w:p>
        </w:tc>
      </w:tr>
      <w:tr w:rsidR="00EC22EA" w14:paraId="3E3576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3F87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0A54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0FDF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3671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59A5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A03A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32B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223. @babel/plugin-transform-classes 7.23.5 - MIT</w:t>
            </w:r>
          </w:p>
        </w:tc>
      </w:tr>
      <w:tr w:rsidR="00EC22EA" w14:paraId="52CB77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F353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9CA4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B4A7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5C44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632A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4D2F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C122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224. @babel/plugin-transform-computed-properties 7.23.3 - MIT</w:t>
            </w:r>
          </w:p>
        </w:tc>
      </w:tr>
      <w:tr w:rsidR="00EC22EA" w14:paraId="753DB8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335B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3190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D310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2DED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866D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1A7F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EA93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225. @babel/plugin-transform-destructuring 7.23.3 - MIT</w:t>
            </w:r>
          </w:p>
        </w:tc>
      </w:tr>
      <w:tr w:rsidR="00EC22EA" w14:paraId="5150F3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8CB6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6D6D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98DD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9266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FC21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B079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7FFA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226. @babel/plugin-transform-flow-strip-types 7.23.3 - MIT</w:t>
            </w:r>
          </w:p>
        </w:tc>
      </w:tr>
      <w:tr w:rsidR="00EC22EA" w14:paraId="552755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373C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FDCA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0196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81B5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3F39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ACDA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2D87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227. @babel/plugin-transform-for-of 7.23.3 - MIT</w:t>
            </w:r>
          </w:p>
        </w:tc>
      </w:tr>
      <w:tr w:rsidR="00EC22EA" w14:paraId="2F4AC0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4F39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6BE9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D109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7BB8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7A4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D892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7425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228. @babel/plugin-transform-function-name 7.23.3 - MIT</w:t>
            </w:r>
          </w:p>
        </w:tc>
      </w:tr>
      <w:tr w:rsidR="00EC22EA" w14:paraId="27E3B6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6A1C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57D4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EB1A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8695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78E2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910D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15AC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229. @babel/plugin-transform-literals 7.23.3 - MIT</w:t>
            </w:r>
          </w:p>
        </w:tc>
      </w:tr>
      <w:tr w:rsidR="00EC22EA" w14:paraId="35A1C1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C599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691B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9377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C8CD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4AC7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948F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7766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230. @babel/plugin-transform-member-expression-literals 7.23.3 - MIT</w:t>
            </w:r>
          </w:p>
        </w:tc>
      </w:tr>
      <w:tr w:rsidR="00EC22EA" w14:paraId="6FB145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64E4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181A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900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C845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BBD4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B7A9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2E77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231. @babel/plugin-transform-modules-commonjs 7.23.3 - MIT</w:t>
            </w:r>
          </w:p>
        </w:tc>
      </w:tr>
      <w:tr w:rsidR="00EC22EA" w14:paraId="5974A9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E9AB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740E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99E1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9277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66D8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045E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EC30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232. @babel/plugin-transform-object-super 7.23.3 - MIT</w:t>
            </w:r>
          </w:p>
        </w:tc>
      </w:tr>
      <w:tr w:rsidR="00EC22EA" w14:paraId="3C6146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A808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8ECB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C7BC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A575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D79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7F7F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A8D1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233. @babel/plugin-transform-parameters 7.23.3 - MIT</w:t>
            </w:r>
          </w:p>
        </w:tc>
      </w:tr>
      <w:tr w:rsidR="00EC22EA" w14:paraId="6B1C1D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12C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D04B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A64C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E043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EE02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9AE2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84A4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234. @babel/plugin-transform-property-literals 7.23.3 - MIT</w:t>
            </w:r>
          </w:p>
        </w:tc>
      </w:tr>
      <w:tr w:rsidR="00EC22EA" w14:paraId="3DFF7D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F43E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D08D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8EF1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3841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D277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4091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2C4A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235. @babel/plugin-transform-react-display-name 7.23.3 - MIT</w:t>
            </w:r>
          </w:p>
        </w:tc>
      </w:tr>
      <w:tr w:rsidR="00EC22EA" w14:paraId="2DC28E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0D0D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15D9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E158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0F3E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42D5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8F83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EE07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236. @babel/plugin-transform-react-jsx 7.22.15 - MIT</w:t>
            </w:r>
          </w:p>
        </w:tc>
      </w:tr>
      <w:tr w:rsidR="00EC22EA" w14:paraId="7D38CE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AE49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0E8A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4AAE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B97A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E372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5FC6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8A07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237. @babel/plugin-transform-shorthand-properties 7.23.3 - MIT</w:t>
            </w:r>
          </w:p>
        </w:tc>
      </w:tr>
      <w:tr w:rsidR="00EC22EA" w14:paraId="2A8AFD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5792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433E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32A0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F890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CF76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D9AC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DAC5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238. @babel/plugin-transform-spread 7.23.3 - MIT</w:t>
            </w:r>
          </w:p>
        </w:tc>
      </w:tr>
      <w:tr w:rsidR="00EC22EA" w14:paraId="0D2E17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C73A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D9BC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4E60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9AB9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0E95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2DA0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C3CA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239. @babel/plugin-transform-template-literals 7.23.3 - MIT</w:t>
            </w:r>
          </w:p>
        </w:tc>
      </w:tr>
      <w:tr w:rsidR="00EC22EA" w14:paraId="5BF7F4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6544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5222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5BC9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50A4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0008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2172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642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240. @babel/polyfill 7.12.1 - MIT</w:t>
            </w:r>
          </w:p>
        </w:tc>
      </w:tr>
      <w:tr w:rsidR="00EC22EA" w14:paraId="151170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318D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1CD4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06BA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EA1A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02A1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97D6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0602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241. @babel/runtime 7.23.4 - MIT</w:t>
            </w:r>
          </w:p>
        </w:tc>
      </w:tr>
      <w:tr w:rsidR="00EC22EA" w14:paraId="1F0BCE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FDA0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2FC5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EB76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E67C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C44D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41BE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4474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242. @babel/runtime-corejs3 7.14.0 - MIT</w:t>
            </w:r>
          </w:p>
        </w:tc>
      </w:tr>
      <w:tr w:rsidR="00EC22EA" w14:paraId="145753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467D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9515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1C52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243. @babel/template 7.22.15 - MIT</w:t>
            </w:r>
          </w:p>
        </w:tc>
      </w:tr>
      <w:tr w:rsidR="00EC22EA" w14:paraId="404127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648B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BD27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A180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35FD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A0B4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297C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4564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244. @babel/traverse 7.23.5 - MIT</w:t>
            </w:r>
          </w:p>
        </w:tc>
      </w:tr>
      <w:tr w:rsidR="00EC22EA" w14:paraId="46BFA5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A616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C6F8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2B36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DA00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43D8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B7AC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5DF6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245. @babel/types 7.23.5 - MIT</w:t>
            </w:r>
          </w:p>
        </w:tc>
      </w:tr>
      <w:tr w:rsidR="00EC22EA" w14:paraId="59974F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6353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841F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C3D9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685B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C562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1F14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92A0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246. @cspotcode/source-map-support 0.8.1 - MIT</w:t>
            </w:r>
          </w:p>
        </w:tc>
      </w:tr>
      <w:tr w:rsidR="00EC22EA" w14:paraId="11635C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6D26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74FE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140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7A31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6248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3FBD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D6CB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247. @ctrl/tinycolor 3.3.4 - MIT</w:t>
            </w:r>
          </w:p>
        </w:tc>
      </w:tr>
      <w:tr w:rsidR="00EC22EA" w14:paraId="4F9C41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5979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6F56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766E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427E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5C05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82AF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FB15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248. @discoveryjs/json-ext 0.5.7 - MIT</w:t>
            </w:r>
          </w:p>
        </w:tc>
      </w:tr>
      <w:tr w:rsidR="00EC22EA" w14:paraId="3015E8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9A6B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F2D5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7866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A4C2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0032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CF02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BC31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249. @dnd-kit/accessibility 3.0.1 - MIT</w:t>
            </w:r>
          </w:p>
        </w:tc>
      </w:tr>
      <w:tr w:rsidR="00EC22EA" w14:paraId="254A05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AD31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AC29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C5FD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0E18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C76F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E583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CD23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250. @dnd-kit/core 6.0.5 - MIT</w:t>
            </w:r>
          </w:p>
        </w:tc>
      </w:tr>
      <w:tr w:rsidR="00EC22EA" w14:paraId="112749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E7BC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2409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2B10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F798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8BD8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2124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916D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251. @dnd-kit/modifiers 6.0.0 - MIT</w:t>
            </w:r>
          </w:p>
        </w:tc>
      </w:tr>
      <w:tr w:rsidR="00EC22EA" w14:paraId="63996E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9288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CF7F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8D0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DFE8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5805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5D88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F266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252. @dnd-kit/sortable 7.0.1 - MIT</w:t>
            </w:r>
          </w:p>
        </w:tc>
      </w:tr>
      <w:tr w:rsidR="00EC22EA" w14:paraId="69BEE6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3D32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EBCF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9D77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CF2E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7DEB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D0C8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3964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253. @dnd-kit/utilities 3.2.0 - MIT</w:t>
            </w:r>
          </w:p>
        </w:tc>
      </w:tr>
      <w:tr w:rsidR="00EC22EA" w14:paraId="0A2A01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AEA6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B3F0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9261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5C23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1785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B89B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D17D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254. @emotion/hash 0.9.1 - MIT</w:t>
            </w:r>
          </w:p>
        </w:tc>
      </w:tr>
      <w:tr w:rsidR="00EC22EA" w14:paraId="0C23AE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37DC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4EE3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E9E0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0C3C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7D9D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CF8F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8664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255. @fastify/busboy 2.1.0 - MIT</w:t>
            </w:r>
          </w:p>
        </w:tc>
      </w:tr>
      <w:tr w:rsidR="00EC22EA" w14:paraId="520B69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D2CC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F804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C9D4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5B75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D21A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983E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13E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256. @floating-ui/core 1.5.0 - MIT</w:t>
            </w:r>
          </w:p>
        </w:tc>
      </w:tr>
      <w:tr w:rsidR="00EC22EA" w14:paraId="6998B8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9524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82BD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F163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6F54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B74F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A2A5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170E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257. @floating-ui/dom 1.5.3 - MIT</w:t>
            </w:r>
          </w:p>
        </w:tc>
      </w:tr>
      <w:tr w:rsidR="00EC22EA" w14:paraId="2D5AE0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C18D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9851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66EC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E462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69C6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D663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960F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258. @floating-ui/utils 0.1.6 - MIT</w:t>
            </w:r>
          </w:p>
        </w:tc>
      </w:tr>
      <w:tr w:rsidR="00EC22EA" w14:paraId="69AE83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A6A9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1E18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F3B9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1FE3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A417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C3A8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7529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259. @fluentui/common-styles 1.2.35 - MIT</w:t>
            </w:r>
          </w:p>
        </w:tc>
      </w:tr>
      <w:tr w:rsidR="00EC22EA" w14:paraId="5F6E0A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26BE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3990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9E62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260. @fluentui/date-time-utilities 7.9.1 - MIT</w:t>
            </w:r>
          </w:p>
        </w:tc>
      </w:tr>
      <w:tr w:rsidR="00EC22EA" w14:paraId="17D820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658C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CEC8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54F1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83EC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E454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66FC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1A06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261. @fluentui/date-time-utilities 8.5.14 - MIT</w:t>
            </w:r>
          </w:p>
        </w:tc>
      </w:tr>
      <w:tr w:rsidR="00EC22EA" w14:paraId="1088C2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F4D4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5510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AD24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139E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63B4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33BE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B693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262. @fluentui/dom-utilities 1.1.2 - MIT</w:t>
            </w:r>
          </w:p>
        </w:tc>
      </w:tr>
      <w:tr w:rsidR="00EC22EA" w14:paraId="66A278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1585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94CB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FB2A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7779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5AB8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D462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8301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263. @fluentui/dom-utilities 2.2.12 - MIT</w:t>
            </w:r>
          </w:p>
        </w:tc>
      </w:tr>
      <w:tr w:rsidR="00EC22EA" w14:paraId="52C5ED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CEBA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EBB7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373B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514A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F3DC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8CA4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99D4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264. @fluentui/example-data 8.4.13 - MIT</w:t>
            </w:r>
          </w:p>
        </w:tc>
      </w:tr>
      <w:tr w:rsidR="00EC22EA" w14:paraId="465F6D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969F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E439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FEED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1584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9068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19F7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8D70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265. @fluentui/fluent2-theme 8.107.51 - MIT</w:t>
            </w:r>
          </w:p>
        </w:tc>
      </w:tr>
      <w:tr w:rsidR="00EC22EA" w14:paraId="3D3FF8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43D4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39C87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1CF2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373D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074D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C101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4A5C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266. @fluentui/font-icons-mdl2 8.5.27 - MIT</w:t>
            </w:r>
          </w:p>
        </w:tc>
      </w:tr>
      <w:tr w:rsidR="00EC22EA" w14:paraId="4B9FD2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70C7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9075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68D3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2B0B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03CF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B6B3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66F4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267. @fluentui/foundation-legacy 8.2.47 - MIT</w:t>
            </w:r>
          </w:p>
        </w:tc>
      </w:tr>
      <w:tr w:rsidR="00EC22EA" w14:paraId="79C87E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0ED9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7316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A21E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D69D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20A7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736D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6A6A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268. @fluentui/keyboard-key 0.2.17 - MIT</w:t>
            </w:r>
          </w:p>
        </w:tc>
      </w:tr>
      <w:tr w:rsidR="00EC22EA" w14:paraId="04C672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4B45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B30A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1939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9C74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A6AF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97E4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3C69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269. @fluentui/keyboard-key 0.4.12 - MIT</w:t>
            </w:r>
          </w:p>
        </w:tc>
      </w:tr>
      <w:tr w:rsidR="00EC22EA" w14:paraId="2DD888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250F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A7E7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F824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6F14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6AA6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505C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6156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270. @fluentui/keyboard-keys 9.0.7 - MIT</w:t>
            </w:r>
          </w:p>
        </w:tc>
      </w:tr>
      <w:tr w:rsidR="00EC22EA" w14:paraId="6E9D3C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FB45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5973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32BB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8240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AF77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BFED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DE93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271. @fluentui/merge-styles 8.5.13 - MIT</w:t>
            </w:r>
          </w:p>
        </w:tc>
      </w:tr>
      <w:tr w:rsidR="00EC22EA" w14:paraId="3787ED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033E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CEE6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9EF2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C71F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70786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C010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0D21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272. @fluentui/priority-overflow 9.1.7 - MIT</w:t>
            </w:r>
          </w:p>
        </w:tc>
      </w:tr>
      <w:tr w:rsidR="00EC22EA" w14:paraId="2E045C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47B5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3C42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4CB8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9E9F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BCDE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1CF2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4DDC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273. @fluentui/react 7.168.2 - MIT</w:t>
            </w:r>
          </w:p>
        </w:tc>
      </w:tr>
      <w:tr w:rsidR="00EC22EA" w14:paraId="1D3382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B2C6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A0C4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1B7D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274. @fluentui/react 8.112.9 - MIT</w:t>
            </w:r>
          </w:p>
        </w:tc>
      </w:tr>
      <w:tr w:rsidR="00EC22EA" w14:paraId="2B5B0D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A27B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7429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1A8B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6A98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6BBE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10B4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5C4D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275. @fluentui/react-accordion 9.3.22 - MIT</w:t>
            </w:r>
          </w:p>
        </w:tc>
      </w:tr>
      <w:tr w:rsidR="00EC22EA" w14:paraId="76B7CA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F93D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579E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0B3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2917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76AF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A4BD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7737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276. @fluentui/react-alert 9.0.0-beta.86 - MIT</w:t>
            </w:r>
          </w:p>
        </w:tc>
      </w:tr>
      <w:tr w:rsidR="00EC22EA" w14:paraId="43A11E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0374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E5D7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1BA0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9C08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93BB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F1B0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FBF4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277. @fluentui/react-aria 9.3.42 - MIT</w:t>
            </w:r>
          </w:p>
        </w:tc>
      </w:tr>
      <w:tr w:rsidR="00EC22EA" w14:paraId="089913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1A5E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53AE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8E83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AEF0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630B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FCDB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5F16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278. @fluentui/react-avatar 9.5.40 - MIT</w:t>
            </w:r>
          </w:p>
        </w:tc>
      </w:tr>
      <w:tr w:rsidR="00EC22EA" w14:paraId="1CEF68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8448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1725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8C72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841A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090E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D3AF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06CC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279. @fluentui/react-badge 9.2.9 - MIT</w:t>
            </w:r>
          </w:p>
        </w:tc>
      </w:tr>
      <w:tr w:rsidR="00EC22EA" w14:paraId="6336E2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108E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4C3E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A77B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BC06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F91C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DAA8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4D8B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280. @fluentui/react-breadcrumb-preview 0.3.2 - MIT</w:t>
            </w:r>
          </w:p>
        </w:tc>
      </w:tr>
      <w:tr w:rsidR="00EC22EA" w14:paraId="265F50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7BB8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F5A8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A2A7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68D9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6010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D89B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6C03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281. @fluentui/react-button 9.3.49 - MIT</w:t>
            </w:r>
          </w:p>
        </w:tc>
      </w:tr>
      <w:tr w:rsidR="00EC22EA" w14:paraId="1140B9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DF5E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CBCA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17EC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DA95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1A95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578B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B39B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282. @fluentui/react-card 9.0.48 - MIT</w:t>
            </w:r>
          </w:p>
        </w:tc>
      </w:tr>
      <w:tr w:rsidR="00EC22EA" w14:paraId="67E464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91FE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7A0E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F635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3925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92C9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007A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63C8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283. @fluentui/react-checkbox 9.1.50 - MIT</w:t>
            </w:r>
          </w:p>
        </w:tc>
      </w:tr>
      <w:tr w:rsidR="00EC22EA" w14:paraId="226115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728B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31C7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8CBC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0120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C85F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D556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3F20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284. @fluentui/react-combobox 9.5.24 - MIT</w:t>
            </w:r>
          </w:p>
        </w:tc>
      </w:tr>
      <w:tr w:rsidR="00EC22EA" w14:paraId="5BB8B3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55FC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0407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C080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9F2D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AD83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E277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99A1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285. @fluentui/react-components 9.35.0 - MIT</w:t>
            </w:r>
          </w:p>
        </w:tc>
      </w:tr>
      <w:tr w:rsidR="00EC22EA" w14:paraId="0CCFA2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1A73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EA6B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A047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C5AE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2140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237B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6DC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286. @fluentui/react-context-selector 9.1.40 - MIT</w:t>
            </w:r>
          </w:p>
        </w:tc>
      </w:tr>
      <w:tr w:rsidR="00EC22EA" w14:paraId="4FF533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3601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8465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B9EB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BDBF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4337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6501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76BE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287. @fluentui/react-dialog 9.7.9 - MIT</w:t>
            </w:r>
          </w:p>
        </w:tc>
      </w:tr>
      <w:tr w:rsidR="00EC22EA" w14:paraId="008B8E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FAB8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E2CE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512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5165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0AC5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1F72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B7E6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288. @fluentui/react-divider 9.2.45 - MIT</w:t>
            </w:r>
          </w:p>
        </w:tc>
      </w:tr>
      <w:tr w:rsidR="00EC22EA" w14:paraId="55449D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8B26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C77B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5A71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F5EA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E7F0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4CD4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26B0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289. @fluentui/react-drawer 9.0.0-beta.35 - MIT</w:t>
            </w:r>
          </w:p>
        </w:tc>
      </w:tr>
      <w:tr w:rsidR="00EC22EA" w14:paraId="5A124F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8C4A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9D9D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8508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055F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1D4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E39B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3719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290. @fluentui/react-field 9.1.37 - MIT</w:t>
            </w:r>
          </w:p>
        </w:tc>
      </w:tr>
      <w:tr w:rsidR="00EC22EA" w14:paraId="73D569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DF41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5EDB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3DCF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A658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1FD7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E3AC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923A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291. @fluentui/react-file-type-icons 8.10.2 - MIT</w:t>
            </w:r>
          </w:p>
        </w:tc>
      </w:tr>
      <w:tr w:rsidR="00EC22EA" w14:paraId="3CB39A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67A1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CC88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2919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BD36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9D7C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0426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D9FE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292. @fluentui/react-focus 7.18.17 - MIT</w:t>
            </w:r>
          </w:p>
        </w:tc>
      </w:tr>
      <w:tr w:rsidR="00EC22EA" w14:paraId="30E7A8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3867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74D9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3F46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6878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C284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1049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E1B6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293. @fluentui/react-focus 8.8.34 - MIT</w:t>
            </w:r>
          </w:p>
        </w:tc>
      </w:tr>
      <w:tr w:rsidR="00EC22EA" w14:paraId="60D626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E3D7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EAFD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8BD8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E2D4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176D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D960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08CE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294. @fluentui/react-hooks 8.6.33 - MIT</w:t>
            </w:r>
          </w:p>
        </w:tc>
      </w:tr>
      <w:tr w:rsidR="00EC22EA" w14:paraId="55ED64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476B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1A07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2943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8995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AEF8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4963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3BE8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295. @fluentui/react-icon-provider 1.3.48 - MIT</w:t>
            </w:r>
          </w:p>
        </w:tc>
      </w:tr>
      <w:tr w:rsidR="00EC22EA" w14:paraId="43C300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6A8D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16DF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F528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4E1A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972A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FEF3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F01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296. @fluentui/react-icons 2.0.221 - MIT</w:t>
            </w:r>
          </w:p>
        </w:tc>
      </w:tr>
      <w:tr w:rsidR="00EC22EA" w14:paraId="244237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DDD5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19D8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5507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297. @fluentui/react-icons-mdl2 1.3.52 - MIT</w:t>
            </w:r>
          </w:p>
        </w:tc>
      </w:tr>
      <w:tr w:rsidR="00EC22EA" w14:paraId="2E95D2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8475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F1D6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AA57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2C22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CEDE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EDD0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366C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298. @fluentui/react-image 9.1.42 - MIT</w:t>
            </w:r>
          </w:p>
        </w:tc>
      </w:tr>
      <w:tr w:rsidR="00EC22EA" w14:paraId="162F74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519E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0842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9083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CF84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ED47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945E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20BA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299. @fluentui/react-infobutton 9.0.0-beta.70 - MIT</w:t>
            </w:r>
          </w:p>
        </w:tc>
      </w:tr>
      <w:tr w:rsidR="00EC22EA" w14:paraId="225DDA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F231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42BD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A13A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1DE4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68CA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1B9A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E5C7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300. @fluentui/react-input 9.4.47 - MIT</w:t>
            </w:r>
          </w:p>
        </w:tc>
      </w:tr>
      <w:tr w:rsidR="00EC22EA" w14:paraId="312C9E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F7B6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7C5C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BFFD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55B0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E3AC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785A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50F2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301. @fluentui/react-jsx-runtime 9.0.17 - MIT</w:t>
            </w:r>
          </w:p>
        </w:tc>
      </w:tr>
      <w:tr w:rsidR="00EC22EA" w14:paraId="1C44D1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4189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7CC1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246D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0C39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0B71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5078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F732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302. @fluentui/react-label 9.1.45 - MIT</w:t>
            </w:r>
          </w:p>
        </w:tc>
      </w:tr>
      <w:tr w:rsidR="00EC22EA" w14:paraId="716686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1D55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89F8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3E71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AD25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FC6B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75C5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76AA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303. @fluentui/react-link 9.1.28 - MIT</w:t>
            </w:r>
          </w:p>
        </w:tc>
      </w:tr>
      <w:tr w:rsidR="00EC22EA" w14:paraId="5CDC64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25F9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FE51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410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FDD1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55A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3173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5327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304. @fluentui/react-menu 9.12.26 - MIT</w:t>
            </w:r>
          </w:p>
        </w:tc>
      </w:tr>
      <w:tr w:rsidR="00EC22EA" w14:paraId="45E991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3121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8215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7278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56DB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81D8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C9FB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2ADF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305. @fluentui/react-message-bar 9.0.0 - MIT</w:t>
            </w:r>
          </w:p>
        </w:tc>
      </w:tr>
      <w:tr w:rsidR="00EC22EA" w14:paraId="036593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B463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05AD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D882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EDE3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EA05D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30D6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2CC9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306. @fluentui/react-migration-v8-v9 9.3.6 - MIT</w:t>
            </w:r>
          </w:p>
        </w:tc>
      </w:tr>
      <w:tr w:rsidR="00EC22EA" w14:paraId="6351F7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98D5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BCEC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8621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490E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C205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D962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BA6C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307. @fluentui/react-motion-preview 0.3.3 - MIT</w:t>
            </w:r>
          </w:p>
        </w:tc>
      </w:tr>
      <w:tr w:rsidR="00EC22EA" w14:paraId="34812B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970A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3816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6203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46E4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D090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B24C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B96D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308. @fluentui/react-overflow 9.0.39 - MIT</w:t>
            </w:r>
          </w:p>
        </w:tc>
      </w:tr>
      <w:tr w:rsidR="00EC22EA" w14:paraId="40F24A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293C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64DC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274A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6388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5A68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DC1D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732E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309. @fluentui/react-persona 9.2.50 - MIT</w:t>
            </w:r>
          </w:p>
        </w:tc>
      </w:tr>
      <w:tr w:rsidR="00EC22EA" w14:paraId="4F56EC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62BF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D0FD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8E9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7F4E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99DB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CBCE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BA9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310. @fluentui/react-popover 9.8.15 - MIT</w:t>
            </w:r>
          </w:p>
        </w:tc>
      </w:tr>
      <w:tr w:rsidR="00EC22EA" w14:paraId="23CD70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C501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FCB3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50B35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A92E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7D08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AC8B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6F02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311. @fluentui/react-portal 9.3.23 - MIT</w:t>
            </w:r>
          </w:p>
        </w:tc>
      </w:tr>
      <w:tr w:rsidR="00EC22EA" w14:paraId="1041CA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65DF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D3C2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F90F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2CD6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E4A8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54EB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2CF8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312. @fluentui/react-portal-compat 9.0.67 - MIT</w:t>
            </w:r>
          </w:p>
        </w:tc>
      </w:tr>
      <w:tr w:rsidR="00EC22EA" w14:paraId="035807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EA51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35D6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1D6E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8020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62EF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3F1F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6A6F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313. @fluentui/react-portal-compat-context 9.0.10 - MIT</w:t>
            </w:r>
          </w:p>
        </w:tc>
      </w:tr>
      <w:tr w:rsidR="00EC22EA" w14:paraId="0A57DE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A732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3F05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F9B2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7359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BCE3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4CE1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4691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314. @fluentui/react-positioning 9.9.20 - MIT</w:t>
            </w:r>
          </w:p>
        </w:tc>
      </w:tr>
      <w:tr w:rsidR="00EC22EA" w14:paraId="40511E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6EA8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9E09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1368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D99E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DB0E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F946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9DAC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315. @fluentui/react-progress 9.1.47 - MIT</w:t>
            </w:r>
          </w:p>
        </w:tc>
      </w:tr>
      <w:tr w:rsidR="00EC22EA" w14:paraId="6B2767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1ED6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C84B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C64E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EA3A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F81F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444F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D5C7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316. @fluentui/react-provider 9.10.7 - MIT</w:t>
            </w:r>
          </w:p>
        </w:tc>
      </w:tr>
      <w:tr w:rsidR="00EC22EA" w14:paraId="27E8E4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A5AC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EBBD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8E51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7C67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D20E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7A55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A657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317. @fluentui/react-radio 9.1.50 - MIT</w:t>
            </w:r>
          </w:p>
        </w:tc>
      </w:tr>
      <w:tr w:rsidR="00EC22EA" w14:paraId="68E1AD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3A8A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C11B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CF60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5C7B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366F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4CB9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E9FA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318. @fluentui/react-select 9.1.47 - MIT</w:t>
            </w:r>
          </w:p>
        </w:tc>
      </w:tr>
      <w:tr w:rsidR="00EC22EA" w14:paraId="33B9BE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670F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3566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BF4E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5111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11F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01AE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1905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319. @fluentui/react-shared-contexts 9.10.0 - MIT</w:t>
            </w:r>
          </w:p>
        </w:tc>
      </w:tr>
      <w:tr w:rsidR="00EC22EA" w14:paraId="050D9D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876A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BE87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697B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2525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6F0BD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BDA2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149C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320. @fluentui/react-skeleton 9.0.35 - MIT</w:t>
            </w:r>
          </w:p>
        </w:tc>
      </w:tr>
      <w:tr w:rsidR="00EC22EA" w14:paraId="4F83AA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1952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1CAA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3B68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2682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B6DC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357F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6747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321. @fluentui/react-slider 9.1.50 - MIT</w:t>
            </w:r>
          </w:p>
        </w:tc>
      </w:tr>
      <w:tr w:rsidR="00EC22EA" w14:paraId="170604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73DD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CB68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DE93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1EB4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64EE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321A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0E43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322. @fluentui/react-spinbutton 9.2.47 - MIT</w:t>
            </w:r>
          </w:p>
        </w:tc>
      </w:tr>
      <w:tr w:rsidR="00EC22EA" w14:paraId="77D2E9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32BE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A97F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4F13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40FD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8123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C2EA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569C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323. @fluentui/react-spinner 9.3.25 - MIT</w:t>
            </w:r>
          </w:p>
        </w:tc>
      </w:tr>
      <w:tr w:rsidR="00EC22EA" w14:paraId="0414C3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A77A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BCF3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8B5EB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6C03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E327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85F2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BEA3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324. @fluentui/react-switch 9.1.50 - MIT</w:t>
            </w:r>
          </w:p>
        </w:tc>
      </w:tr>
      <w:tr w:rsidR="00EC22EA" w14:paraId="685010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AD3E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2B98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867B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6D79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7743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EBA6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D282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325. @fluentui/react-table 9.10.5 - MIT</w:t>
            </w:r>
          </w:p>
        </w:tc>
      </w:tr>
      <w:tr w:rsidR="00EC22EA" w14:paraId="0E6F7E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6F8C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9AB2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436C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0F30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B327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E694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C829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326. @fluentui/react-tabs 9.3.51 - MIT</w:t>
            </w:r>
          </w:p>
        </w:tc>
      </w:tr>
      <w:tr w:rsidR="00EC22EA" w14:paraId="505BCA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D109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B971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77D8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F40F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4714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0366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0BFD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327. @fluentui/react-tabster 9.13.6 - MIT</w:t>
            </w:r>
          </w:p>
        </w:tc>
      </w:tr>
      <w:tr w:rsidR="00EC22EA" w14:paraId="4BAAE0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8169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32A0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7492D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4765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32A0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66AC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FF2C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328. @fluentui/react-tags 9.0.4 - MIT</w:t>
            </w:r>
          </w:p>
        </w:tc>
      </w:tr>
      <w:tr w:rsidR="00EC22EA" w14:paraId="580DB3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0050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0715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005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056C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C4D3F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1F1C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3075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329. @fluentui/react-text 9.3.42 - MIT</w:t>
            </w:r>
          </w:p>
        </w:tc>
      </w:tr>
      <w:tr w:rsidR="00EC22EA" w14:paraId="2CEC1B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9367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3039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DA5D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CAEF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19C5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47D2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4E7E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330. @fluentui/react-textarea 9.3.47 - MIT</w:t>
            </w:r>
          </w:p>
        </w:tc>
      </w:tr>
      <w:tr w:rsidR="00EC22EA" w14:paraId="4DE8FC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6947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F3DE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38FA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E5CC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AFE4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F3EB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D394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331. @fluentui/react-theme 9.1.16 - MIT</w:t>
            </w:r>
          </w:p>
        </w:tc>
      </w:tr>
      <w:tr w:rsidR="00EC22EA" w14:paraId="6A187C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9ABB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A899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69B0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9F5D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0270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4BD1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C1FE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332. @fluentui/react-toast 9.3.11 - MIT</w:t>
            </w:r>
          </w:p>
        </w:tc>
      </w:tr>
      <w:tr w:rsidR="00EC22EA" w14:paraId="6DD443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C161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8710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2625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F90F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8D5B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B9E9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D2D1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333. @fluentui/react-toolbar 9.1.50 - MIT</w:t>
            </w:r>
          </w:p>
        </w:tc>
      </w:tr>
      <w:tr w:rsidR="00EC22EA" w14:paraId="4FFFDB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A84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4280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9F24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E2B5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4255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DF37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5E83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334. @fluentui/react-tooltip 9.3.16 - MIT</w:t>
            </w:r>
          </w:p>
        </w:tc>
      </w:tr>
      <w:tr w:rsidR="00EC22EA" w14:paraId="73A22C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713F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33FD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7A2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580C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9670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10F9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D846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335. @fluentui/react-tree 9.4.5 - MIT</w:t>
            </w:r>
          </w:p>
        </w:tc>
      </w:tr>
      <w:tr w:rsidR="00EC22EA" w14:paraId="48C10E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3678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BD4A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6347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9448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CD21B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8BF2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BD4E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336. @fluentui/react-utilities 9.15.2 - MIT</w:t>
            </w:r>
          </w:p>
        </w:tc>
      </w:tr>
      <w:tr w:rsidR="00EC22EA" w14:paraId="658679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E830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66BE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F29C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43FE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9535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4410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7EB0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337. @fluentui/react-virtualizer 9.0.0-alpha.51 - MIT</w:t>
            </w:r>
          </w:p>
        </w:tc>
      </w:tr>
      <w:tr w:rsidR="00EC22EA" w14:paraId="69B369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3EDD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3B21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F0D5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084B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919B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D591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40B1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338. @fluentui/react-window-provider 1.0.6 - MIT</w:t>
            </w:r>
          </w:p>
        </w:tc>
      </w:tr>
      <w:tr w:rsidR="00EC22EA" w14:paraId="012AAE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2B4C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B4F6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76EE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3889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6D46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1906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0E63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339. @fluentui/react-window-provider 2.2.16 - MIT</w:t>
            </w:r>
          </w:p>
        </w:tc>
      </w:tr>
      <w:tr w:rsidR="00EC22EA" w14:paraId="77D800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1D01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830E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9371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AB82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CE98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DADB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CAF9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340. @fluentui/scheme-utilities 8.3.37 - MIT</w:t>
            </w:r>
          </w:p>
        </w:tc>
      </w:tr>
      <w:tr w:rsidR="00EC22EA" w14:paraId="26AA8B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13D3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E9EF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C5CA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5D14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8668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9917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EF8A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341. @fluentui/set-version 8.2.12 - MIT</w:t>
            </w:r>
          </w:p>
        </w:tc>
      </w:tr>
      <w:tr w:rsidR="00EC22EA" w14:paraId="10EE5A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224C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B57F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07F7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85F8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F531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FBF7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A66E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342. @fluentui/style-utilities 8.9.20 - MIT</w:t>
            </w:r>
          </w:p>
        </w:tc>
      </w:tr>
      <w:tr w:rsidR="00EC22EA" w14:paraId="1D54EE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45BC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BB63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13D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ABDA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D82F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54CF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FB50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343. @fluentui/theme 1.7.13 - MIT</w:t>
            </w:r>
          </w:p>
        </w:tc>
      </w:tr>
      <w:tr w:rsidR="00EC22EA" w14:paraId="1357A5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9A08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F5EC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6202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760F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7D64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6340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370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344. @fluentui/theme 2.6.38 - MIT</w:t>
            </w:r>
          </w:p>
        </w:tc>
      </w:tr>
      <w:tr w:rsidR="00EC22EA" w14:paraId="762EFE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9EB9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92B2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14E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5B04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4CF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E2B8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BEF5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345. @fluentui/tokens 1.0.0-alpha.13 - MIT</w:t>
            </w:r>
          </w:p>
        </w:tc>
      </w:tr>
      <w:tr w:rsidR="00EC22EA" w14:paraId="25B7E9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CAD0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3CB1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9384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5359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76F9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565D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95A1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346. @fluentui/utilities 7.38.2 - MIT</w:t>
            </w:r>
          </w:p>
        </w:tc>
      </w:tr>
      <w:tr w:rsidR="00EC22EA" w14:paraId="2105A7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FEC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3C7A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02DF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F99F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22A3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BCC8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6B26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347. @fluentui/utilities 8.13.21 - MIT</w:t>
            </w:r>
          </w:p>
        </w:tc>
      </w:tr>
      <w:tr w:rsidR="00EC22EA" w14:paraId="65AD6D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6BDA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5972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4CE7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93DE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9A3F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2A03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CEF8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348. @fluid-experimental/oldest-client-observer 2.0.0-internal.6.4.0 - MIT</w:t>
            </w:r>
          </w:p>
        </w:tc>
      </w:tr>
      <w:tr w:rsidR="00EC22EA" w14:paraId="2F99D2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CC2A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C55E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3E80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68DC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D0EE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54AF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D715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349. @fluid-experimental/tree 0.52.1 - MIT</w:t>
            </w:r>
          </w:p>
        </w:tc>
      </w:tr>
      <w:tr w:rsidR="00EC22EA" w14:paraId="0C7CA7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D4EC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D9E6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26E2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39AB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6D32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FE5A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7A40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350. @fluid-experimental/tree 2.0.0-internal.4.3.0 - MIT</w:t>
            </w:r>
          </w:p>
        </w:tc>
      </w:tr>
      <w:tr w:rsidR="00EC22EA" w14:paraId="504BF3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D221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F68BC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C868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8CC0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0951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00FD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BD73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351. @fluidframework/agent-scheduler 2.0.0-internal.6.4.0 - MIT</w:t>
            </w:r>
          </w:p>
        </w:tc>
      </w:tr>
      <w:tr w:rsidR="00EC22EA" w14:paraId="705264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0246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084A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E0D9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31C1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173A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316A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D94B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352. @fluidframework/aqueduct 0.45.4 - MIT</w:t>
            </w:r>
          </w:p>
        </w:tc>
      </w:tr>
      <w:tr w:rsidR="00EC22EA" w14:paraId="73077C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CDA3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B56E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407A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19A4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5A7A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10FB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B857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353. @fluidframework/aqueduct 0.49.2 - MIT</w:t>
            </w:r>
          </w:p>
        </w:tc>
      </w:tr>
      <w:tr w:rsidR="00EC22EA" w14:paraId="26E8CB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7D17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86D4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DD29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E84C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9234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6198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721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354. @fluidframework/aqueduct 0.52.1 - MIT</w:t>
            </w:r>
          </w:p>
        </w:tc>
      </w:tr>
      <w:tr w:rsidR="00EC22EA" w14:paraId="654324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1D47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F396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D5D9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9AEE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E50F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77A5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BCA0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355. @fluidframework/aqueduct 2.0.0-internal.4.3.0 - MIT</w:t>
            </w:r>
          </w:p>
        </w:tc>
      </w:tr>
      <w:tr w:rsidR="00EC22EA" w14:paraId="59FD68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1613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538E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B121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2D76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87D6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D3B0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1557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356. @fluidframework/aqueduct 2.0.0-internal.6.4.0 - MIT</w:t>
            </w:r>
          </w:p>
        </w:tc>
      </w:tr>
      <w:tr w:rsidR="00EC22EA" w14:paraId="6CD4C5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3532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C09C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A583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9ED5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4AB8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7830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620C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357. @fluidframework/aqueduct 2.0.0-internal.7.2.2 - MIT</w:t>
            </w:r>
          </w:p>
        </w:tc>
      </w:tr>
      <w:tr w:rsidR="00EC22EA" w14:paraId="03841C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E8C2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8449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4DD2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EA6D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13B3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2E36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852D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358. @fluidframework/common-definitions 0.20.1 - MIT</w:t>
            </w:r>
          </w:p>
        </w:tc>
      </w:tr>
      <w:tr w:rsidR="00EC22EA" w14:paraId="171163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E5FC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0F36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24C1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3D91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99E6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F4E1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FC2A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359. @fluidframework/common-definitions 1.0.0 - MIT</w:t>
            </w:r>
          </w:p>
        </w:tc>
      </w:tr>
      <w:tr w:rsidR="00EC22EA" w14:paraId="7E9F35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68C6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56F1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C450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F253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77FB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DFEF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7F40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360. @fluidframework/common-utils 0.32.1 - MIT</w:t>
            </w:r>
          </w:p>
        </w:tc>
      </w:tr>
      <w:tr w:rsidR="00EC22EA" w14:paraId="2D8977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E5A2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998BE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A6F8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3F2F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D74A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7B59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00D1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361. @fluidframework/common-utils 1.1.1 - MIT</w:t>
            </w:r>
          </w:p>
        </w:tc>
      </w:tr>
      <w:tr w:rsidR="00EC22EA" w14:paraId="0D6DE7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2206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043D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47F8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362. @fluidframework/common-utils 3.0.0 - MIT</w:t>
            </w:r>
          </w:p>
        </w:tc>
      </w:tr>
      <w:tr w:rsidR="00EC22EA" w14:paraId="7634C9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C97F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1747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2302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92C8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209F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3841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12D9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363. @fluidframework/container-definitions 2.0.0-internal.6.4.0 - MIT</w:t>
            </w:r>
          </w:p>
        </w:tc>
      </w:tr>
      <w:tr w:rsidR="00EC22EA" w14:paraId="225158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352E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C937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CE1A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434B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5FB2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12BA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C4AC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364. @fluidframework/container-loader 0.45.4 - MIT</w:t>
            </w:r>
          </w:p>
        </w:tc>
      </w:tr>
      <w:tr w:rsidR="00EC22EA" w14:paraId="0C8C05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83C0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A513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C975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0F76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D73B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EC83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665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365. @fluidframework/container-loader 0.49.2 - MIT</w:t>
            </w:r>
          </w:p>
        </w:tc>
      </w:tr>
      <w:tr w:rsidR="00EC22EA" w14:paraId="686FF2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7E96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BD6E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C989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9DDF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3B00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39E2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9146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366. @fluidframework/container-loader 0.52.1 - MIT</w:t>
            </w:r>
          </w:p>
        </w:tc>
      </w:tr>
      <w:tr w:rsidR="00EC22EA" w14:paraId="7CD4CC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B236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9A60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C5F6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BB44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6B7D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5A91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397C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367. @fluidframework/container-loader 2.0.0-internal.4.3.0 - MIT</w:t>
            </w:r>
          </w:p>
        </w:tc>
      </w:tr>
      <w:tr w:rsidR="00EC22EA" w14:paraId="41C5E6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84A5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965C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34BF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588B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69E3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92B0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DA66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368. @fluidframework/container-loader 2.0.0-internal.6.4.0 - MIT</w:t>
            </w:r>
          </w:p>
        </w:tc>
      </w:tr>
      <w:tr w:rsidR="00EC22EA" w14:paraId="65FF88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9277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66EB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359A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DFD7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6990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3E05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5EDC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369. @fluidframework/container-loader 2.0.0-internal.7.3.0 - MIT</w:t>
            </w:r>
          </w:p>
        </w:tc>
      </w:tr>
      <w:tr w:rsidR="00EC22EA" w14:paraId="566347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5762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571D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C226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0E07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0A02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192C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4437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370. @fluidframework/container-runtime 0.45.4 - MIT</w:t>
            </w:r>
          </w:p>
        </w:tc>
      </w:tr>
      <w:tr w:rsidR="00EC22EA" w14:paraId="56A0A5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D6F5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90DB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0915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8546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444E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28E1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A50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371. @fluidframework/container-runtime 0.49.2 - MIT</w:t>
            </w:r>
          </w:p>
        </w:tc>
      </w:tr>
      <w:tr w:rsidR="00EC22EA" w14:paraId="1CD114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652F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8FB4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0352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7588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12D4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BEE8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F226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372. @fluidframework/container-runtime 0.52.1 - MIT</w:t>
            </w:r>
          </w:p>
        </w:tc>
      </w:tr>
      <w:tr w:rsidR="00EC22EA" w14:paraId="23C8FB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E40C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50B1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563C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34BD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BDB7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F4F9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6627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373. @fluidframework/container-runtime 2.0.0-internal.4.3.0 - MIT</w:t>
            </w:r>
          </w:p>
        </w:tc>
      </w:tr>
      <w:tr w:rsidR="00EC22EA" w14:paraId="5AB3C0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0C3E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60B4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E9C6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9178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02E8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ADE5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D955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374. @fluidframework/container-runtime 2.0.0-internal.4.4.4 - MIT</w:t>
            </w:r>
          </w:p>
        </w:tc>
      </w:tr>
      <w:tr w:rsidR="00EC22EA" w14:paraId="6224AB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3ACF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DCDB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D873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A3FA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CA51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3C80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BF8A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375. @fluidframework/container-runtime 2.0.0-internal.6.3.3 - MIT</w:t>
            </w:r>
          </w:p>
        </w:tc>
      </w:tr>
      <w:tr w:rsidR="00EC22EA" w14:paraId="3A3D5D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1BEC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4A60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2EC5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CEF9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530A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6B64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3FE6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376. @fluidframework/container-runtime 2.0.0-internal.6.4.0 - MIT</w:t>
            </w:r>
          </w:p>
        </w:tc>
      </w:tr>
      <w:tr w:rsidR="00EC22EA" w14:paraId="66DE5A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FBD3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6B92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3AE4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2974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E722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E78C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58DB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377. @fluidframework/container-runtime 2.0.0-internal.7.2.2 - MIT</w:t>
            </w:r>
          </w:p>
        </w:tc>
      </w:tr>
      <w:tr w:rsidR="00EC22EA" w14:paraId="3AEE53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13DC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4295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0992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968A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7689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840D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544F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378. @fluidframework/container-runtime 2.0.0-internal.7.3.0 - MIT</w:t>
            </w:r>
          </w:p>
        </w:tc>
      </w:tr>
      <w:tr w:rsidR="00EC22EA" w14:paraId="122292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1553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1971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6566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9952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23F5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C2B8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0765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379. @fluidframework/container-runtime-definitions 0.45.4 - MIT</w:t>
            </w:r>
          </w:p>
        </w:tc>
      </w:tr>
      <w:tr w:rsidR="00EC22EA" w14:paraId="696592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3D8D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3465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C2CC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F103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36AF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5C43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2EAA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380. @fluidframework/container-runtime-definitions 0.49.2 - MIT</w:t>
            </w:r>
          </w:p>
        </w:tc>
      </w:tr>
      <w:tr w:rsidR="00EC22EA" w14:paraId="4DB78C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9895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EE8D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98B8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9FF1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AC43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1C7B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F697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381. @fluidframework/container-runtime-definitions 0.52.1 - MIT</w:t>
            </w:r>
          </w:p>
        </w:tc>
      </w:tr>
      <w:tr w:rsidR="00EC22EA" w14:paraId="2111F4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AF59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FE06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D470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38B5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4B34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8ECA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9D31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382. @fluidframework/container-runtime-definitions 2.0.0-internal.4.3.0 - MIT</w:t>
            </w:r>
          </w:p>
        </w:tc>
      </w:tr>
      <w:tr w:rsidR="00EC22EA" w14:paraId="796A25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FF04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56F1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1DD3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1CCA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8158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2655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A035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383. @fluidframework/container-runtime-definitions 2.0.0-internal.4.4.4 - MIT</w:t>
            </w:r>
          </w:p>
        </w:tc>
      </w:tr>
      <w:tr w:rsidR="00EC22EA" w14:paraId="1CB70F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9D68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D617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CBAD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DD8D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3F99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53D4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7E2B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384. @fluidframework/container-runtime-definitions 2.0.0-internal.6.3.3 - MIT</w:t>
            </w:r>
          </w:p>
        </w:tc>
      </w:tr>
      <w:tr w:rsidR="00EC22EA" w14:paraId="028905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083F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0889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AB4F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FBE6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9B46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13D3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B594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385. @fluidframework/container-runtime-definitions 2.0.0-internal.6.4.0 - MIT</w:t>
            </w:r>
          </w:p>
        </w:tc>
      </w:tr>
      <w:tr w:rsidR="00EC22EA" w14:paraId="042F4D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AF89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3718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BF2D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378A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BF98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0911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CDE6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386. @fluidframework/container-runtime-definitions 2.0.0-internal.7.2.2 - MIT</w:t>
            </w:r>
          </w:p>
        </w:tc>
      </w:tr>
      <w:tr w:rsidR="00EC22EA" w14:paraId="2FA387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EE93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0F6F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80AA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7066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2ADD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2526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2241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387. @fluidframework/container-runtime-definitions 2.0.0-internal.7.3.0 - MIT</w:t>
            </w:r>
          </w:p>
        </w:tc>
      </w:tr>
      <w:tr w:rsidR="00EC22EA" w14:paraId="75FBA1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52F7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C2DA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78C2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203E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400C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C642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FFA7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388. @fluidframework/container-utils 0.45.4 - MIT</w:t>
            </w:r>
          </w:p>
        </w:tc>
      </w:tr>
      <w:tr w:rsidR="00EC22EA" w14:paraId="15B57A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EE72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C4BC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2F54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7263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7E25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0F51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6B1B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389. @fluidframework/container-utils 0.49.2 - MIT</w:t>
            </w:r>
          </w:p>
        </w:tc>
      </w:tr>
      <w:tr w:rsidR="00EC22EA" w14:paraId="0F12C1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A5DC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5235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8EF4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7D39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C98E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9E88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1577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390. @fluidframework/container-utils 0.52.1 - MIT</w:t>
            </w:r>
          </w:p>
        </w:tc>
      </w:tr>
      <w:tr w:rsidR="00EC22EA" w14:paraId="1B2A93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08B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372A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66D6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0098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59C5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4626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E8F6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391. @fluidframework/container-utils 2.0.0-internal.4.3.0 - MIT</w:t>
            </w:r>
          </w:p>
        </w:tc>
      </w:tr>
      <w:tr w:rsidR="00EC22EA" w14:paraId="29F297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523C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DCCE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9AAC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5983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788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86CD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26F4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392. @fluidframework/container-utils 2.0.0-internal.4.4.4 - MIT</w:t>
            </w:r>
          </w:p>
        </w:tc>
      </w:tr>
      <w:tr w:rsidR="00EC22EA" w14:paraId="1B3693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7CCF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3A2E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C50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894E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15B3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4F08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8E9D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393. @fluidframework/container-utils 2.0.0-internal.6.3.3 - MIT</w:t>
            </w:r>
          </w:p>
        </w:tc>
      </w:tr>
      <w:tr w:rsidR="00EC22EA" w14:paraId="2F4256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0386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C26C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ED68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A7C2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CB2D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630C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DE4D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394. @fluidframework/container-utils 2.0.0-internal.6.4.0 - MIT</w:t>
            </w:r>
          </w:p>
        </w:tc>
      </w:tr>
      <w:tr w:rsidR="00EC22EA" w14:paraId="6CB642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EDD9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E425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2F83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251B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80D2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B429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AE53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395. @fluidframework/core-interfaces 0.39.8 - MIT</w:t>
            </w:r>
          </w:p>
        </w:tc>
      </w:tr>
      <w:tr w:rsidR="00EC22EA" w14:paraId="3D8448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9F8A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AEB5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D099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CA2C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8802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8412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21FA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396. @fluidframework/core-interfaces 0.41.0 - MIT</w:t>
            </w:r>
          </w:p>
        </w:tc>
      </w:tr>
      <w:tr w:rsidR="00EC22EA" w14:paraId="5626FD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BB4A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1078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DCC2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4482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EAD0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EE52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4C01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397. @fluidframework/core-interfaces 2.0.0-internal.4.3.2 - MIT</w:t>
            </w:r>
          </w:p>
        </w:tc>
      </w:tr>
      <w:tr w:rsidR="00EC22EA" w14:paraId="401582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D4F7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373D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36F3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5B83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50A8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D0ED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2F8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398. @fluidframework/core-interfaces 2.0.0-internal.4.4.4 - MIT</w:t>
            </w:r>
          </w:p>
        </w:tc>
      </w:tr>
      <w:tr w:rsidR="00EC22EA" w14:paraId="47FC69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41A2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5535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6ADA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0CC5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EBE7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146B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EE8F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399. @fluidframework/core-interfaces 2.0.0-internal.6.3.4 - MIT</w:t>
            </w:r>
          </w:p>
        </w:tc>
      </w:tr>
      <w:tr w:rsidR="00EC22EA" w14:paraId="49115E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76EA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6820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5678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46A6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BCB3B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7586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80B3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400. @fluidframework/core-interfaces 2.0.0-internal.6.4.0 - MIT</w:t>
            </w:r>
          </w:p>
        </w:tc>
      </w:tr>
      <w:tr w:rsidR="00EC22EA" w14:paraId="781AC5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C84C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43DE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168D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08CD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B641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AEFD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CC96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401. @fluidframework/core-interfaces 2.0.0-internal.7.2.1 - MIT</w:t>
            </w:r>
          </w:p>
        </w:tc>
      </w:tr>
      <w:tr w:rsidR="00EC22EA" w14:paraId="0AE91C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4CC9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EFFD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F50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C0CF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DD81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9600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DE84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402. @fluidframework/core-interfaces 2.0.0-internal.7.2.2 - MIT</w:t>
            </w:r>
          </w:p>
        </w:tc>
      </w:tr>
      <w:tr w:rsidR="00EC22EA" w14:paraId="573A61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A2D1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E91F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B933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1443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6AED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1DC1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628F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403. @fluidframework/core-interfaces 2.0.0-internal.7.3.0 - MIT</w:t>
            </w:r>
          </w:p>
        </w:tc>
      </w:tr>
      <w:tr w:rsidR="00EC22EA" w14:paraId="158802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A62F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2CBB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D631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A830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33F0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567C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4FBE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404. @fluidframework/core-utils 2.0.0-internal.4.3.0 - MIT</w:t>
            </w:r>
          </w:p>
        </w:tc>
      </w:tr>
      <w:tr w:rsidR="00EC22EA" w14:paraId="574D65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ECB0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37AF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4CBE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E361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5D07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32A5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2309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405. @fluidframework/core-utils 2.0.0-internal.6.3.3 - MIT</w:t>
            </w:r>
          </w:p>
        </w:tc>
      </w:tr>
      <w:tr w:rsidR="00EC22EA" w14:paraId="0350CA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12E7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F85A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82BF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B2D4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AA48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F183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7C55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406. @fluidframework/core-utils 2.0.0-internal.6.4.0 - MIT</w:t>
            </w:r>
          </w:p>
        </w:tc>
      </w:tr>
      <w:tr w:rsidR="00EC22EA" w14:paraId="1612CD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5C46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3663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57FA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077E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8E59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8C47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79ED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407. @fluidframework/core-utils 2.0.0-internal.7.2.2 - MIT</w:t>
            </w:r>
          </w:p>
        </w:tc>
      </w:tr>
      <w:tr w:rsidR="00EC22EA" w14:paraId="2645A4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98A6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B68A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B383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EEBB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EBF3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3F9D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A5F1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408. @fluidframework/core-utils 2.0.0-internal.7.3.0 - MIT</w:t>
            </w:r>
          </w:p>
        </w:tc>
      </w:tr>
      <w:tr w:rsidR="00EC22EA" w14:paraId="2BD4B3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7B57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DBFA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ED9E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5303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1A5C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5A0D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B0D1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409. @fluidframework/datastore 0.45.4 - MIT</w:t>
            </w:r>
          </w:p>
        </w:tc>
      </w:tr>
      <w:tr w:rsidR="00EC22EA" w14:paraId="3B24F2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CB81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A22D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6A99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410. @fluidframework/datastore 0.49.2 - MIT</w:t>
            </w:r>
          </w:p>
        </w:tc>
      </w:tr>
      <w:tr w:rsidR="00EC22EA" w14:paraId="55BD62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759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32CC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6BC3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411. @fluidframework/datastore 0.52.1 - MIT</w:t>
            </w:r>
          </w:p>
        </w:tc>
      </w:tr>
      <w:tr w:rsidR="00EC22EA" w14:paraId="402C5A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D7A0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3520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9E55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BD1D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38CA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0A4C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2301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412. @fluidframework/datastore 2.0.0-internal.4.3.0 - MIT</w:t>
            </w:r>
          </w:p>
        </w:tc>
      </w:tr>
      <w:tr w:rsidR="00EC22EA" w14:paraId="3C22CF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1C27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D6BC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7F68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2EF6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0761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5529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AE35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413. @fluidframework/datastore 2.0.0-internal.4.4.4 - MIT</w:t>
            </w:r>
          </w:p>
        </w:tc>
      </w:tr>
      <w:tr w:rsidR="00EC22EA" w14:paraId="5A4506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2E9C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C6EF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15F7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2A91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E012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B4A5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1F95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414. @fluidframework/datastore 2.0.0-internal.6.3.3 - MIT</w:t>
            </w:r>
          </w:p>
        </w:tc>
      </w:tr>
      <w:tr w:rsidR="00EC22EA" w14:paraId="32A386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48B7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8543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6324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4CD3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785B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9246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4BB6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415. @fluidframework/datastore 2.0.0-internal.6.4.0 - MIT</w:t>
            </w:r>
          </w:p>
        </w:tc>
      </w:tr>
      <w:tr w:rsidR="00EC22EA" w14:paraId="03E79A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AADC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EB57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294F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56CE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76F9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1778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3FC9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416. @fluidframework/datastore 2.0.0-internal.7.2.2 - MIT</w:t>
            </w:r>
          </w:p>
        </w:tc>
      </w:tr>
      <w:tr w:rsidR="00EC22EA" w14:paraId="0F3970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6978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ECDA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9CC2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6875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9872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87D0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61A1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417. @fluidframework/datastore 2.0.0-internal.7.3.0 - MIT</w:t>
            </w:r>
          </w:p>
        </w:tc>
      </w:tr>
      <w:tr w:rsidR="00EC22EA" w14:paraId="42BC19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6787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CC60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21DA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CD36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9164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16CA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BB00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418. @fluidframework/datastore-definitions 0.45.4 - MIT</w:t>
            </w:r>
          </w:p>
        </w:tc>
      </w:tr>
      <w:tr w:rsidR="00EC22EA" w14:paraId="5915AF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6D95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5B7C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0809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1A54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BBFE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5397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16A8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419. @fluidframework/datastore-definitions 0.49.2 - MIT</w:t>
            </w:r>
          </w:p>
        </w:tc>
      </w:tr>
      <w:tr w:rsidR="00EC22EA" w14:paraId="478488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EE92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7845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6D69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2DFC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9DC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60A2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4976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420. @fluidframework/datastore-definitions 0.52.1 - MIT</w:t>
            </w:r>
          </w:p>
        </w:tc>
      </w:tr>
      <w:tr w:rsidR="00EC22EA" w14:paraId="04DCD7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374E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7878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4378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C136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C244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8F33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50B7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421. @fluidframework/datastore-definitions 2.0.0-internal.4.3.0 - MIT</w:t>
            </w:r>
          </w:p>
        </w:tc>
      </w:tr>
      <w:tr w:rsidR="00EC22EA" w14:paraId="46722D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BE4B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7EBB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508E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A0DB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DF5A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0DA6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059A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422. @fluidframework/datastore-definitions 2.0.0-internal.4.4.4 - MIT</w:t>
            </w:r>
          </w:p>
        </w:tc>
      </w:tr>
      <w:tr w:rsidR="00EC22EA" w14:paraId="7E1F98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C094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C5E8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21BF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80A3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649A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003C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FF58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423. @fluidframework/datastore-definitions 2.0.0-internal.6.3.3 - MIT</w:t>
            </w:r>
          </w:p>
        </w:tc>
      </w:tr>
      <w:tr w:rsidR="00EC22EA" w14:paraId="005192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1323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314B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6EB5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2E2F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384E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51AE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E856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424. @fluidframework/datastore-definitions 2.0.0-internal.6.4.0 - MIT</w:t>
            </w:r>
          </w:p>
        </w:tc>
      </w:tr>
      <w:tr w:rsidR="00EC22EA" w14:paraId="2B10A5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AF59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3AA9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A093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2752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7E7A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9950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A2C6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425. @fluidframework/datastore-definitions 2.0.0-internal.7.2.2 - MIT</w:t>
            </w:r>
          </w:p>
        </w:tc>
      </w:tr>
      <w:tr w:rsidR="00EC22EA" w14:paraId="397CF1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AAEE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EB49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3D18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8073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7285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973F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EA53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426. @fluidframework/datastore-definitions 2.0.0-internal.7.3.0 - MIT</w:t>
            </w:r>
          </w:p>
        </w:tc>
      </w:tr>
      <w:tr w:rsidR="00EC22EA" w14:paraId="1643E9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7E10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9766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52A5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7488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3864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1B27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ACFA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427. @fluidframework/dds-interceptions 2.0.0-internal.6.3.3 - MIT</w:t>
            </w:r>
          </w:p>
        </w:tc>
      </w:tr>
      <w:tr w:rsidR="00EC22EA" w14:paraId="52CCBD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C579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F6618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820E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34A7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BA7C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6993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08EC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428. @fluidframework/debugger 2.0.0-internal.6.4.0 - MIT</w:t>
            </w:r>
          </w:p>
        </w:tc>
      </w:tr>
      <w:tr w:rsidR="00EC22EA" w14:paraId="410A55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3F3C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C9B9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86F7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0A3E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D8D2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0A0C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0223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429. @fluidframework/debugger 2.0.0-internal.7.3.0 - MIT</w:t>
            </w:r>
          </w:p>
        </w:tc>
      </w:tr>
      <w:tr w:rsidR="00EC22EA" w14:paraId="06E8B9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9D5C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203A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1E4A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B49B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8364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9105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CB1F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430. @fluidframework/driver-base 0.49.2 - MIT</w:t>
            </w:r>
          </w:p>
        </w:tc>
      </w:tr>
      <w:tr w:rsidR="00EC22EA" w14:paraId="1A4CF0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9EE1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342F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A4BE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A021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0443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2B84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29B5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431. @fluidframework/driver-base 2.0.0-internal.4.3.0 - MIT</w:t>
            </w:r>
          </w:p>
        </w:tc>
      </w:tr>
      <w:tr w:rsidR="00EC22EA" w14:paraId="11381E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8B61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82D2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0770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1108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C942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C6EA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911B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432. @fluidframework/driver-base 2.0.0-internal.4.4.4 - MIT</w:t>
            </w:r>
          </w:p>
        </w:tc>
      </w:tr>
      <w:tr w:rsidR="00EC22EA" w14:paraId="608383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10E7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1915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65E5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94CB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59D6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9A58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51D6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433. @fluidframework/driver-base 2.0.0-internal.6.4.0 - MIT</w:t>
            </w:r>
          </w:p>
        </w:tc>
      </w:tr>
      <w:tr w:rsidR="00EC22EA" w14:paraId="7800CA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5CE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87C0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67A7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7B1F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F1CE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5C71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75E8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434. @fluidframework/driver-base 2.0.0-internal.7.3.0 - MIT</w:t>
            </w:r>
          </w:p>
        </w:tc>
      </w:tr>
      <w:tr w:rsidR="00EC22EA" w14:paraId="46D919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7D7A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7B83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BB6E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0132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8038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D946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F158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435. @fluidframework/driver-definitions 0.39.8 - MIT</w:t>
            </w:r>
          </w:p>
        </w:tc>
      </w:tr>
      <w:tr w:rsidR="00EC22EA" w14:paraId="6DB566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642A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0AD2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2D6F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E53B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3FB3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E88F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2D1E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436. @fluidframework/driver-definitions 0.40.0 - MIT</w:t>
            </w:r>
          </w:p>
        </w:tc>
      </w:tr>
      <w:tr w:rsidR="00EC22EA" w14:paraId="1C4B5E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C3F9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C9C1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7B71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B08E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18F6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6AB5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57A5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437. @fluidframework/driver-definitions 0.42.0 - MIT</w:t>
            </w:r>
          </w:p>
        </w:tc>
      </w:tr>
      <w:tr w:rsidR="00EC22EA" w14:paraId="47B91D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BD28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A37A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BEFA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1F2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B03C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2B32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6336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438. @fluidframework/driver-definitions 2.0.0-internal.4.3.2 - MIT</w:t>
            </w:r>
          </w:p>
        </w:tc>
      </w:tr>
      <w:tr w:rsidR="00EC22EA" w14:paraId="52BECB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481E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F98D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911C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3429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B260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46FC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2C3D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439. @fluidframework/driver-definitions 2.0.0-internal.4.4.4 - MIT</w:t>
            </w:r>
          </w:p>
        </w:tc>
      </w:tr>
      <w:tr w:rsidR="00EC22EA" w14:paraId="0F2DEE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404F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9F07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13FB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F301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E28A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552F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8047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440. @fluidframework/driver-definitions 2.0.0-internal.6.3.4 - MIT</w:t>
            </w:r>
          </w:p>
        </w:tc>
      </w:tr>
      <w:tr w:rsidR="00EC22EA" w14:paraId="3F9B30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FD2C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E1F2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A9BD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9C64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A94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F24B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BCFA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441. @fluidframework/driver-definitions 2.0.0-internal.6.4.0 - MIT</w:t>
            </w:r>
          </w:p>
        </w:tc>
      </w:tr>
      <w:tr w:rsidR="00EC22EA" w14:paraId="5FF645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54E5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AA02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C702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C530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2670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A83C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EAD9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442. @fluidframework/driver-definitions 2.0.0-internal.7.2.1 - MIT</w:t>
            </w:r>
          </w:p>
        </w:tc>
      </w:tr>
      <w:tr w:rsidR="00EC22EA" w14:paraId="13E41A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2CA5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05CC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D98D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3BE9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943E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8972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8C82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443. @fluidframework/driver-definitions 2.0.0-internal.7.2.2 - MIT</w:t>
            </w:r>
          </w:p>
        </w:tc>
      </w:tr>
      <w:tr w:rsidR="00EC22EA" w14:paraId="6056EE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ED51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9568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0186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3687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C3F9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14E5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EF4A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444. @fluidframework/driver-definitions 2.0.0-internal.7.3.0 - MIT</w:t>
            </w:r>
          </w:p>
        </w:tc>
      </w:tr>
      <w:tr w:rsidR="00EC22EA" w14:paraId="189B7A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A6C9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FCC1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BC4D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15FC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A5F0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0503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938F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445. @fluidframework/driver-utils 0.45.4 - MIT</w:t>
            </w:r>
          </w:p>
        </w:tc>
      </w:tr>
      <w:tr w:rsidR="00EC22EA" w14:paraId="750A84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543F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71F1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9CD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040B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410F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F6C9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3F3C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446. @fluidframework/driver-utils 0.49.2 - MIT</w:t>
            </w:r>
          </w:p>
        </w:tc>
      </w:tr>
      <w:tr w:rsidR="00EC22EA" w14:paraId="14A17F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A4B4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91DB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9DEC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B9C1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93EB6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3C37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460B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447. @fluidframework/driver-utils 0.52.1 - MIT</w:t>
            </w:r>
          </w:p>
        </w:tc>
      </w:tr>
      <w:tr w:rsidR="00EC22EA" w14:paraId="43CCC0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1FC4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8EBB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0DC0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6550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B337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B8CB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C32D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448. @fluidframework/driver-utils 2.0.0-internal.4.3.0 - MIT</w:t>
            </w:r>
          </w:p>
        </w:tc>
      </w:tr>
      <w:tr w:rsidR="00EC22EA" w14:paraId="312332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50B4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C42A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4E16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F342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9457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B2D6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531E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449. @fluidframework/driver-utils 2.0.0-internal.4.4.4 - MIT</w:t>
            </w:r>
          </w:p>
        </w:tc>
      </w:tr>
      <w:tr w:rsidR="00EC22EA" w14:paraId="59627A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E605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B16BD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F7D0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F373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5DD6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82DA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ACC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450. @fluidframework/driver-utils 2.0.0-internal.6.3.3 - MIT</w:t>
            </w:r>
          </w:p>
        </w:tc>
      </w:tr>
      <w:tr w:rsidR="00EC22EA" w14:paraId="0A961C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0C4A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97E4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C6D9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9A68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2716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FD73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B691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451. @fluidframework/driver-utils 2.0.0-internal.6.4.0 - MIT</w:t>
            </w:r>
          </w:p>
        </w:tc>
      </w:tr>
      <w:tr w:rsidR="00EC22EA" w14:paraId="2FAEF3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4C8C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5911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B344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5775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EF7B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ED65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316B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452. @fluidframework/driver-utils 2.0.0-internal.7.2.1 - MIT</w:t>
            </w:r>
          </w:p>
        </w:tc>
      </w:tr>
      <w:tr w:rsidR="00EC22EA" w14:paraId="3B7584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6075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0711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7A33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28C6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2D0B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586E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57D3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453. @fluidframework/driver-utils 2.0.0-internal.7.2.2 - MIT</w:t>
            </w:r>
          </w:p>
        </w:tc>
      </w:tr>
      <w:tr w:rsidR="00EC22EA" w14:paraId="712DC8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8298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6107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5F3A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AC41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687D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9955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56F2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454. @fluidframework/driver-utils 2.0.0-internal.7.3.0 - MIT</w:t>
            </w:r>
          </w:p>
        </w:tc>
      </w:tr>
      <w:tr w:rsidR="00EC22EA" w14:paraId="2873D0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60A3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FFC4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0189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77E3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27E4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58B0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65E6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455. @fluidframework/driver-web-cache 2.0.0-internal.4.4.1 - MIT</w:t>
            </w:r>
          </w:p>
        </w:tc>
      </w:tr>
      <w:tr w:rsidR="00EC22EA" w14:paraId="4A3B25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72EE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5DAB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1046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7457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80DB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FC05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5C96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456. @fluidframework/driver-web-cache 2.0.0-internal.6.4.0 - MIT</w:t>
            </w:r>
          </w:p>
        </w:tc>
      </w:tr>
      <w:tr w:rsidR="00EC22EA" w14:paraId="381B83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5C0A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5A95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9E42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04F6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1C55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5D49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7C30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457. @fluidframework/driver-web-cache 2.0.0-internal.7.2.0 - MIT</w:t>
            </w:r>
          </w:p>
        </w:tc>
      </w:tr>
      <w:tr w:rsidR="00EC22EA" w14:paraId="142A66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E563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441E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9AFF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9758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55F4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426A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376C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458. @fluidframework/garbage-collector 0.45.4 - MIT</w:t>
            </w:r>
          </w:p>
        </w:tc>
      </w:tr>
      <w:tr w:rsidR="00EC22EA" w14:paraId="414D52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03BB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9115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6ABA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3672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01D4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B29D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D2BD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459. @fluidframework/garbage-collector 0.49.2 - MIT</w:t>
            </w:r>
          </w:p>
        </w:tc>
      </w:tr>
      <w:tr w:rsidR="00EC22EA" w14:paraId="75D635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ECC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B902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C445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11C4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A8AD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0848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877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460. @fluidframework/garbage-collector 0.52.1 - MIT</w:t>
            </w:r>
          </w:p>
        </w:tc>
      </w:tr>
      <w:tr w:rsidR="00EC22EA" w14:paraId="36F65F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C26D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074E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AAB5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F182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6C18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6B5F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25B3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461. @fluidframework/garbage-collector 2.0.0-internal.4.3.0 - MIT</w:t>
            </w:r>
          </w:p>
        </w:tc>
      </w:tr>
      <w:tr w:rsidR="00EC22EA" w14:paraId="310243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2FEF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69D1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ED29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39CA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A92D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A9DB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1625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462. @fluidframework/garbage-collector 2.0.0-internal.4.4.4 - MIT</w:t>
            </w:r>
          </w:p>
        </w:tc>
      </w:tr>
      <w:tr w:rsidR="00EC22EA" w14:paraId="16B4E9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5666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F075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7FFB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58DC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C98D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A067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FFDB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463. @fluidframework/gitresources 0.1028.1 - MIT</w:t>
            </w:r>
          </w:p>
        </w:tc>
      </w:tr>
      <w:tr w:rsidR="00EC22EA" w14:paraId="2BBD1A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A792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4873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B0FF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464. @fluidframework/gitresources 0.1032.0 - MIT</w:t>
            </w:r>
          </w:p>
        </w:tc>
      </w:tr>
      <w:tr w:rsidR="00EC22EA" w14:paraId="52CC59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89A6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999E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8B7F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C6A0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721C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427A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03C2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465. @fluidframework/gitresources 0.1034.0 - MIT</w:t>
            </w:r>
          </w:p>
        </w:tc>
      </w:tr>
      <w:tr w:rsidR="00EC22EA" w14:paraId="510140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7037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3C6A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01B9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6FF5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DEDA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883C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225E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466. @fluidframework/gitresources 0.1039.1000 - MIT</w:t>
            </w:r>
          </w:p>
        </w:tc>
      </w:tr>
      <w:tr w:rsidR="00EC22EA" w14:paraId="0D1C72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8547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DB4C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4F1B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8ADE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1A93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0290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7992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467. @fluidframework/gitresources 0.1040.1000 - MIT</w:t>
            </w:r>
          </w:p>
        </w:tc>
      </w:tr>
      <w:tr w:rsidR="00EC22EA" w14:paraId="53F572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7CD4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4310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425E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1E44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D979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337E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2B74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468. @fluidframework/gitresources 1.0.1 - MIT</w:t>
            </w:r>
          </w:p>
        </w:tc>
      </w:tr>
      <w:tr w:rsidR="00EC22EA" w14:paraId="2DDB2B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9637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58F5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2826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75D1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DC9C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F0CF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FCC3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469. @fluidframework/gitresources 2.0.2 - MIT</w:t>
            </w:r>
          </w:p>
        </w:tc>
      </w:tr>
      <w:tr w:rsidR="00EC22EA" w14:paraId="3619D7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4A43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719E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7FDD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AB23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E7A4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6D4C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6F28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470. @fluidframework/local-driver 2.0.0-internal.4.3.0 - MIT</w:t>
            </w:r>
          </w:p>
        </w:tc>
      </w:tr>
      <w:tr w:rsidR="00EC22EA" w14:paraId="387E5B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2787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C8E1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9993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CE75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88F2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D7B3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7F6F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471. @fluidframework/location-redirection-utils 2.0.0-internal.6.4.0 - MIT</w:t>
            </w:r>
          </w:p>
        </w:tc>
      </w:tr>
      <w:tr w:rsidR="00EC22EA" w14:paraId="5DEBC0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133B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A290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38A8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FFFD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923B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BAC2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B4A2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472. @fluidframework/location-redirection-utils 2.0.0-internal.7.3.0 - MIT</w:t>
            </w:r>
          </w:p>
        </w:tc>
      </w:tr>
      <w:tr w:rsidR="00EC22EA" w14:paraId="285AA9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BA8A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9D35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381C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4765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0CCD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AADD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57D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473. @fluidframework/map 0.45.4 - MIT</w:t>
            </w:r>
          </w:p>
        </w:tc>
      </w:tr>
      <w:tr w:rsidR="00EC22EA" w14:paraId="7C4646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FF61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A050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0BC5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0E09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4A14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7021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847B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474. @fluidframework/map 0.49.2 - MIT</w:t>
            </w:r>
          </w:p>
        </w:tc>
      </w:tr>
      <w:tr w:rsidR="00EC22EA" w14:paraId="2F7F5D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CF29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C76E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2F9D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1DD0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EF37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653A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DA15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475. @fluidframework/map 0.52.1 - MIT</w:t>
            </w:r>
          </w:p>
        </w:tc>
      </w:tr>
      <w:tr w:rsidR="00EC22EA" w14:paraId="6A8276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8DD0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D478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0B41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CFC2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328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5433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772F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476. @fluidframework/map 2.0.0-internal.4.3.0 - MIT</w:t>
            </w:r>
          </w:p>
        </w:tc>
      </w:tr>
      <w:tr w:rsidR="00EC22EA" w14:paraId="17FF63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F51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942A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9DD2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063D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41F9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B956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8126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477. @fluidframework/map 2.0.0-internal.4.4.4 - MIT</w:t>
            </w:r>
          </w:p>
        </w:tc>
      </w:tr>
      <w:tr w:rsidR="00EC22EA" w14:paraId="1FE4E5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3F99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F6C4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3CFE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7E8C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ED5F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EAAD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E12F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478. @fluidframework/map 2.0.0-internal.6.3.3 - MIT</w:t>
            </w:r>
          </w:p>
        </w:tc>
      </w:tr>
      <w:tr w:rsidR="00EC22EA" w14:paraId="5BF534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0C5A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6FA3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FA61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D3F0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E49F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8468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B8042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479. @fluidframework/map 2.0.0-internal.6.4.0 - MIT</w:t>
            </w:r>
          </w:p>
        </w:tc>
      </w:tr>
      <w:tr w:rsidR="00EC22EA" w14:paraId="7E1CC3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899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0C5C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836D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D291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4D4EB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6B69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1E60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480. @fluidframework/map 2.0.0-internal.7.2.2 - MIT</w:t>
            </w:r>
          </w:p>
        </w:tc>
      </w:tr>
      <w:tr w:rsidR="00EC22EA" w14:paraId="2518EC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C3D0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F665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2C84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E492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9A20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9408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E433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481. @fluidframework/merge-tree 0.49.2 - MIT</w:t>
            </w:r>
          </w:p>
        </w:tc>
      </w:tr>
      <w:tr w:rsidR="00EC22EA" w14:paraId="1419A0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13FE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392D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2750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482. @fluidframework/merge-tree 2.0.0-internal.6.3.3 - MIT</w:t>
            </w:r>
          </w:p>
        </w:tc>
      </w:tr>
      <w:tr w:rsidR="00EC22EA" w14:paraId="44AD22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9232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7D67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1B1E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9B18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E9FC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3011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08C9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483. @fluidframework/merge-tree 2.0.0-internal.6.4.0 - MIT</w:t>
            </w:r>
          </w:p>
        </w:tc>
      </w:tr>
      <w:tr w:rsidR="00EC22EA" w14:paraId="032AA3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10E4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CCA0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CF2B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C2D3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93A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BB31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3797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484. @fluidframework/merge-tree 2.0.0-internal.7.3.0 - MIT</w:t>
            </w:r>
          </w:p>
        </w:tc>
      </w:tr>
      <w:tr w:rsidR="00EC22EA" w14:paraId="33937A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5F85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C204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E142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7E7C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4656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1336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84BB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485. @fluidframework/odsp-doclib-utils 0.49.2 - MIT</w:t>
            </w:r>
          </w:p>
        </w:tc>
      </w:tr>
      <w:tr w:rsidR="00EC22EA" w14:paraId="1DE158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199E7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B696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FED1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21B3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AB1A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D298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F597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486. @fluidframework/odsp-doclib-utils 2.0.0-internal.4.4.4 - MIT</w:t>
            </w:r>
          </w:p>
        </w:tc>
      </w:tr>
      <w:tr w:rsidR="00EC22EA" w14:paraId="0EDA96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277C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0B78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C25A3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6B3C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075C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9D32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EA892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487. @fluidframework/odsp-doclib-utils 2.0.0-internal.6.4.0 - MIT</w:t>
            </w:r>
          </w:p>
        </w:tc>
      </w:tr>
      <w:tr w:rsidR="00EC22EA" w14:paraId="53F0F7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A375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38B6A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66A9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0086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75B7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0097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281D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488. @fluidframework/odsp-doclib-utils 2.0.0-internal.7.2.1 - MIT</w:t>
            </w:r>
          </w:p>
        </w:tc>
      </w:tr>
      <w:tr w:rsidR="00EC22EA" w14:paraId="4080DC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BA7E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3495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9084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0D39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5626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5E10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50BC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489. @fluidframework/odsp-doclib-utils 2.0.0-internal.7.3.0 - MIT</w:t>
            </w:r>
          </w:p>
        </w:tc>
      </w:tr>
      <w:tr w:rsidR="00EC22EA" w14:paraId="5BAD63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BD9F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90AA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C556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F54C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EBA3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EA88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78FF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490. @fluidframework/odsp-driver 0.49.2 - MIT</w:t>
            </w:r>
          </w:p>
        </w:tc>
      </w:tr>
      <w:tr w:rsidR="00EC22EA" w14:paraId="664D66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7EBE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EC4F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5FCA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F72C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BAC3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A0E3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8162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491. @fluidframework/odsp-driver 2.0.0-internal.4.4.4 - MIT</w:t>
            </w:r>
          </w:p>
        </w:tc>
      </w:tr>
      <w:tr w:rsidR="00EC22EA" w14:paraId="45B33A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3D7B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9364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C855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CD5C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7782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ACDE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51F1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492. @fluidframework/odsp-driver 2.0.0-internal.6.4.0 - MIT</w:t>
            </w:r>
          </w:p>
        </w:tc>
      </w:tr>
      <w:tr w:rsidR="00EC22EA" w14:paraId="61A55B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E789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3A5A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A28E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3D04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A7CB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6A64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DD21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493. @fluidframework/odsp-driver 2.0.0-internal.7.3.0 - MIT</w:t>
            </w:r>
          </w:p>
        </w:tc>
      </w:tr>
      <w:tr w:rsidR="00EC22EA" w14:paraId="43389B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A403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D3CB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BA30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57D4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2682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1DA3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720B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494. @fluidframework/odsp-driver-definitions 0.49.2 - MIT</w:t>
            </w:r>
          </w:p>
        </w:tc>
      </w:tr>
      <w:tr w:rsidR="00EC22EA" w14:paraId="61FF6A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1703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0384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B5E4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495. @fluidframework/odsp-driver-definitions 2.0.0-internal.4.4.4 - MIT</w:t>
            </w:r>
          </w:p>
        </w:tc>
      </w:tr>
      <w:tr w:rsidR="00EC22EA" w14:paraId="18C847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F98D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7BAE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5A7D0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83C9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EC6F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FF80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DB2A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496. @fluidframework/odsp-driver-definitions 2.0.0-internal.6.4.0 - MIT</w:t>
            </w:r>
          </w:p>
        </w:tc>
      </w:tr>
      <w:tr w:rsidR="00EC22EA" w14:paraId="7076ED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EF1E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9721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7FD1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2BC2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DFDC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AA22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C2FE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497. @fluidframework/odsp-driver-definitions 2.0.0-internal.7.2.1 - MIT</w:t>
            </w:r>
          </w:p>
        </w:tc>
      </w:tr>
      <w:tr w:rsidR="00EC22EA" w14:paraId="597CF7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061C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3A7B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37B5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3645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9A86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A8E8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01FF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498. @fluidframework/odsp-driver-definitions 2.0.0-internal.7.3.0 - MIT</w:t>
            </w:r>
          </w:p>
        </w:tc>
      </w:tr>
      <w:tr w:rsidR="00EC22EA" w14:paraId="29F900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F02C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6158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A65D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B885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90D1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83E8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D806A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499. @fluidframework/protocol-base 0.1028.1 - MIT</w:t>
            </w:r>
          </w:p>
        </w:tc>
      </w:tr>
      <w:tr w:rsidR="00EC22EA" w14:paraId="546AAF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8D43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74F8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E41E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500. @fluidframework/protocol-base 0.1032.0 - MIT</w:t>
            </w:r>
          </w:p>
        </w:tc>
      </w:tr>
      <w:tr w:rsidR="00EC22EA" w14:paraId="417005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7FEB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B9DB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9211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457F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256F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D972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3ADA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501. @fluidframework/protocol-base 0.1034.0 - MIT</w:t>
            </w:r>
          </w:p>
        </w:tc>
      </w:tr>
      <w:tr w:rsidR="00EC22EA" w14:paraId="1FD26A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0174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0DC5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58A7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0926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5CAA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2E87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0BF1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502. @fluidframework/protocol-base 0.1039.1000 - MIT</w:t>
            </w:r>
          </w:p>
        </w:tc>
      </w:tr>
      <w:tr w:rsidR="00EC22EA" w14:paraId="090E17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0E7E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93367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A175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17B4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0E71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DA28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8372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503. @fluidframework/protocol-base 0.1040.1000 - MIT</w:t>
            </w:r>
          </w:p>
        </w:tc>
      </w:tr>
      <w:tr w:rsidR="00EC22EA" w14:paraId="7CFF7A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453B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6EFA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0BF9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21AF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9325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B8C0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5FAE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504. @fluidframework/protocol-base 1.0.1 - MIT</w:t>
            </w:r>
          </w:p>
        </w:tc>
      </w:tr>
      <w:tr w:rsidR="00EC22EA" w14:paraId="2FC92B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B9ED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5B2D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E04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0CBA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F318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0852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355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505. @fluidframework/protocol-base 2.0.2 - MIT</w:t>
            </w:r>
          </w:p>
        </w:tc>
      </w:tr>
      <w:tr w:rsidR="00EC22EA" w14:paraId="14F5B7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5AC2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F080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8002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C459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823F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572A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B8B0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506. @fluidframework/protocol-definitions 0.1024.0 - MIT</w:t>
            </w:r>
          </w:p>
        </w:tc>
      </w:tr>
      <w:tr w:rsidR="00EC22EA" w14:paraId="55AF2A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1236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0D77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EEB1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1C59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A305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1D38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9592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507. @fluidframework/protocol-definitions 0.1025.1 - MIT</w:t>
            </w:r>
          </w:p>
        </w:tc>
      </w:tr>
      <w:tr w:rsidR="00EC22EA" w14:paraId="20ACB3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1AE4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E851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656B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587B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7C65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026C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7379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508. @fluidframework/protocol-definitions 0.1026.0 - MIT</w:t>
            </w:r>
          </w:p>
        </w:tc>
      </w:tr>
      <w:tr w:rsidR="00EC22EA" w14:paraId="6DD705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0B19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416E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0761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7ACC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35B5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D6C7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10D56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509. @fluidframework/protocol-definitions 1.2.0 - MIT</w:t>
            </w:r>
          </w:p>
        </w:tc>
      </w:tr>
      <w:tr w:rsidR="00EC22EA" w14:paraId="0B83E1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AE5F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544A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74C9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2635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BFEE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D559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D1D4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510. @fluidframework/protocol-definitions 3.0.0 - MIT</w:t>
            </w:r>
          </w:p>
        </w:tc>
      </w:tr>
      <w:tr w:rsidR="00EC22EA" w14:paraId="39BF58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E6E3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5D49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ABF18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4A7B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E6A4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342D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7EB6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511. @fluidframework/register-collection 0.52.1 - MIT</w:t>
            </w:r>
          </w:p>
        </w:tc>
      </w:tr>
      <w:tr w:rsidR="00EC22EA" w14:paraId="0B98A9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BE6E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B2E8A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A79C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A343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777A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2712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4F95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512. @fluidframework/register-collection 2.0.0-internal.4.3.0 - MIT</w:t>
            </w:r>
          </w:p>
        </w:tc>
      </w:tr>
      <w:tr w:rsidR="00EC22EA" w14:paraId="29046C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F188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9D37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D54A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4743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54E7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F126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F2F6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513. @fluidframework/register-collection 2.0.0-internal.6.4.0 - MIT</w:t>
            </w:r>
          </w:p>
        </w:tc>
      </w:tr>
      <w:tr w:rsidR="00EC22EA" w14:paraId="161AFB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5ED4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866F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3836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1B50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6E50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32C6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E563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514. @fluidframework/replay-driver 2.0.0-internal.6.4.0 - MIT</w:t>
            </w:r>
          </w:p>
        </w:tc>
      </w:tr>
      <w:tr w:rsidR="00EC22EA" w14:paraId="3D5D78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E2EA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BF09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D62E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8B6E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EB86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7097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0E44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515. @fluidframework/replay-driver 2.0.0-internal.7.3.0 - MIT</w:t>
            </w:r>
          </w:p>
        </w:tc>
      </w:tr>
      <w:tr w:rsidR="00EC22EA" w14:paraId="0FF87B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7E43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AF21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B61E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A186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92A3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6040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A141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516. @fluidframework/request-handler 0.45.4 - MIT</w:t>
            </w:r>
          </w:p>
        </w:tc>
      </w:tr>
      <w:tr w:rsidR="00EC22EA" w14:paraId="6BCC8B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921F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2B96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0399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9E6B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425A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B7C8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9E65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517. @fluidframework/request-handler 0.49.2 - MIT</w:t>
            </w:r>
          </w:p>
        </w:tc>
      </w:tr>
      <w:tr w:rsidR="00EC22EA" w14:paraId="6C7030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8452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D661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F771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265B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5703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941F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A204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518. @fluidframework/request-handler 0.52.1 - MIT</w:t>
            </w:r>
          </w:p>
        </w:tc>
      </w:tr>
      <w:tr w:rsidR="00EC22EA" w14:paraId="5B4DA6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F0E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08C6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F8BA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ABAC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C424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DBDB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06B8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519. @fluidframework/request-handler 2.0.0-internal.4.3.0 - MIT</w:t>
            </w:r>
          </w:p>
        </w:tc>
      </w:tr>
      <w:tr w:rsidR="00EC22EA" w14:paraId="5FE09A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8524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421A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9D4A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DB0B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F137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18DE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4E62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520. @fluidframework/request-handler 2.0.0-internal.4.4.1 - MIT</w:t>
            </w:r>
          </w:p>
        </w:tc>
      </w:tr>
      <w:tr w:rsidR="00EC22EA" w14:paraId="493E5C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1C5D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F4BE0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76C4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7582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F8BC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DB92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1B78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521. @fluidframework/request-handler 2.0.0-internal.6.4.0 - MIT</w:t>
            </w:r>
          </w:p>
        </w:tc>
      </w:tr>
      <w:tr w:rsidR="00EC22EA" w14:paraId="16B4CB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8977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882F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FF41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5C9A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8A29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0646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B2E4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522. @fluidframework/request-handler 2.0.0-internal.7.2.2 - MIT</w:t>
            </w:r>
          </w:p>
        </w:tc>
      </w:tr>
      <w:tr w:rsidR="00EC22EA" w14:paraId="62B633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DC97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8528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E4BF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63B2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5F98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4C1B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70B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523. @fluidframework/routerlicious-driver 0.49.2 - MIT</w:t>
            </w:r>
          </w:p>
        </w:tc>
      </w:tr>
      <w:tr w:rsidR="00EC22EA" w14:paraId="1C9B93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B4A7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3DBD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6FE1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524. @fluidframework/routerlicious-driver 2.0.0-internal.4.3.0 - MIT</w:t>
            </w:r>
          </w:p>
        </w:tc>
      </w:tr>
      <w:tr w:rsidR="00EC22EA" w14:paraId="43F105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968E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A044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6033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C3D7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8296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ACFB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4073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525. @fluidframework/routerlicious-driver 2.0.0-internal.6.4.0 - MIT</w:t>
            </w:r>
          </w:p>
        </w:tc>
      </w:tr>
      <w:tr w:rsidR="00EC22EA" w14:paraId="53918D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A9B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9C68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F914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5D36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7137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D103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EE44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526. @fluidframework/runtime-definitions 0.45.4 - MIT</w:t>
            </w:r>
          </w:p>
        </w:tc>
      </w:tr>
      <w:tr w:rsidR="00EC22EA" w14:paraId="54F265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6FAA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DC98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2790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61AB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C652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86C2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03E5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527. @fluidframework/runtime-definitions 0.49.2 - MIT</w:t>
            </w:r>
          </w:p>
        </w:tc>
      </w:tr>
      <w:tr w:rsidR="00EC22EA" w14:paraId="77DD47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F396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1210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0A1D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F72D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0536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AEE6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AA70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528. @fluidframework/runtime-definitions 0.52.1 - MIT</w:t>
            </w:r>
          </w:p>
        </w:tc>
      </w:tr>
      <w:tr w:rsidR="00EC22EA" w14:paraId="21E9A4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C95C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149D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64CC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ACED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E134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9541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2FF3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529. @fluidframework/runtime-definitions 2.0.0-internal.4.3.0 - MIT</w:t>
            </w:r>
          </w:p>
        </w:tc>
      </w:tr>
      <w:tr w:rsidR="00EC22EA" w14:paraId="048996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ED5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BB64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5E03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EA9C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1912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941C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8745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530. @fluidframework/runtime-definitions 2.0.0-internal.4.4.4 - MIT</w:t>
            </w:r>
          </w:p>
        </w:tc>
      </w:tr>
      <w:tr w:rsidR="00EC22EA" w14:paraId="1DA636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1639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7A87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8500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A613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9D3F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9340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3ADF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531. @fluidframework/runtime-definitions 2.0.0-internal.6.3.3 - MIT</w:t>
            </w:r>
          </w:p>
        </w:tc>
      </w:tr>
      <w:tr w:rsidR="00EC22EA" w14:paraId="3C68DB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1721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A602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B8FB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7C63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BAB9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F8E8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0C0A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532. @fluidframework/runtime-definitions 2.0.0-internal.6.4.0 - MIT</w:t>
            </w:r>
          </w:p>
        </w:tc>
      </w:tr>
      <w:tr w:rsidR="00EC22EA" w14:paraId="0F17BA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FFCA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2167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4E1F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D78A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83FE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1156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D66C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533. @fluidframework/runtime-definitions 2.0.0-internal.7.2.2 - MIT</w:t>
            </w:r>
          </w:p>
        </w:tc>
      </w:tr>
      <w:tr w:rsidR="00EC22EA" w14:paraId="1DF39F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289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B955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4C8C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DCC8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07F8B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CC0C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FD84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534. @fluidframework/runtime-definitions 2.0.0-internal.7.3.0 - MIT</w:t>
            </w:r>
          </w:p>
        </w:tc>
      </w:tr>
      <w:tr w:rsidR="00EC22EA" w14:paraId="056D0C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FAED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6729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9544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DD2E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9DE8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18C2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5702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535. @fluidframework/runtime-utils 0.45.4 - MIT</w:t>
            </w:r>
          </w:p>
        </w:tc>
      </w:tr>
      <w:tr w:rsidR="00EC22EA" w14:paraId="60674F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DDFE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1BAF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7100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C60D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3693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B209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0CBC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536. @fluidframework/runtime-utils 0.49.2 - MIT</w:t>
            </w:r>
          </w:p>
        </w:tc>
      </w:tr>
      <w:tr w:rsidR="00EC22EA" w14:paraId="4F839E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33FD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A7FA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5728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537. @fluidframework/runtime-utils 0.52.1 - MIT</w:t>
            </w:r>
          </w:p>
        </w:tc>
      </w:tr>
      <w:tr w:rsidR="00EC22EA" w14:paraId="29134F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4A65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7694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CBBF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9851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8A1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7F95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6F86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538. @fluidframework/runtime-utils 2.0.0-internal.4.3.0 - MIT</w:t>
            </w:r>
          </w:p>
        </w:tc>
      </w:tr>
      <w:tr w:rsidR="00EC22EA" w14:paraId="399882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8EC1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23B9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DDCD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FD84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8E23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C387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C51B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539. @fluidframework/runtime-utils 2.0.0-internal.4.4.4 - MIT</w:t>
            </w:r>
          </w:p>
        </w:tc>
      </w:tr>
      <w:tr w:rsidR="00EC22EA" w14:paraId="48F56C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302B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DE5B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5D21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E159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5B8A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FC1D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2B44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540. @fluidframework/runtime-utils 2.0.0-internal.6.3.3 - MIT</w:t>
            </w:r>
          </w:p>
        </w:tc>
      </w:tr>
      <w:tr w:rsidR="00EC22EA" w14:paraId="25655D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01E9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D8A4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CE71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65B8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2375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1F62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7233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541. @fluidframework/runtime-utils 2.0.0-internal.6.4.0 - MIT</w:t>
            </w:r>
          </w:p>
        </w:tc>
      </w:tr>
      <w:tr w:rsidR="00EC22EA" w14:paraId="7A2928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10FF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0341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F36F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F629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0731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DD2E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A49B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542. @fluidframework/runtime-utils 2.0.0-internal.7.2.2 - MIT</w:t>
            </w:r>
          </w:p>
        </w:tc>
      </w:tr>
      <w:tr w:rsidR="00EC22EA" w14:paraId="7D1591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5154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846E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6ED8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3660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A29B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969A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2272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543. @fluidframework/runtime-utils 2.0.0-internal.7.3.0 - MIT</w:t>
            </w:r>
          </w:p>
        </w:tc>
      </w:tr>
      <w:tr w:rsidR="00EC22EA" w14:paraId="7CEFAF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B72A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5F6E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2B26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42D4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24E3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6470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CC29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544. @fluidframework/sequence 0.49.2 - MIT</w:t>
            </w:r>
          </w:p>
        </w:tc>
      </w:tr>
      <w:tr w:rsidR="00EC22EA" w14:paraId="6E0E45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2AA5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FE73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9876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545. @fluidframework/sequence 2.0.0-internal.6.3.3 - MIT</w:t>
            </w:r>
          </w:p>
        </w:tc>
      </w:tr>
      <w:tr w:rsidR="00EC22EA" w14:paraId="3986A2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A03E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E6D3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0D363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112C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44DE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A022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D6C7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546. @fluidframework/sequence 2.0.0-internal.6.4.0 - MIT</w:t>
            </w:r>
          </w:p>
        </w:tc>
      </w:tr>
      <w:tr w:rsidR="00EC22EA" w14:paraId="1F3DA0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6AD3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0C07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4B55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9C3C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7D4A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29CA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CC56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547. @fluidframework/sequence 2.0.0-internal.7.3.0 - MIT</w:t>
            </w:r>
          </w:p>
        </w:tc>
      </w:tr>
      <w:tr w:rsidR="00EC22EA" w14:paraId="0FE3ED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4AE2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DFFC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2328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E814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EACD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4F91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6D89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548. @fluidframework/server-lambdas 0.1039.1000 - MIT</w:t>
            </w:r>
          </w:p>
        </w:tc>
      </w:tr>
      <w:tr w:rsidR="00EC22EA" w14:paraId="125144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9DD7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5625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B816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677A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FBA1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2E1E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C08E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549. @fluidframework/server-lambdas 0.1040.1000 - MIT</w:t>
            </w:r>
          </w:p>
        </w:tc>
      </w:tr>
      <w:tr w:rsidR="00EC22EA" w14:paraId="56972A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4949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0DE2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3A8B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863D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C033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E9A3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E9A8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550. @fluidframework/server-lambdas 1.0.1 - MIT</w:t>
            </w:r>
          </w:p>
        </w:tc>
      </w:tr>
      <w:tr w:rsidR="00EC22EA" w14:paraId="1900F1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915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EFF0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3309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DFB3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FA71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7E74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E2FF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551. @fluidframework/server-lambdas-driver 0.1039.1000 - MIT</w:t>
            </w:r>
          </w:p>
        </w:tc>
      </w:tr>
      <w:tr w:rsidR="00EC22EA" w14:paraId="2C28B5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40EF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A70A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CCFA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DD5E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51B0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B458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79E0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552. @fluidframework/server-lambdas-driver 0.1040.1000 - MIT</w:t>
            </w:r>
          </w:p>
        </w:tc>
      </w:tr>
      <w:tr w:rsidR="00EC22EA" w14:paraId="26EA31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AB55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49AF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8494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1F7F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DBFA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2688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6545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553. @fluidframework/server-lambdas-driver 1.0.1 - MIT</w:t>
            </w:r>
          </w:p>
        </w:tc>
      </w:tr>
      <w:tr w:rsidR="00EC22EA" w14:paraId="3AD8E6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48A4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3458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0A03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F21E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21F6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7114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7674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554. @fluidframework/server-local-server 0.1039.1000 - MIT</w:t>
            </w:r>
          </w:p>
        </w:tc>
      </w:tr>
      <w:tr w:rsidR="00EC22EA" w14:paraId="7C102C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20A9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E023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96D1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4BE6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EA9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373D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CA6F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555. @fluidframework/server-local-server 0.1040.1000 - MIT</w:t>
            </w:r>
          </w:p>
        </w:tc>
      </w:tr>
      <w:tr w:rsidR="00EC22EA" w14:paraId="366000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34A3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BB49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FCC2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C2D1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0A4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80DA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F607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556. @fluidframework/server-local-server 1.0.1 - MIT</w:t>
            </w:r>
          </w:p>
        </w:tc>
      </w:tr>
      <w:tr w:rsidR="00EC22EA" w14:paraId="5140CE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5789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7CB6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3E06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8062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7299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69D5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43C1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557. @fluidframework/server-memory-orderer 0.1039.1000 - MIT</w:t>
            </w:r>
          </w:p>
        </w:tc>
      </w:tr>
      <w:tr w:rsidR="00EC22EA" w14:paraId="4A1EAA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2E81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0329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8CA78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32A7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5356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FCE8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40D3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558. @fluidframework/server-memory-orderer 0.1040.1000 - MIT</w:t>
            </w:r>
          </w:p>
        </w:tc>
      </w:tr>
      <w:tr w:rsidR="00EC22EA" w14:paraId="6F95AE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713F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7ADB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61F1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57AE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53C2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B6B9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C23D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559. @fluidframework/server-memory-orderer 1.0.1 - MIT</w:t>
            </w:r>
          </w:p>
        </w:tc>
      </w:tr>
      <w:tr w:rsidR="00EC22EA" w14:paraId="35B33F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F04C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84FD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88FD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ABE7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0D27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DC1D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D4C6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560. @fluidframework/server-services-client 0.1032.0 - MIT</w:t>
            </w:r>
          </w:p>
        </w:tc>
      </w:tr>
      <w:tr w:rsidR="00EC22EA" w14:paraId="664DA5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763E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1250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D867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9ED5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A262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AAA8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5F9A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561. @fluidframework/server-services-client 0.1039.1000 - MIT</w:t>
            </w:r>
          </w:p>
        </w:tc>
      </w:tr>
      <w:tr w:rsidR="00EC22EA" w14:paraId="3F0FA9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1BD0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92085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F391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D886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BA08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FF4F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9D98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562. @fluidframework/server-services-client 0.1040.1000 - MIT</w:t>
            </w:r>
          </w:p>
        </w:tc>
      </w:tr>
      <w:tr w:rsidR="00EC22EA" w14:paraId="244ABC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A9FC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75D9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1C87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B6CC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7DE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BF2F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D865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563. @fluidframework/server-services-client 1.0.1 - MIT</w:t>
            </w:r>
          </w:p>
        </w:tc>
      </w:tr>
      <w:tr w:rsidR="00EC22EA" w14:paraId="483175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9B5C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0C08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7622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625C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AC13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92B4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963C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564. @fluidframework/server-services-core 0.1039.1000 - MIT</w:t>
            </w:r>
          </w:p>
        </w:tc>
      </w:tr>
      <w:tr w:rsidR="00EC22EA" w14:paraId="27727C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2FDE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ACCF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1409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3B06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930B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BC59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691E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565. @fluidframework/server-services-core 0.1040.1000 - MIT</w:t>
            </w:r>
          </w:p>
        </w:tc>
      </w:tr>
      <w:tr w:rsidR="00EC22EA" w14:paraId="2D7572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B2E7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EAE0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C516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C85D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BE5B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13CE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A737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566. @fluidframework/server-services-core 1.0.1 - MIT</w:t>
            </w:r>
          </w:p>
        </w:tc>
      </w:tr>
      <w:tr w:rsidR="00EC22EA" w14:paraId="4358EE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F8D0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20DF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BEBB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9F9C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301B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B160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5493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567. @fluidframework/server-services-telemetry 0.1039.1000 - MIT</w:t>
            </w:r>
          </w:p>
        </w:tc>
      </w:tr>
      <w:tr w:rsidR="00EC22EA" w14:paraId="4D4CC2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C2CD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130F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BD23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5EBE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5956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EEC3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B87F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568. @fluidframework/server-services-telemetry 0.1040.1000 - MIT</w:t>
            </w:r>
          </w:p>
        </w:tc>
      </w:tr>
      <w:tr w:rsidR="00EC22EA" w14:paraId="41D3FA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D7A4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3CAC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4D22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3252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AE99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37CE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A51C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569. @fluidframework/server-services-telemetry 1.0.1 - MIT</w:t>
            </w:r>
          </w:p>
        </w:tc>
      </w:tr>
      <w:tr w:rsidR="00EC22EA" w14:paraId="6132D8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F08B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0548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A110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CC71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AF5E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7AC9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334F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570. @fluidframework/server-test-utils 0.1039.1000 - MIT</w:t>
            </w:r>
          </w:p>
        </w:tc>
      </w:tr>
      <w:tr w:rsidR="00EC22EA" w14:paraId="3E5BA1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84FF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06B8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5593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AD31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EBC3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072A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42AD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571. @fluidframework/server-test-utils 0.1040.1000 - MIT</w:t>
            </w:r>
          </w:p>
        </w:tc>
      </w:tr>
      <w:tr w:rsidR="00EC22EA" w14:paraId="73E24F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0939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9743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1891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BCFB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063F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18FE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07D2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572. @fluidframework/server-test-utils 1.0.1 - MIT</w:t>
            </w:r>
          </w:p>
        </w:tc>
      </w:tr>
      <w:tr w:rsidR="00EC22EA" w14:paraId="498F21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EDD8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D878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14ED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7039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91BF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6E40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48C9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573. @fluidframework/shared-object-base 0.45.4 - MIT</w:t>
            </w:r>
          </w:p>
        </w:tc>
      </w:tr>
      <w:tr w:rsidR="00EC22EA" w14:paraId="11FC71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A787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294A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A781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AF9C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2BB4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2601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23EC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574. @fluidframework/shared-object-base 0.49.2 - MIT</w:t>
            </w:r>
          </w:p>
        </w:tc>
      </w:tr>
      <w:tr w:rsidR="00EC22EA" w14:paraId="29D03C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0DE9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514A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B135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D35D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A7AE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E80E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BBC7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575. @fluidframework/shared-object-base 0.52.1 - MIT</w:t>
            </w:r>
          </w:p>
        </w:tc>
      </w:tr>
      <w:tr w:rsidR="00EC22EA" w14:paraId="5E68D4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8863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C9C8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AA8C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5A0C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1D8A9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FCBF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9CC3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576. @fluidframework/shared-object-base 2.0.0-internal.4.3.0 - MIT</w:t>
            </w:r>
          </w:p>
        </w:tc>
      </w:tr>
      <w:tr w:rsidR="00EC22EA" w14:paraId="446CCA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3F24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F0EE3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A4F3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A847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40EB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7E02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D3A5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577. @fluidframework/shared-object-base 2.0.0-internal.4.4.4 - MIT</w:t>
            </w:r>
          </w:p>
        </w:tc>
      </w:tr>
      <w:tr w:rsidR="00EC22EA" w14:paraId="1D2C7E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A0D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EBDC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F2FD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8135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7C7A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9B4D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FC3C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578. @fluidframework/shared-object-base 2.0.0-internal.6.3.3 - MIT</w:t>
            </w:r>
          </w:p>
        </w:tc>
      </w:tr>
      <w:tr w:rsidR="00EC22EA" w14:paraId="7707E1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EA92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8ACB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5C78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FB2B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BF82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8A03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CDE9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579. @fluidframework/shared-object-base 2.0.0-internal.6.4.0 - MIT</w:t>
            </w:r>
          </w:p>
        </w:tc>
      </w:tr>
      <w:tr w:rsidR="00EC22EA" w14:paraId="448DE9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BC44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9A55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FFC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C4B6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C424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7725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88C1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580. @fluidframework/shared-object-base 2.0.0-internal.7.2.2 - MIT</w:t>
            </w:r>
          </w:p>
        </w:tc>
      </w:tr>
      <w:tr w:rsidR="00EC22EA" w14:paraId="1C2BF9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EF3E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B576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B89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1285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7E87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99C0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8B21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581. @fluidframework/shared-object-base 2.0.0-internal.7.3.0 - MIT</w:t>
            </w:r>
          </w:p>
        </w:tc>
      </w:tr>
      <w:tr w:rsidR="00EC22EA" w14:paraId="731C4D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75FA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ACC7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E35E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00D4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6A02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7837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E1A4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582. @fluidframework/synthesize 0.45.4 - MIT</w:t>
            </w:r>
          </w:p>
        </w:tc>
      </w:tr>
      <w:tr w:rsidR="00EC22EA" w14:paraId="3036EA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FEA6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B3F2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CFB7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B82B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B27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4F5C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5999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583. @fluidframework/synthesize 0.49.2 - MIT</w:t>
            </w:r>
          </w:p>
        </w:tc>
      </w:tr>
      <w:tr w:rsidR="00EC22EA" w14:paraId="00E035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A45F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1AB5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638C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7222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C242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D7F2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9114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584. @fluidframework/synthesize 0.52.1 - MIT</w:t>
            </w:r>
          </w:p>
        </w:tc>
      </w:tr>
      <w:tr w:rsidR="00EC22EA" w14:paraId="03301C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841B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8EC7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B7C1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146B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8FD6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2E17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7283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585. @fluidframework/synthesize 2.0.0-internal.4.3.0 - MIT</w:t>
            </w:r>
          </w:p>
        </w:tc>
      </w:tr>
      <w:tr w:rsidR="00EC22EA" w14:paraId="4FFA50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45DB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A67A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FB3E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8B5E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B923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71D0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BE73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586. @fluidframework/synthesize 2.0.0-internal.6.4.0 - MIT</w:t>
            </w:r>
          </w:p>
        </w:tc>
      </w:tr>
      <w:tr w:rsidR="00EC22EA" w14:paraId="54CC92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584E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4CE5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1E5F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51B5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17DB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BD43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B3E0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587. @fluidframework/synthesize 2.0.0-internal.7.2.2 - MIT</w:t>
            </w:r>
          </w:p>
        </w:tc>
      </w:tr>
      <w:tr w:rsidR="00EC22EA" w14:paraId="0F9842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C402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FE0C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4480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386A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413F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0D2D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5D1C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588. @fluidframework/telemetry-utils 0.45.4 - MIT</w:t>
            </w:r>
          </w:p>
        </w:tc>
      </w:tr>
      <w:tr w:rsidR="00EC22EA" w14:paraId="36BD4B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A7B4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C057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01E5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1D6B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DDC6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047A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B0A0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589. @fluidframework/telemetry-utils 0.49.2 - MIT</w:t>
            </w:r>
          </w:p>
        </w:tc>
      </w:tr>
      <w:tr w:rsidR="00EC22EA" w14:paraId="6B3083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E250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D878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2ECF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7A9E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A38D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8697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0CBB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590. @fluidframework/telemetry-utils 0.52.1 - MIT</w:t>
            </w:r>
          </w:p>
        </w:tc>
      </w:tr>
      <w:tr w:rsidR="00EC22EA" w14:paraId="3EF501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60BB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E51E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549B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ED7F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CB43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F66A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3C7F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591. @fluidframework/telemetry-utils 2.0.0-internal.4.3.0 - MIT</w:t>
            </w:r>
          </w:p>
        </w:tc>
      </w:tr>
      <w:tr w:rsidR="00EC22EA" w14:paraId="6F6174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54A5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1754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C08E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951E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1A5E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E1BE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C237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592. @fluidframework/telemetry-utils 2.0.0-internal.4.4.4 - MIT</w:t>
            </w:r>
          </w:p>
        </w:tc>
      </w:tr>
      <w:tr w:rsidR="00EC22EA" w14:paraId="66E19B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63A5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2D7F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17DA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3965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6F41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9E93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E552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593. @fluidframework/telemetry-utils 2.0.0-internal.6.3.3 - MIT</w:t>
            </w:r>
          </w:p>
        </w:tc>
      </w:tr>
      <w:tr w:rsidR="00EC22EA" w14:paraId="7E5290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7CEB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9DFD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7557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5B7F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25A5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01F8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2B4B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594. @fluidframework/telemetry-utils 2.0.0-internal.6.4.0 - MIT</w:t>
            </w:r>
          </w:p>
        </w:tc>
      </w:tr>
      <w:tr w:rsidR="00EC22EA" w14:paraId="348C6A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B172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2A64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DD70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43AC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4D79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8C2F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2DA7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595. @fluidframework/telemetry-utils 2.0.0-internal.7.2.1 - MIT</w:t>
            </w:r>
          </w:p>
        </w:tc>
      </w:tr>
      <w:tr w:rsidR="00EC22EA" w14:paraId="3C2E46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11D5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D1D2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61BE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6649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969F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1D4A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1177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596. @fluidframework/telemetry-utils 2.0.0-internal.7.2.2 - MIT</w:t>
            </w:r>
          </w:p>
        </w:tc>
      </w:tr>
      <w:tr w:rsidR="00EC22EA" w14:paraId="1B33FC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B887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2FDA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76AF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EC8B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DDCC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4F5C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B121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597. @fluidframework/telemetry-utils 2.0.0-internal.7.3.0 - MIT</w:t>
            </w:r>
          </w:p>
        </w:tc>
      </w:tr>
      <w:tr w:rsidR="00EC22EA" w14:paraId="71C3B8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ABD2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FF70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851E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9E80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910C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6939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B4FD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598. @fluidframework/test-driver-definitions 2.0.0-internal.4.3.0 - MIT</w:t>
            </w:r>
          </w:p>
        </w:tc>
      </w:tr>
      <w:tr w:rsidR="00EC22EA" w14:paraId="708E3A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C6ED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FAB7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5794F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9826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56CA3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6ACD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154E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599. @fluidframework/test-runtime-utils 0.49.2 - MIT</w:t>
            </w:r>
          </w:p>
        </w:tc>
      </w:tr>
      <w:tr w:rsidR="00EC22EA" w14:paraId="023B6C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64F5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6225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BE37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600. @fluidframework/test-runtime-utils 2.0.0-internal.4.3.0 - MIT</w:t>
            </w:r>
          </w:p>
        </w:tc>
      </w:tr>
      <w:tr w:rsidR="00EC22EA" w14:paraId="5F2A1E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4661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A257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E963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3F8E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1290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01A8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5A9B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601. @fluidframework/test-utils 2.0.0-internal.4.3.0 - MIT</w:t>
            </w:r>
          </w:p>
        </w:tc>
      </w:tr>
      <w:tr w:rsidR="00EC22EA" w14:paraId="14648F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BC85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DE98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D6F0B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2D7B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9F23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D6EA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D9E9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602. @fluidframework/view-interfaces 0.45.4 - MIT</w:t>
            </w:r>
          </w:p>
        </w:tc>
      </w:tr>
      <w:tr w:rsidR="00EC22EA" w14:paraId="75840C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DE34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CB97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E4EF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603. @fluidframework/view-interfaces 0.49.2 - MIT</w:t>
            </w:r>
          </w:p>
        </w:tc>
      </w:tr>
      <w:tr w:rsidR="00EC22EA" w14:paraId="5E36BF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7D8A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895A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5755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9865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5AA5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5C4E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813F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604. @fluidframework/view-interfaces 0.52.1 - MIT</w:t>
            </w:r>
          </w:p>
        </w:tc>
      </w:tr>
      <w:tr w:rsidR="00EC22EA" w14:paraId="5DE938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37C0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05D7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35B2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D47C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2B93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F60E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B32D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605. @fluidframework/view-interfaces 2.0.0-internal.4.3.0 - MIT</w:t>
            </w:r>
          </w:p>
        </w:tc>
      </w:tr>
      <w:tr w:rsidR="00EC22EA" w14:paraId="635041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8CB0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7D51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FE4A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9359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AD0B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657D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E50E6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606. @fluidframework/view-interfaces 2.0.0-internal.6.4.0 - MIT</w:t>
            </w:r>
          </w:p>
        </w:tc>
      </w:tr>
      <w:tr w:rsidR="00EC22EA" w14:paraId="1A9742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9509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BCA8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F193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282E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AB3B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E901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9082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607. @fluidframework/view-interfaces 2.0.0-internal.7.2.2 - MIT</w:t>
            </w:r>
          </w:p>
        </w:tc>
      </w:tr>
      <w:tr w:rsidR="00EC22EA" w14:paraId="2CF90C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E179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66E4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5985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990D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6152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4E36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98E9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608. @fluid-internal/client-utils 2.0.0-internal.6.3.3 - MIT</w:t>
            </w:r>
          </w:p>
        </w:tc>
      </w:tr>
      <w:tr w:rsidR="00EC22EA" w14:paraId="15EA57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848B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15DC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20E5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B733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B06F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84EB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332E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609. @fluid-internal/client-utils 2.0.0-internal.6.4.0 - MIT</w:t>
            </w:r>
          </w:p>
        </w:tc>
      </w:tr>
      <w:tr w:rsidR="00EC22EA" w14:paraId="2C51A0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5E07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2E49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89E5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C0D6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C403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3007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E577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610. @fluid-internal/client-utils 2.0.0-internal.7.2.2 - MIT</w:t>
            </w:r>
          </w:p>
        </w:tc>
      </w:tr>
      <w:tr w:rsidR="00EC22EA" w14:paraId="6819C5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8FF7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8D2C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B5E1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38A9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F230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DE05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C4CC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611. @fluid-internal/client-utils 2.0.0-internal.7.3.0 - MIT</w:t>
            </w:r>
          </w:p>
        </w:tc>
      </w:tr>
      <w:tr w:rsidR="00EC22EA" w14:paraId="2EA395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8133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C8AE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84F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0407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DDFB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2DE4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941D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612. @formatjs/ecma402-abstract 1.11.4 - MIT</w:t>
            </w:r>
          </w:p>
        </w:tc>
      </w:tr>
      <w:tr w:rsidR="00EC22EA" w14:paraId="7FFA0B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A71C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9C9D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8933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FD29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40AB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DC50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30AF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613. @formatjs/fast-memoize 1.2.1 - MIT</w:t>
            </w:r>
          </w:p>
        </w:tc>
      </w:tr>
      <w:tr w:rsidR="00EC22EA" w14:paraId="7C927E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0D20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9C45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0F3C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614. @formatjs/icu-messageformat-parser 2.1.0 - MIT</w:t>
            </w:r>
          </w:p>
        </w:tc>
      </w:tr>
      <w:tr w:rsidR="00EC22EA" w14:paraId="3580AE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1520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D4D2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B04F0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0D0A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8A34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DAD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4BA3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615. @formatjs/icu-skeleton-parser 1.3.6 - MIT</w:t>
            </w:r>
          </w:p>
        </w:tc>
      </w:tr>
      <w:tr w:rsidR="00EC22EA" w14:paraId="4BB367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B1EB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F8CD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A181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50BF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E201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9EFC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D32E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616. @formatjs/intl-localematcher 0.2.25 - MIT</w:t>
            </w:r>
          </w:p>
        </w:tc>
      </w:tr>
      <w:tr w:rsidR="00EC22EA" w14:paraId="7D5D19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4746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629C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B575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B30C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1654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E942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E72E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617. @graphitation/graphql-js-tag 0.9.0 - MIT</w:t>
            </w:r>
          </w:p>
        </w:tc>
      </w:tr>
      <w:tr w:rsidR="00EC22EA" w14:paraId="43589D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B2B1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607E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B0B0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618. @graphql-typed-document-node/core 3.1.2 - MIT</w:t>
            </w:r>
          </w:p>
        </w:tc>
      </w:tr>
      <w:tr w:rsidR="00EC22EA" w14:paraId="2F6209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EAA8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4B81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01AC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6262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A2E6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602F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6936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619. @griffel/core 1.15.1 - MIT</w:t>
            </w:r>
          </w:p>
        </w:tc>
      </w:tr>
      <w:tr w:rsidR="00EC22EA" w14:paraId="781BDB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16F6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1550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C914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6C6A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B114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0D84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2BC4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620. @griffel/react 1.5.19 - MIT</w:t>
            </w:r>
          </w:p>
        </w:tc>
      </w:tr>
      <w:tr w:rsidR="00EC22EA" w14:paraId="2C5A95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AFCD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5558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154D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A0A3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417E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F937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B767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621. @griffel/style-types 1.0.2 - MIT</w:t>
            </w:r>
          </w:p>
        </w:tc>
      </w:tr>
      <w:tr w:rsidR="00EC22EA" w14:paraId="15966B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C701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0166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A640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B6B4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2D6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2E22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3BAB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622. @jest/types 26.6.2 - MIT</w:t>
            </w:r>
          </w:p>
        </w:tc>
      </w:tr>
      <w:tr w:rsidR="00EC22EA" w14:paraId="03B8DF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D47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427C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5905D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7368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A704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010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87B3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623. @jridgewell/gen-mapping 0.3.2 - MIT</w:t>
            </w:r>
          </w:p>
        </w:tc>
      </w:tr>
      <w:tr w:rsidR="00EC22EA" w14:paraId="5CCEF2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B14C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0D73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373C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C198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0F23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8606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127E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624. @jridgewell/resolve-uri 3.1.0 - MIT</w:t>
            </w:r>
          </w:p>
        </w:tc>
      </w:tr>
      <w:tr w:rsidR="00EC22EA" w14:paraId="65B83F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ABCB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52DC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78C6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3533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F35C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971E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120D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625. @jridgewell/set-array 1.1.2 - MIT</w:t>
            </w:r>
          </w:p>
        </w:tc>
      </w:tr>
      <w:tr w:rsidR="00EC22EA" w14:paraId="69219E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7AB2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305E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CD39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95FB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A038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5BA9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DED3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626. @jridgewell/source-map 0.3.5 - MIT</w:t>
            </w:r>
          </w:p>
        </w:tc>
      </w:tr>
      <w:tr w:rsidR="00EC22EA" w14:paraId="51CD3E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7501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20F4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DA34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2B3D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5E21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312B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E3FB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627. @jridgewell/sourcemap-codec 1.4.15 - MIT</w:t>
            </w:r>
          </w:p>
        </w:tc>
      </w:tr>
      <w:tr w:rsidR="00EC22EA" w14:paraId="1FD9FD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5E18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B1B5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CCF3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D81B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89C1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02EF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92E9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628. @jridgewell/trace-mapping 0.3.20 - MIT</w:t>
            </w:r>
          </w:p>
        </w:tc>
      </w:tr>
      <w:tr w:rsidR="00EC22EA" w14:paraId="297EB7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A1B3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3DF6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4222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48D2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2959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52F7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CB24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629. @jridgewell/trace-mapping 0.3.9 - MIT</w:t>
            </w:r>
          </w:p>
        </w:tc>
      </w:tr>
      <w:tr w:rsidR="00EC22EA" w14:paraId="147818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E703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61E0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BE4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C05C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DF11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151B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9E61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630. @microsoft/1ds-core-js 3.2.13 - MIT</w:t>
            </w:r>
          </w:p>
        </w:tc>
      </w:tr>
      <w:tr w:rsidR="00EC22EA" w14:paraId="736902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DD78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7F09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87CA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F930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8F21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6C00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C9D7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631. @microsoft/1ds-core-js 3.2.2 - MIT</w:t>
            </w:r>
          </w:p>
        </w:tc>
      </w:tr>
      <w:tr w:rsidR="00EC22EA" w14:paraId="1B5D3E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676A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603A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275E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DB20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A396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60CF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7DF6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632. @microsoft/1ds-post-js 3.2.13 - MIT</w:t>
            </w:r>
          </w:p>
        </w:tc>
      </w:tr>
      <w:tr w:rsidR="00EC22EA" w14:paraId="6FA0DE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F44F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F4A2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8DB2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D2B0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FE38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46AB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C262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633. @microsoft/1ds-post-js 3.2.2 - MIT</w:t>
            </w:r>
          </w:p>
        </w:tc>
      </w:tr>
      <w:tr w:rsidR="00EC22EA" w14:paraId="310476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1B93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1543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3778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AEF5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C495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2181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0C04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634. @microsoft/applicationinsights-core-js 2.5.11 - MIT</w:t>
            </w:r>
          </w:p>
        </w:tc>
      </w:tr>
      <w:tr w:rsidR="00EC22EA" w14:paraId="33F211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82E7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F33D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8DE0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635. @microsoft/applicationinsights-core-js 2.8.15 - MIT</w:t>
            </w:r>
          </w:p>
        </w:tc>
      </w:tr>
      <w:tr w:rsidR="00EC22EA" w14:paraId="170053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7DC5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5697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8333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6CF4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FC41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6881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E056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636. @microsoft/applicationinsights-core-js 2.8.16 - MIT</w:t>
            </w:r>
          </w:p>
        </w:tc>
      </w:tr>
      <w:tr w:rsidR="00EC22EA" w14:paraId="515E80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3B41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C92F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65BB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855F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2CDF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7D2B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A1FD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637. @microsoft/applicationinsights-core-js 2.8.3 - MIT</w:t>
            </w:r>
          </w:p>
        </w:tc>
      </w:tr>
      <w:tr w:rsidR="00EC22EA" w14:paraId="277D77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0B45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43E1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55F9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638. @microsoft/applicationinsights-shims 1.0.3 - MIT</w:t>
            </w:r>
          </w:p>
        </w:tc>
      </w:tr>
      <w:tr w:rsidR="00EC22EA" w14:paraId="0C4825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2241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59E1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CD91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639. @microsoft/applicationinsights-shims 2.0.1 - MIT</w:t>
            </w:r>
          </w:p>
        </w:tc>
      </w:tr>
      <w:tr w:rsidR="00EC22EA" w14:paraId="1AAAE7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29F5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4E61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7F72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DE26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F025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64B0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8871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640. @microsoft/applicationinsights-shims 2.0.2 - MIT</w:t>
            </w:r>
          </w:p>
        </w:tc>
      </w:tr>
      <w:tr w:rsidR="00EC22EA" w14:paraId="28D272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D89B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6723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7847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0CCA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D11B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1BBA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CBA2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641. @microsoft/dynamicproto-js 1.1.4 - MIT</w:t>
            </w:r>
          </w:p>
        </w:tc>
      </w:tr>
      <w:tr w:rsidR="00EC22EA" w14:paraId="07F6EE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C51D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89A9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2013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DD22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2D2B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BD4D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91BA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642. @microsoft/dynamicproto-js 1.1.9 - MIT</w:t>
            </w:r>
          </w:p>
        </w:tc>
      </w:tr>
      <w:tr w:rsidR="00EC22EA" w14:paraId="094546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429B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1379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AAD7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AA76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2132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CFF1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978B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643. @microsoft/load-themed-styles 1.10.292 - MIT</w:t>
            </w:r>
          </w:p>
        </w:tc>
      </w:tr>
      <w:tr w:rsidR="00EC22EA" w14:paraId="1CB3AE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FCF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18DB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49E6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A009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A4E9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05DE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A03B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644. @microsoft/microsoft-graph-client 2.2.1 - MIT</w:t>
            </w:r>
          </w:p>
        </w:tc>
      </w:tr>
      <w:tr w:rsidR="00EC22EA" w14:paraId="6C2B60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46F4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D4EB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11AA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06D4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4D1A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C956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12C2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645. @microsoft/microsoft-graph-client 3.0.2 - MIT</w:t>
            </w:r>
          </w:p>
        </w:tc>
      </w:tr>
      <w:tr w:rsidR="00EC22EA" w14:paraId="1C761A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FAB1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51E2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DF15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C043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6495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082E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FAA1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646. @microsoft/microsoft-graph-types 1.41.0 - MIT</w:t>
            </w:r>
          </w:p>
        </w:tc>
      </w:tr>
      <w:tr w:rsidR="00EC22EA" w14:paraId="33D7DE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FB04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66FA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9154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3F4E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B04B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C46D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764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647. @microsoft/microsoft-graph-types 2.35.0 - MIT</w:t>
            </w:r>
          </w:p>
        </w:tc>
      </w:tr>
      <w:tr w:rsidR="00EC22EA" w14:paraId="007BC2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97B8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CA21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E1A0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7BAC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7FCA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5CD4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897B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648. @microsoft/teams-js 1.13.1 - MIT</w:t>
            </w:r>
          </w:p>
        </w:tc>
      </w:tr>
      <w:tr w:rsidR="00EC22EA" w14:paraId="5B2918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4C7B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C416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A7C1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0929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9256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AB89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7983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649. @nodelib/fs.scandir 2.1.5 - MIT</w:t>
            </w:r>
          </w:p>
        </w:tc>
      </w:tr>
      <w:tr w:rsidR="00EC22EA" w14:paraId="0505CA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B8A1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0D5B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401F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650. @nodelib/fs.stat 2.0.5 - MIT</w:t>
            </w:r>
          </w:p>
        </w:tc>
      </w:tr>
      <w:tr w:rsidR="00EC22EA" w14:paraId="5BF62D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7D8F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FF62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2B8E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651. @nodelib/fs.walk 1.2.8 - MIT</w:t>
            </w:r>
          </w:p>
        </w:tc>
      </w:tr>
      <w:tr w:rsidR="00EC22EA" w14:paraId="0ACB72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669E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34DA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0307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652. @nova/react 1.0.4 - MIT</w:t>
            </w:r>
          </w:p>
        </w:tc>
      </w:tr>
      <w:tr w:rsidR="00EC22EA" w14:paraId="13AC04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B00B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FBCC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3DCD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653. @nova/types 1.2.1 - MIT</w:t>
            </w:r>
          </w:p>
        </w:tc>
      </w:tr>
      <w:tr w:rsidR="00EC22EA" w14:paraId="2D3F82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E571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880D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8619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654. @popperjs/core 2.11.8 - MIT</w:t>
            </w:r>
          </w:p>
        </w:tc>
      </w:tr>
      <w:tr w:rsidR="00EC22EA" w14:paraId="2D0D56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6D81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FDDF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C022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655. @react-dnd/asap 5.0.2 - MIT</w:t>
            </w:r>
          </w:p>
        </w:tc>
      </w:tr>
      <w:tr w:rsidR="00EC22EA" w14:paraId="2B6FE5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72DC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4E37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F49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656. @react-dnd/invariant 4.0.2 - MIT</w:t>
            </w:r>
          </w:p>
        </w:tc>
      </w:tr>
      <w:tr w:rsidR="00EC22EA" w14:paraId="763E63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B40C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DD05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7642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657. @react-dnd/shallowequal 4.0.2 - MIT</w:t>
            </w:r>
          </w:p>
        </w:tc>
      </w:tr>
      <w:tr w:rsidR="00EC22EA" w14:paraId="479019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30F0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6B67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1E60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658. @reduxjs/toolkit 1.9.7 - MIT</w:t>
            </w:r>
          </w:p>
        </w:tc>
      </w:tr>
      <w:tr w:rsidR="00EC22EA" w14:paraId="24F50B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7913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333F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B5A9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D029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247C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463E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C7A6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659. @restart/hooks 0.4.11 - MIT</w:t>
            </w:r>
          </w:p>
        </w:tc>
      </w:tr>
      <w:tr w:rsidR="00EC22EA" w14:paraId="64CEF8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E763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47CD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4DB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7987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AA47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93C6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56F2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660. @rollup/plugin-commonjs 11.1.0 - MIT</w:t>
            </w:r>
          </w:p>
        </w:tc>
      </w:tr>
      <w:tr w:rsidR="00EC22EA" w14:paraId="02D47B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373A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507F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9F96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BAA4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359C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957B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52DA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661. @rollup/pluginutils 3.1.0 - MIT</w:t>
            </w:r>
          </w:p>
        </w:tc>
      </w:tr>
      <w:tr w:rsidR="00EC22EA" w14:paraId="2B834F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BDAC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7314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9050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07F9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F39E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E6FC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0B70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662. @rushstack/loader-raw-script 1.3.316 - MIT</w:t>
            </w:r>
          </w:p>
        </w:tc>
      </w:tr>
      <w:tr w:rsidR="00EC22EA" w14:paraId="0A502F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7CD6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7329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48A1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3211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FD73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14D8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D1A7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663. @rushstack/node-core-library 3.59.7 - MIT</w:t>
            </w:r>
          </w:p>
        </w:tc>
      </w:tr>
      <w:tr w:rsidR="00EC22EA" w14:paraId="7E9EBB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C0E8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CCD5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8A4D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C197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1D4A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968F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F037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664. @rushstack/node-core-library 3.61.0 - MIT</w:t>
            </w:r>
          </w:p>
        </w:tc>
      </w:tr>
      <w:tr w:rsidR="00EC22EA" w14:paraId="56438E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0231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F290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C065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7B89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9A74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DAE6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60C1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665. @sindresorhus/is 0.7.0 - MIT</w:t>
            </w:r>
          </w:p>
        </w:tc>
      </w:tr>
      <w:tr w:rsidR="00EC22EA" w14:paraId="71F4C4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DA6F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087B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2D54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38FB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73A9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C974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2072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666. @socket.io/component-emitter 3.1.0 - MIT</w:t>
            </w:r>
          </w:p>
        </w:tc>
      </w:tr>
      <w:tr w:rsidR="00EC22EA" w14:paraId="74FCAC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7F98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D31AE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60EB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E4D4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1125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499A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A83D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667. @swc/helpers 0.4.14 - MIT</w:t>
            </w:r>
          </w:p>
        </w:tc>
      </w:tr>
      <w:tr w:rsidR="00EC22EA" w14:paraId="463805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A8A1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2B89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25E7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668. @testing-library/dom 7.30.4 - MIT</w:t>
            </w:r>
          </w:p>
        </w:tc>
      </w:tr>
      <w:tr w:rsidR="00EC22EA" w14:paraId="740C12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4206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E88A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2921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8C1E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046B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2C90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8C3D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669. @tootallnate/once 2.0.0 - MIT</w:t>
            </w:r>
          </w:p>
        </w:tc>
      </w:tr>
      <w:tr w:rsidR="00EC22EA" w14:paraId="0FF1E3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B28D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7FB7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B205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898A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A2ED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29C6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98A6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670. @tsconfig/node10 1.0.8 - MIT</w:t>
            </w:r>
          </w:p>
        </w:tc>
      </w:tr>
      <w:tr w:rsidR="00EC22EA" w14:paraId="10BA6E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AB7B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FACF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1AC4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29E4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073F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D394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3AFB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671. @tsconfig/node12 1.0.9 - MIT</w:t>
            </w:r>
          </w:p>
        </w:tc>
      </w:tr>
      <w:tr w:rsidR="00EC22EA" w14:paraId="0EB69A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03ED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084D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4F08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68DD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9D66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1E87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0D73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672. @tsconfig/node14 1.0.1 - MIT</w:t>
            </w:r>
          </w:p>
        </w:tc>
      </w:tr>
      <w:tr w:rsidR="00EC22EA" w14:paraId="0E5C70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5037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EF8F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6006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CFF5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62D6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FA52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1BCF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673. @tsconfig/node16 1.0.2 - MIT</w:t>
            </w:r>
          </w:p>
        </w:tc>
      </w:tr>
      <w:tr w:rsidR="00EC22EA" w14:paraId="5B9E57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39C7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9146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9393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840C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39E7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88D5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E8FE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674. @types/aria-query 4.2.2 - MIT</w:t>
            </w:r>
          </w:p>
        </w:tc>
      </w:tr>
      <w:tr w:rsidR="00EC22EA" w14:paraId="6F91B1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77CA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657B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5FA5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121A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A210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F459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A1D8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675. @types/asap 2.0.1 - MIT</w:t>
            </w:r>
          </w:p>
        </w:tc>
      </w:tr>
      <w:tr w:rsidR="00EC22EA" w14:paraId="04DE7B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21B3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AD2B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2FC5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19B4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5C5A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FA86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1F40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676. @types/circular-json 0.4.0 - MIT</w:t>
            </w:r>
          </w:p>
        </w:tc>
      </w:tr>
      <w:tr w:rsidR="00EC22EA" w14:paraId="6BC723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1077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8129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9A96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677. @types/debounce 1.2.2 - MIT</w:t>
            </w:r>
          </w:p>
        </w:tc>
      </w:tr>
      <w:tr w:rsidR="00EC22EA" w14:paraId="700973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1566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A340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98F2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C6E9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DEEA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C796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03D3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678. @types/debug 4.1.8 - MIT</w:t>
            </w:r>
          </w:p>
        </w:tc>
      </w:tr>
      <w:tr w:rsidR="00EC22EA" w14:paraId="1ED9F1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EB02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2E7C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01DA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7C48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5DE0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85EF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00E6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679. @types/dom-inputevent 1.0.7 - MIT</w:t>
            </w:r>
          </w:p>
        </w:tc>
      </w:tr>
      <w:tr w:rsidR="00EC22EA" w14:paraId="4130D0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3311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7DC7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C43D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1A82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4CC4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A3FE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1967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680. @types/double-ended-queue 2.1.1 - MIT</w:t>
            </w:r>
          </w:p>
        </w:tc>
      </w:tr>
      <w:tr w:rsidR="00EC22EA" w14:paraId="21976C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76AB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4F6E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3C03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681. @types/eslint 7.28.0 - MIT</w:t>
            </w:r>
          </w:p>
        </w:tc>
      </w:tr>
      <w:tr w:rsidR="00EC22EA" w14:paraId="463BCE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4F53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2C71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728A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63AF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00F9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D7E2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4EBD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682. @types/eslint-scope 3.7.3 - MIT</w:t>
            </w:r>
          </w:p>
        </w:tc>
      </w:tr>
      <w:tr w:rsidR="00EC22EA" w14:paraId="6954F0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130F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D850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9276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D09A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9D0B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C550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C50E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683. @types/estree 0.0.39 - MIT</w:t>
            </w:r>
          </w:p>
        </w:tc>
      </w:tr>
      <w:tr w:rsidR="00EC22EA" w14:paraId="217C42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BB2B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5F6E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07FC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684. @types/estree 1.0.1 - MIT</w:t>
            </w:r>
          </w:p>
        </w:tc>
      </w:tr>
      <w:tr w:rsidR="00EC22EA" w14:paraId="385908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D63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7AC0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9E8C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BA3B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3A68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3E17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92BB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685. @types/events 3.0.0 - MIT</w:t>
            </w:r>
          </w:p>
        </w:tc>
      </w:tr>
      <w:tr w:rsidR="00EC22EA" w14:paraId="1ECD9C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10D5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D8D2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0131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686. @types/glob 7.1.3 - MIT</w:t>
            </w:r>
          </w:p>
        </w:tc>
      </w:tr>
      <w:tr w:rsidR="00EC22EA" w14:paraId="5F673D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007A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714F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B658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687. @types/hast 2.3.1 - MIT</w:t>
            </w:r>
          </w:p>
        </w:tc>
      </w:tr>
      <w:tr w:rsidR="00EC22EA" w14:paraId="426305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05C4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F469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E979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688. @types/hoist-non-react-statics 3.3.4 - MIT</w:t>
            </w:r>
          </w:p>
        </w:tc>
      </w:tr>
      <w:tr w:rsidR="00EC22EA" w14:paraId="68318A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8D98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8291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9B43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0C3C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123F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A6A4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6812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689. @types/invariant 2.2.36 - MIT</w:t>
            </w:r>
          </w:p>
        </w:tc>
      </w:tr>
      <w:tr w:rsidR="00EC22EA" w14:paraId="44005C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0E4F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5EBE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E384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B2A8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BFF1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7143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F2AA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690. @types/istanbul-lib-coverage 2.0.3 - MIT</w:t>
            </w:r>
          </w:p>
        </w:tc>
      </w:tr>
      <w:tr w:rsidR="00EC22EA" w14:paraId="30741D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2FD7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D899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9853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691. @types/istanbul-lib-report 3.0.0 - MIT</w:t>
            </w:r>
          </w:p>
        </w:tc>
      </w:tr>
      <w:tr w:rsidR="00EC22EA" w14:paraId="1E3AB1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8CF9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E4D9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A8FC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692. @types/istanbul-reports 3.0.0 - MIT</w:t>
            </w:r>
          </w:p>
        </w:tc>
      </w:tr>
      <w:tr w:rsidR="00EC22EA" w14:paraId="34BFC5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81FC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6A45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1583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693. @types/json-schema 7.0.9 - MIT</w:t>
            </w:r>
          </w:p>
        </w:tc>
      </w:tr>
      <w:tr w:rsidR="00EC22EA" w14:paraId="300DD5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F9AA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F68B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CEE3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768C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4191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4C82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F21C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694. @types/lodash 4.14.117 - MIT</w:t>
            </w:r>
          </w:p>
        </w:tc>
      </w:tr>
      <w:tr w:rsidR="00EC22EA" w14:paraId="62DE81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3ADA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C0E9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08B9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695. @types/lodash 4.14.182 - MIT</w:t>
            </w:r>
          </w:p>
        </w:tc>
      </w:tr>
      <w:tr w:rsidR="00EC22EA" w14:paraId="5E6A41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C4B5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D64F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6933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DE48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A4A8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C87C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93D7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696. @types/mdast 3.0.7 - MIT</w:t>
            </w:r>
          </w:p>
        </w:tc>
      </w:tr>
      <w:tr w:rsidR="00EC22EA" w14:paraId="7FEE48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678F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C3CD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6578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22BF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BCF5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C482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207F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697. @types/mini-css-extract-plugin 2.5.1 - MIT</w:t>
            </w:r>
          </w:p>
        </w:tc>
      </w:tr>
      <w:tr w:rsidR="00EC22EA" w14:paraId="3C75F4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D56A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5AC9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1E95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698. @types/minimatch 3.0.4 - MIT</w:t>
            </w:r>
          </w:p>
        </w:tc>
      </w:tr>
      <w:tr w:rsidR="00EC22EA" w14:paraId="6B7DA8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00CB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DA359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744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699. @types/ms 0.7.31 - MIT</w:t>
            </w:r>
          </w:p>
        </w:tc>
      </w:tr>
      <w:tr w:rsidR="00EC22EA" w14:paraId="71C024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A883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9B95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363B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700. @types/nconf 0.10.2 - MIT</w:t>
            </w:r>
          </w:p>
        </w:tc>
      </w:tr>
      <w:tr w:rsidR="00EC22EA" w14:paraId="26B9AE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B187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2904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6296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446C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A865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7262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00B0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701. @types/node 12.20.24 - MIT</w:t>
            </w:r>
          </w:p>
        </w:tc>
      </w:tr>
      <w:tr w:rsidR="00EC22EA" w14:paraId="3FCA1E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43E5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1354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098A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46F8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ACD3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40BA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A7FA7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702. @types/node 13.11.1 - MIT</w:t>
            </w:r>
          </w:p>
        </w:tc>
      </w:tr>
      <w:tr w:rsidR="00EC22EA" w14:paraId="725632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387E6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2EAA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DB2B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703. @types/node 16.18.34 - MIT</w:t>
            </w:r>
          </w:p>
        </w:tc>
      </w:tr>
      <w:tr w:rsidR="00EC22EA" w14:paraId="7D4898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4857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4F3E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1DCD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369E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1FFC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9120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736F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704. @types/parse-json 4.0.0 - MIT</w:t>
            </w:r>
          </w:p>
        </w:tc>
      </w:tr>
      <w:tr w:rsidR="00EC22EA" w14:paraId="4C7C35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88C1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9145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1062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705. @types/prop-types 15.7.5 - MIT</w:t>
            </w:r>
          </w:p>
        </w:tc>
      </w:tr>
      <w:tr w:rsidR="00EC22EA" w14:paraId="6E1127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283F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56FC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1F21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0B77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1288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10B1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F57E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706. @types/react 17.0.48 - MIT</w:t>
            </w:r>
          </w:p>
        </w:tc>
      </w:tr>
      <w:tr w:rsidR="00EC22EA" w14:paraId="108ECA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7D78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32BF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EDF0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1AFF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EC16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E054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D184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707. @types/react-dom 17.0.17 - MIT</w:t>
            </w:r>
          </w:p>
        </w:tc>
      </w:tr>
      <w:tr w:rsidR="00EC22EA" w14:paraId="18B0CE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0793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4B36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FDBD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2958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8519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689D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4252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708. @types/react-redux 7.1.25 - MIT</w:t>
            </w:r>
          </w:p>
        </w:tc>
      </w:tr>
      <w:tr w:rsidR="00EC22EA" w14:paraId="4320CB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641F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633C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3B27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E6A3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1AF9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5C8A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279A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709. @types/react-responsive-masonry 2.1.0 - MIT</w:t>
            </w:r>
          </w:p>
        </w:tc>
      </w:tr>
      <w:tr w:rsidR="00EC22EA" w14:paraId="082410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4521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5E83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89DF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24A5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F8A0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5863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E835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710. @types/react-test-renderer 17.0.2 - MIT</w:t>
            </w:r>
          </w:p>
        </w:tc>
      </w:tr>
      <w:tr w:rsidR="00EC22EA" w14:paraId="48AD28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F22C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C7CE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F414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CF88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456F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BA1C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A804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711. @types/requirejs 2.1.29 - MIT</w:t>
            </w:r>
          </w:p>
        </w:tc>
      </w:tr>
      <w:tr w:rsidR="00EC22EA" w14:paraId="4F8FF7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D0E2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9FC1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1E0B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712. @types/ringbufferjs 1.1.0 - MIT</w:t>
            </w:r>
          </w:p>
        </w:tc>
      </w:tr>
      <w:tr w:rsidR="00EC22EA" w14:paraId="112528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C755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8BDA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80C1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713. @types/scheduler 0.16.1 - MIT</w:t>
            </w:r>
          </w:p>
        </w:tc>
      </w:tr>
      <w:tr w:rsidR="00EC22EA" w14:paraId="7DBDA2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10D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9CB3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1903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714. @types/semver 6.2.2 - MIT</w:t>
            </w:r>
          </w:p>
        </w:tc>
      </w:tr>
      <w:tr w:rsidR="00EC22EA" w14:paraId="4769DC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AFD4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A6A1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4DD3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715. @types/semver 7.5.5 - MIT</w:t>
            </w:r>
          </w:p>
        </w:tc>
      </w:tr>
      <w:tr w:rsidR="00EC22EA" w14:paraId="4CC880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82BE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57EE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F0C8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266F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77DB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499C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8B76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716. @types/shallowequal 1.1.3 - MIT</w:t>
            </w:r>
          </w:p>
        </w:tc>
      </w:tr>
      <w:tr w:rsidR="00EC22EA" w14:paraId="02411D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13AF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780F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1AE9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FC98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E623E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055E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7B23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717. @types/terser-webpack-plugin 5.2.0 - MIT</w:t>
            </w:r>
          </w:p>
        </w:tc>
      </w:tr>
      <w:tr w:rsidR="00EC22EA" w14:paraId="37AC1C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0AB4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D893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DB44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718. @types/unist 2.0.6 - MIT</w:t>
            </w:r>
          </w:p>
        </w:tc>
      </w:tr>
      <w:tr w:rsidR="00EC22EA" w14:paraId="01A722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A302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423D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5C1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F796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2E8D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163F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63B4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719. @types/uuid 3.4.10 - MIT</w:t>
            </w:r>
          </w:p>
        </w:tc>
      </w:tr>
      <w:tr w:rsidR="00EC22EA" w14:paraId="4E0C6B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8A19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F1F2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7FE1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A560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DEC7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1E26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615C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720. @types/warning 3.0.3 - MIT</w:t>
            </w:r>
          </w:p>
        </w:tc>
      </w:tr>
      <w:tr w:rsidR="00EC22EA" w14:paraId="34BD0C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B3F4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8A82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9170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7936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B22D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9961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2626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721. @types/wicg-js-self-profiling 2022.3.0 - MIT</w:t>
            </w:r>
          </w:p>
        </w:tc>
      </w:tr>
      <w:tr w:rsidR="00EC22EA" w14:paraId="30CE46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3B3E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708C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662A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AD37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D1D38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CB2D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2EE9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722. @types/ws 6.0.4 - MIT</w:t>
            </w:r>
          </w:p>
        </w:tc>
      </w:tr>
      <w:tr w:rsidR="00EC22EA" w14:paraId="30FB38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9374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433F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C450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723. @types/yargs 15.0.13 - MIT</w:t>
            </w:r>
          </w:p>
        </w:tc>
      </w:tr>
      <w:tr w:rsidR="00EC22EA" w14:paraId="68700A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EFD9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A3EB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55A4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724. @types/yargs-parser 20.2.0 - MIT</w:t>
            </w:r>
          </w:p>
        </w:tc>
      </w:tr>
      <w:tr w:rsidR="00EC22EA" w14:paraId="19C825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8FDA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1335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484F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725. @uifabric/file-type-icons 7.8.5 - MIT</w:t>
            </w:r>
          </w:p>
        </w:tc>
      </w:tr>
      <w:tr w:rsidR="00EC22EA" w14:paraId="1D550B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F4ED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89DC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B18D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05C2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D7CD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0A99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0DB5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726. @uifabric/foundation 7.10.16 - MIT</w:t>
            </w:r>
          </w:p>
        </w:tc>
      </w:tr>
      <w:tr w:rsidR="00EC22EA" w14:paraId="62038A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B461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94FB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EDB7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339A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82BA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526F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B3A8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727. @uifabric/icons 7.9.5 - MIT</w:t>
            </w:r>
          </w:p>
        </w:tc>
      </w:tr>
      <w:tr w:rsidR="00EC22EA" w14:paraId="10F8D8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8FBA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ADBC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8A67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11B8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282B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A86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E217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728. @uifabric/merge-styles 7.19.2 - MIT</w:t>
            </w:r>
          </w:p>
        </w:tc>
      </w:tr>
      <w:tr w:rsidR="00EC22EA" w14:paraId="6C8893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BF50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9A75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9C4F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B6E1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9D11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0D2C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F4F9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729. @uifabric/merge-styles 7.20.2 - MIT</w:t>
            </w:r>
          </w:p>
        </w:tc>
      </w:tr>
      <w:tr w:rsidR="00EC22EA" w14:paraId="4621F6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6E64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37E0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ED99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C2E0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A519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5B45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3BFC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730. @uifabric/react-hooks 7.16.4 - MIT</w:t>
            </w:r>
          </w:p>
        </w:tc>
      </w:tr>
      <w:tr w:rsidR="00EC22EA" w14:paraId="4259FB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857E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060F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06EE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C3DF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9896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DFE9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67F2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731. @uifabric/set-version 7.0.24 - MIT</w:t>
            </w:r>
          </w:p>
        </w:tc>
      </w:tr>
      <w:tr w:rsidR="00EC22EA" w14:paraId="3DC747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073D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54B6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1A70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3F21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F8F0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217A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FB5C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732. @uifabric/styling 7.25.1 - MIT</w:t>
            </w:r>
          </w:p>
        </w:tc>
      </w:tr>
      <w:tr w:rsidR="00EC22EA" w14:paraId="28E58F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5DE3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6E73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C7F0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7AAA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5B16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E64B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F667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733. @uifabric/utilities 7.38.2 - MIT</w:t>
            </w:r>
          </w:p>
        </w:tc>
      </w:tr>
      <w:tr w:rsidR="00EC22EA" w14:paraId="7DED6F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F67B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2319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E757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913C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A91B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AA9C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F08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734. @webassemblyjs/ast 1.11.5 - MIT</w:t>
            </w:r>
          </w:p>
        </w:tc>
      </w:tr>
      <w:tr w:rsidR="00EC22EA" w14:paraId="6E447C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3019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3C0F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64FC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735. @webassemblyjs/floating-point-hex-parser 1.11.5 - MIT</w:t>
            </w:r>
          </w:p>
        </w:tc>
      </w:tr>
      <w:tr w:rsidR="00EC22EA" w14:paraId="4682D6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30E3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152C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593A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1F71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6404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D83F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5D28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736. @webassemblyjs/helper-api-error 1.11.5 - MIT</w:t>
            </w:r>
          </w:p>
        </w:tc>
      </w:tr>
      <w:tr w:rsidR="00EC22EA" w14:paraId="522165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089A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DD61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4212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737. @webassemblyjs/helper-buffer 1.11.5 - MIT</w:t>
            </w:r>
          </w:p>
        </w:tc>
      </w:tr>
      <w:tr w:rsidR="00EC22EA" w14:paraId="655C3E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0261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D8D6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CF4D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738. @webassemblyjs/helper-numbers 1.11.5 - MIT</w:t>
            </w:r>
          </w:p>
        </w:tc>
      </w:tr>
      <w:tr w:rsidR="00EC22EA" w14:paraId="2C7EAA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A469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E081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51F2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739. @webassemblyjs/helper-wasm-bytecode 1.11.5 - MIT</w:t>
            </w:r>
          </w:p>
        </w:tc>
      </w:tr>
      <w:tr w:rsidR="00EC22EA" w14:paraId="1F7142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CA6A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FD62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0849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740. @webassemblyjs/helper-wasm-section 1.11.5 - MIT</w:t>
            </w:r>
          </w:p>
        </w:tc>
      </w:tr>
      <w:tr w:rsidR="00EC22EA" w14:paraId="704BC5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C91C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2B9F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DE7B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741. @webassemblyjs/ieee754 1.11.5 - MIT</w:t>
            </w:r>
          </w:p>
        </w:tc>
      </w:tr>
      <w:tr w:rsidR="00EC22EA" w14:paraId="5C9514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8BC8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A743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37CC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742. @webassemblyjs/utf8 1.11.5 - MIT</w:t>
            </w:r>
          </w:p>
        </w:tc>
      </w:tr>
      <w:tr w:rsidR="00EC22EA" w14:paraId="44B160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C355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688F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D9DF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743. @webassemblyjs/wasm-edit 1.11.5 - MIT</w:t>
            </w:r>
          </w:p>
        </w:tc>
      </w:tr>
      <w:tr w:rsidR="00EC22EA" w14:paraId="7A05A5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59E72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8D48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B298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744. @webassemblyjs/wasm-gen 1.11.5 - MIT</w:t>
            </w:r>
          </w:p>
        </w:tc>
      </w:tr>
      <w:tr w:rsidR="00EC22EA" w14:paraId="5336E2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2D34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620F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8E19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745. @webassemblyjs/wasm-opt 1.11.5 - MIT</w:t>
            </w:r>
          </w:p>
        </w:tc>
      </w:tr>
      <w:tr w:rsidR="00EC22EA" w14:paraId="45D933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F407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BA3B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8A3F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746. @webassemblyjs/wasm-parser 1.11.5 - MIT</w:t>
            </w:r>
          </w:p>
        </w:tc>
      </w:tr>
      <w:tr w:rsidR="00EC22EA" w14:paraId="2FB911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8C3A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73A2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D506D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747. @webassemblyjs/wast-printer 1.11.5 - MIT</w:t>
            </w:r>
          </w:p>
        </w:tc>
      </w:tr>
      <w:tr w:rsidR="00EC22EA" w14:paraId="311507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3A27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B2B4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C092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748. @webpack-cli/configtest 2.0.1 - MIT</w:t>
            </w:r>
          </w:p>
        </w:tc>
      </w:tr>
      <w:tr w:rsidR="00EC22EA" w14:paraId="52E1E2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C2D1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46CD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CD9E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1825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494C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6D14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5B6C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749. @webpack-cli/info 2.0.1 - MIT</w:t>
            </w:r>
          </w:p>
        </w:tc>
      </w:tr>
      <w:tr w:rsidR="00EC22EA" w14:paraId="37373A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BC7D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48A1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C449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0E2D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6A09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55DA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F300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750. @webpack-cli/serve 2.0.2 - MIT</w:t>
            </w:r>
          </w:p>
        </w:tc>
      </w:tr>
      <w:tr w:rsidR="00EC22EA" w14:paraId="6A2AEE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9AEA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EAB5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032D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BFF4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5422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90B3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238A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751. @wojtekmaj/enzyme-adapter-react-17 0.6.7 - MIT</w:t>
            </w:r>
          </w:p>
        </w:tc>
      </w:tr>
      <w:tr w:rsidR="00EC22EA" w14:paraId="5F83EC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4574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079A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1A89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9C65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BFDD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6E5D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BA6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752. @wojtekmaj/enzyme-adapter-utils 0.1.4 - MIT</w:t>
            </w:r>
          </w:p>
        </w:tc>
      </w:tr>
      <w:tr w:rsidR="00EC22EA" w14:paraId="087F82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0CC8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56BC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AD95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098F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9778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9A3A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E24C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753. @wry/context 0.6.0 - MIT</w:t>
            </w:r>
          </w:p>
        </w:tc>
      </w:tr>
      <w:tr w:rsidR="00EC22EA" w14:paraId="6D2BFF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C413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7369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ECCC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754. @wry/context 0.7.4 - MIT</w:t>
            </w:r>
          </w:p>
        </w:tc>
      </w:tr>
      <w:tr w:rsidR="00EC22EA" w14:paraId="1FA83B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A316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2B28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FE0C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755. @wry/equality 0.1.11 - MIT</w:t>
            </w:r>
          </w:p>
        </w:tc>
      </w:tr>
      <w:tr w:rsidR="00EC22EA" w14:paraId="54D1A1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CB6A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4312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3CB6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8D1C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36B3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D766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7C1F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756. @wry/equality 0.5.7 - MIT</w:t>
            </w:r>
          </w:p>
        </w:tc>
      </w:tr>
      <w:tr w:rsidR="00EC22EA" w14:paraId="78F6B9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8F4F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47CD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3F1C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0A44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9B25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824C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02CD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757. @wry/trie 0.3.0 - MIT</w:t>
            </w:r>
          </w:p>
        </w:tc>
      </w:tr>
      <w:tr w:rsidR="00EC22EA" w14:paraId="371F0A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C5B0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B1F1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EEC9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758. @wry/trie 0.4.3 - MIT</w:t>
            </w:r>
          </w:p>
        </w:tc>
      </w:tr>
      <w:tr w:rsidR="00EC22EA" w14:paraId="20DA34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85D2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993A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235C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795C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74D7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84D9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F7C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759. abort-controller 3.0.0 - MIT</w:t>
            </w:r>
          </w:p>
        </w:tc>
      </w:tr>
      <w:tr w:rsidR="00EC22EA" w14:paraId="3A7CF0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A491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5BB3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1AAC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B2CC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FBB0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1603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6C76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760. accepts 1.3.8 - MIT</w:t>
            </w:r>
          </w:p>
        </w:tc>
      </w:tr>
      <w:tr w:rsidR="00EC22EA" w14:paraId="1DD9F4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891A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AE1E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9016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E4DF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C66A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BCD2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5840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761. acorn 8.11.2 - MIT</w:t>
            </w:r>
          </w:p>
        </w:tc>
      </w:tr>
      <w:tr w:rsidR="00EC22EA" w14:paraId="511C6B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F384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936D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5D12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0572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D554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8BC1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10F4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762. acorn-import-assertions 1.9.0 - MIT</w:t>
            </w:r>
          </w:p>
        </w:tc>
      </w:tr>
      <w:tr w:rsidR="00EC22EA" w14:paraId="0A2BD0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8DF6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C81D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D8AF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763. acorn-walk 8.2.0 - MIT</w:t>
            </w:r>
          </w:p>
        </w:tc>
      </w:tr>
      <w:tr w:rsidR="00EC22EA" w14:paraId="69EBE5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11CC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80C3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CCEBD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0022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DC56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E1D2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300F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764. adaptivecards 2.11.1 - MIT</w:t>
            </w:r>
          </w:p>
        </w:tc>
      </w:tr>
      <w:tr w:rsidR="00EC22EA" w14:paraId="338B04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4F62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9567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2A94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0CC0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A86A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A096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390C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765. adaptivecards 2.9.0 - MIT</w:t>
            </w:r>
          </w:p>
        </w:tc>
      </w:tr>
      <w:tr w:rsidR="00EC22EA" w14:paraId="716A7A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B532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AD89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F3EB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766. after 0.8.2 - MIT</w:t>
            </w:r>
          </w:p>
        </w:tc>
      </w:tr>
      <w:tr w:rsidR="00EC22EA" w14:paraId="22C286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7E27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847C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9CAC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6E01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A087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8625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4790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767. agent-base 6.0.2 - MIT</w:t>
            </w:r>
          </w:p>
        </w:tc>
      </w:tr>
      <w:tr w:rsidR="00EC22EA" w14:paraId="44FBB8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4916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8F2B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D153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5A5D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7A63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5FE2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B20B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768. ajv 6.12.6 - MIT</w:t>
            </w:r>
          </w:p>
        </w:tc>
      </w:tr>
      <w:tr w:rsidR="00EC22EA" w14:paraId="1F2E6A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7943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D903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AD27B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D227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7865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6589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511A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769. ajv 8.12.0 - MIT</w:t>
            </w:r>
          </w:p>
        </w:tc>
      </w:tr>
      <w:tr w:rsidR="00EC22EA" w14:paraId="3163D7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6882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1BA8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893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3BFE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0F33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3EE6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9F66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770. ajv-formats 2.1.1 - MIT</w:t>
            </w:r>
          </w:p>
        </w:tc>
      </w:tr>
      <w:tr w:rsidR="00EC22EA" w14:paraId="1A45CE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2660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ED5B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FD0D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D3C6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E651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5302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693C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771. ajv-keywords 3.5.2 - MIT</w:t>
            </w:r>
          </w:p>
        </w:tc>
      </w:tr>
      <w:tr w:rsidR="00EC22EA" w14:paraId="6B8C32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8092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38B4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7D91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CA58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5F9B0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F3C3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A640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772. ajv-keywords 5.1.0 - MIT</w:t>
            </w:r>
          </w:p>
        </w:tc>
      </w:tr>
      <w:tr w:rsidR="00EC22EA" w14:paraId="3F41D8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A2FF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AD16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18D4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BA2B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52C7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C0BB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31BA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773. ansi-colors 1.1.0 - MIT</w:t>
            </w:r>
          </w:p>
        </w:tc>
      </w:tr>
      <w:tr w:rsidR="00EC22EA" w14:paraId="175F38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F349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9385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F498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6153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6A55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9ED3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C195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774. ansi-colors 3.2.4 - MIT</w:t>
            </w:r>
          </w:p>
        </w:tc>
      </w:tr>
      <w:tr w:rsidR="00EC22EA" w14:paraId="78EC0C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282A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46FB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A6FD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2DED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272E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AB8D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EB44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775. ansi-regex 5.0.1 - MIT</w:t>
            </w:r>
          </w:p>
        </w:tc>
      </w:tr>
      <w:tr w:rsidR="00EC22EA" w14:paraId="049B53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5360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F90F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D60E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6B7C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D6E7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F7D9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98CC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776. ansi-styles 3.2.1 - MIT</w:t>
            </w:r>
          </w:p>
        </w:tc>
      </w:tr>
      <w:tr w:rsidR="00EC22EA" w14:paraId="18B3AF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5B46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620B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6901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7A86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612F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AAAB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7E20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777. ansi-styles 4.3.0 - MIT</w:t>
            </w:r>
          </w:p>
        </w:tc>
      </w:tr>
      <w:tr w:rsidR="00EC22EA" w14:paraId="103D57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70F3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FFDB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4513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81C0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8593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7236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BB59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778. ansi-wrap 0.1.0 - MIT</w:t>
            </w:r>
          </w:p>
        </w:tc>
      </w:tr>
      <w:tr w:rsidR="00EC22EA" w14:paraId="513030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B476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979C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CA36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E395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548E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CCE0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FBBE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779. arch 2.2.0 - MIT</w:t>
            </w:r>
          </w:p>
        </w:tc>
      </w:tr>
      <w:tr w:rsidR="00EC22EA" w14:paraId="177482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DDFE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12DF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C498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C9CF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1B70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AD25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35F9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780. archive-type 4.0.0 - MIT</w:t>
            </w:r>
          </w:p>
        </w:tc>
      </w:tr>
      <w:tr w:rsidR="00EC22EA" w14:paraId="057E53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9202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0A04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4646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CB82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49F8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B22B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5B39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781. arg 4.1.3 - MIT</w:t>
            </w:r>
          </w:p>
        </w:tc>
      </w:tr>
      <w:tr w:rsidR="00EC22EA" w14:paraId="12021B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2935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62AF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EA58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22DA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E72F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7A00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158A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782. array.prototype.filter 1.0.3 - MIT</w:t>
            </w:r>
          </w:p>
        </w:tc>
      </w:tr>
      <w:tr w:rsidR="00EC22EA" w14:paraId="487A64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6309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0669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73C9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EE70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0D15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6ED2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621F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783. array.prototype.flat 1.3.2 - MIT</w:t>
            </w:r>
          </w:p>
        </w:tc>
      </w:tr>
      <w:tr w:rsidR="00EC22EA" w14:paraId="413C1A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9FEC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B88C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DFBF3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7734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EE63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A99A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2886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784. arraybuffer.prototype.slice 1.0.2 - MIT</w:t>
            </w:r>
          </w:p>
        </w:tc>
      </w:tr>
      <w:tr w:rsidR="00EC22EA" w14:paraId="509326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9314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2C00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2C79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0CBA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20B0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E8F6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5AC9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785. arraybuffer.slice 0.0.7 - MIT</w:t>
            </w:r>
          </w:p>
        </w:tc>
      </w:tr>
      <w:tr w:rsidR="00EC22EA" w14:paraId="2C8E21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35EB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268E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AB21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BE18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389B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02E2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AECD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786. array-buffer-byte-length 1.0.0 - MIT</w:t>
            </w:r>
          </w:p>
        </w:tc>
      </w:tr>
      <w:tr w:rsidR="00EC22EA" w14:paraId="6F476B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C2266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3FBA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FD58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EB8F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D0FF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23A3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FA08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787. array-flatten 1.1.1 - MIT</w:t>
            </w:r>
          </w:p>
        </w:tc>
      </w:tr>
      <w:tr w:rsidR="00EC22EA" w14:paraId="76651D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4489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B689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3740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DA02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CB6B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D571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458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788. array-union 1.0.2 - MIT</w:t>
            </w:r>
          </w:p>
        </w:tc>
      </w:tr>
      <w:tr w:rsidR="00EC22EA" w14:paraId="50223C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6F5B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A6E8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775F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DE7E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8B6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9B48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9C4F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789. array-union 2.1.0 - MIT</w:t>
            </w:r>
          </w:p>
        </w:tc>
      </w:tr>
      <w:tr w:rsidR="00EC22EA" w14:paraId="0FA3BF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4A04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727B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E4C5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03E8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06E8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7C7C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EDA9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790. array-uniq 1.0.3 - MIT</w:t>
            </w:r>
          </w:p>
        </w:tc>
      </w:tr>
      <w:tr w:rsidR="00EC22EA" w14:paraId="6CD852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B098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379D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E7A1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C132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B44B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B2CD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BB8A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791. arr-diff 4.0.0 - MIT</w:t>
            </w:r>
          </w:p>
        </w:tc>
      </w:tr>
      <w:tr w:rsidR="00EC22EA" w14:paraId="4A89AD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857F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5404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C43C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277E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4917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867A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26C5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792. arr-union 3.1.0 - MIT</w:t>
            </w:r>
          </w:p>
        </w:tc>
      </w:tr>
      <w:tr w:rsidR="00EC22EA" w14:paraId="5CD8F8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2259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441E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B20A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BA9D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622F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2012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3786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793. asap 2.0.6 - MIT</w:t>
            </w:r>
          </w:p>
        </w:tc>
      </w:tr>
      <w:tr w:rsidR="00EC22EA" w14:paraId="5412EC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7177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EA43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0FB0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7B29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1BFB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C8DE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E546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794. assert 2.1.0 - MIT</w:t>
            </w:r>
          </w:p>
        </w:tc>
      </w:tr>
      <w:tr w:rsidR="00EC22EA" w14:paraId="6EF21F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0B20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52F7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B380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563F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E2F1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518C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BE4B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795. assign-symbols 1.0.0 - MIT</w:t>
            </w:r>
          </w:p>
        </w:tc>
      </w:tr>
      <w:tr w:rsidR="00EC22EA" w14:paraId="45483E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8D00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A58C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853D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BE83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FFAD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093C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8B6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796. async 3.2.4 - MIT</w:t>
            </w:r>
          </w:p>
        </w:tc>
      </w:tr>
      <w:tr w:rsidR="00EC22EA" w14:paraId="31630E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6944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1E22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3F94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7629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189E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29A4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198C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797. async-es 3.2.4 - MIT</w:t>
            </w:r>
          </w:p>
        </w:tc>
      </w:tr>
      <w:tr w:rsidR="00EC22EA" w14:paraId="106D81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94A4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7F93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FD38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D4AF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48B1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3AEA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5DE5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798. asynckit 0.4.0 - MIT</w:t>
            </w:r>
          </w:p>
        </w:tc>
      </w:tr>
      <w:tr w:rsidR="00EC22EA" w14:paraId="413065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393E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B165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101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AC7E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9FFC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0C94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7A89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799. available-typed-arrays 1.0.5 - MIT</w:t>
            </w:r>
          </w:p>
        </w:tc>
      </w:tr>
      <w:tr w:rsidR="00EC22EA" w14:paraId="1D2A44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B5CA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2F1E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806E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7C49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A49F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69D7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2F15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800. axios 0.26.0 - MIT</w:t>
            </w:r>
          </w:p>
        </w:tc>
      </w:tr>
      <w:tr w:rsidR="00EC22EA" w14:paraId="68133D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6DF9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3A1C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398F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C06B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583A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8750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E0EA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801. babel-plugin-syntax-trailing-function-commas 7.0.0-beta.0 - MIT</w:t>
            </w:r>
          </w:p>
        </w:tc>
      </w:tr>
      <w:tr w:rsidR="00EC22EA" w14:paraId="5CDBB9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18A7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2EA4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7B24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802. babel-preset-fbjs 3.4.0 - MIT</w:t>
            </w:r>
          </w:p>
        </w:tc>
      </w:tr>
      <w:tr w:rsidR="00EC22EA" w14:paraId="34A86D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5C57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DD5A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7844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803. backo2 1.0.2 - MIT</w:t>
            </w:r>
          </w:p>
        </w:tc>
      </w:tr>
      <w:tr w:rsidR="00EC22EA" w14:paraId="206CF6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DE2C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1528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3883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804. bail 2.0.2 - MIT</w:t>
            </w:r>
          </w:p>
        </w:tc>
      </w:tr>
      <w:tr w:rsidR="00EC22EA" w14:paraId="207539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ACB3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B63A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2DCA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23D2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E45F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A32D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5DEE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805. balanced-match 1.0.2 - MIT</w:t>
            </w:r>
          </w:p>
        </w:tc>
      </w:tr>
      <w:tr w:rsidR="00EC22EA" w14:paraId="6A72F9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04EF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285A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E62B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3222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3361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327E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6A54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806. base64-arraybuffer 0.1.4 - MIT</w:t>
            </w:r>
          </w:p>
        </w:tc>
      </w:tr>
      <w:tr w:rsidR="00EC22EA" w14:paraId="03D2BF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2F8A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7D95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0D1F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11B2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E833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C962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EA90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807. base64-arraybuffer 0.2.0 - MIT</w:t>
            </w:r>
          </w:p>
        </w:tc>
      </w:tr>
      <w:tr w:rsidR="00EC22EA" w14:paraId="712B5D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DA56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058E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AE83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E2C2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2852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A840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4DA4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808. base64-js 1.5.1 - MIT</w:t>
            </w:r>
          </w:p>
        </w:tc>
      </w:tr>
      <w:tr w:rsidR="00EC22EA" w14:paraId="762580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C54C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5836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B456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F780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2B08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7385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17F0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809. best-random 1.0.3 - MIT</w:t>
            </w:r>
          </w:p>
        </w:tc>
      </w:tr>
      <w:tr w:rsidR="00EC22EA" w14:paraId="6CE720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D434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263B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E9CB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810. big.js 5.2.2 - MIT</w:t>
            </w:r>
          </w:p>
        </w:tc>
      </w:tr>
      <w:tr w:rsidR="00EC22EA" w14:paraId="0F99B6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D1D9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218B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F138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D3B5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B32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53C2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F4E7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811. binary-extensions 2.2.0 - MIT</w:t>
            </w:r>
          </w:p>
        </w:tc>
      </w:tr>
      <w:tr w:rsidR="00EC22EA" w14:paraId="50FE35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687F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E350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5FDE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BCFB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87FB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1425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1559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812. bin-build 3.0.0 - MIT</w:t>
            </w:r>
          </w:p>
        </w:tc>
      </w:tr>
      <w:tr w:rsidR="00EC22EA" w14:paraId="5BAF7D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E412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D038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7920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98F2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06A2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67A5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AA11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813. bin-check 4.1.0 - MIT</w:t>
            </w:r>
          </w:p>
        </w:tc>
      </w:tr>
      <w:tr w:rsidR="00EC22EA" w14:paraId="415505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514F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1A73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D2CD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3B27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D4FE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9DF1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6A7F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814. bin-version 3.1.0 - MIT</w:t>
            </w:r>
          </w:p>
        </w:tc>
      </w:tr>
      <w:tr w:rsidR="00EC22EA" w14:paraId="6A327F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5273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6FBC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5FC7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5880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E07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6860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47C5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815. bin-version-check 4.0.0 - MIT</w:t>
            </w:r>
          </w:p>
        </w:tc>
      </w:tr>
      <w:tr w:rsidR="00EC22EA" w14:paraId="31BC17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4081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9F97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B41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4F7E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8F16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9A9C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AED7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816. bin-wrapper 4.1.0 - MIT</w:t>
            </w:r>
          </w:p>
        </w:tc>
      </w:tr>
      <w:tr w:rsidR="00EC22EA" w14:paraId="3C7388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60CB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3E52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4244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7561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4D3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E02B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1D29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817. bl 1.2.3 - MIT</w:t>
            </w:r>
          </w:p>
        </w:tc>
      </w:tr>
      <w:tr w:rsidR="00EC22EA" w14:paraId="61B806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F637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6661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D354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44E0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ACB9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C023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75A1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818. blob 0.0.5 - MIT</w:t>
            </w:r>
          </w:p>
        </w:tc>
      </w:tr>
      <w:tr w:rsidR="00EC22EA" w14:paraId="7FACCE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0E8F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CE93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6C8F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05E3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EE9C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CBF4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F44A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819. body-parser 1.20.0 - MIT</w:t>
            </w:r>
          </w:p>
        </w:tc>
      </w:tr>
      <w:tr w:rsidR="00EC22EA" w14:paraId="65EB9B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5CB0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0471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B3B3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9105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9141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89C2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9B4A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820. body-parser 1.20.1 - MIT</w:t>
            </w:r>
          </w:p>
        </w:tc>
      </w:tr>
      <w:tr w:rsidR="00EC22EA" w14:paraId="6FD187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03DA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A5AF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4EFF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239F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5807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395E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ABA7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821. bonjour 3.5.0 - MIT</w:t>
            </w:r>
          </w:p>
        </w:tc>
      </w:tr>
      <w:tr w:rsidR="00EC22EA" w14:paraId="20FCA8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FAEA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E00F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EB60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5593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C3F3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C253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1B2E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822. botframework-schema 4.20.1 - MIT</w:t>
            </w:r>
          </w:p>
        </w:tc>
      </w:tr>
      <w:tr w:rsidR="00EC22EA" w14:paraId="5630A6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131C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99D7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6FC3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77F4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EE5D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8FF5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F1D5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823. brace-expansion 1.1.11 - MIT</w:t>
            </w:r>
          </w:p>
        </w:tc>
      </w:tr>
      <w:tr w:rsidR="00EC22EA" w14:paraId="14EA1C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C977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8340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5F92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4A0C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4A0F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BF51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CB21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824. braces 3.0.2 - MIT</w:t>
            </w:r>
          </w:p>
        </w:tc>
      </w:tr>
      <w:tr w:rsidR="00EC22EA" w14:paraId="195FFE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963A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B803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BCE5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CBBE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7B0D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497C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68F9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825. browserslist 4.22.1 - MIT</w:t>
            </w:r>
          </w:p>
        </w:tc>
      </w:tr>
      <w:tr w:rsidR="00EC22EA" w14:paraId="4AE5E5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B4D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825E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9A96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9177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7AD0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4A2A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A0C2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826. buffer 5.7.1 - MIT</w:t>
            </w:r>
          </w:p>
        </w:tc>
      </w:tr>
      <w:tr w:rsidR="00EC22EA" w14:paraId="63BB82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5BFB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5926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81EC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AAAB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2FD9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A9B5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8AAA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827. buffer 6.0.3 - MIT</w:t>
            </w:r>
          </w:p>
        </w:tc>
      </w:tr>
      <w:tr w:rsidR="00EC22EA" w14:paraId="3BFA90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B2F1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EDA3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787A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B535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97DA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33ED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D6D1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828. buffer-alloc 1.2.0 - MIT</w:t>
            </w:r>
          </w:p>
        </w:tc>
      </w:tr>
      <w:tr w:rsidR="00EC22EA" w14:paraId="3058F6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3182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A4CC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E77C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829. buffer-alloc-unsafe 1.1.0 - MIT</w:t>
            </w:r>
          </w:p>
        </w:tc>
      </w:tr>
      <w:tr w:rsidR="00EC22EA" w14:paraId="7480DC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50F9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9429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A35F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830. buffer-crc32 0.2.13 - MIT</w:t>
            </w:r>
          </w:p>
        </w:tc>
      </w:tr>
      <w:tr w:rsidR="00EC22EA" w14:paraId="6A786F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17C8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AD3A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66D9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299A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AADE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813A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1BC5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831. buffer-fill 1.0.0 - MIT</w:t>
            </w:r>
          </w:p>
        </w:tc>
      </w:tr>
      <w:tr w:rsidR="00EC22EA" w14:paraId="237EB7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A824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E345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531F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832. buffer-from 1.1.1 - MIT</w:t>
            </w:r>
          </w:p>
        </w:tc>
      </w:tr>
      <w:tr w:rsidR="00EC22EA" w14:paraId="7D72BA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E0AD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9B50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6040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2979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798D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1A47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27C7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833. buffer-indexof 1.1.1 - MIT</w:t>
            </w:r>
          </w:p>
        </w:tc>
      </w:tr>
      <w:tr w:rsidR="00EC22EA" w14:paraId="4F8A19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3544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F941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F415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F874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7D6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7A2E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87DE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834. bytes 3.1.2 - MIT</w:t>
            </w:r>
          </w:p>
        </w:tc>
      </w:tr>
      <w:tr w:rsidR="00EC22EA" w14:paraId="5C82F3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5B31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40FF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BE2F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C5FE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9C3C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3CEC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C63D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835. cacheable-request 2.1.4 - MIT</w:t>
            </w:r>
          </w:p>
        </w:tc>
      </w:tr>
      <w:tr w:rsidR="00EC22EA" w14:paraId="0AADE0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4FE2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4727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8054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0D29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BC4E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E55B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ED41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836. call-bind 1.0.2 - MIT</w:t>
            </w:r>
          </w:p>
        </w:tc>
      </w:tr>
      <w:tr w:rsidR="00EC22EA" w14:paraId="2E1127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ED63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B8A0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2D44E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A2A8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F803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9B45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183A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837. call-bind 1.0.5 - MIT</w:t>
            </w:r>
          </w:p>
        </w:tc>
      </w:tr>
      <w:tr w:rsidR="00EC22EA" w14:paraId="647E8D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C69C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4940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DE5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9315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329BE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1CFF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B183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838. callsites 3.1.0 - MIT</w:t>
            </w:r>
          </w:p>
        </w:tc>
      </w:tr>
      <w:tr w:rsidR="00EC22EA" w14:paraId="7AECD4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890E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EAA4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B97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466A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A483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F2EB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6B5D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839. camelcase 5.3.1 - MIT</w:t>
            </w:r>
          </w:p>
        </w:tc>
      </w:tr>
      <w:tr w:rsidR="00EC22EA" w14:paraId="50C5E6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4B53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D931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2454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C5DF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538F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58F3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0BC3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840. caw 2.0.1 - MIT</w:t>
            </w:r>
          </w:p>
        </w:tc>
      </w:tr>
      <w:tr w:rsidR="00EC22EA" w14:paraId="0ED7EB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91A0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5E1C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6915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991E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349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2476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471C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841. ccount 2.0.1 - MIT</w:t>
            </w:r>
          </w:p>
        </w:tc>
      </w:tr>
      <w:tr w:rsidR="00EC22EA" w14:paraId="35FBA4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D3F8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C6DA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DA74F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0390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A77A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FBCD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D06D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842. chalk 2.4.2 - MIT</w:t>
            </w:r>
          </w:p>
        </w:tc>
      </w:tr>
      <w:tr w:rsidR="00EC22EA" w14:paraId="2A764D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17AD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043F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90D3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7EF8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F852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AAB5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0EB1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843. chalk 4.1.2 - MIT</w:t>
            </w:r>
          </w:p>
        </w:tc>
      </w:tr>
      <w:tr w:rsidR="00EC22EA" w14:paraId="50757D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FA68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AA59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520C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F588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3518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248D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8FC2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844. character-entities 2.0.2 - MIT</w:t>
            </w:r>
          </w:p>
        </w:tc>
      </w:tr>
      <w:tr w:rsidR="00EC22EA" w14:paraId="2E44F1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515C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9E68F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F598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9CB9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1B26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97BC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9191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845. cheerio 1.0.0-rc.12 - MIT</w:t>
            </w:r>
          </w:p>
        </w:tc>
      </w:tr>
      <w:tr w:rsidR="00EC22EA" w14:paraId="69B6C4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1593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45ED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9B0C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E4B7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520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36EC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4EDB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846. chokidar 3.5.3 - MIT</w:t>
            </w:r>
          </w:p>
        </w:tc>
      </w:tr>
      <w:tr w:rsidR="00EC22EA" w14:paraId="26F5C5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14FB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B1AC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A937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5766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2E3F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B1C8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08E7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847. chrome-trace-event 1.0.3 - MIT</w:t>
            </w:r>
          </w:p>
        </w:tc>
      </w:tr>
      <w:tr w:rsidR="00EC22EA" w14:paraId="1DB80D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5E96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90ED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E0C9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AC9F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EF55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749F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764C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848. circular-json 0.5.9 - MIT</w:t>
            </w:r>
          </w:p>
        </w:tc>
      </w:tr>
      <w:tr w:rsidR="00EC22EA" w14:paraId="3FF011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156C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E7D2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E366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A545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73C0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844C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5ADA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849. classnames 2.3.1 - MIT</w:t>
            </w:r>
          </w:p>
        </w:tc>
      </w:tr>
      <w:tr w:rsidR="00EC22EA" w14:paraId="1C259A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78D8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74F6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B009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8A15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1534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33E3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6D03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850. clean-webpack-plugin 4.0.0 - MIT</w:t>
            </w:r>
          </w:p>
        </w:tc>
      </w:tr>
      <w:tr w:rsidR="00EC22EA" w14:paraId="11224E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99B7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8382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31D3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16A9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300A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4BFF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602A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851. clone 2.1.2 - MIT</w:t>
            </w:r>
          </w:p>
        </w:tc>
      </w:tr>
      <w:tr w:rsidR="00EC22EA" w14:paraId="3E7140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87E5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4AED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BEAE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9A56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7DBB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B121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F095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852. cloneable-readable 1.1.3 - MIT</w:t>
            </w:r>
          </w:p>
        </w:tc>
      </w:tr>
      <w:tr w:rsidR="00EC22EA" w14:paraId="00C36C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5B9D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B967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24FA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FFCA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D4BA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924A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F622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853. clone-buffer 1.0.0 - MIT</w:t>
            </w:r>
          </w:p>
        </w:tc>
      </w:tr>
      <w:tr w:rsidR="00EC22EA" w14:paraId="0A2C5E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4E05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9A6E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3A4C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6EE3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812B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C1E7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17DE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854. clone-deep 4.0.1 - MIT</w:t>
            </w:r>
          </w:p>
        </w:tc>
      </w:tr>
      <w:tr w:rsidR="00EC22EA" w14:paraId="4941A3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DABA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CD0B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305F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1D33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437C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AEA9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5BB1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855. clone-response 1.0.2 - MIT</w:t>
            </w:r>
          </w:p>
        </w:tc>
      </w:tr>
      <w:tr w:rsidR="00EC22EA" w14:paraId="04619F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AF1F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CF40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20A1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B30D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FB59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2DF7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1D03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856. clone-stats 1.0.0 - MIT</w:t>
            </w:r>
          </w:p>
        </w:tc>
      </w:tr>
      <w:tr w:rsidR="00EC22EA" w14:paraId="1DF4BC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8511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E30D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003AF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4810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8592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4F57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C0AA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857. clsx 1.2.1 - MIT</w:t>
            </w:r>
          </w:p>
        </w:tc>
      </w:tr>
      <w:tr w:rsidR="00EC22EA" w14:paraId="610C1B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E165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C28F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7E71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5408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0AF4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C8D8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D53E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858. clsx 2.0.0 - MIT</w:t>
            </w:r>
          </w:p>
        </w:tc>
      </w:tr>
      <w:tr w:rsidR="00EC22EA" w14:paraId="538E9F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1B1F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B6DA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79A4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A407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E372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ABE2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CE0B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859. color-convert 1.9.3 - MIT</w:t>
            </w:r>
          </w:p>
        </w:tc>
      </w:tr>
      <w:tr w:rsidR="00EC22EA" w14:paraId="4EC06F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0C08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7E05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8738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CE64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B5CE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0E02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F84F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860. color-convert 2.0.1 - MIT</w:t>
            </w:r>
          </w:p>
        </w:tc>
      </w:tr>
      <w:tr w:rsidR="00EC22EA" w14:paraId="3FC905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7F89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7EF7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D2A7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A086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D843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0799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564E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861. colorette 2.0.20 - MIT</w:t>
            </w:r>
          </w:p>
        </w:tc>
      </w:tr>
      <w:tr w:rsidR="00EC22EA" w14:paraId="0423A3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8930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DFB9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3EF8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10F9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CD8F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C01D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4D8A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862. color-name 1.1.3 - MIT</w:t>
            </w:r>
          </w:p>
        </w:tc>
      </w:tr>
      <w:tr w:rsidR="00EC22EA" w14:paraId="6AFE07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42C7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B15D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0B3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B252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699C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A1DA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1F37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863. color-name 1.1.4 - MIT</w:t>
            </w:r>
          </w:p>
        </w:tc>
      </w:tr>
      <w:tr w:rsidR="00EC22EA" w14:paraId="627AB5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3DFF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6CD8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95C9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EEC6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A780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1F9A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4A94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864. colors 1.2.5 - MIT</w:t>
            </w:r>
          </w:p>
        </w:tc>
      </w:tr>
      <w:tr w:rsidR="00EC22EA" w14:paraId="010EB4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6ACB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FF09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2C0D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C71D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1265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0F9F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BECE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865. combined-stream 1.0.8 - MIT</w:t>
            </w:r>
          </w:p>
        </w:tc>
      </w:tr>
      <w:tr w:rsidR="00EC22EA" w14:paraId="5547D8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66F1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2F53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4C8F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E8DD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9BB1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B9D9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73E2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866. commander 10.0.1 - MIT</w:t>
            </w:r>
          </w:p>
        </w:tc>
      </w:tr>
      <w:tr w:rsidR="00EC22EA" w14:paraId="1B3207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D90F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E299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5CE5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058F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1829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58F5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64AD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867. commander 2.20.3 - MIT</w:t>
            </w:r>
          </w:p>
        </w:tc>
      </w:tr>
      <w:tr w:rsidR="00EC22EA" w14:paraId="048125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DCA3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A9F2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913B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4026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B881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2370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09AC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868. commander 7.2.0 - MIT</w:t>
            </w:r>
          </w:p>
        </w:tc>
      </w:tr>
      <w:tr w:rsidR="00EC22EA" w14:paraId="44846B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A720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EB17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167D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07BE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E952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9AD0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23FC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869. comma-separated-tokens 2.0.3 - MIT</w:t>
            </w:r>
          </w:p>
        </w:tc>
      </w:tr>
      <w:tr w:rsidR="00EC22EA" w14:paraId="11D7EB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2C98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54EB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60CA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3F6F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E779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E1E4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B28D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870. commondir 1.0.1 - MIT</w:t>
            </w:r>
          </w:p>
        </w:tc>
      </w:tr>
      <w:tr w:rsidR="00EC22EA" w14:paraId="46A61B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F7E2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F6E4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6D6C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258E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A071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6799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E9CC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871. component-bind 1.0.0 - MIT</w:t>
            </w:r>
          </w:p>
        </w:tc>
      </w:tr>
      <w:tr w:rsidR="00EC22EA" w14:paraId="2768CA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7227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A1EEB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2D62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872. component-emitter 1.3.0 - MIT</w:t>
            </w:r>
          </w:p>
        </w:tc>
      </w:tr>
      <w:tr w:rsidR="00EC22EA" w14:paraId="09A771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3399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7D11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B644D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5DCB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1B0A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B1A5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621A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873. component-inherit 0.0.3 - MIT</w:t>
            </w:r>
          </w:p>
        </w:tc>
      </w:tr>
      <w:tr w:rsidR="00EC22EA" w14:paraId="1D4EE8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32F0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8254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4072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874. concat-map 0.0.1 - MIT</w:t>
            </w:r>
          </w:p>
        </w:tc>
      </w:tr>
      <w:tr w:rsidR="00EC22EA" w14:paraId="0CF05F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F4A8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669A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871C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875. config-chain 1.1.12 - MIT</w:t>
            </w:r>
          </w:p>
        </w:tc>
      </w:tr>
      <w:tr w:rsidR="00EC22EA" w14:paraId="651569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3F86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AEB4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6B12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F483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40B88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33F6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5558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876. connect-history-api-fallback 1.6.0 - MIT</w:t>
            </w:r>
          </w:p>
        </w:tc>
      </w:tr>
      <w:tr w:rsidR="00EC22EA" w14:paraId="2E1424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749F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B481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C787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D09A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D43A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364C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CE30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877. content-disposition 0.5.4 - MIT</w:t>
            </w:r>
          </w:p>
        </w:tc>
      </w:tr>
      <w:tr w:rsidR="00EC22EA" w14:paraId="51261A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24BA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7844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D87E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68CA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F7B8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092E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2622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878. content-type 1.0.4 - MIT</w:t>
            </w:r>
          </w:p>
        </w:tc>
      </w:tr>
      <w:tr w:rsidR="00EC22EA" w14:paraId="3736DD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3E61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213C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DF50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F796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BDB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3F25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52A2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879. content-type 1.0.5 - MIT</w:t>
            </w:r>
          </w:p>
        </w:tc>
      </w:tr>
      <w:tr w:rsidR="00EC22EA" w14:paraId="1191F2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9217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11EB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0558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9BB9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9322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37E5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25C6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880. convert-source-map 2.0.0 - MIT</w:t>
            </w:r>
          </w:p>
        </w:tc>
      </w:tr>
      <w:tr w:rsidR="00EC22EA" w14:paraId="554D2A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65B7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F3C7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6FED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07D5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35E1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02B0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86A8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881. cookie 0.5.0 - MIT</w:t>
            </w:r>
          </w:p>
        </w:tc>
      </w:tr>
      <w:tr w:rsidR="00EC22EA" w14:paraId="182A1D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3DAD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A4A1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BE46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63D3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E6D4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8FA3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A33E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882. cookie-signature 1.0.6 - MIT</w:t>
            </w:r>
          </w:p>
        </w:tc>
      </w:tr>
      <w:tr w:rsidR="00EC22EA" w14:paraId="42E9C7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75DE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2F0A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A23D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23AE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BE93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63B2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F8C3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883. core-js 2.6.12 - MIT</w:t>
            </w:r>
          </w:p>
        </w:tc>
      </w:tr>
      <w:tr w:rsidR="00EC22EA" w14:paraId="5B5A45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B31C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46DD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2A27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9EAE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A8E6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31CA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9109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884. core-js-pure 3.33.2 - MIT</w:t>
            </w:r>
          </w:p>
        </w:tc>
      </w:tr>
      <w:tr w:rsidR="00EC22EA" w14:paraId="26AD96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3DDF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B9C8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849E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A8B5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4964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44C5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3EB8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885. core-util-is 1.0.2 - MIT</w:t>
            </w:r>
          </w:p>
        </w:tc>
      </w:tr>
      <w:tr w:rsidR="00EC22EA" w14:paraId="6E767A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5993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9522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4B15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5E4F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4C12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D668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2CF5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886. cosmiconfig 7.0.1 - MIT</w:t>
            </w:r>
          </w:p>
        </w:tc>
      </w:tr>
      <w:tr w:rsidR="00EC22EA" w14:paraId="114BB6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630F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D77E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9CA0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8314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16B7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1E70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A947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887. create-require 1.1.1 - MIT</w:t>
            </w:r>
          </w:p>
        </w:tc>
      </w:tr>
      <w:tr w:rsidR="00EC22EA" w14:paraId="727535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C38F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D07B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8FE8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5D9C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1F35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9F2E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3A88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888. cross-fetch 3.1.5 - MIT</w:t>
            </w:r>
          </w:p>
        </w:tc>
      </w:tr>
      <w:tr w:rsidR="00EC22EA" w14:paraId="2AC0CB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BDA7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3BDC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5BBB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76A5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8F8F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CA2C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AB61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889. cross-spawn 5.1.0 - MIT</w:t>
            </w:r>
          </w:p>
        </w:tc>
      </w:tr>
      <w:tr w:rsidR="00EC22EA" w14:paraId="7C92AE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1AE3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38F4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3494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F3EA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195C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3349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65B0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890. cross-spawn 6.0.5 - MIT</w:t>
            </w:r>
          </w:p>
        </w:tc>
      </w:tr>
      <w:tr w:rsidR="00EC22EA" w14:paraId="19DA38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C4A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018F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BFBE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41EF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F710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F26E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8BD1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891. cross-spawn 7.0.3 - MIT</w:t>
            </w:r>
          </w:p>
        </w:tc>
      </w:tr>
      <w:tr w:rsidR="00EC22EA" w14:paraId="6A0DB8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9570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11D8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61AC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56F8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9BF0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64B7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76E6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892. cssesc 3.0.0 - MIT</w:t>
            </w:r>
          </w:p>
        </w:tc>
      </w:tr>
      <w:tr w:rsidR="00EC22EA" w14:paraId="67B676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DC97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36AF2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EE8B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13B7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DFAD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5228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6239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893. css-line-break 1.1.1 - MIT</w:t>
            </w:r>
          </w:p>
        </w:tc>
      </w:tr>
      <w:tr w:rsidR="00EC22EA" w14:paraId="6323CC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EE5A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AC21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61B6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E3BF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8BA9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F5EB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296A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894. css-loader 6.8.1 - MIT</w:t>
            </w:r>
          </w:p>
        </w:tc>
      </w:tr>
      <w:tr w:rsidR="00EC22EA" w14:paraId="7FA93D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4C8C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F562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96603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3D08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D8C6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CF0D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75AF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895. csso 4.2.0 - MIT</w:t>
            </w:r>
          </w:p>
        </w:tc>
      </w:tr>
      <w:tr w:rsidR="00EC22EA" w14:paraId="4F29BA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501B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F5EC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F4F8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1A13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8785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2EEA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582F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896. css-tree 1.1.3 - MIT</w:t>
            </w:r>
          </w:p>
        </w:tc>
      </w:tr>
      <w:tr w:rsidR="00EC22EA" w14:paraId="61F4C0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DD54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8E5F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8279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F2B7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2E9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2AD4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8695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897. csstype 3.1.2 - MIT</w:t>
            </w:r>
          </w:p>
        </w:tc>
      </w:tr>
      <w:tr w:rsidR="00EC22EA" w14:paraId="65B5F2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3509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529C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158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0521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3BED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F02B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D282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898. cwebp-bin 7.0.1 - MIT</w:t>
            </w:r>
          </w:p>
        </w:tc>
      </w:tr>
      <w:tr w:rsidR="00EC22EA" w14:paraId="715520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B9A0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EF60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D275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FD5A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714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7D6E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7354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899. date-arithmetic 4.1.0 - MIT</w:t>
            </w:r>
          </w:p>
        </w:tc>
      </w:tr>
      <w:tr w:rsidR="00EC22EA" w14:paraId="2A2DED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02CA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4480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0BD0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E516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F937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5948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A41F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900. date-fns 2.25.0 - MIT</w:t>
            </w:r>
          </w:p>
        </w:tc>
      </w:tr>
      <w:tr w:rsidR="00EC22EA" w14:paraId="646548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4D3E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2F0E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A655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484E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4DF8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09EE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FDEA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901. dayjs 1.11.10 - MIT</w:t>
            </w:r>
          </w:p>
        </w:tc>
      </w:tr>
      <w:tr w:rsidR="00EC22EA" w14:paraId="0CD04D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1B6A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A54E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3300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27C6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CC5D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35D7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FA02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902. debounce 1.2.1 - MIT</w:t>
            </w:r>
          </w:p>
        </w:tc>
      </w:tr>
      <w:tr w:rsidR="00EC22EA" w14:paraId="4B1211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8ABA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FE54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455C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1550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03CE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0245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AFB6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903. debug 2.6.9 - MIT</w:t>
            </w:r>
          </w:p>
        </w:tc>
      </w:tr>
      <w:tr w:rsidR="00EC22EA" w14:paraId="2F8712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38EA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F9A9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D8A3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3095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E69D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4AD8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D646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904. debug 3.1.0 - MIT</w:t>
            </w:r>
          </w:p>
        </w:tc>
      </w:tr>
      <w:tr w:rsidR="00EC22EA" w14:paraId="4E287D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66A7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797B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5456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E5E0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7238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61CB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D3E7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905. debug 4.3.3 - MIT</w:t>
            </w:r>
          </w:p>
        </w:tc>
      </w:tr>
      <w:tr w:rsidR="00EC22EA" w14:paraId="3D21AD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D2D42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5B9A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0E4A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F67B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4A42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F55D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D9A7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906. debug 4.3.4 - MIT</w:t>
            </w:r>
          </w:p>
        </w:tc>
      </w:tr>
      <w:tr w:rsidR="00EC22EA" w14:paraId="2DDD62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0312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F3E6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11EE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6EAB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F094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87C3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BF93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907. decamelize 1.2.0 - MIT</w:t>
            </w:r>
          </w:p>
        </w:tc>
      </w:tr>
      <w:tr w:rsidR="00EC22EA" w14:paraId="079277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516B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61C0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0914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B655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29FC0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18FA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EAFD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908. decode-named-character-reference 1.0.2 - MIT</w:t>
            </w:r>
          </w:p>
        </w:tc>
      </w:tr>
      <w:tr w:rsidR="00EC22EA" w14:paraId="672A97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5468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6D2E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FBF1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8F29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A8F3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2B2F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2EBD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909. decode-uri-component 0.2.2 - MIT</w:t>
            </w:r>
          </w:p>
        </w:tc>
      </w:tr>
      <w:tr w:rsidR="00EC22EA" w14:paraId="6EF88A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C75A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C37A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D5A9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5E2D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2FB5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CF12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4F7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910. decompress 4.2.1 - MIT</w:t>
            </w:r>
          </w:p>
        </w:tc>
      </w:tr>
      <w:tr w:rsidR="00EC22EA" w14:paraId="3F6E74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0394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F35C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848B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66DC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2834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9FF5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3328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911. decompress-response 3.3.0 - MIT</w:t>
            </w:r>
          </w:p>
        </w:tc>
      </w:tr>
      <w:tr w:rsidR="00EC22EA" w14:paraId="45C094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95B7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A2B3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FE2A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2502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BD4C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A818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E6BB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912. decompress-tar 4.1.1 - MIT</w:t>
            </w:r>
          </w:p>
        </w:tc>
      </w:tr>
      <w:tr w:rsidR="00EC22EA" w14:paraId="76F6A6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D0F2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8249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6DB9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E772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5091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E25D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119D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913. decompress-tarbz2 4.1.1 - MIT</w:t>
            </w:r>
          </w:p>
        </w:tc>
      </w:tr>
      <w:tr w:rsidR="00EC22EA" w14:paraId="40C68D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3B7A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BD74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306C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DD23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1850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DCA9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B110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914. decompress-targz 4.1.1 - MIT</w:t>
            </w:r>
          </w:p>
        </w:tc>
      </w:tr>
      <w:tr w:rsidR="00EC22EA" w14:paraId="55EAF3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4E82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B05C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7BE9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BA9F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CBE9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157C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906F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915. decompress-unzip 4.0.1 - MIT</w:t>
            </w:r>
          </w:p>
        </w:tc>
      </w:tr>
      <w:tr w:rsidR="00EC22EA" w14:paraId="00A1D8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4C63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77CA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FDA38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CB7A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AC5F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6E42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2047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916. deep-is 0.1.3 - MIT</w:t>
            </w:r>
          </w:p>
        </w:tc>
      </w:tr>
      <w:tr w:rsidR="00EC22EA" w14:paraId="2DF893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F2A0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C124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4540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ED1D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9AF6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0589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983A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917. deepmerge 4.2.2 - MIT</w:t>
            </w:r>
          </w:p>
        </w:tc>
      </w:tr>
      <w:tr w:rsidR="00EC22EA" w14:paraId="71CF50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7295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10C1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4E40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E89A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DF84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27BD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7EC3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918. define-data-property 1.1.1 - MIT</w:t>
            </w:r>
          </w:p>
        </w:tc>
      </w:tr>
      <w:tr w:rsidR="00EC22EA" w14:paraId="511508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AF8F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CBF0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0109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BD16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CAD7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CA63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1C5A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919. define-properties 1.2.1 - MIT</w:t>
            </w:r>
          </w:p>
        </w:tc>
      </w:tr>
      <w:tr w:rsidR="00EC22EA" w14:paraId="7BEA92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4610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ADD8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0194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7836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4BB5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DC8B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BF59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920. del 4.1.1 - MIT</w:t>
            </w:r>
          </w:p>
        </w:tc>
      </w:tr>
      <w:tr w:rsidR="00EC22EA" w14:paraId="7E0BA1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E0E7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AFCB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3141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6D9E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1269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D7D1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599C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921. delayed-stream 1.0.0 - MIT</w:t>
            </w:r>
          </w:p>
        </w:tc>
      </w:tr>
      <w:tr w:rsidR="00EC22EA" w14:paraId="51A87A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9199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78FC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69F2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F9B0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75D1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4E32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F67E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922. depd 2.0.0 - MIT</w:t>
            </w:r>
          </w:p>
        </w:tc>
      </w:tr>
      <w:tr w:rsidR="00EC22EA" w14:paraId="5F1B5B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FA15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B145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9C0D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45FC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D1E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B9B8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F52C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923. dequal 2.0.3 - MIT</w:t>
            </w:r>
          </w:p>
        </w:tc>
      </w:tr>
      <w:tr w:rsidR="00EC22EA" w14:paraId="7CFD65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EC58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27FC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1D11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A418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0FAE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66A4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4796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924. destroy 1.2.0 - MIT</w:t>
            </w:r>
          </w:p>
        </w:tc>
      </w:tr>
      <w:tr w:rsidR="00EC22EA" w14:paraId="1CE32C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C9DA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F361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273A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E3A5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DE1B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6B78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40BB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925. diff-sequences 27.5.1 - MIT</w:t>
            </w:r>
          </w:p>
        </w:tc>
      </w:tr>
      <w:tr w:rsidR="00EC22EA" w14:paraId="1011AE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F856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50C3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6E37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B3FB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5FAE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8491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BF28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926. dir-glob 3.0.1 - MIT</w:t>
            </w:r>
          </w:p>
        </w:tc>
      </w:tr>
      <w:tr w:rsidR="00EC22EA" w14:paraId="53CD98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BC9C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6E2F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62F5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7168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0E6C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D6EE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D1B9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927. discontinuous-range 1.0.0 - MIT</w:t>
            </w:r>
          </w:p>
        </w:tc>
      </w:tr>
      <w:tr w:rsidR="00EC22EA" w14:paraId="419680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7A157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8716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C5C0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20B5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7A9E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1CDD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D9D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928. dnd-core 16.0.1 - MIT</w:t>
            </w:r>
          </w:p>
        </w:tc>
      </w:tr>
      <w:tr w:rsidR="00EC22EA" w14:paraId="4F1665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694F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2720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427F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929. dnd-core 9.5.1 - MIT</w:t>
            </w:r>
          </w:p>
        </w:tc>
      </w:tr>
      <w:tr w:rsidR="00EC22EA" w14:paraId="28514F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0A2C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7004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6A55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31AB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61BA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6132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862C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930. dns-packet 1.3.4 - MIT</w:t>
            </w:r>
          </w:p>
        </w:tc>
      </w:tr>
      <w:tr w:rsidR="00EC22EA" w14:paraId="240724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DDE0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AC91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0C08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39F8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4543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F6E9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F9A9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931. dns-txt 2.0.2 - MIT</w:t>
            </w:r>
          </w:p>
        </w:tc>
      </w:tr>
      <w:tr w:rsidR="00EC22EA" w14:paraId="4A6A8C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5614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F0E3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AAF7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8180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5D9D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2E3E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34D0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932. dom-accessibility-api 0.5.14 - MIT</w:t>
            </w:r>
          </w:p>
        </w:tc>
      </w:tr>
      <w:tr w:rsidR="00EC22EA" w14:paraId="648F12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1108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FEF6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C2EC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10A5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52C3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2AA5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A933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933. dom-helpers 3.4.0 - MIT</w:t>
            </w:r>
          </w:p>
        </w:tc>
      </w:tr>
      <w:tr w:rsidR="00EC22EA" w14:paraId="0204FB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238D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AA1F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20C1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BF85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84E1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1203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6671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934. dom-helpers 5.2.1 - MIT</w:t>
            </w:r>
          </w:p>
        </w:tc>
      </w:tr>
      <w:tr w:rsidR="00EC22EA" w14:paraId="668A6E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1C37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9E7C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BA99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8B3C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2BF6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5212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8D49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935. dom-serializer 1.3.2 - MIT</w:t>
            </w:r>
          </w:p>
        </w:tc>
      </w:tr>
      <w:tr w:rsidR="00EC22EA" w14:paraId="1516DA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96DF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C9B4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CD44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C065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1795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F40E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115B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936. dom-serializer 2.0.0 - MIT</w:t>
            </w:r>
          </w:p>
        </w:tc>
      </w:tr>
      <w:tr w:rsidR="00EC22EA" w14:paraId="4113CC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D33E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84FC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112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FAC3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DDCC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493D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2096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937. double-ended-queue 2.1.0-0 - MIT</w:t>
            </w:r>
          </w:p>
        </w:tc>
      </w:tr>
      <w:tr w:rsidR="00EC22EA" w14:paraId="2B19AC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D7E2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067C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FBC6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99AD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E595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DC0F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9493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938. download 6.2.5 - MIT</w:t>
            </w:r>
          </w:p>
        </w:tc>
      </w:tr>
      <w:tr w:rsidR="00EC22EA" w14:paraId="37855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48D7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7657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A275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A226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114C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7FA8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A2D2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939. download 7.1.0 - MIT</w:t>
            </w:r>
          </w:p>
        </w:tc>
      </w:tr>
      <w:tr w:rsidR="00EC22EA" w14:paraId="04B7B4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5FA1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A982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8C8A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F934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F06F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D8C5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6787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940. editor 1.0.0 - MIT</w:t>
            </w:r>
          </w:p>
        </w:tc>
      </w:tr>
      <w:tr w:rsidR="00EC22EA" w14:paraId="56AA94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249D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7E8D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1D5CD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EC66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12BD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AE2D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1DA7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941. ee-first 1.1.1 - MIT</w:t>
            </w:r>
          </w:p>
        </w:tc>
      </w:tr>
      <w:tr w:rsidR="00EC22EA" w14:paraId="608B45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19A2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9633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0345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5158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594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C24B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B98F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942. emoji-regex 8.0.0 - MIT</w:t>
            </w:r>
          </w:p>
        </w:tc>
      </w:tr>
      <w:tr w:rsidR="00EC22EA" w14:paraId="7B6425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DC59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F51B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0550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D3F0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25F9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8D7A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CDFD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943. emojis-list 3.0.0 - MIT</w:t>
            </w:r>
          </w:p>
        </w:tc>
      </w:tr>
      <w:tr w:rsidR="00EC22EA" w14:paraId="085EBB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A858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A92E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41FD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8019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5A0B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B820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5BB8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944. encodeurl 1.0.2 - MIT</w:t>
            </w:r>
          </w:p>
        </w:tc>
      </w:tr>
      <w:tr w:rsidR="00EC22EA" w14:paraId="5D06C6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BD0F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12E2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F19C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75CA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992D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427E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E18F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945. end-of-stream 1.4.4 - MIT</w:t>
            </w:r>
          </w:p>
        </w:tc>
      </w:tr>
      <w:tr w:rsidR="00EC22EA" w14:paraId="6600DA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0710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564E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C7AD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7E1B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B30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0CA4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FB26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946. engine.io-client 3.5.1 - MIT</w:t>
            </w:r>
          </w:p>
        </w:tc>
      </w:tr>
      <w:tr w:rsidR="00EC22EA" w14:paraId="0AA3A4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0F79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ECB1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DEB5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9C7C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6DB3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1FB2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6573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947. engine.io-client 6.2.3 - MIT</w:t>
            </w:r>
          </w:p>
        </w:tc>
      </w:tr>
      <w:tr w:rsidR="00EC22EA" w14:paraId="37291F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19B4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6914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A03D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AC67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43F8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322B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0A8F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948. engine.io-client 6.5.1 - MIT</w:t>
            </w:r>
          </w:p>
        </w:tc>
      </w:tr>
      <w:tr w:rsidR="00EC22EA" w14:paraId="4CFF22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B8E3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E219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EA70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B82C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F5548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40E8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8E82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949. engine.io-parser 2.2.1 - MIT</w:t>
            </w:r>
          </w:p>
        </w:tc>
      </w:tr>
      <w:tr w:rsidR="00EC22EA" w14:paraId="02AAB6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2572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D3176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1F48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0F2D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A821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F37B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D63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950. engine.io-parser 5.0.7 - MIT</w:t>
            </w:r>
          </w:p>
        </w:tc>
      </w:tr>
      <w:tr w:rsidR="00EC22EA" w14:paraId="08A50D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DFE0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4D26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FF04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3027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C3FF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EC01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5910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951. engine.io-parser 5.1.0 - MIT</w:t>
            </w:r>
          </w:p>
        </w:tc>
      </w:tr>
      <w:tr w:rsidR="00EC22EA" w14:paraId="28EF7F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00D4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7752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010D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952. enhanced-resolve 5.15.0 - MIT</w:t>
            </w:r>
          </w:p>
        </w:tc>
      </w:tr>
      <w:tr w:rsidR="00EC22EA" w14:paraId="00A078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9D89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8F37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43E4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27AE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5620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AE9D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66CC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953. envinfo 7.8.1 - MIT</w:t>
            </w:r>
          </w:p>
        </w:tc>
      </w:tr>
      <w:tr w:rsidR="00EC22EA" w14:paraId="011111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EACE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91C3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C6CC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3677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FCCC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E1D9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9FFE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954. enzyme 3.11.0 - MIT</w:t>
            </w:r>
          </w:p>
        </w:tc>
      </w:tr>
      <w:tr w:rsidR="00EC22EA" w14:paraId="0DFBE6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6C12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1FB4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D29E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5AE3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5EC9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E186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CC1F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955. enzyme-shallow-equal 1.0.5 - MIT</w:t>
            </w:r>
          </w:p>
        </w:tc>
      </w:tr>
      <w:tr w:rsidR="00EC22EA" w14:paraId="7099F4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E783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0718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4256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37F5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48D5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8DE6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C967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956. error-ex 1.3.2 - MIT</w:t>
            </w:r>
          </w:p>
        </w:tc>
      </w:tr>
      <w:tr w:rsidR="00EC22EA" w14:paraId="5CDBD5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D9F0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C8C0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23B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CCCB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9EFF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FAAD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B3DB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957. es6-promise 4.2.8 - MIT</w:t>
            </w:r>
          </w:p>
        </w:tc>
      </w:tr>
      <w:tr w:rsidR="00EC22EA" w14:paraId="622538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D09D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C17E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E776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1D0F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24AD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D348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D830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958. es-abstract 1.22.3 - MIT</w:t>
            </w:r>
          </w:p>
        </w:tc>
      </w:tr>
      <w:tr w:rsidR="00EC22EA" w14:paraId="574E76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9842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0AD9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163C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5413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396E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3E4C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7F2F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959. es-array-method-boxes-properly 1.0.0 - MIT</w:t>
            </w:r>
          </w:p>
        </w:tc>
      </w:tr>
      <w:tr w:rsidR="00EC22EA" w14:paraId="3A2CA0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0DF2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FC81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0C75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22CD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EDFD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FA35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3EE5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960. escalade 3.1.1 - MIT</w:t>
            </w:r>
          </w:p>
        </w:tc>
      </w:tr>
      <w:tr w:rsidR="00EC22EA" w14:paraId="4F8692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D06A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1A80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BB64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E657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C1A5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EF5F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C4A4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961. escape-html 1.0.3 - MIT</w:t>
            </w:r>
          </w:p>
        </w:tc>
      </w:tr>
      <w:tr w:rsidR="00EC22EA" w14:paraId="02CD36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3B80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FD09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9E53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2736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5C11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CEC8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4FF7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962. escape-string-regexp 1.0.5 - MIT</w:t>
            </w:r>
          </w:p>
        </w:tc>
      </w:tr>
      <w:tr w:rsidR="00EC22EA" w14:paraId="2AA073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F9F7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8C5A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83AC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1859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8832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0625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2470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963. escape-string-regexp 5.0.0 - MIT</w:t>
            </w:r>
          </w:p>
        </w:tc>
      </w:tr>
      <w:tr w:rsidR="00EC22EA" w14:paraId="1C133B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D2EE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868D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CF0F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D726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FD20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FEF4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FB55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964. es-cookie 1.3.2 - MIT</w:t>
            </w:r>
          </w:p>
        </w:tc>
      </w:tr>
      <w:tr w:rsidR="00EC22EA" w14:paraId="494E2D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F35D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55CD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2CF2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8ACC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A748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9FD9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C9FA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965. es-module-lexer 1.4.1 - MIT</w:t>
            </w:r>
          </w:p>
        </w:tc>
      </w:tr>
      <w:tr w:rsidR="00EC22EA" w14:paraId="158878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75A6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2E85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8909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E248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B911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7D5B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0901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966. es-set-tostringtag 2.0.2 - MIT</w:t>
            </w:r>
          </w:p>
        </w:tc>
      </w:tr>
      <w:tr w:rsidR="00EC22EA" w14:paraId="3F59BD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2B47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28A5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C470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2A8D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571E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8371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78FC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967. es-shim-unscopables 1.0.0 - MIT</w:t>
            </w:r>
          </w:p>
        </w:tc>
      </w:tr>
      <w:tr w:rsidR="00EC22EA" w14:paraId="479790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9DEC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308A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9CB0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372A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496F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FAC5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5BFC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968. es-to-primitive 1.2.1 - MIT</w:t>
            </w:r>
          </w:p>
        </w:tc>
      </w:tr>
      <w:tr w:rsidR="00EC22EA" w14:paraId="0E4925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835B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0C83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3115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44D8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0B3D8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2651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30ED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969. estree-walker 1.0.1 - MIT</w:t>
            </w:r>
          </w:p>
        </w:tc>
      </w:tr>
      <w:tr w:rsidR="00EC22EA" w14:paraId="165854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1B53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6731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AC63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970. etag 1.8.1 - MIT</w:t>
            </w:r>
          </w:p>
        </w:tc>
      </w:tr>
      <w:tr w:rsidR="00EC22EA" w14:paraId="055E38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F483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5876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A984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0C23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BB78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8F45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AEFF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971. eventemitter3 3.1.2 - MIT</w:t>
            </w:r>
          </w:p>
        </w:tc>
      </w:tr>
      <w:tr w:rsidR="00EC22EA" w14:paraId="4EBBC4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70DC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D5BE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7BA7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D091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EEAF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6DB6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6421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972. events 3.3.0 - MIT</w:t>
            </w:r>
          </w:p>
        </w:tc>
      </w:tr>
      <w:tr w:rsidR="00EC22EA" w14:paraId="0F5C12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F4C5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9F1E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30AE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42D8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6E5F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6405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7512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973. eventsource 1.1.2 - MIT</w:t>
            </w:r>
          </w:p>
        </w:tc>
      </w:tr>
      <w:tr w:rsidR="00EC22EA" w14:paraId="1AC40E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3AE0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A437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7CA3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E5AC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E3B0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1280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046E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974. event-target-shim 5.0.1 - MIT</w:t>
            </w:r>
          </w:p>
        </w:tc>
      </w:tr>
      <w:tr w:rsidR="00EC22EA" w14:paraId="00E743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C92D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5D90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1D83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3545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70D8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A26A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6AB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975. execa 0.7.0 - MIT</w:t>
            </w:r>
          </w:p>
        </w:tc>
      </w:tr>
      <w:tr w:rsidR="00EC22EA" w14:paraId="74561B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DF08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427F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6121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D8FF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2649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C420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BD6B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976. execa 1.0.0 - MIT</w:t>
            </w:r>
          </w:p>
        </w:tc>
      </w:tr>
      <w:tr w:rsidR="00EC22EA" w14:paraId="35226D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240D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F891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CDB0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4AE9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FFA4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632D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677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977. execa 4.1.0 - MIT</w:t>
            </w:r>
          </w:p>
        </w:tc>
      </w:tr>
      <w:tr w:rsidR="00EC22EA" w14:paraId="293A25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E639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FB5F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BB56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C01B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9394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F69C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DD32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978. execa 5.1.1 - MIT</w:t>
            </w:r>
          </w:p>
        </w:tc>
      </w:tr>
      <w:tr w:rsidR="00EC22EA" w14:paraId="76BC58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DEA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4387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9C24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531B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B4FC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4185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5739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979. exec-buffer 3.2.0 - MIT</w:t>
            </w:r>
          </w:p>
        </w:tc>
      </w:tr>
      <w:tr w:rsidR="00EC22EA" w14:paraId="2AC3F4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B00B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36F8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905C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A404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E808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C825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3AE0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980. executable 4.1.1 - MIT</w:t>
            </w:r>
          </w:p>
        </w:tc>
      </w:tr>
      <w:tr w:rsidR="00EC22EA" w14:paraId="6DC1EE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50CC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B015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E06C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1AD3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25E6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B1EC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335E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981. express 4.18.1 - MIT</w:t>
            </w:r>
          </w:p>
        </w:tc>
      </w:tr>
      <w:tr w:rsidR="00EC22EA" w14:paraId="4C8072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D43E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7650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C5EF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41CD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EB77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BB41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76EE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982. express 4.18.2 - MIT</w:t>
            </w:r>
          </w:p>
        </w:tc>
      </w:tr>
      <w:tr w:rsidR="00EC22EA" w14:paraId="1B3901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C2BF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3ED5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02B0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E59B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8B8E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4CA2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8437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983. extend 3.0.2 - MIT</w:t>
            </w:r>
          </w:p>
        </w:tc>
      </w:tr>
      <w:tr w:rsidR="00EC22EA" w14:paraId="673B50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013A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E9E5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81A0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A438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0D27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6FC6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1269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984. extend-shallow 3.0.2 - MIT</w:t>
            </w:r>
          </w:p>
        </w:tc>
      </w:tr>
      <w:tr w:rsidR="00EC22EA" w14:paraId="4C2912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1203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84A3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AC7E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3F85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85A6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6A49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F559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985. ext-list 2.2.2 - MIT</w:t>
            </w:r>
          </w:p>
        </w:tc>
      </w:tr>
      <w:tr w:rsidR="00EC22EA" w14:paraId="6E9DC4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85D7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031A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9A71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1CF7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0B00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8E08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4420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986. ext-name 5.0.0 - MIT</w:t>
            </w:r>
          </w:p>
        </w:tc>
      </w:tr>
      <w:tr w:rsidR="00EC22EA" w14:paraId="080BE5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EA2E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CC2C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827B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2B6B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D59E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E8EF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C703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987. fast-deep-equal 3.1.3 - MIT</w:t>
            </w:r>
          </w:p>
        </w:tc>
      </w:tr>
      <w:tr w:rsidR="00EC22EA" w14:paraId="773240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2735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34B49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E132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4391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56BA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8A32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21822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988. fast-equals 4.0.3 - MIT</w:t>
            </w:r>
          </w:p>
        </w:tc>
      </w:tr>
      <w:tr w:rsidR="00EC22EA" w14:paraId="180E57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B9DA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11F5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3B11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A005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10B2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6AC5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0F27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989. fastest-levenshtein 1.0.12 - MIT</w:t>
            </w:r>
          </w:p>
        </w:tc>
      </w:tr>
      <w:tr w:rsidR="00EC22EA" w14:paraId="3C2287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2D1F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1475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AB8B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D629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E82B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2A91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0F2C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990. fast-glob 3.2.12 - MIT</w:t>
            </w:r>
          </w:p>
        </w:tc>
      </w:tr>
      <w:tr w:rsidR="00EC22EA" w14:paraId="03699A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0A76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E987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5A01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A1CE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08F4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9C2C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7813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991. fast-json-patch 3.1.1 - MIT</w:t>
            </w:r>
          </w:p>
        </w:tc>
      </w:tr>
      <w:tr w:rsidR="00EC22EA" w14:paraId="21BB78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6188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4640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18AA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5E12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1D47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B3D6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039D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992. fast-json-stable-stringify 2.1.0 - MIT</w:t>
            </w:r>
          </w:p>
        </w:tc>
      </w:tr>
      <w:tr w:rsidR="00EC22EA" w14:paraId="19BCF1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2851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2013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83AA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CA75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9E16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5F0A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FFB8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993. fast-json-stringify 2.7.13 - MIT</w:t>
            </w:r>
          </w:p>
        </w:tc>
      </w:tr>
      <w:tr w:rsidR="00EC22EA" w14:paraId="4DE927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33A9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C1B4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AF43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8756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4203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B40E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03FA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994. fast-levenshtein 2.0.6 - MIT</w:t>
            </w:r>
          </w:p>
        </w:tc>
      </w:tr>
      <w:tr w:rsidR="00EC22EA" w14:paraId="773136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9AF8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4CE4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1290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9BA5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3F7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F2C8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3936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995. fast-xml-parser 4.2.5 - MIT</w:t>
            </w:r>
          </w:p>
        </w:tc>
      </w:tr>
      <w:tr w:rsidR="00EC22EA" w14:paraId="2331C4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0CB2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5C05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529C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C9B3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47DB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2E55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F355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996. fbjs 3.0.4 - MIT</w:t>
            </w:r>
          </w:p>
        </w:tc>
      </w:tr>
      <w:tr w:rsidR="00EC22EA" w14:paraId="098107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A582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F305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F7F8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997. fbjs-css-vars 1.0.2 - MIT</w:t>
            </w:r>
          </w:p>
        </w:tc>
      </w:tr>
      <w:tr w:rsidR="00EC22EA" w14:paraId="670BFE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353A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266B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3E17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8EDF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F5FA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4176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1FAD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998. fd-slicer 1.1.0 - MIT</w:t>
            </w:r>
          </w:p>
        </w:tc>
      </w:tr>
      <w:tr w:rsidR="00EC22EA" w14:paraId="2D5C62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783A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44EF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3521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EDC5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A19C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5AD2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AC20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999. filename-reserved-regex 2.0.0 - MIT</w:t>
            </w:r>
          </w:p>
        </w:tc>
      </w:tr>
      <w:tr w:rsidR="00EC22EA" w14:paraId="49DFDE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5909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F713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6342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BBB4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A0DF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E6DB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F959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1000. filenamify 2.1.0 - MIT</w:t>
            </w:r>
          </w:p>
        </w:tc>
      </w:tr>
      <w:tr w:rsidR="00EC22EA" w14:paraId="1D0126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8BCB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F1EE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2BE4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F94B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5B9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8196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E0A7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1001. file-selector 0.2.4 - MIT</w:t>
            </w:r>
          </w:p>
        </w:tc>
      </w:tr>
      <w:tr w:rsidR="00EC22EA" w14:paraId="668C9E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7A15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8E0A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BB6E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26BB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469D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FF76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E50B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1002. file-type 10.11.0 - MIT</w:t>
            </w:r>
          </w:p>
        </w:tc>
      </w:tr>
      <w:tr w:rsidR="00EC22EA" w14:paraId="11B637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8216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5F8D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8856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5D6D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B185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F618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4959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1003. file-type 12.4.2 - MIT</w:t>
            </w:r>
          </w:p>
        </w:tc>
      </w:tr>
      <w:tr w:rsidR="00EC22EA" w14:paraId="086725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0A7C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8D55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25E3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E858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1955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6224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9663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1004. file-type 3.9.0 - MIT</w:t>
            </w:r>
          </w:p>
        </w:tc>
      </w:tr>
      <w:tr w:rsidR="00EC22EA" w14:paraId="3BCE16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246F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0C89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4F0F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4119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086C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8D58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83F6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1005. file-type 4.4.0 - MIT</w:t>
            </w:r>
          </w:p>
        </w:tc>
      </w:tr>
      <w:tr w:rsidR="00EC22EA" w14:paraId="04DAC2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9435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386A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72CD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6F6C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48C3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9CEA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AD5B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1006. file-type 5.2.0 - MIT</w:t>
            </w:r>
          </w:p>
        </w:tc>
      </w:tr>
      <w:tr w:rsidR="00EC22EA" w14:paraId="1200CC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EAE9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74BA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5F4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AECB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1B91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A4A9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B415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1007. file-type 6.2.0 - MIT</w:t>
            </w:r>
          </w:p>
        </w:tc>
      </w:tr>
      <w:tr w:rsidR="00EC22EA" w14:paraId="300FD8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09E1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3869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F77B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BCD3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2BB4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2729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0A1D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1008. file-type 8.1.0 - MIT</w:t>
            </w:r>
          </w:p>
        </w:tc>
      </w:tr>
      <w:tr w:rsidR="00EC22EA" w14:paraId="7B2B36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6D2B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66A0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D7AF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C909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210B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AE4E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8886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1009. fill-range 7.0.1 - MIT</w:t>
            </w:r>
          </w:p>
        </w:tc>
      </w:tr>
      <w:tr w:rsidR="00EC22EA" w14:paraId="6FDA9D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FDDB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A786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D86B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92D9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D4D8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FB0C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C162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1010. filter-obj 1.1.0 - MIT</w:t>
            </w:r>
          </w:p>
        </w:tc>
      </w:tr>
      <w:tr w:rsidR="00EC22EA" w14:paraId="2A35F5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17D4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0D75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A61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F129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4F44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90F0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CAD6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1011. finalhandler 1.2.0 - MIT</w:t>
            </w:r>
          </w:p>
        </w:tc>
      </w:tr>
      <w:tr w:rsidR="00EC22EA" w14:paraId="39DB46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730D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7412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3B77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BAFF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FFC8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85A8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DAA8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1012. find-up 4.1.0 - MIT</w:t>
            </w:r>
          </w:p>
        </w:tc>
      </w:tr>
      <w:tr w:rsidR="00EC22EA" w14:paraId="0DE4E2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AB68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7203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C98E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5429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B92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CB5B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C933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1013. find-versions 3.2.0 - MIT</w:t>
            </w:r>
          </w:p>
        </w:tc>
      </w:tr>
      <w:tr w:rsidR="00EC22EA" w14:paraId="5A8C64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72B4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1875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F05C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896B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6F36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A529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ED88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1014. follow-redirects 1.15.0 - MIT</w:t>
            </w:r>
          </w:p>
        </w:tc>
      </w:tr>
      <w:tr w:rsidR="00EC22EA" w14:paraId="141058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3569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8330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1C7A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118B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ED0C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16F2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24D5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1015. for-each 0.3.3 - MIT</w:t>
            </w:r>
          </w:p>
        </w:tc>
      </w:tr>
      <w:tr w:rsidR="00EC22EA" w14:paraId="41CEE9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55FC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CED2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E1E9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444E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653F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4DC1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7FBB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1016. format-message 6.2.4 - MIT</w:t>
            </w:r>
          </w:p>
        </w:tc>
      </w:tr>
      <w:tr w:rsidR="00EC22EA" w14:paraId="75E21F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06B1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B1DF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EE0E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1017. format-message-formats 6.2.4 - MIT</w:t>
            </w:r>
          </w:p>
        </w:tc>
      </w:tr>
      <w:tr w:rsidR="00EC22EA" w14:paraId="2BE5C9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D4C0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59E3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6449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1018. format-message-interpret 6.2.4 - MIT</w:t>
            </w:r>
          </w:p>
        </w:tc>
      </w:tr>
      <w:tr w:rsidR="00EC22EA" w14:paraId="5AEC1F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6D1C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CBCB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718A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1019. format-message-parse 6.2.4 - MIT</w:t>
            </w:r>
          </w:p>
        </w:tc>
      </w:tr>
      <w:tr w:rsidR="00EC22EA" w14:paraId="7934C9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4FC4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7878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2E1F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1020. form-data 2.5.1 - MIT</w:t>
            </w:r>
          </w:p>
        </w:tc>
      </w:tr>
      <w:tr w:rsidR="00EC22EA" w14:paraId="6290B5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BC79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0E31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9292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975C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8342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E910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C1E1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1021. form-data 4.0.0 - MIT</w:t>
            </w:r>
          </w:p>
        </w:tc>
      </w:tr>
      <w:tr w:rsidR="00EC22EA" w14:paraId="1F3C71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3C60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C46D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DD81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CE3C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AD06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66A9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0225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1022. forwarded 0.2.0 - MIT</w:t>
            </w:r>
          </w:p>
        </w:tc>
      </w:tr>
      <w:tr w:rsidR="00EC22EA" w14:paraId="2C9FA1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77C3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FEF0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06B2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B05E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6012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D8E1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17F3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1023. fresh 0.5.2 - MIT</w:t>
            </w:r>
          </w:p>
        </w:tc>
      </w:tr>
      <w:tr w:rsidR="00EC22EA" w14:paraId="28F2A2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4D42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0811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87D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B938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A5AB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9EDF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B6F9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1024. from2 2.3.0 - MIT</w:t>
            </w:r>
          </w:p>
        </w:tc>
      </w:tr>
      <w:tr w:rsidR="00EC22EA" w14:paraId="515C16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FA9C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935A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DF4C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E5D3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087E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7A2C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EE4F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1025. fs 0.0.2 - MIT</w:t>
            </w:r>
          </w:p>
        </w:tc>
      </w:tr>
      <w:tr w:rsidR="00EC22EA" w14:paraId="592AF9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1B16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4E0A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A3FD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1026. fs-constants 1.0.0 - MIT</w:t>
            </w:r>
          </w:p>
        </w:tc>
      </w:tr>
      <w:tr w:rsidR="00EC22EA" w14:paraId="66440A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EE2D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0202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526B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AD09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3692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57CB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53EA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1027. fsevents 2.3.2 - MIT</w:t>
            </w:r>
          </w:p>
        </w:tc>
      </w:tr>
      <w:tr w:rsidR="00EC22EA" w14:paraId="21A134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1A4A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188C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624C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B0F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D919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78F5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3B71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1028. fs-extra 10.0.0 - MIT</w:t>
            </w:r>
          </w:p>
        </w:tc>
      </w:tr>
      <w:tr w:rsidR="00EC22EA" w14:paraId="702205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71B4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17C4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36B05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3CD5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DE67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B439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C564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1029. fs-extra 7.0.1 - MIT</w:t>
            </w:r>
          </w:p>
        </w:tc>
      </w:tr>
      <w:tr w:rsidR="00EC22EA" w14:paraId="4320AF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16AE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3733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04F4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1763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B21D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3FAD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4C54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1030. function.prototype.name 1.1.6 - MIT</w:t>
            </w:r>
          </w:p>
        </w:tc>
      </w:tr>
      <w:tr w:rsidR="00EC22EA" w14:paraId="02613D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EC89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71BD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83C0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C8CE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91C8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1CEF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B169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1031. function-bind 1.1.1 - MIT</w:t>
            </w:r>
          </w:p>
        </w:tc>
      </w:tr>
      <w:tr w:rsidR="00EC22EA" w14:paraId="461102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0D15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595E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A314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4468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906A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1EF4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7561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1032. function-bind 1.1.2 - MIT</w:t>
            </w:r>
          </w:p>
        </w:tc>
      </w:tr>
      <w:tr w:rsidR="00EC22EA" w14:paraId="69A9BB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A673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143F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2F0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3B74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CCF7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F606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EA42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1033. functions-have-names 1.2.3 - MIT</w:t>
            </w:r>
          </w:p>
        </w:tc>
      </w:tr>
      <w:tr w:rsidR="00EC22EA" w14:paraId="675A3A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6D0B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73D6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8C5A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22FF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E7FE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B10A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B1CA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1034. gensync 1.0.0-beta.2 - MIT</w:t>
            </w:r>
          </w:p>
        </w:tc>
      </w:tr>
      <w:tr w:rsidR="00EC22EA" w14:paraId="54C87F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F73C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3AD1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C44F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8746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8006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9449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9664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1035. geojson 0.5.0 - MIT</w:t>
            </w:r>
          </w:p>
        </w:tc>
      </w:tr>
      <w:tr w:rsidR="00EC22EA" w14:paraId="0F4E2C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DD42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31B6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15D2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5A38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EC6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36D9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25B8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1036. get-intrinsic 1.2.1 - MIT</w:t>
            </w:r>
          </w:p>
        </w:tc>
      </w:tr>
      <w:tr w:rsidR="00EC22EA" w14:paraId="55B014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4DFB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CC4B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FFAE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91BD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8B8C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03F8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2E80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1037. get-intrinsic 1.2.2 - MIT</w:t>
            </w:r>
          </w:p>
        </w:tc>
      </w:tr>
      <w:tr w:rsidR="00EC22EA" w14:paraId="30F44D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6BBB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76B7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5498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EFE0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7350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E506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8FFC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1038. get-proxy 2.1.0 - MIT</w:t>
            </w:r>
          </w:p>
        </w:tc>
      </w:tr>
      <w:tr w:rsidR="00EC22EA" w14:paraId="1643A3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3730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44E2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EDF1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27FC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087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C6C4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003A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1039. get-stream 2.3.1 - MIT</w:t>
            </w:r>
          </w:p>
        </w:tc>
      </w:tr>
      <w:tr w:rsidR="00EC22EA" w14:paraId="24C8D2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77A3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7BB8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4600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E1FD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575E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6697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BA4E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1040. get-stream 3.0.0 - MIT</w:t>
            </w:r>
          </w:p>
        </w:tc>
      </w:tr>
      <w:tr w:rsidR="00EC22EA" w14:paraId="2D17C8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CB37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E264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7A38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C5A3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39FD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67C4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149A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1041. get-stream 4.1.0 - MIT</w:t>
            </w:r>
          </w:p>
        </w:tc>
      </w:tr>
      <w:tr w:rsidR="00EC22EA" w14:paraId="371CE6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DF28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037D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B586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C9E6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430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62E1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A08D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1042. get-stream 5.2.0 - MIT</w:t>
            </w:r>
          </w:p>
        </w:tc>
      </w:tr>
      <w:tr w:rsidR="00EC22EA" w14:paraId="2755EE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602A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22FA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AE9F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9CC2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FBBD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3FAD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ECCB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1043. get-stream 6.0.1 - MIT</w:t>
            </w:r>
          </w:p>
        </w:tc>
      </w:tr>
      <w:tr w:rsidR="00EC22EA" w14:paraId="72CA83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EC0D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916B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2B6A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5330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D390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7EF3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6E67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1044. get-symbol-description 1.0.0 - MIT</w:t>
            </w:r>
          </w:p>
        </w:tc>
      </w:tr>
      <w:tr w:rsidR="00EC22EA" w14:paraId="6EBD7F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441A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D288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D33C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80F5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C4F89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3C44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4878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1045. gifsicle 5.3.0 - MIT</w:t>
            </w:r>
          </w:p>
        </w:tc>
      </w:tr>
      <w:tr w:rsidR="00EC22EA" w14:paraId="221977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1F4E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AE76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F7DB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0C75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109A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E73F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05E9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1046. git-rev-sync 3.0.2 - MIT</w:t>
            </w:r>
          </w:p>
        </w:tc>
      </w:tr>
      <w:tr w:rsidR="00EC22EA" w14:paraId="4786A7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8C5A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B28F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D7A3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A7C8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3B51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7863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C2E9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1047. git-up 7.0.0 - MIT</w:t>
            </w:r>
          </w:p>
        </w:tc>
      </w:tr>
      <w:tr w:rsidR="00EC22EA" w14:paraId="1D1FEA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7BCA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656C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6E23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270F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F5D6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3B0F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9B20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1048. git-url-parse 13.1.0 - MIT</w:t>
            </w:r>
          </w:p>
        </w:tc>
      </w:tr>
      <w:tr w:rsidR="00EC22EA" w14:paraId="3045A3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CF28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396E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ADFF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40C0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4B21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9DF3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23EF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1049. globalize 0.1.1 - MIT</w:t>
            </w:r>
          </w:p>
        </w:tc>
      </w:tr>
      <w:tr w:rsidR="00EC22EA" w14:paraId="1B3A46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A342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5749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BAB8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387C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B913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CD30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FED8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1050. globals 11.12.0 - MIT</w:t>
            </w:r>
          </w:p>
        </w:tc>
      </w:tr>
      <w:tr w:rsidR="00EC22EA" w14:paraId="7D14D5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BC7D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AC97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42E7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74D2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323D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C0E4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C676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1051. globalthis 1.0.3 - MIT</w:t>
            </w:r>
          </w:p>
        </w:tc>
      </w:tr>
      <w:tr w:rsidR="00EC22EA" w14:paraId="510361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FCE5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89F7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B310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FF31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F12A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0D42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0A73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1052. globby 10.0.2 - MIT</w:t>
            </w:r>
          </w:p>
        </w:tc>
      </w:tr>
      <w:tr w:rsidR="00EC22EA" w14:paraId="75AEAA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AEC4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EA74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C71E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D1FA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8E29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BA28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71E7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1053. globby 11.1.0 - MIT</w:t>
            </w:r>
          </w:p>
        </w:tc>
      </w:tr>
      <w:tr w:rsidR="00EC22EA" w14:paraId="73EF93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B85D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8472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0763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505E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274A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BC28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47A6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1054. globby 6.1.0 - MIT</w:t>
            </w:r>
          </w:p>
        </w:tc>
      </w:tr>
      <w:tr w:rsidR="00EC22EA" w14:paraId="506C44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728B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398B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8047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5399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AEA0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CF64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3192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1055. gopd 1.0.1 - MIT</w:t>
            </w:r>
          </w:p>
        </w:tc>
      </w:tr>
      <w:tr w:rsidR="00EC22EA" w14:paraId="3664EA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4EFD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C701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8E72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DBFB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7E50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5234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5AD9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1056. got 7.1.0 - MIT</w:t>
            </w:r>
          </w:p>
        </w:tc>
      </w:tr>
      <w:tr w:rsidR="00EC22EA" w14:paraId="6A0E51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B9EE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9D70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5D8A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143B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E089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539E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2BE0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1057. got 8.3.2 - MIT</w:t>
            </w:r>
          </w:p>
        </w:tc>
      </w:tr>
      <w:tr w:rsidR="00EC22EA" w14:paraId="0C4028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ECD8A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EDB4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63778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3F4A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3E549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C3AA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085C2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1058. graphql 15.8.0 - MIT</w:t>
            </w:r>
          </w:p>
        </w:tc>
      </w:tr>
      <w:tr w:rsidR="00EC22EA" w14:paraId="0EC6EF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69CC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6876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D5B40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DAA2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A2F6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7346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9843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1059. graphql-tag 2.12.6 - MIT</w:t>
            </w:r>
          </w:p>
        </w:tc>
      </w:tr>
      <w:tr w:rsidR="00EC22EA" w14:paraId="3E8452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6B11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CAE3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639E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61A0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800C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16FC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47E4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1060. gulp-merge-json 2.1.1 - MIT</w:t>
            </w:r>
          </w:p>
        </w:tc>
      </w:tr>
      <w:tr w:rsidR="00EC22EA" w14:paraId="7C0E8E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D3B6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B9FC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75BB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1061. has 1.0.3 - MIT</w:t>
            </w:r>
          </w:p>
        </w:tc>
      </w:tr>
      <w:tr w:rsidR="00EC22EA" w14:paraId="322725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2901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DB5C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D1E2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3095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822E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A6DB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F3D1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1062. has 1.0.4 - MIT</w:t>
            </w:r>
          </w:p>
        </w:tc>
      </w:tr>
      <w:tr w:rsidR="00EC22EA" w14:paraId="080C0F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2D5B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E91F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C1E1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0BDC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6447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65F4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19A8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1063. has-bigints 1.0.2 - MIT</w:t>
            </w:r>
          </w:p>
        </w:tc>
      </w:tr>
      <w:tr w:rsidR="00EC22EA" w14:paraId="3F5E5A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5F34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1302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C3D6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D919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4E3F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3AE9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A3D5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1064. has-binary2 1.0.3 - MIT</w:t>
            </w:r>
          </w:p>
        </w:tc>
      </w:tr>
      <w:tr w:rsidR="00EC22EA" w14:paraId="7B3255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27C1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E7B1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FEFA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1065. has-cors 1.1.0 - MIT</w:t>
            </w:r>
          </w:p>
        </w:tc>
      </w:tr>
      <w:tr w:rsidR="00EC22EA" w14:paraId="181CF5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8158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8E09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F84C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1066. has-flag 3.0.0 - MIT</w:t>
            </w:r>
          </w:p>
        </w:tc>
      </w:tr>
      <w:tr w:rsidR="00EC22EA" w14:paraId="1BB262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0A6A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A22E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7D57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E4B8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D83E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AA24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9874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1067. has-flag 4.0.0 - MIT</w:t>
            </w:r>
          </w:p>
        </w:tc>
      </w:tr>
      <w:tr w:rsidR="00EC22EA" w14:paraId="66CF06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5062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2ED8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2F00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FAC1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455C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DB95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E199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1068. hasown 2.0.0 - MIT</w:t>
            </w:r>
          </w:p>
        </w:tc>
      </w:tr>
      <w:tr w:rsidR="00EC22EA" w14:paraId="21BFA8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017A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DA5D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A5E1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B8A8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504D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53E4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148C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1069. has-property-descriptors 1.0.0 - MIT</w:t>
            </w:r>
          </w:p>
        </w:tc>
      </w:tr>
      <w:tr w:rsidR="00EC22EA" w14:paraId="6965BF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5F0C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ECC2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7FD3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C3CE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E211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61F4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D221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1070. has-proto 1.0.1 - MIT</w:t>
            </w:r>
          </w:p>
        </w:tc>
      </w:tr>
      <w:tr w:rsidR="00EC22EA" w14:paraId="3AA36E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EE0E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C224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D12D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6890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EC0A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2DF7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8519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1071. has-symbols 1.0.3 - MIT</w:t>
            </w:r>
          </w:p>
        </w:tc>
      </w:tr>
      <w:tr w:rsidR="00EC22EA" w14:paraId="26767E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6EF9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48B5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CE45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5BE7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5BE4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AA32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CF60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1072. has-symbol-support-x 1.4.2 - MIT</w:t>
            </w:r>
          </w:p>
        </w:tc>
      </w:tr>
      <w:tr w:rsidR="00EC22EA" w14:paraId="730AE4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6739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D8B3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9DD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FD6F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66DB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8EF0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A26F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1073. has-tostringtag 1.0.0 - MIT</w:t>
            </w:r>
          </w:p>
        </w:tc>
      </w:tr>
      <w:tr w:rsidR="00EC22EA" w14:paraId="7D0F26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B7D2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045D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51B7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B028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9636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9EC1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0FE3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1074. has-to-string-tag-x 1.4.1 - MIT</w:t>
            </w:r>
          </w:p>
        </w:tc>
      </w:tr>
      <w:tr w:rsidR="00EC22EA" w14:paraId="2F05EB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7477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1F24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2D54E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7F1E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D44C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77EC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B965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1075. hast-util-whitespace 2.0.1 - MIT</w:t>
            </w:r>
          </w:p>
        </w:tc>
      </w:tr>
      <w:tr w:rsidR="00EC22EA" w14:paraId="129C92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B0B8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40B2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B9DC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6C3A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1226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B92E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178E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1076. history 4.10.1 - MIT</w:t>
            </w:r>
          </w:p>
        </w:tc>
      </w:tr>
      <w:tr w:rsidR="00EC22EA" w14:paraId="63F23E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2CDB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EA3C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61ED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92FB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2020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2897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C6FE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1077. history-query-enhancer 1.0.4 - MIT</w:t>
            </w:r>
          </w:p>
        </w:tc>
      </w:tr>
      <w:tr w:rsidR="00EC22EA" w14:paraId="3EF1BF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58EF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F8C2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4152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A093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3E6B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00F7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4B40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1078. html2canvas 1.0.0 - MIT</w:t>
            </w:r>
          </w:p>
        </w:tc>
      </w:tr>
      <w:tr w:rsidR="00EC22EA" w14:paraId="5FF645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1912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5347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D0C6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6ECE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DA36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62CF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F202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1079. html-dom-parser 1.0.1 - MIT</w:t>
            </w:r>
          </w:p>
        </w:tc>
      </w:tr>
      <w:tr w:rsidR="00EC22EA" w14:paraId="0C07DF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CE07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8E17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1D5D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538B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3A4A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4887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1344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1080. html-element-map 1.3.1 - MIT</w:t>
            </w:r>
          </w:p>
        </w:tc>
      </w:tr>
      <w:tr w:rsidR="00EC22EA" w14:paraId="231B0E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8BAA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0D03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05940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8BBB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53A9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6686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A491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1081. html-entities 1.4.0 - MIT</w:t>
            </w:r>
          </w:p>
        </w:tc>
      </w:tr>
      <w:tr w:rsidR="00EC22EA" w14:paraId="195454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3F9C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1427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2F49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1082. htmlparser2 6.1.0 - MIT</w:t>
            </w:r>
          </w:p>
        </w:tc>
      </w:tr>
      <w:tr w:rsidR="00EC22EA" w14:paraId="34D376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4547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98E5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833B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5408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B135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864D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D7F2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1083. htmlparser2 8.0.2 - MIT</w:t>
            </w:r>
          </w:p>
        </w:tc>
      </w:tr>
      <w:tr w:rsidR="00EC22EA" w14:paraId="1CB120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52B3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4F7E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3647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5DCC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C645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2C5E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776A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1084. html-parse-stringify 3.0.1 - MIT</w:t>
            </w:r>
          </w:p>
        </w:tc>
      </w:tr>
      <w:tr w:rsidR="00EC22EA" w14:paraId="5117D2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2D40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ADE5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015F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1085. html-react-parser 1.2.7 - MIT</w:t>
            </w:r>
          </w:p>
        </w:tc>
      </w:tr>
      <w:tr w:rsidR="00EC22EA" w14:paraId="53E614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3B95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D314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BC95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3490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BFB9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8086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8CA4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1086. http-errors 2.0.0 - MIT</w:t>
            </w:r>
          </w:p>
        </w:tc>
      </w:tr>
      <w:tr w:rsidR="00EC22EA" w14:paraId="3F8001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BEB0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DCA2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B61F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A324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5E38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B26C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BB97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1087. http-proxy-agent 5.0.0 - MIT</w:t>
            </w:r>
          </w:p>
        </w:tc>
      </w:tr>
      <w:tr w:rsidR="00EC22EA" w14:paraId="7F2F66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F71D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38E6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70FA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3A62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EA22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739E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E140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1088. http-proxy-middleware 0.19.1 - MIT</w:t>
            </w:r>
          </w:p>
        </w:tc>
      </w:tr>
      <w:tr w:rsidR="00EC22EA" w14:paraId="0713A0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8AE8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88A7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FC71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27EA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F8B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B702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4D9E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1089. https-proxy-agent 5.0.0 - MIT</w:t>
            </w:r>
          </w:p>
        </w:tc>
      </w:tr>
      <w:tr w:rsidR="00EC22EA" w14:paraId="3D584F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D72F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2EB6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F1BE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D813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2A3F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14A4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7993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1090. http-status-codes 2.3.0 - MIT</w:t>
            </w:r>
          </w:p>
        </w:tc>
      </w:tr>
      <w:tr w:rsidR="00EC22EA" w14:paraId="013F92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F5A1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38D5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D749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1091. http-status-enum 1.0.2 - MIT</w:t>
            </w:r>
          </w:p>
        </w:tc>
      </w:tr>
      <w:tr w:rsidR="00EC22EA" w14:paraId="05EB53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66B2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5E27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F671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99E3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28A0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DCAA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C0C8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1092. humps 2.0.1 - MIT</w:t>
            </w:r>
          </w:p>
        </w:tc>
      </w:tr>
      <w:tr w:rsidR="00EC22EA" w14:paraId="7EDCC7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92CD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DADD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F039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8E2E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728C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363E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8BE7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1093. i18next 21.2.4 - MIT</w:t>
            </w:r>
          </w:p>
        </w:tc>
      </w:tr>
      <w:tr w:rsidR="00EC22EA" w14:paraId="746762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0315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30ED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3FDD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1094. i18next-browser-languagedetector 6.1.2 - MIT</w:t>
            </w:r>
          </w:p>
        </w:tc>
      </w:tr>
      <w:tr w:rsidR="00EC22EA" w14:paraId="7A8AD2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0B17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2374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B0A7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2356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301F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56E2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CB17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1095. iconv-lite 0.4.24 - MIT</w:t>
            </w:r>
          </w:p>
        </w:tc>
      </w:tr>
      <w:tr w:rsidR="00EC22EA" w14:paraId="13EF06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3615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16F0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C823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1290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18EB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E0F0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3831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1096. identity-obj-proxy 3.0.0 - MIT</w:t>
            </w:r>
          </w:p>
        </w:tc>
      </w:tr>
      <w:tr w:rsidR="00EC22EA" w14:paraId="217708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7DD5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AA13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9859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3311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B7AB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5529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2B5B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1097. idle-tracker 0.1.3 - MIT</w:t>
            </w:r>
          </w:p>
        </w:tc>
      </w:tr>
      <w:tr w:rsidR="00EC22EA" w14:paraId="25293E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32A6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66A4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4EDC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5B99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C3BDF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D60F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207F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1098. ignore 5.2.4 - MIT</w:t>
            </w:r>
          </w:p>
        </w:tc>
      </w:tr>
      <w:tr w:rsidR="00EC22EA" w14:paraId="270799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267F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8D53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9D24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5FE7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CD41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F2A5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3172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1099. imagemin 7.0.1 - MIT</w:t>
            </w:r>
          </w:p>
        </w:tc>
      </w:tr>
      <w:tr w:rsidR="00EC22EA" w14:paraId="23C69E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B7EB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6A32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CCBC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2310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2A05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6BC5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2C37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1100. imagemin-gifsicle 7.0.0 - MIT</w:t>
            </w:r>
          </w:p>
        </w:tc>
      </w:tr>
      <w:tr w:rsidR="00EC22EA" w14:paraId="388FF8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918B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B089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4A33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E827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9D55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A59E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4F20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1101. imagemin-mozjpeg 9.0.0 - MIT</w:t>
            </w:r>
          </w:p>
        </w:tc>
      </w:tr>
      <w:tr w:rsidR="00EC22EA" w14:paraId="6A00E5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48A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9E54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750D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83BF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0B38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55BD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5657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1102. imagemin-optipng 8.0.0 - MIT</w:t>
            </w:r>
          </w:p>
        </w:tc>
      </w:tr>
      <w:tr w:rsidR="00EC22EA" w14:paraId="39A565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4CF6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1264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2DF4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0EC6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5C9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5BF1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DD6A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1103. imagemin-pngquant 9.0.2 - MIT</w:t>
            </w:r>
          </w:p>
        </w:tc>
      </w:tr>
      <w:tr w:rsidR="00EC22EA" w14:paraId="3C2B86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45AD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35BF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E4CA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895A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F192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CB9E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6A29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1104. imagemin-svgo 9.0.0 - MIT</w:t>
            </w:r>
          </w:p>
        </w:tc>
      </w:tr>
      <w:tr w:rsidR="00EC22EA" w14:paraId="5441B4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8A1B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07E0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B6E8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A4F1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4510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F00B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D3DD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1105. imagemin-webp 7.0.0 - MIT</w:t>
            </w:r>
          </w:p>
        </w:tc>
      </w:tr>
      <w:tr w:rsidR="00EC22EA" w14:paraId="37184C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FA44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097C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460A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4B0D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FD73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5A70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45A8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1106. image-webpack-loader 8.1.0 - MIT</w:t>
            </w:r>
          </w:p>
        </w:tc>
      </w:tr>
      <w:tr w:rsidR="00EC22EA" w14:paraId="78F2F9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9DAC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A1DB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6D56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1107. immer 9.0.6 - MIT</w:t>
            </w:r>
          </w:p>
        </w:tc>
      </w:tr>
      <w:tr w:rsidR="00EC22EA" w14:paraId="22D658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7AE6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08C6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048F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D799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B110A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F8D3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279E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1108. import-fresh 3.3.0 - MIT</w:t>
            </w:r>
          </w:p>
        </w:tc>
      </w:tr>
      <w:tr w:rsidR="00EC22EA" w14:paraId="4B9804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C7C9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52A0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EA79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9299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E440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BFAF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0DE2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1109. import-lazy 3.1.0 - MIT</w:t>
            </w:r>
          </w:p>
        </w:tc>
      </w:tr>
      <w:tr w:rsidR="00EC22EA" w14:paraId="3C7672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AC13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E720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0D72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90F2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D507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90F5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B750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1110. import-lazy 4.0.0 - MIT</w:t>
            </w:r>
          </w:p>
        </w:tc>
      </w:tr>
      <w:tr w:rsidR="00EC22EA" w14:paraId="67C748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278F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AF56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24CB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5DE9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8EAB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2A56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C6C2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1111. import-local 2.0.0 - MIT</w:t>
            </w:r>
          </w:p>
        </w:tc>
      </w:tr>
      <w:tr w:rsidR="00EC22EA" w14:paraId="58C7FE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429E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8A13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8118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FEB5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1EC1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4428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825D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1112. import-local 3.0.2 - MIT</w:t>
            </w:r>
          </w:p>
        </w:tc>
      </w:tr>
      <w:tr w:rsidR="00EC22EA" w14:paraId="38B86F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C80D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26A3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A438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F9CE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507D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9D95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7D3D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1113. indexof 0.0.1 - MIT</w:t>
            </w:r>
          </w:p>
        </w:tc>
      </w:tr>
      <w:tr w:rsidR="00EC22EA" w14:paraId="3D75B0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6E59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F15D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030C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1114. inline-style-parser 0.1.1 - MIT</w:t>
            </w:r>
          </w:p>
        </w:tc>
      </w:tr>
      <w:tr w:rsidR="00EC22EA" w14:paraId="4A3A2C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9FEC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98BB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BEB0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1115. internal-ip 4.3.0 - MIT</w:t>
            </w:r>
          </w:p>
        </w:tc>
      </w:tr>
      <w:tr w:rsidR="00EC22EA" w14:paraId="554973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5F90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A8CC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D753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F985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C68C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877B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93D6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1116. internal-slot 1.0.6 - MIT</w:t>
            </w:r>
          </w:p>
        </w:tc>
      </w:tr>
      <w:tr w:rsidR="00EC22EA" w14:paraId="0D6D1A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96E2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D26D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8C27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14F1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C831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F515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7288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1117. interpret 3.1.1 - MIT</w:t>
            </w:r>
          </w:p>
        </w:tc>
      </w:tr>
      <w:tr w:rsidR="00EC22EA" w14:paraId="51BD94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5324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2D1A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FCE0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C7F3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4E88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49D0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CA27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1118. into-stream 3.1.0 - MIT</w:t>
            </w:r>
          </w:p>
        </w:tc>
      </w:tr>
      <w:tr w:rsidR="00EC22EA" w14:paraId="0A820E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C44B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E183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804B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3E33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6C77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F70F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57BC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1119. invariant 2.2.4 - MIT</w:t>
            </w:r>
          </w:p>
        </w:tc>
      </w:tr>
      <w:tr w:rsidR="00EC22EA" w14:paraId="011490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1AE6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B3BDF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04C6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220C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E974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BCDF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479F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1120. inversify 6.0.1 - MIT</w:t>
            </w:r>
          </w:p>
        </w:tc>
      </w:tr>
      <w:tr w:rsidR="00EC22EA" w14:paraId="05CDB6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D31B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FE18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CD4C8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7294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07AC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AAAA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C279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1121. ip 1.1.5 - MIT</w:t>
            </w:r>
          </w:p>
        </w:tc>
      </w:tr>
      <w:tr w:rsidR="00EC22EA" w14:paraId="191344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60EA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5BD6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33A5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C740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3AED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C551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F0CB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1122. ipaddr.js 1.9.1 - MIT</w:t>
            </w:r>
          </w:p>
        </w:tc>
      </w:tr>
      <w:tr w:rsidR="00EC22EA" w14:paraId="3C87FB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E1EE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1924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B5CA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EBAA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8B66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2F52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098B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1123. ip-regex 2.1.0 - MIT</w:t>
            </w:r>
          </w:p>
        </w:tc>
      </w:tr>
      <w:tr w:rsidR="00EC22EA" w14:paraId="6DFEFD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8323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AF72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5889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DAFD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B954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6DF5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360B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1124. is-arguments 1.1.0 - MIT</w:t>
            </w:r>
          </w:p>
        </w:tc>
      </w:tr>
      <w:tr w:rsidR="00EC22EA" w14:paraId="11D0E5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7BC2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E784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F242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3603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D609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D333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200E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1125. isarray 0.0.1 - MIT</w:t>
            </w:r>
          </w:p>
        </w:tc>
      </w:tr>
      <w:tr w:rsidR="00EC22EA" w14:paraId="357C11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5DB8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F69C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AC66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C0DB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EDD9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8B55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A55A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1126. isarray 1.0.0 - MIT</w:t>
            </w:r>
          </w:p>
        </w:tc>
      </w:tr>
      <w:tr w:rsidR="00EC22EA" w14:paraId="727ACA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61AE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E340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AD0D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BF85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2F25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4A73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71A1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1127. isarray 2.0.1 - MIT</w:t>
            </w:r>
          </w:p>
        </w:tc>
      </w:tr>
      <w:tr w:rsidR="00EC22EA" w14:paraId="3FAA55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4BD7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9A44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9C70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2352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3B40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A8CC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130B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1128. isarray 2.0.5 - MIT</w:t>
            </w:r>
          </w:p>
        </w:tc>
      </w:tr>
      <w:tr w:rsidR="00EC22EA" w14:paraId="7F0B56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C4B2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734A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10E6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5B52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FAE6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B6FD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69D9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1129. is-array-buffer 3.0.2 - MIT</w:t>
            </w:r>
          </w:p>
        </w:tc>
      </w:tr>
      <w:tr w:rsidR="00EC22EA" w14:paraId="76D649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2B57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85C9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D8E2E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B1F6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9030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BA26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57BB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1130. is-arrayish 0.2.1 - MIT</w:t>
            </w:r>
          </w:p>
        </w:tc>
      </w:tr>
      <w:tr w:rsidR="00EC22EA" w14:paraId="12F711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6619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7C13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5BB6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5653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FCF5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4819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BD11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1131. is-bigint 1.0.1 - MIT</w:t>
            </w:r>
          </w:p>
        </w:tc>
      </w:tr>
      <w:tr w:rsidR="00EC22EA" w14:paraId="35963D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167B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D34D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C266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15B9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46B8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B984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68DB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1132. is-binary-path 2.1.0 - MIT</w:t>
            </w:r>
          </w:p>
        </w:tc>
      </w:tr>
      <w:tr w:rsidR="00EC22EA" w14:paraId="27B39C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23F6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AB62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8425D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ED99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FBE0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57D6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1E3E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1133. is-boolean-object 1.1.2 - MIT</w:t>
            </w:r>
          </w:p>
        </w:tc>
      </w:tr>
      <w:tr w:rsidR="00EC22EA" w14:paraId="2E66C9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CEDFA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80B1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5BB0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3DA1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2017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8A2B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6EAA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1134. is-buffer 2.0.5 - MIT</w:t>
            </w:r>
          </w:p>
        </w:tc>
      </w:tr>
      <w:tr w:rsidR="00EC22EA" w14:paraId="36CC8A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A4F1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6219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E370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85E3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6818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3768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85FC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1135. is-callable 1.2.7 - MIT</w:t>
            </w:r>
          </w:p>
        </w:tc>
      </w:tr>
      <w:tr w:rsidR="00EC22EA" w14:paraId="75A79F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AEBD7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1298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A0C0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0509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78E5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6755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470A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1136. is-core-module 2.13.1 - MIT</w:t>
            </w:r>
          </w:p>
        </w:tc>
      </w:tr>
      <w:tr w:rsidR="00EC22EA" w14:paraId="350AB2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425D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E930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7D03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195C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E64C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59CA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F5BC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1137. is-date-object 1.0.2 - MIT</w:t>
            </w:r>
          </w:p>
        </w:tc>
      </w:tr>
      <w:tr w:rsidR="00EC22EA" w14:paraId="1EC402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C83C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D3ED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A123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9765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5B9C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EFF4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2498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1138. is-extendable 1.0.1 - MIT</w:t>
            </w:r>
          </w:p>
        </w:tc>
      </w:tr>
      <w:tr w:rsidR="00EC22EA" w14:paraId="66D50A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82FA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B0170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EEF3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7077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3F7B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2DEB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A41E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1139. is-extglob 2.1.1 - MIT</w:t>
            </w:r>
          </w:p>
        </w:tc>
      </w:tr>
      <w:tr w:rsidR="00EC22EA" w14:paraId="6F278B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156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0F4C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1EDC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A1D5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F44F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54AA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7908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1140. is-fullwidth-code-point 3.0.0 - MIT</w:t>
            </w:r>
          </w:p>
        </w:tc>
      </w:tr>
      <w:tr w:rsidR="00EC22EA" w14:paraId="66134D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46A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4ED5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9EB3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CE29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52D5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60CE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2423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1141. is-generator-function 1.0.8 - MIT</w:t>
            </w:r>
          </w:p>
        </w:tc>
      </w:tr>
      <w:tr w:rsidR="00EC22EA" w14:paraId="03CEF9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EE94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844D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486C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8273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8C90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6A36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8A0E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1142. is-gif 3.0.0 - MIT</w:t>
            </w:r>
          </w:p>
        </w:tc>
      </w:tr>
      <w:tr w:rsidR="00EC22EA" w14:paraId="24D443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C6B3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CB34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1C25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2EAC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987E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76A6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AB87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1143. is-glob 4.0.3 - MIT</w:t>
            </w:r>
          </w:p>
        </w:tc>
      </w:tr>
      <w:tr w:rsidR="00EC22EA" w14:paraId="5FD189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D10C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CD2C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88DE8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B94B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4016D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2092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92C1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1144. is-jpg 2.0.0 - MIT</w:t>
            </w:r>
          </w:p>
        </w:tc>
      </w:tr>
      <w:tr w:rsidR="00EC22EA" w14:paraId="299183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B2AC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04F1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7336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819C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B82C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D2F2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6CCB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1145. is-nan 1.3.2 - MIT</w:t>
            </w:r>
          </w:p>
        </w:tc>
      </w:tr>
      <w:tr w:rsidR="00EC22EA" w14:paraId="492CB0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C03E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8DB3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75E2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09F6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29F0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7E44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461A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1146. is-natural-number 4.0.1 - MIT</w:t>
            </w:r>
          </w:p>
        </w:tc>
      </w:tr>
      <w:tr w:rsidR="00EC22EA" w14:paraId="5B77D9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0DEE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76CD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EFD9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8BA8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ADD9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4F4E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FF6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1147. is-negative-zero 2.0.2 - MIT</w:t>
            </w:r>
          </w:p>
        </w:tc>
      </w:tr>
      <w:tr w:rsidR="00EC22EA" w14:paraId="57864E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95A9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6EDB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89D2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57FB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EB20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E216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536F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1148. is-number 7.0.0 - MIT</w:t>
            </w:r>
          </w:p>
        </w:tc>
      </w:tr>
      <w:tr w:rsidR="00EC22EA" w14:paraId="621957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9715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3F9C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4E41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75F4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7444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5BDA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273C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1149. is-number-object 1.0.4 - MIT</w:t>
            </w:r>
          </w:p>
        </w:tc>
      </w:tr>
      <w:tr w:rsidR="00EC22EA" w14:paraId="5F64E0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C735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2B70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04CC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0E37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752B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0C59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854D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1150. isobject 3.0.1 - MIT</w:t>
            </w:r>
          </w:p>
        </w:tc>
      </w:tr>
      <w:tr w:rsidR="00EC22EA" w14:paraId="42D6EF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E427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8D2B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A87B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785B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C130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721C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6082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1151. is-object 1.0.2 - MIT</w:t>
            </w:r>
          </w:p>
        </w:tc>
      </w:tr>
      <w:tr w:rsidR="00EC22EA" w14:paraId="62B4B1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BA7F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F01A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0A8D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8617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3FAA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EBEA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344F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1152. isomorphic-ws 4.0.1 - MIT</w:t>
            </w:r>
          </w:p>
        </w:tc>
      </w:tr>
      <w:tr w:rsidR="00EC22EA" w14:paraId="2513A0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7FE2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200E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FA65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8832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CD21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4BFA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AEC6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1153. is-path-cwd 2.2.0 - MIT</w:t>
            </w:r>
          </w:p>
        </w:tc>
      </w:tr>
      <w:tr w:rsidR="00EC22EA" w14:paraId="1108D7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D499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4902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DC8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2315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EFA8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FA80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FAB4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1154. is-path-in-cwd 2.1.0 - MIT</w:t>
            </w:r>
          </w:p>
        </w:tc>
      </w:tr>
      <w:tr w:rsidR="00EC22EA" w14:paraId="361D08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0F11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C70A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C99E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7361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7FA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84D0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6248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1155. is-path-inside 2.1.0 - MIT</w:t>
            </w:r>
          </w:p>
        </w:tc>
      </w:tr>
      <w:tr w:rsidR="00EC22EA" w14:paraId="091B54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996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3BF7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75E7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C07B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9C28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2370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4C31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1156. is-plain-obj 1.1.0 - MIT</w:t>
            </w:r>
          </w:p>
        </w:tc>
      </w:tr>
      <w:tr w:rsidR="00EC22EA" w14:paraId="16D515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97AD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1248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AD29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0478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72ED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843B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A023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1157. is-plain-obj 4.1.0 - MIT</w:t>
            </w:r>
          </w:p>
        </w:tc>
      </w:tr>
      <w:tr w:rsidR="00EC22EA" w14:paraId="6B5E0E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DA07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7E08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6D27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F5EF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1677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68F1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EF60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1158. is-plain-object 2.0.4 - MIT</w:t>
            </w:r>
          </w:p>
        </w:tc>
      </w:tr>
      <w:tr w:rsidR="00EC22EA" w14:paraId="004327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F828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A94A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560F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BA4C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A096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DB2C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1E0C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1159. is-png 2.0.0 - MIT</w:t>
            </w:r>
          </w:p>
        </w:tc>
      </w:tr>
      <w:tr w:rsidR="00EC22EA" w14:paraId="0F2873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40C7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AF77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F18C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F81E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81DC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6F81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C108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1160. is-reference 1.2.1 - MIT</w:t>
            </w:r>
          </w:p>
        </w:tc>
      </w:tr>
      <w:tr w:rsidR="00EC22EA" w14:paraId="448A21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CB8A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2F1B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3ED9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1161. is-regex 1.1.4 - MIT</w:t>
            </w:r>
          </w:p>
        </w:tc>
      </w:tr>
      <w:tr w:rsidR="00EC22EA" w14:paraId="2A6DE3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3911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9396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BD9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C5DA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FCFE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7D51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64D6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1162. is-retry-allowed 1.2.0 - MIT</w:t>
            </w:r>
          </w:p>
        </w:tc>
      </w:tr>
      <w:tr w:rsidR="00EC22EA" w14:paraId="1F8A83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A442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634D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E280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1867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A4A9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4F60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4F467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1163. is-shared-array-buffer 1.0.2 - MIT</w:t>
            </w:r>
          </w:p>
        </w:tc>
      </w:tr>
      <w:tr w:rsidR="00EC22EA" w14:paraId="53C301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4478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76A5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0C64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E0CA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B19C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FD9B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D06D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1164. is-ssh 1.4.0 - MIT</w:t>
            </w:r>
          </w:p>
        </w:tc>
      </w:tr>
      <w:tr w:rsidR="00EC22EA" w14:paraId="00E3F3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4E10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C5ED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0BF5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D97C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3B59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13BE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93A4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1165. is-stream 1.1.0 - MIT</w:t>
            </w:r>
          </w:p>
        </w:tc>
      </w:tr>
      <w:tr w:rsidR="00EC22EA" w14:paraId="06A829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6FA2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F759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5B8B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9334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3FAB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DB9B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436D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1166. is-stream 2.0.0 - MIT</w:t>
            </w:r>
          </w:p>
        </w:tc>
      </w:tr>
      <w:tr w:rsidR="00EC22EA" w14:paraId="1D8EE2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EBFE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A496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838C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589C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2206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8ABF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79B7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1167. is-string 1.0.7 - MIT</w:t>
            </w:r>
          </w:p>
        </w:tc>
      </w:tr>
      <w:tr w:rsidR="00EC22EA" w14:paraId="302657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E361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999B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EF12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FA55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F4EB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D4AA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AB1F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1168. is-subset 0.1.1 - MIT</w:t>
            </w:r>
          </w:p>
        </w:tc>
      </w:tr>
      <w:tr w:rsidR="00EC22EA" w14:paraId="4583F0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ADD2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319B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B502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E83D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15F1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7D74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7EB1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1169. is-svg 4.4.0 - MIT</w:t>
            </w:r>
          </w:p>
        </w:tc>
      </w:tr>
      <w:tr w:rsidR="00EC22EA" w14:paraId="750B63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E24F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16F5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F5E3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A602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C996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D077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BE97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1170. is-symbol 1.0.3 - MIT</w:t>
            </w:r>
          </w:p>
        </w:tc>
      </w:tr>
      <w:tr w:rsidR="00EC22EA" w14:paraId="7A21E9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8309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DAAF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F570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67FB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88A6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50A8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2C15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1171. is-typed-array 1.1.12 - MIT</w:t>
            </w:r>
          </w:p>
        </w:tc>
      </w:tr>
      <w:tr w:rsidR="00EC22EA" w14:paraId="4E0E4A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635D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67BD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54E1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6A46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D084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A691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1B91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1172. isurl 1.0.0 - MIT</w:t>
            </w:r>
          </w:p>
        </w:tc>
      </w:tr>
      <w:tr w:rsidR="00EC22EA" w14:paraId="43BF29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3A46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BB19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A7A03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D775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C87F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35A3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C965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1173. is-weakref 1.0.2 - MIT</w:t>
            </w:r>
          </w:p>
        </w:tc>
      </w:tr>
      <w:tr w:rsidR="00EC22EA" w14:paraId="01726C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DA86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88FA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BFC2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2646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1080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2E0E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70E5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1174. jest-worker 27.5.1 - MIT</w:t>
            </w:r>
          </w:p>
        </w:tc>
      </w:tr>
      <w:tr w:rsidR="00EC22EA" w14:paraId="4ADEA5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F1C9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1C45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789C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CD85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9CF7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1999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9730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1175. jju 1.4.0 - MIT</w:t>
            </w:r>
          </w:p>
        </w:tc>
      </w:tr>
      <w:tr w:rsidR="00EC22EA" w14:paraId="04A46E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3364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B26D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3B8D8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A353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2698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EA32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C1AB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1176. js-cookie 3.0.1 - MIT</w:t>
            </w:r>
          </w:p>
        </w:tc>
      </w:tr>
      <w:tr w:rsidR="00EC22EA" w14:paraId="6B2C54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A0E2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A94D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B5D4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2A9D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FF59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016D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D65E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1177. jsesc 2.5.2 - MIT</w:t>
            </w:r>
          </w:p>
        </w:tc>
      </w:tr>
      <w:tr w:rsidR="00EC22EA" w14:paraId="162221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DBF3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3164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6754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530D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DE1E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B1A6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4471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1178. json3 3.3.3 - MIT</w:t>
            </w:r>
          </w:p>
        </w:tc>
      </w:tr>
      <w:tr w:rsidR="00EC22EA" w14:paraId="44F195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4BD3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921B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0151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7E74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39E1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7AE2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5A40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1179. json5 1.0.2 - MIT</w:t>
            </w:r>
          </w:p>
        </w:tc>
      </w:tr>
      <w:tr w:rsidR="00EC22EA" w14:paraId="33B05E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4882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03BC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390F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9BD1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50D2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69ED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BD3A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1180. json5 2.2.3 - MIT</w:t>
            </w:r>
          </w:p>
        </w:tc>
      </w:tr>
      <w:tr w:rsidR="00EC22EA" w14:paraId="69DCD5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B7F9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9AFC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ED10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5371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CF3C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D8BF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455B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1181. json-buffer 3.0.0 - MIT</w:t>
            </w:r>
          </w:p>
        </w:tc>
      </w:tr>
      <w:tr w:rsidR="00EC22EA" w14:paraId="3D7E64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29ED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C4D8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D1E1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FE18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C48A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5BD6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0023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1182. jsonfile 4.0.0 - MIT</w:t>
            </w:r>
          </w:p>
        </w:tc>
      </w:tr>
      <w:tr w:rsidR="00EC22EA" w14:paraId="16431E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3D1B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22A5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F62C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8124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30E3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5977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5E86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1183. jsonfile 6.1.0 - MIT</w:t>
            </w:r>
          </w:p>
        </w:tc>
      </w:tr>
      <w:tr w:rsidR="00EC22EA" w14:paraId="293AED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4AFF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C481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2B4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22B5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AE98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205B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9ACF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1184. json-parse-even-better-errors 2.3.1 - MIT</w:t>
            </w:r>
          </w:p>
        </w:tc>
      </w:tr>
      <w:tr w:rsidR="00EC22EA" w14:paraId="7D2048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5E6A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A080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85DD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E57D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80DE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264C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FEAC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1185. jsonpath 1.1.1 - MIT</w:t>
            </w:r>
          </w:p>
        </w:tc>
      </w:tr>
      <w:tr w:rsidR="00EC22EA" w14:paraId="7F9D97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4E4A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B969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BC95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C253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FFA7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2AFA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FC9D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1186. jsonschema 1.4.0 - MIT</w:t>
            </w:r>
          </w:p>
        </w:tc>
      </w:tr>
      <w:tr w:rsidR="00EC22EA" w14:paraId="6EB757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D7BE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F392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92D4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5072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4B28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E0F8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344F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1187. json-schema-traverse 0.4.1 - MIT</w:t>
            </w:r>
          </w:p>
        </w:tc>
      </w:tr>
      <w:tr w:rsidR="00EC22EA" w14:paraId="2A5FC0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B045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75C5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629E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9260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38D0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8AD8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8B56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1188. json-schema-traverse 1.0.0 - MIT</w:t>
            </w:r>
          </w:p>
        </w:tc>
      </w:tr>
      <w:tr w:rsidR="00EC22EA" w14:paraId="51577E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9F1E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C160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9E94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6AA9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AAE6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9787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EFE1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1189. jsrsasign 10.5.25 - MIT</w:t>
            </w:r>
          </w:p>
        </w:tc>
      </w:tr>
      <w:tr w:rsidR="00EC22EA" w14:paraId="7C5692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40C1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DDDC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452D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DDFE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52D5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1573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6970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1190. js-sha256 0.9.0 - MIT</w:t>
            </w:r>
          </w:p>
        </w:tc>
      </w:tr>
      <w:tr w:rsidR="00EC22EA" w14:paraId="306CFB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025B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2E82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0523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BDEB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4A41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640B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0B66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1191. js-tokens 4.0.0 - MIT</w:t>
            </w:r>
          </w:p>
        </w:tc>
      </w:tr>
      <w:tr w:rsidR="00EC22EA" w14:paraId="44329A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1A33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B1D9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56A2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C979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E9B4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52D2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37E4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1192. jsx-runtime 1.0.0 - MIT</w:t>
            </w:r>
          </w:p>
        </w:tc>
      </w:tr>
      <w:tr w:rsidR="00EC22EA" w14:paraId="4AB936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60E8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6BAB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6554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1193. js-yaml 4.1.0 - MIT</w:t>
            </w:r>
          </w:p>
        </w:tc>
      </w:tr>
      <w:tr w:rsidR="00EC22EA" w14:paraId="7266F4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989A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FA2E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C718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74CB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CAA0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7DA0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AAB8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1194. junk 3.1.0 - MIT</w:t>
            </w:r>
          </w:p>
        </w:tc>
      </w:tr>
      <w:tr w:rsidR="00EC22EA" w14:paraId="768008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D80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C5BB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E254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ACD5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A922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3C8B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764B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1195. just-curry-it 3.2.1 - MIT</w:t>
            </w:r>
          </w:p>
        </w:tc>
      </w:tr>
      <w:tr w:rsidR="00EC22EA" w14:paraId="48485A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B9F7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8345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C145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444B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4FB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DC77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15A8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1196. jwt-decode 2.2.0 - MIT</w:t>
            </w:r>
          </w:p>
        </w:tc>
      </w:tr>
      <w:tr w:rsidR="00EC22EA" w14:paraId="1DC668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F298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D01B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9A12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6B39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ACFC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9226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8745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1197. jwt-decode 3.1.2 - MIT</w:t>
            </w:r>
          </w:p>
        </w:tc>
      </w:tr>
      <w:tr w:rsidR="00EC22EA" w14:paraId="2F6AC9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CCBC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D1B5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C461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2947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3EE0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7485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AAC5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1198. keyborg 2.0.0 - MIT</w:t>
            </w:r>
          </w:p>
        </w:tc>
      </w:tr>
      <w:tr w:rsidR="00EC22EA" w14:paraId="588AA9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40A1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9649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8DEB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E255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7F1F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3725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0823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1199. keyv 3.0.0 - MIT</w:t>
            </w:r>
          </w:p>
        </w:tc>
      </w:tr>
      <w:tr w:rsidR="00EC22EA" w14:paraId="1802EF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95AC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C34B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2F7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683D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2CC4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BDB3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1D2F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1200. kind-of 6.0.3 - MIT</w:t>
            </w:r>
          </w:p>
        </w:tc>
      </w:tr>
      <w:tr w:rsidR="00EC22EA" w14:paraId="0E9537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9B9A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F7F5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7072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E02A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8E51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E142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D887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1201. kleur 4.1.5 - MIT</w:t>
            </w:r>
          </w:p>
        </w:tc>
      </w:tr>
      <w:tr w:rsidR="00EC22EA" w14:paraId="06070B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D2C6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9682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5E37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05D9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0E05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7D87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87D1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1202. klona 2.0.6 - MIT</w:t>
            </w:r>
          </w:p>
        </w:tc>
      </w:tr>
      <w:tr w:rsidR="00EC22EA" w14:paraId="09C92C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BC60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556E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B149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76DA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7E184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C616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ADFC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1203. levn 0.3.0 - MIT</w:t>
            </w:r>
          </w:p>
        </w:tc>
      </w:tr>
      <w:tr w:rsidR="00EC22EA" w14:paraId="4626C8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52B6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9B99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E614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521E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4B64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49EA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625B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1204. lines-and-columns 1.1.6 - MIT</w:t>
            </w:r>
          </w:p>
        </w:tc>
      </w:tr>
      <w:tr w:rsidR="00EC22EA" w14:paraId="4E0C6F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BE2E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6EEF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F94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F339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E4F0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CD0C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E283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1205. linkify-it 3.0.2 - MIT</w:t>
            </w:r>
          </w:p>
        </w:tc>
      </w:tr>
      <w:tr w:rsidR="00EC22EA" w14:paraId="04A391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68A5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1CF8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0530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05FD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6551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E604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D11A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1206. loader-runner 4.2.0 - MIT</w:t>
            </w:r>
          </w:p>
        </w:tc>
      </w:tr>
      <w:tr w:rsidR="00EC22EA" w14:paraId="425F93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417C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8EF6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B353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F29F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8060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9787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D73E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1207. loader-utils 1.4.2 - MIT</w:t>
            </w:r>
          </w:p>
        </w:tc>
      </w:tr>
      <w:tr w:rsidR="00EC22EA" w14:paraId="3EB5E3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3D2B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11D6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F13F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6E2B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6854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EE3D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98FB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1208. loader-utils 2.0.4 - MIT</w:t>
            </w:r>
          </w:p>
        </w:tc>
      </w:tr>
      <w:tr w:rsidR="00EC22EA" w14:paraId="229C4C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C5A0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1D8A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3688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A48F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5471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224A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17B2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1209. locate-path 5.0.0 - MIT</w:t>
            </w:r>
          </w:p>
        </w:tc>
      </w:tr>
      <w:tr w:rsidR="00EC22EA" w14:paraId="6AB707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9BF9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8F94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97BF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153E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3610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688D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15C6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1210. lodash 4.17.21 - MIT</w:t>
            </w:r>
          </w:p>
        </w:tc>
      </w:tr>
      <w:tr w:rsidR="00EC22EA" w14:paraId="652242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1C34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6983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6525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2D70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D42F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086B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4C2A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1211. lodash.debounce 4.0.8 - MIT</w:t>
            </w:r>
          </w:p>
        </w:tc>
      </w:tr>
      <w:tr w:rsidR="00EC22EA" w14:paraId="5C5432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1629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1900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1051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B4FE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3A0A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CCBB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5DF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1212. lodash.escape 4.0.1 - MIT</w:t>
            </w:r>
          </w:p>
        </w:tc>
      </w:tr>
      <w:tr w:rsidR="00EC22EA" w14:paraId="1EA51B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3808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3B36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1B9B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FBC2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AADD6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060B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6F25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1213. lodash.flattendeep 4.4.0 - MIT</w:t>
            </w:r>
          </w:p>
        </w:tc>
      </w:tr>
      <w:tr w:rsidR="00EC22EA" w14:paraId="5D1A51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EBBF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465F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AD8E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EC2C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C7D2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491F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789D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1214. lodash.get 4.4.2 - MIT</w:t>
            </w:r>
          </w:p>
        </w:tc>
      </w:tr>
      <w:tr w:rsidR="00EC22EA" w14:paraId="58DD5B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390E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2CC5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0ECF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7FE3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9C1F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3261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3B8A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1215. lodash.isequal 4.5.0 - MIT</w:t>
            </w:r>
          </w:p>
        </w:tc>
      </w:tr>
      <w:tr w:rsidR="00EC22EA" w14:paraId="0482DE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DFF9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5A40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99B8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1820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5D44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3689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996E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1216. lodash.mergewith 4.6.2 - MIT</w:t>
            </w:r>
          </w:p>
        </w:tc>
      </w:tr>
      <w:tr w:rsidR="00EC22EA" w14:paraId="473751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422F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260E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C9B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993C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F914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4FAE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9FD2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1217. lodash-es 4.17.21 - MIT</w:t>
            </w:r>
          </w:p>
        </w:tc>
      </w:tr>
      <w:tr w:rsidR="00EC22EA" w14:paraId="7089E8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DB5C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8F19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B63E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3F4D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DB25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8641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877A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1218. loglevel 1.8.0 - MIT</w:t>
            </w:r>
          </w:p>
        </w:tc>
      </w:tr>
      <w:tr w:rsidR="00EC22EA" w14:paraId="15C586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890D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D6C8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D44E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98C2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D976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07C6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5904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1219. longest-streak 3.1.0 - MIT</w:t>
            </w:r>
          </w:p>
        </w:tc>
      </w:tr>
      <w:tr w:rsidR="00EC22EA" w14:paraId="063729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4F9C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94FF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3328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E847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0863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139E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02FF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1220. lookup-closest-locale 6.2.0 - MIT</w:t>
            </w:r>
          </w:p>
        </w:tc>
      </w:tr>
      <w:tr w:rsidR="00EC22EA" w14:paraId="0BDFA0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B8E2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ACA9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2DF2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1221. loose-envify 1.4.0 - MIT</w:t>
            </w:r>
          </w:p>
        </w:tc>
      </w:tr>
      <w:tr w:rsidR="00EC22EA" w14:paraId="7751CB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EBC0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3EE5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FBAD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B7FAC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EDA3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DC33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1D23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1222. lowercase-keys 1.0.0 - MIT</w:t>
            </w:r>
          </w:p>
        </w:tc>
      </w:tr>
      <w:tr w:rsidR="00EC22EA" w14:paraId="310270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A1EC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7E55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B450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6469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98F7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C0F9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4323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1223. lowercase-keys 1.0.1 - MIT</w:t>
            </w:r>
          </w:p>
        </w:tc>
      </w:tr>
      <w:tr w:rsidR="00EC22EA" w14:paraId="3278A7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30FD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F2D9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B099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04FA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8839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6F9D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16C4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1224. luxon 3.4.4 - MIT</w:t>
            </w:r>
          </w:p>
        </w:tc>
      </w:tr>
      <w:tr w:rsidR="00EC22EA" w14:paraId="1D3064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F369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09D8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8C64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0C08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BFD9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2F63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B372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1225. magic-string 0.25.7 - MIT</w:t>
            </w:r>
          </w:p>
        </w:tc>
      </w:tr>
      <w:tr w:rsidR="00EC22EA" w14:paraId="3C7D47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140E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34ED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3479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DF78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94BB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A5E3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1B33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1226. make-dir 1.3.0 - MIT</w:t>
            </w:r>
          </w:p>
        </w:tc>
      </w:tr>
      <w:tr w:rsidR="00EC22EA" w14:paraId="2B2F11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23CA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877F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C88A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41C1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F52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7BB8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95FF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1227. make-dir 3.1.0 - MIT</w:t>
            </w:r>
          </w:p>
        </w:tc>
      </w:tr>
      <w:tr w:rsidR="00EC22EA" w14:paraId="5C08AD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677B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55F2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F5C3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13CE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35A5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DBD7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D470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1228. markdown-it 12.3.2 - MIT</w:t>
            </w:r>
          </w:p>
        </w:tc>
      </w:tr>
      <w:tr w:rsidR="00EC22EA" w14:paraId="766029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DC95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9DCE4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2A3F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5B6D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4043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56A2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792A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1229. markdown-table 3.0.3 - MIT</w:t>
            </w:r>
          </w:p>
        </w:tc>
      </w:tr>
      <w:tr w:rsidR="00EC22EA" w14:paraId="506513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9A88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2D7B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AB35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8352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E5D7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05D5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09FB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1230. match-sorter 4.2.1 - MIT</w:t>
            </w:r>
          </w:p>
        </w:tc>
      </w:tr>
      <w:tr w:rsidR="00EC22EA" w14:paraId="0DB859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D7B7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C4EF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5D42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FCD4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1725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3A01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7D5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1231. mdast-util-definitions 5.1.2 - MIT</w:t>
            </w:r>
          </w:p>
        </w:tc>
      </w:tr>
      <w:tr w:rsidR="00EC22EA" w14:paraId="5FEFF7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5B69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4948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EFB0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F76F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642B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1584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7315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1232. mdast-util-find-and-replace 2.2.2 - MIT</w:t>
            </w:r>
          </w:p>
        </w:tc>
      </w:tr>
      <w:tr w:rsidR="00EC22EA" w14:paraId="1CEA00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9AF6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A137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16FA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F584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C837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6015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DEAB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1233. mdast-util-from-markdown 1.3.1 - MIT</w:t>
            </w:r>
          </w:p>
        </w:tc>
      </w:tr>
      <w:tr w:rsidR="00EC22EA" w14:paraId="467C86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2A7F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C98A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3C8B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2A0C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C8D8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044A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3E7B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1234. mdast-util-gfm 2.0.2 - MIT</w:t>
            </w:r>
          </w:p>
        </w:tc>
      </w:tr>
      <w:tr w:rsidR="00EC22EA" w14:paraId="3B5F83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A5B0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F511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37D5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16C3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B46F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1A7B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5B13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1235. mdast-util-gfm-autolink-literal 1.0.3 - MIT</w:t>
            </w:r>
          </w:p>
        </w:tc>
      </w:tr>
      <w:tr w:rsidR="00EC22EA" w14:paraId="247241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13AA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C016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5512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C651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206B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144B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201D6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1236. mdast-util-gfm-footnote 1.0.2 - MIT</w:t>
            </w:r>
          </w:p>
        </w:tc>
      </w:tr>
      <w:tr w:rsidR="00EC22EA" w14:paraId="04A779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A867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C591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DC3A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671B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79B0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C083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8EA0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1237. mdast-util-gfm-strikethrough 1.0.3 - MIT</w:t>
            </w:r>
          </w:p>
        </w:tc>
      </w:tr>
      <w:tr w:rsidR="00EC22EA" w14:paraId="65B89E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6FA9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2C34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AEE8F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8BA2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F769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892F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D641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1238. mdast-util-gfm-table 1.0.7 - MIT</w:t>
            </w:r>
          </w:p>
        </w:tc>
      </w:tr>
      <w:tr w:rsidR="00EC22EA" w14:paraId="122133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F188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A799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B4C9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368F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C41A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629D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3E55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1239. mdast-util-gfm-task-list-item 1.0.2 - MIT</w:t>
            </w:r>
          </w:p>
        </w:tc>
      </w:tr>
      <w:tr w:rsidR="00EC22EA" w14:paraId="337E26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38E3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A0E8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8AC4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FFA4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F898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0CCF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688D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1240. mdast-util-phrasing 3.0.1 - MIT</w:t>
            </w:r>
          </w:p>
        </w:tc>
      </w:tr>
      <w:tr w:rsidR="00EC22EA" w14:paraId="30C4AF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7B35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1610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8568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742D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7779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6F32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0719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1241. mdast-util-to-hast 12.3.0 - MIT</w:t>
            </w:r>
          </w:p>
        </w:tc>
      </w:tr>
      <w:tr w:rsidR="00EC22EA" w14:paraId="721E40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FB7E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D88B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8E58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613A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7B54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4BB5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0A2C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1242. mdast-util-to-markdown 1.5.0 - MIT</w:t>
            </w:r>
          </w:p>
        </w:tc>
      </w:tr>
      <w:tr w:rsidR="00EC22EA" w14:paraId="579464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91C0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DCD5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D59C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D56A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EA47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B459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53FA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1243. mdast-util-to-string 3.2.0 - MIT</w:t>
            </w:r>
          </w:p>
        </w:tc>
      </w:tr>
      <w:tr w:rsidR="00EC22EA" w14:paraId="2C6589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E593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3C3E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6470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72B4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2E25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3DC4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7E52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1244. mdurl 1.0.1 - MIT</w:t>
            </w:r>
          </w:p>
        </w:tc>
      </w:tr>
      <w:tr w:rsidR="00EC22EA" w14:paraId="4250D4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A913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F596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F50C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CD02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A089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6994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DE97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1245. media-typer 0.3.0 - MIT</w:t>
            </w:r>
          </w:p>
        </w:tc>
      </w:tr>
      <w:tr w:rsidR="00EC22EA" w14:paraId="23A775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62AD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BCB4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5B18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9E06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6CEB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E6EB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65F1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1246. memoize-one 5.2.1 - MIT</w:t>
            </w:r>
          </w:p>
        </w:tc>
      </w:tr>
      <w:tr w:rsidR="00EC22EA" w14:paraId="76E03B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E7F64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CA94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6481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FFBB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B4A3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67FB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D5FD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1247. memoize-one 6.0.0 - MIT</w:t>
            </w:r>
          </w:p>
        </w:tc>
      </w:tr>
      <w:tr w:rsidR="00EC22EA" w14:paraId="038B96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2E84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0A2B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24F6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2456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37E3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6A1E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22E2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1248. memory-fs 0.4.1 - MIT</w:t>
            </w:r>
          </w:p>
        </w:tc>
      </w:tr>
      <w:tr w:rsidR="00EC22EA" w14:paraId="67C3CF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222A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68A2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20A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5325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3946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076E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DECA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1249. merge2 1.4.1 - MIT</w:t>
            </w:r>
          </w:p>
        </w:tc>
      </w:tr>
      <w:tr w:rsidR="00EC22EA" w14:paraId="0F1636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183E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1310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57E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2A33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671F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98F0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143D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1250. merge-descriptors 1.0.1 - MIT</w:t>
            </w:r>
          </w:p>
        </w:tc>
      </w:tr>
      <w:tr w:rsidR="00EC22EA" w14:paraId="15EC26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5B20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330E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9CEC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80F7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CB26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7D84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A3DD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1251. merge-stream 2.0.0 - MIT</w:t>
            </w:r>
          </w:p>
        </w:tc>
      </w:tr>
      <w:tr w:rsidR="00EC22EA" w14:paraId="189F4B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5AC0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29AF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26EB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B4D1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4302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4685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D4FE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1252. methods 1.1.2 - MIT</w:t>
            </w:r>
          </w:p>
        </w:tc>
      </w:tr>
      <w:tr w:rsidR="00EC22EA" w14:paraId="0095E3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7C60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52A6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4976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1767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BDBD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9AD9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ECEF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1253. micromark 3.2.0 - MIT</w:t>
            </w:r>
          </w:p>
        </w:tc>
      </w:tr>
      <w:tr w:rsidR="00EC22EA" w14:paraId="1FA46C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869F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865C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E8D0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6332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9E6A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DB7C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9616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1254. micromark-core-commonmark 1.1.0 - MIT</w:t>
            </w:r>
          </w:p>
        </w:tc>
      </w:tr>
      <w:tr w:rsidR="00EC22EA" w14:paraId="1E9F01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38A1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90CE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0D3A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705D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4EBB3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519C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D05B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1255. micromark-extension-gfm 2.0.3 - MIT</w:t>
            </w:r>
          </w:p>
        </w:tc>
      </w:tr>
      <w:tr w:rsidR="00EC22EA" w14:paraId="7973FC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E244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6310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A5B0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90A6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8273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CFE2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5076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1256. micromark-extension-gfm-autolink-literal 1.0.5 - MIT</w:t>
            </w:r>
          </w:p>
        </w:tc>
      </w:tr>
      <w:tr w:rsidR="00EC22EA" w14:paraId="214CB9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2EF3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EB01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6F61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435A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FB8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B88E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EC56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1257. micromark-extension-gfm-footnote 1.1.2 - MIT</w:t>
            </w:r>
          </w:p>
        </w:tc>
      </w:tr>
      <w:tr w:rsidR="00EC22EA" w14:paraId="27EDFE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4E61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B0E9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3F9E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A404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F89C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699F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F18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1258. micromark-extension-gfm-strikethrough 1.0.7 - MIT</w:t>
            </w:r>
          </w:p>
        </w:tc>
      </w:tr>
      <w:tr w:rsidR="00EC22EA" w14:paraId="4714BC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2B66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8F66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90E4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F16A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6E2E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3BA8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80AB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1259. micromark-extension-gfm-table 1.0.7 - MIT</w:t>
            </w:r>
          </w:p>
        </w:tc>
      </w:tr>
      <w:tr w:rsidR="00EC22EA" w14:paraId="3E3C93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AE49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EAEC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E18C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E44A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7ED5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8474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1129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1260. micromark-extension-gfm-tagfilter 1.0.2 - MIT</w:t>
            </w:r>
          </w:p>
        </w:tc>
      </w:tr>
      <w:tr w:rsidR="00EC22EA" w14:paraId="094C20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6E7A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06BD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75A3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4C59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9B13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A637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1D2F2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1261. micromark-extension-gfm-task-list-item 1.0.5 - MIT</w:t>
            </w:r>
          </w:p>
        </w:tc>
      </w:tr>
      <w:tr w:rsidR="00EC22EA" w14:paraId="20AF2D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B083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6B72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7B76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4381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02A3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167E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DE52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1262. micromark-factory-destination 1.1.0 - MIT</w:t>
            </w:r>
          </w:p>
        </w:tc>
      </w:tr>
      <w:tr w:rsidR="00EC22EA" w14:paraId="3CBDEC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F381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C772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162C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00C3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769A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DE8B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5083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1263. micromark-factory-label 1.1.0 - MIT</w:t>
            </w:r>
          </w:p>
        </w:tc>
      </w:tr>
      <w:tr w:rsidR="00EC22EA" w14:paraId="4630D2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8931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A5EE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0897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38AA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A9CD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F70B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E832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1264. micromark-factory-space 1.1.0 - MIT</w:t>
            </w:r>
          </w:p>
        </w:tc>
      </w:tr>
      <w:tr w:rsidR="00EC22EA" w14:paraId="2D45DC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7BB1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9AC7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2550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9C20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D34F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0D52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9ACF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1265. micromark-factory-title 1.1.0 - MIT</w:t>
            </w:r>
          </w:p>
        </w:tc>
      </w:tr>
      <w:tr w:rsidR="00EC22EA" w14:paraId="549654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2564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4935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438B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3D16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8368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439A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92D0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1266. micromark-factory-whitespace 1.1.0 - MIT</w:t>
            </w:r>
          </w:p>
        </w:tc>
      </w:tr>
      <w:tr w:rsidR="00EC22EA" w14:paraId="5800C0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9660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9EE90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E7C7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4E45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2061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D8E5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D82A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1267. micromark-util-character 1.2.0 - MIT</w:t>
            </w:r>
          </w:p>
        </w:tc>
      </w:tr>
      <w:tr w:rsidR="00EC22EA" w14:paraId="17BDA5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D76E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B43C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8725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A30C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8AEC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2245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2C64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1268. micromark-util-chunked 1.1.0 - MIT</w:t>
            </w:r>
          </w:p>
        </w:tc>
      </w:tr>
      <w:tr w:rsidR="00EC22EA" w14:paraId="0CFE8C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DEEB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BAA5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5C6C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63F1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6E81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BF6B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42AB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1269. micromark-util-classify-character 1.1.0 - MIT</w:t>
            </w:r>
          </w:p>
        </w:tc>
      </w:tr>
      <w:tr w:rsidR="00EC22EA" w14:paraId="1213DD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984E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C709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2349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F32B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C5D7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54E1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D8E1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1270. micromark-util-combine-extensions 1.1.0 - MIT</w:t>
            </w:r>
          </w:p>
        </w:tc>
      </w:tr>
      <w:tr w:rsidR="00EC22EA" w14:paraId="3FC536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61FA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BC19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B772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7D46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3507E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3C1C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0EC8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1271. micromark-util-decode-numeric-character-reference 1.1.0 - MIT</w:t>
            </w:r>
          </w:p>
        </w:tc>
      </w:tr>
      <w:tr w:rsidR="00EC22EA" w14:paraId="029AA8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0C01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0731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491D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87D3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06020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E85C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CDA2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1272. micromark-util-decode-string 1.1.0 - MIT</w:t>
            </w:r>
          </w:p>
        </w:tc>
      </w:tr>
      <w:tr w:rsidR="00EC22EA" w14:paraId="408B71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36B3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7DCEB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8420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9B0C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4A7C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ECE3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3EE5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1273. micromark-util-encode 1.1.0 - MIT</w:t>
            </w:r>
          </w:p>
        </w:tc>
      </w:tr>
      <w:tr w:rsidR="00EC22EA" w14:paraId="416680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D6D2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CFE5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5D77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86C5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ABA2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BFE0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5D0C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1274. micromark-util-html-tag-name 1.2.0 - MIT</w:t>
            </w:r>
          </w:p>
        </w:tc>
      </w:tr>
      <w:tr w:rsidR="00EC22EA" w14:paraId="5BEC65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E76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01E7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0398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CEE1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1BAD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E1B3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AFB5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1275. micromark-util-normalize-identifier 1.1.0 - MIT</w:t>
            </w:r>
          </w:p>
        </w:tc>
      </w:tr>
      <w:tr w:rsidR="00EC22EA" w14:paraId="11F33E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A5E2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7F87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9F9E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609F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7F3D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FE8A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E4FE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1276. micromark-util-resolve-all 1.1.0 - MIT</w:t>
            </w:r>
          </w:p>
        </w:tc>
      </w:tr>
      <w:tr w:rsidR="00EC22EA" w14:paraId="390F27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1BE4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44FF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69C2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C1FC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1348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822A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E87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1277. micromark-util-sanitize-uri 1.2.0 - MIT</w:t>
            </w:r>
          </w:p>
        </w:tc>
      </w:tr>
      <w:tr w:rsidR="00EC22EA" w14:paraId="1242CA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AD02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F31A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61F4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0657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5A37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D194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48A4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1278. micromark-util-subtokenize 1.1.0 - MIT</w:t>
            </w:r>
          </w:p>
        </w:tc>
      </w:tr>
      <w:tr w:rsidR="00EC22EA" w14:paraId="61871F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3C97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D36B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BE26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1212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CDD9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B712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5BBE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1279. micromark-util-symbol 1.1.0 - MIT</w:t>
            </w:r>
          </w:p>
        </w:tc>
      </w:tr>
      <w:tr w:rsidR="00EC22EA" w14:paraId="2DC8F3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4366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63C9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22AD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64D2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38CE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88D5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F0EB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1280. micromark-util-types 1.1.0 - MIT</w:t>
            </w:r>
          </w:p>
        </w:tc>
      </w:tr>
      <w:tr w:rsidR="00EC22EA" w14:paraId="2E41F0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710E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A232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C5F7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4142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7D7D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AD12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9DE6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1281. micromatch 4.0.5 - MIT</w:t>
            </w:r>
          </w:p>
        </w:tc>
      </w:tr>
      <w:tr w:rsidR="00EC22EA" w14:paraId="0BF106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A50D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3839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944C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43A2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10CA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79FD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CF51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1282. mime 1.6.0 - MIT</w:t>
            </w:r>
          </w:p>
        </w:tc>
      </w:tr>
      <w:tr w:rsidR="00EC22EA" w14:paraId="72457D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0783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0A6B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EBED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4CD5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CB03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584E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B9FE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1283. mime-db 1.52.0 - MIT</w:t>
            </w:r>
          </w:p>
        </w:tc>
      </w:tr>
      <w:tr w:rsidR="00EC22EA" w14:paraId="29409A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B621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7461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844C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0391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DE0F7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E7ED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FB97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1284. mime-types 2.1.35 - MIT</w:t>
            </w:r>
          </w:p>
        </w:tc>
      </w:tr>
      <w:tr w:rsidR="00EC22EA" w14:paraId="1F950C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928F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2552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1559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BC83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DB8C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0CB8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FF4BD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1285. mimic-fn 2.1.0 - MIT</w:t>
            </w:r>
          </w:p>
        </w:tc>
      </w:tr>
      <w:tr w:rsidR="00EC22EA" w14:paraId="0F9A7B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0AAC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2037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7B6D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FC98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F256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5B57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6ED7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1286. mimic-response 1.0.1 - MIT</w:t>
            </w:r>
          </w:p>
        </w:tc>
      </w:tr>
      <w:tr w:rsidR="00EC22EA" w14:paraId="3DBBF7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2788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D322B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103E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89C2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C12A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AD03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F993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1287. mini-create-react-context 0.4.1 - MIT</w:t>
            </w:r>
          </w:p>
        </w:tc>
      </w:tr>
      <w:tr w:rsidR="00EC22EA" w14:paraId="698218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60B1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B8C2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F0EC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C104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01B6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DB11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C4B8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1288. mini-css-extract-plugin 2.7.5 - MIT</w:t>
            </w:r>
          </w:p>
        </w:tc>
      </w:tr>
      <w:tr w:rsidR="00EC22EA" w14:paraId="57E717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389C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7262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726A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B563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8A7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D3FC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BAD6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1289. minimist 1.2.6 - MIT</w:t>
            </w:r>
          </w:p>
        </w:tc>
      </w:tr>
      <w:tr w:rsidR="00EC22EA" w14:paraId="6D15C6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8F0D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1D05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5A52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1290. mobx 6.10.2 - MIT</w:t>
            </w:r>
          </w:p>
        </w:tc>
      </w:tr>
      <w:tr w:rsidR="00EC22EA" w14:paraId="720DE1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64D3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0FEF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A398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7CE8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56516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0988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F076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1291. mobx-react 7.6.0 - MIT</w:t>
            </w:r>
          </w:p>
        </w:tc>
      </w:tr>
      <w:tr w:rsidR="00EC22EA" w14:paraId="7F447D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D70E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E44C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887B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5B2E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599F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F6AA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18DD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1292. mobx-react-lite 1.5.2 - MIT</w:t>
            </w:r>
          </w:p>
        </w:tc>
      </w:tr>
      <w:tr w:rsidR="00EC22EA" w14:paraId="4C6737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EC6E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AC7B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C95A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4CE0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051D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34F0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5DD1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1293. mobx-react-lite 3.4.0 - MIT</w:t>
            </w:r>
          </w:p>
        </w:tc>
      </w:tr>
      <w:tr w:rsidR="00EC22EA" w14:paraId="7F6A95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F5FF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36BC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01D4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19C5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FBFC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5A71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AE36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1294. moment 2.29.4 - MIT</w:t>
            </w:r>
          </w:p>
        </w:tc>
      </w:tr>
      <w:tr w:rsidR="00EC22EA" w14:paraId="134B1C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D40E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C607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861A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67E0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1868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7E86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10AB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1295. moment-timezone 0.5.43 - MIT</w:t>
            </w:r>
          </w:p>
        </w:tc>
      </w:tr>
      <w:tr w:rsidR="00EC22EA" w14:paraId="118268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F733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89D3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F163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FFB8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74F5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CD76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610A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1296. monaco-editor 0.17.1 - MIT</w:t>
            </w:r>
          </w:p>
        </w:tc>
      </w:tr>
      <w:tr w:rsidR="00EC22EA" w14:paraId="0B96F4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55D9F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B764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3664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3204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99E6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30F0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F139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1297. monaco-editor 0.37.0 - MIT</w:t>
            </w:r>
          </w:p>
        </w:tc>
      </w:tr>
      <w:tr w:rsidR="00EC22EA" w14:paraId="55A0EE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99A0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2F5C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F410A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97F2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EBAE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7395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3229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1298. mozjpeg 7.1.1 - MIT</w:t>
            </w:r>
          </w:p>
        </w:tc>
      </w:tr>
      <w:tr w:rsidR="00EC22EA" w14:paraId="6E14F6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4D49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7739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5261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1299. mri 1.2.0 - MIT</w:t>
            </w:r>
          </w:p>
        </w:tc>
      </w:tr>
      <w:tr w:rsidR="00EC22EA" w14:paraId="5E8217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F5D8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5F0C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D062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0625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68F8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4497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C929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1300. ms 2.0.0 - MIT</w:t>
            </w:r>
          </w:p>
        </w:tc>
      </w:tr>
      <w:tr w:rsidR="00EC22EA" w14:paraId="03FCDD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87E8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EB2D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CB07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0F67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4C31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9C80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F7E1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1301. ms 2.1.2 - MIT</w:t>
            </w:r>
          </w:p>
        </w:tc>
      </w:tr>
      <w:tr w:rsidR="00EC22EA" w14:paraId="0BFDCA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EB61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6B6B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5282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318C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1672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03C3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DC8C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1302. ms 2.1.3 - MIT</w:t>
            </w:r>
          </w:p>
        </w:tc>
      </w:tr>
      <w:tr w:rsidR="00EC22EA" w14:paraId="40AFB6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6D35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733B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07E1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CDD1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BFA2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71D2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F48A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1303. msal 1.4.0 - MIT</w:t>
            </w:r>
          </w:p>
        </w:tc>
      </w:tr>
      <w:tr w:rsidR="00EC22EA" w14:paraId="30E62C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97D5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BA19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5728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1304. msal 1.4.12 - MIT</w:t>
            </w:r>
          </w:p>
        </w:tc>
      </w:tr>
      <w:tr w:rsidR="00EC22EA" w14:paraId="60CC3C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69BE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C805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32B7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97EB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7E3A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1FD9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22A4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1305. multicast-dns 6.2.3 - MIT</w:t>
            </w:r>
          </w:p>
        </w:tc>
      </w:tr>
      <w:tr w:rsidR="00EC22EA" w14:paraId="2311A2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EA8C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0179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9D5CE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8A75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8E13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60A0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D487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1306. multicast-dns-service-types 1.1.0 - MIT</w:t>
            </w:r>
          </w:p>
        </w:tc>
      </w:tr>
      <w:tr w:rsidR="00EC22EA" w14:paraId="23D34D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06F4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514D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43A6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051C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15C3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097E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1DD8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1307. murmurhash 0.0.2 - MIT</w:t>
            </w:r>
          </w:p>
        </w:tc>
      </w:tr>
      <w:tr w:rsidR="00EC22EA" w14:paraId="06DE79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5909E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3C72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D6CB2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1308. murmurhash-js 1.0.0 - MIT</w:t>
            </w:r>
          </w:p>
        </w:tc>
      </w:tr>
      <w:tr w:rsidR="00EC22EA" w14:paraId="2C6F9D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FEC8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545B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F4F4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1FF4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4103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FE94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EEE6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1309. nanoid 3.3.6 - MIT</w:t>
            </w:r>
          </w:p>
        </w:tc>
      </w:tr>
      <w:tr w:rsidR="00EC22EA" w14:paraId="02B225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A0DF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AD33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5FF7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3BD4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A4CC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3838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4850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1310. nconf 0.12.0 - MIT</w:t>
            </w:r>
          </w:p>
        </w:tc>
      </w:tr>
      <w:tr w:rsidR="00EC22EA" w14:paraId="00314F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DB2B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C3DC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9C6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2C5D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E04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EDD0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072A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1311. nearley 2.20.1 - MIT</w:t>
            </w:r>
          </w:p>
        </w:tc>
      </w:tr>
      <w:tr w:rsidR="00EC22EA" w14:paraId="0A1533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52FF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602D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5726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A8C0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892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0B9A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FCD1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1312. negotiator 0.6.3 - MIT</w:t>
            </w:r>
          </w:p>
        </w:tc>
      </w:tr>
      <w:tr w:rsidR="00EC22EA" w14:paraId="4264BC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343F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DA7E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AB1F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002E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3464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7D11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F5B71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1313. neo-async 2.6.2 - MIT</w:t>
            </w:r>
          </w:p>
        </w:tc>
      </w:tr>
      <w:tr w:rsidR="00EC22EA" w14:paraId="6C7FA0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1AB4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129D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2C14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D0AF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31B3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8CAC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F1DB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1314. nice-try 1.0.5 - MIT</w:t>
            </w:r>
          </w:p>
        </w:tc>
      </w:tr>
      <w:tr w:rsidR="00EC22EA" w14:paraId="28AD9A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B4A8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CC18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1FA3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0106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C5A9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D22F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69D3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1315. node-fetch 2.6.7 - MIT</w:t>
            </w:r>
          </w:p>
        </w:tc>
      </w:tr>
      <w:tr w:rsidR="00EC22EA" w14:paraId="229FD7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7BE2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6962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2E25B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A545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05E8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31AD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631B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1316. node-fetch 2.7.0 - MIT</w:t>
            </w:r>
          </w:p>
        </w:tc>
      </w:tr>
      <w:tr w:rsidR="00EC22EA" w14:paraId="6D6D61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CC9B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E1B7E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3BED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D8D4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D628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E6C6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5F1C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1317. node-int64 0.4.0 - MIT</w:t>
            </w:r>
          </w:p>
        </w:tc>
      </w:tr>
      <w:tr w:rsidR="00EC22EA" w14:paraId="5F6DB7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68AA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E01E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31A6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DF8E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FE6E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38F1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58D6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1318. node-releases 2.0.13 - MIT</w:t>
            </w:r>
          </w:p>
        </w:tc>
      </w:tr>
      <w:tr w:rsidR="00EC22EA" w14:paraId="15F4AE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843B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C6CA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D58E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8C9A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5B88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101E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1209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1319. normalize-path 3.0.0 - MIT</w:t>
            </w:r>
          </w:p>
        </w:tc>
      </w:tr>
      <w:tr w:rsidR="00EC22EA" w14:paraId="4363AA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7B54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96F2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9E36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B4C9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ECBA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1AEC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550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1320. normalize-url 2.0.1 - MIT</w:t>
            </w:r>
          </w:p>
        </w:tc>
      </w:tr>
      <w:tr w:rsidR="00EC22EA" w14:paraId="3845C0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E22F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DA12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F04D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9C24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019AC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7937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27A8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1321. npm-conf 1.1.3 - MIT</w:t>
            </w:r>
          </w:p>
        </w:tc>
      </w:tr>
      <w:tr w:rsidR="00EC22EA" w14:paraId="39E1FC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60AD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42AE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B225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B6B1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1BC0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C9C5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D476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1322. npm-run-path 2.0.2 - MIT</w:t>
            </w:r>
          </w:p>
        </w:tc>
      </w:tr>
      <w:tr w:rsidR="00EC22EA" w14:paraId="0A1FD3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B52A2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14B9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0B00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167D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2F0D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585C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951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1323. npm-run-path 4.0.1 - MIT</w:t>
            </w:r>
          </w:p>
        </w:tc>
      </w:tr>
      <w:tr w:rsidR="00EC22EA" w14:paraId="13E7B8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D5AA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DD21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ADA69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4475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51CD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362C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5886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1324. nullthrows 1.1.1 - MIT</w:t>
            </w:r>
          </w:p>
        </w:tc>
      </w:tr>
      <w:tr w:rsidR="00EC22EA" w14:paraId="01BC78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965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0A31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5BFD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E9FF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1634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4645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F7F3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1325. object.assign 4.1.5 - MIT</w:t>
            </w:r>
          </w:p>
        </w:tc>
      </w:tr>
      <w:tr w:rsidR="00EC22EA" w14:paraId="6EE8CC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D5E6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005F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FC59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B50C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6ED3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65C5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A6AD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1326. object.entries 1.1.7 - MIT</w:t>
            </w:r>
          </w:p>
        </w:tc>
      </w:tr>
      <w:tr w:rsidR="00EC22EA" w14:paraId="4C777E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566B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B957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4283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336D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5BAE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C143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F2D4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1327. object.values 1.1.7 - MIT</w:t>
            </w:r>
          </w:p>
        </w:tc>
      </w:tr>
      <w:tr w:rsidR="00EC22EA" w14:paraId="5621D4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39A2A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CB03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D112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66C1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5845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1C3D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2316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1328. object-assign 4.1.1 - MIT</w:t>
            </w:r>
          </w:p>
        </w:tc>
      </w:tr>
      <w:tr w:rsidR="00EC22EA" w14:paraId="1E2FB0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703F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2C7F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9737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B15A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208C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12AF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E6E6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1329. object-basin 2.0.1 - MIT</w:t>
            </w:r>
          </w:p>
        </w:tc>
      </w:tr>
      <w:tr w:rsidR="00EC22EA" w14:paraId="744E3F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E2792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29BA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D9BC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1330. object-inspect 1.12.3 - MIT</w:t>
            </w:r>
          </w:p>
        </w:tc>
      </w:tr>
      <w:tr w:rsidR="00EC22EA" w14:paraId="59C409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F51F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380B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BB5E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B408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2B21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E52D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C558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1331. object-inspect 1.13.1 - MIT</w:t>
            </w:r>
          </w:p>
        </w:tc>
      </w:tr>
      <w:tr w:rsidR="00EC22EA" w14:paraId="78D662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0946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4B34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4F2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FD06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20C3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EFF8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E673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1332. object-is 1.1.5 - MIT</w:t>
            </w:r>
          </w:p>
        </w:tc>
      </w:tr>
      <w:tr w:rsidR="00EC22EA" w14:paraId="6D0F96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0F03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2EC5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1127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FE50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4FDD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2DE2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5B99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1333. object-keys 1.1.1 - MIT</w:t>
            </w:r>
          </w:p>
        </w:tc>
      </w:tr>
      <w:tr w:rsidR="00EC22EA" w14:paraId="629C75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5395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386C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62D9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DCDD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9D62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212B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2D47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1334. office-ui-fabric-core 11.0.1 - MIT</w:t>
            </w:r>
          </w:p>
        </w:tc>
      </w:tr>
      <w:tr w:rsidR="00EC22EA" w14:paraId="23044E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8EA2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EC0B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3C85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AE90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8AC4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FBDF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E486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1335. office-ui-fabric-react 7.199.6 - MIT</w:t>
            </w:r>
          </w:p>
        </w:tc>
      </w:tr>
      <w:tr w:rsidR="00EC22EA" w14:paraId="30E32C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B2C2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E3D6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35F4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224E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9F58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5EF0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384F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1336. onetime 5.1.2 - MIT</w:t>
            </w:r>
          </w:p>
        </w:tc>
      </w:tr>
      <w:tr w:rsidR="00EC22EA" w14:paraId="3E1DB0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3451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D2E5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1B77E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376C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C4EF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578B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441E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1337. on-finished 2.4.1 - MIT</w:t>
            </w:r>
          </w:p>
        </w:tc>
      </w:tr>
      <w:tr w:rsidR="00EC22EA" w14:paraId="66C176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8FDA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9BE9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EF97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8E81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5C78A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0196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0EDB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1338. opn 5.5.0 - MIT</w:t>
            </w:r>
          </w:p>
        </w:tc>
      </w:tr>
      <w:tr w:rsidR="00EC22EA" w14:paraId="597076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E893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984B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78B3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286A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98F6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82BF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9C91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1339. optimism 0.16.2 - MIT</w:t>
            </w:r>
          </w:p>
        </w:tc>
      </w:tr>
      <w:tr w:rsidR="00EC22EA" w14:paraId="7A7780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0171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2F73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8187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FA44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8024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F3D7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18FE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1340. optimism 0.17.5 - MIT</w:t>
            </w:r>
          </w:p>
        </w:tc>
      </w:tr>
      <w:tr w:rsidR="00EC22EA" w14:paraId="0E45D5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9048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62A2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19F1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A825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F1C8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EAF1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B6CD3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1341. optionator 0.8.3 - MIT</w:t>
            </w:r>
          </w:p>
        </w:tc>
      </w:tr>
      <w:tr w:rsidR="00EC22EA" w14:paraId="264563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51AC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3281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08F1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C185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AD2D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1505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23D7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1342. optipng-bin 7.0.1 - MIT</w:t>
            </w:r>
          </w:p>
        </w:tc>
      </w:tr>
      <w:tr w:rsidR="00EC22EA" w14:paraId="4F32D1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716B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9EF1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A838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1343. os-filter-obj 2.0.0 - MIT</w:t>
            </w:r>
          </w:p>
        </w:tc>
      </w:tr>
      <w:tr w:rsidR="00EC22EA" w14:paraId="67898E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9A8F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2734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3123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B326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B75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8440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D5B4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1344. ow 0.17.0 - MIT</w:t>
            </w:r>
          </w:p>
        </w:tc>
      </w:tr>
      <w:tr w:rsidR="00EC22EA" w14:paraId="5382CA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B6FF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3C52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903B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4E50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33B2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10CF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66EF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1345. parent-module 1.0.1 - MIT</w:t>
            </w:r>
          </w:p>
        </w:tc>
      </w:tr>
      <w:tr w:rsidR="00EC22EA" w14:paraId="1FB826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EA4DD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7DB3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B7C1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8F9C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63D9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85AC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83C0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1346. parse5 7.1.2 - MIT</w:t>
            </w:r>
          </w:p>
        </w:tc>
      </w:tr>
      <w:tr w:rsidR="00EC22EA" w14:paraId="2B16D7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2C6B2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C010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4A0C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031C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49A9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68CA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5E9A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1347. parse5-htmlparser2-tree-adapter 7.0.0 - MIT</w:t>
            </w:r>
          </w:p>
        </w:tc>
      </w:tr>
      <w:tr w:rsidR="00EC22EA" w14:paraId="027AAA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347B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56A7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E4BD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32EC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6C92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49A0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AB7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1348. parse-json 5.2.0 - MIT</w:t>
            </w:r>
          </w:p>
        </w:tc>
      </w:tr>
      <w:tr w:rsidR="00EC22EA" w14:paraId="773C9A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9041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E4EA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131A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1E82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15F9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A71B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76AB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1349. parse-path 7.0.0 - MIT</w:t>
            </w:r>
          </w:p>
        </w:tc>
      </w:tr>
      <w:tr w:rsidR="00EC22EA" w14:paraId="4836D8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E131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118C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0A23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5F45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3A5F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4D72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F496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1350. parseqs 0.0.6 - MIT</w:t>
            </w:r>
          </w:p>
        </w:tc>
      </w:tr>
      <w:tr w:rsidR="00EC22EA" w14:paraId="542749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3667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3B97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38A5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22F1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37D63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A303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8642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1351. parseuri 0.0.6 - MIT</w:t>
            </w:r>
          </w:p>
        </w:tc>
      </w:tr>
      <w:tr w:rsidR="00EC22EA" w14:paraId="2B2A4B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C8B7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AED8B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AE54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75A3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14FE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7CFC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10A4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1352. parseurl 1.3.3 - MIT</w:t>
            </w:r>
          </w:p>
        </w:tc>
      </w:tr>
      <w:tr w:rsidR="00EC22EA" w14:paraId="306492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E676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99B9A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470B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FA9A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85C5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ABC6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0EE6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1353. parse-url 8.1.0 - MIT</w:t>
            </w:r>
          </w:p>
        </w:tc>
      </w:tr>
      <w:tr w:rsidR="00EC22EA" w14:paraId="16D27C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FA992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F5B3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FC6D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C9EB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F38F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E2C5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5982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1354. path-browserify 1.0.1 - MIT</w:t>
            </w:r>
          </w:p>
        </w:tc>
      </w:tr>
      <w:tr w:rsidR="00EC22EA" w14:paraId="7CA122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23C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7C36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B6AF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790F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34B7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0D3A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44F23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1355. path-exists 4.0.0 - MIT</w:t>
            </w:r>
          </w:p>
        </w:tc>
      </w:tr>
      <w:tr w:rsidR="00EC22EA" w14:paraId="641B61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9444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6DA9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7E6E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474B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0F7D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8E4F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1A7F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1356. path-is-absolute 1.0.1 - MIT</w:t>
            </w:r>
          </w:p>
        </w:tc>
      </w:tr>
      <w:tr w:rsidR="00EC22EA" w14:paraId="40D39C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99F18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DF8C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2CF5D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8282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3006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C2EC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D07F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1357. path-key 2.0.1 - MIT</w:t>
            </w:r>
          </w:p>
        </w:tc>
      </w:tr>
      <w:tr w:rsidR="00EC22EA" w14:paraId="3FE56D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F7EA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3FE0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AEA6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951F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8522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6599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D773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1358. path-key 3.1.1 - MIT</w:t>
            </w:r>
          </w:p>
        </w:tc>
      </w:tr>
      <w:tr w:rsidR="00EC22EA" w14:paraId="17AF9C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C0CE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C93D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12D6D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FAA1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4BAB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5F3E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22B3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1359. path-parse 1.0.7 - MIT</w:t>
            </w:r>
          </w:p>
        </w:tc>
      </w:tr>
      <w:tr w:rsidR="00EC22EA" w14:paraId="24B418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DE8C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D0FD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2A24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84F3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A719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FA64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6E2E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1360. path-to-regexp 0.1.7 - MIT</w:t>
            </w:r>
          </w:p>
        </w:tc>
      </w:tr>
      <w:tr w:rsidR="00EC22EA" w14:paraId="77E61B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F41C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EFB0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A8E8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693F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4418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D73C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BF66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1361. path-to-regexp 1.8.0 - MIT</w:t>
            </w:r>
          </w:p>
        </w:tc>
      </w:tr>
      <w:tr w:rsidR="00EC22EA" w14:paraId="52D065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391B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4A18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C6F8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2125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A2D7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6E18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9E06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1362. path-type 4.0.0 - MIT</w:t>
            </w:r>
          </w:p>
        </w:tc>
      </w:tr>
      <w:tr w:rsidR="00EC22EA" w14:paraId="4B70AB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C018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B464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812D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D4A9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7D87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8319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7B41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1363. p-cancelable 0.3.0 - MIT</w:t>
            </w:r>
          </w:p>
        </w:tc>
      </w:tr>
      <w:tr w:rsidR="00EC22EA" w14:paraId="0372FB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6407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18E4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3937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DD8E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FD0C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A067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C076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1364. p-cancelable 0.4.1 - MIT</w:t>
            </w:r>
          </w:p>
        </w:tc>
      </w:tr>
      <w:tr w:rsidR="00EC22EA" w14:paraId="761AED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B252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F61A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05C2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2F0D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5CB8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6D7B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1C30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1365. pend 1.2.0 - MIT</w:t>
            </w:r>
          </w:p>
        </w:tc>
      </w:tr>
      <w:tr w:rsidR="00EC22EA" w14:paraId="016A16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2EAB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EEB8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E539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1366. pepjs 0.5.3 - MIT</w:t>
            </w:r>
          </w:p>
        </w:tc>
      </w:tr>
      <w:tr w:rsidR="00EC22EA" w14:paraId="2B5A90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34EC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655E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60BDF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6493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F8EB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488B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84B6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1367. performance-now 2.1.0 - MIT</w:t>
            </w:r>
          </w:p>
        </w:tc>
      </w:tr>
      <w:tr w:rsidR="00EC22EA" w14:paraId="6CEC8A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1E8B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90FE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8D0F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8F2C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7B76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BD91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958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1368. p-event 1.3.0 - MIT</w:t>
            </w:r>
          </w:p>
        </w:tc>
      </w:tr>
      <w:tr w:rsidR="00EC22EA" w14:paraId="285D54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7D92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4E32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70A3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A6B9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EEDD2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9F00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2ADE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1369. p-event 2.3.1 - MIT</w:t>
            </w:r>
          </w:p>
        </w:tc>
      </w:tr>
      <w:tr w:rsidR="00EC22EA" w14:paraId="256698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F231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F11B0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E9AF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5D7A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B8FA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2955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23CA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1370. p-finally 1.0.0 - MIT</w:t>
            </w:r>
          </w:p>
        </w:tc>
      </w:tr>
      <w:tr w:rsidR="00EC22EA" w14:paraId="7335D4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B191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3A99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367B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FE55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13A0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E475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17A36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1371. picomatch 2.3.1 - MIT</w:t>
            </w:r>
          </w:p>
        </w:tc>
      </w:tr>
      <w:tr w:rsidR="00EC22EA" w14:paraId="22906A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7B48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426D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502FB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F718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6D879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AABA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71CB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1372. pify 2.3.0 - MIT</w:t>
            </w:r>
          </w:p>
        </w:tc>
      </w:tr>
      <w:tr w:rsidR="00EC22EA" w14:paraId="3EB4CB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D18A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D5198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E53C9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60F1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4DF9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2BF8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0CA5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1373. pify 3.0.0 - MIT</w:t>
            </w:r>
          </w:p>
        </w:tc>
      </w:tr>
      <w:tr w:rsidR="00EC22EA" w14:paraId="5B27E8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3F4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2B00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06EF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1009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C7338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C508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597A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1374. pify 4.0.1 - MIT</w:t>
            </w:r>
          </w:p>
        </w:tc>
      </w:tr>
      <w:tr w:rsidR="00EC22EA" w14:paraId="50F4AD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DC8C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D9DB4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AD1F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B0DF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1FDE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E178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76B3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1375. pinkie-promise 2.0.1 - MIT</w:t>
            </w:r>
          </w:p>
        </w:tc>
      </w:tr>
      <w:tr w:rsidR="00EC22EA" w14:paraId="28725C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DB3A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D90B1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59C96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C58C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EF20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78EE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9E7E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1376. p-is-promise 1.1.0 - MIT</w:t>
            </w:r>
          </w:p>
        </w:tc>
      </w:tr>
      <w:tr w:rsidR="00EC22EA" w14:paraId="07F298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5E62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805C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DFF3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75B7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6FA7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15CE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0E92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1377. pixelworks 1.1.0 - MIT</w:t>
            </w:r>
          </w:p>
        </w:tc>
      </w:tr>
      <w:tr w:rsidR="00EC22EA" w14:paraId="65109E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9A14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3591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AEE2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1378. pkg-dir 4.2.0 - MIT</w:t>
            </w:r>
          </w:p>
        </w:tc>
      </w:tr>
      <w:tr w:rsidR="00EC22EA" w14:paraId="0DAFE6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0FBC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2C5E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8C0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5003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2BB1C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99ED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9F2D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1379. p-limit 2.3.0 - MIT</w:t>
            </w:r>
          </w:p>
        </w:tc>
      </w:tr>
      <w:tr w:rsidR="00EC22EA" w14:paraId="302EA3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3C95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D2D1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305F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141D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C4A5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9661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AD97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1380. p-limit 3.1.0 - MIT</w:t>
            </w:r>
          </w:p>
        </w:tc>
      </w:tr>
      <w:tr w:rsidR="00EC22EA" w14:paraId="29FE83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2BFF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4F79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FA16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9EF1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000A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346E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97BC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1381. p-locate 4.1.0 - MIT</w:t>
            </w:r>
          </w:p>
        </w:tc>
      </w:tr>
      <w:tr w:rsidR="00EC22EA" w14:paraId="00188F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7A62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B99D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56BD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CA5F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CBF0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19A4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B1C6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1382. plugin-error 1.0.1 - MIT</w:t>
            </w:r>
          </w:p>
        </w:tc>
      </w:tr>
      <w:tr w:rsidR="00EC22EA" w14:paraId="1E9B3E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BEED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730C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B629E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BEED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A681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1589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A006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1383. plurals-cldr 1.0.4 - MIT</w:t>
            </w:r>
          </w:p>
        </w:tc>
      </w:tr>
      <w:tr w:rsidR="00EC22EA" w14:paraId="12E6E0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5820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2E2F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49F4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1384. p-map 2.1.0 - MIT</w:t>
            </w:r>
          </w:p>
        </w:tc>
      </w:tr>
      <w:tr w:rsidR="00EC22EA" w14:paraId="665467C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D3A4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E70C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1E5D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48DC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CD26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6872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45A2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1385. p-map-series 1.0.0 - MIT</w:t>
            </w:r>
          </w:p>
        </w:tc>
      </w:tr>
      <w:tr w:rsidR="00EC22EA" w14:paraId="7EBC77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EDFAD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6DEB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3C67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8EBC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E941D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A571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D02E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1386. postcss 8.4.31 - MIT</w:t>
            </w:r>
          </w:p>
        </w:tc>
      </w:tr>
      <w:tr w:rsidR="00EC22EA" w14:paraId="35F3A7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F84E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43B39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7EE5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3A7E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4E26F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54F3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0246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1387. postcss-modules-local-by-default 4.0.3 - MIT</w:t>
            </w:r>
          </w:p>
        </w:tc>
      </w:tr>
      <w:tr w:rsidR="00EC22EA" w14:paraId="5C8C4A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09AF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65DB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0F27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2A59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9DBB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41E1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B26E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1388. postcss-selector-parser 6.0.10 - MIT</w:t>
            </w:r>
          </w:p>
        </w:tc>
      </w:tr>
      <w:tr w:rsidR="00EC22EA" w14:paraId="0E58F7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86D9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6E61B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27FB7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1055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AD9A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3CAA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A8C2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1389. postcss-value-parser 4.2.0 - MIT</w:t>
            </w:r>
          </w:p>
        </w:tc>
      </w:tr>
      <w:tr w:rsidR="00EC22EA" w14:paraId="5E5306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6AFC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02D5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2405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1C25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C8F2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DBB4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DAFB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1390. p-pipe 3.1.0 - MIT</w:t>
            </w:r>
          </w:p>
        </w:tc>
      </w:tr>
      <w:tr w:rsidR="00EC22EA" w14:paraId="777721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B915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46D0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4398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139D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B753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8E7A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8B21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1391. preact 10.6.6 - MIT</w:t>
            </w:r>
          </w:p>
        </w:tc>
      </w:tr>
      <w:tr w:rsidR="00EC22EA" w14:paraId="2EC8A7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ED90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2F38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D02BD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F9FF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941B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D52D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02E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1392. p-reduce 1.0.0 - MIT</w:t>
            </w:r>
          </w:p>
        </w:tc>
      </w:tr>
      <w:tr w:rsidR="00EC22EA" w14:paraId="376E07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3C03E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ED2F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14A43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142F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3486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B001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6389F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1393. prelude-ls 1.1.2 - MIT</w:t>
            </w:r>
          </w:p>
        </w:tc>
      </w:tr>
      <w:tr w:rsidR="00EC22EA" w14:paraId="71A77E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3B22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A2B1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A784E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E73C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784B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960C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11A2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1394. prepend-http 1.0.4 - MIT</w:t>
            </w:r>
          </w:p>
        </w:tc>
      </w:tr>
      <w:tr w:rsidR="00EC22EA" w14:paraId="743FBD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6AB8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087A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56C6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4295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3D49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C50F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61BE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1395. prepend-http 2.0.0 - MIT</w:t>
            </w:r>
          </w:p>
        </w:tc>
      </w:tr>
      <w:tr w:rsidR="00EC22EA" w14:paraId="14B696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F846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B6F3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BBE7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7B59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AABF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B8D8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1BD4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1396. p-retry 3.0.1 - MIT</w:t>
            </w:r>
          </w:p>
        </w:tc>
      </w:tr>
      <w:tr w:rsidR="00EC22EA" w14:paraId="5943D9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674E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3ABF0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F77E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B991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28AE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19AA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0AE5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1397. pretty-format 26.6.2 - MIT</w:t>
            </w:r>
          </w:p>
        </w:tc>
      </w:tr>
      <w:tr w:rsidR="00EC22EA" w14:paraId="73B6D9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A0D2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E89A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B8502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6CC2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7DE2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97D0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6CFF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1398. process-nextick-args 2.0.1 - MIT</w:t>
            </w:r>
          </w:p>
        </w:tc>
      </w:tr>
      <w:tr w:rsidR="00EC22EA" w14:paraId="6461D8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2F58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E9AB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C7D95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B48F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61959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475F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EE62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1399. promise 7.3.1 - MIT</w:t>
            </w:r>
          </w:p>
        </w:tc>
      </w:tr>
      <w:tr w:rsidR="00EC22EA" w14:paraId="68A4F0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29F4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7213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A65E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C3EB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62F0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A22E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2EAC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1400. property-information 6.3.0 - MIT</w:t>
            </w:r>
          </w:p>
        </w:tc>
      </w:tr>
      <w:tr w:rsidR="00EC22EA" w14:paraId="1E4403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E488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D745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54DE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C652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7F1E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5145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547D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1401. prop-types 15.8.1 - MIT</w:t>
            </w:r>
          </w:p>
        </w:tc>
      </w:tr>
      <w:tr w:rsidR="00EC22EA" w14:paraId="5D7CBA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F3DD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EDDC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02BB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B2D7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21FB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3034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F1B1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1402. protocol-buffers-schema 3.6.0 - MIT</w:t>
            </w:r>
          </w:p>
        </w:tc>
      </w:tr>
      <w:tr w:rsidR="00EC22EA" w14:paraId="798E43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5E02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742B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C6B7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64C4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AFA5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1786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E479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1403. protocols 2.0.1 - MIT</w:t>
            </w:r>
          </w:p>
        </w:tc>
      </w:tr>
      <w:tr w:rsidR="00EC22EA" w14:paraId="4EDEF8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80DE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1028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DE6D3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E91F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DB66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18F8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66AD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1404. proxy-addr 2.0.7 - MIT</w:t>
            </w:r>
          </w:p>
        </w:tc>
      </w:tr>
      <w:tr w:rsidR="00EC22EA" w14:paraId="5A3652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FCA4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1E0D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100F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C529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FEDF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7527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DABC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1405. p-timeout 1.2.1 - MIT</w:t>
            </w:r>
          </w:p>
        </w:tc>
      </w:tr>
      <w:tr w:rsidR="00EC22EA" w14:paraId="2CA699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8154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6D5F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5895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1472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EE89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22DF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89F9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1406. p-timeout 2.0.1 - MIT</w:t>
            </w:r>
          </w:p>
        </w:tc>
      </w:tr>
      <w:tr w:rsidR="00EC22EA" w14:paraId="0E22D8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D7A6B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837D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C924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0C14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8233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CBA0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83F7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1407. p-try 2.2.0 - MIT</w:t>
            </w:r>
          </w:p>
        </w:tc>
      </w:tr>
      <w:tr w:rsidR="00EC22EA" w14:paraId="468357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CFD7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DB97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CE06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FF0E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3E4C3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9D1A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E134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1408. pump 3.0.0 - MIT</w:t>
            </w:r>
          </w:p>
        </w:tc>
      </w:tr>
      <w:tr w:rsidR="00EC22EA" w14:paraId="035A3E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0484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27D2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1769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114E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CFD4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4172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0699A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1409. punycode 1.3.2 - MIT</w:t>
            </w:r>
          </w:p>
        </w:tc>
      </w:tr>
      <w:tr w:rsidR="00EC22EA" w14:paraId="4CDE96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C753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AA67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4A4E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F66B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50205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FC1F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810DD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1410. punycode 2.1.1 - MIT</w:t>
            </w:r>
          </w:p>
        </w:tc>
      </w:tr>
      <w:tr w:rsidR="00EC22EA" w14:paraId="37B9AD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4060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80B40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499C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CB86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A34C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0F5F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F6AB1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1411. querystring 0.2.0 - MIT</w:t>
            </w:r>
          </w:p>
        </w:tc>
      </w:tr>
      <w:tr w:rsidR="00EC22EA" w14:paraId="3B2B6D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C289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2E29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0677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1412. query-string 5.1.1 - MIT</w:t>
            </w:r>
          </w:p>
        </w:tc>
      </w:tr>
      <w:tr w:rsidR="00EC22EA" w14:paraId="5E3A17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0CE1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7B1C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92C4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14A4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0508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BCE2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EC92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1413. query-string 6.14.1 - MIT</w:t>
            </w:r>
          </w:p>
        </w:tc>
      </w:tr>
      <w:tr w:rsidR="00EC22EA" w14:paraId="233F47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4B77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988B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B7AD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ACA0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2515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2702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8A92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1414. query-string 7.1.3 - MIT</w:t>
            </w:r>
          </w:p>
        </w:tc>
      </w:tr>
      <w:tr w:rsidR="00EC22EA" w14:paraId="194893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8959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2D71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5356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DD70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6B71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F954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2D96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1415. querystringify 2.2.0 - MIT</w:t>
            </w:r>
          </w:p>
        </w:tc>
      </w:tr>
      <w:tr w:rsidR="00EC22EA" w14:paraId="06E85F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38A3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243E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9339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0C0F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7434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4582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ABC8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1416. queue-microtask 1.2.3 - MIT</w:t>
            </w:r>
          </w:p>
        </w:tc>
      </w:tr>
      <w:tr w:rsidR="00EC22EA" w14:paraId="7F9171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EF10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4865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C50B1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ED6D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6028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E869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91FEC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1417. raf 3.4.1 - MIT</w:t>
            </w:r>
          </w:p>
        </w:tc>
      </w:tr>
      <w:tr w:rsidR="00EC22EA" w14:paraId="44F545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2106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97FD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7849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EA43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F429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C0A9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2AE5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1418. randexp 0.4.6 - MIT</w:t>
            </w:r>
          </w:p>
        </w:tc>
      </w:tr>
      <w:tr w:rsidR="00EC22EA" w14:paraId="2769B2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3FBE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1D69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FBC0B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02C5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747D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8753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70D4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1419. randombytes 2.1.0 - MIT</w:t>
            </w:r>
          </w:p>
        </w:tc>
      </w:tr>
      <w:tr w:rsidR="00EC22EA" w14:paraId="6CBAC2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91A6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85E3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C66E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2A22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8876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63B2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8870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1420. range-parser 1.2.1 - MIT</w:t>
            </w:r>
          </w:p>
        </w:tc>
      </w:tr>
      <w:tr w:rsidR="00EC22EA" w14:paraId="7A30E9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B112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332A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84D6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3F780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E52C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2F59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FF8F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1421. raw-body 2.5.1 - MIT</w:t>
            </w:r>
          </w:p>
        </w:tc>
      </w:tr>
      <w:tr w:rsidR="00EC22EA" w14:paraId="580FB0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8ADB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7E80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0031A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0EC6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093A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0845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DC93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1422. raw-loader 0.5.1 - MIT</w:t>
            </w:r>
          </w:p>
        </w:tc>
      </w:tr>
      <w:tr w:rsidR="00EC22EA" w14:paraId="14F18F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64D2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286F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0EBA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1423. rbush 2.0.2 - MIT</w:t>
            </w:r>
          </w:p>
        </w:tc>
      </w:tr>
      <w:tr w:rsidR="00EC22EA" w14:paraId="3DF354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4E2B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84CE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0CFE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265D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FC82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FACC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D8607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1424. react 16.14.0 - MIT</w:t>
            </w:r>
          </w:p>
        </w:tc>
      </w:tr>
      <w:tr w:rsidR="00EC22EA" w14:paraId="256A61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7D13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9F14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18DB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06A9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EE5A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D850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92E1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1425. react 17.0.1 - MIT</w:t>
            </w:r>
          </w:p>
        </w:tc>
      </w:tr>
      <w:tr w:rsidR="00EC22EA" w14:paraId="2E5A18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831F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5A4A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6705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0D3E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EDE8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8B35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24EC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1426. react 17.0.2 - MIT</w:t>
            </w:r>
          </w:p>
        </w:tc>
      </w:tr>
      <w:tr w:rsidR="00EC22EA" w14:paraId="38335E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84A1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CF67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BA29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4BDF5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C3B0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735D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C49A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1427. react-apollo 3.1.5 - MIT</w:t>
            </w:r>
          </w:p>
        </w:tc>
      </w:tr>
      <w:tr w:rsidR="00EC22EA" w14:paraId="6785E3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E245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EF18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8448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8224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85DD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9F16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C585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1428. react-big-calendar 1.8.5 - MIT</w:t>
            </w:r>
          </w:p>
        </w:tc>
      </w:tr>
      <w:tr w:rsidR="00EC22EA" w14:paraId="4EBD06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34EE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D398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B49C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7CBB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8D86E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220F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2C8CC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1429. react-dnd 16.0.1 - MIT</w:t>
            </w:r>
          </w:p>
        </w:tc>
      </w:tr>
      <w:tr w:rsidR="00EC22EA" w14:paraId="0CC690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B7A8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697C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9342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1430. react-dnd 9.5.1 - MIT</w:t>
            </w:r>
          </w:p>
        </w:tc>
      </w:tr>
      <w:tr w:rsidR="00EC22EA" w14:paraId="26C28A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E7F5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2D38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48C1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0A4F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47FD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4DAC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A711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1431. react-dnd-html5-backend 16.0.1 - MIT</w:t>
            </w:r>
          </w:p>
        </w:tc>
      </w:tr>
      <w:tr w:rsidR="00EC22EA" w14:paraId="5FCE97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CD51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8A26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9A8F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1432. react-dnd-html5-backend 9.5.1 - MIT</w:t>
            </w:r>
          </w:p>
        </w:tc>
      </w:tr>
      <w:tr w:rsidR="00EC22EA" w14:paraId="28F60E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F69D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DD46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96D1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E691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EFBB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E034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5758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1433. react-dom 17.0.1 - MIT</w:t>
            </w:r>
          </w:p>
        </w:tc>
      </w:tr>
      <w:tr w:rsidR="00EC22EA" w14:paraId="28E691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4C3D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0742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5787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C742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81B9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2F6D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4904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1434. react-dom 17.0.2 - MIT</w:t>
            </w:r>
          </w:p>
        </w:tc>
      </w:tr>
      <w:tr w:rsidR="00EC22EA" w14:paraId="736247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8304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30B8B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5C112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1F7B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ED77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3D22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E3B9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1435. react-draggable 4.4.6 - MIT</w:t>
            </w:r>
          </w:p>
        </w:tc>
      </w:tr>
      <w:tr w:rsidR="00EC22EA" w14:paraId="1F8CD2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4EFEA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5D4B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7BB1B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4E32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2D7E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E79E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FA14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1436. react-error-boundary 3.1.3 - MIT</w:t>
            </w:r>
          </w:p>
        </w:tc>
      </w:tr>
      <w:tr w:rsidR="00EC22EA" w14:paraId="212BC6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A88C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119F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57CA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181B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1D5A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F47E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D770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1437. react-error-boundary 4.0.4 - MIT</w:t>
            </w:r>
          </w:p>
        </w:tc>
      </w:tr>
      <w:tr w:rsidR="00EC22EA" w14:paraId="6D0907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AE3A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B6D6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77F9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BCD6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486E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CC43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71FB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1438. react-grid-layout 1.4.4 - MIT</w:t>
            </w:r>
          </w:p>
        </w:tc>
      </w:tr>
      <w:tr w:rsidR="00EC22EA" w14:paraId="4430DA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4D8D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CECD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29B3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F8D8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C007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99B7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9B94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1439. react-i18next 11.12.0 - MIT</w:t>
            </w:r>
          </w:p>
        </w:tc>
      </w:tr>
      <w:tr w:rsidR="00EC22EA" w14:paraId="3366A3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1B891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1367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9B3A2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1440. react-is 16.13.1 - MIT</w:t>
            </w:r>
          </w:p>
        </w:tc>
      </w:tr>
      <w:tr w:rsidR="00EC22EA" w14:paraId="16D4D2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6AF8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2B74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94F94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817C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0E1D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931D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9A7B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1441. react-is 17.0.1 - MIT</w:t>
            </w:r>
          </w:p>
        </w:tc>
      </w:tr>
      <w:tr w:rsidR="00EC22EA" w14:paraId="3A1B81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E494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276A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5093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6CDD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1FB4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8277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8355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1442. react-is 17.0.2 - MIT</w:t>
            </w:r>
          </w:p>
        </w:tc>
      </w:tr>
      <w:tr w:rsidR="00EC22EA" w14:paraId="583E51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38C0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C771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CAB67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2443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6CC0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3FA3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38DB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1443. react-is 18.1.0 - MIT</w:t>
            </w:r>
          </w:p>
        </w:tc>
      </w:tr>
      <w:tr w:rsidR="00EC22EA" w14:paraId="7D9DD9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7243C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7FA2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BFC1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E002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7E57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1711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BA4C8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1444. react-lifecycles-compat 3.0.4 - MIT</w:t>
            </w:r>
          </w:p>
        </w:tc>
      </w:tr>
      <w:tr w:rsidR="00EC22EA" w14:paraId="5F525A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19F8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F87F3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6B46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3B96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9265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B85C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0444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1445. react-markdown 8.0.7 - MIT</w:t>
            </w:r>
          </w:p>
        </w:tc>
      </w:tr>
      <w:tr w:rsidR="00EC22EA" w14:paraId="506138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CAE2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4BBE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BD75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935B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D57F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1D8F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19855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1446. react-native-base64 0.2.1 - MIT</w:t>
            </w:r>
          </w:p>
        </w:tc>
      </w:tr>
      <w:tr w:rsidR="00EC22EA" w14:paraId="3B5FF0F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278D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EF9D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BB9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1D1B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6EA7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7697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AEAE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1447. react-overlays 5.2.1 - MIT</w:t>
            </w:r>
          </w:p>
        </w:tc>
      </w:tr>
      <w:tr w:rsidR="00EC22EA" w14:paraId="04A6BE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96F7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7255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D77A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6592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350DF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8ECF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B017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1448. react-property 1.0.1 - MIT</w:t>
            </w:r>
          </w:p>
        </w:tc>
      </w:tr>
      <w:tr w:rsidR="00EC22EA" w14:paraId="5C8AB4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BC01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C07D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4212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1449. react-query 2.23.0 - MIT</w:t>
            </w:r>
          </w:p>
        </w:tc>
      </w:tr>
      <w:tr w:rsidR="00EC22EA" w14:paraId="51671E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ABE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F743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12DE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86FB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E6C0F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2917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7BDF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1450. react-query-devtools 2.5.1 - MIT</w:t>
            </w:r>
          </w:p>
        </w:tc>
      </w:tr>
      <w:tr w:rsidR="00EC22EA" w14:paraId="62F316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68C8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916C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BAE93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4EAA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04C03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2B08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F7F2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1451. react-redux 7.2.9 - MIT</w:t>
            </w:r>
          </w:p>
        </w:tc>
      </w:tr>
      <w:tr w:rsidR="00EC22EA" w14:paraId="448D8B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F4E8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31BE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1AA4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939D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6B75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2D1B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0A67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1452. react-resizable 3.0.5 - MIT</w:t>
            </w:r>
          </w:p>
        </w:tc>
      </w:tr>
      <w:tr w:rsidR="00EC22EA" w14:paraId="111AC0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7881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D447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4742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6FC7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D05C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74EC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3752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1453. react-responsive-masonry 2.1.7 - MIT</w:t>
            </w:r>
          </w:p>
        </w:tc>
      </w:tr>
      <w:tr w:rsidR="00EC22EA" w14:paraId="0DE590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B3B9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9562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DFF3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9C35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E67E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44EF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AEE9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1454. react-router 5.2.0 - MIT</w:t>
            </w:r>
          </w:p>
        </w:tc>
      </w:tr>
      <w:tr w:rsidR="00EC22EA" w14:paraId="693EDC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A3BA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E2FAF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9BAC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7A2C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62C0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C810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1AD0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1455. react-router-dom 5.2.0 - MIT</w:t>
            </w:r>
          </w:p>
        </w:tc>
      </w:tr>
      <w:tr w:rsidR="00EC22EA" w14:paraId="038D5E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3760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77F9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7D92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F7EE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B745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6B88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777F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1456. react-shadow 20.4.0 - MIT</w:t>
            </w:r>
          </w:p>
        </w:tc>
      </w:tr>
      <w:tr w:rsidR="00EC22EA" w14:paraId="76E5EC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6E6A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2777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A43F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E63C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0F957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AA41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9A39D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1457. react-string-format 1.0.1 - MIT</w:t>
            </w:r>
          </w:p>
        </w:tc>
      </w:tr>
      <w:tr w:rsidR="00EC22EA" w14:paraId="5746B6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9DD02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7A98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569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1458. react-toastify 9.1.3 - MIT</w:t>
            </w:r>
          </w:p>
        </w:tc>
      </w:tr>
      <w:tr w:rsidR="00EC22EA" w14:paraId="274D52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3C2B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1EBA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5F96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BF0F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D5162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3B25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B484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1459. react-virtualized-auto-sizer 1.0.20 - MIT</w:t>
            </w:r>
          </w:p>
        </w:tc>
      </w:tr>
      <w:tr w:rsidR="00EC22EA" w14:paraId="193BFA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1178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3024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188E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C5A5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93C9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3DCF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7A41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1460. react-window 1.8.9 - MIT</w:t>
            </w:r>
          </w:p>
        </w:tc>
      </w:tr>
      <w:tr w:rsidR="00EC22EA" w14:paraId="14983E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4559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27C4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95429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8710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9D530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5400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8675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1461. react-window-infinite-loader 1.0.7 - MIT</w:t>
            </w:r>
          </w:p>
        </w:tc>
      </w:tr>
      <w:tr w:rsidR="00EC22EA" w14:paraId="7B64F2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560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9109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4F6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6439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2389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82AB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8B7D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1462. readable-stream 2.3.8 - MIT</w:t>
            </w:r>
          </w:p>
        </w:tc>
      </w:tr>
      <w:tr w:rsidR="00EC22EA" w14:paraId="7CDCF7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ED83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81B73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04D2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5BB9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3787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C79C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F7C1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1463. readdirp 3.6.0 - MIT</w:t>
            </w:r>
          </w:p>
        </w:tc>
      </w:tr>
      <w:tr w:rsidR="00EC22EA" w14:paraId="4173F3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C4FE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07C1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5370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8753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9E71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4B1F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88C0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1464. rechoir 0.8.0 - MIT</w:t>
            </w:r>
          </w:p>
        </w:tc>
      </w:tr>
      <w:tr w:rsidR="00EC22EA" w14:paraId="0CA71A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F4A6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5140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B2D2E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2BB7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2D1F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D0D7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2A8F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1465. reduce-reducers 0.4.3 - MIT</w:t>
            </w:r>
          </w:p>
        </w:tc>
      </w:tr>
      <w:tr w:rsidR="00EC22EA" w14:paraId="105450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D8EE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63FE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A0FF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49C8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3A15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C375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AAB3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1466. redux 4.2.1 - MIT</w:t>
            </w:r>
          </w:p>
        </w:tc>
      </w:tr>
      <w:tr w:rsidR="00EC22EA" w14:paraId="35188C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6EB4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18A6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E2566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5D65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BD04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3D1D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0B2FF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1467. redux-actions 2.6.5 - MIT</w:t>
            </w:r>
          </w:p>
        </w:tc>
      </w:tr>
      <w:tr w:rsidR="00EC22EA" w14:paraId="377E8EA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9B1B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7423E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328C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A762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7460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7BAB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8230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1468. redux-devtools-extension 2.13.9 - MIT</w:t>
            </w:r>
          </w:p>
        </w:tc>
      </w:tr>
      <w:tr w:rsidR="00EC22EA" w14:paraId="6870D0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7458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C06E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F69B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1469. redux-thunk 2.4.2 - MIT</w:t>
            </w:r>
          </w:p>
        </w:tc>
      </w:tr>
      <w:tr w:rsidR="00EC22EA" w14:paraId="7ECE4E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64DF0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69A3B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ABBD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033F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E76B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E16D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9B46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1470. regenerator-runtime 0.13.11 - MIT</w:t>
            </w:r>
          </w:p>
        </w:tc>
      </w:tr>
      <w:tr w:rsidR="00EC22EA" w14:paraId="1B42A4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3444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F979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A1670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6A87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BA62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3B26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E51A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1471. regenerator-runtime 0.14.0 - MIT</w:t>
            </w:r>
          </w:p>
        </w:tc>
      </w:tr>
      <w:tr w:rsidR="00EC22EA" w14:paraId="78292E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4EFC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C816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E06D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C5E4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04F8B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B566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E113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1472. regexp.prototype.flags 1.5.1 - MIT</w:t>
            </w:r>
          </w:p>
        </w:tc>
      </w:tr>
      <w:tr w:rsidR="00EC22EA" w14:paraId="2F240E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3659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CBE3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490E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917E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E03D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7B2E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A7EE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1473. relay-compiler 10.1.3 - MIT</w:t>
            </w:r>
          </w:p>
        </w:tc>
      </w:tr>
      <w:tr w:rsidR="00EC22EA" w14:paraId="53A971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B390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988A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68A5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1474. relay-compiler-language-graphitation 0.5.3 - MIT</w:t>
            </w:r>
          </w:p>
        </w:tc>
      </w:tr>
      <w:tr w:rsidR="00EC22EA" w14:paraId="7434D7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F9B8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B5BA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39BA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1475. relay-compiler-language-typescript 14.3.0 - MIT</w:t>
            </w:r>
          </w:p>
        </w:tc>
      </w:tr>
      <w:tr w:rsidR="00EC22EA" w14:paraId="39FE49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D25B1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6AD1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4404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976D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05E1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503D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607A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1476. relay-compiler-language-typescript 15.0.1 - MIT</w:t>
            </w:r>
          </w:p>
        </w:tc>
      </w:tr>
      <w:tr w:rsidR="00EC22EA" w14:paraId="488E1E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4BD0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4B7E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259E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928C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39A5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DB1B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28449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1477. relay-runtime 10.1.3 - MIT</w:t>
            </w:r>
          </w:p>
        </w:tc>
      </w:tr>
      <w:tr w:rsidR="00EC22EA" w14:paraId="54442C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BFEF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AFB0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591C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1478. remark-gfm 3.0.1 - MIT</w:t>
            </w:r>
          </w:p>
        </w:tc>
      </w:tr>
      <w:tr w:rsidR="00EC22EA" w14:paraId="712EC0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107A3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A90E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A03F4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EA7C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A28C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CDD7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AB25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1479. remark-parse 10.0.2 - MIT</w:t>
            </w:r>
          </w:p>
        </w:tc>
      </w:tr>
      <w:tr w:rsidR="00EC22EA" w14:paraId="079B77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DB56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EABF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318C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FC3F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B2A1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D832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2C12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1480. remark-rehype 10.1.0 - MIT</w:t>
            </w:r>
          </w:p>
        </w:tc>
      </w:tr>
      <w:tr w:rsidR="00EC22EA" w14:paraId="4A5F7E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1388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0D49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85FB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BD5A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CA30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6540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3AE4B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1481. remove-accents 0.4.2 - MIT</w:t>
            </w:r>
          </w:p>
        </w:tc>
      </w:tr>
      <w:tr w:rsidR="00EC22EA" w14:paraId="218C2D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69A2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A706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C593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A845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A11B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35AE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7792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1482. replace-ext 1.0.0 - MIT</w:t>
            </w:r>
          </w:p>
        </w:tc>
      </w:tr>
      <w:tr w:rsidR="00EC22EA" w14:paraId="0AEEDD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6EAC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1FAA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B224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FDD6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CC70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6377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1414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1483. require-directory 2.1.1 - MIT</w:t>
            </w:r>
          </w:p>
        </w:tc>
      </w:tr>
      <w:tr w:rsidR="00EC22EA" w14:paraId="39F225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E66D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1F88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9285B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4605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C589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716F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4A036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1484. require-from-string 2.0.2 - MIT</w:t>
            </w:r>
          </w:p>
        </w:tc>
      </w:tr>
      <w:tr w:rsidR="00EC22EA" w14:paraId="2D9DC1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FBC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4505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03B50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71AD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F649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5BB9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112F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1485. requirejs 2.3.6 - MIT</w:t>
            </w:r>
          </w:p>
        </w:tc>
      </w:tr>
      <w:tr w:rsidR="00EC22EA" w14:paraId="556943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F7AB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F05F6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40E7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3159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D70D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28AE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4D43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1486. requires-port 1.0.0 - MIT</w:t>
            </w:r>
          </w:p>
        </w:tc>
      </w:tr>
      <w:tr w:rsidR="00EC22EA" w14:paraId="69B780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AB751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24903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C84D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D478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087D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EA8C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261B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1487. reselect 2.5.4 - MIT</w:t>
            </w:r>
          </w:p>
        </w:tc>
      </w:tr>
      <w:tr w:rsidR="00EC22EA" w14:paraId="6513FE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13BB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018A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0C75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B3D0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208C5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455B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5566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1488. reselect 3.0.1 - MIT</w:t>
            </w:r>
          </w:p>
        </w:tc>
      </w:tr>
      <w:tr w:rsidR="00EC22EA" w14:paraId="3A3174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E542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D76D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4BB7D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03A7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A2A0E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C17E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4323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1489. reselect 4.1.8 - MIT</w:t>
            </w:r>
          </w:p>
        </w:tc>
      </w:tr>
      <w:tr w:rsidR="00EC22EA" w14:paraId="6910EC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2D97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D9DD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4E2B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C8DF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2072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BB31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32D8F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1490. resize-observer-polyfill 1.5.1 - MIT</w:t>
            </w:r>
          </w:p>
        </w:tc>
      </w:tr>
      <w:tr w:rsidR="00EC22EA" w14:paraId="3F6AE4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5AB8A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A3B76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BB39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FA1F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C06B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3BC3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8C8E4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1491. resolve 1.22.8 - MIT</w:t>
            </w:r>
          </w:p>
        </w:tc>
      </w:tr>
      <w:tr w:rsidR="00EC22EA" w14:paraId="7CC04D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B910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27CE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56E8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F8E5C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1C30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3F68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862B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1492. resolve-cwd 2.0.0 - MIT</w:t>
            </w:r>
          </w:p>
        </w:tc>
      </w:tr>
      <w:tr w:rsidR="00EC22EA" w14:paraId="79D7A5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86938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190B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F7BC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FC37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C7CC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A81BE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DB48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1493. resolve-cwd 3.0.0 - MIT</w:t>
            </w:r>
          </w:p>
        </w:tc>
      </w:tr>
      <w:tr w:rsidR="00EC22EA" w14:paraId="0AD678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70075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A4DB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D90B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4513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8E6F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5042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FEFD8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1494. resolve-from 3.0.0 - MIT</w:t>
            </w:r>
          </w:p>
        </w:tc>
      </w:tr>
      <w:tr w:rsidR="00EC22EA" w14:paraId="11BDFF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0ADC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C9EEE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F045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75F0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2689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1B69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9A577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1495. resolve-from 4.0.0 - MIT</w:t>
            </w:r>
          </w:p>
        </w:tc>
      </w:tr>
      <w:tr w:rsidR="00EC22EA" w14:paraId="38CA5B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B675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9796E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17C8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7B85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85C2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31C4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B67EF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1496. resolve-from 5.0.0 - MIT</w:t>
            </w:r>
          </w:p>
        </w:tc>
      </w:tr>
      <w:tr w:rsidR="00EC22EA" w14:paraId="29B186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45113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7A3B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8A66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D8A5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3BD14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9C18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3ED5C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1497. resolve-pathname 3.0.0 - MIT</w:t>
            </w:r>
          </w:p>
        </w:tc>
      </w:tr>
      <w:tr w:rsidR="00EC22EA" w14:paraId="7B99E7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73EE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3114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521D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535A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E1B7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2A7F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BB36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1498. resolve-protobuf-schema 2.1.0 - MIT</w:t>
            </w:r>
          </w:p>
        </w:tc>
      </w:tr>
      <w:tr w:rsidR="00EC22EA" w14:paraId="5E4DBC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6A04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30A4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4507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1628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22F4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2BBB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1AA4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1499. response-iterator 0.2.6 - MIT</w:t>
            </w:r>
          </w:p>
        </w:tc>
      </w:tr>
      <w:tr w:rsidR="00EC22EA" w14:paraId="511532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D4D5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69B5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48AEE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E9A8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6B49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253B9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E6E1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1500. responselike 1.0.2 - MIT</w:t>
            </w:r>
          </w:p>
        </w:tc>
      </w:tr>
      <w:tr w:rsidR="00EC22EA" w14:paraId="1FD460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F9F2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AF9E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91C7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678A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6CC2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E437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28BCE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1501. ret 0.1.15 - MIT</w:t>
            </w:r>
          </w:p>
        </w:tc>
      </w:tr>
      <w:tr w:rsidR="00EC22EA" w14:paraId="52FC32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3E52D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8154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6E87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7775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997D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0106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E16C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1502. retry 0.13.1 - MIT</w:t>
            </w:r>
          </w:p>
        </w:tc>
      </w:tr>
      <w:tr w:rsidR="00EC22EA" w14:paraId="72C149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5A56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1C80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3DAC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8D41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73263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F3C2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1C765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1503. reusify 1.0.4 - MIT</w:t>
            </w:r>
          </w:p>
        </w:tc>
      </w:tr>
      <w:tr w:rsidR="00EC22EA" w14:paraId="1D512B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725C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EA87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0550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20BE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56DB1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361F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3736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1504. rfdc 1.3.0 - MIT</w:t>
            </w:r>
          </w:p>
        </w:tc>
      </w:tr>
      <w:tr w:rsidR="00EC22EA" w14:paraId="1BA568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66AA7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7B7B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A999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1B1FD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4F95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2DF1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A1470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1505. ringbufferjs 2.0.0 - MIT</w:t>
            </w:r>
          </w:p>
        </w:tc>
      </w:tr>
      <w:tr w:rsidR="00EC22EA" w14:paraId="50B4AE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9BF9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48B4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9B8BA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1506. roosterjs 7.11.3 - MIT</w:t>
            </w:r>
          </w:p>
        </w:tc>
      </w:tr>
      <w:tr w:rsidR="00EC22EA" w14:paraId="08FF2F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3F57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CE58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D34A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B432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1E7D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99D0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0944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1507. roosterjs-cross-window 1.1.0 - MIT</w:t>
            </w:r>
          </w:p>
        </w:tc>
      </w:tr>
      <w:tr w:rsidR="00EC22EA" w14:paraId="385252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EABC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C68BF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25DB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86C5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7A36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92EF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5C00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1508. roosterjs-editor-api 7.11.3 - MIT</w:t>
            </w:r>
          </w:p>
        </w:tc>
      </w:tr>
      <w:tr w:rsidR="00EC22EA" w14:paraId="165370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EA79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0532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045A3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58DA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6254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DACE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B222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1509. roosterjs-editor-core 7.11.3 - MIT</w:t>
            </w:r>
          </w:p>
        </w:tc>
      </w:tr>
      <w:tr w:rsidR="00EC22EA" w14:paraId="0A6C05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2909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CD5A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08C7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B3F6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24C5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F8CC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024A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1510. roosterjs-editor-dom 7.11.3 - MIT</w:t>
            </w:r>
          </w:p>
        </w:tc>
      </w:tr>
      <w:tr w:rsidR="00EC22EA" w14:paraId="164A48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D401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732A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DA3D6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775B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3B21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D363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FE5A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1511. roosterjs-editor-dom 8.12.0 - MIT</w:t>
            </w:r>
          </w:p>
        </w:tc>
      </w:tr>
      <w:tr w:rsidR="00EC22EA" w14:paraId="52AFCC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8BA7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C852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56F3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C0ACB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05C9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090D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1BA8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1512. roosterjs-editor-plugins 7.11.3 - MIT</w:t>
            </w:r>
          </w:p>
        </w:tc>
      </w:tr>
      <w:tr w:rsidR="00EC22EA" w14:paraId="2420FD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613A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FF2E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E33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62A0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A614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933A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BDE1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1513. roosterjs-editor-types 7.11.3 - MIT</w:t>
            </w:r>
          </w:p>
        </w:tc>
      </w:tr>
      <w:tr w:rsidR="00EC22EA" w14:paraId="0BD8BE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2B514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B52D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15A0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3B898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ACF4E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05B27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16AF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1514. roosterjs-editor-types 8.12.0 - MIT</w:t>
            </w:r>
          </w:p>
        </w:tc>
      </w:tr>
      <w:tr w:rsidR="00EC22EA" w14:paraId="6367D5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0BCA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D030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81F6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5DB4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E8C86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5007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D1F2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1515. roosterjs-html-sanitizer 1.2.0 - MIT</w:t>
            </w:r>
          </w:p>
        </w:tc>
      </w:tr>
      <w:tr w:rsidR="00EC22EA" w14:paraId="1E5E7B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347A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25C0C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A823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8DBE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4C56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4FA9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C6EB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1516. roosterjs-plugin-image-resize 7.11.3 - MIT</w:t>
            </w:r>
          </w:p>
        </w:tc>
      </w:tr>
      <w:tr w:rsidR="00EC22EA" w14:paraId="3D5199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20B1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7E32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712A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9234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742A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0906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0814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1517. roosterjs-plugin-picker 7.11.3 - MIT</w:t>
            </w:r>
          </w:p>
        </w:tc>
      </w:tr>
      <w:tr w:rsidR="00EC22EA" w14:paraId="58C1B2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537B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13E5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EAC8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B8FF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5764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CD92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3113B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1518. rtl-css-js 1.16.1 - MIT</w:t>
            </w:r>
          </w:p>
        </w:tc>
      </w:tr>
      <w:tr w:rsidR="00EC22EA" w14:paraId="7FD0B0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77DF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EAD5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06B2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5AC4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02E6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0341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2741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1519. run-parallel 1.2.0 - MIT</w:t>
            </w:r>
          </w:p>
        </w:tc>
      </w:tr>
      <w:tr w:rsidR="00EC22EA" w14:paraId="561D6F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E79A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40D2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3E975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22C0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E4C9E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F47C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453A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1520. sade 1.8.1 - MIT</w:t>
            </w:r>
          </w:p>
        </w:tc>
      </w:tr>
      <w:tr w:rsidR="00EC22EA" w14:paraId="62286B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4B13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C8E3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ACB5D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362F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BE43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1D9B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C016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1521. safe-array-concat 1.0.1 - MIT</w:t>
            </w:r>
          </w:p>
        </w:tc>
      </w:tr>
      <w:tr w:rsidR="00EC22EA" w14:paraId="4F1063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F56A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D782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BC10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409F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C78B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B036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30C2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1522. safe-buffer 5.1.2 - MIT</w:t>
            </w:r>
          </w:p>
        </w:tc>
      </w:tr>
      <w:tr w:rsidR="00EC22EA" w14:paraId="058E87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26EE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2EB1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DF14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E2B2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4D131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9303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E3BB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1523. safe-buffer 5.2.1 - MIT</w:t>
            </w:r>
          </w:p>
        </w:tc>
      </w:tr>
      <w:tr w:rsidR="00EC22EA" w14:paraId="1EADB9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F943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11F2E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A1D96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0D5B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43C5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471C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7F43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1524. safer-buffer 2.1.2 - MIT</w:t>
            </w:r>
          </w:p>
        </w:tc>
      </w:tr>
      <w:tr w:rsidR="00EC22EA" w14:paraId="6709CD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27AC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471BD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245F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6800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8549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618E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D813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1525. safe-regex-test 1.0.0 - MIT</w:t>
            </w:r>
          </w:p>
        </w:tc>
      </w:tr>
      <w:tr w:rsidR="00EC22EA" w14:paraId="4FFD0E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A019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6E7A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1472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29FB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5D73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7556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A120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1526. sass-loader 13.2.2 - MIT</w:t>
            </w:r>
          </w:p>
        </w:tc>
      </w:tr>
      <w:tr w:rsidR="00EC22EA" w14:paraId="2143A6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96BF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D1F18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56D9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9F10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2AF8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DBCC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402B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1527. scheduler 0.20.2 - MIT</w:t>
            </w:r>
          </w:p>
        </w:tc>
      </w:tr>
      <w:tr w:rsidR="00EC22EA" w14:paraId="76241E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3004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1581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9FEB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92F8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1B3A2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5A4B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5837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1528. schema-utils 2.7.1 - MIT</w:t>
            </w:r>
          </w:p>
        </w:tc>
      </w:tr>
      <w:tr w:rsidR="00EC22EA" w14:paraId="7251B7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168DF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5D98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F45B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BC99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BC595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EBA2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6717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1529. schema-utils 3.3.0 - MIT</w:t>
            </w:r>
          </w:p>
        </w:tc>
      </w:tr>
      <w:tr w:rsidR="00EC22EA" w14:paraId="49063D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B7175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1137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7888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7B12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7ADC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B670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76D4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1530. schema-utils 4.0.0 - MIT</w:t>
            </w:r>
          </w:p>
        </w:tc>
      </w:tr>
      <w:tr w:rsidR="00EC22EA" w14:paraId="5852FC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F59B4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319D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BF41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C144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75DD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0FC42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7F69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1531. secure-keys 1.0.0 - MIT</w:t>
            </w:r>
          </w:p>
        </w:tc>
      </w:tr>
      <w:tr w:rsidR="00EC22EA" w14:paraId="6E0968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E3D2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4B8F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EEDAC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1532. seek-bzip 1.0.6 - MIT</w:t>
            </w:r>
          </w:p>
        </w:tc>
      </w:tr>
      <w:tr w:rsidR="00EC22EA" w14:paraId="7C8472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D117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BEFC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1737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1B72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D763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041A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F6ED8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1533. semver-regex 2.0.0 - MIT</w:t>
            </w:r>
          </w:p>
        </w:tc>
      </w:tr>
      <w:tr w:rsidR="00EC22EA" w14:paraId="00B619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7C90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D6450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0D61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9B17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7F10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46E9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DFD0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1534. semver-truncate 1.1.2 - MIT</w:t>
            </w:r>
          </w:p>
        </w:tc>
      </w:tr>
      <w:tr w:rsidR="00EC22EA" w14:paraId="716BF1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88D5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6AFE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2123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36C3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BDEC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CB1C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EA33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1535. send 0.18.0 - MIT</w:t>
            </w:r>
          </w:p>
        </w:tc>
      </w:tr>
      <w:tr w:rsidR="00EC22EA" w14:paraId="3631D6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2172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1D3D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F892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196A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D493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7D64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1E67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1536. serialize-error 8.1.0 - MIT</w:t>
            </w:r>
          </w:p>
        </w:tc>
      </w:tr>
      <w:tr w:rsidR="00EC22EA" w14:paraId="0507DB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74CD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0FFC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6BA1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2141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689B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B9002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DDB5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1537. serve-static 1.15.0 - MIT</w:t>
            </w:r>
          </w:p>
        </w:tc>
      </w:tr>
      <w:tr w:rsidR="00EC22EA" w14:paraId="01D2F8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BC88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232D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A4BE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73D5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8495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9E31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CBDB0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1538. set-function-length 1.1.1 - MIT</w:t>
            </w:r>
          </w:p>
        </w:tc>
      </w:tr>
      <w:tr w:rsidR="00EC22EA" w14:paraId="142CD4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CC78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2D51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E25D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A991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903E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DC9F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5102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1539. set-function-name 2.0.1 - MIT</w:t>
            </w:r>
          </w:p>
        </w:tc>
      </w:tr>
      <w:tr w:rsidR="00EC22EA" w14:paraId="025060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DD63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D431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903F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CCA5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8E227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C7EE4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0114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1540. setimmediate 1.0.5 - MIT</w:t>
            </w:r>
          </w:p>
        </w:tc>
      </w:tr>
      <w:tr w:rsidR="00EC22EA" w14:paraId="1D2440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1F5C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2AFE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CA47A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1546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6C76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48AD5F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4600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1541. shallow-clone 3.0.1 - MIT</w:t>
            </w:r>
          </w:p>
        </w:tc>
      </w:tr>
      <w:tr w:rsidR="00EC22EA" w14:paraId="394B7A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3F87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2BEA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9D009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C3B4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D9E8C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51FC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F6DB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1542. shallowequal 1.1.0 - MIT</w:t>
            </w:r>
          </w:p>
        </w:tc>
      </w:tr>
      <w:tr w:rsidR="00EC22EA" w14:paraId="309FBA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4434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53C8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D292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F39D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35CC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68EB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E55E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1543. shebang-command 1.2.0 - MIT</w:t>
            </w:r>
          </w:p>
        </w:tc>
      </w:tr>
      <w:tr w:rsidR="00EC22EA" w14:paraId="24E4B0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2790A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6B0E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46BA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F417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0E12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4E9C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3FA2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1544. shebang-command 2.0.0 - MIT</w:t>
            </w:r>
          </w:p>
        </w:tc>
      </w:tr>
      <w:tr w:rsidR="00EC22EA" w14:paraId="18B04A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D12C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4902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26F9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2151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F6FB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A2D0C2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32CE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1545. shebang-regex 1.0.0 - MIT</w:t>
            </w:r>
          </w:p>
        </w:tc>
      </w:tr>
      <w:tr w:rsidR="00EC22EA" w14:paraId="7D331C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388A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D7F03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EA24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AC38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B700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8302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0ED8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1546. shebang-regex 3.0.0 - MIT</w:t>
            </w:r>
          </w:p>
        </w:tc>
      </w:tr>
      <w:tr w:rsidR="00EC22EA" w14:paraId="032E1C0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0B6BA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4D1BA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F6B0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5C6A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FC8A8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71068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7B7A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1547. side-channel 1.0.4 - MIT</w:t>
            </w:r>
          </w:p>
        </w:tc>
      </w:tr>
      <w:tr w:rsidR="00EC22EA" w14:paraId="25F573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94C9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E919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6B0D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DEBA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80A8F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8EFDCE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ADAD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1548. sillyname 0.1.0 - MIT</w:t>
            </w:r>
          </w:p>
        </w:tc>
      </w:tr>
      <w:tr w:rsidR="00EC22EA" w14:paraId="3BD692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FAFD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00FE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AD0E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1549. singleton-state 1.0.1 - MIT</w:t>
            </w:r>
          </w:p>
        </w:tc>
      </w:tr>
      <w:tr w:rsidR="00EC22EA" w14:paraId="3D2C8D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1F708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C9F6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4922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8DA0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095E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0030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661A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1550. slash 3.0.0 - MIT</w:t>
            </w:r>
          </w:p>
        </w:tc>
      </w:tr>
      <w:tr w:rsidR="00EC22EA" w14:paraId="0B2B81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5C97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A606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0695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E928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41B5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F6D1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C2E5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1551. socket.io-client 2.5.0 - MIT</w:t>
            </w:r>
          </w:p>
        </w:tc>
      </w:tr>
      <w:tr w:rsidR="00EC22EA" w14:paraId="0BFEF7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D4AD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A60C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7842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D494F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35C1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3B4D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8C2A3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1552. socket.io-client 4.4.0 - MIT</w:t>
            </w:r>
          </w:p>
        </w:tc>
      </w:tr>
      <w:tr w:rsidR="00EC22EA" w14:paraId="136AA4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106E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D35F6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3A35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4D24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44A3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8596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6CD7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1553. socket.io-client 4.5.4 - MIT</w:t>
            </w:r>
          </w:p>
        </w:tc>
      </w:tr>
      <w:tr w:rsidR="00EC22EA" w14:paraId="66DEA4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E30FB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E315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6A73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14C4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CFB3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B677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BAA7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1554. socket.io-client 4.7.1 - MIT</w:t>
            </w:r>
          </w:p>
        </w:tc>
      </w:tr>
      <w:tr w:rsidR="00EC22EA" w14:paraId="0894A8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045DE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6DD4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0517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BDE0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85EC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70A0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4D16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1555. socket.io-parser 3.3.3 - MIT</w:t>
            </w:r>
          </w:p>
        </w:tc>
      </w:tr>
      <w:tr w:rsidR="00EC22EA" w14:paraId="177A32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BBA3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5DBD2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F4A7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6BC80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3574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FA6E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03AB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1556. socket.io-parser 4.2.4 - MIT</w:t>
            </w:r>
          </w:p>
        </w:tc>
      </w:tr>
      <w:tr w:rsidR="00EC22EA" w14:paraId="219CC7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5DD4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1BD0C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AF64D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03C4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95C71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1614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A2BC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1557. sockjs-client 1.5.2 - MIT</w:t>
            </w:r>
          </w:p>
        </w:tc>
      </w:tr>
      <w:tr w:rsidR="00EC22EA" w14:paraId="61F834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1F0B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5C8A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F8D0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3FB5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2E60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7781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2C459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1558. sorted-btree 1.8.0 - MIT</w:t>
            </w:r>
          </w:p>
        </w:tc>
      </w:tr>
      <w:tr w:rsidR="00EC22EA" w14:paraId="46A54D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9FF5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342E7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9D0E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D786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E7EF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0F05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51A40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1559. sort-keys 1.1.2 - MIT</w:t>
            </w:r>
          </w:p>
        </w:tc>
      </w:tr>
      <w:tr w:rsidR="00EC22EA" w14:paraId="641116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4563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73A4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A5A3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CEE4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708C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F987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3366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1560. sort-keys 2.0.0 - MIT</w:t>
            </w:r>
          </w:p>
        </w:tc>
      </w:tr>
      <w:tr w:rsidR="00EC22EA" w14:paraId="0E084D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BCEE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38C31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9B4A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DC5B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41A82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A94E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B5B3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1561. sort-keys-length 1.0.1 - MIT</w:t>
            </w:r>
          </w:p>
        </w:tc>
      </w:tr>
      <w:tr w:rsidR="00EC22EA" w14:paraId="109BCA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25FE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7FCF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BE95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A14C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5A9F6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1DFD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F5C8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1562. source-list-map 2.0.1 - MIT</w:t>
            </w:r>
          </w:p>
        </w:tc>
      </w:tr>
      <w:tr w:rsidR="00EC22EA" w14:paraId="69A18A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811F7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329A1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38E80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D59D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17CB0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5BC8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1825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1563. sourcemap-codec 1.4.8 - MIT</w:t>
            </w:r>
          </w:p>
        </w:tc>
      </w:tr>
      <w:tr w:rsidR="00EC22EA" w14:paraId="49C04C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1A37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CBE8F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49F16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10F6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868E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5767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CBAA7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1564. source-map-support 0.5.21 - MIT</w:t>
            </w:r>
          </w:p>
        </w:tc>
      </w:tr>
      <w:tr w:rsidR="00EC22EA" w14:paraId="4CE942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26C1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6955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9A16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20DF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0D23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E244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1ADE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1565. space-separated-tokens 2.0.2 - MIT</w:t>
            </w:r>
          </w:p>
        </w:tc>
      </w:tr>
      <w:tr w:rsidR="00EC22EA" w14:paraId="21CC72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773F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6BEF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55C4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D3D1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D0B59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AA1A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1AEA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1566. split-on-first 1.1.0 - MIT</w:t>
            </w:r>
          </w:p>
        </w:tc>
      </w:tr>
      <w:tr w:rsidR="00EC22EA" w14:paraId="419F3B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D90B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8BB1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A7A5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E6CB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26F73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C819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07A16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1567. squee 1.1.0 - MIT</w:t>
            </w:r>
          </w:p>
        </w:tc>
      </w:tr>
      <w:tr w:rsidR="00EC22EA" w14:paraId="51F3E4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78EB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D85C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8127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1568. stable 0.1.8 - MIT</w:t>
            </w:r>
          </w:p>
        </w:tc>
      </w:tr>
      <w:tr w:rsidR="00EC22EA" w14:paraId="07FD6B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724C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00D4F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1D53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6100A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B84CA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B9F8B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62CE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1569. static-eval 2.0.2 - MIT</w:t>
            </w:r>
          </w:p>
        </w:tc>
      </w:tr>
      <w:tr w:rsidR="00EC22EA" w14:paraId="19FB07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C13AD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AFE8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65FD3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1570. statuses 2.0.1 - MIT</w:t>
            </w:r>
          </w:p>
        </w:tc>
      </w:tr>
      <w:tr w:rsidR="00EC22EA" w14:paraId="4CD6B28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8A331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CDF0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8BAF3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010B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9BD32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C0D1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284A8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1571. strict-uri-encode 1.1.0 - MIT</w:t>
            </w:r>
          </w:p>
        </w:tc>
      </w:tr>
      <w:tr w:rsidR="00EC22EA" w14:paraId="781E56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1EB5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92C6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D79C4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CF2F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D328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9F9D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6ACF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1572. strict-uri-encode 2.0.0 - MIT</w:t>
            </w:r>
          </w:p>
        </w:tc>
      </w:tr>
      <w:tr w:rsidR="00EC22EA" w14:paraId="65DDEC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666F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C9626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C93F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23D0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62535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E71B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F52DB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1573. string.prototype.trim 1.2.8 - MIT</w:t>
            </w:r>
          </w:p>
        </w:tc>
      </w:tr>
      <w:tr w:rsidR="00EC22EA" w14:paraId="75D8A6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14D9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9F27B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8B16B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F5AB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8A69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A27AF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C5E30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1574. string.prototype.trimend 1.0.7 - MIT</w:t>
            </w:r>
          </w:p>
        </w:tc>
      </w:tr>
      <w:tr w:rsidR="00EC22EA" w14:paraId="53F237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5391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5D79C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3DD9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9C740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9F91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075D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1CC6E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1575. string.prototype.trimstart 1.0.7 - MIT</w:t>
            </w:r>
          </w:p>
        </w:tc>
      </w:tr>
      <w:tr w:rsidR="00EC22EA" w14:paraId="63A03D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A9C2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971A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6AE3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80C7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DA30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E532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84776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1576. string_decoder 1.1.1 - MIT</w:t>
            </w:r>
          </w:p>
        </w:tc>
      </w:tr>
      <w:tr w:rsidR="00EC22EA" w14:paraId="4FAA15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D836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9885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0D844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CBEA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3783E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1BFD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F5787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1577. string-width 4.2.3 - MIT</w:t>
            </w:r>
          </w:p>
        </w:tc>
      </w:tr>
      <w:tr w:rsidR="00EC22EA" w14:paraId="1949C9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E813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C29E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B487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C354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5883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E996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987C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1578. strip-ansi 6.0.1 - MIT</w:t>
            </w:r>
          </w:p>
        </w:tc>
      </w:tr>
      <w:tr w:rsidR="00EC22EA" w14:paraId="1D3DAA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3A86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5B8B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C9B6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9C41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F978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F0321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9988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1579. strip-dirs 2.1.0 - MIT</w:t>
            </w:r>
          </w:p>
        </w:tc>
      </w:tr>
      <w:tr w:rsidR="00EC22EA" w14:paraId="47C20B3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1F3F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C8C9A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A3634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13A3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181CC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891A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56317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1580. strip-eof 1.0.0 - MIT</w:t>
            </w:r>
          </w:p>
        </w:tc>
      </w:tr>
      <w:tr w:rsidR="00EC22EA" w14:paraId="07296D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D08F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EF917E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4E896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8E70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1674D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A85B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72F8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1581. strip-final-newline 2.0.0 - MIT</w:t>
            </w:r>
          </w:p>
        </w:tc>
      </w:tr>
      <w:tr w:rsidR="00EC22EA" w14:paraId="5B9A10D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C44BB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1FF4A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84BB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66C9D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FA3F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EAB4C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EB3D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1582. strip-outer 1.0.1 - MIT</w:t>
            </w:r>
          </w:p>
        </w:tc>
      </w:tr>
      <w:tr w:rsidR="00EC22EA" w14:paraId="0D4918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B02A0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9D81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3AC4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BA831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6EDA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6DB8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44A4A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1583. strnum 1.0.5 - MIT</w:t>
            </w:r>
          </w:p>
        </w:tc>
      </w:tr>
      <w:tr w:rsidR="00EC22EA" w14:paraId="25E6A7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5BDAD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B70D2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A61B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B855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50E6F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B047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C690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1584. style-to-js 1.1.0 - MIT</w:t>
            </w:r>
          </w:p>
        </w:tc>
      </w:tr>
      <w:tr w:rsidR="00EC22EA" w14:paraId="236FE8C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B7A6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DE2D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4172C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1585. style-to-object 0.3.0 - MIT</w:t>
            </w:r>
          </w:p>
        </w:tc>
      </w:tr>
      <w:tr w:rsidR="00EC22EA" w14:paraId="64B2D24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7A66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58D7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3A3D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FFD0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61F4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501C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FEA6C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1586. style-to-object 0.4.2 - MIT</w:t>
            </w:r>
          </w:p>
        </w:tc>
      </w:tr>
      <w:tr w:rsidR="00EC22EA" w14:paraId="4FA9C0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6A9A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BE33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50E7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1B0D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BA31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8637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D424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1587. stylis 4.3.0 - MIT</w:t>
            </w:r>
          </w:p>
        </w:tc>
      </w:tr>
      <w:tr w:rsidR="00EC22EA" w14:paraId="1EC3C3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0166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AA4B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34FBB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B445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3209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2B5C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C82B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1588. supports-color 5.5.0 - MIT</w:t>
            </w:r>
          </w:p>
        </w:tc>
      </w:tr>
      <w:tr w:rsidR="00EC22EA" w14:paraId="608697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9490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C47F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795B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ED85A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66ABC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53F7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040C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1589. supports-color 6.1.0 - MIT</w:t>
            </w:r>
          </w:p>
        </w:tc>
      </w:tr>
      <w:tr w:rsidR="00EC22EA" w14:paraId="0C3753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D01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63D5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9099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02A7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0208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E43B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EF6AE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1590. supports-color 7.2.0 - MIT</w:t>
            </w:r>
          </w:p>
        </w:tc>
      </w:tr>
      <w:tr w:rsidR="00EC22EA" w14:paraId="3762A7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CC018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C93E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CC39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41944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6412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DE66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537C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1591. supports-color 8.1.1 - MIT</w:t>
            </w:r>
          </w:p>
        </w:tc>
      </w:tr>
      <w:tr w:rsidR="00EC22EA" w14:paraId="768D1E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187D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0B1E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E6D1C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44CF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A9984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B7BB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D9B31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1592. supports-preserve-symlinks-flag 1.0.0 - MIT</w:t>
            </w:r>
          </w:p>
        </w:tc>
      </w:tr>
      <w:tr w:rsidR="00EC22EA" w14:paraId="721F6A3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A83C5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2444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3A719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800F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613D7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CC3B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EB9B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1593. svgo 2.8.0 - MIT</w:t>
            </w:r>
          </w:p>
        </w:tc>
      </w:tr>
      <w:tr w:rsidR="00EC22EA" w14:paraId="4D54DDE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199AD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8634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D2A8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CFEB1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A903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16AC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E5C72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1594. symbol-observable 4.0.0 - MIT</w:t>
            </w:r>
          </w:p>
        </w:tc>
      </w:tr>
      <w:tr w:rsidR="00EC22EA" w14:paraId="61A727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EF980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FBA4F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B430A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39F8E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85F8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F854D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1D565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1595. tabster 4.9.0 - MIT</w:t>
            </w:r>
          </w:p>
        </w:tc>
      </w:tr>
      <w:tr w:rsidR="00EC22EA" w14:paraId="25970A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0291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0101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595C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041B7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B60D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C21C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38312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1596. tapable 2.2.1 - MIT</w:t>
            </w:r>
          </w:p>
        </w:tc>
      </w:tr>
      <w:tr w:rsidR="00EC22EA" w14:paraId="5AD467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C86B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A4AB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8CFB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6144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5D10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AB06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8147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1597. tar-stream 1.6.2 - MIT</w:t>
            </w:r>
          </w:p>
        </w:tc>
      </w:tr>
      <w:tr w:rsidR="00EC22EA" w14:paraId="4832BC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2E670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1151F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792F1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7162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822FD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E7C7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EB38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1598. temp-dir 1.0.0 - MIT</w:t>
            </w:r>
          </w:p>
        </w:tc>
      </w:tr>
      <w:tr w:rsidR="00EC22EA" w14:paraId="4EAB38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EE01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A73E0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B0B09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F5CC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7D74C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A836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B480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1599. tempfile 2.0.0 - MIT</w:t>
            </w:r>
          </w:p>
        </w:tc>
      </w:tr>
      <w:tr w:rsidR="00EC22EA" w14:paraId="1FD886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4BD2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B5F4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B610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A6438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6451E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953E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78CE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1600. terser-webpack-plugin 5.3.9 - MIT</w:t>
            </w:r>
          </w:p>
        </w:tc>
      </w:tr>
      <w:tr w:rsidR="00EC22EA" w14:paraId="00CCAD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8B0F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957B2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15C5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4261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7338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62FE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ABA1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1601. through 2.3.8 - MIT</w:t>
            </w:r>
          </w:p>
        </w:tc>
      </w:tr>
      <w:tr w:rsidR="00EC22EA" w14:paraId="3369D8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C22D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532D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90B3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5CC6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04FC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6409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2848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1602. timed-cache 2.0.0 - MIT</w:t>
            </w:r>
          </w:p>
        </w:tc>
      </w:tr>
      <w:tr w:rsidR="00EC22EA" w14:paraId="255C1E2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DAF7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4018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FEBA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1BC1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EFAF0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2E82B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E65F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1603. timed-out 4.0.1 - MIT</w:t>
            </w:r>
          </w:p>
        </w:tc>
      </w:tr>
      <w:tr w:rsidR="00EC22EA" w14:paraId="18CF300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FDD53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C3867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71CFA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B02E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F302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07FB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05A14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1604. tiny-invariant 1.3.1 - MIT</w:t>
            </w:r>
          </w:p>
        </w:tc>
      </w:tr>
      <w:tr w:rsidR="00EC22EA" w14:paraId="29E0FD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59821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3493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71CF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FDD5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149DF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0BF9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E3C5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1605. tiny-warning 1.0.3 - MIT</w:t>
            </w:r>
          </w:p>
        </w:tc>
      </w:tr>
      <w:tr w:rsidR="00EC22EA" w14:paraId="391963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6F18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EA70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13492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1606. to-array 0.1.4 - MIT</w:t>
            </w:r>
          </w:p>
        </w:tc>
      </w:tr>
      <w:tr w:rsidR="00EC22EA" w14:paraId="6024FE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D896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0D3D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3A48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1D3CF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EF3D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9A28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B959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1607. to-buffer 1.1.1 - MIT</w:t>
            </w:r>
          </w:p>
        </w:tc>
      </w:tr>
      <w:tr w:rsidR="00EC22EA" w14:paraId="31BE565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1D36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9C40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02C7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D21E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52213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D4DC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E3C3A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1608. to-camel-case 1.0.0 - MIT</w:t>
            </w:r>
          </w:p>
        </w:tc>
      </w:tr>
      <w:tr w:rsidR="00EC22EA" w14:paraId="3D4C4FD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1302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86D42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A0AF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929500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8598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B338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EEE4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1609. to-fast-properties 2.0.0 - MIT</w:t>
            </w:r>
          </w:p>
        </w:tc>
      </w:tr>
      <w:tr w:rsidR="00EC22EA" w14:paraId="571500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8F71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1FC1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CE94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AC16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4C71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414E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E200B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1610. toidentifier 1.0.1 - MIT</w:t>
            </w:r>
          </w:p>
        </w:tc>
      </w:tr>
      <w:tr w:rsidR="00EC22EA" w14:paraId="2DFF37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6035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A64AFB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F775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F8C9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B6842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C2D8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5ACEF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1611. to-no-case 1.0.2 - MIT</w:t>
            </w:r>
          </w:p>
        </w:tc>
      </w:tr>
      <w:tr w:rsidR="00EC22EA" w14:paraId="7D14AA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FBB9D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283F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DD919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A1FDC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0C86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0653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92A66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1612. to-regex-range 5.0.1 - MIT</w:t>
            </w:r>
          </w:p>
        </w:tc>
      </w:tr>
      <w:tr w:rsidR="00EC22EA" w14:paraId="4EBB28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B945E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129DF5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1531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415B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6AD3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6D0D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6F647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1613. to-space-case 1.0.0 - MIT</w:t>
            </w:r>
          </w:p>
        </w:tc>
      </w:tr>
      <w:tr w:rsidR="00EC22EA" w14:paraId="7E00F0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A7234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7A7B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1812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E7246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0E1EA5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D162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6D65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1614. tr46 0.0.3 - MIT</w:t>
            </w:r>
          </w:p>
        </w:tc>
      </w:tr>
      <w:tr w:rsidR="00EC22EA" w14:paraId="6B1C0B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BF68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1311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EE17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1615. trim-lines 3.0.1 - MIT</w:t>
            </w:r>
          </w:p>
        </w:tc>
      </w:tr>
      <w:tr w:rsidR="00EC22EA" w14:paraId="34CF81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8C63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46E39A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AF8AD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2A6F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3A612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3305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071EB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1616. trim-repeated 1.0.0 - MIT</w:t>
            </w:r>
          </w:p>
        </w:tc>
      </w:tr>
      <w:tr w:rsidR="00EC22EA" w14:paraId="43ADC6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5FA0E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BE3D8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A9746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169B7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EC16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B3BA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55B95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1617. trough 2.1.0 - MIT</w:t>
            </w:r>
          </w:p>
        </w:tc>
      </w:tr>
      <w:tr w:rsidR="00EC22EA" w14:paraId="54B0EB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0EB7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F9DD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45D49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BB46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AFA0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689E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89C5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1618. ts-invariant 0.10.3 - MIT</w:t>
            </w:r>
          </w:p>
        </w:tc>
      </w:tr>
      <w:tr w:rsidR="00EC22EA" w14:paraId="525C1B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8DBB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5D085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8726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825C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A73A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173A3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249F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1619. ts-invariant 0.4.4 - MIT</w:t>
            </w:r>
          </w:p>
        </w:tc>
      </w:tr>
      <w:tr w:rsidR="00EC22EA" w14:paraId="504404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21D7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212BB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5B9FE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FB4B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A6B8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79D22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933D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1620. ts-invariant 0.9.4 - MIT</w:t>
            </w:r>
          </w:p>
        </w:tc>
      </w:tr>
      <w:tr w:rsidR="00EC22EA" w14:paraId="1A25AE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510B2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EDEDF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9450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10D0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3908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7A155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08FA6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1621. ts-node 10.9.1 - MIT</w:t>
            </w:r>
          </w:p>
        </w:tc>
      </w:tr>
      <w:tr w:rsidR="00EC22EA" w14:paraId="45449BF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9048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8FFB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1F0F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EB159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B2F8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12BB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A7B6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1622. tunnel 0.0.6 - MIT</w:t>
            </w:r>
          </w:p>
        </w:tc>
      </w:tr>
      <w:tr w:rsidR="00EC22EA" w14:paraId="575FE4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C04D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0B7D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C7CCE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9C7A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CB0C1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B340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208C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1623. type-check 0.3.2 - MIT</w:t>
            </w:r>
          </w:p>
        </w:tc>
      </w:tr>
      <w:tr w:rsidR="00EC22EA" w14:paraId="74B801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CC1E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823DE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245D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5FC5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22714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04D7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310E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1624. typed-array-buffer 1.0.0 - MIT</w:t>
            </w:r>
          </w:p>
        </w:tc>
      </w:tr>
      <w:tr w:rsidR="00EC22EA" w14:paraId="0F5615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C395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6FDF1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81463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754C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CD20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1C205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060A3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1625. typed-array-byte-offset 1.0.0 - MIT</w:t>
            </w:r>
          </w:p>
        </w:tc>
      </w:tr>
      <w:tr w:rsidR="00EC22EA" w14:paraId="3D15B1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5E55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BC52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4F8C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BAD6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C8C1A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4AB1C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CF3ED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1626. typed-array-length 1.0.4 - MIT</w:t>
            </w:r>
          </w:p>
        </w:tc>
      </w:tr>
      <w:tr w:rsidR="00EC22EA" w14:paraId="35734D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7F4B2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89129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810B0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7610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FFFC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6AF0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729F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1627. type-is 1.6.18 - MIT</w:t>
            </w:r>
          </w:p>
        </w:tc>
      </w:tr>
      <w:tr w:rsidR="00EC22EA" w14:paraId="10591B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AB29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742A4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93A02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512D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286900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C099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50F4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1628. ua-parser-js 0.7.35 - MIT</w:t>
            </w:r>
          </w:p>
        </w:tc>
      </w:tr>
      <w:tr w:rsidR="00EC22EA" w14:paraId="354A60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BAB8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3EF58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60BCF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F3F0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5DF7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89BAA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5B8F7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1629. uc.micro 1.0.6 - MIT</w:t>
            </w:r>
          </w:p>
        </w:tc>
      </w:tr>
      <w:tr w:rsidR="00EC22EA" w14:paraId="72EA6A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E74F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3716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0E8CA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228D4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6F7D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916B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93AE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1630. ulid 2.3.0 - MIT</w:t>
            </w:r>
          </w:p>
        </w:tc>
      </w:tr>
      <w:tr w:rsidR="00EC22EA" w14:paraId="4E76CA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C69C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9FC6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53097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B49D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993C8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24A81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0D0A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1631. unbox-primitive 1.0.2 - MIT</w:t>
            </w:r>
          </w:p>
        </w:tc>
      </w:tr>
      <w:tr w:rsidR="00EC22EA" w14:paraId="40F030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440E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9FA3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7B34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38297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463A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1E82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9C881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1632. unbzip2-stream 1.4.3 - MIT</w:t>
            </w:r>
          </w:p>
        </w:tc>
      </w:tr>
      <w:tr w:rsidR="00EC22EA" w14:paraId="38A674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944EF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7B2CC2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C5EA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3A2E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4EAC7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C276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1077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1633. uncontrollable 7.2.0 - MIT</w:t>
            </w:r>
          </w:p>
        </w:tc>
      </w:tr>
      <w:tr w:rsidR="00EC22EA" w14:paraId="0A732B0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547E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4E30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F479C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3FBA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A3D5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4DDA0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D322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1634. uncontrollable 7.2.1 - MIT</w:t>
            </w:r>
          </w:p>
        </w:tc>
      </w:tr>
      <w:tr w:rsidR="00EC22EA" w14:paraId="75ACEB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50BE9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F0C9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C6A69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242DF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68DF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85AC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A7B840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1635. underscore 1.12.1 - MIT</w:t>
            </w:r>
          </w:p>
        </w:tc>
      </w:tr>
      <w:tr w:rsidR="00EC22EA" w14:paraId="7EBC333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36C8A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9EFD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0688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6EAC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6AEF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C71CD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EC61D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1636. undici 5.27.2 - MIT</w:t>
            </w:r>
          </w:p>
        </w:tc>
      </w:tr>
      <w:tr w:rsidR="00EC22EA" w14:paraId="1C06C8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D8CB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67905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3D37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7752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C8191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2CC0B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9F668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1637. unified 10.1.2 - MIT</w:t>
            </w:r>
          </w:p>
        </w:tc>
      </w:tr>
      <w:tr w:rsidR="00EC22EA" w14:paraId="2051ED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EA73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068A1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1310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FCDDC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14D8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7F75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A35EF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1638. unist-util-generated 2.0.1 - MIT</w:t>
            </w:r>
          </w:p>
        </w:tc>
      </w:tr>
      <w:tr w:rsidR="00EC22EA" w14:paraId="03DA59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DB445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17CA3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E72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7F8BD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A6B84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D945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8726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1639. unist-util-is 5.2.1 - MIT</w:t>
            </w:r>
          </w:p>
        </w:tc>
      </w:tr>
      <w:tr w:rsidR="00EC22EA" w14:paraId="5DF394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5160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149A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822D6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628D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8ABC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0A23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D673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1640. unist-util-position 4.0.4 - MIT</w:t>
            </w:r>
          </w:p>
        </w:tc>
      </w:tr>
      <w:tr w:rsidR="00EC22EA" w14:paraId="42BA89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079A6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C02D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29983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36AA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A5F1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CA826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28C99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1641. unist-util-stringify-position 3.0.3 - MIT</w:t>
            </w:r>
          </w:p>
        </w:tc>
      </w:tr>
      <w:tr w:rsidR="00EC22EA" w14:paraId="28CE1DB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F91C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E576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56116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BF263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3F84D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1594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28E63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1642. unist-util-visit 4.1.2 - MIT</w:t>
            </w:r>
          </w:p>
        </w:tc>
      </w:tr>
      <w:tr w:rsidR="00EC22EA" w14:paraId="2BD025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DF1F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41A76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B2ACD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71A4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42CA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B3512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CC06F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1643. unist-util-visit-parents 5.1.3 - MIT</w:t>
            </w:r>
          </w:p>
        </w:tc>
      </w:tr>
      <w:tr w:rsidR="00EC22EA" w14:paraId="0E6D86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E1ECB6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6E4EE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CA1DC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E9A81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92057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18AB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9E325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1644. universalify 0.1.2 - MIT</w:t>
            </w:r>
          </w:p>
        </w:tc>
      </w:tr>
      <w:tr w:rsidR="00EC22EA" w14:paraId="4848064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659D1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31CC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2659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531B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7610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502016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4137A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1645. universalify 2.0.0 - MIT</w:t>
            </w:r>
          </w:p>
        </w:tc>
      </w:tr>
      <w:tr w:rsidR="00EC22EA" w14:paraId="6850271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FBA0A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BF36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9D0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50045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AA15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29B57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8760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1646. unpipe 1.0.0 - MIT</w:t>
            </w:r>
          </w:p>
        </w:tc>
      </w:tr>
      <w:tr w:rsidR="00EC22EA" w14:paraId="194300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6C13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A3CC6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6A474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C5598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A2C0A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B03D6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0947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1647. update-browserslist-db 1.0.13 - MIT</w:t>
            </w:r>
          </w:p>
        </w:tc>
      </w:tr>
      <w:tr w:rsidR="00EC22EA" w14:paraId="2783F4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483E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96EC9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4664D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EF2B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FE181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6005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51C0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1648. url 0.11.0 - MIT</w:t>
            </w:r>
          </w:p>
        </w:tc>
      </w:tr>
      <w:tr w:rsidR="00EC22EA" w14:paraId="77DAA2A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BFA99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8CC1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9EF0E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1D44D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D823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FDE8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A402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1649. url-parse 1.5.10 - MIT</w:t>
            </w:r>
          </w:p>
        </w:tc>
      </w:tr>
      <w:tr w:rsidR="00EC22EA" w14:paraId="4D74EA5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E0003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01337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4ED37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6396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36979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8E86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84A3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1650. url-parse-lax 1.0.0 - MIT</w:t>
            </w:r>
          </w:p>
        </w:tc>
      </w:tr>
      <w:tr w:rsidR="00EC22EA" w14:paraId="3AC6151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DC933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FE9EC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24EEC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4306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17C73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21CCA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6469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1651. url-parse-lax 3.0.0 - MIT</w:t>
            </w:r>
          </w:p>
        </w:tc>
      </w:tr>
      <w:tr w:rsidR="00EC22EA" w14:paraId="26995E2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B4652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F8E0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BD3D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CD425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CB5D7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904896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7718F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1652. url-to-options 1.0.1 - MIT</w:t>
            </w:r>
          </w:p>
        </w:tc>
      </w:tr>
      <w:tr w:rsidR="00EC22EA" w14:paraId="1A275F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1802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DAE33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93F1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A4DA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F143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C256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66F49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1653. use-debounce 6.0.1 - MIT</w:t>
            </w:r>
          </w:p>
        </w:tc>
      </w:tr>
      <w:tr w:rsidR="00EC22EA" w14:paraId="4EB9E0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89637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FFF1B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EF8C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8E8DB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CAD8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B498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328F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1654. use-disposable 1.0.1 - MIT</w:t>
            </w:r>
          </w:p>
        </w:tc>
      </w:tr>
      <w:tr w:rsidR="00EC22EA" w14:paraId="035041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5C41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E28BA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EB83B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6382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75986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94EC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810B2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1655. use-file-picker 0.2.4 - MIT</w:t>
            </w:r>
          </w:p>
        </w:tc>
      </w:tr>
      <w:tr w:rsidR="00EC22EA" w14:paraId="24B1F8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323F4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0DEB9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A1EB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1656. use-sync-external-store 1.2.0 - MIT</w:t>
            </w:r>
          </w:p>
        </w:tc>
      </w:tr>
      <w:tr w:rsidR="00EC22EA" w14:paraId="0D485B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8375B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D93C1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C26A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2016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85E1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B6D0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0CA8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1657. utif 2.0.1 - MIT</w:t>
            </w:r>
          </w:p>
        </w:tc>
      </w:tr>
      <w:tr w:rsidR="00EC22EA" w14:paraId="4FA5DB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73EF0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AB4979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8D33C1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831A9C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2965C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0588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4A28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1658. util 0.12.5 - MIT</w:t>
            </w:r>
          </w:p>
        </w:tc>
      </w:tr>
      <w:tr w:rsidR="00EC22EA" w14:paraId="7E0FDBF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4B97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2531F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75E1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50DBB9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DBEC8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64EF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E2E4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1659. util-deprecate 1.0.2 - MIT</w:t>
            </w:r>
          </w:p>
        </w:tc>
      </w:tr>
      <w:tr w:rsidR="00EC22EA" w14:paraId="2277D8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3FE66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648E27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B614C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7CE3F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2437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3CDBFC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42AC0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1660. utils-merge 1.0.1 - MIT</w:t>
            </w:r>
          </w:p>
        </w:tc>
      </w:tr>
      <w:tr w:rsidR="00EC22EA" w14:paraId="51C28F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4373E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34677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F7DF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1EF74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175DEC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4776E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5AB24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1661. uuid 3.4.0 - MIT</w:t>
            </w:r>
          </w:p>
        </w:tc>
      </w:tr>
      <w:tr w:rsidR="00EC22EA" w14:paraId="129C33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E14EE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15E4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78670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69FA9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5FEAF8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37382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3391F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1662. uuid 8.3.2 - MIT</w:t>
            </w:r>
          </w:p>
        </w:tc>
      </w:tr>
      <w:tr w:rsidR="00EC22EA" w14:paraId="4CA04B1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67226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1000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6DCA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F4A02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FFAC2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EAF3A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AFFF8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1663. uuid 9.0.0 - MIT</w:t>
            </w:r>
          </w:p>
        </w:tc>
      </w:tr>
      <w:tr w:rsidR="00EC22EA" w14:paraId="3CFCDC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9303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8FB4A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9364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3F989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12B89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F56C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CD099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1664. uvu 0.5.6 - MIT</w:t>
            </w:r>
          </w:p>
        </w:tc>
      </w:tr>
      <w:tr w:rsidR="00EC22EA" w14:paraId="41B3AF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945B16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36D3B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55E083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1C1349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A1FF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F888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0A58A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1665. v8-compile-cache-lib 3.0.1 - MIT</w:t>
            </w:r>
          </w:p>
        </w:tc>
      </w:tr>
      <w:tr w:rsidR="00EC22EA" w14:paraId="7BA66F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9CD50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2CDB44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1EAC8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A364B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88C2B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53F9B5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5B7FB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1666. validator 13.11.0 - MIT</w:t>
            </w:r>
          </w:p>
        </w:tc>
      </w:tr>
      <w:tr w:rsidR="00EC22EA" w14:paraId="634A173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386A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B6B43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69A1A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5658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FB436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B2D1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18B57C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1667. value-equal 1.0.1 - MIT</w:t>
            </w:r>
          </w:p>
        </w:tc>
      </w:tr>
      <w:tr w:rsidR="00EC22EA" w14:paraId="554D737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2CFF5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7389A8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529C0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6AEBE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8DDD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24F1E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E8CD9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1668. vary 1.1.2 - MIT</w:t>
            </w:r>
          </w:p>
        </w:tc>
      </w:tr>
      <w:tr w:rsidR="00EC22EA" w14:paraId="3408C4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61EE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5C15C0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6D0E1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D740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F40E5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68EF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DA011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1669. vfile 5.3.7 - MIT</w:t>
            </w:r>
          </w:p>
        </w:tc>
      </w:tr>
      <w:tr w:rsidR="00EC22EA" w14:paraId="51394C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B7FB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718E8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3B77D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D28F3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74E0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C99E2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CCED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1670. vfile-message 3.1.4 - MIT</w:t>
            </w:r>
          </w:p>
        </w:tc>
      </w:tr>
      <w:tr w:rsidR="00EC22EA" w14:paraId="210EF30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C4982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BDFC9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58E36F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B56C8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4A7A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0D64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5578F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1671. vinyl 2.2.1 - MIT</w:t>
            </w:r>
          </w:p>
        </w:tc>
      </w:tr>
      <w:tr w:rsidR="00EC22EA" w14:paraId="29719A9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DF2A9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18EA6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44E52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7C312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E46ED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D7A65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75735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1672. void-elements 3.1.0 - MIT</w:t>
            </w:r>
          </w:p>
        </w:tc>
      </w:tr>
      <w:tr w:rsidR="00EC22EA" w14:paraId="0EFF2EC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15B6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0B5BA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B2E9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E06B4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BA241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ACC5A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48B8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1673. warning 4.0.3 - MIT</w:t>
            </w:r>
          </w:p>
        </w:tc>
      </w:tr>
      <w:tr w:rsidR="00EC22EA" w14:paraId="19E6AA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BD6C0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E6B67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1A70E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4C037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7626E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3061B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17543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1674. wastedrendersdetector 2.0.1 - MIT</w:t>
            </w:r>
          </w:p>
        </w:tc>
      </w:tr>
      <w:tr w:rsidR="00EC22EA" w14:paraId="28659DB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61361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E4C6A2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609BF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9157A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9184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26F9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DBB12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1675. watchpack 2.4.0 - MIT</w:t>
            </w:r>
          </w:p>
        </w:tc>
      </w:tr>
      <w:tr w:rsidR="00EC22EA" w14:paraId="79F5017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3345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9CBA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74622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52ADD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98A08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2C8D5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E4BCD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1676. webpack 5.89.0 - MIT</w:t>
            </w:r>
          </w:p>
        </w:tc>
      </w:tr>
      <w:tr w:rsidR="00EC22EA" w14:paraId="009D6A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3746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5443BF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02ECD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85F63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5BE16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DF813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6684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1677. webpack-dev-middleware 3.7.3 - MIT</w:t>
            </w:r>
          </w:p>
        </w:tc>
      </w:tr>
      <w:tr w:rsidR="00EC22EA" w14:paraId="2C27EB1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15CB6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8876D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27249D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E24AC2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4391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653AA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EE5C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1678. webpack-dev-server 3.11.3 - MIT</w:t>
            </w:r>
          </w:p>
        </w:tc>
      </w:tr>
      <w:tr w:rsidR="00EC22EA" w14:paraId="7AA2336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2CD577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4190E8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9A93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E8AC8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4F555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8544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389A5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1679. webpack-log 2.0.0 - MIT</w:t>
            </w:r>
          </w:p>
        </w:tc>
      </w:tr>
      <w:tr w:rsidR="00EC22EA" w14:paraId="6C41B00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B4418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4AEBF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0BD9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BF1036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FA1B2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600EB1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81B9A7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1680. webpack-manifest-plugin 5.0.0 - MIT</w:t>
            </w:r>
          </w:p>
        </w:tc>
      </w:tr>
      <w:tr w:rsidR="00EC22EA" w14:paraId="0559959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46DB5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69B91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CC746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512BD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91A76E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C9DDD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0B33A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1681. webpack-merge 5.8.0 - MIT</w:t>
            </w:r>
          </w:p>
        </w:tc>
      </w:tr>
      <w:tr w:rsidR="00EC22EA" w14:paraId="7DAEED4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4F8BB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8B7818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D281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6561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2F1CD7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DDA73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62AE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1682. webpack-sources 2.2.0 - MIT</w:t>
            </w:r>
          </w:p>
        </w:tc>
      </w:tr>
      <w:tr w:rsidR="00EC22EA" w14:paraId="6FC6323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63EEA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237DB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181236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474CC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EE350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8AD7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CD498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1683. webpack-sources 3.2.3 - MIT</w:t>
            </w:r>
          </w:p>
        </w:tc>
      </w:tr>
      <w:tr w:rsidR="00EC22EA" w14:paraId="7812E30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8499F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69CC4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9B948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AC1AE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3E43F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15E906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35F7D8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1684. whatwg-fetch 2.0.3 - MIT</w:t>
            </w:r>
          </w:p>
        </w:tc>
      </w:tr>
      <w:tr w:rsidR="00EC22EA" w14:paraId="09B76D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D7D29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B25F9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CFC6E7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6F949D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AEF3C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E8FA3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92A5A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1685. whatwg-fetch 3.6.19 - MIT</w:t>
            </w:r>
          </w:p>
        </w:tc>
      </w:tr>
      <w:tr w:rsidR="00EC22EA" w14:paraId="7ADAA6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D4CD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8B2A4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21CC9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D20C1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868640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23FD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26234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1686. whatwg-url 5.0.0 - MIT</w:t>
            </w:r>
          </w:p>
        </w:tc>
      </w:tr>
      <w:tr w:rsidR="00EC22EA" w14:paraId="18B7CCD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9B7BC1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402BF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E3B4CE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F6319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70832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5F31B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E64E8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1687. which-boxed-primitive 1.0.2 - MIT</w:t>
            </w:r>
          </w:p>
        </w:tc>
      </w:tr>
      <w:tr w:rsidR="00EC22EA" w14:paraId="4068B7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02F4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71998A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C5DD74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58D627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C02769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ECC4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074B9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1688. which-typed-array 1.1.13 - MIT</w:t>
            </w:r>
          </w:p>
        </w:tc>
      </w:tr>
      <w:tr w:rsidR="00EC22EA" w14:paraId="15605FD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C47464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394B5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49CEF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92AB14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B03504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786DAA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DF6DE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1689. wildcard 2.0.0 - MIT</w:t>
            </w:r>
          </w:p>
        </w:tc>
      </w:tr>
      <w:tr w:rsidR="00EC22EA" w14:paraId="7254E5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7E2B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3EDF6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FE68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84BF5C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B2512B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DC789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520EA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1690. word-wrap 1.2.5 - MIT</w:t>
            </w:r>
          </w:p>
        </w:tc>
      </w:tr>
      <w:tr w:rsidR="00EC22EA" w14:paraId="4C6F042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0B029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B9E4D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FEB62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D70CAE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0F4FB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973698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B251A6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1691. worker-loader 3.0.8 - MIT</w:t>
            </w:r>
          </w:p>
        </w:tc>
      </w:tr>
      <w:tr w:rsidR="00EC22EA" w14:paraId="092D6B6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A4B7D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2FB91D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E7D2B8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000D8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817B17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13426A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9012F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1692. workspace-tools 0.30.0 - MIT</w:t>
            </w:r>
          </w:p>
        </w:tc>
      </w:tr>
      <w:tr w:rsidR="00EC22EA" w14:paraId="4E2C733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BCCDB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0F00D5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4C01D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1693. wrap-ansi 5.1.0 - MIT</w:t>
            </w:r>
          </w:p>
        </w:tc>
      </w:tr>
      <w:tr w:rsidR="00EC22EA" w14:paraId="68BFBFB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43CBA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CE3BA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2BC2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A6E446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6FE34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9823B1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342ECC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1694. wrap-ansi 6.2.0 - MIT</w:t>
            </w:r>
          </w:p>
        </w:tc>
      </w:tr>
      <w:tr w:rsidR="00EC22EA" w14:paraId="0C28D1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4221F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5763B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F18A68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C1DB6B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9841B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0A575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F83F6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1695. wrap-ansi 7.0.0 - MIT</w:t>
            </w:r>
          </w:p>
        </w:tc>
      </w:tr>
      <w:tr w:rsidR="00EC22EA" w14:paraId="269C521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69253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3D03F5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061E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A3BD14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1B37E3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E047ED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3D8C4D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1696. ws 7.4.6 - MIT</w:t>
            </w:r>
          </w:p>
        </w:tc>
      </w:tr>
      <w:tr w:rsidR="00EC22EA" w14:paraId="3B2514F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81E46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265ABA3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8A2531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2F309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A71C3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630D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BF8BC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1697. ws 8.11.0 - MIT</w:t>
            </w:r>
          </w:p>
        </w:tc>
      </w:tr>
      <w:tr w:rsidR="00EC22EA" w14:paraId="7DD9F0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6163AC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7177C4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CE8B93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DB320F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B079A3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40B89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03A0E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1698. ws 8.2.3 - MIT</w:t>
            </w:r>
          </w:p>
        </w:tc>
      </w:tr>
      <w:tr w:rsidR="00EC22EA" w14:paraId="5ACFFA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F5C69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DC0D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BD651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2080C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0E3C0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328BDC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F81AC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1699. xml2js 0.5.0 - MIT</w:t>
            </w:r>
          </w:p>
        </w:tc>
      </w:tr>
      <w:tr w:rsidR="00EC22EA" w14:paraId="7814C4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D065C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89EA7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FC8E24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D2B42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9915E1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2ED25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65701C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1700. xmlbuilder 11.0.1 - MIT</w:t>
            </w:r>
          </w:p>
        </w:tc>
      </w:tr>
      <w:tr w:rsidR="00EC22EA" w14:paraId="0DD127C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C1045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BAC476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E9A9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7D569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3CF48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7C8DFC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6F317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1701. xmlhttprequest-ssl 1.6.3 - MIT</w:t>
            </w:r>
          </w:p>
        </w:tc>
      </w:tr>
      <w:tr w:rsidR="00EC22EA" w14:paraId="2D4B691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03D5D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562EBA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0B30F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59303C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EF7DA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FBA7D7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05DB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1702. xtend 4.0.2 - MIT</w:t>
            </w:r>
          </w:p>
        </w:tc>
      </w:tr>
      <w:tr w:rsidR="00EC22EA" w14:paraId="0B55016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6C71C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5C3A68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723DC3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ACA9CE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D8A1F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ED84B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F152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1703. yargs 13.3.2 - MIT</w:t>
            </w:r>
          </w:p>
        </w:tc>
      </w:tr>
      <w:tr w:rsidR="00EC22EA" w14:paraId="4F41877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80A53E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7C2C93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FF6525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7A1555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AD76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CDB92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3531EB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1704. yargs 15.4.1 - MIT</w:t>
            </w:r>
          </w:p>
        </w:tc>
      </w:tr>
      <w:tr w:rsidR="00EC22EA" w14:paraId="3ADA214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44FE3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A0E6D7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3CA18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0FC4EE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8B81B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A228E9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6CC731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1705. yargs 16.2.0 - MIT</w:t>
            </w:r>
          </w:p>
        </w:tc>
      </w:tr>
      <w:tr w:rsidR="00EC22EA" w14:paraId="37048F9D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C65DA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87E4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0644B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83C960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4939D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B5F504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753F80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1706. yauzl 2.10.0 - MIT</w:t>
            </w:r>
          </w:p>
        </w:tc>
      </w:tr>
      <w:tr w:rsidR="00EC22EA" w14:paraId="0CF8BC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29799E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B33080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5D312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F303E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C732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EF01E5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0E8D2E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1707. yeast 0.1.2 - MIT</w:t>
            </w:r>
          </w:p>
        </w:tc>
      </w:tr>
      <w:tr w:rsidR="00EC22EA" w14:paraId="17D5290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CC9E14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2D940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94CF1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3F0A3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7A3FD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1AD107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1B5ACA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1708. yn 3.1.1 - MIT</w:t>
            </w:r>
          </w:p>
        </w:tc>
      </w:tr>
      <w:tr w:rsidR="00EC22EA" w14:paraId="1A0E51E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75D1C2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89F3B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2699C5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92ED42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B2CB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0FE857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48E451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1709. yocto-queue 0.1.0 - MIT</w:t>
            </w:r>
          </w:p>
        </w:tc>
      </w:tr>
      <w:tr w:rsidR="00EC22EA" w14:paraId="186E26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F52D97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F2AF38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4D3DF50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9C3A4D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DCD585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3BDD7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981A76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1710. zen-observable 0.8.15 - MIT</w:t>
            </w:r>
          </w:p>
        </w:tc>
      </w:tr>
      <w:tr w:rsidR="00EC22EA" w14:paraId="7EC9C0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ACB5D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E57FE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CDB264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34F9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0DADBF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BAC21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642762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1711. zen-observable-ts 1.2.5 - MIT</w:t>
            </w:r>
          </w:p>
        </w:tc>
      </w:tr>
      <w:tr w:rsidR="00EC22EA" w14:paraId="700F6CE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DB551C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91DD45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AD1AE7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7710F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8678B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D01494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77F62E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1712. zod 1.11.17 - MIT</w:t>
            </w:r>
          </w:p>
        </w:tc>
      </w:tr>
      <w:tr w:rsidR="00EC22EA" w14:paraId="6543D4C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63EB3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1E94A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646C5C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C58A6B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4397C0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DFFD4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0153F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1713. zod 3.22.4 - MIT</w:t>
            </w:r>
          </w:p>
        </w:tc>
      </w:tr>
      <w:tr w:rsidR="00EC22EA" w14:paraId="662F97E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A8D9F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6A5E079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AE26589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963876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4562F5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3C298D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A4F6AD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1714. z-schema 4.2.4 - MIT</w:t>
            </w:r>
          </w:p>
        </w:tc>
      </w:tr>
      <w:tr w:rsidR="00EC22EA" w14:paraId="4C4342C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B6D542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1CC244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658C8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706E4E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97A0F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4F6587B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E88E64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1715. z-schema 5.0.6 - MIT</w:t>
            </w:r>
          </w:p>
        </w:tc>
      </w:tr>
      <w:tr w:rsidR="00EC22EA" w14:paraId="239A487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9AD2CBF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0B778B0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0DBF0F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5C219C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99DCCA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3CE57EB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630C8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1716. zustand 4.4.7 - MIT</w:t>
            </w:r>
          </w:p>
        </w:tc>
      </w:tr>
      <w:tr w:rsidR="00EC22EA" w14:paraId="1B9D889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B3A6E1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9F4DCF6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58E2A2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6269A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1CD9054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842F78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02960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1717. zwitch 2.0.4 - MIT</w:t>
            </w:r>
          </w:p>
        </w:tc>
      </w:tr>
      <w:tr w:rsidR="00EC22EA" w14:paraId="6964191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C1F5747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C1FF96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0230F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2DFAA52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1B027FC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14390F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39F4C6D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1718. pako 1.0.11 - MIT AND Zlib</w:t>
            </w:r>
          </w:p>
        </w:tc>
      </w:tr>
      <w:tr w:rsidR="00EC22EA" w14:paraId="6B46551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81E3E3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377415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43B56A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EB36DB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111B0AB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C380B8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4848D9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1719. type-fest 0.11.0 - MIT OR (CC0-1.0 AND MIT)</w:t>
            </w:r>
          </w:p>
        </w:tc>
      </w:tr>
      <w:tr w:rsidR="00EC22EA" w14:paraId="3599DAFC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D20278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04BC8F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A72C71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0F2DA07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66A8EBF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DE5A50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A3119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1720. type-fest 0.20.2 - MIT OR (CC0-1.0 AND MIT)</w:t>
            </w:r>
          </w:p>
        </w:tc>
      </w:tr>
      <w:tr w:rsidR="00EC22EA" w14:paraId="040EC311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DF967C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4583B73F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55E1621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44F37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919BBC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7FCFBD4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3F3C1A7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1721. path-is-inside 1.0.2 - MIT OR WTFPL OR (MIT AND WTFPL)</w:t>
            </w:r>
          </w:p>
        </w:tc>
      </w:tr>
      <w:tr w:rsidR="00EC22EA" w14:paraId="18B7D7A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9CAD79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4ECF4E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D8A2DD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6067154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17BAB4A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55BD160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DA7B44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1722. @microsoft/file-browser 1.0.0-preview.0</w:t>
            </w:r>
          </w:p>
        </w:tc>
      </w:tr>
      <w:tr w:rsidR="00EC22EA" w14:paraId="61ECB4E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203414B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0112BCF3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0E5203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1723. argparse 2.0.1 - Python-2.0</w:t>
            </w:r>
          </w:p>
        </w:tc>
      </w:tr>
      <w:tr w:rsidR="00EC22EA" w14:paraId="35B16FB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46E76243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4C8C4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317C0CE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61D450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0AF74B7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429F93B5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BED1DDE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1724. cookies-js 1.2.1 - Unlicense</w:t>
            </w:r>
          </w:p>
        </w:tc>
      </w:tr>
      <w:tr w:rsidR="00EC22EA" w14:paraId="327C23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EF25A38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51541D3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5F797396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1B571AE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2F13A52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  <w:tr w:rsidR="00EC22EA" w14:paraId="0FD2DA52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77AF0154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1725. fs-monkey 1.0.5 - Unlicense</w:t>
            </w:r>
          </w:p>
        </w:tc>
      </w:tr>
      <w:tr w:rsidR="00EC22EA" w14:paraId="676E8768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70E375C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379F1DD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164D8975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1726. memfs 3.6.0 - Unlicense</w:t>
            </w:r>
          </w:p>
        </w:tc>
      </w:tr>
      <w:tr w:rsidR="00EC22EA" w14:paraId="5F8FE0DA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E481D10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1F4CFDAE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2DB1F692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>1727. lz-string 1.4.4 - WTFPL</w:t>
            </w:r>
          </w:p>
        </w:tc>
      </w:tr>
      <w:tr w:rsidR="00EC22EA" w14:paraId="6BC20C39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67ACD05A" w14:textId="77777777" w:rsidR="00EC22EA" w:rsidRDefault="00EC22EA">
            <w:pPr>
              <w:ind w:firstLineChars="100" w:firstLine="110"/>
              <w:rPr>
                <w:rFonts w:ascii="Franklin Gothic Book" w:eastAsia="Times New Roman" w:hAnsi="Franklin Gothic Book"/>
                <w:color w:val="000000"/>
              </w:rPr>
            </w:pPr>
          </w:p>
        </w:tc>
      </w:tr>
      <w:tr w:rsidR="00EC22EA" w14:paraId="71D6C284" w14:textId="77777777">
        <w:trPr>
          <w:divId w:val="390617152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65" w:type="dxa"/>
              <w:bottom w:w="15" w:type="dxa"/>
              <w:right w:w="15" w:type="dxa"/>
            </w:tcMar>
            <w:vAlign w:val="center"/>
            <w:hideMark/>
          </w:tcPr>
          <w:p w14:paraId="0E5BC665" w14:textId="77777777" w:rsidR="00EC22EA" w:rsidRDefault="00EC22EA">
            <w:pPr>
              <w:ind w:firstLineChars="100" w:firstLine="10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9513774" w14:textId="715C1196" w:rsidR="00081C77" w:rsidRDefault="00081C77" w:rsidP="00EC22EA">
      <w:pPr>
        <w:pStyle w:val="Heading3"/>
      </w:pPr>
    </w:p>
    <w:sdt>
      <w:sdtPr>
        <w:id w:val="2019964513"/>
        <w:placeholder>
          <w:docPart w:val="13EF7F843268CB4DBB81A11221340E7C"/>
        </w:placeholder>
        <w:temporary/>
        <w:showingPlcHdr/>
        <w15:appearance w15:val="hidden"/>
      </w:sdtPr>
      <w:sdtContent>
        <w:p w14:paraId="5BC910D7" w14:textId="77777777" w:rsidR="00081C77" w:rsidRDefault="00000000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52389D4A6FA8C040912278168D4E428F"/>
        </w:placeholder>
        <w:temporary/>
        <w:showingPlcHdr/>
        <w15:appearance w15:val="hidden"/>
      </w:sdtPr>
      <w:sdtContent>
        <w:p w14:paraId="4B97EEAF" w14:textId="77777777" w:rsidR="00081C77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14:paraId="1EAC7C9A" w14:textId="77777777" w:rsidR="00081C77" w:rsidRDefault="00000000">
          <w:r>
            <w:t>Find even more easy-to-use tools on the Insert tab, such as to add a hyperlink or insert a comment.</w:t>
          </w:r>
        </w:p>
      </w:sdtContent>
    </w:sdt>
    <w:sectPr w:rsidR="00081C7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1AA7" w14:textId="77777777" w:rsidR="00114BB4" w:rsidRDefault="00114BB4">
      <w:pPr>
        <w:spacing w:after="0" w:line="240" w:lineRule="auto"/>
      </w:pPr>
      <w:r>
        <w:separator/>
      </w:r>
    </w:p>
    <w:p w14:paraId="3E6640AD" w14:textId="77777777" w:rsidR="00114BB4" w:rsidRDefault="00114BB4"/>
  </w:endnote>
  <w:endnote w:type="continuationSeparator" w:id="0">
    <w:p w14:paraId="74561926" w14:textId="77777777" w:rsidR="00114BB4" w:rsidRDefault="00114BB4">
      <w:pPr>
        <w:spacing w:after="0" w:line="240" w:lineRule="auto"/>
      </w:pPr>
      <w:r>
        <w:continuationSeparator/>
      </w:r>
    </w:p>
    <w:p w14:paraId="260FC61C" w14:textId="77777777" w:rsidR="00114BB4" w:rsidRDefault="00114B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92CA" w14:textId="77777777" w:rsidR="00081C77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86F1" w14:textId="77777777" w:rsidR="00114BB4" w:rsidRDefault="00114BB4">
      <w:pPr>
        <w:spacing w:after="0" w:line="240" w:lineRule="auto"/>
      </w:pPr>
      <w:r>
        <w:separator/>
      </w:r>
    </w:p>
    <w:p w14:paraId="6B578EE9" w14:textId="77777777" w:rsidR="00114BB4" w:rsidRDefault="00114BB4"/>
  </w:footnote>
  <w:footnote w:type="continuationSeparator" w:id="0">
    <w:p w14:paraId="71D82530" w14:textId="77777777" w:rsidR="00114BB4" w:rsidRDefault="00114BB4">
      <w:pPr>
        <w:spacing w:after="0" w:line="240" w:lineRule="auto"/>
      </w:pPr>
      <w:r>
        <w:continuationSeparator/>
      </w:r>
    </w:p>
    <w:p w14:paraId="0C1799BA" w14:textId="77777777" w:rsidR="00114BB4" w:rsidRDefault="00114B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24344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EA"/>
    <w:rsid w:val="00081C77"/>
    <w:rsid w:val="00114BB4"/>
    <w:rsid w:val="00E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9A4C"/>
  <w15:chartTrackingRefBased/>
  <w15:docId w15:val="{5918516B-7D21-0640-AC82-CDA0853A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C22E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2EA"/>
    <w:rPr>
      <w:color w:val="954F72"/>
      <w:u w:val="single"/>
    </w:rPr>
  </w:style>
  <w:style w:type="paragraph" w:customStyle="1" w:styleId="msonormal0">
    <w:name w:val="msonormal"/>
    <w:basedOn w:val="Normal"/>
    <w:rsid w:val="00EC22EA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paragraph" w:customStyle="1" w:styleId="xl59">
    <w:name w:val="xl59"/>
    <w:basedOn w:val="Normal"/>
    <w:rsid w:val="00EC22EA"/>
    <w:pPr>
      <w:spacing w:before="100" w:beforeAutospacing="1" w:after="100" w:afterAutospacing="1" w:line="240" w:lineRule="auto"/>
      <w:ind w:left="0"/>
      <w:textAlignment w:val="center"/>
    </w:pPr>
    <w:rPr>
      <w:rFonts w:ascii="Times New Roman" w:eastAsiaTheme="minorEastAsia" w:hAnsi="Times New Roman" w:cs="Times New Roman"/>
      <w:b/>
      <w:bCs/>
      <w:color w:val="auto"/>
      <w:sz w:val="48"/>
      <w:szCs w:val="48"/>
      <w:lang w:eastAsia="en-US"/>
    </w:rPr>
  </w:style>
  <w:style w:type="paragraph" w:customStyle="1" w:styleId="xl60">
    <w:name w:val="xl60"/>
    <w:basedOn w:val="Normal"/>
    <w:rsid w:val="00EC22EA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b/>
      <w:bCs/>
      <w:color w:val="auto"/>
      <w:sz w:val="24"/>
      <w:szCs w:val="24"/>
      <w:lang w:eastAsia="en-US"/>
    </w:rPr>
  </w:style>
  <w:style w:type="paragraph" w:customStyle="1" w:styleId="xl61">
    <w:name w:val="xl61"/>
    <w:basedOn w:val="Normal"/>
    <w:rsid w:val="00EC22EA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0563C1"/>
      <w:sz w:val="24"/>
      <w:szCs w:val="24"/>
      <w:u w:val="single"/>
      <w:lang w:eastAsia="en-US"/>
    </w:rPr>
  </w:style>
  <w:style w:type="paragraph" w:customStyle="1" w:styleId="xl62">
    <w:name w:val="xl62"/>
    <w:basedOn w:val="Normal"/>
    <w:rsid w:val="00EC22EA"/>
    <w:pPr>
      <w:spacing w:before="100" w:beforeAutospacing="1" w:after="100" w:afterAutospacing="1" w:line="240" w:lineRule="auto"/>
      <w:ind w:left="0"/>
      <w:textAlignment w:val="center"/>
    </w:pPr>
    <w:rPr>
      <w:rFonts w:ascii="Times New Roman" w:eastAsiaTheme="minorEastAsia" w:hAnsi="Times New Roman" w:cs="Times New Roman"/>
      <w:i/>
      <w:iCs/>
      <w:color w:val="auto"/>
      <w:sz w:val="24"/>
      <w:szCs w:val="24"/>
      <w:lang w:eastAsia="en-US"/>
    </w:rPr>
  </w:style>
  <w:style w:type="paragraph" w:customStyle="1" w:styleId="xl63">
    <w:name w:val="xl63"/>
    <w:basedOn w:val="Normal"/>
    <w:rsid w:val="00EC22EA"/>
    <w:pPr>
      <w:spacing w:before="100" w:beforeAutospacing="1" w:after="100" w:afterAutospacing="1" w:line="240" w:lineRule="auto"/>
      <w:ind w:left="0" w:firstLineChars="100"/>
      <w:textAlignment w:val="center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paragraph" w:customStyle="1" w:styleId="xl64">
    <w:name w:val="xl64"/>
    <w:basedOn w:val="Normal"/>
    <w:rsid w:val="00EC22EA"/>
    <w:pPr>
      <w:spacing w:before="100" w:beforeAutospacing="1" w:after="100" w:afterAutospacing="1" w:line="240" w:lineRule="auto"/>
      <w:ind w:left="0" w:firstLineChars="100"/>
      <w:textAlignment w:val="center"/>
    </w:pPr>
    <w:rPr>
      <w:rFonts w:ascii="Times New Roman" w:eastAsiaTheme="minorEastAsia" w:hAnsi="Times New Roman" w:cs="Times New Roman"/>
      <w:color w:val="3391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BEA33BF-603D-B042-A110-15AE9A12D47D%7dtf5000204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50942C84DCBD42BF81AF25DC701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264B0-D809-7144-AF25-17E80EA44EB4}"/>
      </w:docPartPr>
      <w:docPartBody>
        <w:p w:rsidR="00000000" w:rsidRDefault="00000000">
          <w:pPr>
            <w:pStyle w:val="3650942C84DCBD42BF81AF25DC7019D6"/>
          </w:pPr>
          <w:r>
            <w:t>Date</w:t>
          </w:r>
        </w:p>
      </w:docPartBody>
    </w:docPart>
    <w:docPart>
      <w:docPartPr>
        <w:name w:val="FAC510BD198B1C4092DA269431733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23D8E-1083-1540-BAC5-735D2D2622D6}"/>
      </w:docPartPr>
      <w:docPartBody>
        <w:p w:rsidR="00000000" w:rsidRDefault="00000000">
          <w:pPr>
            <w:pStyle w:val="FAC510BD198B1C4092DA26943173397D"/>
          </w:pPr>
          <w:r>
            <w:t>Title</w:t>
          </w:r>
        </w:p>
      </w:docPartBody>
    </w:docPart>
    <w:docPart>
      <w:docPartPr>
        <w:name w:val="C3B33FB52F32004CB8B634CB97335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E15F3-7820-474D-8D80-6E8670CA024F}"/>
      </w:docPartPr>
      <w:docPartBody>
        <w:p w:rsidR="00000000" w:rsidRDefault="00000000">
          <w:pPr>
            <w:pStyle w:val="C3B33FB52F32004CB8B634CB9733536C"/>
          </w:pPr>
          <w:r>
            <w:t>Heading 1</w:t>
          </w:r>
        </w:p>
      </w:docPartBody>
    </w:docPart>
    <w:docPart>
      <w:docPartPr>
        <w:name w:val="6E14429EA90295468752C5408973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0ADD5-81AB-024D-B1F5-7DC4669EAB35}"/>
      </w:docPartPr>
      <w:docPartBody>
        <w:p w:rsidR="00000000" w:rsidRDefault="00000000">
          <w:pPr>
            <w:pStyle w:val="6E14429EA90295468752C540897367A1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723F66BC19981A4A8386C170B47E0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CAB7D-6CA5-0042-A8BE-75BD6CCF7AD4}"/>
      </w:docPartPr>
      <w:docPartBody>
        <w:p w:rsidR="00000000" w:rsidRDefault="00000000">
          <w:pPr>
            <w:pStyle w:val="723F66BC19981A4A8386C170B47E017C"/>
          </w:pPr>
          <w:r>
            <w:t>Heading 2</w:t>
          </w:r>
        </w:p>
      </w:docPartBody>
    </w:docPart>
    <w:docPart>
      <w:docPartPr>
        <w:name w:val="13EF7F843268CB4DBB81A11221340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9C26-0C80-4241-8D70-4E33C2D71A8B}"/>
      </w:docPartPr>
      <w:docPartBody>
        <w:p w:rsidR="00000000" w:rsidRDefault="00000000">
          <w:pPr>
            <w:pStyle w:val="13EF7F843268CB4DBB81A11221340E7C"/>
          </w:pPr>
          <w:r>
            <w:t>Heading 1</w:t>
          </w:r>
        </w:p>
      </w:docPartBody>
    </w:docPart>
    <w:docPart>
      <w:docPartPr>
        <w:name w:val="52389D4A6FA8C040912278168D4E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9A5A-8738-884D-B156-57B8BA66471C}"/>
      </w:docPartPr>
      <w:docPartBody>
        <w:p w:rsidR="00000000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000000">
          <w:pPr>
            <w:pStyle w:val="52389D4A6FA8C040912278168D4E428F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63914660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E"/>
    <w:rsid w:val="0049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50942C84DCBD42BF81AF25DC7019D6">
    <w:name w:val="3650942C84DCBD42BF81AF25DC7019D6"/>
  </w:style>
  <w:style w:type="paragraph" w:customStyle="1" w:styleId="FAC510BD198B1C4092DA26943173397D">
    <w:name w:val="FAC510BD198B1C4092DA26943173397D"/>
  </w:style>
  <w:style w:type="paragraph" w:customStyle="1" w:styleId="C3B33FB52F32004CB8B634CB9733536C">
    <w:name w:val="C3B33FB52F32004CB8B634CB9733536C"/>
  </w:style>
  <w:style w:type="paragraph" w:customStyle="1" w:styleId="6E14429EA90295468752C540897367A1">
    <w:name w:val="6E14429EA90295468752C540897367A1"/>
  </w:style>
  <w:style w:type="paragraph" w:customStyle="1" w:styleId="723F66BC19981A4A8386C170B47E017C">
    <w:name w:val="723F66BC19981A4A8386C170B47E017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paragraph" w:customStyle="1" w:styleId="0946EA95E31FF64384701F274DAB377C">
    <w:name w:val="0946EA95E31FF64384701F274DAB377C"/>
  </w:style>
  <w:style w:type="paragraph" w:customStyle="1" w:styleId="13EF7F843268CB4DBB81A11221340E7C">
    <w:name w:val="13EF7F843268CB4DBB81A11221340E7C"/>
  </w:style>
  <w:style w:type="paragraph" w:customStyle="1" w:styleId="52389D4A6FA8C040912278168D4E428F">
    <w:name w:val="52389D4A6FA8C040912278168D4E4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{EBEA33BF-603D-B042-A110-15AE9A12D47D}tf50002044.dotx</Template>
  <TotalTime>0</TotalTime>
  <Pages>2</Pages>
  <Words>11500</Words>
  <Characters>65551</Characters>
  <Application>Microsoft Office Word</Application>
  <DocSecurity>0</DocSecurity>
  <Lines>546</Lines>
  <Paragraphs>153</Paragraphs>
  <ScaleCrop>false</ScaleCrop>
  <Company/>
  <LinksUpToDate>false</LinksUpToDate>
  <CharactersWithSpaces>76898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2024-02-07T16:25:00Z</dcterms:created>
  <dcterms:modified xsi:type="dcterms:W3CDTF">2024-02-07T16:25:00Z</dcterms:modified>
</cp:coreProperties>
</file>