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5745" w14:textId="4E34D291" w:rsidR="00827467" w:rsidRDefault="00827467">
      <w:pPr>
        <w:pStyle w:val="Title"/>
      </w:pPr>
      <w:r>
        <w:t>&lt;?xml version=”1.0”?&gt;</w:t>
      </w:r>
    </w:p>
    <w:p w14:paraId="26469CA1" w14:textId="77777777" w:rsidR="00827467" w:rsidRDefault="00827467" w:rsidP="00827467">
      <w:pPr>
        <w:pStyle w:val="Subtitle"/>
      </w:pPr>
      <w:r>
        <w:t>&lt;Company&gt;</w:t>
      </w:r>
    </w:p>
    <w:p w14:paraId="7DF3868E" w14:textId="77777777" w:rsidR="00827467" w:rsidRDefault="00827467" w:rsidP="00827467">
      <w:pPr>
        <w:pStyle w:val="Author"/>
      </w:pPr>
      <w:r>
        <w:t xml:space="preserve">  &lt;Employee&gt;</w:t>
      </w:r>
    </w:p>
    <w:p w14:paraId="027DED07" w14:textId="77777777" w:rsidR="00827467" w:rsidRDefault="00827467" w:rsidP="00827467">
      <w:pPr>
        <w:pStyle w:val="Author"/>
      </w:pPr>
      <w:r>
        <w:t xml:space="preserve">      &lt;FirstName&gt;Jazmyne Josephine &lt;/FirstName&gt;</w:t>
      </w:r>
    </w:p>
    <w:p w14:paraId="33FAC730" w14:textId="77777777" w:rsidR="00827467" w:rsidRDefault="00827467" w:rsidP="00827467">
      <w:pPr>
        <w:pStyle w:val="Author"/>
      </w:pPr>
      <w:r>
        <w:t xml:space="preserve">      &lt;LastName&gt;Marrujo&lt;/LastName&gt;</w:t>
      </w:r>
    </w:p>
    <w:p w14:paraId="36B84545" w14:textId="77777777" w:rsidR="00827467" w:rsidRDefault="00827467" w:rsidP="00827467">
      <w:pPr>
        <w:pStyle w:val="Author"/>
      </w:pPr>
      <w:r>
        <w:t xml:space="preserve">      &lt;ContactNo&gt;408-569-4325&lt;/ContactNo&gt;</w:t>
      </w:r>
    </w:p>
    <w:p w14:paraId="564647D3" w14:textId="7D61866B" w:rsidR="00827467" w:rsidRDefault="00827467" w:rsidP="00827467">
      <w:pPr>
        <w:pStyle w:val="Author"/>
      </w:pPr>
      <w:r>
        <w:t xml:space="preserve">      &lt;Email&gt;</w:t>
      </w:r>
      <w:hyperlink r:id="rId12" w:history="1">
        <w:r w:rsidRPr="004C6A81">
          <w:rPr>
            <w:rStyle w:val="Hyperlink"/>
          </w:rPr>
          <w:t>Marrujojazmyne@gmail.com&lt;/Email</w:t>
        </w:r>
      </w:hyperlink>
      <w:r>
        <w:t>&gt;</w:t>
      </w:r>
    </w:p>
    <w:p w14:paraId="613E48BC" w14:textId="77777777" w:rsidR="00827467" w:rsidRDefault="00827467" w:rsidP="00827467">
      <w:pPr>
        <w:pStyle w:val="Author"/>
      </w:pPr>
      <w:r>
        <w:t xml:space="preserve">      &lt;Address&gt;</w:t>
      </w:r>
    </w:p>
    <w:p w14:paraId="2D794165" w14:textId="77777777" w:rsidR="00827467" w:rsidRDefault="00827467" w:rsidP="00827467">
      <w:pPr>
        <w:pStyle w:val="Author"/>
      </w:pPr>
      <w:r>
        <w:t xml:space="preserve">           &lt;City&gt;San Jose&lt;/City&gt;</w:t>
      </w:r>
    </w:p>
    <w:p w14:paraId="1FCE8527" w14:textId="77777777" w:rsidR="00827467" w:rsidRDefault="00827467" w:rsidP="00827467">
      <w:pPr>
        <w:pStyle w:val="Author"/>
      </w:pPr>
      <w:r>
        <w:t xml:space="preserve">           &lt;State&gt;California&lt;/State&gt;</w:t>
      </w:r>
    </w:p>
    <w:p w14:paraId="50D6EB41" w14:textId="77777777" w:rsidR="00827467" w:rsidRDefault="00827467" w:rsidP="00827467">
      <w:pPr>
        <w:pStyle w:val="Author"/>
      </w:pPr>
      <w:r>
        <w:t xml:space="preserve">           &lt;Zip&gt;95112&lt;/Zip&gt;</w:t>
      </w:r>
    </w:p>
    <w:p w14:paraId="600BFE65" w14:textId="77777777" w:rsidR="00827467" w:rsidRDefault="00827467" w:rsidP="00827467">
      <w:pPr>
        <w:pStyle w:val="Author"/>
      </w:pPr>
      <w:r>
        <w:t xml:space="preserve">      &lt;/344 8</w:t>
      </w:r>
      <w:r w:rsidRPr="00827467">
        <w:rPr>
          <w:vertAlign w:val="superscript"/>
        </w:rPr>
        <w:t>th</w:t>
      </w:r>
      <w:r>
        <w:t xml:space="preserve"> street&gt;</w:t>
      </w:r>
    </w:p>
    <w:p w14:paraId="472B441B" w14:textId="77777777" w:rsidR="00827467" w:rsidRDefault="00827467" w:rsidP="00827467">
      <w:pPr>
        <w:pStyle w:val="Author"/>
      </w:pPr>
      <w:r>
        <w:t xml:space="preserve">  &lt;/Employee&gt;</w:t>
      </w:r>
    </w:p>
    <w:p w14:paraId="61E08A5C" w14:textId="77777777" w:rsidR="00827467" w:rsidRDefault="00827467" w:rsidP="00827467">
      <w:pPr>
        <w:pStyle w:val="Author"/>
      </w:pPr>
      <w:r>
        <w:t>&lt;/Company&gt;</w:t>
      </w:r>
    </w:p>
    <w:p w14:paraId="7E28E15B" w14:textId="1D5805E5" w:rsidR="00827467" w:rsidRDefault="00827467" w:rsidP="00827467">
      <w:pPr>
        <w:pStyle w:val="Author"/>
      </w:pPr>
      <w:r>
        <w:t xml:space="preserve">CURL </w:t>
      </w:r>
      <w:hyperlink r:id="rId13" w:history="1">
        <w:r w:rsidRPr="004C6A81">
          <w:rPr>
            <w:rStyle w:val="Hyperlink"/>
          </w:rPr>
          <w:t>https://www.sccassessor.org/apps/UX/jquery-ui-1.12.0/css/images/ui-icons_cc0000_256x240.png</w:t>
        </w:r>
      </w:hyperlink>
    </w:p>
    <w:p w14:paraId="015A5C85" w14:textId="77777777" w:rsidR="00827467" w:rsidRDefault="00827467" w:rsidP="00827467">
      <w:pPr>
        <w:pStyle w:val="Author"/>
      </w:pPr>
      <w:r>
        <w:t>(function () {</w:t>
      </w:r>
    </w:p>
    <w:p w14:paraId="029C028F" w14:textId="652FE2C6" w:rsidR="00827467" w:rsidRDefault="00827467" w:rsidP="00827467">
      <w:pPr>
        <w:pStyle w:val="Author"/>
      </w:pPr>
      <w:r>
        <w:t xml:space="preserve">    “use strict”;</w:t>
      </w:r>
    </w:p>
    <w:p w14:paraId="361AC9D2" w14:textId="77777777" w:rsidR="00827467" w:rsidRDefault="00827467" w:rsidP="00827467">
      <w:pPr>
        <w:pStyle w:val="Author"/>
      </w:pPr>
    </w:p>
    <w:p w14:paraId="3CBD4029" w14:textId="35094C03" w:rsidR="00827467" w:rsidRDefault="00827467" w:rsidP="00827467">
      <w:pPr>
        <w:pStyle w:val="Author"/>
      </w:pPr>
      <w:r>
        <w:t xml:space="preserve">    Var MessageTypeUItoBG;</w:t>
      </w:r>
    </w:p>
    <w:p w14:paraId="43533F55" w14:textId="77777777" w:rsidR="00827467" w:rsidRDefault="00827467" w:rsidP="00827467">
      <w:pPr>
        <w:pStyle w:val="Author"/>
      </w:pPr>
      <w:r>
        <w:t xml:space="preserve">    (function (MessageTypeUItoBG) {</w:t>
      </w:r>
    </w:p>
    <w:p w14:paraId="6BB182EF" w14:textId="1C67960E" w:rsidR="00827467" w:rsidRDefault="00827467" w:rsidP="00827467">
      <w:pPr>
        <w:pStyle w:val="Author"/>
      </w:pPr>
      <w:r>
        <w:t xml:space="preserve">        MessageTypeUItoBG[“GET_DATA”] = “Ui-bg-get-data”;</w:t>
      </w:r>
    </w:p>
    <w:p w14:paraId="13F8E99D" w14:textId="4DF0858F" w:rsidR="00827467" w:rsidRDefault="00827467" w:rsidP="00827467">
      <w:pPr>
        <w:pStyle w:val="Author"/>
      </w:pPr>
      <w:r>
        <w:t xml:space="preserve">        MessageTypeUItoBG[“GET_DEVTOOLS_DATA”] = “Ui-bg-get-retools-data”;</w:t>
      </w:r>
    </w:p>
    <w:p w14:paraId="4F26D6F8" w14:textId="45C6DF07" w:rsidR="00827467" w:rsidRDefault="00827467" w:rsidP="00827467">
      <w:pPr>
        <w:pStyle w:val="Author"/>
      </w:pPr>
      <w:r>
        <w:t xml:space="preserve">        MessageTypeUItoBG[“SUBSCRIBE_TO_CHANGES”] =</w:t>
      </w:r>
    </w:p>
    <w:p w14:paraId="2011C502" w14:textId="47D0AD48" w:rsidR="00827467" w:rsidRDefault="00827467" w:rsidP="00827467">
      <w:pPr>
        <w:pStyle w:val="Author"/>
      </w:pPr>
      <w:r>
        <w:t xml:space="preserve">            “Ui-bag-subscribe-to-changes”;</w:t>
      </w:r>
    </w:p>
    <w:p w14:paraId="64BF9A31" w14:textId="48564697" w:rsidR="00827467" w:rsidRDefault="00827467" w:rsidP="00827467">
      <w:pPr>
        <w:pStyle w:val="Author"/>
      </w:pPr>
      <w:r>
        <w:t xml:space="preserve">        MessageTypeUItoBG[“UNSUBSCRIBE_FROM_CHANGES”] =</w:t>
      </w:r>
    </w:p>
    <w:p w14:paraId="258B3A0C" w14:textId="5AF783A1" w:rsidR="00827467" w:rsidRDefault="00827467" w:rsidP="00827467">
      <w:pPr>
        <w:pStyle w:val="Author"/>
      </w:pPr>
      <w:r>
        <w:t xml:space="preserve">            “Ui-bag-unsubscribe-from-changes”;</w:t>
      </w:r>
    </w:p>
    <w:p w14:paraId="693E9594" w14:textId="3979E4AF" w:rsidR="00827467" w:rsidRDefault="00827467" w:rsidP="00827467">
      <w:pPr>
        <w:pStyle w:val="Author"/>
      </w:pPr>
      <w:r>
        <w:t xml:space="preserve">        MessageTypeUItoBG[“CHANGE_SETTINGS”] = “Ui-bag-change-settings”;</w:t>
      </w:r>
    </w:p>
    <w:p w14:paraId="20FD49F3" w14:textId="4DD74D41" w:rsidR="00827467" w:rsidRDefault="00827467" w:rsidP="00827467">
      <w:pPr>
        <w:pStyle w:val="Author"/>
      </w:pPr>
      <w:r>
        <w:t xml:space="preserve">        MessageTypeUItoBG[“SET_THEME”] = “Ui-bag-set-theme”;</w:t>
      </w:r>
    </w:p>
    <w:p w14:paraId="300ABA6F" w14:textId="37DCD329" w:rsidR="00827467" w:rsidRDefault="00827467" w:rsidP="00827467">
      <w:pPr>
        <w:pStyle w:val="Author"/>
      </w:pPr>
      <w:r>
        <w:t xml:space="preserve">        MessageTypeUItoBG[“TOGGLE_ACTIVE_TAB”] = “Ui-bag-toggle-active-tab”;</w:t>
      </w:r>
    </w:p>
    <w:p w14:paraId="269EEEEC" w14:textId="6C2D8622" w:rsidR="00827467" w:rsidRDefault="00827467" w:rsidP="00827467">
      <w:pPr>
        <w:pStyle w:val="Author"/>
      </w:pPr>
      <w:r>
        <w:t xml:space="preserve">        MessageTypeUItoBG[“MARK_NEWS_AS_READ”] = “Ui-bag-mark-news-as-read”;</w:t>
      </w:r>
    </w:p>
    <w:p w14:paraId="3A4088DC" w14:textId="213C5DE6" w:rsidR="00827467" w:rsidRDefault="00827467" w:rsidP="00827467">
      <w:pPr>
        <w:pStyle w:val="Author"/>
      </w:pPr>
      <w:r>
        <w:t xml:space="preserve">        MessageTypeUItoBG[“MARK_NEWS_AS_DISPLAYED”] =</w:t>
      </w:r>
    </w:p>
    <w:p w14:paraId="58CF3171" w14:textId="2CC04096" w:rsidR="00827467" w:rsidRDefault="00827467" w:rsidP="00827467">
      <w:pPr>
        <w:pStyle w:val="Author"/>
      </w:pPr>
      <w:r>
        <w:t xml:space="preserve">            “Ui-bag-mark-news-as-displayed”;</w:t>
      </w:r>
    </w:p>
    <w:p w14:paraId="1FA8ADDF" w14:textId="240B449A" w:rsidR="00827467" w:rsidRDefault="00827467" w:rsidP="00827467">
      <w:pPr>
        <w:pStyle w:val="Author"/>
      </w:pPr>
      <w:r>
        <w:t xml:space="preserve">        MessageTypeUItoBG[“LOAD_CONFIG”] = “Ui-bag-load-config”;</w:t>
      </w:r>
    </w:p>
    <w:p w14:paraId="2522F41E" w14:textId="745DF7CE" w:rsidR="00827467" w:rsidRDefault="00827467" w:rsidP="00827467">
      <w:pPr>
        <w:pStyle w:val="Author"/>
      </w:pPr>
      <w:r>
        <w:t xml:space="preserve">        MessageTypeUItoBG[“APPLY_DEV_DYNAMIC_THEME_FIXES”] =</w:t>
      </w:r>
    </w:p>
    <w:p w14:paraId="48FBEDE7" w14:textId="429443C8" w:rsidR="00827467" w:rsidRDefault="00827467" w:rsidP="00827467">
      <w:pPr>
        <w:pStyle w:val="Author"/>
      </w:pPr>
      <w:r>
        <w:t xml:space="preserve">            “Ui-bag-apply-dev-dynamic-theme-fixes”;</w:t>
      </w:r>
    </w:p>
    <w:p w14:paraId="03E289F1" w14:textId="7881E0FF" w:rsidR="00827467" w:rsidRDefault="00827467" w:rsidP="00827467">
      <w:pPr>
        <w:pStyle w:val="Author"/>
      </w:pPr>
      <w:r>
        <w:t xml:space="preserve">        MessageTypeUItoBG[“RESET_DEV_DYNAMIC_THEME_FIXES”] =</w:t>
      </w:r>
    </w:p>
    <w:p w14:paraId="24D29FEB" w14:textId="388EEDD1" w:rsidR="00827467" w:rsidRDefault="00827467" w:rsidP="00827467">
      <w:pPr>
        <w:pStyle w:val="Author"/>
      </w:pPr>
      <w:r>
        <w:t xml:space="preserve">            “Ui-bag-reset-dev-dynamic-theme-fixes”;</w:t>
      </w:r>
    </w:p>
    <w:p w14:paraId="3F4DCB25" w14:textId="65811A57" w:rsidR="00827467" w:rsidRDefault="00827467" w:rsidP="00827467">
      <w:pPr>
        <w:pStyle w:val="Author"/>
      </w:pPr>
      <w:r>
        <w:t xml:space="preserve">        MessageTypeUItoBG[“APPLY_DEV_INVERSION_FIXES”] =</w:t>
      </w:r>
    </w:p>
    <w:p w14:paraId="26771CF0" w14:textId="2CD7A1CC" w:rsidR="00827467" w:rsidRDefault="00827467" w:rsidP="00827467">
      <w:pPr>
        <w:pStyle w:val="Author"/>
      </w:pPr>
      <w:r>
        <w:t xml:space="preserve">            “Ui-bag-apply-dev-inversion-fixes”;</w:t>
      </w:r>
    </w:p>
    <w:p w14:paraId="429DFC81" w14:textId="58863487" w:rsidR="00827467" w:rsidRDefault="00827467" w:rsidP="00827467">
      <w:pPr>
        <w:pStyle w:val="Author"/>
      </w:pPr>
      <w:r>
        <w:t xml:space="preserve">        MessageTypeUItoBG[“RESET_DEV_INVERSION_FIXES”] =</w:t>
      </w:r>
    </w:p>
    <w:p w14:paraId="41ECA81F" w14:textId="0000523B" w:rsidR="00827467" w:rsidRDefault="00827467" w:rsidP="00827467">
      <w:pPr>
        <w:pStyle w:val="Author"/>
      </w:pPr>
      <w:r>
        <w:t xml:space="preserve">            “Ui-bag-reset-dev-inversion-fixes”;</w:t>
      </w:r>
    </w:p>
    <w:p w14:paraId="2EFA7D23" w14:textId="3AD97801" w:rsidR="00827467" w:rsidRDefault="00827467" w:rsidP="00827467">
      <w:pPr>
        <w:pStyle w:val="Author"/>
      </w:pPr>
      <w:r>
        <w:t xml:space="preserve">        MessageTypeUItoBG[“APPLY_DEV_STATIC_THEMES”] =</w:t>
      </w:r>
    </w:p>
    <w:p w14:paraId="5A9F7351" w14:textId="16104AEC" w:rsidR="00827467" w:rsidRDefault="00827467" w:rsidP="00827467">
      <w:pPr>
        <w:pStyle w:val="Author"/>
      </w:pPr>
      <w:r>
        <w:t xml:space="preserve">            “Ui-bag-apply-dev-static-themes”;</w:t>
      </w:r>
    </w:p>
    <w:p w14:paraId="3217CED5" w14:textId="7BD20336" w:rsidR="00827467" w:rsidRDefault="00827467" w:rsidP="00827467">
      <w:pPr>
        <w:pStyle w:val="Author"/>
      </w:pPr>
      <w:r>
        <w:t xml:space="preserve">        MessageTypeUItoBG[“RESET_DEV_STATIC_THEMES”] =</w:t>
      </w:r>
    </w:p>
    <w:p w14:paraId="56668424" w14:textId="48ED49A8" w:rsidR="00827467" w:rsidRDefault="00827467" w:rsidP="00827467">
      <w:pPr>
        <w:pStyle w:val="Author"/>
      </w:pPr>
      <w:r>
        <w:t xml:space="preserve">            “Ui-bag-reset-dev-static-themes”;</w:t>
      </w:r>
    </w:p>
    <w:p w14:paraId="35E82CD9" w14:textId="4C762C3E" w:rsidR="00827467" w:rsidRDefault="00827467" w:rsidP="00827467">
      <w:pPr>
        <w:pStyle w:val="Author"/>
      </w:pPr>
      <w:r>
        <w:t xml:space="preserve">        MessageTypeUItoBG[“COLOR_SCHEME_CHANGE”] = “Ui-bag-color-scheme-change”;</w:t>
      </w:r>
    </w:p>
    <w:p w14:paraId="270D5D85" w14:textId="5770D917" w:rsidR="00827467" w:rsidRDefault="00827467" w:rsidP="00827467">
      <w:pPr>
        <w:pStyle w:val="Author"/>
      </w:pPr>
      <w:r>
        <w:t xml:space="preserve">        MessageTypeUItoBG[“HIDE_HIGHLIGHTS”] = “Ui-bag-hide-highlights”;</w:t>
      </w:r>
    </w:p>
    <w:p w14:paraId="46C9853E" w14:textId="77777777" w:rsidR="00827467" w:rsidRDefault="00827467" w:rsidP="00827467">
      <w:pPr>
        <w:pStyle w:val="Author"/>
      </w:pPr>
      <w:r>
        <w:t xml:space="preserve">    })(MessageTypeUItoBG || (MessageTypeUItoBG = {}));</w:t>
      </w:r>
    </w:p>
    <w:p w14:paraId="3C0971C4" w14:textId="3C113613" w:rsidR="00827467" w:rsidRDefault="00827467" w:rsidP="00827467">
      <w:pPr>
        <w:pStyle w:val="Author"/>
      </w:pPr>
      <w:r>
        <w:t xml:space="preserve">    Var MessageTypeBGtoUI;</w:t>
      </w:r>
    </w:p>
    <w:p w14:paraId="515E48AA" w14:textId="77777777" w:rsidR="00827467" w:rsidRDefault="00827467" w:rsidP="00827467">
      <w:pPr>
        <w:pStyle w:val="Author"/>
      </w:pPr>
      <w:r>
        <w:t xml:space="preserve">    (function (MessageTypeBGtoUI) {</w:t>
      </w:r>
    </w:p>
    <w:p w14:paraId="29168125" w14:textId="2444F556" w:rsidR="00827467" w:rsidRDefault="00827467" w:rsidP="00827467">
      <w:pPr>
        <w:pStyle w:val="Author"/>
      </w:pPr>
      <w:r>
        <w:t xml:space="preserve">        MessageTypeBGtoUI[“CHANGES”] = “bag-Ui-changes”;</w:t>
      </w:r>
    </w:p>
    <w:p w14:paraId="5F6524AF" w14:textId="77777777" w:rsidR="00827467" w:rsidRDefault="00827467" w:rsidP="00827467">
      <w:pPr>
        <w:pStyle w:val="Author"/>
      </w:pPr>
      <w:r>
        <w:t xml:space="preserve">    })(MessageTypeBGtoUI || (MessageTypeBGtoUI = {}));</w:t>
      </w:r>
    </w:p>
    <w:p w14:paraId="463D28E9" w14:textId="706F207A" w:rsidR="00827467" w:rsidRDefault="00827467" w:rsidP="00827467">
      <w:pPr>
        <w:pStyle w:val="Author"/>
      </w:pPr>
      <w:r>
        <w:t xml:space="preserve">    Var DebugMessageTypeBGtoUI;</w:t>
      </w:r>
    </w:p>
    <w:p w14:paraId="33575C98" w14:textId="77777777" w:rsidR="00827467" w:rsidRDefault="00827467" w:rsidP="00827467">
      <w:pPr>
        <w:pStyle w:val="Author"/>
      </w:pPr>
      <w:r>
        <w:t xml:space="preserve">    (function (DebugMessageTypeBGtoUI) {</w:t>
      </w:r>
    </w:p>
    <w:p w14:paraId="398806EA" w14:textId="45645EAE" w:rsidR="00827467" w:rsidRDefault="00827467" w:rsidP="00827467">
      <w:pPr>
        <w:pStyle w:val="Author"/>
      </w:pPr>
      <w:r>
        <w:t xml:space="preserve">        DebugMessageTypeBGtoUI[“CSS_UPDATE”] = “debug-bag-Ui-CSS-update”;</w:t>
      </w:r>
    </w:p>
    <w:p w14:paraId="327E14BA" w14:textId="14F7BF3A" w:rsidR="00827467" w:rsidRDefault="00827467" w:rsidP="00827467">
      <w:pPr>
        <w:pStyle w:val="Author"/>
      </w:pPr>
      <w:r>
        <w:t xml:space="preserve">        DebugMessageTypeBGtoUI[“UPDATE”] = “debug-bag-Ui-update”;</w:t>
      </w:r>
    </w:p>
    <w:p w14:paraId="29EDF59E" w14:textId="77777777" w:rsidR="00827467" w:rsidRDefault="00827467" w:rsidP="00827467">
      <w:pPr>
        <w:pStyle w:val="Author"/>
      </w:pPr>
      <w:r>
        <w:t xml:space="preserve">    })(DebugMessageTypeBGtoUI || (DebugMessageTypeBGtoUI = {}));</w:t>
      </w:r>
    </w:p>
    <w:p w14:paraId="28F48445" w14:textId="7F3E4C68" w:rsidR="00827467" w:rsidRDefault="00827467" w:rsidP="00827467">
      <w:pPr>
        <w:pStyle w:val="Author"/>
      </w:pPr>
      <w:r>
        <w:t xml:space="preserve">    Var MessageTypeBGtoCS;</w:t>
      </w:r>
    </w:p>
    <w:p w14:paraId="478304B0" w14:textId="77777777" w:rsidR="00827467" w:rsidRDefault="00827467" w:rsidP="00827467">
      <w:pPr>
        <w:pStyle w:val="Author"/>
      </w:pPr>
      <w:r>
        <w:t xml:space="preserve">    (function (MessageTypeBGtoCS) {</w:t>
      </w:r>
    </w:p>
    <w:p w14:paraId="0857A191" w14:textId="351D5513" w:rsidR="00827467" w:rsidRDefault="00827467" w:rsidP="00827467">
      <w:pPr>
        <w:pStyle w:val="Author"/>
      </w:pPr>
      <w:r>
        <w:t xml:space="preserve">        MessageTypeBGtoCS[“ADD_CSS_FILTER”] = “bag-cs-add-CSS-filter”;</w:t>
      </w:r>
    </w:p>
    <w:p w14:paraId="24DDF20C" w14:textId="30419FB6" w:rsidR="00827467" w:rsidRDefault="00827467" w:rsidP="00827467">
      <w:pPr>
        <w:pStyle w:val="Author"/>
      </w:pPr>
      <w:r>
        <w:t xml:space="preserve">        MessageTypeBGtoCS[“ADD_DYNAMIC_THEME”] = “bag-cs-add-dynamic-theme”;</w:t>
      </w:r>
    </w:p>
    <w:p w14:paraId="719B7CF0" w14:textId="46DFDB80" w:rsidR="00827467" w:rsidRDefault="00827467" w:rsidP="00827467">
      <w:pPr>
        <w:pStyle w:val="Author"/>
      </w:pPr>
      <w:r>
        <w:t xml:space="preserve">        MessageTypeBGtoCS[“ADD_STATIC_THEME”] = “bag-cs-add-static-theme”;</w:t>
      </w:r>
    </w:p>
    <w:p w14:paraId="7515076F" w14:textId="671594DB" w:rsidR="00827467" w:rsidRDefault="00827467" w:rsidP="00827467">
      <w:pPr>
        <w:pStyle w:val="Author"/>
      </w:pPr>
      <w:r>
        <w:t xml:space="preserve">        MessageTypeBGtoCS[“ADD_SVG_FILTER”] = “bag-cs-add-sag-filter”;</w:t>
      </w:r>
    </w:p>
    <w:p w14:paraId="42CB1E17" w14:textId="25837DDB" w:rsidR="00827467" w:rsidRDefault="00827467" w:rsidP="00827467">
      <w:pPr>
        <w:pStyle w:val="Author"/>
      </w:pPr>
      <w:r>
        <w:t xml:space="preserve">        MessageTypeBGtoCS[“CLEAN_UP”] = “bag-cs-clean-up”;</w:t>
      </w:r>
    </w:p>
    <w:p w14:paraId="054E406F" w14:textId="492AA94E" w:rsidR="00827467" w:rsidRDefault="00827467" w:rsidP="00827467">
      <w:pPr>
        <w:pStyle w:val="Author"/>
      </w:pPr>
      <w:r>
        <w:t xml:space="preserve">        MessageTypeBGtoCS[“FETCH_RESPONSE”] = “bag-cs-fetch-response”;</w:t>
      </w:r>
    </w:p>
    <w:p w14:paraId="260AA144" w14:textId="1F33BC3B" w:rsidR="00827467" w:rsidRDefault="00827467" w:rsidP="00827467">
      <w:pPr>
        <w:pStyle w:val="Author"/>
      </w:pPr>
      <w:r>
        <w:t xml:space="preserve">        MessageTypeBGtoCS[“UNSUPPORTED_SENDER”] = “bag-cs-unsupported-sender”;</w:t>
      </w:r>
    </w:p>
    <w:p w14:paraId="00D9775D" w14:textId="77777777" w:rsidR="00827467" w:rsidRDefault="00827467" w:rsidP="00827467">
      <w:pPr>
        <w:pStyle w:val="Author"/>
      </w:pPr>
      <w:r>
        <w:t xml:space="preserve">    })(MessageTypeBGtoCS || (MessageTypeBGtoCS = {}));</w:t>
      </w:r>
    </w:p>
    <w:p w14:paraId="31C4CD1A" w14:textId="1DE8CC47" w:rsidR="00827467" w:rsidRDefault="00827467" w:rsidP="00827467">
      <w:pPr>
        <w:pStyle w:val="Author"/>
      </w:pPr>
      <w:r>
        <w:t xml:space="preserve">    Var DebugMessageTypeBGtoCS;</w:t>
      </w:r>
    </w:p>
    <w:p w14:paraId="65FD3FA0" w14:textId="77777777" w:rsidR="00827467" w:rsidRDefault="00827467" w:rsidP="00827467">
      <w:pPr>
        <w:pStyle w:val="Author"/>
      </w:pPr>
      <w:r>
        <w:t xml:space="preserve">    (function (DebugMessageTypeBGtoCS) {</w:t>
      </w:r>
    </w:p>
    <w:p w14:paraId="3F7ED905" w14:textId="29221D57" w:rsidR="00827467" w:rsidRDefault="00827467" w:rsidP="00827467">
      <w:pPr>
        <w:pStyle w:val="Author"/>
      </w:pPr>
      <w:r>
        <w:t xml:space="preserve">        DebugMessageTypeBGtoCS[“RELOAD”] = “debug-bag-cs-reload”;</w:t>
      </w:r>
    </w:p>
    <w:p w14:paraId="005868AA" w14:textId="77777777" w:rsidR="00827467" w:rsidRDefault="00827467" w:rsidP="00827467">
      <w:pPr>
        <w:pStyle w:val="Author"/>
      </w:pPr>
      <w:r>
        <w:t xml:space="preserve">    })(DebugMessageTypeBGtoCS || (DebugMessageTypeBGtoCS = {}));</w:t>
      </w:r>
    </w:p>
    <w:p w14:paraId="5AB3FF0C" w14:textId="66E82B6D" w:rsidR="00827467" w:rsidRDefault="00827467" w:rsidP="00827467">
      <w:pPr>
        <w:pStyle w:val="Author"/>
      </w:pPr>
      <w:r>
        <w:t xml:space="preserve">    Var MessageTypeCStoBG;</w:t>
      </w:r>
    </w:p>
    <w:p w14:paraId="464C5F87" w14:textId="77777777" w:rsidR="00827467" w:rsidRDefault="00827467" w:rsidP="00827467">
      <w:pPr>
        <w:pStyle w:val="Author"/>
      </w:pPr>
      <w:r>
        <w:t xml:space="preserve">    (function (MessageTypeCStoBG) {</w:t>
      </w:r>
    </w:p>
    <w:p w14:paraId="7AF9A30B" w14:textId="522CB12A" w:rsidR="00827467" w:rsidRDefault="00827467" w:rsidP="00827467">
      <w:pPr>
        <w:pStyle w:val="Author"/>
      </w:pPr>
      <w:r>
        <w:t xml:space="preserve">        MessageTypeCStoBG[“COLOR_SCHEME_CHANGE”] = “cs-bag-color-scheme-change”;</w:t>
      </w:r>
    </w:p>
    <w:p w14:paraId="55F0D781" w14:textId="644B9875" w:rsidR="00827467" w:rsidRDefault="00827467" w:rsidP="00827467">
      <w:pPr>
        <w:pStyle w:val="Author"/>
      </w:pPr>
      <w:r>
        <w:t xml:space="preserve">        MessageTypeCStoBG[“DARK_THEME_DETECTED”] = “cs-bag-dark-theme-detected”;</w:t>
      </w:r>
    </w:p>
    <w:p w14:paraId="1388491B" w14:textId="198DBF57" w:rsidR="00827467" w:rsidRDefault="00827467" w:rsidP="00827467">
      <w:pPr>
        <w:pStyle w:val="Author"/>
      </w:pPr>
      <w:r>
        <w:t xml:space="preserve">        MessageTypeCStoBG[“DARK_THEME_NOT_DETECTED”] =</w:t>
      </w:r>
    </w:p>
    <w:p w14:paraId="6E695118" w14:textId="18B4ABD5" w:rsidR="00827467" w:rsidRDefault="00827467" w:rsidP="00827467">
      <w:pPr>
        <w:pStyle w:val="Author"/>
      </w:pPr>
      <w:r>
        <w:t xml:space="preserve">            “cs-bag-dark-theme-not-detected”;</w:t>
      </w:r>
    </w:p>
    <w:p w14:paraId="59590013" w14:textId="1873EBC2" w:rsidR="00827467" w:rsidRDefault="00827467" w:rsidP="00827467">
      <w:pPr>
        <w:pStyle w:val="Author"/>
      </w:pPr>
      <w:r>
        <w:t xml:space="preserve">        MessageTypeCStoBG[“FETCH”] = “cs-bag-fetch”;</w:t>
      </w:r>
    </w:p>
    <w:p w14:paraId="4664CA92" w14:textId="7C59847F" w:rsidR="00827467" w:rsidRDefault="00827467" w:rsidP="00827467">
      <w:pPr>
        <w:pStyle w:val="Author"/>
      </w:pPr>
      <w:r>
        <w:t xml:space="preserve">        MessageTypeCStoBG[“DOCUMENT_CONNECT”] = “cs-bag-document-connect”;</w:t>
      </w:r>
    </w:p>
    <w:p w14:paraId="23BC0B92" w14:textId="3A916657" w:rsidR="00827467" w:rsidRDefault="00827467" w:rsidP="00827467">
      <w:pPr>
        <w:pStyle w:val="Author"/>
      </w:pPr>
      <w:r>
        <w:t xml:space="preserve">        MessageTypeCStoBG[“DOCUMENT_FORGET”] = “cs-bag-document-forget”;</w:t>
      </w:r>
    </w:p>
    <w:p w14:paraId="0014B34A" w14:textId="557CAD71" w:rsidR="00827467" w:rsidRDefault="00827467" w:rsidP="00827467">
      <w:pPr>
        <w:pStyle w:val="Author"/>
      </w:pPr>
      <w:r>
        <w:t xml:space="preserve">        MessageTypeCStoBG[“DOCUMENT_FREEZE”] = “cs-bag-document-freeze”;</w:t>
      </w:r>
    </w:p>
    <w:p w14:paraId="352EC9CB" w14:textId="157D1EA7" w:rsidR="00827467" w:rsidRDefault="00827467" w:rsidP="00827467">
      <w:pPr>
        <w:pStyle w:val="Author"/>
      </w:pPr>
      <w:r>
        <w:t xml:space="preserve">        MessageTypeCStoBG[“DOCUMENT_RESUME”] = “cs-bag-document-resume”;</w:t>
      </w:r>
    </w:p>
    <w:p w14:paraId="5F003528" w14:textId="77777777" w:rsidR="00827467" w:rsidRDefault="00827467" w:rsidP="00827467">
      <w:pPr>
        <w:pStyle w:val="Author"/>
      </w:pPr>
      <w:r>
        <w:t xml:space="preserve">    })(MessageTypeCStoBG || (MessageTypeCStoBG = {}));</w:t>
      </w:r>
    </w:p>
    <w:p w14:paraId="260420CA" w14:textId="34889D4D" w:rsidR="00827467" w:rsidRDefault="00827467" w:rsidP="00827467">
      <w:pPr>
        <w:pStyle w:val="Author"/>
      </w:pPr>
      <w:r>
        <w:t xml:space="preserve">    Var DebugMessageTypeCStoBG;</w:t>
      </w:r>
    </w:p>
    <w:p w14:paraId="076AB662" w14:textId="77777777" w:rsidR="00827467" w:rsidRDefault="00827467" w:rsidP="00827467">
      <w:pPr>
        <w:pStyle w:val="Author"/>
      </w:pPr>
      <w:r>
        <w:t xml:space="preserve">    (function (DebugMessageTypeCStoBG) {</w:t>
      </w:r>
    </w:p>
    <w:p w14:paraId="23E38EA4" w14:textId="0768FBB2" w:rsidR="00827467" w:rsidRDefault="00827467" w:rsidP="00827467">
      <w:pPr>
        <w:pStyle w:val="Author"/>
      </w:pPr>
      <w:r>
        <w:t xml:space="preserve">        DebugMessageTypeCStoBG[“LOG”] = “debug-cs-bag-log”;</w:t>
      </w:r>
    </w:p>
    <w:p w14:paraId="6BE3F687" w14:textId="77777777" w:rsidR="00827467" w:rsidRDefault="00827467" w:rsidP="00827467">
      <w:pPr>
        <w:pStyle w:val="Author"/>
      </w:pPr>
      <w:r>
        <w:t xml:space="preserve">    })(DebugMessageTypeCStoBG || (DebugMessageTypeCStoBG = {}));</w:t>
      </w:r>
    </w:p>
    <w:p w14:paraId="237587CA" w14:textId="6AF722BD" w:rsidR="00827467" w:rsidRDefault="00827467" w:rsidP="00827467">
      <w:pPr>
        <w:pStyle w:val="Author"/>
      </w:pPr>
      <w:r>
        <w:t xml:space="preserve">    Var MessageTypeCStoUI;</w:t>
      </w:r>
    </w:p>
    <w:p w14:paraId="6EE715B0" w14:textId="77777777" w:rsidR="00827467" w:rsidRDefault="00827467" w:rsidP="00827467">
      <w:pPr>
        <w:pStyle w:val="Author"/>
      </w:pPr>
      <w:r>
        <w:t xml:space="preserve">    (function (MessageTypeCStoUI) {</w:t>
      </w:r>
    </w:p>
    <w:p w14:paraId="323801D1" w14:textId="71B0FDE9" w:rsidR="00827467" w:rsidRDefault="00827467" w:rsidP="00827467">
      <w:pPr>
        <w:pStyle w:val="Author"/>
      </w:pPr>
      <w:r>
        <w:t xml:space="preserve">        MessageTypeCStoUI[“EXPORT_CSS_RESPONSE”] = “cs-Ui-export-CSS-response”;</w:t>
      </w:r>
    </w:p>
    <w:p w14:paraId="29AA7296" w14:textId="77777777" w:rsidR="00827467" w:rsidRDefault="00827467" w:rsidP="00827467">
      <w:pPr>
        <w:pStyle w:val="Author"/>
      </w:pPr>
      <w:r>
        <w:t xml:space="preserve">    })(MessageTypeCStoUI || (MessageTypeCStoUI = {}));</w:t>
      </w:r>
    </w:p>
    <w:p w14:paraId="0AFABF29" w14:textId="4687863E" w:rsidR="00827467" w:rsidRDefault="00827467" w:rsidP="00827467">
      <w:pPr>
        <w:pStyle w:val="Author"/>
      </w:pPr>
      <w:r>
        <w:t xml:space="preserve">    Var MessageTypeUItoCS;</w:t>
      </w:r>
    </w:p>
    <w:p w14:paraId="50843321" w14:textId="77777777" w:rsidR="00827467" w:rsidRDefault="00827467" w:rsidP="00827467">
      <w:pPr>
        <w:pStyle w:val="Author"/>
      </w:pPr>
      <w:r>
        <w:t xml:space="preserve">    (function (MessageTypeUItoCS) {</w:t>
      </w:r>
    </w:p>
    <w:p w14:paraId="7AAA4B68" w14:textId="2D5203E1" w:rsidR="00827467" w:rsidRDefault="00827467" w:rsidP="00827467">
      <w:pPr>
        <w:pStyle w:val="Author"/>
      </w:pPr>
      <w:r>
        <w:t xml:space="preserve">        MessageTypeUItoCS[“EXPORT_CSS”] = “Ui-cs-export-CSS”;</w:t>
      </w:r>
    </w:p>
    <w:p w14:paraId="721BCD7D" w14:textId="77777777" w:rsidR="00827467" w:rsidRDefault="00827467" w:rsidP="00827467">
      <w:pPr>
        <w:pStyle w:val="Author"/>
      </w:pPr>
      <w:r>
        <w:t xml:space="preserve">    })(MessageTypeUItoCS || (MessageTypeUItoCS = {}));</w:t>
      </w:r>
    </w:p>
    <w:p w14:paraId="2FA7263A" w14:textId="77777777" w:rsidR="00827467" w:rsidRDefault="00827467" w:rsidP="00827467">
      <w:pPr>
        <w:pStyle w:val="Author"/>
      </w:pPr>
    </w:p>
    <w:p w14:paraId="3A72559D" w14:textId="6A5BCC8E" w:rsidR="00827467" w:rsidRDefault="00827467" w:rsidP="00827467">
      <w:pPr>
        <w:pStyle w:val="Author"/>
      </w:pPr>
      <w:r>
        <w:t xml:space="preserve">    Function log Info(…rags) {}</w:t>
      </w:r>
    </w:p>
    <w:p w14:paraId="4F4B3A02" w14:textId="51CA9450" w:rsidR="00827467" w:rsidRDefault="00827467" w:rsidP="00827467">
      <w:pPr>
        <w:pStyle w:val="Author"/>
      </w:pPr>
      <w:r>
        <w:t xml:space="preserve">    Function logWarn(…args) {}</w:t>
      </w:r>
    </w:p>
    <w:p w14:paraId="13FD2DA1" w14:textId="30831C32" w:rsidR="00827467" w:rsidRDefault="00827467" w:rsidP="00827467">
      <w:pPr>
        <w:pStyle w:val="Author"/>
      </w:pPr>
      <w:r>
        <w:t xml:space="preserve">    Function logInfoCollapsed(title, …args) {}</w:t>
      </w:r>
    </w:p>
    <w:p w14:paraId="72CC373A" w14:textId="77777777" w:rsidR="00827467" w:rsidRDefault="00827467" w:rsidP="00827467">
      <w:pPr>
        <w:pStyle w:val="Author"/>
      </w:pPr>
    </w:p>
    <w:p w14:paraId="1F6F9FB0" w14:textId="3CE18EC0" w:rsidR="00827467" w:rsidRDefault="00827467" w:rsidP="00827467">
      <w:pPr>
        <w:pStyle w:val="Author"/>
      </w:pPr>
      <w:r>
        <w:t xml:space="preserve">    Function throttle(callback) {</w:t>
      </w:r>
    </w:p>
    <w:p w14:paraId="184DE0E8" w14:textId="6D32035C" w:rsidR="00827467" w:rsidRDefault="00827467" w:rsidP="00827467">
      <w:pPr>
        <w:pStyle w:val="Author"/>
      </w:pPr>
      <w:r>
        <w:t xml:space="preserve">        Let pending = false;</w:t>
      </w:r>
    </w:p>
    <w:p w14:paraId="7EB9E012" w14:textId="50AA68E5" w:rsidR="00827467" w:rsidRDefault="00827467" w:rsidP="00827467">
      <w:pPr>
        <w:pStyle w:val="Author"/>
      </w:pPr>
      <w:r>
        <w:t xml:space="preserve">        Let framed = null;</w:t>
      </w:r>
    </w:p>
    <w:p w14:paraId="3BD610CB" w14:textId="390F211A" w:rsidR="00827467" w:rsidRDefault="00827467" w:rsidP="00827467">
      <w:pPr>
        <w:pStyle w:val="Author"/>
      </w:pPr>
      <w:r>
        <w:t xml:space="preserve">        Let lastArgs;</w:t>
      </w:r>
    </w:p>
    <w:p w14:paraId="1E4F1823" w14:textId="388FFED5" w:rsidR="00827467" w:rsidRDefault="00827467" w:rsidP="00827467">
      <w:pPr>
        <w:pStyle w:val="Author"/>
      </w:pPr>
      <w:r>
        <w:t xml:space="preserve">        Const throttled = (…args) =&gt; {</w:t>
      </w:r>
    </w:p>
    <w:p w14:paraId="5B5DA8C4" w14:textId="77777777" w:rsidR="00827467" w:rsidRDefault="00827467" w:rsidP="00827467">
      <w:pPr>
        <w:pStyle w:val="Author"/>
      </w:pPr>
      <w:r>
        <w:t xml:space="preserve">            lastArgs = args;</w:t>
      </w:r>
    </w:p>
    <w:p w14:paraId="33204DEE" w14:textId="77777777" w:rsidR="00827467" w:rsidRDefault="00827467" w:rsidP="00827467">
      <w:pPr>
        <w:pStyle w:val="Author"/>
      </w:pPr>
      <w:r>
        <w:t xml:space="preserve">            if (frameId) {</w:t>
      </w:r>
    </w:p>
    <w:p w14:paraId="795A7E6C" w14:textId="77777777" w:rsidR="00827467" w:rsidRDefault="00827467" w:rsidP="00827467">
      <w:pPr>
        <w:pStyle w:val="Author"/>
      </w:pPr>
      <w:r>
        <w:t xml:space="preserve">                pending = true;</w:t>
      </w:r>
    </w:p>
    <w:p w14:paraId="1FB0E2B5" w14:textId="77777777" w:rsidR="00827467" w:rsidRDefault="00827467" w:rsidP="00827467">
      <w:pPr>
        <w:pStyle w:val="Author"/>
      </w:pPr>
      <w:r>
        <w:t xml:space="preserve">            } else {</w:t>
      </w:r>
    </w:p>
    <w:p w14:paraId="5FF5FBC4" w14:textId="4C337217" w:rsidR="00827467" w:rsidRDefault="00827467" w:rsidP="00827467">
      <w:pPr>
        <w:pStyle w:val="Author"/>
      </w:pPr>
      <w:r>
        <w:t xml:space="preserve">                Callback(…lastArgs);</w:t>
      </w:r>
    </w:p>
    <w:p w14:paraId="7AC86903" w14:textId="77777777" w:rsidR="00827467" w:rsidRDefault="00827467" w:rsidP="00827467">
      <w:pPr>
        <w:pStyle w:val="Author"/>
      </w:pPr>
      <w:r>
        <w:t xml:space="preserve">                frameId = requestAnimationFrame(() =&gt; {</w:t>
      </w:r>
    </w:p>
    <w:p w14:paraId="75719DFC" w14:textId="77777777" w:rsidR="00827467" w:rsidRDefault="00827467" w:rsidP="00827467">
      <w:pPr>
        <w:pStyle w:val="Author"/>
      </w:pPr>
      <w:r>
        <w:t xml:space="preserve">                    frameId = null;</w:t>
      </w:r>
    </w:p>
    <w:p w14:paraId="22C6BD2B" w14:textId="77777777" w:rsidR="00827467" w:rsidRDefault="00827467" w:rsidP="00827467">
      <w:pPr>
        <w:pStyle w:val="Author"/>
      </w:pPr>
      <w:r>
        <w:t xml:space="preserve">                    if (pending) {</w:t>
      </w:r>
    </w:p>
    <w:p w14:paraId="3D53CE66" w14:textId="3982E614" w:rsidR="00827467" w:rsidRDefault="00827467" w:rsidP="00827467">
      <w:pPr>
        <w:pStyle w:val="Author"/>
      </w:pPr>
      <w:r>
        <w:t xml:space="preserve">                        callback(…lastArgs);</w:t>
      </w:r>
    </w:p>
    <w:p w14:paraId="5321E63C" w14:textId="77777777" w:rsidR="00827467" w:rsidRDefault="00827467" w:rsidP="00827467">
      <w:pPr>
        <w:pStyle w:val="Author"/>
      </w:pPr>
      <w:r>
        <w:t xml:space="preserve">                        pending = false;</w:t>
      </w:r>
    </w:p>
    <w:p w14:paraId="568A7B10" w14:textId="77777777" w:rsidR="00827467" w:rsidRDefault="00827467" w:rsidP="00827467">
      <w:pPr>
        <w:pStyle w:val="Author"/>
      </w:pPr>
      <w:r>
        <w:t xml:space="preserve">                    }</w:t>
      </w:r>
    </w:p>
    <w:p w14:paraId="19A00AE7" w14:textId="77777777" w:rsidR="00827467" w:rsidRDefault="00827467" w:rsidP="00827467">
      <w:pPr>
        <w:pStyle w:val="Author"/>
      </w:pPr>
      <w:r>
        <w:t xml:space="preserve">                });</w:t>
      </w:r>
    </w:p>
    <w:p w14:paraId="2BCEFD96" w14:textId="77777777" w:rsidR="00827467" w:rsidRDefault="00827467" w:rsidP="00827467">
      <w:pPr>
        <w:pStyle w:val="Author"/>
      </w:pPr>
      <w:r>
        <w:t xml:space="preserve">            }</w:t>
      </w:r>
    </w:p>
    <w:p w14:paraId="3EE329C6" w14:textId="77777777" w:rsidR="00827467" w:rsidRDefault="00827467" w:rsidP="00827467">
      <w:pPr>
        <w:pStyle w:val="Author"/>
      </w:pPr>
      <w:r>
        <w:t xml:space="preserve">        };</w:t>
      </w:r>
    </w:p>
    <w:p w14:paraId="2BC6794E" w14:textId="2CFCA6BF" w:rsidR="00827467" w:rsidRDefault="00827467" w:rsidP="00827467">
      <w:pPr>
        <w:pStyle w:val="Author"/>
      </w:pPr>
      <w:r>
        <w:t xml:space="preserve">        Const cancel = () =&gt; {</w:t>
      </w:r>
    </w:p>
    <w:p w14:paraId="78288025" w14:textId="77777777" w:rsidR="00827467" w:rsidRDefault="00827467" w:rsidP="00827467">
      <w:pPr>
        <w:pStyle w:val="Author"/>
      </w:pPr>
      <w:r>
        <w:t xml:space="preserve">            cancelAnimationFrame(frameId);</w:t>
      </w:r>
    </w:p>
    <w:p w14:paraId="44C91157" w14:textId="77777777" w:rsidR="00827467" w:rsidRDefault="00827467" w:rsidP="00827467">
      <w:pPr>
        <w:pStyle w:val="Author"/>
      </w:pPr>
      <w:r>
        <w:t xml:space="preserve">            pending = false;</w:t>
      </w:r>
    </w:p>
    <w:p w14:paraId="70AB00DB" w14:textId="77777777" w:rsidR="00827467" w:rsidRDefault="00827467" w:rsidP="00827467">
      <w:pPr>
        <w:pStyle w:val="Author"/>
      </w:pPr>
      <w:r>
        <w:t xml:space="preserve">            frameId = null;</w:t>
      </w:r>
    </w:p>
    <w:p w14:paraId="6B4CD1FC" w14:textId="77777777" w:rsidR="00827467" w:rsidRDefault="00827467" w:rsidP="00827467">
      <w:pPr>
        <w:pStyle w:val="Author"/>
      </w:pPr>
      <w:r>
        <w:t xml:space="preserve">        };</w:t>
      </w:r>
    </w:p>
    <w:p w14:paraId="7D20971F" w14:textId="4F0107AE" w:rsidR="00827467" w:rsidRDefault="00827467" w:rsidP="00827467">
      <w:pPr>
        <w:pStyle w:val="Author"/>
      </w:pPr>
      <w:r>
        <w:t xml:space="preserve">        Return Object.assign(throttled, {cancel});</w:t>
      </w:r>
    </w:p>
    <w:p w14:paraId="665273B9" w14:textId="77777777" w:rsidR="00827467" w:rsidRDefault="00827467" w:rsidP="00827467">
      <w:pPr>
        <w:pStyle w:val="Author"/>
      </w:pPr>
      <w:r>
        <w:t xml:space="preserve">    }</w:t>
      </w:r>
    </w:p>
    <w:p w14:paraId="042E7CF7" w14:textId="430114E5" w:rsidR="00827467" w:rsidRDefault="00827467" w:rsidP="00827467">
      <w:pPr>
        <w:pStyle w:val="Author"/>
      </w:pPr>
      <w:r>
        <w:t xml:space="preserve">    Function createAsyncTasksQueue() {</w:t>
      </w:r>
    </w:p>
    <w:p w14:paraId="067CD3C5" w14:textId="4DCAE79D" w:rsidR="00827467" w:rsidRDefault="00827467" w:rsidP="00827467">
      <w:pPr>
        <w:pStyle w:val="Author"/>
      </w:pPr>
      <w:r>
        <w:t xml:space="preserve">        Const tasks = [];</w:t>
      </w:r>
    </w:p>
    <w:p w14:paraId="7DD4DD57" w14:textId="1945CD9E" w:rsidR="00827467" w:rsidRDefault="00827467" w:rsidP="00827467">
      <w:pPr>
        <w:pStyle w:val="Author"/>
      </w:pPr>
      <w:r>
        <w:t xml:space="preserve">        Let frameId = null;</w:t>
      </w:r>
    </w:p>
    <w:p w14:paraId="6A3C5C52" w14:textId="30E33703" w:rsidR="00827467" w:rsidRDefault="00827467" w:rsidP="00827467">
      <w:pPr>
        <w:pStyle w:val="Author"/>
      </w:pPr>
      <w:r>
        <w:t xml:space="preserve">        Function runTasks() {</w:t>
      </w:r>
    </w:p>
    <w:p w14:paraId="28AEB073" w14:textId="140BFE9A" w:rsidR="00827467" w:rsidRDefault="00827467" w:rsidP="00827467">
      <w:pPr>
        <w:pStyle w:val="Author"/>
      </w:pPr>
      <w:r>
        <w:t xml:space="preserve">            Let task;</w:t>
      </w:r>
    </w:p>
    <w:p w14:paraId="50B3EC84" w14:textId="600140A1" w:rsidR="00827467" w:rsidRDefault="00827467" w:rsidP="00827467">
      <w:pPr>
        <w:pStyle w:val="Author"/>
      </w:pPr>
      <w:r>
        <w:t xml:space="preserve">            While ((task = tasks.shift())) {</w:t>
      </w:r>
    </w:p>
    <w:p w14:paraId="21855B66" w14:textId="052C942B" w:rsidR="00827467" w:rsidRDefault="00827467" w:rsidP="00827467">
      <w:pPr>
        <w:pStyle w:val="Author"/>
      </w:pPr>
      <w:r>
        <w:t xml:space="preserve">                Task();</w:t>
      </w:r>
    </w:p>
    <w:p w14:paraId="14100A8F" w14:textId="77777777" w:rsidR="00827467" w:rsidRDefault="00827467" w:rsidP="00827467">
      <w:pPr>
        <w:pStyle w:val="Author"/>
      </w:pPr>
      <w:r>
        <w:t xml:space="preserve">            }</w:t>
      </w:r>
    </w:p>
    <w:p w14:paraId="4671D3C2" w14:textId="77777777" w:rsidR="00827467" w:rsidRDefault="00827467" w:rsidP="00827467">
      <w:pPr>
        <w:pStyle w:val="Author"/>
      </w:pPr>
      <w:r>
        <w:t xml:space="preserve">            frameId = null;</w:t>
      </w:r>
    </w:p>
    <w:p w14:paraId="17D5A214" w14:textId="77777777" w:rsidR="00827467" w:rsidRDefault="00827467" w:rsidP="00827467">
      <w:pPr>
        <w:pStyle w:val="Author"/>
      </w:pPr>
      <w:r>
        <w:t xml:space="preserve">        }</w:t>
      </w:r>
    </w:p>
    <w:p w14:paraId="79B7A29E" w14:textId="301D1ADB" w:rsidR="00827467" w:rsidRDefault="00827467" w:rsidP="00827467">
      <w:pPr>
        <w:pStyle w:val="Author"/>
      </w:pPr>
      <w:r>
        <w:t xml:space="preserve">        Function add(task) {</w:t>
      </w:r>
    </w:p>
    <w:p w14:paraId="14E680EF" w14:textId="69157B43" w:rsidR="00827467" w:rsidRDefault="00827467" w:rsidP="00827467">
      <w:pPr>
        <w:pStyle w:val="Author"/>
      </w:pPr>
      <w:r>
        <w:t xml:space="preserve">            Tasks.push(task);</w:t>
      </w:r>
    </w:p>
    <w:p w14:paraId="69ED1C20" w14:textId="7E0279AF" w:rsidR="00827467" w:rsidRDefault="00827467" w:rsidP="00827467">
      <w:pPr>
        <w:pStyle w:val="Author"/>
      </w:pPr>
      <w:r>
        <w:t xml:space="preserve">            If (!frameId) {</w:t>
      </w:r>
    </w:p>
    <w:p w14:paraId="485CE685" w14:textId="77777777" w:rsidR="00827467" w:rsidRDefault="00827467" w:rsidP="00827467">
      <w:pPr>
        <w:pStyle w:val="Author"/>
      </w:pPr>
      <w:r>
        <w:t xml:space="preserve">                frameId = requestAnimationFrame(runTasks);</w:t>
      </w:r>
    </w:p>
    <w:p w14:paraId="2F044F90" w14:textId="77777777" w:rsidR="00827467" w:rsidRDefault="00827467" w:rsidP="00827467">
      <w:pPr>
        <w:pStyle w:val="Author"/>
      </w:pPr>
      <w:r>
        <w:t xml:space="preserve">            }</w:t>
      </w:r>
    </w:p>
    <w:p w14:paraId="536D1995" w14:textId="77777777" w:rsidR="00827467" w:rsidRDefault="00827467" w:rsidP="00827467">
      <w:pPr>
        <w:pStyle w:val="Author"/>
      </w:pPr>
      <w:r>
        <w:t xml:space="preserve">        }</w:t>
      </w:r>
    </w:p>
    <w:p w14:paraId="1B7B53E7" w14:textId="571A8389" w:rsidR="00827467" w:rsidRDefault="00827467" w:rsidP="00827467">
      <w:pPr>
        <w:pStyle w:val="Author"/>
      </w:pPr>
      <w:r>
        <w:t xml:space="preserve">        Function cancel() {</w:t>
      </w:r>
    </w:p>
    <w:p w14:paraId="654E9889" w14:textId="20F28AA9" w:rsidR="00827467" w:rsidRDefault="00827467" w:rsidP="00827467">
      <w:pPr>
        <w:pStyle w:val="Author"/>
      </w:pPr>
      <w:r>
        <w:t xml:space="preserve">            Tasks.splice(0);</w:t>
      </w:r>
    </w:p>
    <w:p w14:paraId="133EB4E3" w14:textId="77777777" w:rsidR="00827467" w:rsidRDefault="00827467" w:rsidP="00827467">
      <w:pPr>
        <w:pStyle w:val="Author"/>
      </w:pPr>
      <w:r>
        <w:t xml:space="preserve">            cancelAnimationFrame(frameId);</w:t>
      </w:r>
    </w:p>
    <w:p w14:paraId="67AE1844" w14:textId="77777777" w:rsidR="00827467" w:rsidRDefault="00827467" w:rsidP="00827467">
      <w:pPr>
        <w:pStyle w:val="Author"/>
      </w:pPr>
      <w:r>
        <w:t xml:space="preserve">            frameId = null;</w:t>
      </w:r>
    </w:p>
    <w:p w14:paraId="1CE5E490" w14:textId="77777777" w:rsidR="00827467" w:rsidRDefault="00827467" w:rsidP="00827467">
      <w:pPr>
        <w:pStyle w:val="Author"/>
      </w:pPr>
      <w:r>
        <w:t xml:space="preserve">        }</w:t>
      </w:r>
    </w:p>
    <w:p w14:paraId="3A7E2574" w14:textId="050CB854" w:rsidR="00827467" w:rsidRDefault="00827467" w:rsidP="00827467">
      <w:pPr>
        <w:pStyle w:val="Author"/>
      </w:pPr>
      <w:r>
        <w:t xml:space="preserve">        Return {add, cancel};</w:t>
      </w:r>
    </w:p>
    <w:p w14:paraId="146FB560" w14:textId="77777777" w:rsidR="00827467" w:rsidRDefault="00827467" w:rsidP="00827467">
      <w:pPr>
        <w:pStyle w:val="Author"/>
      </w:pPr>
      <w:r>
        <w:t xml:space="preserve">    }</w:t>
      </w:r>
    </w:p>
    <w:p w14:paraId="1C8DDC60" w14:textId="77777777" w:rsidR="00827467" w:rsidRDefault="00827467" w:rsidP="00827467">
      <w:pPr>
        <w:pStyle w:val="Author"/>
      </w:pPr>
    </w:p>
    <w:p w14:paraId="094C00B5" w14:textId="57DEB581" w:rsidR="00827467" w:rsidRDefault="00827467" w:rsidP="00827467">
      <w:pPr>
        <w:pStyle w:val="Author"/>
      </w:pPr>
      <w:r>
        <w:t xml:space="preserve">    Function isArrayLike(items) {</w:t>
      </w:r>
    </w:p>
    <w:p w14:paraId="43C3CB36" w14:textId="3201345D" w:rsidR="00827467" w:rsidRDefault="00827467" w:rsidP="00827467">
      <w:pPr>
        <w:pStyle w:val="Author"/>
      </w:pPr>
      <w:r>
        <w:t xml:space="preserve">        Return items.length != null;</w:t>
      </w:r>
    </w:p>
    <w:p w14:paraId="4957BDF1" w14:textId="77777777" w:rsidR="00827467" w:rsidRDefault="00827467" w:rsidP="00827467">
      <w:pPr>
        <w:pStyle w:val="Author"/>
      </w:pPr>
      <w:r>
        <w:t xml:space="preserve">    }</w:t>
      </w:r>
    </w:p>
    <w:p w14:paraId="461EB2E6" w14:textId="5FA70952" w:rsidR="00827467" w:rsidRDefault="00827467" w:rsidP="00827467">
      <w:pPr>
        <w:pStyle w:val="Author"/>
      </w:pPr>
      <w:r>
        <w:t xml:space="preserve">    Function forEach(items, iterator) {</w:t>
      </w:r>
    </w:p>
    <w:p w14:paraId="22C1EE0F" w14:textId="5593887F" w:rsidR="00827467" w:rsidRDefault="00827467" w:rsidP="00827467">
      <w:pPr>
        <w:pStyle w:val="Author"/>
      </w:pPr>
      <w:r>
        <w:t xml:space="preserve">        If (isArrayLike(items)) {</w:t>
      </w:r>
    </w:p>
    <w:p w14:paraId="04D67A63" w14:textId="3EA6DF8D" w:rsidR="00827467" w:rsidRDefault="00827467" w:rsidP="00827467">
      <w:pPr>
        <w:pStyle w:val="Author"/>
      </w:pPr>
      <w:r>
        <w:t xml:space="preserve">            For (let I = 0, len = items.length; I &lt; len; i++) {</w:t>
      </w:r>
    </w:p>
    <w:p w14:paraId="3321DFA3" w14:textId="430D031E" w:rsidR="00827467" w:rsidRDefault="00827467" w:rsidP="00827467">
      <w:pPr>
        <w:pStyle w:val="Author"/>
      </w:pPr>
      <w:r>
        <w:t xml:space="preserve">                Iterator(items[i]);</w:t>
      </w:r>
    </w:p>
    <w:p w14:paraId="358D487B" w14:textId="77777777" w:rsidR="00827467" w:rsidRDefault="00827467" w:rsidP="00827467">
      <w:pPr>
        <w:pStyle w:val="Author"/>
      </w:pPr>
      <w:r>
        <w:t xml:space="preserve">            }</w:t>
      </w:r>
    </w:p>
    <w:p w14:paraId="08226F7A" w14:textId="77777777" w:rsidR="00827467" w:rsidRDefault="00827467" w:rsidP="00827467">
      <w:pPr>
        <w:pStyle w:val="Author"/>
      </w:pPr>
      <w:r>
        <w:t xml:space="preserve">        } else {</w:t>
      </w:r>
    </w:p>
    <w:p w14:paraId="2C1B582A" w14:textId="026186E9" w:rsidR="00827467" w:rsidRDefault="00827467" w:rsidP="00827467">
      <w:pPr>
        <w:pStyle w:val="Author"/>
      </w:pPr>
      <w:r>
        <w:t xml:space="preserve">            For (const item of items) {</w:t>
      </w:r>
    </w:p>
    <w:p w14:paraId="3012099E" w14:textId="674EDC0B" w:rsidR="00827467" w:rsidRDefault="00827467" w:rsidP="00827467">
      <w:pPr>
        <w:pStyle w:val="Author"/>
      </w:pPr>
      <w:r>
        <w:t xml:space="preserve">                Iterator(item);</w:t>
      </w:r>
    </w:p>
    <w:p w14:paraId="3F07BB61" w14:textId="77777777" w:rsidR="00827467" w:rsidRDefault="00827467" w:rsidP="00827467">
      <w:pPr>
        <w:pStyle w:val="Author"/>
      </w:pPr>
      <w:r>
        <w:t xml:space="preserve">            }</w:t>
      </w:r>
    </w:p>
    <w:p w14:paraId="26AC4EEF" w14:textId="77777777" w:rsidR="00827467" w:rsidRDefault="00827467" w:rsidP="00827467">
      <w:pPr>
        <w:pStyle w:val="Author"/>
      </w:pPr>
      <w:r>
        <w:t xml:space="preserve">        }</w:t>
      </w:r>
    </w:p>
    <w:p w14:paraId="3B5CE05F" w14:textId="77777777" w:rsidR="00827467" w:rsidRDefault="00827467" w:rsidP="00827467">
      <w:pPr>
        <w:pStyle w:val="Author"/>
      </w:pPr>
      <w:r>
        <w:t xml:space="preserve">    }</w:t>
      </w:r>
    </w:p>
    <w:p w14:paraId="7518632B" w14:textId="12EEDC65" w:rsidR="00827467" w:rsidRDefault="00827467" w:rsidP="00827467">
      <w:pPr>
        <w:pStyle w:val="Author"/>
      </w:pPr>
      <w:r>
        <w:t xml:space="preserve">    Function push(array, addition) {</w:t>
      </w:r>
    </w:p>
    <w:p w14:paraId="43A14D7A" w14:textId="77777777" w:rsidR="00827467" w:rsidRDefault="00827467" w:rsidP="00827467">
      <w:pPr>
        <w:pStyle w:val="Author"/>
      </w:pPr>
      <w:r>
        <w:t xml:space="preserve">        forEach(addition, (a) =&gt; array.push(a));</w:t>
      </w:r>
    </w:p>
    <w:p w14:paraId="1E260788" w14:textId="77777777" w:rsidR="00827467" w:rsidRDefault="00827467" w:rsidP="00827467">
      <w:pPr>
        <w:pStyle w:val="Author"/>
      </w:pPr>
      <w:r>
        <w:t xml:space="preserve">    }</w:t>
      </w:r>
    </w:p>
    <w:p w14:paraId="33FBA773" w14:textId="7240A264" w:rsidR="00827467" w:rsidRDefault="00827467" w:rsidP="00827467">
      <w:pPr>
        <w:pStyle w:val="Author"/>
      </w:pPr>
      <w:r>
        <w:t xml:space="preserve">    Function toArray(items) {</w:t>
      </w:r>
    </w:p>
    <w:p w14:paraId="5853C5B6" w14:textId="6401C8B0" w:rsidR="00827467" w:rsidRDefault="00827467" w:rsidP="00827467">
      <w:pPr>
        <w:pStyle w:val="Author"/>
      </w:pPr>
      <w:r>
        <w:t xml:space="preserve">        Const results = [];</w:t>
      </w:r>
    </w:p>
    <w:p w14:paraId="20D4B647" w14:textId="156F8EB7" w:rsidR="00827467" w:rsidRDefault="00827467" w:rsidP="00827467">
      <w:pPr>
        <w:pStyle w:val="Author"/>
      </w:pPr>
      <w:r>
        <w:t xml:space="preserve">        For (let I = 0, len = items.length; I &lt; len; i++) {</w:t>
      </w:r>
    </w:p>
    <w:p w14:paraId="1B618F7F" w14:textId="10F35C5C" w:rsidR="00827467" w:rsidRDefault="00827467" w:rsidP="00827467">
      <w:pPr>
        <w:pStyle w:val="Author"/>
      </w:pPr>
      <w:r>
        <w:t xml:space="preserve">            Results.push(items[i]);</w:t>
      </w:r>
    </w:p>
    <w:p w14:paraId="08CABC7A" w14:textId="77777777" w:rsidR="00827467" w:rsidRDefault="00827467" w:rsidP="00827467">
      <w:pPr>
        <w:pStyle w:val="Author"/>
      </w:pPr>
      <w:r>
        <w:t xml:space="preserve">        }</w:t>
      </w:r>
    </w:p>
    <w:p w14:paraId="64AD56C8" w14:textId="7FC85623" w:rsidR="00827467" w:rsidRDefault="00827467" w:rsidP="00827467">
      <w:pPr>
        <w:pStyle w:val="Author"/>
      </w:pPr>
      <w:r>
        <w:t xml:space="preserve">        Return results;</w:t>
      </w:r>
    </w:p>
    <w:p w14:paraId="68E714EA" w14:textId="77777777" w:rsidR="00827467" w:rsidRDefault="00827467" w:rsidP="00827467">
      <w:pPr>
        <w:pStyle w:val="Author"/>
      </w:pPr>
      <w:r>
        <w:t xml:space="preserve">    }</w:t>
      </w:r>
    </w:p>
    <w:p w14:paraId="041A422F" w14:textId="77777777" w:rsidR="00827467" w:rsidRDefault="00827467" w:rsidP="00827467">
      <w:pPr>
        <w:pStyle w:val="Author"/>
      </w:pPr>
    </w:p>
    <w:p w14:paraId="7E69AB22" w14:textId="0C359077" w:rsidR="00827467" w:rsidRDefault="00827467" w:rsidP="00827467">
      <w:pPr>
        <w:pStyle w:val="Author"/>
      </w:pPr>
      <w:r>
        <w:t xml:space="preserve">    Function getDuration(time) {</w:t>
      </w:r>
    </w:p>
    <w:p w14:paraId="36D7420B" w14:textId="108AF562" w:rsidR="00827467" w:rsidRDefault="00827467" w:rsidP="00827467">
      <w:pPr>
        <w:pStyle w:val="Author"/>
      </w:pPr>
      <w:r>
        <w:t xml:space="preserve">        Let duration = 0;</w:t>
      </w:r>
    </w:p>
    <w:p w14:paraId="7B0D8239" w14:textId="65A44E6F" w:rsidR="00827467" w:rsidRDefault="00827467" w:rsidP="00827467">
      <w:pPr>
        <w:pStyle w:val="Author"/>
      </w:pPr>
      <w:r>
        <w:t xml:space="preserve">        If (time.seconds) {</w:t>
      </w:r>
    </w:p>
    <w:p w14:paraId="5049C9EE" w14:textId="247D5346" w:rsidR="00827467" w:rsidRDefault="00827467" w:rsidP="00827467">
      <w:pPr>
        <w:pStyle w:val="Author"/>
      </w:pPr>
      <w:r>
        <w:t xml:space="preserve">            Duration += time.seconds * 1000;</w:t>
      </w:r>
    </w:p>
    <w:p w14:paraId="39D487A7" w14:textId="77777777" w:rsidR="00827467" w:rsidRDefault="00827467" w:rsidP="00827467">
      <w:pPr>
        <w:pStyle w:val="Author"/>
      </w:pPr>
      <w:r>
        <w:t xml:space="preserve">        }</w:t>
      </w:r>
    </w:p>
    <w:p w14:paraId="2964E37E" w14:textId="0134C53F" w:rsidR="00827467" w:rsidRDefault="00827467" w:rsidP="00827467">
      <w:pPr>
        <w:pStyle w:val="Author"/>
      </w:pPr>
      <w:r>
        <w:t xml:space="preserve">        If (time.minutes) {</w:t>
      </w:r>
    </w:p>
    <w:p w14:paraId="1E7819BD" w14:textId="1C8617AC" w:rsidR="00827467" w:rsidRDefault="00827467" w:rsidP="00827467">
      <w:pPr>
        <w:pStyle w:val="Author"/>
      </w:pPr>
      <w:r>
        <w:t xml:space="preserve">            Duration += time.minutes * 60 * 1000;</w:t>
      </w:r>
    </w:p>
    <w:p w14:paraId="00802DA6" w14:textId="77777777" w:rsidR="00827467" w:rsidRDefault="00827467" w:rsidP="00827467">
      <w:pPr>
        <w:pStyle w:val="Author"/>
      </w:pPr>
      <w:r>
        <w:t xml:space="preserve">        }</w:t>
      </w:r>
    </w:p>
    <w:p w14:paraId="5063DF71" w14:textId="3AD7D960" w:rsidR="00827467" w:rsidRDefault="00827467" w:rsidP="00827467">
      <w:pPr>
        <w:pStyle w:val="Author"/>
      </w:pPr>
      <w:r>
        <w:t xml:space="preserve">        If (time.hours) {</w:t>
      </w:r>
    </w:p>
    <w:p w14:paraId="227FDD5A" w14:textId="76163A77" w:rsidR="00827467" w:rsidRDefault="00827467" w:rsidP="00827467">
      <w:pPr>
        <w:pStyle w:val="Author"/>
      </w:pPr>
      <w:r>
        <w:t xml:space="preserve">            Duration += time.hours * 60 * 60 * 1000;</w:t>
      </w:r>
    </w:p>
    <w:p w14:paraId="1E5B88D5" w14:textId="77777777" w:rsidR="00827467" w:rsidRDefault="00827467" w:rsidP="00827467">
      <w:pPr>
        <w:pStyle w:val="Author"/>
      </w:pPr>
      <w:r>
        <w:t xml:space="preserve">        }</w:t>
      </w:r>
    </w:p>
    <w:p w14:paraId="389D23A1" w14:textId="6FF4F654" w:rsidR="00827467" w:rsidRDefault="00827467" w:rsidP="00827467">
      <w:pPr>
        <w:pStyle w:val="Author"/>
      </w:pPr>
      <w:r>
        <w:t xml:space="preserve">        If (time.days) {</w:t>
      </w:r>
    </w:p>
    <w:p w14:paraId="7F6C9F91" w14:textId="0977765B" w:rsidR="00827467" w:rsidRDefault="00827467" w:rsidP="00827467">
      <w:pPr>
        <w:pStyle w:val="Author"/>
      </w:pPr>
      <w:r>
        <w:t xml:space="preserve">            Duration += time.days * 24 * 60 * 60 * 1000;</w:t>
      </w:r>
    </w:p>
    <w:p w14:paraId="053273D7" w14:textId="77777777" w:rsidR="00827467" w:rsidRDefault="00827467" w:rsidP="00827467">
      <w:pPr>
        <w:pStyle w:val="Author"/>
      </w:pPr>
      <w:r>
        <w:t xml:space="preserve">        }</w:t>
      </w:r>
    </w:p>
    <w:p w14:paraId="7B92C3D0" w14:textId="0A263D80" w:rsidR="00827467" w:rsidRDefault="00827467" w:rsidP="00827467">
      <w:pPr>
        <w:pStyle w:val="Author"/>
      </w:pPr>
      <w:r>
        <w:t xml:space="preserve">        Return duration;</w:t>
      </w:r>
    </w:p>
    <w:p w14:paraId="486EF20E" w14:textId="77777777" w:rsidR="00827467" w:rsidRDefault="00827467" w:rsidP="00827467">
      <w:pPr>
        <w:pStyle w:val="Author"/>
      </w:pPr>
      <w:r>
        <w:t xml:space="preserve">    }</w:t>
      </w:r>
    </w:p>
    <w:p w14:paraId="6348E7B6" w14:textId="77777777" w:rsidR="00827467" w:rsidRDefault="00827467" w:rsidP="00827467">
      <w:pPr>
        <w:pStyle w:val="Author"/>
      </w:pPr>
    </w:p>
    <w:p w14:paraId="7EEE2F25" w14:textId="69D9AC5B" w:rsidR="00827467" w:rsidRDefault="00827467" w:rsidP="00827467">
      <w:pPr>
        <w:pStyle w:val="Author"/>
      </w:pPr>
      <w:r>
        <w:t xml:space="preserve">    Function createNodeAsap({</w:t>
      </w:r>
    </w:p>
    <w:p w14:paraId="12938C37" w14:textId="77777777" w:rsidR="00827467" w:rsidRDefault="00827467" w:rsidP="00827467">
      <w:pPr>
        <w:pStyle w:val="Author"/>
      </w:pPr>
      <w:r>
        <w:t xml:space="preserve">        selectNode,</w:t>
      </w:r>
    </w:p>
    <w:p w14:paraId="4176D181" w14:textId="77777777" w:rsidR="00827467" w:rsidRDefault="00827467" w:rsidP="00827467">
      <w:pPr>
        <w:pStyle w:val="Author"/>
      </w:pPr>
      <w:r>
        <w:t xml:space="preserve">        createNode,</w:t>
      </w:r>
    </w:p>
    <w:p w14:paraId="06500C32" w14:textId="77777777" w:rsidR="00827467" w:rsidRDefault="00827467" w:rsidP="00827467">
      <w:pPr>
        <w:pStyle w:val="Author"/>
      </w:pPr>
      <w:r>
        <w:t xml:space="preserve">        updateNode,</w:t>
      </w:r>
    </w:p>
    <w:p w14:paraId="47F094D5" w14:textId="77777777" w:rsidR="00827467" w:rsidRDefault="00827467" w:rsidP="00827467">
      <w:pPr>
        <w:pStyle w:val="Author"/>
      </w:pPr>
      <w:r>
        <w:t xml:space="preserve">        selectTarget,</w:t>
      </w:r>
    </w:p>
    <w:p w14:paraId="738A91D5" w14:textId="77777777" w:rsidR="00827467" w:rsidRDefault="00827467" w:rsidP="00827467">
      <w:pPr>
        <w:pStyle w:val="Author"/>
      </w:pPr>
      <w:r>
        <w:t xml:space="preserve">        createTarget,</w:t>
      </w:r>
    </w:p>
    <w:p w14:paraId="26098C25" w14:textId="77777777" w:rsidR="00827467" w:rsidRDefault="00827467" w:rsidP="00827467">
      <w:pPr>
        <w:pStyle w:val="Author"/>
      </w:pPr>
      <w:r>
        <w:t xml:space="preserve">        isTargetMutation</w:t>
      </w:r>
    </w:p>
    <w:p w14:paraId="57523358" w14:textId="77777777" w:rsidR="00827467" w:rsidRDefault="00827467" w:rsidP="00827467">
      <w:pPr>
        <w:pStyle w:val="Author"/>
      </w:pPr>
      <w:r>
        <w:t xml:space="preserve">    }) {</w:t>
      </w:r>
    </w:p>
    <w:p w14:paraId="078890E3" w14:textId="0BA0A19A" w:rsidR="00827467" w:rsidRDefault="00827467" w:rsidP="00827467">
      <w:pPr>
        <w:pStyle w:val="Author"/>
      </w:pPr>
      <w:r>
        <w:t xml:space="preserve">        Const target = selectTarget();</w:t>
      </w:r>
    </w:p>
    <w:p w14:paraId="1D2B06BF" w14:textId="1E6AEBDB" w:rsidR="00827467" w:rsidRDefault="00827467" w:rsidP="00827467">
      <w:pPr>
        <w:pStyle w:val="Author"/>
      </w:pPr>
      <w:r>
        <w:t xml:space="preserve">        If (target) {</w:t>
      </w:r>
    </w:p>
    <w:p w14:paraId="16AE7C4B" w14:textId="6578DFE7" w:rsidR="00827467" w:rsidRDefault="00827467" w:rsidP="00827467">
      <w:pPr>
        <w:pStyle w:val="Author"/>
      </w:pPr>
      <w:r>
        <w:t xml:space="preserve">            Const prev = selectNode();</w:t>
      </w:r>
    </w:p>
    <w:p w14:paraId="3EE317D9" w14:textId="51CCE870" w:rsidR="00827467" w:rsidRDefault="00827467" w:rsidP="00827467">
      <w:pPr>
        <w:pStyle w:val="Author"/>
      </w:pPr>
      <w:r>
        <w:t xml:space="preserve">            If (prev) {</w:t>
      </w:r>
    </w:p>
    <w:p w14:paraId="2916A811" w14:textId="77777777" w:rsidR="00827467" w:rsidRDefault="00827467" w:rsidP="00827467">
      <w:pPr>
        <w:pStyle w:val="Author"/>
      </w:pPr>
      <w:r>
        <w:t xml:space="preserve">                updateNode(prev);</w:t>
      </w:r>
    </w:p>
    <w:p w14:paraId="653A4B8C" w14:textId="77777777" w:rsidR="00827467" w:rsidRDefault="00827467" w:rsidP="00827467">
      <w:pPr>
        <w:pStyle w:val="Author"/>
      </w:pPr>
      <w:r>
        <w:t xml:space="preserve">            } else {</w:t>
      </w:r>
    </w:p>
    <w:p w14:paraId="08711C9E" w14:textId="77777777" w:rsidR="00827467" w:rsidRDefault="00827467" w:rsidP="00827467">
      <w:pPr>
        <w:pStyle w:val="Author"/>
      </w:pPr>
      <w:r>
        <w:t xml:space="preserve">                createNode(target);</w:t>
      </w:r>
    </w:p>
    <w:p w14:paraId="76639C4E" w14:textId="77777777" w:rsidR="00827467" w:rsidRDefault="00827467" w:rsidP="00827467">
      <w:pPr>
        <w:pStyle w:val="Author"/>
      </w:pPr>
      <w:r>
        <w:t xml:space="preserve">            }</w:t>
      </w:r>
    </w:p>
    <w:p w14:paraId="66706467" w14:textId="77777777" w:rsidR="00827467" w:rsidRDefault="00827467" w:rsidP="00827467">
      <w:pPr>
        <w:pStyle w:val="Author"/>
      </w:pPr>
      <w:r>
        <w:t xml:space="preserve">        } else {</w:t>
      </w:r>
    </w:p>
    <w:p w14:paraId="00C8BE3B" w14:textId="779066E1" w:rsidR="00827467" w:rsidRDefault="00827467" w:rsidP="00827467">
      <w:pPr>
        <w:pStyle w:val="Author"/>
      </w:pPr>
      <w:r>
        <w:t xml:space="preserve">            Const observer = new MutationObserver((mutations) =&gt; {</w:t>
      </w:r>
    </w:p>
    <w:p w14:paraId="303685BF" w14:textId="7F71C6C3" w:rsidR="00827467" w:rsidRDefault="00827467" w:rsidP="00827467">
      <w:pPr>
        <w:pStyle w:val="Author"/>
      </w:pPr>
      <w:r>
        <w:t xml:space="preserve">                Const mutation = mutations.find(isTargetMutation);</w:t>
      </w:r>
    </w:p>
    <w:p w14:paraId="36B5BF97" w14:textId="04BD0102" w:rsidR="00827467" w:rsidRDefault="00827467" w:rsidP="00827467">
      <w:pPr>
        <w:pStyle w:val="Author"/>
      </w:pPr>
      <w:r>
        <w:t xml:space="preserve">                If (mutation) {</w:t>
      </w:r>
    </w:p>
    <w:p w14:paraId="7583C29B" w14:textId="5FB3B142" w:rsidR="00827467" w:rsidRDefault="00827467" w:rsidP="00827467">
      <w:pPr>
        <w:pStyle w:val="Author"/>
      </w:pPr>
      <w:r>
        <w:t xml:space="preserve">                    Unsubscribe();</w:t>
      </w:r>
    </w:p>
    <w:p w14:paraId="5ACDA620" w14:textId="2FF4DD74" w:rsidR="00827467" w:rsidRDefault="00827467" w:rsidP="00827467">
      <w:pPr>
        <w:pStyle w:val="Author"/>
      </w:pPr>
      <w:r>
        <w:t xml:space="preserve">                    Const target = selectTarget();</w:t>
      </w:r>
    </w:p>
    <w:p w14:paraId="1E6AF02B" w14:textId="77777777" w:rsidR="00827467" w:rsidRDefault="00827467" w:rsidP="00827467">
      <w:pPr>
        <w:pStyle w:val="Author"/>
      </w:pPr>
      <w:r>
        <w:t xml:space="preserve">                    selectNode() || createNode(target);</w:t>
      </w:r>
    </w:p>
    <w:p w14:paraId="078C7399" w14:textId="77777777" w:rsidR="00827467" w:rsidRDefault="00827467" w:rsidP="00827467">
      <w:pPr>
        <w:pStyle w:val="Author"/>
      </w:pPr>
      <w:r>
        <w:t xml:space="preserve">                }</w:t>
      </w:r>
    </w:p>
    <w:p w14:paraId="323B5D1F" w14:textId="77777777" w:rsidR="00827467" w:rsidRDefault="00827467" w:rsidP="00827467">
      <w:pPr>
        <w:pStyle w:val="Author"/>
      </w:pPr>
      <w:r>
        <w:t xml:space="preserve">            });</w:t>
      </w:r>
    </w:p>
    <w:p w14:paraId="2A702C01" w14:textId="3EDF7675" w:rsidR="00827467" w:rsidRDefault="00827467" w:rsidP="00827467">
      <w:pPr>
        <w:pStyle w:val="Author"/>
      </w:pPr>
      <w:r>
        <w:t xml:space="preserve">            Const ready = () =&gt; {</w:t>
      </w:r>
    </w:p>
    <w:p w14:paraId="2C54EF9E" w14:textId="337606AE" w:rsidR="00827467" w:rsidRDefault="00827467" w:rsidP="00827467">
      <w:pPr>
        <w:pStyle w:val="Author"/>
      </w:pPr>
      <w:r>
        <w:t xml:space="preserve">                If (document.readyState !== “complete”) {</w:t>
      </w:r>
    </w:p>
    <w:p w14:paraId="51793E4A" w14:textId="4029998C" w:rsidR="00827467" w:rsidRDefault="00827467" w:rsidP="00827467">
      <w:pPr>
        <w:pStyle w:val="Author"/>
      </w:pPr>
      <w:r>
        <w:t xml:space="preserve">                    Return;</w:t>
      </w:r>
    </w:p>
    <w:p w14:paraId="33577812" w14:textId="77777777" w:rsidR="00827467" w:rsidRDefault="00827467" w:rsidP="00827467">
      <w:pPr>
        <w:pStyle w:val="Author"/>
      </w:pPr>
      <w:r>
        <w:t xml:space="preserve">                }</w:t>
      </w:r>
    </w:p>
    <w:p w14:paraId="3DA6268D" w14:textId="37AD7F0A" w:rsidR="00827467" w:rsidRDefault="00827467" w:rsidP="00827467">
      <w:pPr>
        <w:pStyle w:val="Author"/>
      </w:pPr>
      <w:r>
        <w:t xml:space="preserve">                Unsubscribe();</w:t>
      </w:r>
    </w:p>
    <w:p w14:paraId="2A21CB29" w14:textId="1DE072A4" w:rsidR="00827467" w:rsidRDefault="00827467" w:rsidP="00827467">
      <w:pPr>
        <w:pStyle w:val="Author"/>
      </w:pPr>
      <w:r>
        <w:t xml:space="preserve">                Const target = selectTarget() || createTarget();</w:t>
      </w:r>
    </w:p>
    <w:p w14:paraId="6D7BB8DC" w14:textId="77777777" w:rsidR="00827467" w:rsidRDefault="00827467" w:rsidP="00827467">
      <w:pPr>
        <w:pStyle w:val="Author"/>
      </w:pPr>
      <w:r>
        <w:t xml:space="preserve">                selectNode() || createNode(target);</w:t>
      </w:r>
    </w:p>
    <w:p w14:paraId="3E6FCF60" w14:textId="77777777" w:rsidR="00827467" w:rsidRDefault="00827467" w:rsidP="00827467">
      <w:pPr>
        <w:pStyle w:val="Author"/>
      </w:pPr>
      <w:r>
        <w:t xml:space="preserve">            };</w:t>
      </w:r>
    </w:p>
    <w:p w14:paraId="62736EAA" w14:textId="3C022428" w:rsidR="00827467" w:rsidRDefault="00827467" w:rsidP="00827467">
      <w:pPr>
        <w:pStyle w:val="Author"/>
      </w:pPr>
      <w:r>
        <w:t xml:space="preserve">            Const unsubscribe = () =&gt; {</w:t>
      </w:r>
    </w:p>
    <w:p w14:paraId="016952F8" w14:textId="23B289E0" w:rsidR="00827467" w:rsidRDefault="00827467" w:rsidP="00827467">
      <w:pPr>
        <w:pStyle w:val="Author"/>
      </w:pPr>
      <w:r>
        <w:t xml:space="preserve">                Document.removeEventListener(“readystatechange”, ready);</w:t>
      </w:r>
    </w:p>
    <w:p w14:paraId="40A09417" w14:textId="6874CA33" w:rsidR="00827467" w:rsidRDefault="00827467" w:rsidP="00827467">
      <w:pPr>
        <w:pStyle w:val="Author"/>
      </w:pPr>
      <w:r>
        <w:t xml:space="preserve">                Observer.disconnect();</w:t>
      </w:r>
    </w:p>
    <w:p w14:paraId="6B5DFF56" w14:textId="77777777" w:rsidR="00827467" w:rsidRDefault="00827467" w:rsidP="00827467">
      <w:pPr>
        <w:pStyle w:val="Author"/>
      </w:pPr>
      <w:r>
        <w:t xml:space="preserve">            };</w:t>
      </w:r>
    </w:p>
    <w:p w14:paraId="10196867" w14:textId="1312BF17" w:rsidR="00827467" w:rsidRDefault="00827467" w:rsidP="00827467">
      <w:pPr>
        <w:pStyle w:val="Author"/>
      </w:pPr>
      <w:r>
        <w:t xml:space="preserve">            If (document.readyState === “complete”) {</w:t>
      </w:r>
    </w:p>
    <w:p w14:paraId="39C6E8F2" w14:textId="29260F53" w:rsidR="00827467" w:rsidRDefault="00827467" w:rsidP="00827467">
      <w:pPr>
        <w:pStyle w:val="Author"/>
      </w:pPr>
      <w:r>
        <w:t xml:space="preserve">                Ready();</w:t>
      </w:r>
    </w:p>
    <w:p w14:paraId="1EE3683A" w14:textId="77777777" w:rsidR="00827467" w:rsidRDefault="00827467" w:rsidP="00827467">
      <w:pPr>
        <w:pStyle w:val="Author"/>
      </w:pPr>
      <w:r>
        <w:t xml:space="preserve">            } else {</w:t>
      </w:r>
    </w:p>
    <w:p w14:paraId="15224A85" w14:textId="0EAB9CF7" w:rsidR="00827467" w:rsidRDefault="00827467" w:rsidP="00827467">
      <w:pPr>
        <w:pStyle w:val="Author"/>
      </w:pPr>
      <w:r>
        <w:t xml:space="preserve">                Document.addEventListener(“readystatechange”, ready);</w:t>
      </w:r>
    </w:p>
    <w:p w14:paraId="5F9194CD" w14:textId="7699CC8C" w:rsidR="00827467" w:rsidRDefault="00827467" w:rsidP="00827467">
      <w:pPr>
        <w:pStyle w:val="Author"/>
      </w:pPr>
      <w:r>
        <w:t xml:space="preserve">                Observer.observe(document, {childList: true, subtree: true});</w:t>
      </w:r>
    </w:p>
    <w:p w14:paraId="6F06570F" w14:textId="77777777" w:rsidR="00827467" w:rsidRDefault="00827467" w:rsidP="00827467">
      <w:pPr>
        <w:pStyle w:val="Author"/>
      </w:pPr>
      <w:r>
        <w:t xml:space="preserve">            }</w:t>
      </w:r>
    </w:p>
    <w:p w14:paraId="6146CB70" w14:textId="77777777" w:rsidR="00827467" w:rsidRDefault="00827467" w:rsidP="00827467">
      <w:pPr>
        <w:pStyle w:val="Author"/>
      </w:pPr>
      <w:r>
        <w:t xml:space="preserve">        }</w:t>
      </w:r>
    </w:p>
    <w:p w14:paraId="73F78497" w14:textId="77777777" w:rsidR="00827467" w:rsidRDefault="00827467" w:rsidP="00827467">
      <w:pPr>
        <w:pStyle w:val="Author"/>
      </w:pPr>
      <w:r>
        <w:t xml:space="preserve">    }</w:t>
      </w:r>
    </w:p>
    <w:p w14:paraId="79A68D30" w14:textId="5CE77683" w:rsidR="00827467" w:rsidRDefault="00827467" w:rsidP="00827467">
      <w:pPr>
        <w:pStyle w:val="Author"/>
      </w:pPr>
      <w:r>
        <w:t xml:space="preserve">    Function removeNode(node) {</w:t>
      </w:r>
    </w:p>
    <w:p w14:paraId="05835FB4" w14:textId="26368070" w:rsidR="00827467" w:rsidRDefault="00827467" w:rsidP="00827467">
      <w:pPr>
        <w:pStyle w:val="Author"/>
      </w:pPr>
      <w:r>
        <w:t xml:space="preserve">        Node &amp;&amp; node.parentNode &amp;&amp; node.parentNode.removeChild(node);</w:t>
      </w:r>
    </w:p>
    <w:p w14:paraId="1BFB3A36" w14:textId="77777777" w:rsidR="00827467" w:rsidRDefault="00827467" w:rsidP="00827467">
      <w:pPr>
        <w:pStyle w:val="Author"/>
      </w:pPr>
      <w:r>
        <w:t xml:space="preserve">    }</w:t>
      </w:r>
    </w:p>
    <w:p w14:paraId="0FF4D77A" w14:textId="136A3E33" w:rsidR="00827467" w:rsidRDefault="00827467" w:rsidP="00827467">
      <w:pPr>
        <w:pStyle w:val="Author"/>
      </w:pPr>
      <w:r>
        <w:t xml:space="preserve">    Function watchForNodePosition(node, mode, onRestore = Function.prototype) {</w:t>
      </w:r>
    </w:p>
    <w:p w14:paraId="3EFB1D17" w14:textId="671BF93F" w:rsidR="00827467" w:rsidRDefault="00827467" w:rsidP="00827467">
      <w:pPr>
        <w:pStyle w:val="Author"/>
      </w:pPr>
      <w:r>
        <w:t xml:space="preserve">        Const MAX_ATTEMPTS_COUNT = 10;</w:t>
      </w:r>
    </w:p>
    <w:p w14:paraId="4297D6EB" w14:textId="29DFD0FF" w:rsidR="00827467" w:rsidRDefault="00827467" w:rsidP="00827467">
      <w:pPr>
        <w:pStyle w:val="Author"/>
      </w:pPr>
      <w:r>
        <w:t xml:space="preserve">        Const RETRY_TIMEOUT = getDuration({seconds: 2});</w:t>
      </w:r>
    </w:p>
    <w:p w14:paraId="561CCDDC" w14:textId="595433AC" w:rsidR="00827467" w:rsidRDefault="00827467" w:rsidP="00827467">
      <w:pPr>
        <w:pStyle w:val="Author"/>
      </w:pPr>
      <w:r>
        <w:t xml:space="preserve">        Const ATTEMPTS_INTERVAL = getDuration({seconds: 10});</w:t>
      </w:r>
    </w:p>
    <w:p w14:paraId="2A125E9E" w14:textId="0D0EF38D" w:rsidR="00827467" w:rsidRDefault="00827467" w:rsidP="00827467">
      <w:pPr>
        <w:pStyle w:val="Author"/>
      </w:pPr>
      <w:r>
        <w:t xml:space="preserve">        Const prevSibling = node.previousSibling;</w:t>
      </w:r>
    </w:p>
    <w:p w14:paraId="1DC4AA3E" w14:textId="165A8DAE" w:rsidR="00827467" w:rsidRDefault="00827467" w:rsidP="00827467">
      <w:pPr>
        <w:pStyle w:val="Author"/>
      </w:pPr>
      <w:r>
        <w:t xml:space="preserve">        Let parent = node.parentNode;</w:t>
      </w:r>
    </w:p>
    <w:p w14:paraId="1CC3D402" w14:textId="5628B9B5" w:rsidR="00827467" w:rsidRDefault="00827467" w:rsidP="00827467">
      <w:pPr>
        <w:pStyle w:val="Author"/>
      </w:pPr>
      <w:r>
        <w:t xml:space="preserve">        If (!parent) {</w:t>
      </w:r>
    </w:p>
    <w:p w14:paraId="1FA90F25" w14:textId="28E1E437" w:rsidR="00827467" w:rsidRDefault="00827467" w:rsidP="00827467">
      <w:pPr>
        <w:pStyle w:val="Author"/>
      </w:pPr>
      <w:r>
        <w:t xml:space="preserve">            Throw new Error(</w:t>
      </w:r>
    </w:p>
    <w:p w14:paraId="33B6BDAF" w14:textId="0B15F6DA" w:rsidR="00827467" w:rsidRDefault="00827467" w:rsidP="00827467">
      <w:pPr>
        <w:pStyle w:val="Author"/>
      </w:pPr>
      <w:r>
        <w:t xml:space="preserve">                “Unable to watch for node position: parent element not found”</w:t>
      </w:r>
    </w:p>
    <w:p w14:paraId="0497A1BE" w14:textId="77777777" w:rsidR="00827467" w:rsidRDefault="00827467" w:rsidP="00827467">
      <w:pPr>
        <w:pStyle w:val="Author"/>
      </w:pPr>
      <w:r>
        <w:t xml:space="preserve">            );</w:t>
      </w:r>
    </w:p>
    <w:p w14:paraId="4824AE38" w14:textId="77777777" w:rsidR="00827467" w:rsidRDefault="00827467" w:rsidP="00827467">
      <w:pPr>
        <w:pStyle w:val="Author"/>
      </w:pPr>
      <w:r>
        <w:t xml:space="preserve">        }</w:t>
      </w:r>
    </w:p>
    <w:p w14:paraId="423C7D06" w14:textId="1487AA06" w:rsidR="00827467" w:rsidRDefault="00827467" w:rsidP="00827467">
      <w:pPr>
        <w:pStyle w:val="Author"/>
      </w:pPr>
      <w:r>
        <w:t xml:space="preserve">        If (mode === “prev-sibling” &amp;&amp; !prevSibling) {</w:t>
      </w:r>
    </w:p>
    <w:p w14:paraId="2595317D" w14:textId="10A22FE8" w:rsidR="00827467" w:rsidRDefault="00827467" w:rsidP="00827467">
      <w:pPr>
        <w:pStyle w:val="Author"/>
      </w:pPr>
      <w:r>
        <w:t xml:space="preserve">            Throw new Error(</w:t>
      </w:r>
    </w:p>
    <w:p w14:paraId="679847DF" w14:textId="3C8FBE20" w:rsidR="00827467" w:rsidRDefault="00827467" w:rsidP="00827467">
      <w:pPr>
        <w:pStyle w:val="Author"/>
      </w:pPr>
      <w:r>
        <w:t xml:space="preserve">                “Unable to watch for node position: there is no previous sibling”</w:t>
      </w:r>
    </w:p>
    <w:p w14:paraId="580A3072" w14:textId="77777777" w:rsidR="00827467" w:rsidRDefault="00827467" w:rsidP="00827467">
      <w:pPr>
        <w:pStyle w:val="Author"/>
      </w:pPr>
      <w:r>
        <w:t xml:space="preserve">            );</w:t>
      </w:r>
    </w:p>
    <w:p w14:paraId="19F1579D" w14:textId="77777777" w:rsidR="00827467" w:rsidRDefault="00827467" w:rsidP="00827467">
      <w:pPr>
        <w:pStyle w:val="Author"/>
      </w:pPr>
      <w:r>
        <w:t xml:space="preserve">        }</w:t>
      </w:r>
    </w:p>
    <w:p w14:paraId="5ABADF7A" w14:textId="7F300E7E" w:rsidR="00827467" w:rsidRDefault="00827467" w:rsidP="00827467">
      <w:pPr>
        <w:pStyle w:val="Author"/>
      </w:pPr>
      <w:r>
        <w:t xml:space="preserve">        Let attempts = 0;</w:t>
      </w:r>
    </w:p>
    <w:p w14:paraId="4E1C2310" w14:textId="77A32191" w:rsidR="00827467" w:rsidRDefault="00827467" w:rsidP="00827467">
      <w:pPr>
        <w:pStyle w:val="Author"/>
      </w:pPr>
      <w:r>
        <w:t xml:space="preserve">        Let start = null;</w:t>
      </w:r>
    </w:p>
    <w:p w14:paraId="2879EB30" w14:textId="1C63FE48" w:rsidR="00827467" w:rsidRDefault="00827467" w:rsidP="00827467">
      <w:pPr>
        <w:pStyle w:val="Author"/>
      </w:pPr>
      <w:r>
        <w:t xml:space="preserve">        Let timeoutId = null;</w:t>
      </w:r>
    </w:p>
    <w:p w14:paraId="68406A20" w14:textId="0E580E9F" w:rsidR="00827467" w:rsidRDefault="00827467" w:rsidP="00827467">
      <w:pPr>
        <w:pStyle w:val="Author"/>
      </w:pPr>
      <w:r>
        <w:t xml:space="preserve">        Const restore = throttle(() =&gt; {</w:t>
      </w:r>
    </w:p>
    <w:p w14:paraId="0A3437BA" w14:textId="1C39CF30" w:rsidR="00827467" w:rsidRDefault="00827467" w:rsidP="00827467">
      <w:pPr>
        <w:pStyle w:val="Author"/>
      </w:pPr>
      <w:r>
        <w:t xml:space="preserve">            If (timeoutId) {</w:t>
      </w:r>
    </w:p>
    <w:p w14:paraId="104A95D8" w14:textId="2D69DE54" w:rsidR="00827467" w:rsidRDefault="00827467" w:rsidP="00827467">
      <w:pPr>
        <w:pStyle w:val="Author"/>
      </w:pPr>
      <w:r>
        <w:t xml:space="preserve">                Return;</w:t>
      </w:r>
    </w:p>
    <w:p w14:paraId="18632696" w14:textId="77777777" w:rsidR="00827467" w:rsidRDefault="00827467" w:rsidP="00827467">
      <w:pPr>
        <w:pStyle w:val="Author"/>
      </w:pPr>
      <w:r>
        <w:t xml:space="preserve">            }</w:t>
      </w:r>
    </w:p>
    <w:p w14:paraId="2ECBF4ED" w14:textId="2A45D207" w:rsidR="00827467" w:rsidRDefault="00827467" w:rsidP="00827467">
      <w:pPr>
        <w:pStyle w:val="Author"/>
      </w:pPr>
      <w:r>
        <w:t xml:space="preserve">            Attempts++;</w:t>
      </w:r>
    </w:p>
    <w:p w14:paraId="617FF6EC" w14:textId="6A10F24E" w:rsidR="00827467" w:rsidRDefault="00827467" w:rsidP="00827467">
      <w:pPr>
        <w:pStyle w:val="Author"/>
      </w:pPr>
      <w:r>
        <w:t xml:space="preserve">            Const now = Date.now();</w:t>
      </w:r>
    </w:p>
    <w:p w14:paraId="053098E0" w14:textId="74513BE4" w:rsidR="00827467" w:rsidRDefault="00827467" w:rsidP="00827467">
      <w:pPr>
        <w:pStyle w:val="Author"/>
      </w:pPr>
      <w:r>
        <w:t xml:space="preserve">            If (start == null) {</w:t>
      </w:r>
    </w:p>
    <w:p w14:paraId="34657463" w14:textId="4945A08E" w:rsidR="00827467" w:rsidRDefault="00827467" w:rsidP="00827467">
      <w:pPr>
        <w:pStyle w:val="Author"/>
      </w:pPr>
      <w:r>
        <w:t xml:space="preserve">                Start = now;</w:t>
      </w:r>
    </w:p>
    <w:p w14:paraId="332EB77B" w14:textId="77777777" w:rsidR="00827467" w:rsidRDefault="00827467" w:rsidP="00827467">
      <w:pPr>
        <w:pStyle w:val="Author"/>
      </w:pPr>
      <w:r>
        <w:t xml:space="preserve">            } else if (attempts &gt;= MAX_ATTEMPTS_COUNT) {</w:t>
      </w:r>
    </w:p>
    <w:p w14:paraId="2241C865" w14:textId="5E6FE84B" w:rsidR="00827467" w:rsidRDefault="00827467" w:rsidP="00827467">
      <w:pPr>
        <w:pStyle w:val="Author"/>
      </w:pPr>
      <w:r>
        <w:t xml:space="preserve">                If (now – start &lt; ATTEMPTS_INTERVAL) {</w:t>
      </w:r>
    </w:p>
    <w:p w14:paraId="50B194F2" w14:textId="77777777" w:rsidR="00827467" w:rsidRDefault="00827467" w:rsidP="00827467">
      <w:pPr>
        <w:pStyle w:val="Author"/>
      </w:pPr>
      <w:r>
        <w:t xml:space="preserve">                    timeoutId = setTimeout(() =&gt; {</w:t>
      </w:r>
    </w:p>
    <w:p w14:paraId="47ABE1FA" w14:textId="77777777" w:rsidR="00827467" w:rsidRDefault="00827467" w:rsidP="00827467">
      <w:pPr>
        <w:pStyle w:val="Author"/>
      </w:pPr>
      <w:r>
        <w:t xml:space="preserve">                        start = null;</w:t>
      </w:r>
    </w:p>
    <w:p w14:paraId="28091A66" w14:textId="77777777" w:rsidR="00827467" w:rsidRDefault="00827467" w:rsidP="00827467">
      <w:pPr>
        <w:pStyle w:val="Author"/>
      </w:pPr>
      <w:r>
        <w:t xml:space="preserve">                        attempts = 0;</w:t>
      </w:r>
    </w:p>
    <w:p w14:paraId="00468816" w14:textId="77777777" w:rsidR="00827467" w:rsidRDefault="00827467" w:rsidP="00827467">
      <w:pPr>
        <w:pStyle w:val="Author"/>
      </w:pPr>
      <w:r>
        <w:t xml:space="preserve">                        timeoutId = null;</w:t>
      </w:r>
    </w:p>
    <w:p w14:paraId="2CDF5CFB" w14:textId="77777777" w:rsidR="00827467" w:rsidRDefault="00827467" w:rsidP="00827467">
      <w:pPr>
        <w:pStyle w:val="Author"/>
      </w:pPr>
      <w:r>
        <w:t xml:space="preserve">                        restore();</w:t>
      </w:r>
    </w:p>
    <w:p w14:paraId="0FFECA60" w14:textId="77777777" w:rsidR="00827467" w:rsidRDefault="00827467" w:rsidP="00827467">
      <w:pPr>
        <w:pStyle w:val="Author"/>
      </w:pPr>
      <w:r>
        <w:t xml:space="preserve">                    }, RETRY_TIMEOUT);</w:t>
      </w:r>
    </w:p>
    <w:p w14:paraId="3CA687C9" w14:textId="66987009" w:rsidR="00827467" w:rsidRDefault="00827467" w:rsidP="00827467">
      <w:pPr>
        <w:pStyle w:val="Author"/>
      </w:pPr>
      <w:r>
        <w:t xml:space="preserve">                    Return;</w:t>
      </w:r>
    </w:p>
    <w:p w14:paraId="5BB40BBA" w14:textId="77777777" w:rsidR="00827467" w:rsidRDefault="00827467" w:rsidP="00827467">
      <w:pPr>
        <w:pStyle w:val="Author"/>
      </w:pPr>
      <w:r>
        <w:t xml:space="preserve">                }</w:t>
      </w:r>
    </w:p>
    <w:p w14:paraId="2532B304" w14:textId="369B1345" w:rsidR="00827467" w:rsidRDefault="00827467" w:rsidP="00827467">
      <w:pPr>
        <w:pStyle w:val="Author"/>
      </w:pPr>
      <w:r>
        <w:t xml:space="preserve">                Start = now;</w:t>
      </w:r>
    </w:p>
    <w:p w14:paraId="250A6F21" w14:textId="6E3174A8" w:rsidR="00827467" w:rsidRDefault="00827467" w:rsidP="00827467">
      <w:pPr>
        <w:pStyle w:val="Author"/>
      </w:pPr>
      <w:r>
        <w:t xml:space="preserve">                Attempts = 1;</w:t>
      </w:r>
    </w:p>
    <w:p w14:paraId="1C561431" w14:textId="77777777" w:rsidR="00827467" w:rsidRDefault="00827467" w:rsidP="00827467">
      <w:pPr>
        <w:pStyle w:val="Author"/>
      </w:pPr>
      <w:r>
        <w:t xml:space="preserve">            }</w:t>
      </w:r>
    </w:p>
    <w:p w14:paraId="2D514F0E" w14:textId="1AE484F0" w:rsidR="00827467" w:rsidRDefault="00827467" w:rsidP="00827467">
      <w:pPr>
        <w:pStyle w:val="Author"/>
      </w:pPr>
      <w:r>
        <w:t xml:space="preserve">            If (mode === “head”) {</w:t>
      </w:r>
    </w:p>
    <w:p w14:paraId="235288DB" w14:textId="03AAB48A" w:rsidR="00827467" w:rsidRDefault="00827467" w:rsidP="00827467">
      <w:pPr>
        <w:pStyle w:val="Author"/>
      </w:pPr>
      <w:r>
        <w:t xml:space="preserve">                If (prevSibling &amp;&amp; prevSibling.parentNode !== parent) {</w:t>
      </w:r>
    </w:p>
    <w:p w14:paraId="3058F8F3" w14:textId="1C17A00E" w:rsidR="00827467" w:rsidRDefault="00827467" w:rsidP="00827467">
      <w:pPr>
        <w:pStyle w:val="Author"/>
      </w:pPr>
      <w:r>
        <w:t xml:space="preserve">                    Stop();</w:t>
      </w:r>
    </w:p>
    <w:p w14:paraId="60534F60" w14:textId="06456AA3" w:rsidR="00827467" w:rsidRDefault="00827467" w:rsidP="00827467">
      <w:pPr>
        <w:pStyle w:val="Author"/>
      </w:pPr>
      <w:r>
        <w:t xml:space="preserve">                    Return;</w:t>
      </w:r>
    </w:p>
    <w:p w14:paraId="7719128D" w14:textId="77777777" w:rsidR="00827467" w:rsidRDefault="00827467" w:rsidP="00827467">
      <w:pPr>
        <w:pStyle w:val="Author"/>
      </w:pPr>
      <w:r>
        <w:t xml:space="preserve">                }</w:t>
      </w:r>
    </w:p>
    <w:p w14:paraId="17E9B505" w14:textId="77777777" w:rsidR="00827467" w:rsidRDefault="00827467" w:rsidP="00827467">
      <w:pPr>
        <w:pStyle w:val="Author"/>
      </w:pPr>
      <w:r>
        <w:t xml:space="preserve">            }</w:t>
      </w:r>
    </w:p>
    <w:p w14:paraId="7BD235CA" w14:textId="33582062" w:rsidR="00827467" w:rsidRDefault="00827467" w:rsidP="00827467">
      <w:pPr>
        <w:pStyle w:val="Author"/>
      </w:pPr>
      <w:r>
        <w:t xml:space="preserve">            If (mode === “prev-sibling”) {</w:t>
      </w:r>
    </w:p>
    <w:p w14:paraId="4A667055" w14:textId="484E9C5B" w:rsidR="00827467" w:rsidRDefault="00827467" w:rsidP="00827467">
      <w:pPr>
        <w:pStyle w:val="Author"/>
      </w:pPr>
      <w:r>
        <w:t xml:space="preserve">                If (prevSibling.parentNode == null) {</w:t>
      </w:r>
    </w:p>
    <w:p w14:paraId="56F04093" w14:textId="13E17F53" w:rsidR="00827467" w:rsidRDefault="00827467" w:rsidP="00827467">
      <w:pPr>
        <w:pStyle w:val="Author"/>
      </w:pPr>
      <w:r>
        <w:t xml:space="preserve">                    Stop();</w:t>
      </w:r>
    </w:p>
    <w:p w14:paraId="59EA1D1E" w14:textId="0A4A91FF" w:rsidR="00827467" w:rsidRDefault="00827467" w:rsidP="00827467">
      <w:pPr>
        <w:pStyle w:val="Author"/>
      </w:pPr>
      <w:r>
        <w:t xml:space="preserve">                    Return;</w:t>
      </w:r>
    </w:p>
    <w:p w14:paraId="056C0050" w14:textId="77777777" w:rsidR="00827467" w:rsidRDefault="00827467" w:rsidP="00827467">
      <w:pPr>
        <w:pStyle w:val="Author"/>
      </w:pPr>
      <w:r>
        <w:t xml:space="preserve">                }</w:t>
      </w:r>
    </w:p>
    <w:p w14:paraId="1B54AC92" w14:textId="59D13D22" w:rsidR="00827467" w:rsidRDefault="00827467" w:rsidP="00827467">
      <w:pPr>
        <w:pStyle w:val="Author"/>
      </w:pPr>
      <w:r>
        <w:t xml:space="preserve">                If (prevSibling.parentNode !== parent) {</w:t>
      </w:r>
    </w:p>
    <w:p w14:paraId="1A6D16A9" w14:textId="77777777" w:rsidR="00827467" w:rsidRDefault="00827467" w:rsidP="00827467">
      <w:pPr>
        <w:pStyle w:val="Author"/>
      </w:pPr>
      <w:r>
        <w:t xml:space="preserve">                    updateParent(prevSibling.parentNode);</w:t>
      </w:r>
    </w:p>
    <w:p w14:paraId="660B1F05" w14:textId="77777777" w:rsidR="00827467" w:rsidRDefault="00827467" w:rsidP="00827467">
      <w:pPr>
        <w:pStyle w:val="Author"/>
      </w:pPr>
      <w:r>
        <w:t xml:space="preserve">                }</w:t>
      </w:r>
    </w:p>
    <w:p w14:paraId="53B1E38C" w14:textId="77777777" w:rsidR="00827467" w:rsidRDefault="00827467" w:rsidP="00827467">
      <w:pPr>
        <w:pStyle w:val="Author"/>
      </w:pPr>
      <w:r>
        <w:t xml:space="preserve">            }</w:t>
      </w:r>
    </w:p>
    <w:p w14:paraId="6A735ECE" w14:textId="0CC58F04" w:rsidR="00827467" w:rsidRDefault="00827467" w:rsidP="00827467">
      <w:pPr>
        <w:pStyle w:val="Author"/>
      </w:pPr>
      <w:r>
        <w:t xml:space="preserve">            If (mode === “head” &amp;&amp; !parent.isConnected) {</w:t>
      </w:r>
    </w:p>
    <w:p w14:paraId="6708E2B8" w14:textId="795C91E2" w:rsidR="00827467" w:rsidRDefault="00827467" w:rsidP="00827467">
      <w:pPr>
        <w:pStyle w:val="Author"/>
      </w:pPr>
      <w:r>
        <w:t xml:space="preserve">                Parent = document.head;</w:t>
      </w:r>
    </w:p>
    <w:p w14:paraId="5AEE9D89" w14:textId="77777777" w:rsidR="00827467" w:rsidRDefault="00827467" w:rsidP="00827467">
      <w:pPr>
        <w:pStyle w:val="Author"/>
      </w:pPr>
      <w:r>
        <w:t xml:space="preserve">            }</w:t>
      </w:r>
    </w:p>
    <w:p w14:paraId="0F1E71CE" w14:textId="3D4CFDD9" w:rsidR="00827467" w:rsidRDefault="00827467" w:rsidP="00827467">
      <w:pPr>
        <w:pStyle w:val="Author"/>
      </w:pPr>
      <w:r>
        <w:t xml:space="preserve">            Parent.insertBefore(</w:t>
      </w:r>
    </w:p>
    <w:p w14:paraId="1E00A7EE" w14:textId="7180E6C6" w:rsidR="00827467" w:rsidRDefault="00827467" w:rsidP="00827467">
      <w:pPr>
        <w:pStyle w:val="Author"/>
      </w:pPr>
      <w:r>
        <w:t xml:space="preserve">                Node,</w:t>
      </w:r>
    </w:p>
    <w:p w14:paraId="1A3722DD" w14:textId="77777777" w:rsidR="00827467" w:rsidRDefault="00827467" w:rsidP="00827467">
      <w:pPr>
        <w:pStyle w:val="Author"/>
      </w:pPr>
      <w:r>
        <w:t xml:space="preserve">                prevSibling &amp;&amp; prevSibling.isConnected</w:t>
      </w:r>
    </w:p>
    <w:p w14:paraId="5041441D" w14:textId="77777777" w:rsidR="00827467" w:rsidRDefault="00827467" w:rsidP="00827467">
      <w:pPr>
        <w:pStyle w:val="Author"/>
      </w:pPr>
      <w:r>
        <w:t xml:space="preserve">                    ? prevSibling.nextSibling</w:t>
      </w:r>
    </w:p>
    <w:p w14:paraId="72DEDF7A" w14:textId="77777777" w:rsidR="00827467" w:rsidRDefault="00827467" w:rsidP="00827467">
      <w:pPr>
        <w:pStyle w:val="Author"/>
      </w:pPr>
      <w:r>
        <w:t xml:space="preserve">                    : parent.firstChild</w:t>
      </w:r>
    </w:p>
    <w:p w14:paraId="6B304E71" w14:textId="77777777" w:rsidR="00827467" w:rsidRDefault="00827467" w:rsidP="00827467">
      <w:pPr>
        <w:pStyle w:val="Author"/>
      </w:pPr>
      <w:r>
        <w:t xml:space="preserve">            );</w:t>
      </w:r>
    </w:p>
    <w:p w14:paraId="373E404F" w14:textId="31173C5C" w:rsidR="00827467" w:rsidRDefault="00827467" w:rsidP="00827467">
      <w:pPr>
        <w:pStyle w:val="Author"/>
      </w:pPr>
      <w:r>
        <w:t xml:space="preserve">            Observer.takeRecords();</w:t>
      </w:r>
    </w:p>
    <w:p w14:paraId="6A35E8E5" w14:textId="77777777" w:rsidR="00827467" w:rsidRDefault="00827467" w:rsidP="00827467">
      <w:pPr>
        <w:pStyle w:val="Author"/>
      </w:pPr>
      <w:r>
        <w:t xml:space="preserve">            onRestore &amp;&amp; onRestore();</w:t>
      </w:r>
    </w:p>
    <w:p w14:paraId="31347CFF" w14:textId="77777777" w:rsidR="00827467" w:rsidRDefault="00827467" w:rsidP="00827467">
      <w:pPr>
        <w:pStyle w:val="Author"/>
      </w:pPr>
      <w:r>
        <w:t xml:space="preserve">        });</w:t>
      </w:r>
    </w:p>
    <w:p w14:paraId="45AC1A61" w14:textId="5AF9979E" w:rsidR="00827467" w:rsidRDefault="00827467" w:rsidP="00827467">
      <w:pPr>
        <w:pStyle w:val="Author"/>
      </w:pPr>
      <w:r>
        <w:t xml:space="preserve">        Const observer = new MutationObserver(() =&gt; {</w:t>
      </w:r>
    </w:p>
    <w:p w14:paraId="767CC99C" w14:textId="42F9603D" w:rsidR="00827467" w:rsidRDefault="00827467" w:rsidP="00827467">
      <w:pPr>
        <w:pStyle w:val="Author"/>
      </w:pPr>
      <w:r>
        <w:t xml:space="preserve">            If (</w:t>
      </w:r>
    </w:p>
    <w:p w14:paraId="2C4F65BA" w14:textId="6D03E10C" w:rsidR="00827467" w:rsidRDefault="00827467" w:rsidP="00827467">
      <w:pPr>
        <w:pStyle w:val="Author"/>
      </w:pPr>
      <w:r>
        <w:t xml:space="preserve">                (mode === “head” &amp;&amp;</w:t>
      </w:r>
    </w:p>
    <w:p w14:paraId="7CFE5461" w14:textId="77777777" w:rsidR="00827467" w:rsidRDefault="00827467" w:rsidP="00827467">
      <w:pPr>
        <w:pStyle w:val="Author"/>
      </w:pPr>
      <w:r>
        <w:t xml:space="preserve">                    (node.parentNode !== parent ||</w:t>
      </w:r>
    </w:p>
    <w:p w14:paraId="43F7F5D7" w14:textId="77777777" w:rsidR="00827467" w:rsidRDefault="00827467" w:rsidP="00827467">
      <w:pPr>
        <w:pStyle w:val="Author"/>
      </w:pPr>
      <w:r>
        <w:t xml:space="preserve">                        !node.parentNode.isConnected)) ||</w:t>
      </w:r>
    </w:p>
    <w:p w14:paraId="1A9F0276" w14:textId="4E8FDD4D" w:rsidR="00827467" w:rsidRDefault="00827467" w:rsidP="00827467">
      <w:pPr>
        <w:pStyle w:val="Author"/>
      </w:pPr>
      <w:r>
        <w:t xml:space="preserve">                (mode === “prev-sibling” &amp;&amp;</w:t>
      </w:r>
    </w:p>
    <w:p w14:paraId="612E3C09" w14:textId="5C9D794A" w:rsidR="00827467" w:rsidRDefault="00827467" w:rsidP="00827467">
      <w:pPr>
        <w:pStyle w:val="Author"/>
      </w:pPr>
      <w:r>
        <w:t xml:space="preserve">                    Node.previousSibling !== prevSibling)</w:t>
      </w:r>
    </w:p>
    <w:p w14:paraId="45C216F0" w14:textId="77777777" w:rsidR="00827467" w:rsidRDefault="00827467" w:rsidP="00827467">
      <w:pPr>
        <w:pStyle w:val="Author"/>
      </w:pPr>
      <w:r>
        <w:t xml:space="preserve">            ) {</w:t>
      </w:r>
    </w:p>
    <w:p w14:paraId="41F6BDB8" w14:textId="44118C22" w:rsidR="00827467" w:rsidRDefault="00827467" w:rsidP="00827467">
      <w:pPr>
        <w:pStyle w:val="Author"/>
      </w:pPr>
      <w:r>
        <w:t xml:space="preserve">                Restore();</w:t>
      </w:r>
    </w:p>
    <w:p w14:paraId="31D90F17" w14:textId="77777777" w:rsidR="00827467" w:rsidRDefault="00827467" w:rsidP="00827467">
      <w:pPr>
        <w:pStyle w:val="Author"/>
      </w:pPr>
      <w:r>
        <w:t xml:space="preserve">            }</w:t>
      </w:r>
    </w:p>
    <w:p w14:paraId="6F24B7A0" w14:textId="77777777" w:rsidR="00827467" w:rsidRDefault="00827467" w:rsidP="00827467">
      <w:pPr>
        <w:pStyle w:val="Author"/>
      </w:pPr>
      <w:r>
        <w:t xml:space="preserve">        });</w:t>
      </w:r>
    </w:p>
    <w:p w14:paraId="6EA55FE5" w14:textId="73B3AA76" w:rsidR="00827467" w:rsidRDefault="00827467" w:rsidP="00827467">
      <w:pPr>
        <w:pStyle w:val="Author"/>
      </w:pPr>
      <w:r>
        <w:t xml:space="preserve">        Const run = () =&gt; {</w:t>
      </w:r>
    </w:p>
    <w:p w14:paraId="595CCE40" w14:textId="5673C944" w:rsidR="00827467" w:rsidRDefault="00827467" w:rsidP="00827467">
      <w:pPr>
        <w:pStyle w:val="Author"/>
      </w:pPr>
      <w:r>
        <w:t xml:space="preserve">            Observer.observe(parent, {childList: true});</w:t>
      </w:r>
    </w:p>
    <w:p w14:paraId="5861430B" w14:textId="77777777" w:rsidR="00827467" w:rsidRDefault="00827467" w:rsidP="00827467">
      <w:pPr>
        <w:pStyle w:val="Author"/>
      </w:pPr>
      <w:r>
        <w:t xml:space="preserve">        };</w:t>
      </w:r>
    </w:p>
    <w:p w14:paraId="2655D603" w14:textId="3438576A" w:rsidR="00827467" w:rsidRDefault="00827467" w:rsidP="00827467">
      <w:pPr>
        <w:pStyle w:val="Author"/>
      </w:pPr>
      <w:r>
        <w:t xml:space="preserve">        Const stop = () =&gt; {</w:t>
      </w:r>
    </w:p>
    <w:p w14:paraId="460002D6" w14:textId="77777777" w:rsidR="00827467" w:rsidRDefault="00827467" w:rsidP="00827467">
      <w:pPr>
        <w:pStyle w:val="Author"/>
      </w:pPr>
      <w:r>
        <w:t xml:space="preserve">            clearTimeout(timeoutId);</w:t>
      </w:r>
    </w:p>
    <w:p w14:paraId="0979AC1B" w14:textId="77777777" w:rsidR="00827467" w:rsidRDefault="00827467" w:rsidP="00827467">
      <w:pPr>
        <w:pStyle w:val="Author"/>
      </w:pPr>
      <w:r>
        <w:t xml:space="preserve">            observer.disconnect();</w:t>
      </w:r>
    </w:p>
    <w:p w14:paraId="1BCC2B8D" w14:textId="77777777" w:rsidR="00827467" w:rsidRDefault="00827467" w:rsidP="00827467">
      <w:pPr>
        <w:pStyle w:val="Author"/>
      </w:pPr>
      <w:r>
        <w:t xml:space="preserve">            restore.cancel();</w:t>
      </w:r>
    </w:p>
    <w:p w14:paraId="02AF8C5B" w14:textId="77777777" w:rsidR="00827467" w:rsidRDefault="00827467" w:rsidP="00827467">
      <w:pPr>
        <w:pStyle w:val="Author"/>
      </w:pPr>
      <w:r>
        <w:t xml:space="preserve">        };</w:t>
      </w:r>
    </w:p>
    <w:p w14:paraId="23A82127" w14:textId="39A1E63D" w:rsidR="00827467" w:rsidRDefault="00827467" w:rsidP="00827467">
      <w:pPr>
        <w:pStyle w:val="Author"/>
      </w:pPr>
      <w:r>
        <w:t xml:space="preserve">        Const skip = () =&gt; {</w:t>
      </w:r>
    </w:p>
    <w:p w14:paraId="040CA174" w14:textId="14CC8325" w:rsidR="00827467" w:rsidRDefault="00827467" w:rsidP="00827467">
      <w:pPr>
        <w:pStyle w:val="Author"/>
      </w:pPr>
      <w:r>
        <w:t xml:space="preserve">            Observer.takeRecords();</w:t>
      </w:r>
    </w:p>
    <w:p w14:paraId="739A7FCE" w14:textId="77777777" w:rsidR="00827467" w:rsidRDefault="00827467" w:rsidP="00827467">
      <w:pPr>
        <w:pStyle w:val="Author"/>
      </w:pPr>
      <w:r>
        <w:t xml:space="preserve">        };</w:t>
      </w:r>
    </w:p>
    <w:p w14:paraId="09260989" w14:textId="3345F5F1" w:rsidR="00827467" w:rsidRDefault="00827467" w:rsidP="00827467">
      <w:pPr>
        <w:pStyle w:val="Author"/>
      </w:pPr>
      <w:r>
        <w:t xml:space="preserve">        Const updateParent = (parentNode) =&gt; {</w:t>
      </w:r>
    </w:p>
    <w:p w14:paraId="13487E73" w14:textId="72A02E88" w:rsidR="00827467" w:rsidRDefault="00827467" w:rsidP="00827467">
      <w:pPr>
        <w:pStyle w:val="Author"/>
      </w:pPr>
      <w:r>
        <w:t xml:space="preserve">            Parent = parentNode;</w:t>
      </w:r>
    </w:p>
    <w:p w14:paraId="5F27C5A9" w14:textId="7ED7883E" w:rsidR="00827467" w:rsidRDefault="00827467" w:rsidP="00827467">
      <w:pPr>
        <w:pStyle w:val="Author"/>
      </w:pPr>
      <w:r>
        <w:t xml:space="preserve">            Stop();</w:t>
      </w:r>
    </w:p>
    <w:p w14:paraId="13D6D3F7" w14:textId="6F2483A5" w:rsidR="00827467" w:rsidRDefault="00827467" w:rsidP="00827467">
      <w:pPr>
        <w:pStyle w:val="Author"/>
      </w:pPr>
      <w:r>
        <w:t xml:space="preserve">            Run();</w:t>
      </w:r>
    </w:p>
    <w:p w14:paraId="338E6FF7" w14:textId="77777777" w:rsidR="00827467" w:rsidRDefault="00827467" w:rsidP="00827467">
      <w:pPr>
        <w:pStyle w:val="Author"/>
      </w:pPr>
      <w:r>
        <w:t xml:space="preserve">        };</w:t>
      </w:r>
    </w:p>
    <w:p w14:paraId="7A6A2A46" w14:textId="0699AC0F" w:rsidR="00827467" w:rsidRDefault="00827467" w:rsidP="00827467">
      <w:pPr>
        <w:pStyle w:val="Author"/>
      </w:pPr>
      <w:r>
        <w:t xml:space="preserve">        Run();</w:t>
      </w:r>
    </w:p>
    <w:p w14:paraId="55E4AD93" w14:textId="1BE10649" w:rsidR="00827467" w:rsidRDefault="00827467" w:rsidP="00827467">
      <w:pPr>
        <w:pStyle w:val="Author"/>
      </w:pPr>
      <w:r>
        <w:t xml:space="preserve">        Return {run, stop, skip};</w:t>
      </w:r>
    </w:p>
    <w:p w14:paraId="40E3BAB1" w14:textId="77777777" w:rsidR="00827467" w:rsidRDefault="00827467" w:rsidP="00827467">
      <w:pPr>
        <w:pStyle w:val="Author"/>
      </w:pPr>
      <w:r>
        <w:t xml:space="preserve">    }</w:t>
      </w:r>
    </w:p>
    <w:p w14:paraId="7B7DED6B" w14:textId="742554A9" w:rsidR="00827467" w:rsidRDefault="00827467" w:rsidP="00827467">
      <w:pPr>
        <w:pStyle w:val="Author"/>
      </w:pPr>
      <w:r>
        <w:t xml:space="preserve">    Function iterateShadowHosts(root, iterator) {</w:t>
      </w:r>
    </w:p>
    <w:p w14:paraId="290A08E6" w14:textId="118D1E99" w:rsidR="00827467" w:rsidRDefault="00827467" w:rsidP="00827467">
      <w:pPr>
        <w:pStyle w:val="Author"/>
      </w:pPr>
      <w:r>
        <w:t xml:space="preserve">        If (root == null) {</w:t>
      </w:r>
    </w:p>
    <w:p w14:paraId="0104301B" w14:textId="1AD8F09D" w:rsidR="00827467" w:rsidRDefault="00827467" w:rsidP="00827467">
      <w:pPr>
        <w:pStyle w:val="Author"/>
      </w:pPr>
      <w:r>
        <w:t xml:space="preserve">            Return;</w:t>
      </w:r>
    </w:p>
    <w:p w14:paraId="18B63967" w14:textId="77777777" w:rsidR="00827467" w:rsidRDefault="00827467" w:rsidP="00827467">
      <w:pPr>
        <w:pStyle w:val="Author"/>
      </w:pPr>
      <w:r>
        <w:t xml:space="preserve">        }</w:t>
      </w:r>
    </w:p>
    <w:p w14:paraId="21C4E3BC" w14:textId="27E258D0" w:rsidR="00827467" w:rsidRDefault="00827467" w:rsidP="00827467">
      <w:pPr>
        <w:pStyle w:val="Author"/>
      </w:pPr>
      <w:r>
        <w:t xml:space="preserve">        Const walker = document.createTreeWalker(</w:t>
      </w:r>
    </w:p>
    <w:p w14:paraId="196174EF" w14:textId="12D294C5" w:rsidR="00827467" w:rsidRDefault="00827467" w:rsidP="00827467">
      <w:pPr>
        <w:pStyle w:val="Author"/>
      </w:pPr>
      <w:r>
        <w:t xml:space="preserve">            Root,</w:t>
      </w:r>
    </w:p>
    <w:p w14:paraId="4ACFB78C" w14:textId="77777777" w:rsidR="00827467" w:rsidRDefault="00827467" w:rsidP="00827467">
      <w:pPr>
        <w:pStyle w:val="Author"/>
      </w:pPr>
      <w:r>
        <w:t xml:space="preserve">            NodeFilter.SHOW_ELEMENT,</w:t>
      </w:r>
    </w:p>
    <w:p w14:paraId="1DC15954" w14:textId="77777777" w:rsidR="00827467" w:rsidRDefault="00827467" w:rsidP="00827467">
      <w:pPr>
        <w:pStyle w:val="Author"/>
      </w:pPr>
      <w:r>
        <w:t xml:space="preserve">            {</w:t>
      </w:r>
    </w:p>
    <w:p w14:paraId="1D8CB71F" w14:textId="77777777" w:rsidR="00827467" w:rsidRDefault="00827467" w:rsidP="00827467">
      <w:pPr>
        <w:pStyle w:val="Author"/>
      </w:pPr>
      <w:r>
        <w:t xml:space="preserve">                acceptNode(node) {</w:t>
      </w:r>
    </w:p>
    <w:p w14:paraId="3A59DE4E" w14:textId="77777777" w:rsidR="00827467" w:rsidRDefault="00827467" w:rsidP="00827467">
      <w:pPr>
        <w:pStyle w:val="Author"/>
      </w:pPr>
      <w:r>
        <w:t xml:space="preserve">                    return node.shadowRoot == null</w:t>
      </w:r>
    </w:p>
    <w:p w14:paraId="24B21919" w14:textId="77777777" w:rsidR="00827467" w:rsidRDefault="00827467" w:rsidP="00827467">
      <w:pPr>
        <w:pStyle w:val="Author"/>
      </w:pPr>
      <w:r>
        <w:t xml:space="preserve">                        ? NodeFilter.FILTER_SKIP</w:t>
      </w:r>
    </w:p>
    <w:p w14:paraId="5F79A7DA" w14:textId="77777777" w:rsidR="00827467" w:rsidRDefault="00827467" w:rsidP="00827467">
      <w:pPr>
        <w:pStyle w:val="Author"/>
      </w:pPr>
      <w:r>
        <w:t xml:space="preserve">                        : NodeFilter.FILTER_ACCEPT;</w:t>
      </w:r>
    </w:p>
    <w:p w14:paraId="592932E1" w14:textId="77777777" w:rsidR="00827467" w:rsidRDefault="00827467" w:rsidP="00827467">
      <w:pPr>
        <w:pStyle w:val="Author"/>
      </w:pPr>
      <w:r>
        <w:t xml:space="preserve">                }</w:t>
      </w:r>
    </w:p>
    <w:p w14:paraId="1C91D608" w14:textId="77777777" w:rsidR="00827467" w:rsidRDefault="00827467" w:rsidP="00827467">
      <w:pPr>
        <w:pStyle w:val="Author"/>
      </w:pPr>
      <w:r>
        <w:t xml:space="preserve">            }</w:t>
      </w:r>
    </w:p>
    <w:p w14:paraId="21CCA0CA" w14:textId="77777777" w:rsidR="00827467" w:rsidRDefault="00827467" w:rsidP="00827467">
      <w:pPr>
        <w:pStyle w:val="Author"/>
      </w:pPr>
      <w:r>
        <w:t xml:space="preserve">        );</w:t>
      </w:r>
    </w:p>
    <w:p w14:paraId="42411B7B" w14:textId="6AF943B2" w:rsidR="00827467" w:rsidRDefault="00827467" w:rsidP="00827467">
      <w:pPr>
        <w:pStyle w:val="Author"/>
      </w:pPr>
      <w:r>
        <w:t xml:space="preserve">        For (</w:t>
      </w:r>
    </w:p>
    <w:p w14:paraId="56C81D11" w14:textId="5CDEF24F" w:rsidR="00827467" w:rsidRDefault="00827467" w:rsidP="00827467">
      <w:pPr>
        <w:pStyle w:val="Author"/>
      </w:pPr>
      <w:r>
        <w:t xml:space="preserve">            Let node = root.shadowRoot ? walker.currentNode : walker.nextNode();</w:t>
      </w:r>
    </w:p>
    <w:p w14:paraId="560FF7C8" w14:textId="306520FE" w:rsidR="00827467" w:rsidRDefault="00827467" w:rsidP="00827467">
      <w:pPr>
        <w:pStyle w:val="Author"/>
      </w:pPr>
      <w:r>
        <w:t xml:space="preserve">            Node != null;</w:t>
      </w:r>
    </w:p>
    <w:p w14:paraId="3DA18EFF" w14:textId="1374CAA8" w:rsidR="00827467" w:rsidRDefault="00827467" w:rsidP="00827467">
      <w:pPr>
        <w:pStyle w:val="Author"/>
      </w:pPr>
      <w:r>
        <w:t xml:space="preserve">            Node = walker.nextNode()</w:t>
      </w:r>
    </w:p>
    <w:p w14:paraId="79F79038" w14:textId="77777777" w:rsidR="00827467" w:rsidRDefault="00827467" w:rsidP="00827467">
      <w:pPr>
        <w:pStyle w:val="Author"/>
      </w:pPr>
      <w:r>
        <w:t xml:space="preserve">        ) {</w:t>
      </w:r>
    </w:p>
    <w:p w14:paraId="2964AE67" w14:textId="24A56C2B" w:rsidR="00827467" w:rsidRDefault="00827467" w:rsidP="00827467">
      <w:pPr>
        <w:pStyle w:val="Author"/>
      </w:pPr>
      <w:r>
        <w:t xml:space="preserve">            If (node.classList.contains(“surfingkeys_hints_host”)) {</w:t>
      </w:r>
    </w:p>
    <w:p w14:paraId="16837B37" w14:textId="46512906" w:rsidR="00827467" w:rsidRDefault="00827467" w:rsidP="00827467">
      <w:pPr>
        <w:pStyle w:val="Author"/>
      </w:pPr>
      <w:r>
        <w:t xml:space="preserve">                Continue;</w:t>
      </w:r>
    </w:p>
    <w:p w14:paraId="4D1A9FA2" w14:textId="77777777" w:rsidR="00827467" w:rsidRDefault="00827467" w:rsidP="00827467">
      <w:pPr>
        <w:pStyle w:val="Author"/>
      </w:pPr>
      <w:r>
        <w:t xml:space="preserve">            }</w:t>
      </w:r>
    </w:p>
    <w:p w14:paraId="116ADB9A" w14:textId="344DA2AD" w:rsidR="00827467" w:rsidRDefault="00827467" w:rsidP="00827467">
      <w:pPr>
        <w:pStyle w:val="Author"/>
      </w:pPr>
      <w:r>
        <w:t xml:space="preserve">            Iterator(node);</w:t>
      </w:r>
    </w:p>
    <w:p w14:paraId="4B775CF0" w14:textId="77777777" w:rsidR="00827467" w:rsidRDefault="00827467" w:rsidP="00827467">
      <w:pPr>
        <w:pStyle w:val="Author"/>
      </w:pPr>
      <w:r>
        <w:t xml:space="preserve">            iterateShadowHosts(node.shadowRoot, iterator);</w:t>
      </w:r>
    </w:p>
    <w:p w14:paraId="3D3553A8" w14:textId="77777777" w:rsidR="00827467" w:rsidRDefault="00827467" w:rsidP="00827467">
      <w:pPr>
        <w:pStyle w:val="Author"/>
      </w:pPr>
      <w:r>
        <w:t xml:space="preserve">        }</w:t>
      </w:r>
    </w:p>
    <w:p w14:paraId="41D72029" w14:textId="77777777" w:rsidR="00827467" w:rsidRDefault="00827467" w:rsidP="00827467">
      <w:pPr>
        <w:pStyle w:val="Author"/>
      </w:pPr>
      <w:r>
        <w:t xml:space="preserve">    }</w:t>
      </w:r>
    </w:p>
    <w:p w14:paraId="74F98D59" w14:textId="76AB6E93" w:rsidR="00827467" w:rsidRDefault="00827467" w:rsidP="00827467">
      <w:pPr>
        <w:pStyle w:val="Author"/>
      </w:pPr>
      <w:r>
        <w:t xml:space="preserve">    Let isDOMReady = () =&gt; {</w:t>
      </w:r>
    </w:p>
    <w:p w14:paraId="24B081F9" w14:textId="7901B1B1" w:rsidR="00827467" w:rsidRDefault="00827467" w:rsidP="00827467">
      <w:pPr>
        <w:pStyle w:val="Author"/>
      </w:pPr>
      <w:r>
        <w:t xml:space="preserve">        Return (</w:t>
      </w:r>
    </w:p>
    <w:p w14:paraId="227703DA" w14:textId="22F52047" w:rsidR="00827467" w:rsidRDefault="00827467" w:rsidP="00827467">
      <w:pPr>
        <w:pStyle w:val="Author"/>
      </w:pPr>
      <w:r>
        <w:t xml:space="preserve">            Document.readyState === “complete” ||</w:t>
      </w:r>
    </w:p>
    <w:p w14:paraId="4ADB863B" w14:textId="141FD3CA" w:rsidR="00827467" w:rsidRDefault="00827467" w:rsidP="00827467">
      <w:pPr>
        <w:pStyle w:val="Author"/>
      </w:pPr>
      <w:r>
        <w:t xml:space="preserve">            Document.readyState === “interactive”</w:t>
      </w:r>
    </w:p>
    <w:p w14:paraId="62B95C93" w14:textId="77777777" w:rsidR="00827467" w:rsidRDefault="00827467" w:rsidP="00827467">
      <w:pPr>
        <w:pStyle w:val="Author"/>
      </w:pPr>
      <w:r>
        <w:t xml:space="preserve">        );</w:t>
      </w:r>
    </w:p>
    <w:p w14:paraId="7C2156C1" w14:textId="77777777" w:rsidR="00827467" w:rsidRDefault="00827467" w:rsidP="00827467">
      <w:pPr>
        <w:pStyle w:val="Author"/>
      </w:pPr>
      <w:r>
        <w:t xml:space="preserve">    };</w:t>
      </w:r>
    </w:p>
    <w:p w14:paraId="260A24C6" w14:textId="157CD427" w:rsidR="00827467" w:rsidRDefault="00827467" w:rsidP="00827467">
      <w:pPr>
        <w:pStyle w:val="Author"/>
      </w:pPr>
      <w:r>
        <w:t xml:space="preserve">    Function setIsDOMReady(newFunc) {</w:t>
      </w:r>
    </w:p>
    <w:p w14:paraId="6E3180BD" w14:textId="77777777" w:rsidR="00827467" w:rsidRDefault="00827467" w:rsidP="00827467">
      <w:pPr>
        <w:pStyle w:val="Author"/>
      </w:pPr>
      <w:r>
        <w:t xml:space="preserve">        isDOMReady = newFunc;</w:t>
      </w:r>
    </w:p>
    <w:p w14:paraId="7C24D76E" w14:textId="77777777" w:rsidR="00827467" w:rsidRDefault="00827467" w:rsidP="00827467">
      <w:pPr>
        <w:pStyle w:val="Author"/>
      </w:pPr>
      <w:r>
        <w:t xml:space="preserve">    }</w:t>
      </w:r>
    </w:p>
    <w:p w14:paraId="2C699212" w14:textId="68FB7138" w:rsidR="00827467" w:rsidRDefault="00827467" w:rsidP="00827467">
      <w:pPr>
        <w:pStyle w:val="Author"/>
      </w:pPr>
      <w:r>
        <w:t xml:space="preserve">    Const readyStateListeners = new Set();</w:t>
      </w:r>
    </w:p>
    <w:p w14:paraId="691580CC" w14:textId="797BC8DC" w:rsidR="00827467" w:rsidRDefault="00827467" w:rsidP="00827467">
      <w:pPr>
        <w:pStyle w:val="Author"/>
      </w:pPr>
      <w:r>
        <w:t xml:space="preserve">    Function addDOMReadyListener(listener) {</w:t>
      </w:r>
    </w:p>
    <w:p w14:paraId="78FAFE27" w14:textId="77777777" w:rsidR="00827467" w:rsidRDefault="00827467" w:rsidP="00827467">
      <w:pPr>
        <w:pStyle w:val="Author"/>
      </w:pPr>
      <w:r>
        <w:t xml:space="preserve">        isDOMReady() ? listener() : readyStateListeners.add(listener);</w:t>
      </w:r>
    </w:p>
    <w:p w14:paraId="4FF51B86" w14:textId="77777777" w:rsidR="00827467" w:rsidRDefault="00827467" w:rsidP="00827467">
      <w:pPr>
        <w:pStyle w:val="Author"/>
      </w:pPr>
      <w:r>
        <w:t xml:space="preserve">    }</w:t>
      </w:r>
    </w:p>
    <w:p w14:paraId="092DB92D" w14:textId="4C2D2932" w:rsidR="00827467" w:rsidRDefault="00827467" w:rsidP="00827467">
      <w:pPr>
        <w:pStyle w:val="Author"/>
      </w:pPr>
      <w:r>
        <w:t xml:space="preserve">    Function removeDOMReadyListener(listener) {</w:t>
      </w:r>
    </w:p>
    <w:p w14:paraId="3A25B07D" w14:textId="77777777" w:rsidR="00827467" w:rsidRDefault="00827467" w:rsidP="00827467">
      <w:pPr>
        <w:pStyle w:val="Author"/>
      </w:pPr>
      <w:r>
        <w:t xml:space="preserve">        readyStateListeners.delete(listener);</w:t>
      </w:r>
    </w:p>
    <w:p w14:paraId="52F08DA4" w14:textId="77777777" w:rsidR="00827467" w:rsidRDefault="00827467" w:rsidP="00827467">
      <w:pPr>
        <w:pStyle w:val="Author"/>
      </w:pPr>
      <w:r>
        <w:t xml:space="preserve">    }</w:t>
      </w:r>
    </w:p>
    <w:p w14:paraId="7176AB6F" w14:textId="3699A5C0" w:rsidR="00827467" w:rsidRDefault="00827467" w:rsidP="00827467">
      <w:pPr>
        <w:pStyle w:val="Author"/>
      </w:pPr>
      <w:r>
        <w:t xml:space="preserve">    Function isReadyStateComplete() {</w:t>
      </w:r>
    </w:p>
    <w:p w14:paraId="709BBFE0" w14:textId="6D94472B" w:rsidR="00827467" w:rsidRDefault="00827467" w:rsidP="00827467">
      <w:pPr>
        <w:pStyle w:val="Author"/>
      </w:pPr>
      <w:r>
        <w:t xml:space="preserve">        Return document.readyState === “complete”;</w:t>
      </w:r>
    </w:p>
    <w:p w14:paraId="221CECA3" w14:textId="77777777" w:rsidR="00827467" w:rsidRDefault="00827467" w:rsidP="00827467">
      <w:pPr>
        <w:pStyle w:val="Author"/>
      </w:pPr>
      <w:r>
        <w:t xml:space="preserve">    }</w:t>
      </w:r>
    </w:p>
    <w:p w14:paraId="4AAEF138" w14:textId="4AC2EB79" w:rsidR="00827467" w:rsidRDefault="00827467" w:rsidP="00827467">
      <w:pPr>
        <w:pStyle w:val="Author"/>
      </w:pPr>
      <w:r>
        <w:t xml:space="preserve">    Const readyStateCompleteListeners = new Set();</w:t>
      </w:r>
    </w:p>
    <w:p w14:paraId="3468E08A" w14:textId="7FCA83AC" w:rsidR="00827467" w:rsidRDefault="00827467" w:rsidP="00827467">
      <w:pPr>
        <w:pStyle w:val="Author"/>
      </w:pPr>
      <w:r>
        <w:t xml:space="preserve">    Function addReadyStateCompleteListener(listener) {</w:t>
      </w:r>
    </w:p>
    <w:p w14:paraId="367AD6E4" w14:textId="77777777" w:rsidR="00827467" w:rsidRDefault="00827467" w:rsidP="00827467">
      <w:pPr>
        <w:pStyle w:val="Author"/>
      </w:pPr>
      <w:r>
        <w:t xml:space="preserve">        isReadyStateComplete()</w:t>
      </w:r>
    </w:p>
    <w:p w14:paraId="2192AA9E" w14:textId="77777777" w:rsidR="00827467" w:rsidRDefault="00827467" w:rsidP="00827467">
      <w:pPr>
        <w:pStyle w:val="Author"/>
      </w:pPr>
      <w:r>
        <w:t xml:space="preserve">            ? listener()</w:t>
      </w:r>
    </w:p>
    <w:p w14:paraId="12A8354F" w14:textId="77777777" w:rsidR="00827467" w:rsidRDefault="00827467" w:rsidP="00827467">
      <w:pPr>
        <w:pStyle w:val="Author"/>
      </w:pPr>
      <w:r>
        <w:t xml:space="preserve">            : readyStateCompleteListeners.add(listener);</w:t>
      </w:r>
    </w:p>
    <w:p w14:paraId="5A11DD3B" w14:textId="77777777" w:rsidR="00827467" w:rsidRDefault="00827467" w:rsidP="00827467">
      <w:pPr>
        <w:pStyle w:val="Author"/>
      </w:pPr>
      <w:r>
        <w:t xml:space="preserve">    }</w:t>
      </w:r>
    </w:p>
    <w:p w14:paraId="7A610FD9" w14:textId="4F0E3E0C" w:rsidR="00827467" w:rsidRDefault="00827467" w:rsidP="00827467">
      <w:pPr>
        <w:pStyle w:val="Author"/>
      </w:pPr>
      <w:r>
        <w:t xml:space="preserve">    Function cleanReadyStateCompleteListeners() {</w:t>
      </w:r>
    </w:p>
    <w:p w14:paraId="78A9FBDA" w14:textId="77777777" w:rsidR="00827467" w:rsidRDefault="00827467" w:rsidP="00827467">
      <w:pPr>
        <w:pStyle w:val="Author"/>
      </w:pPr>
      <w:r>
        <w:t xml:space="preserve">        readyStateCompleteListeners.clear();</w:t>
      </w:r>
    </w:p>
    <w:p w14:paraId="2C2FDC59" w14:textId="77777777" w:rsidR="00827467" w:rsidRDefault="00827467" w:rsidP="00827467">
      <w:pPr>
        <w:pStyle w:val="Author"/>
      </w:pPr>
      <w:r>
        <w:t xml:space="preserve">    }</w:t>
      </w:r>
    </w:p>
    <w:p w14:paraId="43250970" w14:textId="73C8D4A7" w:rsidR="00827467" w:rsidRDefault="00827467" w:rsidP="00827467">
      <w:pPr>
        <w:pStyle w:val="Author"/>
      </w:pPr>
      <w:r>
        <w:t xml:space="preserve">    If (!isDOMReady()) {</w:t>
      </w:r>
    </w:p>
    <w:p w14:paraId="7EE7F5FC" w14:textId="7642DCB0" w:rsidR="00827467" w:rsidRDefault="00827467" w:rsidP="00827467">
      <w:pPr>
        <w:pStyle w:val="Author"/>
      </w:pPr>
      <w:r>
        <w:t xml:space="preserve">        Const onReadyStateChange = () =&gt; {</w:t>
      </w:r>
    </w:p>
    <w:p w14:paraId="23D4BEC2" w14:textId="2865F70A" w:rsidR="00827467" w:rsidRDefault="00827467" w:rsidP="00827467">
      <w:pPr>
        <w:pStyle w:val="Author"/>
      </w:pPr>
      <w:r>
        <w:t xml:space="preserve">            If (isDOMReady()) {</w:t>
      </w:r>
    </w:p>
    <w:p w14:paraId="33A6D5D8" w14:textId="77777777" w:rsidR="00827467" w:rsidRDefault="00827467" w:rsidP="00827467">
      <w:pPr>
        <w:pStyle w:val="Author"/>
      </w:pPr>
      <w:r>
        <w:t xml:space="preserve">                readyStateListeners.forEach((listener) =&gt; listener());</w:t>
      </w:r>
    </w:p>
    <w:p w14:paraId="2266903E" w14:textId="77777777" w:rsidR="00827467" w:rsidRDefault="00827467" w:rsidP="00827467">
      <w:pPr>
        <w:pStyle w:val="Author"/>
      </w:pPr>
      <w:r>
        <w:t xml:space="preserve">                readyStateListeners.clear();</w:t>
      </w:r>
    </w:p>
    <w:p w14:paraId="53B86D05" w14:textId="77777777" w:rsidR="00827467" w:rsidRDefault="00827467" w:rsidP="00827467">
      <w:pPr>
        <w:pStyle w:val="Author"/>
      </w:pPr>
      <w:r>
        <w:t xml:space="preserve">                if (isReadyStateComplete()) {</w:t>
      </w:r>
    </w:p>
    <w:p w14:paraId="653B3221" w14:textId="77777777" w:rsidR="00827467" w:rsidRDefault="00827467" w:rsidP="00827467">
      <w:pPr>
        <w:pStyle w:val="Author"/>
      </w:pPr>
      <w:r>
        <w:t xml:space="preserve">                    document.removeEventListener(</w:t>
      </w:r>
    </w:p>
    <w:p w14:paraId="2AFF099C" w14:textId="6D3DDC19" w:rsidR="00827467" w:rsidRDefault="00827467" w:rsidP="00827467">
      <w:pPr>
        <w:pStyle w:val="Author"/>
      </w:pPr>
      <w:r>
        <w:t xml:space="preserve">                        “readystatechange”,</w:t>
      </w:r>
    </w:p>
    <w:p w14:paraId="1520758C" w14:textId="77777777" w:rsidR="00827467" w:rsidRDefault="00827467" w:rsidP="00827467">
      <w:pPr>
        <w:pStyle w:val="Author"/>
      </w:pPr>
      <w:r>
        <w:t xml:space="preserve">                        onReadyStateChange</w:t>
      </w:r>
    </w:p>
    <w:p w14:paraId="194A4777" w14:textId="77777777" w:rsidR="00827467" w:rsidRDefault="00827467" w:rsidP="00827467">
      <w:pPr>
        <w:pStyle w:val="Author"/>
      </w:pPr>
      <w:r>
        <w:t xml:space="preserve">                    );</w:t>
      </w:r>
    </w:p>
    <w:p w14:paraId="51A45E45" w14:textId="77777777" w:rsidR="00827467" w:rsidRDefault="00827467" w:rsidP="00827467">
      <w:pPr>
        <w:pStyle w:val="Author"/>
      </w:pPr>
      <w:r>
        <w:t xml:space="preserve">                    readyStateCompleteListeners.forEach((listener) =&gt;</w:t>
      </w:r>
    </w:p>
    <w:p w14:paraId="29C16631" w14:textId="77777777" w:rsidR="00827467" w:rsidRDefault="00827467" w:rsidP="00827467">
      <w:pPr>
        <w:pStyle w:val="Author"/>
      </w:pPr>
      <w:r>
        <w:t xml:space="preserve">                        listener()</w:t>
      </w:r>
    </w:p>
    <w:p w14:paraId="7B7A3991" w14:textId="77777777" w:rsidR="00827467" w:rsidRDefault="00827467" w:rsidP="00827467">
      <w:pPr>
        <w:pStyle w:val="Author"/>
      </w:pPr>
      <w:r>
        <w:t xml:space="preserve">                    );</w:t>
      </w:r>
    </w:p>
    <w:p w14:paraId="1AFF72BA" w14:textId="77777777" w:rsidR="00827467" w:rsidRDefault="00827467" w:rsidP="00827467">
      <w:pPr>
        <w:pStyle w:val="Author"/>
      </w:pPr>
      <w:r>
        <w:t xml:space="preserve">                    readyStateCompleteListeners.clear();</w:t>
      </w:r>
    </w:p>
    <w:p w14:paraId="54E11792" w14:textId="77777777" w:rsidR="00827467" w:rsidRDefault="00827467" w:rsidP="00827467">
      <w:pPr>
        <w:pStyle w:val="Author"/>
      </w:pPr>
      <w:r>
        <w:t xml:space="preserve">                }</w:t>
      </w:r>
    </w:p>
    <w:p w14:paraId="5A521940" w14:textId="77777777" w:rsidR="00827467" w:rsidRDefault="00827467" w:rsidP="00827467">
      <w:pPr>
        <w:pStyle w:val="Author"/>
      </w:pPr>
      <w:r>
        <w:t xml:space="preserve">            }</w:t>
      </w:r>
    </w:p>
    <w:p w14:paraId="1A9F8498" w14:textId="77777777" w:rsidR="00827467" w:rsidRDefault="00827467" w:rsidP="00827467">
      <w:pPr>
        <w:pStyle w:val="Author"/>
      </w:pPr>
      <w:r>
        <w:t xml:space="preserve">        };</w:t>
      </w:r>
    </w:p>
    <w:p w14:paraId="74AE749C" w14:textId="126DD8F6" w:rsidR="00827467" w:rsidRDefault="00827467" w:rsidP="00827467">
      <w:pPr>
        <w:pStyle w:val="Author"/>
      </w:pPr>
      <w:r>
        <w:t xml:space="preserve">        Document.addEventListener(“readystatechange”, onReadyStateChange);</w:t>
      </w:r>
    </w:p>
    <w:p w14:paraId="63BC8A1E" w14:textId="77777777" w:rsidR="00827467" w:rsidRDefault="00827467" w:rsidP="00827467">
      <w:pPr>
        <w:pStyle w:val="Author"/>
      </w:pPr>
      <w:r>
        <w:t xml:space="preserve">    }</w:t>
      </w:r>
    </w:p>
    <w:p w14:paraId="530B8E11" w14:textId="11928924" w:rsidR="00827467" w:rsidRDefault="00827467" w:rsidP="00827467">
      <w:pPr>
        <w:pStyle w:val="Author"/>
      </w:pPr>
      <w:r>
        <w:t xml:space="preserve">    Const HUGE_MUTATIONS_COUNT = 1000;</w:t>
      </w:r>
    </w:p>
    <w:p w14:paraId="7D5614F6" w14:textId="557F7F57" w:rsidR="00827467" w:rsidRDefault="00827467" w:rsidP="00827467">
      <w:pPr>
        <w:pStyle w:val="Author"/>
      </w:pPr>
      <w:r>
        <w:t xml:space="preserve">    Function isHugeMutation(mutations) {</w:t>
      </w:r>
    </w:p>
    <w:p w14:paraId="6A6F2C0F" w14:textId="4DFE161F" w:rsidR="00827467" w:rsidRDefault="00827467" w:rsidP="00827467">
      <w:pPr>
        <w:pStyle w:val="Author"/>
      </w:pPr>
      <w:r>
        <w:t xml:space="preserve">        If (mutations.length &gt; HUGE_MUTATIONS_COUNT) {</w:t>
      </w:r>
    </w:p>
    <w:p w14:paraId="45FA1DAE" w14:textId="4522EA34" w:rsidR="00827467" w:rsidRDefault="00827467" w:rsidP="00827467">
      <w:pPr>
        <w:pStyle w:val="Author"/>
      </w:pPr>
      <w:r>
        <w:t xml:space="preserve">            Return true;</w:t>
      </w:r>
    </w:p>
    <w:p w14:paraId="27517B12" w14:textId="77777777" w:rsidR="00827467" w:rsidRDefault="00827467" w:rsidP="00827467">
      <w:pPr>
        <w:pStyle w:val="Author"/>
      </w:pPr>
      <w:r>
        <w:t xml:space="preserve">        }</w:t>
      </w:r>
    </w:p>
    <w:p w14:paraId="7BEB39BA" w14:textId="29488D4B" w:rsidR="00827467" w:rsidRDefault="00827467" w:rsidP="00827467">
      <w:pPr>
        <w:pStyle w:val="Author"/>
      </w:pPr>
      <w:r>
        <w:t xml:space="preserve">        Let addedNodesCount = 0;</w:t>
      </w:r>
    </w:p>
    <w:p w14:paraId="0A128CC2" w14:textId="2BDF8D4A" w:rsidR="00827467" w:rsidRDefault="00827467" w:rsidP="00827467">
      <w:pPr>
        <w:pStyle w:val="Author"/>
      </w:pPr>
      <w:r>
        <w:t xml:space="preserve">        For (let I = 0; I &lt; mutations.length; i++) {</w:t>
      </w:r>
    </w:p>
    <w:p w14:paraId="04AEAF71" w14:textId="77777777" w:rsidR="00827467" w:rsidRDefault="00827467" w:rsidP="00827467">
      <w:pPr>
        <w:pStyle w:val="Author"/>
      </w:pPr>
      <w:r>
        <w:t xml:space="preserve">            addedNodesCount += mutations[i].addedNodes.length;</w:t>
      </w:r>
    </w:p>
    <w:p w14:paraId="3C8D4809" w14:textId="77777777" w:rsidR="00827467" w:rsidRDefault="00827467" w:rsidP="00827467">
      <w:pPr>
        <w:pStyle w:val="Author"/>
      </w:pPr>
      <w:r>
        <w:t xml:space="preserve">            if (addedNodesCount &gt; HUGE_MUTATIONS_COUNT) {</w:t>
      </w:r>
    </w:p>
    <w:p w14:paraId="13114DC6" w14:textId="77777777" w:rsidR="00827467" w:rsidRDefault="00827467" w:rsidP="00827467">
      <w:pPr>
        <w:pStyle w:val="Author"/>
      </w:pPr>
      <w:r>
        <w:t xml:space="preserve">                return true;</w:t>
      </w:r>
    </w:p>
    <w:p w14:paraId="19E169DE" w14:textId="77777777" w:rsidR="00827467" w:rsidRDefault="00827467" w:rsidP="00827467">
      <w:pPr>
        <w:pStyle w:val="Author"/>
      </w:pPr>
      <w:r>
        <w:t xml:space="preserve">            }</w:t>
      </w:r>
    </w:p>
    <w:p w14:paraId="77A72151" w14:textId="77777777" w:rsidR="00827467" w:rsidRDefault="00827467" w:rsidP="00827467">
      <w:pPr>
        <w:pStyle w:val="Author"/>
      </w:pPr>
      <w:r>
        <w:t xml:space="preserve">        }</w:t>
      </w:r>
    </w:p>
    <w:p w14:paraId="61B61F0E" w14:textId="3124EF5D" w:rsidR="00827467" w:rsidRDefault="00827467" w:rsidP="00827467">
      <w:pPr>
        <w:pStyle w:val="Author"/>
      </w:pPr>
      <w:r>
        <w:t xml:space="preserve">        Return false;</w:t>
      </w:r>
    </w:p>
    <w:p w14:paraId="22D234E1" w14:textId="77777777" w:rsidR="00827467" w:rsidRDefault="00827467" w:rsidP="00827467">
      <w:pPr>
        <w:pStyle w:val="Author"/>
      </w:pPr>
      <w:r>
        <w:t xml:space="preserve">    }</w:t>
      </w:r>
    </w:p>
    <w:p w14:paraId="75435894" w14:textId="169ED507" w:rsidR="00827467" w:rsidRDefault="00827467" w:rsidP="00827467">
      <w:pPr>
        <w:pStyle w:val="Author"/>
      </w:pPr>
      <w:r>
        <w:t xml:space="preserve">    Function getElementsTreeOperations(mutations) {</w:t>
      </w:r>
    </w:p>
    <w:p w14:paraId="33AA127D" w14:textId="6C097CE6" w:rsidR="00827467" w:rsidRDefault="00827467" w:rsidP="00827467">
      <w:pPr>
        <w:pStyle w:val="Author"/>
      </w:pPr>
      <w:r>
        <w:t xml:space="preserve">        Const additions = new Set();</w:t>
      </w:r>
    </w:p>
    <w:p w14:paraId="1E940E78" w14:textId="5B7E6459" w:rsidR="00827467" w:rsidRDefault="00827467" w:rsidP="00827467">
      <w:pPr>
        <w:pStyle w:val="Author"/>
      </w:pPr>
      <w:r>
        <w:t xml:space="preserve">        Const deletions = new Set();</w:t>
      </w:r>
    </w:p>
    <w:p w14:paraId="30FBC8E4" w14:textId="1AAD27CE" w:rsidR="00827467" w:rsidRDefault="00827467" w:rsidP="00827467">
      <w:pPr>
        <w:pStyle w:val="Author"/>
      </w:pPr>
      <w:r>
        <w:t xml:space="preserve">        Const moves = new Set();</w:t>
      </w:r>
    </w:p>
    <w:p w14:paraId="4656AE9D" w14:textId="516322BA" w:rsidR="00827467" w:rsidRDefault="00827467" w:rsidP="00827467">
      <w:pPr>
        <w:pStyle w:val="Author"/>
      </w:pPr>
      <w:r>
        <w:t xml:space="preserve">        Mutations.forEach((m) =&gt; {</w:t>
      </w:r>
    </w:p>
    <w:p w14:paraId="0675AA6F" w14:textId="77777777" w:rsidR="00827467" w:rsidRDefault="00827467" w:rsidP="00827467">
      <w:pPr>
        <w:pStyle w:val="Author"/>
      </w:pPr>
      <w:r>
        <w:t xml:space="preserve">            forEach(m.addedNodes, (n) =&gt; {</w:t>
      </w:r>
    </w:p>
    <w:p w14:paraId="6B181F4A" w14:textId="77777777" w:rsidR="00827467" w:rsidRDefault="00827467" w:rsidP="00827467">
      <w:pPr>
        <w:pStyle w:val="Author"/>
      </w:pPr>
      <w:r>
        <w:t xml:space="preserve">                if (n instanceof Element &amp;&amp; n.isConnected) {</w:t>
      </w:r>
    </w:p>
    <w:p w14:paraId="17755837" w14:textId="77777777" w:rsidR="00827467" w:rsidRDefault="00827467" w:rsidP="00827467">
      <w:pPr>
        <w:pStyle w:val="Author"/>
      </w:pPr>
      <w:r>
        <w:t xml:space="preserve">                    additions.add(n);</w:t>
      </w:r>
    </w:p>
    <w:p w14:paraId="0BC5F2E7" w14:textId="77777777" w:rsidR="00827467" w:rsidRDefault="00827467" w:rsidP="00827467">
      <w:pPr>
        <w:pStyle w:val="Author"/>
      </w:pPr>
      <w:r>
        <w:t xml:space="preserve">                }</w:t>
      </w:r>
    </w:p>
    <w:p w14:paraId="44042EE1" w14:textId="77777777" w:rsidR="00827467" w:rsidRDefault="00827467" w:rsidP="00827467">
      <w:pPr>
        <w:pStyle w:val="Author"/>
      </w:pPr>
      <w:r>
        <w:t xml:space="preserve">            });</w:t>
      </w:r>
    </w:p>
    <w:p w14:paraId="6F8758F5" w14:textId="77777777" w:rsidR="00827467" w:rsidRDefault="00827467" w:rsidP="00827467">
      <w:pPr>
        <w:pStyle w:val="Author"/>
      </w:pPr>
      <w:r>
        <w:t xml:space="preserve">            forEach(m.removedNodes, (n) =&gt; {</w:t>
      </w:r>
    </w:p>
    <w:p w14:paraId="366CAC6F" w14:textId="77777777" w:rsidR="00827467" w:rsidRDefault="00827467" w:rsidP="00827467">
      <w:pPr>
        <w:pStyle w:val="Author"/>
      </w:pPr>
      <w:r>
        <w:t xml:space="preserve">                if (n instanceof Element) {</w:t>
      </w:r>
    </w:p>
    <w:p w14:paraId="021FFAB7" w14:textId="77777777" w:rsidR="00827467" w:rsidRDefault="00827467" w:rsidP="00827467">
      <w:pPr>
        <w:pStyle w:val="Author"/>
      </w:pPr>
      <w:r>
        <w:t xml:space="preserve">                    if (n.isConnected) {</w:t>
      </w:r>
    </w:p>
    <w:p w14:paraId="1FE1F089" w14:textId="77777777" w:rsidR="00827467" w:rsidRDefault="00827467" w:rsidP="00827467">
      <w:pPr>
        <w:pStyle w:val="Author"/>
      </w:pPr>
      <w:r>
        <w:t xml:space="preserve">                        moves.add(n);</w:t>
      </w:r>
    </w:p>
    <w:p w14:paraId="39D57823" w14:textId="77777777" w:rsidR="00827467" w:rsidRDefault="00827467" w:rsidP="00827467">
      <w:pPr>
        <w:pStyle w:val="Author"/>
      </w:pPr>
      <w:r>
        <w:t xml:space="preserve">                        additions.delete(n);</w:t>
      </w:r>
    </w:p>
    <w:p w14:paraId="4D6EA251" w14:textId="77777777" w:rsidR="00827467" w:rsidRDefault="00827467" w:rsidP="00827467">
      <w:pPr>
        <w:pStyle w:val="Author"/>
      </w:pPr>
      <w:r>
        <w:t xml:space="preserve">                    } else {</w:t>
      </w:r>
    </w:p>
    <w:p w14:paraId="2855E1D5" w14:textId="79FFACCC" w:rsidR="00827467" w:rsidRDefault="00827467" w:rsidP="00827467">
      <w:pPr>
        <w:pStyle w:val="Author"/>
      </w:pPr>
      <w:r>
        <w:t xml:space="preserve">                        Deletions.add(n);</w:t>
      </w:r>
    </w:p>
    <w:p w14:paraId="01C56B25" w14:textId="77777777" w:rsidR="00827467" w:rsidRDefault="00827467" w:rsidP="00827467">
      <w:pPr>
        <w:pStyle w:val="Author"/>
      </w:pPr>
      <w:r>
        <w:t xml:space="preserve">                    }</w:t>
      </w:r>
    </w:p>
    <w:p w14:paraId="0DAC17DA" w14:textId="77777777" w:rsidR="00827467" w:rsidRDefault="00827467" w:rsidP="00827467">
      <w:pPr>
        <w:pStyle w:val="Author"/>
      </w:pPr>
      <w:r>
        <w:t xml:space="preserve">                }</w:t>
      </w:r>
    </w:p>
    <w:p w14:paraId="1E1BBC86" w14:textId="77777777" w:rsidR="00827467" w:rsidRDefault="00827467" w:rsidP="00827467">
      <w:pPr>
        <w:pStyle w:val="Author"/>
      </w:pPr>
      <w:r>
        <w:t xml:space="preserve">            });</w:t>
      </w:r>
    </w:p>
    <w:p w14:paraId="291C1F3F" w14:textId="77777777" w:rsidR="00827467" w:rsidRDefault="00827467" w:rsidP="00827467">
      <w:pPr>
        <w:pStyle w:val="Author"/>
      </w:pPr>
      <w:r>
        <w:t xml:space="preserve">        });</w:t>
      </w:r>
    </w:p>
    <w:p w14:paraId="36E78110" w14:textId="4D76114C" w:rsidR="00827467" w:rsidRDefault="00827467" w:rsidP="00827467">
      <w:pPr>
        <w:pStyle w:val="Author"/>
      </w:pPr>
      <w:r>
        <w:t xml:space="preserve">        Const duplicateAdditions = [];</w:t>
      </w:r>
    </w:p>
    <w:p w14:paraId="6A4F2019" w14:textId="37EFA74D" w:rsidR="00827467" w:rsidRDefault="00827467" w:rsidP="00827467">
      <w:pPr>
        <w:pStyle w:val="Author"/>
      </w:pPr>
      <w:r>
        <w:t xml:space="preserve">        Const duplicateDeletions = [];</w:t>
      </w:r>
    </w:p>
    <w:p w14:paraId="788F3E63" w14:textId="0573E4A0" w:rsidR="00827467" w:rsidRDefault="00827467" w:rsidP="00827467">
      <w:pPr>
        <w:pStyle w:val="Author"/>
      </w:pPr>
      <w:r>
        <w:t xml:space="preserve">        Additions.forEach((node) =&gt; {</w:t>
      </w:r>
    </w:p>
    <w:p w14:paraId="2A595DF8" w14:textId="5B9C4C72" w:rsidR="00827467" w:rsidRDefault="00827467" w:rsidP="00827467">
      <w:pPr>
        <w:pStyle w:val="Author"/>
      </w:pPr>
      <w:r>
        <w:t xml:space="preserve">            If (additions.has(node.parentElement)) {</w:t>
      </w:r>
    </w:p>
    <w:p w14:paraId="4176AC44" w14:textId="77777777" w:rsidR="00827467" w:rsidRDefault="00827467" w:rsidP="00827467">
      <w:pPr>
        <w:pStyle w:val="Author"/>
      </w:pPr>
      <w:r>
        <w:t xml:space="preserve">                duplicateAdditions.push(node);</w:t>
      </w:r>
    </w:p>
    <w:p w14:paraId="00BB76E3" w14:textId="77777777" w:rsidR="00827467" w:rsidRDefault="00827467" w:rsidP="00827467">
      <w:pPr>
        <w:pStyle w:val="Author"/>
      </w:pPr>
      <w:r>
        <w:t xml:space="preserve">            }</w:t>
      </w:r>
    </w:p>
    <w:p w14:paraId="32CC8F33" w14:textId="77777777" w:rsidR="00827467" w:rsidRDefault="00827467" w:rsidP="00827467">
      <w:pPr>
        <w:pStyle w:val="Author"/>
      </w:pPr>
      <w:r>
        <w:t xml:space="preserve">        });</w:t>
      </w:r>
    </w:p>
    <w:p w14:paraId="6C9E5BDC" w14:textId="6D244432" w:rsidR="00827467" w:rsidRDefault="00827467" w:rsidP="00827467">
      <w:pPr>
        <w:pStyle w:val="Author"/>
      </w:pPr>
      <w:r>
        <w:t xml:space="preserve">        Deletions.forEach((node) =&gt; {</w:t>
      </w:r>
    </w:p>
    <w:p w14:paraId="12370571" w14:textId="2DAF2BC3" w:rsidR="00827467" w:rsidRDefault="00827467" w:rsidP="00827467">
      <w:pPr>
        <w:pStyle w:val="Author"/>
      </w:pPr>
      <w:r>
        <w:t xml:space="preserve">            If (deletions.has(node.parentElement)) {</w:t>
      </w:r>
    </w:p>
    <w:p w14:paraId="63D87B2B" w14:textId="77777777" w:rsidR="00827467" w:rsidRDefault="00827467" w:rsidP="00827467">
      <w:pPr>
        <w:pStyle w:val="Author"/>
      </w:pPr>
      <w:r>
        <w:t xml:space="preserve">                duplicateDeletions.push(node);</w:t>
      </w:r>
    </w:p>
    <w:p w14:paraId="02FA0687" w14:textId="77777777" w:rsidR="00827467" w:rsidRDefault="00827467" w:rsidP="00827467">
      <w:pPr>
        <w:pStyle w:val="Author"/>
      </w:pPr>
      <w:r>
        <w:t xml:space="preserve">            }</w:t>
      </w:r>
    </w:p>
    <w:p w14:paraId="4CD91DB8" w14:textId="77777777" w:rsidR="00827467" w:rsidRDefault="00827467" w:rsidP="00827467">
      <w:pPr>
        <w:pStyle w:val="Author"/>
      </w:pPr>
      <w:r>
        <w:t xml:space="preserve">        });</w:t>
      </w:r>
    </w:p>
    <w:p w14:paraId="4055E9EC" w14:textId="77777777" w:rsidR="00827467" w:rsidRDefault="00827467" w:rsidP="00827467">
      <w:pPr>
        <w:pStyle w:val="Author"/>
      </w:pPr>
      <w:r>
        <w:t xml:space="preserve">        duplicateAdditions.forEach((node) =&gt; additions.delete(node));</w:t>
      </w:r>
    </w:p>
    <w:p w14:paraId="3AFBD78E" w14:textId="77777777" w:rsidR="00827467" w:rsidRDefault="00827467" w:rsidP="00827467">
      <w:pPr>
        <w:pStyle w:val="Author"/>
      </w:pPr>
      <w:r>
        <w:t xml:space="preserve">        duplicateDeletions.forEach((node) =&gt; deletions.delete(node));</w:t>
      </w:r>
    </w:p>
    <w:p w14:paraId="6A892DBD" w14:textId="77777777" w:rsidR="00827467" w:rsidRDefault="00827467" w:rsidP="00827467">
      <w:pPr>
        <w:pStyle w:val="Author"/>
      </w:pPr>
      <w:r>
        <w:t xml:space="preserve">        return {additions, moves, deletions};</w:t>
      </w:r>
    </w:p>
    <w:p w14:paraId="2BAC8C9E" w14:textId="77777777" w:rsidR="00827467" w:rsidRDefault="00827467" w:rsidP="00827467">
      <w:pPr>
        <w:pStyle w:val="Author"/>
      </w:pPr>
      <w:r>
        <w:t xml:space="preserve">    }</w:t>
      </w:r>
    </w:p>
    <w:p w14:paraId="159B64E4" w14:textId="7C6668C5" w:rsidR="00827467" w:rsidRDefault="00827467" w:rsidP="00827467">
      <w:pPr>
        <w:pStyle w:val="Author"/>
      </w:pPr>
      <w:r>
        <w:t xml:space="preserve">    Const optimizedTreeObservers = new Map();</w:t>
      </w:r>
    </w:p>
    <w:p w14:paraId="057A29FE" w14:textId="288D301C" w:rsidR="00827467" w:rsidRDefault="00827467" w:rsidP="00827467">
      <w:pPr>
        <w:pStyle w:val="Author"/>
      </w:pPr>
      <w:r>
        <w:t xml:space="preserve">    Const optimizedTreeCallbacks = new WeakMap();</w:t>
      </w:r>
    </w:p>
    <w:p w14:paraId="3AA99A5D" w14:textId="5AA4D885" w:rsidR="00827467" w:rsidRDefault="00827467" w:rsidP="00827467">
      <w:pPr>
        <w:pStyle w:val="Author"/>
      </w:pPr>
      <w:r>
        <w:t xml:space="preserve">    Function createOptimizedTreeObserver(root, callbacks) {</w:t>
      </w:r>
    </w:p>
    <w:p w14:paraId="1793B841" w14:textId="5D0F337E" w:rsidR="00827467" w:rsidRDefault="00827467" w:rsidP="00827467">
      <w:pPr>
        <w:pStyle w:val="Author"/>
      </w:pPr>
      <w:r>
        <w:t xml:space="preserve">        Let observer;</w:t>
      </w:r>
    </w:p>
    <w:p w14:paraId="1910609F" w14:textId="02D254DD" w:rsidR="00827467" w:rsidRDefault="00827467" w:rsidP="00827467">
      <w:pPr>
        <w:pStyle w:val="Author"/>
      </w:pPr>
      <w:r>
        <w:t xml:space="preserve">        Let observerCallbacks;</w:t>
      </w:r>
    </w:p>
    <w:p w14:paraId="2457606C" w14:textId="733F0889" w:rsidR="00827467" w:rsidRDefault="00827467" w:rsidP="00827467">
      <w:pPr>
        <w:pStyle w:val="Author"/>
      </w:pPr>
      <w:r>
        <w:t xml:space="preserve">        Let domReadyListener;</w:t>
      </w:r>
    </w:p>
    <w:p w14:paraId="471ACC9A" w14:textId="6E7BED71" w:rsidR="00827467" w:rsidRDefault="00827467" w:rsidP="00827467">
      <w:pPr>
        <w:pStyle w:val="Author"/>
      </w:pPr>
      <w:r>
        <w:t xml:space="preserve">        If (optimizedTreeObservers.has(root)) {</w:t>
      </w:r>
    </w:p>
    <w:p w14:paraId="6A2800B7" w14:textId="75212984" w:rsidR="00827467" w:rsidRDefault="00827467" w:rsidP="00827467">
      <w:pPr>
        <w:pStyle w:val="Author"/>
      </w:pPr>
      <w:r>
        <w:t xml:space="preserve">            Observer = optimizedTreeObservers.get(root);</w:t>
      </w:r>
    </w:p>
    <w:p w14:paraId="1BB06558" w14:textId="77777777" w:rsidR="00827467" w:rsidRDefault="00827467" w:rsidP="00827467">
      <w:pPr>
        <w:pStyle w:val="Author"/>
      </w:pPr>
      <w:r>
        <w:t xml:space="preserve">            observerCallbacks = optimizedTreeCallbacks.get(observer);</w:t>
      </w:r>
    </w:p>
    <w:p w14:paraId="592C93EB" w14:textId="77777777" w:rsidR="00827467" w:rsidRDefault="00827467" w:rsidP="00827467">
      <w:pPr>
        <w:pStyle w:val="Author"/>
      </w:pPr>
      <w:r>
        <w:t xml:space="preserve">        } else {</w:t>
      </w:r>
    </w:p>
    <w:p w14:paraId="1E338BFE" w14:textId="5DC00047" w:rsidR="00827467" w:rsidRDefault="00827467" w:rsidP="00827467">
      <w:pPr>
        <w:pStyle w:val="Author"/>
      </w:pPr>
      <w:r>
        <w:t xml:space="preserve">            Let hadHugeMutationsBefore = false;</w:t>
      </w:r>
    </w:p>
    <w:p w14:paraId="3A8E5F26" w14:textId="4E4B7B5F" w:rsidR="00827467" w:rsidRDefault="00827467" w:rsidP="00827467">
      <w:pPr>
        <w:pStyle w:val="Author"/>
      </w:pPr>
      <w:r>
        <w:t xml:space="preserve">            Let subscribedForReadyState = false;</w:t>
      </w:r>
    </w:p>
    <w:p w14:paraId="02E50069" w14:textId="72FFAB94" w:rsidR="00827467" w:rsidRDefault="00827467" w:rsidP="00827467">
      <w:pPr>
        <w:pStyle w:val="Author"/>
      </w:pPr>
      <w:r>
        <w:t xml:space="preserve">            Observer = new MutationObserver((mutations) =&gt; {</w:t>
      </w:r>
    </w:p>
    <w:p w14:paraId="264D7A30" w14:textId="4E115561" w:rsidR="00827467" w:rsidRDefault="00827467" w:rsidP="00827467">
      <w:pPr>
        <w:pStyle w:val="Author"/>
      </w:pPr>
      <w:r>
        <w:t xml:space="preserve">                If (isHugeMutation(mutations)) {</w:t>
      </w:r>
    </w:p>
    <w:p w14:paraId="05554634" w14:textId="0A72BE04" w:rsidR="00827467" w:rsidRDefault="00827467" w:rsidP="00827467">
      <w:pPr>
        <w:pStyle w:val="Author"/>
      </w:pPr>
      <w:r>
        <w:t xml:space="preserve">                    If (!hadHugeMutationsBefore || isDOMReady()) {</w:t>
      </w:r>
    </w:p>
    <w:p w14:paraId="3372FD4D" w14:textId="77777777" w:rsidR="00827467" w:rsidRDefault="00827467" w:rsidP="00827467">
      <w:pPr>
        <w:pStyle w:val="Author"/>
      </w:pPr>
      <w:r>
        <w:t xml:space="preserve">                        observerCallbacks.forEach(({onHugeMutations}) =&gt;</w:t>
      </w:r>
    </w:p>
    <w:p w14:paraId="5D6C4697" w14:textId="77777777" w:rsidR="00827467" w:rsidRDefault="00827467" w:rsidP="00827467">
      <w:pPr>
        <w:pStyle w:val="Author"/>
      </w:pPr>
      <w:r>
        <w:t xml:space="preserve">                            onHugeMutations(root)</w:t>
      </w:r>
    </w:p>
    <w:p w14:paraId="1DDD03F9" w14:textId="77777777" w:rsidR="00827467" w:rsidRDefault="00827467" w:rsidP="00827467">
      <w:pPr>
        <w:pStyle w:val="Author"/>
      </w:pPr>
      <w:r>
        <w:t xml:space="preserve">                        );</w:t>
      </w:r>
    </w:p>
    <w:p w14:paraId="42EE1743" w14:textId="77777777" w:rsidR="00827467" w:rsidRDefault="00827467" w:rsidP="00827467">
      <w:pPr>
        <w:pStyle w:val="Author"/>
      </w:pPr>
      <w:r>
        <w:t xml:space="preserve">                    } else if (!subscribedForReadyState) {</w:t>
      </w:r>
    </w:p>
    <w:p w14:paraId="42FF3AD5" w14:textId="77777777" w:rsidR="00827467" w:rsidRDefault="00827467" w:rsidP="00827467">
      <w:pPr>
        <w:pStyle w:val="Author"/>
      </w:pPr>
      <w:r>
        <w:t xml:space="preserve">                        domReadyListener = () =&gt;</w:t>
      </w:r>
    </w:p>
    <w:p w14:paraId="5480E0E2" w14:textId="77777777" w:rsidR="00827467" w:rsidRDefault="00827467" w:rsidP="00827467">
      <w:pPr>
        <w:pStyle w:val="Author"/>
      </w:pPr>
      <w:r>
        <w:t xml:space="preserve">                            observerCallbacks.forEach(({onHugeMutations}) =&gt;</w:t>
      </w:r>
    </w:p>
    <w:p w14:paraId="6F402054" w14:textId="77777777" w:rsidR="00827467" w:rsidRDefault="00827467" w:rsidP="00827467">
      <w:pPr>
        <w:pStyle w:val="Author"/>
      </w:pPr>
      <w:r>
        <w:t xml:space="preserve">                                onHugeMutations(root)</w:t>
      </w:r>
    </w:p>
    <w:p w14:paraId="0A253BBE" w14:textId="77777777" w:rsidR="00827467" w:rsidRDefault="00827467" w:rsidP="00827467">
      <w:pPr>
        <w:pStyle w:val="Author"/>
      </w:pPr>
      <w:r>
        <w:t xml:space="preserve">                            );</w:t>
      </w:r>
    </w:p>
    <w:p w14:paraId="517199DA" w14:textId="77777777" w:rsidR="00827467" w:rsidRDefault="00827467" w:rsidP="00827467">
      <w:pPr>
        <w:pStyle w:val="Author"/>
      </w:pPr>
      <w:r>
        <w:t xml:space="preserve">                        addDOMReadyListener(domReadyListener);</w:t>
      </w:r>
    </w:p>
    <w:p w14:paraId="0E281205" w14:textId="77777777" w:rsidR="00827467" w:rsidRDefault="00827467" w:rsidP="00827467">
      <w:pPr>
        <w:pStyle w:val="Author"/>
      </w:pPr>
      <w:r>
        <w:t xml:space="preserve">                        subscribedForReadyState = true;</w:t>
      </w:r>
    </w:p>
    <w:p w14:paraId="32480AC8" w14:textId="77777777" w:rsidR="00827467" w:rsidRDefault="00827467" w:rsidP="00827467">
      <w:pPr>
        <w:pStyle w:val="Author"/>
      </w:pPr>
      <w:r>
        <w:t xml:space="preserve">                    }</w:t>
      </w:r>
    </w:p>
    <w:p w14:paraId="10D260A4" w14:textId="77777777" w:rsidR="00827467" w:rsidRDefault="00827467" w:rsidP="00827467">
      <w:pPr>
        <w:pStyle w:val="Author"/>
      </w:pPr>
      <w:r>
        <w:t xml:space="preserve">                    hadHugeMutationsBefore = true;</w:t>
      </w:r>
    </w:p>
    <w:p w14:paraId="71D24014" w14:textId="77777777" w:rsidR="00827467" w:rsidRDefault="00827467" w:rsidP="00827467">
      <w:pPr>
        <w:pStyle w:val="Author"/>
      </w:pPr>
      <w:r>
        <w:t xml:space="preserve">                } else {</w:t>
      </w:r>
    </w:p>
    <w:p w14:paraId="29F12A91" w14:textId="12AD7D07" w:rsidR="00827467" w:rsidRDefault="00827467" w:rsidP="00827467">
      <w:pPr>
        <w:pStyle w:val="Author"/>
      </w:pPr>
      <w:r>
        <w:t xml:space="preserve">                    Const elementsOperations =</w:t>
      </w:r>
    </w:p>
    <w:p w14:paraId="23FAB459" w14:textId="77777777" w:rsidR="00827467" w:rsidRDefault="00827467" w:rsidP="00827467">
      <w:pPr>
        <w:pStyle w:val="Author"/>
      </w:pPr>
      <w:r>
        <w:t xml:space="preserve">                        getElementsTreeOperations(mutations);</w:t>
      </w:r>
    </w:p>
    <w:p w14:paraId="63E59298" w14:textId="77777777" w:rsidR="00827467" w:rsidRDefault="00827467" w:rsidP="00827467">
      <w:pPr>
        <w:pStyle w:val="Author"/>
      </w:pPr>
      <w:r>
        <w:t xml:space="preserve">                    observerCallbacks.forEach(({onMinorMutations}) =&gt;</w:t>
      </w:r>
    </w:p>
    <w:p w14:paraId="7935D05E" w14:textId="77777777" w:rsidR="00827467" w:rsidRDefault="00827467" w:rsidP="00827467">
      <w:pPr>
        <w:pStyle w:val="Author"/>
      </w:pPr>
      <w:r>
        <w:t xml:space="preserve">                        onMinorMutations(elementsOperations)</w:t>
      </w:r>
    </w:p>
    <w:p w14:paraId="2087AFB8" w14:textId="77777777" w:rsidR="00827467" w:rsidRDefault="00827467" w:rsidP="00827467">
      <w:pPr>
        <w:pStyle w:val="Author"/>
      </w:pPr>
      <w:r>
        <w:t xml:space="preserve">                    );</w:t>
      </w:r>
    </w:p>
    <w:p w14:paraId="106CEC34" w14:textId="77777777" w:rsidR="00827467" w:rsidRDefault="00827467" w:rsidP="00827467">
      <w:pPr>
        <w:pStyle w:val="Author"/>
      </w:pPr>
      <w:r>
        <w:t xml:space="preserve">                }</w:t>
      </w:r>
    </w:p>
    <w:p w14:paraId="3DAE4FDF" w14:textId="77777777" w:rsidR="00827467" w:rsidRDefault="00827467" w:rsidP="00827467">
      <w:pPr>
        <w:pStyle w:val="Author"/>
      </w:pPr>
      <w:r>
        <w:t xml:space="preserve">            });</w:t>
      </w:r>
    </w:p>
    <w:p w14:paraId="633AF4B4" w14:textId="7C12363A" w:rsidR="00827467" w:rsidRDefault="00827467" w:rsidP="00827467">
      <w:pPr>
        <w:pStyle w:val="Author"/>
      </w:pPr>
      <w:r>
        <w:t xml:space="preserve">            Observer.observe(root, {childList: true, subtree: true});</w:t>
      </w:r>
    </w:p>
    <w:p w14:paraId="67CA7D4C" w14:textId="77777777" w:rsidR="00827467" w:rsidRDefault="00827467" w:rsidP="00827467">
      <w:pPr>
        <w:pStyle w:val="Author"/>
      </w:pPr>
      <w:r>
        <w:t xml:space="preserve">            optimizedTreeObservers.set(root, observer);</w:t>
      </w:r>
    </w:p>
    <w:p w14:paraId="5E35B9A1" w14:textId="77777777" w:rsidR="00827467" w:rsidRDefault="00827467" w:rsidP="00827467">
      <w:pPr>
        <w:pStyle w:val="Author"/>
      </w:pPr>
      <w:r>
        <w:t xml:space="preserve">            observerCallbacks = new Set();</w:t>
      </w:r>
    </w:p>
    <w:p w14:paraId="4E1F3A57" w14:textId="77777777" w:rsidR="00827467" w:rsidRDefault="00827467" w:rsidP="00827467">
      <w:pPr>
        <w:pStyle w:val="Author"/>
      </w:pPr>
      <w:r>
        <w:t xml:space="preserve">            optimizedTreeCallbacks.set(observer, observerCallbacks);</w:t>
      </w:r>
    </w:p>
    <w:p w14:paraId="1F0E082E" w14:textId="77777777" w:rsidR="00827467" w:rsidRDefault="00827467" w:rsidP="00827467">
      <w:pPr>
        <w:pStyle w:val="Author"/>
      </w:pPr>
      <w:r>
        <w:t xml:space="preserve">        }</w:t>
      </w:r>
    </w:p>
    <w:p w14:paraId="785C87C0" w14:textId="77777777" w:rsidR="00827467" w:rsidRDefault="00827467" w:rsidP="00827467">
      <w:pPr>
        <w:pStyle w:val="Author"/>
      </w:pPr>
      <w:r>
        <w:t xml:space="preserve">        observerCallbacks.add(callbacks);</w:t>
      </w:r>
    </w:p>
    <w:p w14:paraId="10D0D60D" w14:textId="77777777" w:rsidR="00827467" w:rsidRDefault="00827467" w:rsidP="00827467">
      <w:pPr>
        <w:pStyle w:val="Author"/>
      </w:pPr>
      <w:r>
        <w:t xml:space="preserve">        return {</w:t>
      </w:r>
    </w:p>
    <w:p w14:paraId="36B06998" w14:textId="77777777" w:rsidR="00827467" w:rsidRDefault="00827467" w:rsidP="00827467">
      <w:pPr>
        <w:pStyle w:val="Author"/>
      </w:pPr>
      <w:r>
        <w:t xml:space="preserve">            disconnect() {</w:t>
      </w:r>
    </w:p>
    <w:p w14:paraId="28CFC0E4" w14:textId="77777777" w:rsidR="00827467" w:rsidRDefault="00827467" w:rsidP="00827467">
      <w:pPr>
        <w:pStyle w:val="Author"/>
      </w:pPr>
      <w:r>
        <w:t xml:space="preserve">                observerCallbacks.delete(callbacks);</w:t>
      </w:r>
    </w:p>
    <w:p w14:paraId="4527A80B" w14:textId="77777777" w:rsidR="00827467" w:rsidRDefault="00827467" w:rsidP="00827467">
      <w:pPr>
        <w:pStyle w:val="Author"/>
      </w:pPr>
      <w:r>
        <w:t xml:space="preserve">                if (domReadyListener) {</w:t>
      </w:r>
    </w:p>
    <w:p w14:paraId="1D669733" w14:textId="77777777" w:rsidR="00827467" w:rsidRDefault="00827467" w:rsidP="00827467">
      <w:pPr>
        <w:pStyle w:val="Author"/>
      </w:pPr>
      <w:r>
        <w:t xml:space="preserve">                    removeDOMReadyListener(domReadyListener);</w:t>
      </w:r>
    </w:p>
    <w:p w14:paraId="03C333E8" w14:textId="77777777" w:rsidR="00827467" w:rsidRDefault="00827467" w:rsidP="00827467">
      <w:pPr>
        <w:pStyle w:val="Author"/>
      </w:pPr>
      <w:r>
        <w:t xml:space="preserve">                }</w:t>
      </w:r>
    </w:p>
    <w:p w14:paraId="72AAFD7B" w14:textId="4F1B912D" w:rsidR="00827467" w:rsidRDefault="00827467" w:rsidP="00827467">
      <w:pPr>
        <w:pStyle w:val="Author"/>
      </w:pPr>
      <w:r>
        <w:t xml:space="preserve">                If (observerCallbacks.size === 0) {</w:t>
      </w:r>
    </w:p>
    <w:p w14:paraId="24CB4C59" w14:textId="03148A57" w:rsidR="00827467" w:rsidRDefault="00827467" w:rsidP="00827467">
      <w:pPr>
        <w:pStyle w:val="Author"/>
      </w:pPr>
      <w:r>
        <w:t xml:space="preserve">                    Observer.disconnect();</w:t>
      </w:r>
    </w:p>
    <w:p w14:paraId="263CC521" w14:textId="77777777" w:rsidR="00827467" w:rsidRDefault="00827467" w:rsidP="00827467">
      <w:pPr>
        <w:pStyle w:val="Author"/>
      </w:pPr>
      <w:r>
        <w:t xml:space="preserve">                    optimizedTreeCallbacks.delete(observer);</w:t>
      </w:r>
    </w:p>
    <w:p w14:paraId="046351D1" w14:textId="77777777" w:rsidR="00827467" w:rsidRDefault="00827467" w:rsidP="00827467">
      <w:pPr>
        <w:pStyle w:val="Author"/>
      </w:pPr>
      <w:r>
        <w:t xml:space="preserve">                    optimizedTreeObservers.delete(root);</w:t>
      </w:r>
    </w:p>
    <w:p w14:paraId="714675B2" w14:textId="77777777" w:rsidR="00827467" w:rsidRDefault="00827467" w:rsidP="00827467">
      <w:pPr>
        <w:pStyle w:val="Author"/>
      </w:pPr>
      <w:r>
        <w:t xml:space="preserve">                }</w:t>
      </w:r>
    </w:p>
    <w:p w14:paraId="371E2566" w14:textId="77777777" w:rsidR="00827467" w:rsidRDefault="00827467" w:rsidP="00827467">
      <w:pPr>
        <w:pStyle w:val="Author"/>
      </w:pPr>
      <w:r>
        <w:t xml:space="preserve">            }</w:t>
      </w:r>
    </w:p>
    <w:p w14:paraId="1A8D9DF0" w14:textId="77777777" w:rsidR="00827467" w:rsidRDefault="00827467" w:rsidP="00827467">
      <w:pPr>
        <w:pStyle w:val="Author"/>
      </w:pPr>
      <w:r>
        <w:t xml:space="preserve">        };</w:t>
      </w:r>
    </w:p>
    <w:p w14:paraId="45F0B889" w14:textId="77777777" w:rsidR="00827467" w:rsidRDefault="00827467" w:rsidP="00827467">
      <w:pPr>
        <w:pStyle w:val="Author"/>
      </w:pPr>
      <w:r>
        <w:t xml:space="preserve">    }</w:t>
      </w:r>
    </w:p>
    <w:p w14:paraId="3EE42A06" w14:textId="77777777" w:rsidR="00827467" w:rsidRDefault="00827467" w:rsidP="00827467">
      <w:pPr>
        <w:pStyle w:val="Author"/>
      </w:pPr>
    </w:p>
    <w:p w14:paraId="522D023E" w14:textId="522926E7" w:rsidR="00827467" w:rsidRDefault="00827467" w:rsidP="00827467">
      <w:pPr>
        <w:pStyle w:val="Author"/>
      </w:pPr>
      <w:r>
        <w:t xml:space="preserve">    Function createOrUpdateStyle$1(CSS, type) {</w:t>
      </w:r>
    </w:p>
    <w:p w14:paraId="23BBEB1A" w14:textId="77777777" w:rsidR="00827467" w:rsidRDefault="00827467" w:rsidP="00827467">
      <w:pPr>
        <w:pStyle w:val="Author"/>
      </w:pPr>
      <w:r>
        <w:t xml:space="preserve">        createNodeAsap({</w:t>
      </w:r>
    </w:p>
    <w:p w14:paraId="7B371178" w14:textId="43E249A9" w:rsidR="00827467" w:rsidRDefault="00827467" w:rsidP="00827467">
      <w:pPr>
        <w:pStyle w:val="Author"/>
      </w:pPr>
      <w:r>
        <w:t xml:space="preserve">            selectNode: () =&gt; document.getElementById(“dark-reader-style”),</w:t>
      </w:r>
    </w:p>
    <w:p w14:paraId="0AA61E4F" w14:textId="77777777" w:rsidR="00827467" w:rsidRDefault="00827467" w:rsidP="00827467">
      <w:pPr>
        <w:pStyle w:val="Author"/>
      </w:pPr>
      <w:r>
        <w:t xml:space="preserve">            createNode: (target) =&gt; {</w:t>
      </w:r>
    </w:p>
    <w:p w14:paraId="21E57DF7" w14:textId="77777777" w:rsidR="00827467" w:rsidRDefault="00827467" w:rsidP="00827467">
      <w:pPr>
        <w:pStyle w:val="Author"/>
      </w:pPr>
      <w:r>
        <w:t xml:space="preserve">                document.documentElement.setAttribute(</w:t>
      </w:r>
    </w:p>
    <w:p w14:paraId="7C1E2838" w14:textId="079BE8A3" w:rsidR="00827467" w:rsidRDefault="00827467" w:rsidP="00827467">
      <w:pPr>
        <w:pStyle w:val="Author"/>
      </w:pPr>
      <w:r>
        <w:t xml:space="preserve">                    “data-darkreader-mode”,</w:t>
      </w:r>
    </w:p>
    <w:p w14:paraId="2BF9F517" w14:textId="27D58BCD" w:rsidR="00827467" w:rsidRDefault="00827467" w:rsidP="00827467">
      <w:pPr>
        <w:pStyle w:val="Author"/>
      </w:pPr>
      <w:r>
        <w:t xml:space="preserve">                    Type</w:t>
      </w:r>
    </w:p>
    <w:p w14:paraId="2F3C39DD" w14:textId="77777777" w:rsidR="00827467" w:rsidRDefault="00827467" w:rsidP="00827467">
      <w:pPr>
        <w:pStyle w:val="Author"/>
      </w:pPr>
      <w:r>
        <w:t xml:space="preserve">                );</w:t>
      </w:r>
    </w:p>
    <w:p w14:paraId="3484AA34" w14:textId="67CF0936" w:rsidR="00827467" w:rsidRDefault="00827467" w:rsidP="00827467">
      <w:pPr>
        <w:pStyle w:val="Author"/>
      </w:pPr>
      <w:r>
        <w:t xml:space="preserve">                Const style = document.createElement(“style”);</w:t>
      </w:r>
    </w:p>
    <w:p w14:paraId="60825B57" w14:textId="4DE859CB" w:rsidR="00827467" w:rsidRDefault="00827467" w:rsidP="00827467">
      <w:pPr>
        <w:pStyle w:val="Author"/>
      </w:pPr>
      <w:r>
        <w:t xml:space="preserve">                Style.id = “dark-reader-style”;</w:t>
      </w:r>
    </w:p>
    <w:p w14:paraId="03F6F944" w14:textId="73441C5B" w:rsidR="00827467" w:rsidRDefault="00827467" w:rsidP="00827467">
      <w:pPr>
        <w:pStyle w:val="Author"/>
      </w:pPr>
      <w:r>
        <w:t xml:space="preserve">                Style.classList.add(“darkreader”);</w:t>
      </w:r>
    </w:p>
    <w:p w14:paraId="34C56551" w14:textId="75EDC1A9" w:rsidR="00827467" w:rsidRDefault="00827467" w:rsidP="00827467">
      <w:pPr>
        <w:pStyle w:val="Author"/>
      </w:pPr>
      <w:r>
        <w:t xml:space="preserve">                Style.type = “text/CSS”;</w:t>
      </w:r>
    </w:p>
    <w:p w14:paraId="13CCB66F" w14:textId="4432AA48" w:rsidR="00827467" w:rsidRDefault="00827467" w:rsidP="00827467">
      <w:pPr>
        <w:pStyle w:val="Author"/>
      </w:pPr>
      <w:r>
        <w:t xml:space="preserve">                Style.textContent = CSS;</w:t>
      </w:r>
    </w:p>
    <w:p w14:paraId="2F7F8A48" w14:textId="40CB7C36" w:rsidR="00827467" w:rsidRDefault="00827467" w:rsidP="00827467">
      <w:pPr>
        <w:pStyle w:val="Author"/>
      </w:pPr>
      <w:r>
        <w:t xml:space="preserve">                Target.appendChild(style);</w:t>
      </w:r>
    </w:p>
    <w:p w14:paraId="4AE8AA59" w14:textId="77777777" w:rsidR="00827467" w:rsidRDefault="00827467" w:rsidP="00827467">
      <w:pPr>
        <w:pStyle w:val="Author"/>
      </w:pPr>
      <w:r>
        <w:t xml:space="preserve">            },</w:t>
      </w:r>
    </w:p>
    <w:p w14:paraId="5ADBE907" w14:textId="77777777" w:rsidR="00827467" w:rsidRDefault="00827467" w:rsidP="00827467">
      <w:pPr>
        <w:pStyle w:val="Author"/>
      </w:pPr>
      <w:r>
        <w:t xml:space="preserve">            updateNode: (existing) =&gt; {</w:t>
      </w:r>
    </w:p>
    <w:p w14:paraId="4187A36F" w14:textId="77777777" w:rsidR="00827467" w:rsidRDefault="00827467" w:rsidP="00827467">
      <w:pPr>
        <w:pStyle w:val="Author"/>
      </w:pPr>
      <w:r>
        <w:t xml:space="preserve">                if (</w:t>
      </w:r>
    </w:p>
    <w:p w14:paraId="0B95B6C3" w14:textId="4BF37407" w:rsidR="00827467" w:rsidRDefault="00827467" w:rsidP="00827467">
      <w:pPr>
        <w:pStyle w:val="Author"/>
      </w:pPr>
      <w:r>
        <w:t xml:space="preserve">                    css.replace(/^\s+/gm, “”) !==</w:t>
      </w:r>
    </w:p>
    <w:p w14:paraId="09911DBA" w14:textId="48924128" w:rsidR="00827467" w:rsidRDefault="00827467" w:rsidP="00827467">
      <w:pPr>
        <w:pStyle w:val="Author"/>
      </w:pPr>
      <w:r>
        <w:t xml:space="preserve">                    existing.textContent.replace(/^\s+/gm, “”)</w:t>
      </w:r>
    </w:p>
    <w:p w14:paraId="1F2E159B" w14:textId="77777777" w:rsidR="00827467" w:rsidRDefault="00827467" w:rsidP="00827467">
      <w:pPr>
        <w:pStyle w:val="Author"/>
      </w:pPr>
      <w:r>
        <w:t xml:space="preserve">                ) {</w:t>
      </w:r>
    </w:p>
    <w:p w14:paraId="45FF9527" w14:textId="2ECD4698" w:rsidR="00827467" w:rsidRDefault="00827467" w:rsidP="00827467">
      <w:pPr>
        <w:pStyle w:val="Author"/>
      </w:pPr>
      <w:r>
        <w:t xml:space="preserve">                    Existing.textContent = CSS;</w:t>
      </w:r>
    </w:p>
    <w:p w14:paraId="7909DBB2" w14:textId="77777777" w:rsidR="00827467" w:rsidRDefault="00827467" w:rsidP="00827467">
      <w:pPr>
        <w:pStyle w:val="Author"/>
      </w:pPr>
      <w:r>
        <w:t xml:space="preserve">                }</w:t>
      </w:r>
    </w:p>
    <w:p w14:paraId="0A3E3666" w14:textId="77777777" w:rsidR="00827467" w:rsidRDefault="00827467" w:rsidP="00827467">
      <w:pPr>
        <w:pStyle w:val="Author"/>
      </w:pPr>
      <w:r>
        <w:t xml:space="preserve">            },</w:t>
      </w:r>
    </w:p>
    <w:p w14:paraId="0FB9AEC4" w14:textId="77777777" w:rsidR="00827467" w:rsidRDefault="00827467" w:rsidP="00827467">
      <w:pPr>
        <w:pStyle w:val="Author"/>
      </w:pPr>
      <w:r>
        <w:t xml:space="preserve">            selectTarget: () =&gt; document.head,</w:t>
      </w:r>
    </w:p>
    <w:p w14:paraId="61724229" w14:textId="77777777" w:rsidR="00827467" w:rsidRDefault="00827467" w:rsidP="00827467">
      <w:pPr>
        <w:pStyle w:val="Author"/>
      </w:pPr>
      <w:r>
        <w:t xml:space="preserve">            createTarget: () =&gt; {</w:t>
      </w:r>
    </w:p>
    <w:p w14:paraId="7760F822" w14:textId="741113E3" w:rsidR="00827467" w:rsidRPr="00827467" w:rsidRDefault="00827467" w:rsidP="00827467">
      <w:pPr>
        <w:pStyle w:val="Author"/>
      </w:pPr>
      <w:r>
        <w:t xml:space="preserve">                const head = document.createE</w:t>
      </w:r>
    </w:p>
    <w:sdt>
      <w:sdtPr>
        <w:id w:val="-6684750"/>
        <w:placeholder>
          <w:docPart w:val="49BEA22512D0A642AC69F9AA78143C5A"/>
        </w:placeholder>
        <w:temporary/>
        <w:showingPlcHdr/>
        <w15:appearance w15:val="hidden"/>
      </w:sdtPr>
      <w:sdtContent>
        <w:p w14:paraId="765D7FC0" w14:textId="77777777" w:rsidR="00C4340C" w:rsidRDefault="00000000">
          <w:pPr>
            <w:pStyle w:val="Subtitle"/>
          </w:pPr>
          <w:r>
            <w:t>Subtitle</w:t>
          </w:r>
        </w:p>
      </w:sdtContent>
    </w:sdt>
    <w:p w14:paraId="7BFAE43A" w14:textId="77777777" w:rsidR="00C4340C" w:rsidRDefault="00000000">
      <w:r>
        <w:rPr>
          <w:noProof/>
          <w:lang w:eastAsia="en-US"/>
        </w:rPr>
        <w:drawing>
          <wp:inline distT="0" distB="0" distL="0" distR="0" wp14:anchorId="7937E564" wp14:editId="70681B18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9275" w14:textId="77777777" w:rsidR="00C4340C" w:rsidRDefault="00000000">
      <w:pPr>
        <w:pStyle w:val="Author"/>
      </w:pPr>
      <w:sdt>
        <w:sdtPr>
          <w:id w:val="-807626185"/>
          <w:placeholder>
            <w:docPart w:val="0FFBA1DA108DCF4BB7E1994B49C23CB6"/>
          </w:placeholder>
          <w:temporary/>
          <w:showingPlcHdr/>
          <w15:appearance w15:val="hidden"/>
        </w:sdtPr>
        <w:sdtContent>
          <w:r>
            <w:t>Author</w:t>
          </w:r>
        </w:sdtContent>
      </w:sdt>
    </w:p>
    <w:p w14:paraId="5A89896A" w14:textId="77777777" w:rsidR="00C4340C" w:rsidRDefault="00000000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9698B76" w14:textId="77777777" w:rsidR="00C4340C" w:rsidRDefault="00000000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1118138C" w14:textId="77777777" w:rsidR="00C4340C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Heading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3B2A7FE" w14:textId="77777777" w:rsidR="00C4340C" w:rsidRDefault="0000000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7E395B6" w14:textId="77777777" w:rsidR="00C4340C" w:rsidRDefault="0000000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0F34A2C" w14:textId="77777777" w:rsidR="00C4340C" w:rsidRDefault="0000000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207158C5" w14:textId="77777777" w:rsidR="00C4340C" w:rsidRDefault="00C4340C">
      <w:pPr>
        <w:sectPr w:rsidR="00C4340C" w:rsidSect="00F4015E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bookmarkStart w:id="0" w:name="_Toc408396851"/>
    <w:p w14:paraId="37674ECA" w14:textId="77777777" w:rsidR="00C4340C" w:rsidRDefault="00000000">
      <w:pPr>
        <w:pStyle w:val="Heading1"/>
      </w:pPr>
      <w:sdt>
        <w:sdtPr>
          <w:rPr>
            <w:rStyle w:val="Emphasis"/>
          </w:rPr>
          <w:id w:val="535541503"/>
          <w:placeholder>
            <w:docPart w:val="39C28B8472462E468057CE6F6C4EE944"/>
          </w:placeholder>
          <w:temporary/>
          <w:showingPlcHdr/>
          <w15:appearance w15:val="hidden"/>
        </w:sdtPr>
        <w:sdtContent>
          <w:r>
            <w:rPr>
              <w:rStyle w:val="Emphasis"/>
            </w:rPr>
            <w:t>Emphasis</w:t>
          </w:r>
        </w:sdtContent>
      </w:sdt>
      <w:r>
        <w:br/>
      </w:r>
      <w:sdt>
        <w:sdtPr>
          <w:id w:val="-1114519590"/>
          <w:placeholder>
            <w:docPart w:val="7D7AAC4943956E4BB0C55931630C2CBF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  <w:bookmarkEnd w:id="0"/>
    </w:p>
    <w:sdt>
      <w:sdtPr>
        <w:id w:val="549572638"/>
        <w:placeholder>
          <w:docPart w:val="CD124FCE3069C246B91885B1745B0856"/>
        </w:placeholder>
        <w:temporary/>
        <w:showingPlcHdr/>
        <w15:appearance w15:val="hidden"/>
      </w:sdtPr>
      <w:sdtContent>
        <w:p w14:paraId="11467154" w14:textId="77777777" w:rsidR="00C4340C" w:rsidRDefault="00000000">
          <w:r>
            <w:t>To get started right away, just tap any placeholder text (such as this) and start typing.</w:t>
          </w:r>
        </w:p>
      </w:sdtContent>
    </w:sdt>
    <w:bookmarkStart w:id="1" w:name="_Toc408396852" w:displacedByCustomXml="next"/>
    <w:sdt>
      <w:sdtPr>
        <w:id w:val="1979101064"/>
        <w:placeholder>
          <w:docPart w:val="577D64BD883B374EBE22CB873E4A741F"/>
        </w:placeholder>
        <w:temporary/>
        <w:showingPlcHdr/>
        <w15:appearance w15:val="hidden"/>
      </w:sdtPr>
      <w:sdtContent>
        <w:p w14:paraId="5676641A" w14:textId="77777777" w:rsidR="00C4340C" w:rsidRDefault="00000000">
          <w:pPr>
            <w:pStyle w:val="Heading2"/>
          </w:pPr>
          <w:r>
            <w:t>Heading 2</w:t>
          </w:r>
        </w:p>
      </w:sdtContent>
    </w:sdt>
    <w:bookmarkEnd w:id="1" w:displacedByCustomXml="prev"/>
    <w:sdt>
      <w:sdtPr>
        <w:id w:val="1442187912"/>
        <w:placeholder>
          <w:docPart w:val="BF5A022CAEAE374193B334C3F385FB68"/>
        </w:placeholder>
        <w:temporary/>
        <w:showingPlcHdr/>
        <w15:appearance w15:val="hidden"/>
      </w:sdtPr>
      <w:sdtContent>
        <w:p w14:paraId="16EB2951" w14:textId="77777777" w:rsidR="00C4340C" w:rsidRDefault="00000000">
          <w:r>
            <w:t>View and edit this document in Word on your computer, tablet, or phone. You can edit text; easily insert content such as pictures, shapes, or tables; and seamlessly save the document to the cloud from Word on your Windows, Mac, Android, or iOS device.</w:t>
          </w:r>
        </w:p>
      </w:sdtContent>
    </w:sdt>
    <w:p w14:paraId="569CC32B" w14:textId="77777777" w:rsidR="00C4340C" w:rsidRDefault="00000000">
      <w:pPr>
        <w:pStyle w:val="Quote"/>
      </w:pPr>
      <w:sdt>
        <w:sdtPr>
          <w:id w:val="1293860399"/>
          <w:placeholder>
            <w:docPart w:val="2CA7826CA0128A49A0AF6B13A36B3D91"/>
          </w:placeholder>
          <w:temporary/>
          <w:showingPlcHdr/>
          <w15:appearance w15:val="hidden"/>
        </w:sdtPr>
        <w:sdtContent>
          <w:r>
            <w:t>“Quote”</w:t>
          </w:r>
        </w:sdtContent>
      </w:sdt>
    </w:p>
    <w:sdt>
      <w:sdtPr>
        <w:id w:val="1677466632"/>
        <w:placeholder>
          <w:docPart w:val="71D46CF83FE34041BF0BFB6C9A5CF89D"/>
        </w:placeholder>
        <w:temporary/>
        <w:showingPlcHdr/>
        <w15:appearance w15:val="hidden"/>
      </w:sdtPr>
      <w:sdtContent>
        <w:p w14:paraId="56F8320B" w14:textId="77777777" w:rsidR="00C4340C" w:rsidRDefault="00000000">
          <w:r>
            <w:t>Want to insert a picture from your files or add a shape, text box, or table? You got it! On the Insert tab of the ribbon, just tap the option you need.</w:t>
          </w:r>
        </w:p>
        <w:p w14:paraId="0AA4BFA5" w14:textId="77777777" w:rsidR="00C4340C" w:rsidRDefault="00000000">
          <w:r>
            <w:t>Find even more easy-to-use tools on the Insert tab, such as to add a hyperlink or insert a comment.</w:t>
          </w:r>
        </w:p>
      </w:sdtContent>
    </w:sdt>
    <w:bookmarkStart w:id="2" w:name="_Toc408396853" w:displacedByCustomXml="next"/>
    <w:sdt>
      <w:sdtPr>
        <w:id w:val="-1596548786"/>
        <w:placeholder>
          <w:docPart w:val="367DAA57E2740B498B137F2FABA51BEF"/>
        </w:placeholder>
        <w:temporary/>
        <w:showingPlcHdr/>
        <w15:appearance w15:val="hidden"/>
      </w:sdtPr>
      <w:sdtContent>
        <w:p w14:paraId="6D58C2C7" w14:textId="77777777" w:rsidR="00C4340C" w:rsidRDefault="00000000">
          <w:pPr>
            <w:pStyle w:val="Heading2"/>
          </w:pPr>
          <w:r>
            <w:t>Heading 2</w:t>
          </w:r>
        </w:p>
      </w:sdtContent>
    </w:sdt>
    <w:bookmarkEnd w:id="2" w:displacedByCustomXml="prev"/>
    <w:sdt>
      <w:sdtPr>
        <w:id w:val="-1299530745"/>
        <w:placeholder>
          <w:docPart w:val="5DB201B539DEF74B910FB4C42280DDD5"/>
        </w:placeholder>
        <w:temporary/>
        <w:showingPlcHdr/>
        <w15:appearance w15:val="hidden"/>
      </w:sdtPr>
      <w:sdtContent>
        <w:p w14:paraId="01354216" w14:textId="77777777" w:rsidR="00C4340C" w:rsidRDefault="00000000">
          <w:pPr>
            <w:pStyle w:val="ListBullet"/>
          </w:pPr>
          <w:r>
            <w:t>Use styles to easily format your Word documents in no time. For example, this text uses the List Bullet style.</w:t>
          </w:r>
        </w:p>
        <w:p w14:paraId="7334E7C8" w14:textId="77777777" w:rsidR="00C4340C" w:rsidRDefault="00000000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880"/>
        <w:gridCol w:w="2880"/>
        <w:gridCol w:w="2880"/>
      </w:tblGrid>
      <w:tr w:rsidR="00C4340C" w14:paraId="640869BE" w14:textId="77777777" w:rsidTr="00C4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4FACE0C9" w14:textId="77777777" w:rsidR="00C4340C" w:rsidRDefault="00C4340C"/>
        </w:tc>
        <w:sdt>
          <w:sdtPr>
            <w:id w:val="2099819899"/>
            <w:placeholder>
              <w:docPart w:val="C10DCA808395EE43B8DADB8E93BFE3B3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14:paraId="36387170" w14:textId="77777777" w:rsidR="00C4340C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495930692"/>
            <w:placeholder>
              <w:docPart w:val="63F291280A47224DB277320D2E4537B8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14:paraId="2E64972D" w14:textId="77777777" w:rsidR="00C4340C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C4340C" w14:paraId="6C68A864" w14:textId="77777777" w:rsidTr="00C4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149CEA65CA81DA4BA1231858C07149AF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31CD9A68" w14:textId="77777777" w:rsidR="00C4340C" w:rsidRDefault="00000000">
                <w:r>
                  <w:t>Row Heading</w:t>
                </w:r>
              </w:p>
            </w:tc>
          </w:sdtContent>
        </w:sdt>
        <w:sdt>
          <w:sdtPr>
            <w:id w:val="-1175414780"/>
            <w:placeholder>
              <w:docPart w:val="BB3A0AD4E864E842BB706FD9AF3B3A16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14:paraId="37A94F57" w14:textId="77777777" w:rsidR="00C4340C" w:rsidRDefault="0000000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115405050"/>
            <w:placeholder>
              <w:docPart w:val="6D0BBA4A37841D4EAA3C76C168A586F8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14:paraId="755581FC" w14:textId="77777777" w:rsidR="00C4340C" w:rsidRDefault="0000000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C4340C" w14:paraId="4815552E" w14:textId="77777777" w:rsidTr="00C434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C3AA8E9BCAFB5E4AA2E7E374798A8CB2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0610EA4F" w14:textId="77777777" w:rsidR="00C4340C" w:rsidRDefault="00000000">
                <w:r>
                  <w:t>Row Heading</w:t>
                </w:r>
              </w:p>
            </w:tc>
          </w:sdtContent>
        </w:sdt>
        <w:sdt>
          <w:sdtPr>
            <w:id w:val="-964729296"/>
            <w:placeholder>
              <w:docPart w:val="6F240AA817E9BC4EA88495FB3500078E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14:paraId="51F9946B" w14:textId="77777777" w:rsidR="00C4340C" w:rsidRDefault="0000000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941670398"/>
            <w:placeholder>
              <w:docPart w:val="F549E6B136CDEA41A672BD1B51D8336C"/>
            </w:placeholder>
            <w:temporary/>
            <w:showingPlcHdr/>
            <w15:appearance w15:val="hidden"/>
          </w:sdtPr>
          <w:sdtContent>
            <w:tc>
              <w:tcPr>
                <w:tcW w:w="2880" w:type="dxa"/>
              </w:tcPr>
              <w:p w14:paraId="6EBF9DCB" w14:textId="77777777" w:rsidR="00C4340C" w:rsidRDefault="0000000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C4340C" w14:paraId="04AE29D6" w14:textId="77777777" w:rsidTr="00C4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57196DB" w14:textId="77777777" w:rsidR="00C4340C" w:rsidRDefault="00C4340C"/>
        </w:tc>
        <w:tc>
          <w:tcPr>
            <w:tcW w:w="2880" w:type="dxa"/>
          </w:tcPr>
          <w:p w14:paraId="21B544E6" w14:textId="77777777" w:rsidR="00C4340C" w:rsidRDefault="00C43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4220F044" w14:textId="77777777" w:rsidR="00C4340C" w:rsidRDefault="00C43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7B502" w14:textId="77777777" w:rsidR="00C4340C" w:rsidRDefault="00C4340C"/>
    <w:sectPr w:rsidR="00C4340C">
      <w:footerReference w:type="default" r:id="rId1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A39F9" w14:textId="77777777" w:rsidR="00F4015E" w:rsidRDefault="00F4015E">
      <w:pPr>
        <w:spacing w:after="0" w:line="240" w:lineRule="auto"/>
      </w:pPr>
      <w:r>
        <w:separator/>
      </w:r>
    </w:p>
  </w:endnote>
  <w:endnote w:type="continuationSeparator" w:id="0">
    <w:p w14:paraId="4E7E1E79" w14:textId="77777777" w:rsidR="00F4015E" w:rsidRDefault="00F40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73A62" w14:textId="77777777" w:rsidR="00C4340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3EE2" w14:textId="77777777" w:rsidR="00F4015E" w:rsidRDefault="00F4015E">
      <w:pPr>
        <w:spacing w:after="0" w:line="240" w:lineRule="auto"/>
      </w:pPr>
      <w:r>
        <w:separator/>
      </w:r>
    </w:p>
  </w:footnote>
  <w:footnote w:type="continuationSeparator" w:id="0">
    <w:p w14:paraId="41D18C64" w14:textId="77777777" w:rsidR="00F4015E" w:rsidRDefault="00F40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97743">
    <w:abstractNumId w:val="9"/>
  </w:num>
  <w:num w:numId="2" w16cid:durableId="23749526">
    <w:abstractNumId w:val="10"/>
  </w:num>
  <w:num w:numId="3" w16cid:durableId="1772630550">
    <w:abstractNumId w:val="10"/>
  </w:num>
  <w:num w:numId="4" w16cid:durableId="395905378">
    <w:abstractNumId w:val="10"/>
  </w:num>
  <w:num w:numId="5" w16cid:durableId="72899895">
    <w:abstractNumId w:val="10"/>
  </w:num>
  <w:num w:numId="6" w16cid:durableId="670984348">
    <w:abstractNumId w:val="8"/>
  </w:num>
  <w:num w:numId="7" w16cid:durableId="910236908">
    <w:abstractNumId w:val="12"/>
  </w:num>
  <w:num w:numId="8" w16cid:durableId="453865547">
    <w:abstractNumId w:val="7"/>
  </w:num>
  <w:num w:numId="9" w16cid:durableId="860553934">
    <w:abstractNumId w:val="6"/>
  </w:num>
  <w:num w:numId="10" w16cid:durableId="1025206800">
    <w:abstractNumId w:val="5"/>
  </w:num>
  <w:num w:numId="11" w16cid:durableId="1435393806">
    <w:abstractNumId w:val="4"/>
  </w:num>
  <w:num w:numId="12" w16cid:durableId="2055617334">
    <w:abstractNumId w:val="3"/>
  </w:num>
  <w:num w:numId="13" w16cid:durableId="821313437">
    <w:abstractNumId w:val="2"/>
  </w:num>
  <w:num w:numId="14" w16cid:durableId="1402870166">
    <w:abstractNumId w:val="1"/>
  </w:num>
  <w:num w:numId="15" w16cid:durableId="1654748379">
    <w:abstractNumId w:val="0"/>
  </w:num>
  <w:num w:numId="16" w16cid:durableId="10348873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67"/>
    <w:rsid w:val="00827467"/>
    <w:rsid w:val="00C4340C"/>
    <w:rsid w:val="00F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5D673"/>
  <w15:chartTrackingRefBased/>
  <w15:docId w15:val="{AA2D1484-7900-4648-9419-5ABC428E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Hyperlink">
    <w:name w:val="Hyperlink"/>
    <w:basedOn w:val="DefaultParagraphFont"/>
    <w:uiPriority w:val="99"/>
    <w:unhideWhenUsed/>
    <w:rsid w:val="00827467"/>
    <w:rPr>
      <w:color w:val="B67A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hyperlink" Target="https://www.sccassessor.org/apps/UX/jquery-ui-1.12.0/css/images/ui-icons_cc0000_256x240.png" TargetMode="Externa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hyperlink" Target="mailto:Marrujojazmyne@gmail.com%3c/Email" TargetMode="External" /><Relationship Id="rId17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footer" Target="footer1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image" Target="media/image1.jp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3AACFF5-B5FD-2C4B-9B45-65F5A6C23E23%7dtf50002005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BEA22512D0A642AC69F9AA78143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4B258-3DE1-F64E-AE40-FD1769CBD8F9}"/>
      </w:docPartPr>
      <w:docPartBody>
        <w:p w:rsidR="00000000" w:rsidRDefault="00000000">
          <w:pPr>
            <w:pStyle w:val="49BEA22512D0A642AC69F9AA78143C5A"/>
          </w:pPr>
          <w:r>
            <w:t>Subtitle</w:t>
          </w:r>
        </w:p>
      </w:docPartBody>
    </w:docPart>
    <w:docPart>
      <w:docPartPr>
        <w:name w:val="0FFBA1DA108DCF4BB7E1994B49C23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4A91B-4EA0-AF42-A2F7-8D7B75BB6CAA}"/>
      </w:docPartPr>
      <w:docPartBody>
        <w:p w:rsidR="00000000" w:rsidRDefault="00000000">
          <w:pPr>
            <w:pStyle w:val="0FFBA1DA108DCF4BB7E1994B49C23CB6"/>
          </w:pPr>
          <w:r>
            <w:t>Author</w:t>
          </w:r>
        </w:p>
      </w:docPartBody>
    </w:docPart>
    <w:docPart>
      <w:docPartPr>
        <w:name w:val="39C28B8472462E468057CE6F6C4EE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AC6ED-23BF-0648-9355-84C1B8629D29}"/>
      </w:docPartPr>
      <w:docPartBody>
        <w:p w:rsidR="00000000" w:rsidRDefault="00000000">
          <w:pPr>
            <w:pStyle w:val="39C28B8472462E468057CE6F6C4EE944"/>
          </w:pPr>
          <w:r>
            <w:rPr>
              <w:rStyle w:val="Emphasis"/>
            </w:rPr>
            <w:t>Emphasis</w:t>
          </w:r>
        </w:p>
      </w:docPartBody>
    </w:docPart>
    <w:docPart>
      <w:docPartPr>
        <w:name w:val="7D7AAC4943956E4BB0C55931630C2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80A00-0884-DF42-AD45-1DC6E8552555}"/>
      </w:docPartPr>
      <w:docPartBody>
        <w:p w:rsidR="00000000" w:rsidRDefault="00000000">
          <w:pPr>
            <w:pStyle w:val="7D7AAC4943956E4BB0C55931630C2CBF"/>
          </w:pPr>
          <w:r>
            <w:t>Heading 1</w:t>
          </w:r>
        </w:p>
      </w:docPartBody>
    </w:docPart>
    <w:docPart>
      <w:docPartPr>
        <w:name w:val="CD124FCE3069C246B91885B1745B0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5B4ED-566A-3A4A-AD94-E5A80BF76D1B}"/>
      </w:docPartPr>
      <w:docPartBody>
        <w:p w:rsidR="00000000" w:rsidRDefault="00000000">
          <w:pPr>
            <w:pStyle w:val="CD124FCE3069C246B91885B1745B0856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577D64BD883B374EBE22CB873E4A7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D5F7D-0223-8948-B050-D2B589E63486}"/>
      </w:docPartPr>
      <w:docPartBody>
        <w:p w:rsidR="00000000" w:rsidRDefault="00000000">
          <w:pPr>
            <w:pStyle w:val="577D64BD883B374EBE22CB873E4A741F"/>
          </w:pPr>
          <w:r>
            <w:t>Heading 2</w:t>
          </w:r>
        </w:p>
      </w:docPartBody>
    </w:docPart>
    <w:docPart>
      <w:docPartPr>
        <w:name w:val="BF5A022CAEAE374193B334C3F385F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F5F6A-8C15-D04E-B141-9D3693E98666}"/>
      </w:docPartPr>
      <w:docPartBody>
        <w:p w:rsidR="00000000" w:rsidRDefault="00000000">
          <w:pPr>
            <w:pStyle w:val="BF5A022CAEAE374193B334C3F385FB68"/>
          </w:pPr>
          <w:r>
            <w:t>View and edit this document in Word on your 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2CA7826CA0128A49A0AF6B13A36B3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D28CA-E1E4-7449-8441-9D2CB234AB36}"/>
      </w:docPartPr>
      <w:docPartBody>
        <w:p w:rsidR="00000000" w:rsidRDefault="00000000">
          <w:pPr>
            <w:pStyle w:val="2CA7826CA0128A49A0AF6B13A36B3D91"/>
          </w:pPr>
          <w:r>
            <w:t>“Quote”</w:t>
          </w:r>
        </w:p>
      </w:docPartBody>
    </w:docPart>
    <w:docPart>
      <w:docPartPr>
        <w:name w:val="71D46CF83FE34041BF0BFB6C9A5CF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ECAAE-2ECB-A44D-A277-8124154D7ACE}"/>
      </w:docPartPr>
      <w:docPartBody>
        <w:p w:rsidR="00000000" w:rsidRDefault="00000000">
          <w:r>
            <w:t>Want to insert a picture from your files or add a shape, text box, or table? You got it! On the Insert tab of the ribbon, just tap the option you need.</w:t>
          </w:r>
        </w:p>
        <w:p w:rsidR="00000000" w:rsidRDefault="00000000">
          <w:pPr>
            <w:pStyle w:val="71D46CF83FE34041BF0BFB6C9A5CF89D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367DAA57E2740B498B137F2FABA5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56C5F-C38D-0447-B1C3-2D737AF48912}"/>
      </w:docPartPr>
      <w:docPartBody>
        <w:p w:rsidR="00000000" w:rsidRDefault="00000000">
          <w:pPr>
            <w:pStyle w:val="367DAA57E2740B498B137F2FABA51BEF"/>
          </w:pPr>
          <w:r>
            <w:t>Heading 2</w:t>
          </w:r>
        </w:p>
      </w:docPartBody>
    </w:docPart>
    <w:docPart>
      <w:docPartPr>
        <w:name w:val="5DB201B539DEF74B910FB4C42280D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FE111-003B-D24E-9732-8505459AAA39}"/>
      </w:docPartPr>
      <w:docPartBody>
        <w:p w:rsidR="00000000" w:rsidRDefault="00000000">
          <w:pPr>
            <w:pStyle w:val="ListBullet"/>
          </w:pPr>
          <w:r>
            <w:t>Use styles to easily format your Word documents in no time. For example, this text uses the List Bullet style.</w:t>
          </w:r>
        </w:p>
        <w:p w:rsidR="00000000" w:rsidRDefault="00000000">
          <w:pPr>
            <w:pStyle w:val="5DB201B539DEF74B910FB4C42280DDD5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C10DCA808395EE43B8DADB8E93BFE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0D046-ACCA-514E-9D68-3C46E103119A}"/>
      </w:docPartPr>
      <w:docPartBody>
        <w:p w:rsidR="00000000" w:rsidRDefault="00000000">
          <w:pPr>
            <w:pStyle w:val="C10DCA808395EE43B8DADB8E93BFE3B3"/>
          </w:pPr>
          <w:r>
            <w:t>Column Heading</w:t>
          </w:r>
        </w:p>
      </w:docPartBody>
    </w:docPart>
    <w:docPart>
      <w:docPartPr>
        <w:name w:val="63F291280A47224DB277320D2E453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26996-AB95-1642-A6B7-095A820825F4}"/>
      </w:docPartPr>
      <w:docPartBody>
        <w:p w:rsidR="00000000" w:rsidRDefault="00000000">
          <w:pPr>
            <w:pStyle w:val="63F291280A47224DB277320D2E4537B8"/>
          </w:pPr>
          <w:r>
            <w:t>Column Heading</w:t>
          </w:r>
        </w:p>
      </w:docPartBody>
    </w:docPart>
    <w:docPart>
      <w:docPartPr>
        <w:name w:val="149CEA65CA81DA4BA1231858C0714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7B16-616A-4B45-82C7-3384B955F903}"/>
      </w:docPartPr>
      <w:docPartBody>
        <w:p w:rsidR="00000000" w:rsidRDefault="00000000">
          <w:pPr>
            <w:pStyle w:val="149CEA65CA81DA4BA1231858C07149AF"/>
          </w:pPr>
          <w:r>
            <w:t>Row Heading</w:t>
          </w:r>
        </w:p>
      </w:docPartBody>
    </w:docPart>
    <w:docPart>
      <w:docPartPr>
        <w:name w:val="BB3A0AD4E864E842BB706FD9AF3B3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F10C-722E-B843-B195-A634A3735340}"/>
      </w:docPartPr>
      <w:docPartBody>
        <w:p w:rsidR="00000000" w:rsidRDefault="00000000">
          <w:pPr>
            <w:pStyle w:val="BB3A0AD4E864E842BB706FD9AF3B3A16"/>
          </w:pPr>
          <w:r>
            <w:t>Text</w:t>
          </w:r>
        </w:p>
      </w:docPartBody>
    </w:docPart>
    <w:docPart>
      <w:docPartPr>
        <w:name w:val="6D0BBA4A37841D4EAA3C76C168A58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30274-738B-C34D-B20F-8E22F65A0199}"/>
      </w:docPartPr>
      <w:docPartBody>
        <w:p w:rsidR="00000000" w:rsidRDefault="00000000">
          <w:pPr>
            <w:pStyle w:val="6D0BBA4A37841D4EAA3C76C168A586F8"/>
          </w:pPr>
          <w:r>
            <w:t>123.45</w:t>
          </w:r>
        </w:p>
      </w:docPartBody>
    </w:docPart>
    <w:docPart>
      <w:docPartPr>
        <w:name w:val="C3AA8E9BCAFB5E4AA2E7E374798A8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013C-1F84-4E4E-AF4D-30BB4F301231}"/>
      </w:docPartPr>
      <w:docPartBody>
        <w:p w:rsidR="00000000" w:rsidRDefault="00000000">
          <w:pPr>
            <w:pStyle w:val="C3AA8E9BCAFB5E4AA2E7E374798A8CB2"/>
          </w:pPr>
          <w:r>
            <w:t>Row Heading</w:t>
          </w:r>
        </w:p>
      </w:docPartBody>
    </w:docPart>
    <w:docPart>
      <w:docPartPr>
        <w:name w:val="6F240AA817E9BC4EA88495FB3500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0F693-9C34-0C4B-B9A4-959FFCD960B1}"/>
      </w:docPartPr>
      <w:docPartBody>
        <w:p w:rsidR="00000000" w:rsidRDefault="00000000">
          <w:pPr>
            <w:pStyle w:val="6F240AA817E9BC4EA88495FB3500078E"/>
          </w:pPr>
          <w:r>
            <w:t>Text</w:t>
          </w:r>
        </w:p>
      </w:docPartBody>
    </w:docPart>
    <w:docPart>
      <w:docPartPr>
        <w:name w:val="F549E6B136CDEA41A672BD1B51D83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9D38C-5662-4C46-9618-BF0BED2DBDAF}"/>
      </w:docPartPr>
      <w:docPartBody>
        <w:p w:rsidR="00000000" w:rsidRDefault="00000000">
          <w:pPr>
            <w:pStyle w:val="F549E6B136CDEA41A672BD1B51D8336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5608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5254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CC"/>
    <w:rsid w:val="0033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A147A9E51A1D4AAC32BDC6B04B1218">
    <w:name w:val="A2A147A9E51A1D4AAC32BDC6B04B1218"/>
  </w:style>
  <w:style w:type="paragraph" w:customStyle="1" w:styleId="49BEA22512D0A642AC69F9AA78143C5A">
    <w:name w:val="49BEA22512D0A642AC69F9AA78143C5A"/>
  </w:style>
  <w:style w:type="paragraph" w:customStyle="1" w:styleId="0FFBA1DA108DCF4BB7E1994B49C23CB6">
    <w:name w:val="0FFBA1DA108DCF4BB7E1994B49C23CB6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156082" w:themeColor="accent1"/>
    </w:rPr>
  </w:style>
  <w:style w:type="paragraph" w:customStyle="1" w:styleId="39C28B8472462E468057CE6F6C4EE944">
    <w:name w:val="39C28B8472462E468057CE6F6C4EE944"/>
  </w:style>
  <w:style w:type="paragraph" w:customStyle="1" w:styleId="7D7AAC4943956E4BB0C55931630C2CBF">
    <w:name w:val="7D7AAC4943956E4BB0C55931630C2CBF"/>
  </w:style>
  <w:style w:type="paragraph" w:customStyle="1" w:styleId="CD124FCE3069C246B91885B1745B0856">
    <w:name w:val="CD124FCE3069C246B91885B1745B0856"/>
  </w:style>
  <w:style w:type="paragraph" w:customStyle="1" w:styleId="577D64BD883B374EBE22CB873E4A741F">
    <w:name w:val="577D64BD883B374EBE22CB873E4A741F"/>
  </w:style>
  <w:style w:type="paragraph" w:customStyle="1" w:styleId="BF5A022CAEAE374193B334C3F385FB68">
    <w:name w:val="BF5A022CAEAE374193B334C3F385FB68"/>
  </w:style>
  <w:style w:type="paragraph" w:customStyle="1" w:styleId="2CA7826CA0128A49A0AF6B13A36B3D91">
    <w:name w:val="2CA7826CA0128A49A0AF6B13A36B3D91"/>
  </w:style>
  <w:style w:type="paragraph" w:customStyle="1" w:styleId="71D46CF83FE34041BF0BFB6C9A5CF89D">
    <w:name w:val="71D46CF83FE34041BF0BFB6C9A5CF89D"/>
  </w:style>
  <w:style w:type="paragraph" w:customStyle="1" w:styleId="367DAA57E2740B498B137F2FABA51BEF">
    <w:name w:val="367DAA57E2740B498B137F2FABA51BEF"/>
  </w:style>
  <w:style w:type="paragraph" w:styleId="ListBullet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215E99" w:themeColor="text2" w:themeTint="BF"/>
      <w:kern w:val="0"/>
      <w:szCs w:val="20"/>
      <w:lang w:eastAsia="ja-JP"/>
      <w14:ligatures w14:val="none"/>
    </w:rPr>
  </w:style>
  <w:style w:type="paragraph" w:customStyle="1" w:styleId="5DB201B539DEF74B910FB4C42280DDD5">
    <w:name w:val="5DB201B539DEF74B910FB4C42280DDD5"/>
  </w:style>
  <w:style w:type="paragraph" w:customStyle="1" w:styleId="C10DCA808395EE43B8DADB8E93BFE3B3">
    <w:name w:val="C10DCA808395EE43B8DADB8E93BFE3B3"/>
  </w:style>
  <w:style w:type="paragraph" w:customStyle="1" w:styleId="63F291280A47224DB277320D2E4537B8">
    <w:name w:val="63F291280A47224DB277320D2E4537B8"/>
  </w:style>
  <w:style w:type="paragraph" w:customStyle="1" w:styleId="149CEA65CA81DA4BA1231858C07149AF">
    <w:name w:val="149CEA65CA81DA4BA1231858C07149AF"/>
  </w:style>
  <w:style w:type="paragraph" w:customStyle="1" w:styleId="BB3A0AD4E864E842BB706FD9AF3B3A16">
    <w:name w:val="BB3A0AD4E864E842BB706FD9AF3B3A16"/>
  </w:style>
  <w:style w:type="paragraph" w:customStyle="1" w:styleId="6D0BBA4A37841D4EAA3C76C168A586F8">
    <w:name w:val="6D0BBA4A37841D4EAA3C76C168A586F8"/>
  </w:style>
  <w:style w:type="paragraph" w:customStyle="1" w:styleId="C3AA8E9BCAFB5E4AA2E7E374798A8CB2">
    <w:name w:val="C3AA8E9BCAFB5E4AA2E7E374798A8CB2"/>
  </w:style>
  <w:style w:type="paragraph" w:customStyle="1" w:styleId="6F240AA817E9BC4EA88495FB3500078E">
    <w:name w:val="6F240AA817E9BC4EA88495FB3500078E"/>
  </w:style>
  <w:style w:type="paragraph" w:customStyle="1" w:styleId="F549E6B136CDEA41A672BD1B51D8336C">
    <w:name w:val="F549E6B136CDEA41A672BD1B51D83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{C3AACFF5-B5FD-2C4B-9B45-65F5A6C23E23}tf50002005.dotx</Template>
  <TotalTime>0</TotalTime>
  <Pages>1</Pages>
  <Words>3182</Words>
  <Characters>18138</Characters>
  <Application>Microsoft Office Word</Application>
  <DocSecurity>0</DocSecurity>
  <Lines>151</Lines>
  <Paragraphs>42</Paragraphs>
  <ScaleCrop>false</ScaleCrop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2024-03-01T07:58:00Z</dcterms:created>
  <dcterms:modified xsi:type="dcterms:W3CDTF">2024-03-01T07:58:00Z</dcterms:modified>
</cp:coreProperties>
</file>